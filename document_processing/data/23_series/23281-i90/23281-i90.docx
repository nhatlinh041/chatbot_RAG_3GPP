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10DFD16D" w:rsidR="004F0988" w:rsidRDefault="004F0988" w:rsidP="00133525">
            <w:pPr>
              <w:pStyle w:val="ZA"/>
              <w:framePr w:w="0" w:hRule="auto" w:wrap="auto" w:vAnchor="margin" w:hAnchor="text" w:yAlign="inline"/>
            </w:pPr>
            <w:bookmarkStart w:id="0" w:name="page1"/>
            <w:r w:rsidRPr="00133525">
              <w:rPr>
                <w:sz w:val="64"/>
              </w:rPr>
              <w:t>3GP</w:t>
            </w:r>
            <w:r w:rsidRPr="00A90238">
              <w:rPr>
                <w:sz w:val="64"/>
              </w:rPr>
              <w:t xml:space="preserve">P </w:t>
            </w:r>
            <w:bookmarkStart w:id="1" w:name="specType1"/>
            <w:r w:rsidRPr="00A90238">
              <w:rPr>
                <w:sz w:val="64"/>
              </w:rPr>
              <w:t>TS</w:t>
            </w:r>
            <w:bookmarkEnd w:id="1"/>
            <w:r w:rsidRPr="00A90238">
              <w:rPr>
                <w:sz w:val="64"/>
              </w:rPr>
              <w:t xml:space="preserve"> </w:t>
            </w:r>
            <w:bookmarkStart w:id="2" w:name="specNumber"/>
            <w:r w:rsidR="00A90238">
              <w:rPr>
                <w:sz w:val="64"/>
              </w:rPr>
              <w:t>23</w:t>
            </w:r>
            <w:r w:rsidRPr="00A90238">
              <w:rPr>
                <w:sz w:val="64"/>
              </w:rPr>
              <w:t>.</w:t>
            </w:r>
            <w:r w:rsidR="00A90238">
              <w:rPr>
                <w:sz w:val="64"/>
              </w:rPr>
              <w:t>281</w:t>
            </w:r>
            <w:bookmarkEnd w:id="2"/>
            <w:r w:rsidRPr="00A90238">
              <w:rPr>
                <w:sz w:val="64"/>
              </w:rPr>
              <w:t xml:space="preserve"> </w:t>
            </w:r>
            <w:r w:rsidRPr="00A90238">
              <w:t>V</w:t>
            </w:r>
            <w:bookmarkStart w:id="3" w:name="specVersion"/>
            <w:r w:rsidR="00A90238">
              <w:t>18</w:t>
            </w:r>
            <w:r w:rsidRPr="00A90238">
              <w:t>.</w:t>
            </w:r>
            <w:r w:rsidR="00E53581">
              <w:t>9</w:t>
            </w:r>
            <w:r w:rsidRPr="00A90238">
              <w:t>.</w:t>
            </w:r>
            <w:r w:rsidR="00A90238">
              <w:t>0</w:t>
            </w:r>
            <w:bookmarkEnd w:id="3"/>
            <w:r w:rsidRPr="00A90238">
              <w:t xml:space="preserve"> </w:t>
            </w:r>
            <w:r w:rsidRPr="00A90238">
              <w:rPr>
                <w:sz w:val="32"/>
              </w:rPr>
              <w:t>(</w:t>
            </w:r>
            <w:bookmarkStart w:id="4" w:name="issueDate"/>
            <w:r w:rsidR="00A90238">
              <w:rPr>
                <w:sz w:val="32"/>
              </w:rPr>
              <w:t>202</w:t>
            </w:r>
            <w:r w:rsidR="00DB27AA">
              <w:rPr>
                <w:sz w:val="32"/>
              </w:rPr>
              <w:t>4</w:t>
            </w:r>
            <w:r w:rsidRPr="00A90238">
              <w:rPr>
                <w:sz w:val="32"/>
              </w:rPr>
              <w:t>-</w:t>
            </w:r>
            <w:r w:rsidR="00E53581">
              <w:rPr>
                <w:sz w:val="32"/>
              </w:rPr>
              <w:t>12</w:t>
            </w:r>
            <w:bookmarkEnd w:id="4"/>
            <w:r w:rsidRPr="00A90238">
              <w:rPr>
                <w:sz w:val="32"/>
              </w:rPr>
              <w:t>)</w:t>
            </w:r>
          </w:p>
        </w:tc>
      </w:tr>
      <w:tr w:rsidR="004F0988" w14:paraId="0FFD4F19" w14:textId="77777777" w:rsidTr="005E4BB2">
        <w:trPr>
          <w:trHeight w:hRule="exact" w:val="1134"/>
        </w:trPr>
        <w:tc>
          <w:tcPr>
            <w:tcW w:w="10423" w:type="dxa"/>
            <w:gridSpan w:val="2"/>
            <w:shd w:val="clear" w:color="auto" w:fill="auto"/>
          </w:tcPr>
          <w:p w14:paraId="5AB75458" w14:textId="61516B56" w:rsidR="004F0988" w:rsidRDefault="004F0988" w:rsidP="00133525">
            <w:pPr>
              <w:pStyle w:val="ZB"/>
              <w:framePr w:w="0" w:hRule="auto" w:wrap="auto" w:vAnchor="margin" w:hAnchor="text" w:yAlign="inline"/>
            </w:pPr>
            <w:r w:rsidRPr="00A90238">
              <w:t xml:space="preserve">Technical </w:t>
            </w:r>
            <w:bookmarkStart w:id="5" w:name="spectype2"/>
            <w:r w:rsidRPr="00A90238">
              <w:t>Specification</w:t>
            </w:r>
            <w:bookmarkEnd w:id="5"/>
          </w:p>
          <w:p w14:paraId="462B8E42" w14:textId="37B657AA" w:rsidR="00BA4B8D"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A90238" w:rsidRDefault="004F0988" w:rsidP="00133525">
            <w:pPr>
              <w:pStyle w:val="ZT"/>
              <w:framePr w:wrap="auto" w:hAnchor="text" w:yAlign="inline"/>
            </w:pPr>
            <w:r w:rsidRPr="00A90238">
              <w:t>3rd Generation Partnership Project;</w:t>
            </w:r>
          </w:p>
          <w:p w14:paraId="653799DC" w14:textId="3BDF26A0" w:rsidR="004F0988" w:rsidRPr="00A90238" w:rsidRDefault="00A90238" w:rsidP="00133525">
            <w:pPr>
              <w:pStyle w:val="ZT"/>
              <w:framePr w:wrap="auto" w:hAnchor="text" w:yAlign="inline"/>
            </w:pPr>
            <w:r w:rsidRPr="00A90238">
              <w:t>Technical Specification Group Services and System Aspects</w:t>
            </w:r>
            <w:bookmarkStart w:id="6" w:name="specTitle"/>
            <w:r w:rsidR="004F0988" w:rsidRPr="00A90238">
              <w:t>;</w:t>
            </w:r>
          </w:p>
          <w:p w14:paraId="6482D184" w14:textId="77777777" w:rsidR="006C7670" w:rsidRDefault="006C7670" w:rsidP="00133525">
            <w:pPr>
              <w:pStyle w:val="ZT"/>
              <w:framePr w:wrap="auto" w:hAnchor="text" w:yAlign="inline"/>
            </w:pPr>
            <w:r w:rsidRPr="006C7670">
              <w:t>Functional architecture and information flows to support</w:t>
            </w:r>
          </w:p>
          <w:p w14:paraId="73E9D314" w14:textId="75E16F96" w:rsidR="00062023" w:rsidRPr="00A90238" w:rsidRDefault="006C7670" w:rsidP="00133525">
            <w:pPr>
              <w:pStyle w:val="ZT"/>
              <w:framePr w:wrap="auto" w:hAnchor="text" w:yAlign="inline"/>
            </w:pPr>
            <w:r w:rsidRPr="006C7670">
              <w:t>Mission Critical Video (MCVideo)</w:t>
            </w:r>
            <w:r w:rsidR="00062023" w:rsidRPr="00A90238">
              <w:t>;</w:t>
            </w:r>
          </w:p>
          <w:p w14:paraId="7F43AB41" w14:textId="48A21C20" w:rsidR="006C7670" w:rsidRDefault="006C7670" w:rsidP="006C7670">
            <w:pPr>
              <w:pStyle w:val="ZT"/>
              <w:framePr w:wrap="notBeside"/>
            </w:pPr>
            <w:r>
              <w:t>Stage 2</w:t>
            </w:r>
          </w:p>
          <w:p w14:paraId="04CAC1E0" w14:textId="7BDAC071" w:rsidR="004F0988" w:rsidRPr="006C7670" w:rsidRDefault="00DE7127" w:rsidP="006C7670">
            <w:pPr>
              <w:pStyle w:val="ZT"/>
              <w:framePr w:wrap="auto" w:hAnchor="text" w:yAlign="inline"/>
              <w:rPr>
                <w:rStyle w:val="ZGSM"/>
              </w:rPr>
            </w:pPr>
            <w:r w:rsidRPr="003E5F68">
              <w:t>(</w:t>
            </w:r>
            <w:r w:rsidRPr="003E5F68">
              <w:rPr>
                <w:rStyle w:val="ZGSM"/>
              </w:rPr>
              <w:t>Release 1</w:t>
            </w:r>
            <w:r>
              <w:rPr>
                <w:rStyle w:val="ZGSM"/>
              </w:rPr>
              <w:t>8</w:t>
            </w:r>
            <w:r w:rsidRPr="008D2684">
              <w:t>)</w:t>
            </w:r>
            <w:bookmarkEnd w:id="6"/>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3EADC6CC" w:rsidR="00D82E6F" w:rsidRDefault="001C2730" w:rsidP="00D82E6F">
            <w:pPr>
              <w:rPr>
                <w:i/>
              </w:rPr>
            </w:pPr>
            <w:r>
              <w:rPr>
                <w:i/>
                <w:noProof/>
              </w:rPr>
              <w:drawing>
                <wp:inline distT="0" distB="0" distL="0" distR="0" wp14:anchorId="6E429F5D" wp14:editId="35314841">
                  <wp:extent cx="1284605" cy="793115"/>
                  <wp:effectExtent l="0" t="0" r="0" b="0"/>
                  <wp:docPr id="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4605" cy="793115"/>
                          </a:xfrm>
                          <a:prstGeom prst="rect">
                            <a:avLst/>
                          </a:prstGeom>
                          <a:noFill/>
                          <a:ln>
                            <a:noFill/>
                          </a:ln>
                        </pic:spPr>
                      </pic:pic>
                    </a:graphicData>
                  </a:graphic>
                </wp:inline>
              </w:drawing>
            </w:r>
          </w:p>
        </w:tc>
        <w:tc>
          <w:tcPr>
            <w:tcW w:w="5540" w:type="dxa"/>
            <w:shd w:val="clear" w:color="auto" w:fill="auto"/>
          </w:tcPr>
          <w:p w14:paraId="0E63523F" w14:textId="55FB078E" w:rsidR="00D82E6F" w:rsidRDefault="001C2730" w:rsidP="00D82E6F">
            <w:pPr>
              <w:jc w:val="right"/>
            </w:pPr>
            <w:r>
              <w:rPr>
                <w:noProof/>
              </w:rPr>
              <w:drawing>
                <wp:inline distT="0" distB="0" distL="0" distR="0" wp14:anchorId="6B8977E6" wp14:editId="75123152">
                  <wp:extent cx="1622425" cy="95123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2425" cy="951230"/>
                          </a:xfrm>
                          <a:prstGeom prst="rect">
                            <a:avLst/>
                          </a:prstGeom>
                          <a:noFill/>
                          <a:ln>
                            <a:noFill/>
                          </a:ln>
                        </pic:spPr>
                      </pic:pic>
                    </a:graphicData>
                  </a:graphic>
                </wp:inline>
              </w:drawing>
            </w:r>
          </w:p>
        </w:tc>
      </w:tr>
      <w:tr w:rsidR="00A90238" w14:paraId="31FD5FD5" w14:textId="77777777" w:rsidTr="00A90238">
        <w:trPr>
          <w:trHeight w:hRule="exact" w:val="5614"/>
        </w:trPr>
        <w:tc>
          <w:tcPr>
            <w:tcW w:w="10423" w:type="dxa"/>
            <w:gridSpan w:val="2"/>
            <w:shd w:val="clear" w:color="auto" w:fill="auto"/>
          </w:tcPr>
          <w:p w14:paraId="7FD6E1A4" w14:textId="70E428B8" w:rsidR="00A90238" w:rsidRDefault="00A90238" w:rsidP="00D82E6F">
            <w:pPr>
              <w:jc w:val="right"/>
            </w:pPr>
          </w:p>
        </w:tc>
      </w:tr>
      <w:tr w:rsidR="00D82E6F" w14:paraId="4C89EF09" w14:textId="77777777" w:rsidTr="005E4BB2">
        <w:trPr>
          <w:cantSplit/>
          <w:trHeight w:hRule="exact" w:val="964"/>
        </w:trPr>
        <w:tc>
          <w:tcPr>
            <w:tcW w:w="10423" w:type="dxa"/>
            <w:gridSpan w:val="2"/>
            <w:shd w:val="clear" w:color="auto" w:fill="auto"/>
          </w:tcPr>
          <w:p w14:paraId="240251E6" w14:textId="61DF913B" w:rsidR="00D82E6F" w:rsidRPr="00133525" w:rsidRDefault="00D82E6F" w:rsidP="00D82E6F">
            <w:pPr>
              <w:rPr>
                <w:sz w:val="16"/>
              </w:rPr>
            </w:pPr>
            <w:bookmarkStart w:id="7"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7"/>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FC25F1">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8"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9"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9"/>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0"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1A89D559" w:rsidR="00E16509" w:rsidRPr="00133525" w:rsidRDefault="00E16509" w:rsidP="00133525">
            <w:pPr>
              <w:pStyle w:val="FP"/>
              <w:jc w:val="center"/>
              <w:rPr>
                <w:noProof/>
                <w:sz w:val="18"/>
              </w:rPr>
            </w:pPr>
            <w:r w:rsidRPr="00133525">
              <w:rPr>
                <w:noProof/>
                <w:sz w:val="18"/>
              </w:rPr>
              <w:t xml:space="preserve">© </w:t>
            </w:r>
            <w:bookmarkStart w:id="11" w:name="copyrightDate"/>
            <w:r w:rsidRPr="00A90238">
              <w:rPr>
                <w:noProof/>
                <w:sz w:val="18"/>
              </w:rPr>
              <w:t>2</w:t>
            </w:r>
            <w:r w:rsidR="008E2D68" w:rsidRPr="00A90238">
              <w:rPr>
                <w:noProof/>
                <w:sz w:val="18"/>
              </w:rPr>
              <w:t>02</w:t>
            </w:r>
            <w:r w:rsidR="00CA0F9A">
              <w:rPr>
                <w:noProof/>
                <w:sz w:val="18"/>
              </w:rPr>
              <w:t>4</w:t>
            </w:r>
            <w:bookmarkEnd w:id="11"/>
            <w:r w:rsidRPr="00A90238">
              <w:rPr>
                <w:noProof/>
                <w:sz w:val="18"/>
              </w:rPr>
              <w:t>,</w:t>
            </w:r>
            <w:r w:rsidRPr="00133525">
              <w:rPr>
                <w:noProof/>
                <w:sz w:val="18"/>
              </w:rPr>
              <w:t xml:space="preserve"> 3GPP Organizational Partners (ARIB, ATIS, CCSA, ETSI, TSDSI, TTA, TTC).</w:t>
            </w:r>
            <w:bookmarkStart w:id="12" w:name="copyrightaddon"/>
            <w:bookmarkEnd w:id="12"/>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0"/>
          </w:p>
          <w:p w14:paraId="26DA3D2F" w14:textId="77777777" w:rsidR="00E16509" w:rsidRDefault="00E16509" w:rsidP="00133525"/>
        </w:tc>
      </w:tr>
      <w:bookmarkEnd w:id="8"/>
    </w:tbl>
    <w:p w14:paraId="660B4363" w14:textId="77777777" w:rsidR="00A90238" w:rsidRPr="00981F12" w:rsidRDefault="00080512" w:rsidP="00A90238">
      <w:pPr>
        <w:pStyle w:val="TT"/>
        <w:outlineLvl w:val="0"/>
      </w:pPr>
      <w:r w:rsidRPr="004D3578">
        <w:br w:type="page"/>
      </w:r>
      <w:bookmarkStart w:id="13" w:name="tableOfContents"/>
      <w:bookmarkEnd w:id="13"/>
      <w:r w:rsidR="00A90238" w:rsidRPr="00981F12">
        <w:lastRenderedPageBreak/>
        <w:t>Contents</w:t>
      </w:r>
    </w:p>
    <w:p w14:paraId="0A3D6460" w14:textId="19129231" w:rsidR="000031D4" w:rsidRDefault="00A90238">
      <w:pPr>
        <w:pStyle w:val="TOC1"/>
        <w:rPr>
          <w:rFonts w:asciiTheme="minorHAnsi" w:eastAsiaTheme="minorEastAsia" w:hAnsiTheme="minorHAnsi" w:cstheme="minorBidi"/>
          <w:noProof/>
          <w:kern w:val="2"/>
          <w:sz w:val="24"/>
          <w:szCs w:val="24"/>
          <w:lang w:eastAsia="en-GB"/>
          <w14:ligatures w14:val="standardContextual"/>
        </w:rPr>
      </w:pPr>
      <w:r w:rsidRPr="004D3578">
        <w:fldChar w:fldCharType="begin"/>
      </w:r>
      <w:r w:rsidRPr="00D1798B">
        <w:instrText xml:space="preserve"> TOC \o "1-9" </w:instrText>
      </w:r>
      <w:r w:rsidRPr="004D3578">
        <w:fldChar w:fldCharType="separate"/>
      </w:r>
      <w:r w:rsidR="000031D4">
        <w:rPr>
          <w:noProof/>
        </w:rPr>
        <w:t>Foreword</w:t>
      </w:r>
      <w:r w:rsidR="000031D4">
        <w:rPr>
          <w:noProof/>
        </w:rPr>
        <w:tab/>
      </w:r>
      <w:r w:rsidR="000031D4">
        <w:rPr>
          <w:noProof/>
        </w:rPr>
        <w:fldChar w:fldCharType="begin"/>
      </w:r>
      <w:r w:rsidR="000031D4">
        <w:rPr>
          <w:noProof/>
        </w:rPr>
        <w:instrText xml:space="preserve"> PAGEREF _Toc185772173 \h </w:instrText>
      </w:r>
      <w:r w:rsidR="000031D4">
        <w:rPr>
          <w:noProof/>
        </w:rPr>
      </w:r>
      <w:r w:rsidR="000031D4">
        <w:rPr>
          <w:noProof/>
        </w:rPr>
        <w:fldChar w:fldCharType="separate"/>
      </w:r>
      <w:r w:rsidR="000031D4">
        <w:rPr>
          <w:noProof/>
        </w:rPr>
        <w:t>11</w:t>
      </w:r>
      <w:r w:rsidR="000031D4">
        <w:rPr>
          <w:noProof/>
        </w:rPr>
        <w:fldChar w:fldCharType="end"/>
      </w:r>
    </w:p>
    <w:p w14:paraId="70405FB5" w14:textId="26B3E784"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r>
      <w:r>
        <w:rPr>
          <w:noProof/>
        </w:rPr>
        <w:instrText xml:space="preserve"> PAGEREF _Toc185772174 \h </w:instrText>
      </w:r>
      <w:r>
        <w:rPr>
          <w:noProof/>
        </w:rPr>
      </w:r>
      <w:r>
        <w:rPr>
          <w:noProof/>
        </w:rPr>
        <w:fldChar w:fldCharType="separate"/>
      </w:r>
      <w:r>
        <w:rPr>
          <w:noProof/>
        </w:rPr>
        <w:t>12</w:t>
      </w:r>
      <w:r>
        <w:rPr>
          <w:noProof/>
        </w:rPr>
        <w:fldChar w:fldCharType="end"/>
      </w:r>
    </w:p>
    <w:p w14:paraId="70A4A2BB" w14:textId="02E8B4F7"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_Toc185772175 \h </w:instrText>
      </w:r>
      <w:r>
        <w:rPr>
          <w:noProof/>
        </w:rPr>
      </w:r>
      <w:r>
        <w:rPr>
          <w:noProof/>
        </w:rPr>
        <w:fldChar w:fldCharType="separate"/>
      </w:r>
      <w:r>
        <w:rPr>
          <w:noProof/>
        </w:rPr>
        <w:t>12</w:t>
      </w:r>
      <w:r>
        <w:rPr>
          <w:noProof/>
        </w:rPr>
        <w:fldChar w:fldCharType="end"/>
      </w:r>
    </w:p>
    <w:p w14:paraId="7703C310" w14:textId="27E080F4"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_Toc185772176 \h </w:instrText>
      </w:r>
      <w:r>
        <w:rPr>
          <w:noProof/>
        </w:rPr>
      </w:r>
      <w:r>
        <w:rPr>
          <w:noProof/>
        </w:rPr>
        <w:fldChar w:fldCharType="separate"/>
      </w:r>
      <w:r>
        <w:rPr>
          <w:noProof/>
        </w:rPr>
        <w:t>13</w:t>
      </w:r>
      <w:r>
        <w:rPr>
          <w:noProof/>
        </w:rPr>
        <w:fldChar w:fldCharType="end"/>
      </w:r>
    </w:p>
    <w:p w14:paraId="665F22A3" w14:textId="0456B9FA"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Definitions</w:t>
      </w:r>
      <w:r>
        <w:rPr>
          <w:noProof/>
        </w:rPr>
        <w:tab/>
      </w:r>
      <w:r>
        <w:rPr>
          <w:noProof/>
        </w:rPr>
        <w:fldChar w:fldCharType="begin"/>
      </w:r>
      <w:r>
        <w:rPr>
          <w:noProof/>
        </w:rPr>
        <w:instrText xml:space="preserve"> PAGEREF _Toc185772177 \h </w:instrText>
      </w:r>
      <w:r>
        <w:rPr>
          <w:noProof/>
        </w:rPr>
      </w:r>
      <w:r>
        <w:rPr>
          <w:noProof/>
        </w:rPr>
        <w:fldChar w:fldCharType="separate"/>
      </w:r>
      <w:r>
        <w:rPr>
          <w:noProof/>
        </w:rPr>
        <w:t>13</w:t>
      </w:r>
      <w:r>
        <w:rPr>
          <w:noProof/>
        </w:rPr>
        <w:fldChar w:fldCharType="end"/>
      </w:r>
    </w:p>
    <w:p w14:paraId="6AC0C1B8" w14:textId="131B402A"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_Toc185772178 \h </w:instrText>
      </w:r>
      <w:r>
        <w:rPr>
          <w:noProof/>
        </w:rPr>
      </w:r>
      <w:r>
        <w:rPr>
          <w:noProof/>
        </w:rPr>
        <w:fldChar w:fldCharType="separate"/>
      </w:r>
      <w:r>
        <w:rPr>
          <w:noProof/>
        </w:rPr>
        <w:t>14</w:t>
      </w:r>
      <w:r>
        <w:rPr>
          <w:noProof/>
        </w:rPr>
        <w:fldChar w:fldCharType="end"/>
      </w:r>
    </w:p>
    <w:p w14:paraId="7FD4AF5E" w14:textId="64D08C7C"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r>
      <w:r>
        <w:rPr>
          <w:noProof/>
        </w:rPr>
        <w:instrText xml:space="preserve"> PAGEREF _Toc185772179 \h </w:instrText>
      </w:r>
      <w:r>
        <w:rPr>
          <w:noProof/>
        </w:rPr>
      </w:r>
      <w:r>
        <w:rPr>
          <w:noProof/>
        </w:rPr>
        <w:fldChar w:fldCharType="separate"/>
      </w:r>
      <w:r>
        <w:rPr>
          <w:noProof/>
        </w:rPr>
        <w:t>14</w:t>
      </w:r>
      <w:r>
        <w:rPr>
          <w:noProof/>
        </w:rPr>
        <w:fldChar w:fldCharType="end"/>
      </w:r>
    </w:p>
    <w:p w14:paraId="1D58AF33" w14:textId="35968D14"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_Toc185772180 \h </w:instrText>
      </w:r>
      <w:r>
        <w:rPr>
          <w:noProof/>
        </w:rPr>
      </w:r>
      <w:r>
        <w:rPr>
          <w:noProof/>
        </w:rPr>
        <w:fldChar w:fldCharType="separate"/>
      </w:r>
      <w:r>
        <w:rPr>
          <w:noProof/>
        </w:rPr>
        <w:t>14</w:t>
      </w:r>
      <w:r>
        <w:rPr>
          <w:noProof/>
        </w:rPr>
        <w:fldChar w:fldCharType="end"/>
      </w:r>
    </w:p>
    <w:p w14:paraId="6E45E95A" w14:textId="4008BEC8"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lang w:eastAsia="zh-CN"/>
        </w:rPr>
        <w:t>A</w:t>
      </w:r>
      <w:r>
        <w:rPr>
          <w:noProof/>
        </w:rPr>
        <w:t>rchitectural requirements</w:t>
      </w:r>
      <w:r>
        <w:rPr>
          <w:noProof/>
        </w:rPr>
        <w:tab/>
      </w:r>
      <w:r>
        <w:rPr>
          <w:noProof/>
        </w:rPr>
        <w:fldChar w:fldCharType="begin"/>
      </w:r>
      <w:r>
        <w:rPr>
          <w:noProof/>
        </w:rPr>
        <w:instrText xml:space="preserve"> PAGEREF _Toc185772181 \h </w:instrText>
      </w:r>
      <w:r>
        <w:rPr>
          <w:noProof/>
        </w:rPr>
      </w:r>
      <w:r>
        <w:rPr>
          <w:noProof/>
        </w:rPr>
        <w:fldChar w:fldCharType="separate"/>
      </w:r>
      <w:r>
        <w:rPr>
          <w:noProof/>
        </w:rPr>
        <w:t>14</w:t>
      </w:r>
      <w:r>
        <w:rPr>
          <w:noProof/>
        </w:rPr>
        <w:fldChar w:fldCharType="end"/>
      </w:r>
    </w:p>
    <w:p w14:paraId="0B1619E2" w14:textId="453DC122"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5.1</w:t>
      </w:r>
      <w:r>
        <w:rPr>
          <w:rFonts w:asciiTheme="minorHAnsi" w:eastAsiaTheme="minorEastAsia" w:hAnsiTheme="minorHAnsi" w:cstheme="minorBidi"/>
          <w:noProof/>
          <w:kern w:val="2"/>
          <w:sz w:val="24"/>
          <w:szCs w:val="24"/>
          <w:lang w:eastAsia="en-GB"/>
          <w14:ligatures w14:val="standardContextual"/>
        </w:rPr>
        <w:tab/>
      </w:r>
      <w:r>
        <w:rPr>
          <w:noProof/>
        </w:rPr>
        <w:t>Media routing requirements</w:t>
      </w:r>
      <w:r>
        <w:rPr>
          <w:noProof/>
        </w:rPr>
        <w:tab/>
      </w:r>
      <w:r>
        <w:rPr>
          <w:noProof/>
        </w:rPr>
        <w:fldChar w:fldCharType="begin"/>
      </w:r>
      <w:r>
        <w:rPr>
          <w:noProof/>
        </w:rPr>
        <w:instrText xml:space="preserve"> PAGEREF _Toc185772182 \h </w:instrText>
      </w:r>
      <w:r>
        <w:rPr>
          <w:noProof/>
        </w:rPr>
      </w:r>
      <w:r>
        <w:rPr>
          <w:noProof/>
        </w:rPr>
        <w:fldChar w:fldCharType="separate"/>
      </w:r>
      <w:r>
        <w:rPr>
          <w:noProof/>
        </w:rPr>
        <w:t>14</w:t>
      </w:r>
      <w:r>
        <w:rPr>
          <w:noProof/>
        </w:rPr>
        <w:fldChar w:fldCharType="end"/>
      </w:r>
    </w:p>
    <w:p w14:paraId="69EBB410" w14:textId="55929E2F"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5.2</w:t>
      </w:r>
      <w:r>
        <w:rPr>
          <w:rFonts w:asciiTheme="minorHAnsi" w:eastAsiaTheme="minorEastAsia" w:hAnsiTheme="minorHAnsi" w:cstheme="minorBidi"/>
          <w:noProof/>
          <w:kern w:val="2"/>
          <w:sz w:val="24"/>
          <w:szCs w:val="24"/>
          <w:lang w:eastAsia="en-GB"/>
          <w14:ligatures w14:val="standardContextual"/>
        </w:rPr>
        <w:tab/>
      </w:r>
      <w:r>
        <w:rPr>
          <w:noProof/>
        </w:rPr>
        <w:t>MCVideo group affiliation and MCVideo group de-affiliation</w:t>
      </w:r>
      <w:r>
        <w:rPr>
          <w:noProof/>
        </w:rPr>
        <w:tab/>
      </w:r>
      <w:r>
        <w:rPr>
          <w:noProof/>
        </w:rPr>
        <w:fldChar w:fldCharType="begin"/>
      </w:r>
      <w:r>
        <w:rPr>
          <w:noProof/>
        </w:rPr>
        <w:instrText xml:space="preserve"> PAGEREF _Toc185772183 \h </w:instrText>
      </w:r>
      <w:r>
        <w:rPr>
          <w:noProof/>
        </w:rPr>
      </w:r>
      <w:r>
        <w:rPr>
          <w:noProof/>
        </w:rPr>
        <w:fldChar w:fldCharType="separate"/>
      </w:r>
      <w:r>
        <w:rPr>
          <w:noProof/>
        </w:rPr>
        <w:t>15</w:t>
      </w:r>
      <w:r>
        <w:rPr>
          <w:noProof/>
        </w:rPr>
        <w:fldChar w:fldCharType="end"/>
      </w:r>
    </w:p>
    <w:p w14:paraId="1267B629" w14:textId="495EC4BA"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5.</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Device inventory requirements</w:t>
      </w:r>
      <w:r>
        <w:rPr>
          <w:noProof/>
        </w:rPr>
        <w:tab/>
      </w:r>
      <w:r>
        <w:rPr>
          <w:noProof/>
        </w:rPr>
        <w:fldChar w:fldCharType="begin"/>
      </w:r>
      <w:r>
        <w:rPr>
          <w:noProof/>
        </w:rPr>
        <w:instrText xml:space="preserve"> PAGEREF _Toc185772184 \h </w:instrText>
      </w:r>
      <w:r>
        <w:rPr>
          <w:noProof/>
        </w:rPr>
      </w:r>
      <w:r>
        <w:rPr>
          <w:noProof/>
        </w:rPr>
        <w:fldChar w:fldCharType="separate"/>
      </w:r>
      <w:r>
        <w:rPr>
          <w:noProof/>
        </w:rPr>
        <w:t>15</w:t>
      </w:r>
      <w:r>
        <w:rPr>
          <w:noProof/>
        </w:rPr>
        <w:fldChar w:fldCharType="end"/>
      </w:r>
    </w:p>
    <w:p w14:paraId="2FC40F66" w14:textId="5D464053"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5.</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Device discovery requirements (off-network)</w:t>
      </w:r>
      <w:r>
        <w:rPr>
          <w:noProof/>
        </w:rPr>
        <w:tab/>
      </w:r>
      <w:r>
        <w:rPr>
          <w:noProof/>
        </w:rPr>
        <w:fldChar w:fldCharType="begin"/>
      </w:r>
      <w:r>
        <w:rPr>
          <w:noProof/>
        </w:rPr>
        <w:instrText xml:space="preserve"> PAGEREF _Toc185772185 \h </w:instrText>
      </w:r>
      <w:r>
        <w:rPr>
          <w:noProof/>
        </w:rPr>
      </w:r>
      <w:r>
        <w:rPr>
          <w:noProof/>
        </w:rPr>
        <w:fldChar w:fldCharType="separate"/>
      </w:r>
      <w:r>
        <w:rPr>
          <w:noProof/>
        </w:rPr>
        <w:t>15</w:t>
      </w:r>
      <w:r>
        <w:rPr>
          <w:noProof/>
        </w:rPr>
        <w:fldChar w:fldCharType="end"/>
      </w:r>
    </w:p>
    <w:p w14:paraId="0F8F80FE" w14:textId="6E8EC158"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5.5</w:t>
      </w:r>
      <w:r>
        <w:rPr>
          <w:rFonts w:asciiTheme="minorHAnsi" w:eastAsiaTheme="minorEastAsia" w:hAnsiTheme="minorHAnsi" w:cstheme="minorBidi"/>
          <w:noProof/>
          <w:kern w:val="2"/>
          <w:sz w:val="24"/>
          <w:szCs w:val="24"/>
          <w:lang w:eastAsia="en-GB"/>
          <w14:ligatures w14:val="standardContextual"/>
        </w:rPr>
        <w:tab/>
      </w:r>
      <w:r>
        <w:rPr>
          <w:noProof/>
        </w:rPr>
        <w:t>Bearer management</w:t>
      </w:r>
      <w:r>
        <w:rPr>
          <w:noProof/>
        </w:rPr>
        <w:tab/>
      </w:r>
      <w:r>
        <w:rPr>
          <w:noProof/>
        </w:rPr>
        <w:fldChar w:fldCharType="begin"/>
      </w:r>
      <w:r>
        <w:rPr>
          <w:noProof/>
        </w:rPr>
        <w:instrText xml:space="preserve"> PAGEREF _Toc185772186 \h </w:instrText>
      </w:r>
      <w:r>
        <w:rPr>
          <w:noProof/>
        </w:rPr>
      </w:r>
      <w:r>
        <w:rPr>
          <w:noProof/>
        </w:rPr>
        <w:fldChar w:fldCharType="separate"/>
      </w:r>
      <w:r>
        <w:rPr>
          <w:noProof/>
        </w:rPr>
        <w:t>15</w:t>
      </w:r>
      <w:r>
        <w:rPr>
          <w:noProof/>
        </w:rPr>
        <w:fldChar w:fldCharType="end"/>
      </w:r>
    </w:p>
    <w:p w14:paraId="0F5447F3" w14:textId="3C159956"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5.5.1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_Toc185772187 \h </w:instrText>
      </w:r>
      <w:r>
        <w:rPr>
          <w:noProof/>
        </w:rPr>
      </w:r>
      <w:r>
        <w:rPr>
          <w:noProof/>
        </w:rPr>
        <w:fldChar w:fldCharType="separate"/>
      </w:r>
      <w:r>
        <w:rPr>
          <w:noProof/>
        </w:rPr>
        <w:t>15</w:t>
      </w:r>
      <w:r>
        <w:rPr>
          <w:noProof/>
        </w:rPr>
        <w:fldChar w:fldCharType="end"/>
      </w:r>
    </w:p>
    <w:p w14:paraId="2F58E72E" w14:textId="6FF7D0B6"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5.5.2</w:t>
      </w:r>
      <w:r>
        <w:rPr>
          <w:rFonts w:asciiTheme="minorHAnsi" w:eastAsiaTheme="minorEastAsia" w:hAnsiTheme="minorHAnsi" w:cstheme="minorBidi"/>
          <w:noProof/>
          <w:kern w:val="2"/>
          <w:sz w:val="24"/>
          <w:szCs w:val="24"/>
          <w:lang w:eastAsia="en-GB"/>
          <w14:ligatures w14:val="standardContextual"/>
        </w:rPr>
        <w:tab/>
      </w:r>
      <w:r>
        <w:rPr>
          <w:noProof/>
        </w:rPr>
        <w:t>EPS bearer considerations</w:t>
      </w:r>
      <w:r>
        <w:rPr>
          <w:noProof/>
        </w:rPr>
        <w:tab/>
      </w:r>
      <w:r>
        <w:rPr>
          <w:noProof/>
        </w:rPr>
        <w:fldChar w:fldCharType="begin"/>
      </w:r>
      <w:r>
        <w:rPr>
          <w:noProof/>
        </w:rPr>
        <w:instrText xml:space="preserve"> PAGEREF _Toc185772188 \h </w:instrText>
      </w:r>
      <w:r>
        <w:rPr>
          <w:noProof/>
        </w:rPr>
      </w:r>
      <w:r>
        <w:rPr>
          <w:noProof/>
        </w:rPr>
        <w:fldChar w:fldCharType="separate"/>
      </w:r>
      <w:r>
        <w:rPr>
          <w:noProof/>
        </w:rPr>
        <w:t>15</w:t>
      </w:r>
      <w:r>
        <w:rPr>
          <w:noProof/>
        </w:rPr>
        <w:fldChar w:fldCharType="end"/>
      </w:r>
    </w:p>
    <w:p w14:paraId="00A9A881" w14:textId="737B41DD"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5.5.3</w:t>
      </w:r>
      <w:r>
        <w:rPr>
          <w:rFonts w:asciiTheme="minorHAnsi" w:eastAsiaTheme="minorEastAsia" w:hAnsiTheme="minorHAnsi" w:cstheme="minorBidi"/>
          <w:noProof/>
          <w:kern w:val="2"/>
          <w:sz w:val="24"/>
          <w:szCs w:val="24"/>
          <w:lang w:eastAsia="en-GB"/>
          <w14:ligatures w14:val="standardContextual"/>
        </w:rPr>
        <w:tab/>
      </w:r>
      <w:r>
        <w:rPr>
          <w:noProof/>
        </w:rPr>
        <w:t>EPS unicast bearer considerations for MCVideo</w:t>
      </w:r>
      <w:r>
        <w:rPr>
          <w:noProof/>
        </w:rPr>
        <w:tab/>
      </w:r>
      <w:r>
        <w:rPr>
          <w:noProof/>
        </w:rPr>
        <w:fldChar w:fldCharType="begin"/>
      </w:r>
      <w:r>
        <w:rPr>
          <w:noProof/>
        </w:rPr>
        <w:instrText xml:space="preserve"> PAGEREF _Toc185772189 \h </w:instrText>
      </w:r>
      <w:r>
        <w:rPr>
          <w:noProof/>
        </w:rPr>
      </w:r>
      <w:r>
        <w:rPr>
          <w:noProof/>
        </w:rPr>
        <w:fldChar w:fldCharType="separate"/>
      </w:r>
      <w:r>
        <w:rPr>
          <w:noProof/>
        </w:rPr>
        <w:t>15</w:t>
      </w:r>
      <w:r>
        <w:rPr>
          <w:noProof/>
        </w:rPr>
        <w:fldChar w:fldCharType="end"/>
      </w:r>
    </w:p>
    <w:p w14:paraId="07B219B5" w14:textId="68315160"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5.5.4</w:t>
      </w:r>
      <w:r>
        <w:rPr>
          <w:rFonts w:asciiTheme="minorHAnsi" w:eastAsiaTheme="minorEastAsia" w:hAnsiTheme="minorHAnsi" w:cstheme="minorBidi"/>
          <w:noProof/>
          <w:kern w:val="2"/>
          <w:sz w:val="24"/>
          <w:szCs w:val="24"/>
          <w:lang w:eastAsia="en-GB"/>
          <w14:ligatures w14:val="standardContextual"/>
        </w:rPr>
        <w:tab/>
      </w:r>
      <w:r>
        <w:rPr>
          <w:noProof/>
        </w:rPr>
        <w:t>MBMS bearer management</w:t>
      </w:r>
      <w:r>
        <w:rPr>
          <w:noProof/>
        </w:rPr>
        <w:tab/>
      </w:r>
      <w:r>
        <w:rPr>
          <w:noProof/>
        </w:rPr>
        <w:fldChar w:fldCharType="begin"/>
      </w:r>
      <w:r>
        <w:rPr>
          <w:noProof/>
        </w:rPr>
        <w:instrText xml:space="preserve"> PAGEREF _Toc185772190 \h </w:instrText>
      </w:r>
      <w:r>
        <w:rPr>
          <w:noProof/>
        </w:rPr>
      </w:r>
      <w:r>
        <w:rPr>
          <w:noProof/>
        </w:rPr>
        <w:fldChar w:fldCharType="separate"/>
      </w:r>
      <w:r>
        <w:rPr>
          <w:noProof/>
        </w:rPr>
        <w:t>16</w:t>
      </w:r>
      <w:r>
        <w:rPr>
          <w:noProof/>
        </w:rPr>
        <w:fldChar w:fldCharType="end"/>
      </w:r>
    </w:p>
    <w:p w14:paraId="5690FB1D" w14:textId="62D2FFCF"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t>5A</w:t>
      </w:r>
      <w:r>
        <w:rPr>
          <w:rFonts w:asciiTheme="minorHAnsi" w:eastAsiaTheme="minorEastAsia" w:hAnsiTheme="minorHAnsi" w:cstheme="minorBidi"/>
          <w:noProof/>
          <w:kern w:val="2"/>
          <w:sz w:val="24"/>
          <w:szCs w:val="24"/>
          <w:lang w:eastAsia="en-GB"/>
          <w14:ligatures w14:val="standardContextual"/>
        </w:rPr>
        <w:tab/>
      </w:r>
      <w:r>
        <w:rPr>
          <w:noProof/>
          <w:lang w:eastAsia="zh-CN"/>
        </w:rPr>
        <w:t>Involved business relationships</w:t>
      </w:r>
      <w:r>
        <w:rPr>
          <w:noProof/>
        </w:rPr>
        <w:tab/>
      </w:r>
      <w:r>
        <w:rPr>
          <w:noProof/>
        </w:rPr>
        <w:fldChar w:fldCharType="begin"/>
      </w:r>
      <w:r>
        <w:rPr>
          <w:noProof/>
        </w:rPr>
        <w:instrText xml:space="preserve"> PAGEREF _Toc185772191 \h </w:instrText>
      </w:r>
      <w:r>
        <w:rPr>
          <w:noProof/>
        </w:rPr>
      </w:r>
      <w:r>
        <w:rPr>
          <w:noProof/>
        </w:rPr>
        <w:fldChar w:fldCharType="separate"/>
      </w:r>
      <w:r>
        <w:rPr>
          <w:noProof/>
        </w:rPr>
        <w:t>16</w:t>
      </w:r>
      <w:r>
        <w:rPr>
          <w:noProof/>
        </w:rPr>
        <w:fldChar w:fldCharType="end"/>
      </w:r>
    </w:p>
    <w:p w14:paraId="12FE5C05" w14:textId="25215FF1"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lang w:eastAsia="zh-CN"/>
        </w:rPr>
        <w:t>MCVideo Functional model</w:t>
      </w:r>
      <w:r>
        <w:rPr>
          <w:noProof/>
        </w:rPr>
        <w:tab/>
      </w:r>
      <w:r>
        <w:rPr>
          <w:noProof/>
        </w:rPr>
        <w:fldChar w:fldCharType="begin"/>
      </w:r>
      <w:r>
        <w:rPr>
          <w:noProof/>
        </w:rPr>
        <w:instrText xml:space="preserve"> PAGEREF _Toc185772192 \h </w:instrText>
      </w:r>
      <w:r>
        <w:rPr>
          <w:noProof/>
        </w:rPr>
      </w:r>
      <w:r>
        <w:rPr>
          <w:noProof/>
        </w:rPr>
        <w:fldChar w:fldCharType="separate"/>
      </w:r>
      <w:r>
        <w:rPr>
          <w:noProof/>
        </w:rPr>
        <w:t>16</w:t>
      </w:r>
      <w:r>
        <w:rPr>
          <w:noProof/>
        </w:rPr>
        <w:fldChar w:fldCharType="end"/>
      </w:r>
    </w:p>
    <w:p w14:paraId="431CEAC2" w14:textId="3A39B857"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w:t>
      </w:r>
      <w:r>
        <w:rPr>
          <w:noProof/>
        </w:rPr>
        <w:t xml:space="preserve"> model description</w:t>
      </w:r>
      <w:r>
        <w:rPr>
          <w:noProof/>
        </w:rPr>
        <w:tab/>
      </w:r>
      <w:r>
        <w:rPr>
          <w:noProof/>
        </w:rPr>
        <w:fldChar w:fldCharType="begin"/>
      </w:r>
      <w:r>
        <w:rPr>
          <w:noProof/>
        </w:rPr>
        <w:instrText xml:space="preserve"> PAGEREF _Toc185772193 \h </w:instrText>
      </w:r>
      <w:r>
        <w:rPr>
          <w:noProof/>
        </w:rPr>
      </w:r>
      <w:r>
        <w:rPr>
          <w:noProof/>
        </w:rPr>
        <w:fldChar w:fldCharType="separate"/>
      </w:r>
      <w:r>
        <w:rPr>
          <w:noProof/>
        </w:rPr>
        <w:t>16</w:t>
      </w:r>
      <w:r>
        <w:rPr>
          <w:noProof/>
        </w:rPr>
        <w:fldChar w:fldCharType="end"/>
      </w:r>
    </w:p>
    <w:p w14:paraId="4766DE22" w14:textId="57A2E92E"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6.1.1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_Toc185772194 \h </w:instrText>
      </w:r>
      <w:r>
        <w:rPr>
          <w:noProof/>
        </w:rPr>
      </w:r>
      <w:r>
        <w:rPr>
          <w:noProof/>
        </w:rPr>
        <w:fldChar w:fldCharType="separate"/>
      </w:r>
      <w:r>
        <w:rPr>
          <w:noProof/>
        </w:rPr>
        <w:t>16</w:t>
      </w:r>
      <w:r>
        <w:rPr>
          <w:noProof/>
        </w:rPr>
        <w:fldChar w:fldCharType="end"/>
      </w:r>
    </w:p>
    <w:p w14:paraId="50648708" w14:textId="63EFCF86"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6.1.2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_Toc185772195 \h </w:instrText>
      </w:r>
      <w:r>
        <w:rPr>
          <w:noProof/>
        </w:rPr>
      </w:r>
      <w:r>
        <w:rPr>
          <w:noProof/>
        </w:rPr>
        <w:fldChar w:fldCharType="separate"/>
      </w:r>
      <w:r>
        <w:rPr>
          <w:noProof/>
        </w:rPr>
        <w:t>17</w:t>
      </w:r>
      <w:r>
        <w:rPr>
          <w:noProof/>
        </w:rPr>
        <w:fldChar w:fldCharType="end"/>
      </w:r>
    </w:p>
    <w:p w14:paraId="3B9D1F17" w14:textId="708329F5"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_Toc185772196 \h </w:instrText>
      </w:r>
      <w:r>
        <w:rPr>
          <w:noProof/>
        </w:rPr>
      </w:r>
      <w:r>
        <w:rPr>
          <w:noProof/>
        </w:rPr>
        <w:fldChar w:fldCharType="separate"/>
      </w:r>
      <w:r>
        <w:rPr>
          <w:noProof/>
        </w:rPr>
        <w:t>18</w:t>
      </w:r>
      <w:r>
        <w:rPr>
          <w:noProof/>
        </w:rPr>
        <w:fldChar w:fldCharType="end"/>
      </w:r>
    </w:p>
    <w:p w14:paraId="15BE7F63" w14:textId="666BD021"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_Toc185772197 \h </w:instrText>
      </w:r>
      <w:r>
        <w:rPr>
          <w:noProof/>
        </w:rPr>
      </w:r>
      <w:r>
        <w:rPr>
          <w:noProof/>
        </w:rPr>
        <w:fldChar w:fldCharType="separate"/>
      </w:r>
      <w:r>
        <w:rPr>
          <w:noProof/>
        </w:rPr>
        <w:t>18</w:t>
      </w:r>
      <w:r>
        <w:rPr>
          <w:noProof/>
        </w:rPr>
        <w:fldChar w:fldCharType="end"/>
      </w:r>
    </w:p>
    <w:p w14:paraId="4829BE20" w14:textId="2D4D4C03"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2</w:t>
      </w:r>
      <w:r>
        <w:rPr>
          <w:noProof/>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MCVideo service a</w:t>
      </w:r>
      <w:r>
        <w:rPr>
          <w:noProof/>
        </w:rPr>
        <w:t>pplication plane</w:t>
      </w:r>
      <w:r>
        <w:rPr>
          <w:noProof/>
        </w:rPr>
        <w:tab/>
      </w:r>
      <w:r>
        <w:rPr>
          <w:noProof/>
        </w:rPr>
        <w:fldChar w:fldCharType="begin"/>
      </w:r>
      <w:r>
        <w:rPr>
          <w:noProof/>
        </w:rPr>
        <w:instrText xml:space="preserve"> PAGEREF _Toc185772198 \h </w:instrText>
      </w:r>
      <w:r>
        <w:rPr>
          <w:noProof/>
        </w:rPr>
      </w:r>
      <w:r>
        <w:rPr>
          <w:noProof/>
        </w:rPr>
        <w:fldChar w:fldCharType="separate"/>
      </w:r>
      <w:r>
        <w:rPr>
          <w:noProof/>
        </w:rPr>
        <w:t>18</w:t>
      </w:r>
      <w:r>
        <w:rPr>
          <w:noProof/>
        </w:rPr>
        <w:fldChar w:fldCharType="end"/>
      </w:r>
    </w:p>
    <w:p w14:paraId="046F9E35" w14:textId="459A590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2</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_Toc185772199 \h </w:instrText>
      </w:r>
      <w:r>
        <w:rPr>
          <w:noProof/>
        </w:rPr>
      </w:r>
      <w:r>
        <w:rPr>
          <w:noProof/>
        </w:rPr>
        <w:fldChar w:fldCharType="separate"/>
      </w:r>
      <w:r>
        <w:rPr>
          <w:noProof/>
        </w:rPr>
        <w:t>18</w:t>
      </w:r>
      <w:r>
        <w:rPr>
          <w:noProof/>
        </w:rPr>
        <w:fldChar w:fldCharType="end"/>
      </w:r>
    </w:p>
    <w:p w14:paraId="4914FCCB" w14:textId="1D0BE26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2</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Common services core</w:t>
      </w:r>
      <w:r>
        <w:rPr>
          <w:noProof/>
        </w:rPr>
        <w:tab/>
      </w:r>
      <w:r>
        <w:rPr>
          <w:noProof/>
        </w:rPr>
        <w:fldChar w:fldCharType="begin"/>
      </w:r>
      <w:r>
        <w:rPr>
          <w:noProof/>
        </w:rPr>
        <w:instrText xml:space="preserve"> PAGEREF _Toc185772200 \h </w:instrText>
      </w:r>
      <w:r>
        <w:rPr>
          <w:noProof/>
        </w:rPr>
      </w:r>
      <w:r>
        <w:rPr>
          <w:noProof/>
        </w:rPr>
        <w:fldChar w:fldCharType="separate"/>
      </w:r>
      <w:r>
        <w:rPr>
          <w:noProof/>
        </w:rPr>
        <w:t>18</w:t>
      </w:r>
      <w:r>
        <w:rPr>
          <w:noProof/>
        </w:rPr>
        <w:fldChar w:fldCharType="end"/>
      </w:r>
    </w:p>
    <w:p w14:paraId="4532D1A9" w14:textId="53399A2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2</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MC</w:t>
      </w:r>
      <w:r>
        <w:rPr>
          <w:noProof/>
          <w:lang w:eastAsia="zh-CN"/>
        </w:rPr>
        <w:t>Video</w:t>
      </w:r>
      <w:r>
        <w:rPr>
          <w:noProof/>
        </w:rPr>
        <w:t xml:space="preserve"> application service</w:t>
      </w:r>
      <w:r>
        <w:rPr>
          <w:noProof/>
        </w:rPr>
        <w:tab/>
      </w:r>
      <w:r>
        <w:rPr>
          <w:noProof/>
        </w:rPr>
        <w:fldChar w:fldCharType="begin"/>
      </w:r>
      <w:r>
        <w:rPr>
          <w:noProof/>
        </w:rPr>
        <w:instrText xml:space="preserve"> PAGEREF _Toc185772201 \h </w:instrText>
      </w:r>
      <w:r>
        <w:rPr>
          <w:noProof/>
        </w:rPr>
      </w:r>
      <w:r>
        <w:rPr>
          <w:noProof/>
        </w:rPr>
        <w:fldChar w:fldCharType="separate"/>
      </w:r>
      <w:r>
        <w:rPr>
          <w:noProof/>
        </w:rPr>
        <w:t>18</w:t>
      </w:r>
      <w:r>
        <w:rPr>
          <w:noProof/>
        </w:rPr>
        <w:fldChar w:fldCharType="end"/>
      </w:r>
    </w:p>
    <w:p w14:paraId="49A21909" w14:textId="3C437E1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MCVideo client</w:t>
      </w:r>
      <w:r>
        <w:rPr>
          <w:noProof/>
        </w:rPr>
        <w:tab/>
      </w:r>
      <w:r>
        <w:rPr>
          <w:noProof/>
        </w:rPr>
        <w:fldChar w:fldCharType="begin"/>
      </w:r>
      <w:r>
        <w:rPr>
          <w:noProof/>
        </w:rPr>
        <w:instrText xml:space="preserve"> PAGEREF _Toc185772202 \h </w:instrText>
      </w:r>
      <w:r>
        <w:rPr>
          <w:noProof/>
        </w:rPr>
      </w:r>
      <w:r>
        <w:rPr>
          <w:noProof/>
        </w:rPr>
        <w:fldChar w:fldCharType="separate"/>
      </w:r>
      <w:r>
        <w:rPr>
          <w:noProof/>
        </w:rPr>
        <w:t>18</w:t>
      </w:r>
      <w:r>
        <w:rPr>
          <w:noProof/>
        </w:rPr>
        <w:fldChar w:fldCharType="end"/>
      </w:r>
    </w:p>
    <w:p w14:paraId="6AA74389" w14:textId="27E3133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MCVideo server</w:t>
      </w:r>
      <w:r>
        <w:rPr>
          <w:noProof/>
        </w:rPr>
        <w:tab/>
      </w:r>
      <w:r>
        <w:rPr>
          <w:noProof/>
        </w:rPr>
        <w:fldChar w:fldCharType="begin"/>
      </w:r>
      <w:r>
        <w:rPr>
          <w:noProof/>
        </w:rPr>
        <w:instrText xml:space="preserve"> PAGEREF _Toc185772203 \h </w:instrText>
      </w:r>
      <w:r>
        <w:rPr>
          <w:noProof/>
        </w:rPr>
      </w:r>
      <w:r>
        <w:rPr>
          <w:noProof/>
        </w:rPr>
        <w:fldChar w:fldCharType="separate"/>
      </w:r>
      <w:r>
        <w:rPr>
          <w:noProof/>
        </w:rPr>
        <w:t>18</w:t>
      </w:r>
      <w:r>
        <w:rPr>
          <w:noProof/>
        </w:rPr>
        <w:fldChar w:fldCharType="end"/>
      </w:r>
    </w:p>
    <w:p w14:paraId="2DD6D3BC" w14:textId="59A9C3D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3.3</w:t>
      </w:r>
      <w:r>
        <w:rPr>
          <w:rFonts w:asciiTheme="minorHAnsi" w:eastAsiaTheme="minorEastAsia" w:hAnsiTheme="minorHAnsi" w:cstheme="minorBidi"/>
          <w:noProof/>
          <w:kern w:val="2"/>
          <w:sz w:val="24"/>
          <w:szCs w:val="24"/>
          <w:lang w:eastAsia="en-GB"/>
          <w14:ligatures w14:val="standardContextual"/>
        </w:rPr>
        <w:tab/>
      </w:r>
      <w:r>
        <w:rPr>
          <w:noProof/>
        </w:rPr>
        <w:t>Media distribution function</w:t>
      </w:r>
      <w:r>
        <w:rPr>
          <w:noProof/>
        </w:rPr>
        <w:tab/>
      </w:r>
      <w:r>
        <w:rPr>
          <w:noProof/>
        </w:rPr>
        <w:fldChar w:fldCharType="begin"/>
      </w:r>
      <w:r>
        <w:rPr>
          <w:noProof/>
        </w:rPr>
        <w:instrText xml:space="preserve"> PAGEREF _Toc185772204 \h </w:instrText>
      </w:r>
      <w:r>
        <w:rPr>
          <w:noProof/>
        </w:rPr>
      </w:r>
      <w:r>
        <w:rPr>
          <w:noProof/>
        </w:rPr>
        <w:fldChar w:fldCharType="separate"/>
      </w:r>
      <w:r>
        <w:rPr>
          <w:noProof/>
        </w:rPr>
        <w:t>19</w:t>
      </w:r>
      <w:r>
        <w:rPr>
          <w:noProof/>
        </w:rPr>
        <w:fldChar w:fldCharType="end"/>
      </w:r>
    </w:p>
    <w:p w14:paraId="25859B88" w14:textId="0F61B97F"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3.4</w:t>
      </w:r>
      <w:r>
        <w:rPr>
          <w:rFonts w:asciiTheme="minorHAnsi" w:eastAsiaTheme="minorEastAsia" w:hAnsiTheme="minorHAnsi" w:cstheme="minorBidi"/>
          <w:noProof/>
          <w:kern w:val="2"/>
          <w:sz w:val="24"/>
          <w:szCs w:val="24"/>
          <w:lang w:eastAsia="en-GB"/>
          <w14:ligatures w14:val="standardContextual"/>
        </w:rPr>
        <w:tab/>
      </w:r>
      <w:r>
        <w:rPr>
          <w:noProof/>
        </w:rPr>
        <w:t xml:space="preserve">Media </w:t>
      </w:r>
      <w:r>
        <w:rPr>
          <w:noProof/>
          <w:lang w:eastAsia="zh-CN"/>
        </w:rPr>
        <w:t>mixer</w:t>
      </w:r>
      <w:r>
        <w:rPr>
          <w:noProof/>
        </w:rPr>
        <w:tab/>
      </w:r>
      <w:r>
        <w:rPr>
          <w:noProof/>
        </w:rPr>
        <w:fldChar w:fldCharType="begin"/>
      </w:r>
      <w:r>
        <w:rPr>
          <w:noProof/>
        </w:rPr>
        <w:instrText xml:space="preserve"> PAGEREF _Toc185772205 \h </w:instrText>
      </w:r>
      <w:r>
        <w:rPr>
          <w:noProof/>
        </w:rPr>
      </w:r>
      <w:r>
        <w:rPr>
          <w:noProof/>
        </w:rPr>
        <w:fldChar w:fldCharType="separate"/>
      </w:r>
      <w:r>
        <w:rPr>
          <w:noProof/>
        </w:rPr>
        <w:t>19</w:t>
      </w:r>
      <w:r>
        <w:rPr>
          <w:noProof/>
        </w:rPr>
        <w:fldChar w:fldCharType="end"/>
      </w:r>
    </w:p>
    <w:p w14:paraId="11AC67C8" w14:textId="59DF33B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3.5</w:t>
      </w:r>
      <w:r>
        <w:rPr>
          <w:rFonts w:asciiTheme="minorHAnsi" w:eastAsiaTheme="minorEastAsia" w:hAnsiTheme="minorHAnsi" w:cstheme="minorBidi"/>
          <w:noProof/>
          <w:kern w:val="2"/>
          <w:sz w:val="24"/>
          <w:szCs w:val="24"/>
          <w:lang w:eastAsia="en-GB"/>
          <w14:ligatures w14:val="standardContextual"/>
        </w:rPr>
        <w:tab/>
      </w:r>
      <w:r>
        <w:rPr>
          <w:noProof/>
        </w:rPr>
        <w:t>MCVideo user database</w:t>
      </w:r>
      <w:r>
        <w:rPr>
          <w:noProof/>
        </w:rPr>
        <w:tab/>
      </w:r>
      <w:r>
        <w:rPr>
          <w:noProof/>
        </w:rPr>
        <w:fldChar w:fldCharType="begin"/>
      </w:r>
      <w:r>
        <w:rPr>
          <w:noProof/>
        </w:rPr>
        <w:instrText xml:space="preserve"> PAGEREF _Toc185772206 \h </w:instrText>
      </w:r>
      <w:r>
        <w:rPr>
          <w:noProof/>
        </w:rPr>
      </w:r>
      <w:r>
        <w:rPr>
          <w:noProof/>
        </w:rPr>
        <w:fldChar w:fldCharType="separate"/>
      </w:r>
      <w:r>
        <w:rPr>
          <w:noProof/>
        </w:rPr>
        <w:t>19</w:t>
      </w:r>
      <w:r>
        <w:rPr>
          <w:noProof/>
        </w:rPr>
        <w:fldChar w:fldCharType="end"/>
      </w:r>
    </w:p>
    <w:p w14:paraId="1E16200D" w14:textId="29589BDF"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3.6</w:t>
      </w:r>
      <w:r>
        <w:rPr>
          <w:rFonts w:asciiTheme="minorHAnsi" w:eastAsiaTheme="minorEastAsia" w:hAnsiTheme="minorHAnsi" w:cstheme="minorBidi"/>
          <w:noProof/>
          <w:kern w:val="2"/>
          <w:sz w:val="24"/>
          <w:szCs w:val="24"/>
          <w:lang w:eastAsia="en-GB"/>
          <w14:ligatures w14:val="standardContextual"/>
        </w:rPr>
        <w:tab/>
      </w:r>
      <w:r>
        <w:rPr>
          <w:noProof/>
        </w:rPr>
        <w:t>Transmission control server</w:t>
      </w:r>
      <w:r>
        <w:rPr>
          <w:noProof/>
        </w:rPr>
        <w:tab/>
      </w:r>
      <w:r>
        <w:rPr>
          <w:noProof/>
        </w:rPr>
        <w:fldChar w:fldCharType="begin"/>
      </w:r>
      <w:r>
        <w:rPr>
          <w:noProof/>
        </w:rPr>
        <w:instrText xml:space="preserve"> PAGEREF _Toc185772207 \h </w:instrText>
      </w:r>
      <w:r>
        <w:rPr>
          <w:noProof/>
        </w:rPr>
      </w:r>
      <w:r>
        <w:rPr>
          <w:noProof/>
        </w:rPr>
        <w:fldChar w:fldCharType="separate"/>
      </w:r>
      <w:r>
        <w:rPr>
          <w:noProof/>
        </w:rPr>
        <w:t>19</w:t>
      </w:r>
      <w:r>
        <w:rPr>
          <w:noProof/>
        </w:rPr>
        <w:fldChar w:fldCharType="end"/>
      </w:r>
    </w:p>
    <w:p w14:paraId="51D855A2" w14:textId="1E85DE6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w:t>
      </w:r>
      <w:r>
        <w:rPr>
          <w:noProof/>
          <w:lang w:eastAsia="zh-CN"/>
        </w:rPr>
        <w:t>3.7</w:t>
      </w:r>
      <w:r>
        <w:rPr>
          <w:rFonts w:asciiTheme="minorHAnsi" w:eastAsiaTheme="minorEastAsia" w:hAnsiTheme="minorHAnsi" w:cstheme="minorBidi"/>
          <w:noProof/>
          <w:kern w:val="2"/>
          <w:sz w:val="24"/>
          <w:szCs w:val="24"/>
          <w:lang w:eastAsia="en-GB"/>
          <w14:ligatures w14:val="standardContextual"/>
        </w:rPr>
        <w:tab/>
      </w:r>
      <w:r>
        <w:rPr>
          <w:noProof/>
        </w:rPr>
        <w:t>Transmission control participant</w:t>
      </w:r>
      <w:r>
        <w:rPr>
          <w:noProof/>
        </w:rPr>
        <w:tab/>
      </w:r>
      <w:r>
        <w:rPr>
          <w:noProof/>
        </w:rPr>
        <w:fldChar w:fldCharType="begin"/>
      </w:r>
      <w:r>
        <w:rPr>
          <w:noProof/>
        </w:rPr>
        <w:instrText xml:space="preserve"> PAGEREF _Toc185772208 \h </w:instrText>
      </w:r>
      <w:r>
        <w:rPr>
          <w:noProof/>
        </w:rPr>
      </w:r>
      <w:r>
        <w:rPr>
          <w:noProof/>
        </w:rPr>
        <w:fldChar w:fldCharType="separate"/>
      </w:r>
      <w:r>
        <w:rPr>
          <w:noProof/>
        </w:rPr>
        <w:t>19</w:t>
      </w:r>
      <w:r>
        <w:rPr>
          <w:noProof/>
        </w:rPr>
        <w:fldChar w:fldCharType="end"/>
      </w:r>
    </w:p>
    <w:p w14:paraId="735A098E" w14:textId="0BDFEBA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6.2.2.3.8</w:t>
      </w:r>
      <w:r>
        <w:rPr>
          <w:rFonts w:asciiTheme="minorHAnsi" w:eastAsiaTheme="minorEastAsia" w:hAnsiTheme="minorHAnsi" w:cstheme="minorBidi"/>
          <w:noProof/>
          <w:kern w:val="2"/>
          <w:sz w:val="24"/>
          <w:szCs w:val="24"/>
          <w:lang w:eastAsia="en-GB"/>
          <w14:ligatures w14:val="standardContextual"/>
        </w:rPr>
        <w:tab/>
      </w:r>
      <w:r>
        <w:rPr>
          <w:noProof/>
        </w:rPr>
        <w:t>MC gateway server</w:t>
      </w:r>
      <w:r>
        <w:rPr>
          <w:noProof/>
        </w:rPr>
        <w:tab/>
      </w:r>
      <w:r>
        <w:rPr>
          <w:noProof/>
        </w:rPr>
        <w:fldChar w:fldCharType="begin"/>
      </w:r>
      <w:r>
        <w:rPr>
          <w:noProof/>
        </w:rPr>
        <w:instrText xml:space="preserve"> PAGEREF _Toc185772209 \h </w:instrText>
      </w:r>
      <w:r>
        <w:rPr>
          <w:noProof/>
        </w:rPr>
      </w:r>
      <w:r>
        <w:rPr>
          <w:noProof/>
        </w:rPr>
        <w:fldChar w:fldCharType="separate"/>
      </w:r>
      <w:r>
        <w:rPr>
          <w:noProof/>
        </w:rPr>
        <w:t>20</w:t>
      </w:r>
      <w:r>
        <w:rPr>
          <w:noProof/>
        </w:rPr>
        <w:fldChar w:fldCharType="end"/>
      </w:r>
    </w:p>
    <w:p w14:paraId="602D8764" w14:textId="4B2C108C"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_Toc185772210 \h </w:instrText>
      </w:r>
      <w:r>
        <w:rPr>
          <w:noProof/>
        </w:rPr>
      </w:r>
      <w:r>
        <w:rPr>
          <w:noProof/>
        </w:rPr>
        <w:fldChar w:fldCharType="separate"/>
      </w:r>
      <w:r>
        <w:rPr>
          <w:noProof/>
        </w:rPr>
        <w:t>20</w:t>
      </w:r>
      <w:r>
        <w:rPr>
          <w:noProof/>
        </w:rPr>
        <w:fldChar w:fldCharType="end"/>
      </w:r>
    </w:p>
    <w:p w14:paraId="4DAFFC71" w14:textId="7F59D5F3"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Reference point MCVideo-1 (between the MCVideo client and the MCVideo server)</w:t>
      </w:r>
      <w:r>
        <w:rPr>
          <w:noProof/>
        </w:rPr>
        <w:tab/>
      </w:r>
      <w:r>
        <w:rPr>
          <w:noProof/>
        </w:rPr>
        <w:fldChar w:fldCharType="begin"/>
      </w:r>
      <w:r>
        <w:rPr>
          <w:noProof/>
        </w:rPr>
        <w:instrText xml:space="preserve"> PAGEREF _Toc185772211 \h </w:instrText>
      </w:r>
      <w:r>
        <w:rPr>
          <w:noProof/>
        </w:rPr>
      </w:r>
      <w:r>
        <w:rPr>
          <w:noProof/>
        </w:rPr>
        <w:fldChar w:fldCharType="separate"/>
      </w:r>
      <w:r>
        <w:rPr>
          <w:noProof/>
        </w:rPr>
        <w:t>20</w:t>
      </w:r>
      <w:r>
        <w:rPr>
          <w:noProof/>
        </w:rPr>
        <w:fldChar w:fldCharType="end"/>
      </w:r>
    </w:p>
    <w:p w14:paraId="73745137" w14:textId="7193FAB0"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Reference point MCVideo-2 (between the MCVideo server and the MCVideo user database)</w:t>
      </w:r>
      <w:r>
        <w:rPr>
          <w:noProof/>
        </w:rPr>
        <w:tab/>
      </w:r>
      <w:r>
        <w:rPr>
          <w:noProof/>
        </w:rPr>
        <w:fldChar w:fldCharType="begin"/>
      </w:r>
      <w:r>
        <w:rPr>
          <w:noProof/>
        </w:rPr>
        <w:instrText xml:space="preserve"> PAGEREF _Toc185772212 \h </w:instrText>
      </w:r>
      <w:r>
        <w:rPr>
          <w:noProof/>
        </w:rPr>
      </w:r>
      <w:r>
        <w:rPr>
          <w:noProof/>
        </w:rPr>
        <w:fldChar w:fldCharType="separate"/>
      </w:r>
      <w:r>
        <w:rPr>
          <w:noProof/>
        </w:rPr>
        <w:t>20</w:t>
      </w:r>
      <w:r>
        <w:rPr>
          <w:noProof/>
        </w:rPr>
        <w:fldChar w:fldCharType="end"/>
      </w:r>
    </w:p>
    <w:p w14:paraId="505CA6D6" w14:textId="21D632D9"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Reference point MCVideo-3 (between the MCVideo server and the MCVideo server and between the MCVideo server and the MC gateway server)</w:t>
      </w:r>
      <w:r>
        <w:rPr>
          <w:noProof/>
        </w:rPr>
        <w:tab/>
      </w:r>
      <w:r>
        <w:rPr>
          <w:noProof/>
        </w:rPr>
        <w:fldChar w:fldCharType="begin"/>
      </w:r>
      <w:r>
        <w:rPr>
          <w:noProof/>
        </w:rPr>
        <w:instrText xml:space="preserve"> PAGEREF _Toc185772213 \h </w:instrText>
      </w:r>
      <w:r>
        <w:rPr>
          <w:noProof/>
        </w:rPr>
      </w:r>
      <w:r>
        <w:rPr>
          <w:noProof/>
        </w:rPr>
        <w:fldChar w:fldCharType="separate"/>
      </w:r>
      <w:r>
        <w:rPr>
          <w:noProof/>
        </w:rPr>
        <w:t>20</w:t>
      </w:r>
      <w:r>
        <w:rPr>
          <w:noProof/>
        </w:rPr>
        <w:fldChar w:fldCharType="end"/>
      </w:r>
    </w:p>
    <w:p w14:paraId="0D794353" w14:textId="7C01AE18"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Reference point MCVideo-4 (between the transmission control participant and the transmission control server)</w:t>
      </w:r>
      <w:r>
        <w:rPr>
          <w:noProof/>
        </w:rPr>
        <w:tab/>
      </w:r>
      <w:r>
        <w:rPr>
          <w:noProof/>
        </w:rPr>
        <w:fldChar w:fldCharType="begin"/>
      </w:r>
      <w:r>
        <w:rPr>
          <w:noProof/>
        </w:rPr>
        <w:instrText xml:space="preserve"> PAGEREF _Toc185772214 \h </w:instrText>
      </w:r>
      <w:r>
        <w:rPr>
          <w:noProof/>
        </w:rPr>
      </w:r>
      <w:r>
        <w:rPr>
          <w:noProof/>
        </w:rPr>
        <w:fldChar w:fldCharType="separate"/>
      </w:r>
      <w:r>
        <w:rPr>
          <w:noProof/>
        </w:rPr>
        <w:t>20</w:t>
      </w:r>
      <w:r>
        <w:rPr>
          <w:noProof/>
        </w:rPr>
        <w:fldChar w:fldCharType="end"/>
      </w:r>
    </w:p>
    <w:p w14:paraId="001889FE" w14:textId="1F15AA10"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6.3.4A</w:t>
      </w:r>
      <w:r>
        <w:rPr>
          <w:rFonts w:asciiTheme="minorHAnsi" w:eastAsiaTheme="minorEastAsia" w:hAnsiTheme="minorHAnsi" w:cstheme="minorBidi"/>
          <w:noProof/>
          <w:kern w:val="2"/>
          <w:sz w:val="24"/>
          <w:szCs w:val="24"/>
          <w:lang w:eastAsia="en-GB"/>
          <w14:ligatures w14:val="standardContextual"/>
        </w:rPr>
        <w:tab/>
      </w:r>
      <w:r>
        <w:rPr>
          <w:noProof/>
        </w:rPr>
        <w:t>Reference point MCVideo-5 (between the MCVideo server and the EPS)</w:t>
      </w:r>
      <w:r>
        <w:rPr>
          <w:noProof/>
        </w:rPr>
        <w:tab/>
      </w:r>
      <w:r>
        <w:rPr>
          <w:noProof/>
        </w:rPr>
        <w:fldChar w:fldCharType="begin"/>
      </w:r>
      <w:r>
        <w:rPr>
          <w:noProof/>
        </w:rPr>
        <w:instrText xml:space="preserve"> PAGEREF _Toc185772215 \h </w:instrText>
      </w:r>
      <w:r>
        <w:rPr>
          <w:noProof/>
        </w:rPr>
      </w:r>
      <w:r>
        <w:rPr>
          <w:noProof/>
        </w:rPr>
        <w:fldChar w:fldCharType="separate"/>
      </w:r>
      <w:r>
        <w:rPr>
          <w:noProof/>
        </w:rPr>
        <w:t>20</w:t>
      </w:r>
      <w:r>
        <w:rPr>
          <w:noProof/>
        </w:rPr>
        <w:fldChar w:fldCharType="end"/>
      </w:r>
    </w:p>
    <w:p w14:paraId="487289A6" w14:textId="205F1866"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6.3.4B</w:t>
      </w:r>
      <w:r>
        <w:rPr>
          <w:rFonts w:asciiTheme="minorHAnsi" w:eastAsiaTheme="minorEastAsia" w:hAnsiTheme="minorHAnsi" w:cstheme="minorBidi"/>
          <w:noProof/>
          <w:kern w:val="2"/>
          <w:sz w:val="24"/>
          <w:szCs w:val="24"/>
          <w:lang w:eastAsia="en-GB"/>
          <w14:ligatures w14:val="standardContextual"/>
        </w:rPr>
        <w:tab/>
      </w:r>
      <w:r>
        <w:rPr>
          <w:noProof/>
        </w:rPr>
        <w:t>Reference point MCVideo-6 (between the MCVideo server and the EPS)</w:t>
      </w:r>
      <w:r>
        <w:rPr>
          <w:noProof/>
        </w:rPr>
        <w:tab/>
      </w:r>
      <w:r>
        <w:rPr>
          <w:noProof/>
        </w:rPr>
        <w:fldChar w:fldCharType="begin"/>
      </w:r>
      <w:r>
        <w:rPr>
          <w:noProof/>
        </w:rPr>
        <w:instrText xml:space="preserve"> PAGEREF _Toc185772216 \h </w:instrText>
      </w:r>
      <w:r>
        <w:rPr>
          <w:noProof/>
        </w:rPr>
      </w:r>
      <w:r>
        <w:rPr>
          <w:noProof/>
        </w:rPr>
        <w:fldChar w:fldCharType="separate"/>
      </w:r>
      <w:r>
        <w:rPr>
          <w:noProof/>
        </w:rPr>
        <w:t>21</w:t>
      </w:r>
      <w:r>
        <w:rPr>
          <w:noProof/>
        </w:rPr>
        <w:fldChar w:fldCharType="end"/>
      </w:r>
    </w:p>
    <w:p w14:paraId="6D177DDE" w14:textId="3F5356AF"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Reference point MCVideo-7 (between the media distribution function and the media mixer)</w:t>
      </w:r>
      <w:r>
        <w:rPr>
          <w:noProof/>
        </w:rPr>
        <w:tab/>
      </w:r>
      <w:r>
        <w:rPr>
          <w:noProof/>
        </w:rPr>
        <w:fldChar w:fldCharType="begin"/>
      </w:r>
      <w:r>
        <w:rPr>
          <w:noProof/>
        </w:rPr>
        <w:instrText xml:space="preserve"> PAGEREF _Toc185772217 \h </w:instrText>
      </w:r>
      <w:r>
        <w:rPr>
          <w:noProof/>
        </w:rPr>
      </w:r>
      <w:r>
        <w:rPr>
          <w:noProof/>
        </w:rPr>
        <w:fldChar w:fldCharType="separate"/>
      </w:r>
      <w:r>
        <w:rPr>
          <w:noProof/>
        </w:rPr>
        <w:t>21</w:t>
      </w:r>
      <w:r>
        <w:rPr>
          <w:noProof/>
        </w:rPr>
        <w:fldChar w:fldCharType="end"/>
      </w:r>
    </w:p>
    <w:p w14:paraId="3944AFF3" w14:textId="0B79F42B"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rPr>
        <w:t>Reference point MCVideo-8 (between the media distribution function and the media mixer)</w:t>
      </w:r>
      <w:r>
        <w:rPr>
          <w:noProof/>
        </w:rPr>
        <w:tab/>
      </w:r>
      <w:r>
        <w:rPr>
          <w:noProof/>
        </w:rPr>
        <w:fldChar w:fldCharType="begin"/>
      </w:r>
      <w:r>
        <w:rPr>
          <w:noProof/>
        </w:rPr>
        <w:instrText xml:space="preserve"> PAGEREF _Toc185772218 \h </w:instrText>
      </w:r>
      <w:r>
        <w:rPr>
          <w:noProof/>
        </w:rPr>
      </w:r>
      <w:r>
        <w:rPr>
          <w:noProof/>
        </w:rPr>
        <w:fldChar w:fldCharType="separate"/>
      </w:r>
      <w:r>
        <w:rPr>
          <w:noProof/>
        </w:rPr>
        <w:t>21</w:t>
      </w:r>
      <w:r>
        <w:rPr>
          <w:noProof/>
        </w:rPr>
        <w:fldChar w:fldCharType="end"/>
      </w:r>
    </w:p>
    <w:p w14:paraId="1B1ED253" w14:textId="0CAF9636"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w:t>
      </w: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Reference point MCVideo-9 (between the transmission control participant and the transmission control server)</w:t>
      </w:r>
      <w:r>
        <w:rPr>
          <w:noProof/>
        </w:rPr>
        <w:tab/>
      </w:r>
      <w:r>
        <w:rPr>
          <w:noProof/>
        </w:rPr>
        <w:fldChar w:fldCharType="begin"/>
      </w:r>
      <w:r>
        <w:rPr>
          <w:noProof/>
        </w:rPr>
        <w:instrText xml:space="preserve"> PAGEREF _Toc185772219 \h </w:instrText>
      </w:r>
      <w:r>
        <w:rPr>
          <w:noProof/>
        </w:rPr>
      </w:r>
      <w:r>
        <w:rPr>
          <w:noProof/>
        </w:rPr>
        <w:fldChar w:fldCharType="separate"/>
      </w:r>
      <w:r>
        <w:rPr>
          <w:noProof/>
        </w:rPr>
        <w:t>21</w:t>
      </w:r>
      <w:r>
        <w:rPr>
          <w:noProof/>
        </w:rPr>
        <w:fldChar w:fldCharType="end"/>
      </w:r>
    </w:p>
    <w:p w14:paraId="087773DA" w14:textId="76DDFA2E"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6.3.8</w:t>
      </w:r>
      <w:r>
        <w:rPr>
          <w:rFonts w:asciiTheme="minorHAnsi" w:eastAsiaTheme="minorEastAsia" w:hAnsiTheme="minorHAnsi" w:cstheme="minorBidi"/>
          <w:noProof/>
          <w:kern w:val="2"/>
          <w:sz w:val="24"/>
          <w:szCs w:val="24"/>
          <w:lang w:eastAsia="en-GB"/>
          <w14:ligatures w14:val="standardContextual"/>
        </w:rPr>
        <w:tab/>
      </w:r>
      <w:r>
        <w:rPr>
          <w:noProof/>
        </w:rPr>
        <w:t>Reference point MCVideo-10 (between the MC gateway server and the MC gateway server in a different MCVideo system)</w:t>
      </w:r>
      <w:r>
        <w:rPr>
          <w:noProof/>
        </w:rPr>
        <w:tab/>
      </w:r>
      <w:r>
        <w:rPr>
          <w:noProof/>
        </w:rPr>
        <w:fldChar w:fldCharType="begin"/>
      </w:r>
      <w:r>
        <w:rPr>
          <w:noProof/>
        </w:rPr>
        <w:instrText xml:space="preserve"> PAGEREF _Toc185772220 \h </w:instrText>
      </w:r>
      <w:r>
        <w:rPr>
          <w:noProof/>
        </w:rPr>
      </w:r>
      <w:r>
        <w:rPr>
          <w:noProof/>
        </w:rPr>
        <w:fldChar w:fldCharType="separate"/>
      </w:r>
      <w:r>
        <w:rPr>
          <w:noProof/>
        </w:rPr>
        <w:t>21</w:t>
      </w:r>
      <w:r>
        <w:rPr>
          <w:noProof/>
        </w:rPr>
        <w:fldChar w:fldCharType="end"/>
      </w:r>
    </w:p>
    <w:p w14:paraId="69A4206D" w14:textId="0823EEA5"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6A</w:t>
      </w:r>
      <w:r>
        <w:rPr>
          <w:rFonts w:asciiTheme="minorHAnsi" w:eastAsiaTheme="minorEastAsia" w:hAnsiTheme="minorHAnsi" w:cstheme="minorBidi"/>
          <w:noProof/>
          <w:kern w:val="2"/>
          <w:sz w:val="24"/>
          <w:szCs w:val="24"/>
          <w:lang w:eastAsia="en-GB"/>
          <w14:ligatures w14:val="standardContextual"/>
        </w:rPr>
        <w:tab/>
      </w:r>
      <w:r>
        <w:rPr>
          <w:noProof/>
          <w:lang w:eastAsia="zh-CN"/>
        </w:rPr>
        <w:t>Identities</w:t>
      </w:r>
      <w:r>
        <w:rPr>
          <w:noProof/>
        </w:rPr>
        <w:tab/>
      </w:r>
      <w:r>
        <w:rPr>
          <w:noProof/>
        </w:rPr>
        <w:fldChar w:fldCharType="begin"/>
      </w:r>
      <w:r>
        <w:rPr>
          <w:noProof/>
        </w:rPr>
        <w:instrText xml:space="preserve"> PAGEREF _Toc185772221 \h </w:instrText>
      </w:r>
      <w:r>
        <w:rPr>
          <w:noProof/>
        </w:rPr>
      </w:r>
      <w:r>
        <w:rPr>
          <w:noProof/>
        </w:rPr>
        <w:fldChar w:fldCharType="separate"/>
      </w:r>
      <w:r>
        <w:rPr>
          <w:noProof/>
        </w:rPr>
        <w:t>21</w:t>
      </w:r>
      <w:r>
        <w:rPr>
          <w:noProof/>
        </w:rPr>
        <w:fldChar w:fldCharType="end"/>
      </w:r>
    </w:p>
    <w:p w14:paraId="587CD235" w14:textId="34BBC95E"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t>6B</w:t>
      </w:r>
      <w:r>
        <w:rPr>
          <w:rFonts w:asciiTheme="minorHAnsi" w:eastAsiaTheme="minorEastAsia" w:hAnsiTheme="minorHAnsi" w:cstheme="minorBidi"/>
          <w:noProof/>
          <w:kern w:val="2"/>
          <w:sz w:val="24"/>
          <w:szCs w:val="24"/>
          <w:lang w:eastAsia="en-GB"/>
          <w14:ligatures w14:val="standardContextual"/>
        </w:rPr>
        <w:tab/>
      </w:r>
      <w:r>
        <w:rPr>
          <w:noProof/>
          <w:lang w:eastAsia="zh-CN"/>
        </w:rPr>
        <w:t>Application of functional model to deployments</w:t>
      </w:r>
      <w:r>
        <w:rPr>
          <w:noProof/>
        </w:rPr>
        <w:tab/>
      </w:r>
      <w:r>
        <w:rPr>
          <w:noProof/>
        </w:rPr>
        <w:fldChar w:fldCharType="begin"/>
      </w:r>
      <w:r>
        <w:rPr>
          <w:noProof/>
        </w:rPr>
        <w:instrText xml:space="preserve"> PAGEREF _Toc185772222 \h </w:instrText>
      </w:r>
      <w:r>
        <w:rPr>
          <w:noProof/>
        </w:rPr>
      </w:r>
      <w:r>
        <w:rPr>
          <w:noProof/>
        </w:rPr>
        <w:fldChar w:fldCharType="separate"/>
      </w:r>
      <w:r>
        <w:rPr>
          <w:noProof/>
        </w:rPr>
        <w:t>21</w:t>
      </w:r>
      <w:r>
        <w:rPr>
          <w:noProof/>
        </w:rPr>
        <w:fldChar w:fldCharType="end"/>
      </w:r>
    </w:p>
    <w:p w14:paraId="47992893" w14:textId="03D3A3CE"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w:t>
      </w:r>
      <w:r>
        <w:rPr>
          <w:noProof/>
        </w:rPr>
        <w:tab/>
      </w:r>
      <w:r>
        <w:rPr>
          <w:noProof/>
        </w:rPr>
        <w:fldChar w:fldCharType="begin"/>
      </w:r>
      <w:r>
        <w:rPr>
          <w:noProof/>
        </w:rPr>
        <w:instrText xml:space="preserve"> PAGEREF _Toc185772223 \h </w:instrText>
      </w:r>
      <w:r>
        <w:rPr>
          <w:noProof/>
        </w:rPr>
      </w:r>
      <w:r>
        <w:rPr>
          <w:noProof/>
        </w:rPr>
        <w:fldChar w:fldCharType="separate"/>
      </w:r>
      <w:r>
        <w:rPr>
          <w:noProof/>
        </w:rPr>
        <w:t>22</w:t>
      </w:r>
      <w:r>
        <w:rPr>
          <w:noProof/>
        </w:rPr>
        <w:fldChar w:fldCharType="end"/>
      </w:r>
    </w:p>
    <w:p w14:paraId="59B669C4" w14:textId="4EEF7021"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Group call</w:t>
      </w:r>
      <w:r>
        <w:rPr>
          <w:noProof/>
        </w:rPr>
        <w:tab/>
      </w:r>
      <w:r>
        <w:rPr>
          <w:noProof/>
        </w:rPr>
        <w:fldChar w:fldCharType="begin"/>
      </w:r>
      <w:r>
        <w:rPr>
          <w:noProof/>
        </w:rPr>
        <w:instrText xml:space="preserve"> PAGEREF _Toc185772224 \h </w:instrText>
      </w:r>
      <w:r>
        <w:rPr>
          <w:noProof/>
        </w:rPr>
      </w:r>
      <w:r>
        <w:rPr>
          <w:noProof/>
        </w:rPr>
        <w:fldChar w:fldCharType="separate"/>
      </w:r>
      <w:r>
        <w:rPr>
          <w:noProof/>
        </w:rPr>
        <w:t>22</w:t>
      </w:r>
      <w:r>
        <w:rPr>
          <w:noProof/>
        </w:rPr>
        <w:fldChar w:fldCharType="end"/>
      </w:r>
    </w:p>
    <w:p w14:paraId="4604604A" w14:textId="74B9367A"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sidRPr="007A1160">
        <w:rPr>
          <w:noProof/>
          <w:lang w:val="nl-NL" w:eastAsia="zh-CN"/>
        </w:rPr>
        <w:t>7</w:t>
      </w:r>
      <w:r w:rsidRPr="007A1160">
        <w:rPr>
          <w:noProof/>
          <w:lang w:val="nl-NL"/>
        </w:rPr>
        <w:t>.</w:t>
      </w:r>
      <w:r w:rsidRPr="007A1160">
        <w:rPr>
          <w:noProof/>
          <w:lang w:val="nl-NL" w:eastAsia="zh-CN"/>
        </w:rPr>
        <w:t>1</w:t>
      </w:r>
      <w:r w:rsidRPr="007A1160">
        <w:rPr>
          <w:noProof/>
          <w:lang w:val="nl-NL"/>
        </w:rPr>
        <w:t>.1</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General</w:t>
      </w:r>
      <w:r>
        <w:rPr>
          <w:noProof/>
        </w:rPr>
        <w:tab/>
      </w:r>
      <w:r>
        <w:rPr>
          <w:noProof/>
        </w:rPr>
        <w:fldChar w:fldCharType="begin"/>
      </w:r>
      <w:r>
        <w:rPr>
          <w:noProof/>
        </w:rPr>
        <w:instrText xml:space="preserve"> PAGEREF _Toc185772225 \h </w:instrText>
      </w:r>
      <w:r>
        <w:rPr>
          <w:noProof/>
        </w:rPr>
      </w:r>
      <w:r>
        <w:rPr>
          <w:noProof/>
        </w:rPr>
        <w:fldChar w:fldCharType="separate"/>
      </w:r>
      <w:r>
        <w:rPr>
          <w:noProof/>
        </w:rPr>
        <w:t>22</w:t>
      </w:r>
      <w:r>
        <w:rPr>
          <w:noProof/>
        </w:rPr>
        <w:fldChar w:fldCharType="end"/>
      </w:r>
    </w:p>
    <w:p w14:paraId="30EED9CA" w14:textId="020F819B"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sidRPr="007A1160">
        <w:rPr>
          <w:noProof/>
          <w:lang w:val="nl-NL" w:eastAsia="zh-CN"/>
        </w:rPr>
        <w:t>7</w:t>
      </w:r>
      <w:r w:rsidRPr="007A1160">
        <w:rPr>
          <w:noProof/>
          <w:lang w:val="nl-NL"/>
        </w:rPr>
        <w:t>.</w:t>
      </w:r>
      <w:r w:rsidRPr="007A1160">
        <w:rPr>
          <w:noProof/>
          <w:lang w:val="nl-NL" w:eastAsia="zh-CN"/>
        </w:rPr>
        <w:t>1</w:t>
      </w:r>
      <w:r w:rsidRPr="007A1160">
        <w:rPr>
          <w:noProof/>
          <w:lang w:val="nl-NL"/>
        </w:rPr>
        <w:t>.2</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On-network group call</w:t>
      </w:r>
      <w:r>
        <w:rPr>
          <w:noProof/>
        </w:rPr>
        <w:tab/>
      </w:r>
      <w:r>
        <w:rPr>
          <w:noProof/>
        </w:rPr>
        <w:fldChar w:fldCharType="begin"/>
      </w:r>
      <w:r>
        <w:rPr>
          <w:noProof/>
        </w:rPr>
        <w:instrText xml:space="preserve"> PAGEREF _Toc185772226 \h </w:instrText>
      </w:r>
      <w:r>
        <w:rPr>
          <w:noProof/>
        </w:rPr>
      </w:r>
      <w:r>
        <w:rPr>
          <w:noProof/>
        </w:rPr>
        <w:fldChar w:fldCharType="separate"/>
      </w:r>
      <w:r>
        <w:rPr>
          <w:noProof/>
        </w:rPr>
        <w:t>22</w:t>
      </w:r>
      <w:r>
        <w:rPr>
          <w:noProof/>
        </w:rPr>
        <w:fldChar w:fldCharType="end"/>
      </w:r>
    </w:p>
    <w:p w14:paraId="5625EB3B" w14:textId="701BCB3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nl-NL" w:eastAsia="zh-CN"/>
        </w:rPr>
        <w:t>7</w:t>
      </w:r>
      <w:r w:rsidRPr="007A1160">
        <w:rPr>
          <w:noProof/>
          <w:lang w:val="nl-NL"/>
        </w:rPr>
        <w:t>.</w:t>
      </w:r>
      <w:r w:rsidRPr="007A1160">
        <w:rPr>
          <w:noProof/>
          <w:lang w:val="nl-NL" w:eastAsia="zh-CN"/>
        </w:rPr>
        <w:t>1</w:t>
      </w:r>
      <w:r w:rsidRPr="007A1160">
        <w:rPr>
          <w:noProof/>
          <w:lang w:val="nl-NL"/>
        </w:rPr>
        <w:t>.2.1</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General</w:t>
      </w:r>
      <w:r>
        <w:rPr>
          <w:noProof/>
        </w:rPr>
        <w:tab/>
      </w:r>
      <w:r>
        <w:rPr>
          <w:noProof/>
        </w:rPr>
        <w:fldChar w:fldCharType="begin"/>
      </w:r>
      <w:r>
        <w:rPr>
          <w:noProof/>
        </w:rPr>
        <w:instrText xml:space="preserve"> PAGEREF _Toc185772227 \h </w:instrText>
      </w:r>
      <w:r>
        <w:rPr>
          <w:noProof/>
        </w:rPr>
      </w:r>
      <w:r>
        <w:rPr>
          <w:noProof/>
        </w:rPr>
        <w:fldChar w:fldCharType="separate"/>
      </w:r>
      <w:r>
        <w:rPr>
          <w:noProof/>
        </w:rPr>
        <w:t>22</w:t>
      </w:r>
      <w:r>
        <w:rPr>
          <w:noProof/>
        </w:rPr>
        <w:fldChar w:fldCharType="end"/>
      </w:r>
    </w:p>
    <w:p w14:paraId="07BE0FE7" w14:textId="1963048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Information flows for group call in on-network</w:t>
      </w:r>
      <w:r>
        <w:rPr>
          <w:noProof/>
        </w:rPr>
        <w:tab/>
      </w:r>
      <w:r>
        <w:rPr>
          <w:noProof/>
        </w:rPr>
        <w:fldChar w:fldCharType="begin"/>
      </w:r>
      <w:r>
        <w:rPr>
          <w:noProof/>
        </w:rPr>
        <w:instrText xml:space="preserve"> PAGEREF _Toc185772228 \h </w:instrText>
      </w:r>
      <w:r>
        <w:rPr>
          <w:noProof/>
        </w:rPr>
      </w:r>
      <w:r>
        <w:rPr>
          <w:noProof/>
        </w:rPr>
        <w:fldChar w:fldCharType="separate"/>
      </w:r>
      <w:r>
        <w:rPr>
          <w:noProof/>
        </w:rPr>
        <w:t>22</w:t>
      </w:r>
      <w:r>
        <w:rPr>
          <w:noProof/>
        </w:rPr>
        <w:fldChar w:fldCharType="end"/>
      </w:r>
    </w:p>
    <w:p w14:paraId="2174BFC0" w14:textId="136C552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w:t>
      </w:r>
      <w:r>
        <w:rPr>
          <w:rFonts w:asciiTheme="minorHAnsi" w:eastAsiaTheme="minorEastAsia" w:hAnsiTheme="minorHAnsi" w:cstheme="minorBidi"/>
          <w:noProof/>
          <w:kern w:val="2"/>
          <w:sz w:val="24"/>
          <w:szCs w:val="24"/>
          <w:lang w:eastAsia="en-GB"/>
          <w14:ligatures w14:val="standardContextual"/>
        </w:rPr>
        <w:tab/>
      </w:r>
      <w:r>
        <w:rPr>
          <w:noProof/>
        </w:rPr>
        <w:t>Group call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_Toc185772229 \h </w:instrText>
      </w:r>
      <w:r>
        <w:rPr>
          <w:noProof/>
        </w:rPr>
      </w:r>
      <w:r>
        <w:rPr>
          <w:noProof/>
        </w:rPr>
        <w:fldChar w:fldCharType="separate"/>
      </w:r>
      <w:r>
        <w:rPr>
          <w:noProof/>
        </w:rPr>
        <w:t>22</w:t>
      </w:r>
      <w:r>
        <w:rPr>
          <w:noProof/>
        </w:rPr>
        <w:fldChar w:fldCharType="end"/>
      </w:r>
    </w:p>
    <w:p w14:paraId="16ECF062" w14:textId="034014B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w:t>
      </w:r>
      <w:r>
        <w:rPr>
          <w:rFonts w:asciiTheme="minorHAnsi" w:eastAsiaTheme="minorEastAsia" w:hAnsiTheme="minorHAnsi" w:cstheme="minorBidi"/>
          <w:noProof/>
          <w:kern w:val="2"/>
          <w:sz w:val="24"/>
          <w:szCs w:val="24"/>
          <w:lang w:eastAsia="en-GB"/>
          <w14:ligatures w14:val="standardContextual"/>
        </w:rPr>
        <w:tab/>
      </w:r>
      <w:r>
        <w:rPr>
          <w:noProof/>
        </w:rPr>
        <w:t>Group call request</w:t>
      </w:r>
      <w:r>
        <w:rPr>
          <w:noProof/>
        </w:rPr>
        <w:tab/>
      </w:r>
      <w:r>
        <w:rPr>
          <w:noProof/>
        </w:rPr>
        <w:fldChar w:fldCharType="begin"/>
      </w:r>
      <w:r>
        <w:rPr>
          <w:noProof/>
        </w:rPr>
        <w:instrText xml:space="preserve"> PAGEREF _Toc185772230 \h </w:instrText>
      </w:r>
      <w:r>
        <w:rPr>
          <w:noProof/>
        </w:rPr>
      </w:r>
      <w:r>
        <w:rPr>
          <w:noProof/>
        </w:rPr>
        <w:fldChar w:fldCharType="separate"/>
      </w:r>
      <w:r>
        <w:rPr>
          <w:noProof/>
        </w:rPr>
        <w:t>22</w:t>
      </w:r>
      <w:r>
        <w:rPr>
          <w:noProof/>
        </w:rPr>
        <w:fldChar w:fldCharType="end"/>
      </w:r>
    </w:p>
    <w:p w14:paraId="1ACEABF5" w14:textId="3C0BA9C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7.1.2.2.3</w:t>
      </w:r>
      <w:r>
        <w:rPr>
          <w:rFonts w:asciiTheme="minorHAnsi" w:eastAsiaTheme="minorEastAsia" w:hAnsiTheme="minorHAnsi" w:cstheme="minorBidi"/>
          <w:noProof/>
          <w:kern w:val="2"/>
          <w:sz w:val="24"/>
          <w:szCs w:val="24"/>
          <w:lang w:eastAsia="en-GB"/>
          <w14:ligatures w14:val="standardContextual"/>
        </w:rPr>
        <w:tab/>
      </w:r>
      <w:r>
        <w:rPr>
          <w:noProof/>
        </w:rPr>
        <w:t>Group call response</w:t>
      </w:r>
      <w:r>
        <w:rPr>
          <w:noProof/>
        </w:rPr>
        <w:tab/>
      </w:r>
      <w:r>
        <w:rPr>
          <w:noProof/>
        </w:rPr>
        <w:fldChar w:fldCharType="begin"/>
      </w:r>
      <w:r>
        <w:rPr>
          <w:noProof/>
        </w:rPr>
        <w:instrText xml:space="preserve"> PAGEREF _Toc185772231 \h </w:instrText>
      </w:r>
      <w:r>
        <w:rPr>
          <w:noProof/>
        </w:rPr>
      </w:r>
      <w:r>
        <w:rPr>
          <w:noProof/>
        </w:rPr>
        <w:fldChar w:fldCharType="separate"/>
      </w:r>
      <w:r>
        <w:rPr>
          <w:noProof/>
        </w:rPr>
        <w:t>23</w:t>
      </w:r>
      <w:r>
        <w:rPr>
          <w:noProof/>
        </w:rPr>
        <w:fldChar w:fldCharType="end"/>
      </w:r>
    </w:p>
    <w:p w14:paraId="05A78D01" w14:textId="4852992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7.1.2.2.4</w:t>
      </w:r>
      <w:r>
        <w:rPr>
          <w:rFonts w:asciiTheme="minorHAnsi" w:eastAsiaTheme="minorEastAsia" w:hAnsiTheme="minorHAnsi" w:cstheme="minorBidi"/>
          <w:noProof/>
          <w:kern w:val="2"/>
          <w:sz w:val="24"/>
          <w:szCs w:val="24"/>
          <w:lang w:eastAsia="en-GB"/>
          <w14:ligatures w14:val="standardContextual"/>
        </w:rPr>
        <w:tab/>
      </w:r>
      <w:r>
        <w:rPr>
          <w:noProof/>
        </w:rPr>
        <w:t>Group call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_Toc185772232 \h </w:instrText>
      </w:r>
      <w:r>
        <w:rPr>
          <w:noProof/>
        </w:rPr>
      </w:r>
      <w:r>
        <w:rPr>
          <w:noProof/>
        </w:rPr>
        <w:fldChar w:fldCharType="separate"/>
      </w:r>
      <w:r>
        <w:rPr>
          <w:noProof/>
        </w:rPr>
        <w:t>23</w:t>
      </w:r>
      <w:r>
        <w:rPr>
          <w:noProof/>
        </w:rPr>
        <w:fldChar w:fldCharType="end"/>
      </w:r>
    </w:p>
    <w:p w14:paraId="07D91F48" w14:textId="4DE21B2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7.1.2.2.5</w:t>
      </w:r>
      <w:r>
        <w:rPr>
          <w:rFonts w:asciiTheme="minorHAnsi" w:eastAsiaTheme="minorEastAsia" w:hAnsiTheme="minorHAnsi" w:cstheme="minorBidi"/>
          <w:noProof/>
          <w:kern w:val="2"/>
          <w:sz w:val="24"/>
          <w:szCs w:val="24"/>
          <w:lang w:eastAsia="en-GB"/>
          <w14:ligatures w14:val="standardContextual"/>
        </w:rPr>
        <w:tab/>
      </w:r>
      <w:r>
        <w:rPr>
          <w:noProof/>
        </w:rPr>
        <w:t>Group call release request</w:t>
      </w:r>
      <w:r>
        <w:rPr>
          <w:noProof/>
        </w:rPr>
        <w:tab/>
      </w:r>
      <w:r>
        <w:rPr>
          <w:noProof/>
        </w:rPr>
        <w:fldChar w:fldCharType="begin"/>
      </w:r>
      <w:r>
        <w:rPr>
          <w:noProof/>
        </w:rPr>
        <w:instrText xml:space="preserve"> PAGEREF _Toc185772233 \h </w:instrText>
      </w:r>
      <w:r>
        <w:rPr>
          <w:noProof/>
        </w:rPr>
      </w:r>
      <w:r>
        <w:rPr>
          <w:noProof/>
        </w:rPr>
        <w:fldChar w:fldCharType="separate"/>
      </w:r>
      <w:r>
        <w:rPr>
          <w:noProof/>
        </w:rPr>
        <w:t>23</w:t>
      </w:r>
      <w:r>
        <w:rPr>
          <w:noProof/>
        </w:rPr>
        <w:fldChar w:fldCharType="end"/>
      </w:r>
    </w:p>
    <w:p w14:paraId="2F91BE4F" w14:textId="35BFEEDF"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7.1.2.2.6</w:t>
      </w:r>
      <w:r>
        <w:rPr>
          <w:rFonts w:asciiTheme="minorHAnsi" w:eastAsiaTheme="minorEastAsia" w:hAnsiTheme="minorHAnsi" w:cstheme="minorBidi"/>
          <w:noProof/>
          <w:kern w:val="2"/>
          <w:sz w:val="24"/>
          <w:szCs w:val="24"/>
          <w:lang w:eastAsia="en-GB"/>
          <w14:ligatures w14:val="standardContextual"/>
        </w:rPr>
        <w:tab/>
      </w:r>
      <w:r>
        <w:rPr>
          <w:noProof/>
        </w:rPr>
        <w:t>Group call release request</w:t>
      </w:r>
      <w:r>
        <w:rPr>
          <w:noProof/>
          <w:lang w:eastAsia="zh-CN"/>
        </w:rPr>
        <w:t xml:space="preserve"> </w:t>
      </w:r>
      <w:r>
        <w:rPr>
          <w:noProof/>
        </w:rPr>
        <w:t xml:space="preserve">(MCVideo </w:t>
      </w:r>
      <w:r>
        <w:rPr>
          <w:noProof/>
          <w:lang w:eastAsia="zh-CN"/>
        </w:rPr>
        <w:t>client</w:t>
      </w:r>
      <w:r>
        <w:rPr>
          <w:noProof/>
        </w:rPr>
        <w:t xml:space="preserve"> – MCVideo </w:t>
      </w:r>
      <w:r>
        <w:rPr>
          <w:noProof/>
          <w:lang w:eastAsia="zh-CN"/>
        </w:rPr>
        <w:t>server</w:t>
      </w:r>
      <w:r>
        <w:rPr>
          <w:noProof/>
        </w:rPr>
        <w:t>)</w:t>
      </w:r>
      <w:r>
        <w:rPr>
          <w:noProof/>
        </w:rPr>
        <w:tab/>
      </w:r>
      <w:r>
        <w:rPr>
          <w:noProof/>
        </w:rPr>
        <w:fldChar w:fldCharType="begin"/>
      </w:r>
      <w:r>
        <w:rPr>
          <w:noProof/>
        </w:rPr>
        <w:instrText xml:space="preserve"> PAGEREF _Toc185772234 \h </w:instrText>
      </w:r>
      <w:r>
        <w:rPr>
          <w:noProof/>
        </w:rPr>
      </w:r>
      <w:r>
        <w:rPr>
          <w:noProof/>
        </w:rPr>
        <w:fldChar w:fldCharType="separate"/>
      </w:r>
      <w:r>
        <w:rPr>
          <w:noProof/>
        </w:rPr>
        <w:t>24</w:t>
      </w:r>
      <w:r>
        <w:rPr>
          <w:noProof/>
        </w:rPr>
        <w:fldChar w:fldCharType="end"/>
      </w:r>
    </w:p>
    <w:p w14:paraId="053EBC89" w14:textId="25A371C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7.1.2.2.7</w:t>
      </w:r>
      <w:r>
        <w:rPr>
          <w:rFonts w:asciiTheme="minorHAnsi" w:eastAsiaTheme="minorEastAsia" w:hAnsiTheme="minorHAnsi" w:cstheme="minorBidi"/>
          <w:noProof/>
          <w:kern w:val="2"/>
          <w:sz w:val="24"/>
          <w:szCs w:val="24"/>
          <w:lang w:eastAsia="en-GB"/>
          <w14:ligatures w14:val="standardContextual"/>
        </w:rPr>
        <w:tab/>
      </w:r>
      <w:r>
        <w:rPr>
          <w:noProof/>
        </w:rPr>
        <w:t>Group call release response</w:t>
      </w:r>
      <w:r>
        <w:rPr>
          <w:noProof/>
        </w:rPr>
        <w:tab/>
      </w:r>
      <w:r>
        <w:rPr>
          <w:noProof/>
        </w:rPr>
        <w:fldChar w:fldCharType="begin"/>
      </w:r>
      <w:r>
        <w:rPr>
          <w:noProof/>
        </w:rPr>
        <w:instrText xml:space="preserve"> PAGEREF _Toc185772235 \h </w:instrText>
      </w:r>
      <w:r>
        <w:rPr>
          <w:noProof/>
        </w:rPr>
      </w:r>
      <w:r>
        <w:rPr>
          <w:noProof/>
        </w:rPr>
        <w:fldChar w:fldCharType="separate"/>
      </w:r>
      <w:r>
        <w:rPr>
          <w:noProof/>
        </w:rPr>
        <w:t>24</w:t>
      </w:r>
      <w:r>
        <w:rPr>
          <w:noProof/>
        </w:rPr>
        <w:fldChar w:fldCharType="end"/>
      </w:r>
    </w:p>
    <w:p w14:paraId="52D39375" w14:textId="205D522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7.1.2.2.8</w:t>
      </w:r>
      <w:r>
        <w:rPr>
          <w:rFonts w:asciiTheme="minorHAnsi" w:eastAsiaTheme="minorEastAsia" w:hAnsiTheme="minorHAnsi" w:cstheme="minorBidi"/>
          <w:noProof/>
          <w:kern w:val="2"/>
          <w:sz w:val="24"/>
          <w:szCs w:val="24"/>
          <w:lang w:eastAsia="en-GB"/>
          <w14:ligatures w14:val="standardContextual"/>
        </w:rPr>
        <w:tab/>
      </w:r>
      <w:r>
        <w:rPr>
          <w:noProof/>
        </w:rPr>
        <w:t>Group call rejoin request</w:t>
      </w:r>
      <w:r>
        <w:rPr>
          <w:noProof/>
        </w:rPr>
        <w:tab/>
      </w:r>
      <w:r>
        <w:rPr>
          <w:noProof/>
        </w:rPr>
        <w:fldChar w:fldCharType="begin"/>
      </w:r>
      <w:r>
        <w:rPr>
          <w:noProof/>
        </w:rPr>
        <w:instrText xml:space="preserve"> PAGEREF _Toc185772236 \h </w:instrText>
      </w:r>
      <w:r>
        <w:rPr>
          <w:noProof/>
        </w:rPr>
      </w:r>
      <w:r>
        <w:rPr>
          <w:noProof/>
        </w:rPr>
        <w:fldChar w:fldCharType="separate"/>
      </w:r>
      <w:r>
        <w:rPr>
          <w:noProof/>
        </w:rPr>
        <w:t>24</w:t>
      </w:r>
      <w:r>
        <w:rPr>
          <w:noProof/>
        </w:rPr>
        <w:fldChar w:fldCharType="end"/>
      </w:r>
    </w:p>
    <w:p w14:paraId="19CCD87B" w14:textId="2D4E6D6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7.1.2.2.9</w:t>
      </w:r>
      <w:r>
        <w:rPr>
          <w:rFonts w:asciiTheme="minorHAnsi" w:eastAsiaTheme="minorEastAsia" w:hAnsiTheme="minorHAnsi" w:cstheme="minorBidi"/>
          <w:noProof/>
          <w:kern w:val="2"/>
          <w:sz w:val="24"/>
          <w:szCs w:val="24"/>
          <w:lang w:eastAsia="en-GB"/>
          <w14:ligatures w14:val="standardContextual"/>
        </w:rPr>
        <w:tab/>
      </w:r>
      <w:r>
        <w:rPr>
          <w:noProof/>
        </w:rPr>
        <w:t>Group call rejoin response</w:t>
      </w:r>
      <w:r>
        <w:rPr>
          <w:noProof/>
        </w:rPr>
        <w:tab/>
      </w:r>
      <w:r>
        <w:rPr>
          <w:noProof/>
        </w:rPr>
        <w:fldChar w:fldCharType="begin"/>
      </w:r>
      <w:r>
        <w:rPr>
          <w:noProof/>
        </w:rPr>
        <w:instrText xml:space="preserve"> PAGEREF _Toc185772237 \h </w:instrText>
      </w:r>
      <w:r>
        <w:rPr>
          <w:noProof/>
        </w:rPr>
      </w:r>
      <w:r>
        <w:rPr>
          <w:noProof/>
        </w:rPr>
        <w:fldChar w:fldCharType="separate"/>
      </w:r>
      <w:r>
        <w:rPr>
          <w:noProof/>
        </w:rPr>
        <w:t>25</w:t>
      </w:r>
      <w:r>
        <w:rPr>
          <w:noProof/>
        </w:rPr>
        <w:fldChar w:fldCharType="end"/>
      </w:r>
    </w:p>
    <w:p w14:paraId="6299AC84" w14:textId="4611350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7.1.2.2.10</w:t>
      </w:r>
      <w:r>
        <w:rPr>
          <w:rFonts w:asciiTheme="minorHAnsi" w:eastAsiaTheme="minorEastAsia" w:hAnsiTheme="minorHAnsi" w:cstheme="minorBidi"/>
          <w:noProof/>
          <w:kern w:val="2"/>
          <w:sz w:val="24"/>
          <w:szCs w:val="24"/>
          <w:lang w:eastAsia="en-GB"/>
          <w14:ligatures w14:val="standardContextual"/>
        </w:rPr>
        <w:tab/>
      </w:r>
      <w:r>
        <w:rPr>
          <w:noProof/>
        </w:rPr>
        <w:t>Group join request</w:t>
      </w:r>
      <w:r>
        <w:rPr>
          <w:noProof/>
        </w:rPr>
        <w:tab/>
      </w:r>
      <w:r>
        <w:rPr>
          <w:noProof/>
        </w:rPr>
        <w:fldChar w:fldCharType="begin"/>
      </w:r>
      <w:r>
        <w:rPr>
          <w:noProof/>
        </w:rPr>
        <w:instrText xml:space="preserve"> PAGEREF _Toc185772238 \h </w:instrText>
      </w:r>
      <w:r>
        <w:rPr>
          <w:noProof/>
        </w:rPr>
      </w:r>
      <w:r>
        <w:rPr>
          <w:noProof/>
        </w:rPr>
        <w:fldChar w:fldCharType="separate"/>
      </w:r>
      <w:r>
        <w:rPr>
          <w:noProof/>
        </w:rPr>
        <w:t>25</w:t>
      </w:r>
      <w:r>
        <w:rPr>
          <w:noProof/>
        </w:rPr>
        <w:fldChar w:fldCharType="end"/>
      </w:r>
    </w:p>
    <w:p w14:paraId="3C7C28E2" w14:textId="16E0E14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7.1.2.2.11</w:t>
      </w:r>
      <w:r>
        <w:rPr>
          <w:rFonts w:asciiTheme="minorHAnsi" w:eastAsiaTheme="minorEastAsia" w:hAnsiTheme="minorHAnsi" w:cstheme="minorBidi"/>
          <w:noProof/>
          <w:kern w:val="2"/>
          <w:sz w:val="24"/>
          <w:szCs w:val="24"/>
          <w:lang w:eastAsia="en-GB"/>
          <w14:ligatures w14:val="standardContextual"/>
        </w:rPr>
        <w:tab/>
      </w:r>
      <w:r>
        <w:rPr>
          <w:noProof/>
        </w:rPr>
        <w:t>Group join response</w:t>
      </w:r>
      <w:r>
        <w:rPr>
          <w:noProof/>
        </w:rPr>
        <w:tab/>
      </w:r>
      <w:r>
        <w:rPr>
          <w:noProof/>
        </w:rPr>
        <w:fldChar w:fldCharType="begin"/>
      </w:r>
      <w:r>
        <w:rPr>
          <w:noProof/>
        </w:rPr>
        <w:instrText xml:space="preserve"> PAGEREF _Toc185772239 \h </w:instrText>
      </w:r>
      <w:r>
        <w:rPr>
          <w:noProof/>
        </w:rPr>
      </w:r>
      <w:r>
        <w:rPr>
          <w:noProof/>
        </w:rPr>
        <w:fldChar w:fldCharType="separate"/>
      </w:r>
      <w:r>
        <w:rPr>
          <w:noProof/>
        </w:rPr>
        <w:t>25</w:t>
      </w:r>
      <w:r>
        <w:rPr>
          <w:noProof/>
        </w:rPr>
        <w:fldChar w:fldCharType="end"/>
      </w:r>
    </w:p>
    <w:p w14:paraId="02393348" w14:textId="48B573F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7.1.2.2.12</w:t>
      </w:r>
      <w:r>
        <w:rPr>
          <w:rFonts w:asciiTheme="minorHAnsi" w:eastAsiaTheme="minorEastAsia" w:hAnsiTheme="minorHAnsi" w:cstheme="minorBidi"/>
          <w:noProof/>
          <w:kern w:val="2"/>
          <w:sz w:val="24"/>
          <w:szCs w:val="24"/>
          <w:lang w:eastAsia="en-GB"/>
          <w14:ligatures w14:val="standardContextual"/>
        </w:rPr>
        <w:tab/>
      </w:r>
      <w:r>
        <w:rPr>
          <w:noProof/>
        </w:rPr>
        <w:t>Group call leave request</w:t>
      </w:r>
      <w:r>
        <w:rPr>
          <w:noProof/>
        </w:rPr>
        <w:tab/>
      </w:r>
      <w:r>
        <w:rPr>
          <w:noProof/>
        </w:rPr>
        <w:fldChar w:fldCharType="begin"/>
      </w:r>
      <w:r>
        <w:rPr>
          <w:noProof/>
        </w:rPr>
        <w:instrText xml:space="preserve"> PAGEREF _Toc185772240 \h </w:instrText>
      </w:r>
      <w:r>
        <w:rPr>
          <w:noProof/>
        </w:rPr>
      </w:r>
      <w:r>
        <w:rPr>
          <w:noProof/>
        </w:rPr>
        <w:fldChar w:fldCharType="separate"/>
      </w:r>
      <w:r>
        <w:rPr>
          <w:noProof/>
        </w:rPr>
        <w:t>25</w:t>
      </w:r>
      <w:r>
        <w:rPr>
          <w:noProof/>
        </w:rPr>
        <w:fldChar w:fldCharType="end"/>
      </w:r>
    </w:p>
    <w:p w14:paraId="67710814" w14:textId="56B4CF2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7.1.2.2.12a</w:t>
      </w:r>
      <w:r>
        <w:rPr>
          <w:rFonts w:asciiTheme="minorHAnsi" w:eastAsiaTheme="minorEastAsia" w:hAnsiTheme="minorHAnsi" w:cstheme="minorBidi"/>
          <w:noProof/>
          <w:kern w:val="2"/>
          <w:sz w:val="24"/>
          <w:szCs w:val="24"/>
          <w:lang w:eastAsia="en-GB"/>
          <w14:ligatures w14:val="standardContextual"/>
        </w:rPr>
        <w:tab/>
      </w:r>
      <w:r>
        <w:rPr>
          <w:noProof/>
        </w:rPr>
        <w:t>Group call leave request</w:t>
      </w:r>
      <w:r>
        <w:rPr>
          <w:noProof/>
        </w:rPr>
        <w:tab/>
      </w:r>
      <w:r>
        <w:rPr>
          <w:noProof/>
        </w:rPr>
        <w:fldChar w:fldCharType="begin"/>
      </w:r>
      <w:r>
        <w:rPr>
          <w:noProof/>
        </w:rPr>
        <w:instrText xml:space="preserve"> PAGEREF _Toc185772241 \h </w:instrText>
      </w:r>
      <w:r>
        <w:rPr>
          <w:noProof/>
        </w:rPr>
      </w:r>
      <w:r>
        <w:rPr>
          <w:noProof/>
        </w:rPr>
        <w:fldChar w:fldCharType="separate"/>
      </w:r>
      <w:r>
        <w:rPr>
          <w:noProof/>
        </w:rPr>
        <w:t>26</w:t>
      </w:r>
      <w:r>
        <w:rPr>
          <w:noProof/>
        </w:rPr>
        <w:fldChar w:fldCharType="end"/>
      </w:r>
    </w:p>
    <w:p w14:paraId="764FC693" w14:textId="1063380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7.1.2.2.13</w:t>
      </w:r>
      <w:r>
        <w:rPr>
          <w:rFonts w:asciiTheme="minorHAnsi" w:eastAsiaTheme="minorEastAsia" w:hAnsiTheme="minorHAnsi" w:cstheme="minorBidi"/>
          <w:noProof/>
          <w:kern w:val="2"/>
          <w:sz w:val="24"/>
          <w:szCs w:val="24"/>
          <w:lang w:eastAsia="en-GB"/>
          <w14:ligatures w14:val="standardContextual"/>
        </w:rPr>
        <w:tab/>
      </w:r>
      <w:r>
        <w:rPr>
          <w:noProof/>
        </w:rPr>
        <w:t>Group call leave response</w:t>
      </w:r>
      <w:r>
        <w:rPr>
          <w:noProof/>
        </w:rPr>
        <w:tab/>
      </w:r>
      <w:r>
        <w:rPr>
          <w:noProof/>
        </w:rPr>
        <w:fldChar w:fldCharType="begin"/>
      </w:r>
      <w:r>
        <w:rPr>
          <w:noProof/>
        </w:rPr>
        <w:instrText xml:space="preserve"> PAGEREF _Toc185772242 \h </w:instrText>
      </w:r>
      <w:r>
        <w:rPr>
          <w:noProof/>
        </w:rPr>
      </w:r>
      <w:r>
        <w:rPr>
          <w:noProof/>
        </w:rPr>
        <w:fldChar w:fldCharType="separate"/>
      </w:r>
      <w:r>
        <w:rPr>
          <w:noProof/>
        </w:rPr>
        <w:t>26</w:t>
      </w:r>
      <w:r>
        <w:rPr>
          <w:noProof/>
        </w:rPr>
        <w:fldChar w:fldCharType="end"/>
      </w:r>
    </w:p>
    <w:p w14:paraId="6D81E80A" w14:textId="1AF6F89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7.1.2.2.13a</w:t>
      </w:r>
      <w:r>
        <w:rPr>
          <w:rFonts w:asciiTheme="minorHAnsi" w:eastAsiaTheme="minorEastAsia" w:hAnsiTheme="minorHAnsi" w:cstheme="minorBidi"/>
          <w:noProof/>
          <w:kern w:val="2"/>
          <w:sz w:val="24"/>
          <w:szCs w:val="24"/>
          <w:lang w:eastAsia="en-GB"/>
          <w14:ligatures w14:val="standardContextual"/>
        </w:rPr>
        <w:tab/>
      </w:r>
      <w:r>
        <w:rPr>
          <w:noProof/>
        </w:rPr>
        <w:t>Group call leave response</w:t>
      </w:r>
      <w:r>
        <w:rPr>
          <w:noProof/>
        </w:rPr>
        <w:tab/>
      </w:r>
      <w:r>
        <w:rPr>
          <w:noProof/>
        </w:rPr>
        <w:fldChar w:fldCharType="begin"/>
      </w:r>
      <w:r>
        <w:rPr>
          <w:noProof/>
        </w:rPr>
        <w:instrText xml:space="preserve"> PAGEREF _Toc185772243 \h </w:instrText>
      </w:r>
      <w:r>
        <w:rPr>
          <w:noProof/>
        </w:rPr>
      </w:r>
      <w:r>
        <w:rPr>
          <w:noProof/>
        </w:rPr>
        <w:fldChar w:fldCharType="separate"/>
      </w:r>
      <w:r>
        <w:rPr>
          <w:noProof/>
        </w:rPr>
        <w:t>26</w:t>
      </w:r>
      <w:r>
        <w:rPr>
          <w:noProof/>
        </w:rPr>
        <w:fldChar w:fldCharType="end"/>
      </w:r>
    </w:p>
    <w:p w14:paraId="2BAFC48A" w14:textId="634DB21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7.1.2.2.14</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_Toc185772244 \h </w:instrText>
      </w:r>
      <w:r>
        <w:rPr>
          <w:noProof/>
        </w:rPr>
      </w:r>
      <w:r>
        <w:rPr>
          <w:noProof/>
        </w:rPr>
        <w:fldChar w:fldCharType="separate"/>
      </w:r>
      <w:r>
        <w:rPr>
          <w:noProof/>
        </w:rPr>
        <w:t>27</w:t>
      </w:r>
      <w:r>
        <w:rPr>
          <w:noProof/>
        </w:rPr>
        <w:fldChar w:fldCharType="end"/>
      </w:r>
    </w:p>
    <w:p w14:paraId="1113B42F" w14:textId="25A6423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7.1.2.2.15</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_Toc185772245 \h </w:instrText>
      </w:r>
      <w:r>
        <w:rPr>
          <w:noProof/>
        </w:rPr>
      </w:r>
      <w:r>
        <w:rPr>
          <w:noProof/>
        </w:rPr>
        <w:fldChar w:fldCharType="separate"/>
      </w:r>
      <w:r>
        <w:rPr>
          <w:noProof/>
        </w:rPr>
        <w:t>27</w:t>
      </w:r>
      <w:r>
        <w:rPr>
          <w:noProof/>
        </w:rPr>
        <w:fldChar w:fldCharType="end"/>
      </w:r>
    </w:p>
    <w:p w14:paraId="3BF41E94" w14:textId="529365D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7.1.2.2.16</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_Toc185772246 \h </w:instrText>
      </w:r>
      <w:r>
        <w:rPr>
          <w:noProof/>
        </w:rPr>
      </w:r>
      <w:r>
        <w:rPr>
          <w:noProof/>
        </w:rPr>
        <w:fldChar w:fldCharType="separate"/>
      </w:r>
      <w:r>
        <w:rPr>
          <w:noProof/>
        </w:rPr>
        <w:t>27</w:t>
      </w:r>
      <w:r>
        <w:rPr>
          <w:noProof/>
        </w:rPr>
        <w:fldChar w:fldCharType="end"/>
      </w:r>
    </w:p>
    <w:p w14:paraId="1F45F3C0" w14:textId="7277760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7.1.2.2.17</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_Toc185772247 \h </w:instrText>
      </w:r>
      <w:r>
        <w:rPr>
          <w:noProof/>
        </w:rPr>
      </w:r>
      <w:r>
        <w:rPr>
          <w:noProof/>
        </w:rPr>
        <w:fldChar w:fldCharType="separate"/>
      </w:r>
      <w:r>
        <w:rPr>
          <w:noProof/>
        </w:rPr>
        <w:t>27</w:t>
      </w:r>
      <w:r>
        <w:rPr>
          <w:noProof/>
        </w:rPr>
        <w:fldChar w:fldCharType="end"/>
      </w:r>
    </w:p>
    <w:p w14:paraId="59A4DA60" w14:textId="05852DA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7.1.2.2.18</w:t>
      </w:r>
      <w:r>
        <w:rPr>
          <w:rFonts w:asciiTheme="minorHAnsi" w:eastAsiaTheme="minorEastAsia" w:hAnsiTheme="minorHAnsi" w:cstheme="minorBidi"/>
          <w:noProof/>
          <w:kern w:val="2"/>
          <w:sz w:val="24"/>
          <w:szCs w:val="24"/>
          <w:lang w:eastAsia="en-GB"/>
          <w14:ligatures w14:val="standardContextual"/>
        </w:rPr>
        <w:tab/>
      </w:r>
      <w:r>
        <w:rPr>
          <w:noProof/>
        </w:rPr>
        <w:t>MCVideo emergency group call request</w:t>
      </w:r>
      <w:r>
        <w:rPr>
          <w:noProof/>
        </w:rPr>
        <w:tab/>
      </w:r>
      <w:r>
        <w:rPr>
          <w:noProof/>
        </w:rPr>
        <w:fldChar w:fldCharType="begin"/>
      </w:r>
      <w:r>
        <w:rPr>
          <w:noProof/>
        </w:rPr>
        <w:instrText xml:space="preserve"> PAGEREF _Toc185772248 \h </w:instrText>
      </w:r>
      <w:r>
        <w:rPr>
          <w:noProof/>
        </w:rPr>
      </w:r>
      <w:r>
        <w:rPr>
          <w:noProof/>
        </w:rPr>
        <w:fldChar w:fldCharType="separate"/>
      </w:r>
      <w:r>
        <w:rPr>
          <w:noProof/>
        </w:rPr>
        <w:t>27</w:t>
      </w:r>
      <w:r>
        <w:rPr>
          <w:noProof/>
        </w:rPr>
        <w:fldChar w:fldCharType="end"/>
      </w:r>
    </w:p>
    <w:p w14:paraId="245A759C" w14:textId="48B0853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7.1.2.2.19</w:t>
      </w:r>
      <w:r>
        <w:rPr>
          <w:rFonts w:asciiTheme="minorHAnsi" w:eastAsiaTheme="minorEastAsia" w:hAnsiTheme="minorHAnsi" w:cstheme="minorBidi"/>
          <w:noProof/>
          <w:kern w:val="2"/>
          <w:sz w:val="24"/>
          <w:szCs w:val="24"/>
          <w:lang w:eastAsia="en-GB"/>
          <w14:ligatures w14:val="standardContextual"/>
        </w:rPr>
        <w:tab/>
      </w:r>
      <w:r>
        <w:rPr>
          <w:noProof/>
        </w:rPr>
        <w:t>MCVideo emergency group call response</w:t>
      </w:r>
      <w:r>
        <w:rPr>
          <w:noProof/>
        </w:rPr>
        <w:tab/>
      </w:r>
      <w:r>
        <w:rPr>
          <w:noProof/>
        </w:rPr>
        <w:fldChar w:fldCharType="begin"/>
      </w:r>
      <w:r>
        <w:rPr>
          <w:noProof/>
        </w:rPr>
        <w:instrText xml:space="preserve"> PAGEREF _Toc185772249 \h </w:instrText>
      </w:r>
      <w:r>
        <w:rPr>
          <w:noProof/>
        </w:rPr>
      </w:r>
      <w:r>
        <w:rPr>
          <w:noProof/>
        </w:rPr>
        <w:fldChar w:fldCharType="separate"/>
      </w:r>
      <w:r>
        <w:rPr>
          <w:noProof/>
        </w:rPr>
        <w:t>27</w:t>
      </w:r>
      <w:r>
        <w:rPr>
          <w:noProof/>
        </w:rPr>
        <w:fldChar w:fldCharType="end"/>
      </w:r>
    </w:p>
    <w:p w14:paraId="3D5EA841" w14:textId="0045735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7.1.2.2.20</w:t>
      </w:r>
      <w:r>
        <w:rPr>
          <w:rFonts w:asciiTheme="minorHAnsi" w:eastAsiaTheme="minorEastAsia" w:hAnsiTheme="minorHAnsi" w:cstheme="minorBidi"/>
          <w:noProof/>
          <w:kern w:val="2"/>
          <w:sz w:val="24"/>
          <w:szCs w:val="24"/>
          <w:lang w:eastAsia="en-GB"/>
          <w14:ligatures w14:val="standardContextual"/>
        </w:rPr>
        <w:tab/>
      </w:r>
      <w:r>
        <w:rPr>
          <w:noProof/>
        </w:rPr>
        <w:t>MCVideo in-progress emergency group state cancel request</w:t>
      </w:r>
      <w:r>
        <w:rPr>
          <w:noProof/>
        </w:rPr>
        <w:tab/>
      </w:r>
      <w:r>
        <w:rPr>
          <w:noProof/>
        </w:rPr>
        <w:fldChar w:fldCharType="begin"/>
      </w:r>
      <w:r>
        <w:rPr>
          <w:noProof/>
        </w:rPr>
        <w:instrText xml:space="preserve"> PAGEREF _Toc185772250 \h </w:instrText>
      </w:r>
      <w:r>
        <w:rPr>
          <w:noProof/>
        </w:rPr>
      </w:r>
      <w:r>
        <w:rPr>
          <w:noProof/>
        </w:rPr>
        <w:fldChar w:fldCharType="separate"/>
      </w:r>
      <w:r>
        <w:rPr>
          <w:noProof/>
        </w:rPr>
        <w:t>27</w:t>
      </w:r>
      <w:r>
        <w:rPr>
          <w:noProof/>
        </w:rPr>
        <w:fldChar w:fldCharType="end"/>
      </w:r>
    </w:p>
    <w:p w14:paraId="7369A37F" w14:textId="1E6360B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7.1.2.2.21</w:t>
      </w:r>
      <w:r>
        <w:rPr>
          <w:rFonts w:asciiTheme="minorHAnsi" w:eastAsiaTheme="minorEastAsia" w:hAnsiTheme="minorHAnsi" w:cstheme="minorBidi"/>
          <w:noProof/>
          <w:kern w:val="2"/>
          <w:sz w:val="24"/>
          <w:szCs w:val="24"/>
          <w:lang w:eastAsia="en-GB"/>
          <w14:ligatures w14:val="standardContextual"/>
        </w:rPr>
        <w:tab/>
      </w:r>
      <w:r>
        <w:rPr>
          <w:noProof/>
        </w:rPr>
        <w:t>MCVideo in-progress emergency group state cancel response</w:t>
      </w:r>
      <w:r>
        <w:rPr>
          <w:noProof/>
        </w:rPr>
        <w:tab/>
      </w:r>
      <w:r>
        <w:rPr>
          <w:noProof/>
        </w:rPr>
        <w:fldChar w:fldCharType="begin"/>
      </w:r>
      <w:r>
        <w:rPr>
          <w:noProof/>
        </w:rPr>
        <w:instrText xml:space="preserve"> PAGEREF _Toc185772251 \h </w:instrText>
      </w:r>
      <w:r>
        <w:rPr>
          <w:noProof/>
        </w:rPr>
      </w:r>
      <w:r>
        <w:rPr>
          <w:noProof/>
        </w:rPr>
        <w:fldChar w:fldCharType="separate"/>
      </w:r>
      <w:r>
        <w:rPr>
          <w:noProof/>
        </w:rPr>
        <w:t>28</w:t>
      </w:r>
      <w:r>
        <w:rPr>
          <w:noProof/>
        </w:rPr>
        <w:fldChar w:fldCharType="end"/>
      </w:r>
    </w:p>
    <w:p w14:paraId="36B22FD4" w14:textId="0F880F6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7.1.2.2.22</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 request</w:t>
      </w:r>
      <w:r>
        <w:rPr>
          <w:noProof/>
        </w:rPr>
        <w:tab/>
      </w:r>
      <w:r>
        <w:rPr>
          <w:noProof/>
        </w:rPr>
        <w:fldChar w:fldCharType="begin"/>
      </w:r>
      <w:r>
        <w:rPr>
          <w:noProof/>
        </w:rPr>
        <w:instrText xml:space="preserve"> PAGEREF _Toc185772252 \h </w:instrText>
      </w:r>
      <w:r>
        <w:rPr>
          <w:noProof/>
        </w:rPr>
      </w:r>
      <w:r>
        <w:rPr>
          <w:noProof/>
        </w:rPr>
        <w:fldChar w:fldCharType="separate"/>
      </w:r>
      <w:r>
        <w:rPr>
          <w:noProof/>
        </w:rPr>
        <w:t>28</w:t>
      </w:r>
      <w:r>
        <w:rPr>
          <w:noProof/>
        </w:rPr>
        <w:fldChar w:fldCharType="end"/>
      </w:r>
    </w:p>
    <w:p w14:paraId="6CE1B90C" w14:textId="15926F9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7.1.2.2.23</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 response</w:t>
      </w:r>
      <w:r>
        <w:rPr>
          <w:noProof/>
        </w:rPr>
        <w:tab/>
      </w:r>
      <w:r>
        <w:rPr>
          <w:noProof/>
        </w:rPr>
        <w:fldChar w:fldCharType="begin"/>
      </w:r>
      <w:r>
        <w:rPr>
          <w:noProof/>
        </w:rPr>
        <w:instrText xml:space="preserve"> PAGEREF _Toc185772253 \h </w:instrText>
      </w:r>
      <w:r>
        <w:rPr>
          <w:noProof/>
        </w:rPr>
      </w:r>
      <w:r>
        <w:rPr>
          <w:noProof/>
        </w:rPr>
        <w:fldChar w:fldCharType="separate"/>
      </w:r>
      <w:r>
        <w:rPr>
          <w:noProof/>
        </w:rPr>
        <w:t>28</w:t>
      </w:r>
      <w:r>
        <w:rPr>
          <w:noProof/>
        </w:rPr>
        <w:fldChar w:fldCharType="end"/>
      </w:r>
    </w:p>
    <w:p w14:paraId="2A84E3D1" w14:textId="28AAB84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7.1.2.2.24</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 cancel request</w:t>
      </w:r>
      <w:r>
        <w:rPr>
          <w:noProof/>
        </w:rPr>
        <w:tab/>
      </w:r>
      <w:r>
        <w:rPr>
          <w:noProof/>
        </w:rPr>
        <w:fldChar w:fldCharType="begin"/>
      </w:r>
      <w:r>
        <w:rPr>
          <w:noProof/>
        </w:rPr>
        <w:instrText xml:space="preserve"> PAGEREF _Toc185772254 \h </w:instrText>
      </w:r>
      <w:r>
        <w:rPr>
          <w:noProof/>
        </w:rPr>
      </w:r>
      <w:r>
        <w:rPr>
          <w:noProof/>
        </w:rPr>
        <w:fldChar w:fldCharType="separate"/>
      </w:r>
      <w:r>
        <w:rPr>
          <w:noProof/>
        </w:rPr>
        <w:t>29</w:t>
      </w:r>
      <w:r>
        <w:rPr>
          <w:noProof/>
        </w:rPr>
        <w:fldChar w:fldCharType="end"/>
      </w:r>
    </w:p>
    <w:p w14:paraId="4724967A" w14:textId="500920D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7.1.2.2.25</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 cancel response</w:t>
      </w:r>
      <w:r>
        <w:rPr>
          <w:noProof/>
        </w:rPr>
        <w:tab/>
      </w:r>
      <w:r>
        <w:rPr>
          <w:noProof/>
        </w:rPr>
        <w:fldChar w:fldCharType="begin"/>
      </w:r>
      <w:r>
        <w:rPr>
          <w:noProof/>
        </w:rPr>
        <w:instrText xml:space="preserve"> PAGEREF _Toc185772255 \h </w:instrText>
      </w:r>
      <w:r>
        <w:rPr>
          <w:noProof/>
        </w:rPr>
      </w:r>
      <w:r>
        <w:rPr>
          <w:noProof/>
        </w:rPr>
        <w:fldChar w:fldCharType="separate"/>
      </w:r>
      <w:r>
        <w:rPr>
          <w:noProof/>
        </w:rPr>
        <w:t>29</w:t>
      </w:r>
      <w:r>
        <w:rPr>
          <w:noProof/>
        </w:rPr>
        <w:fldChar w:fldCharType="end"/>
      </w:r>
    </w:p>
    <w:p w14:paraId="61ADA015" w14:textId="0406BD9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nl-NL" w:eastAsia="zh-CN"/>
        </w:rPr>
        <w:t>7</w:t>
      </w:r>
      <w:r w:rsidRPr="007A1160">
        <w:rPr>
          <w:noProof/>
          <w:lang w:val="nl-NL"/>
        </w:rPr>
        <w:t>.</w:t>
      </w:r>
      <w:r w:rsidRPr="007A1160">
        <w:rPr>
          <w:noProof/>
          <w:lang w:val="nl-NL" w:eastAsia="zh-CN"/>
        </w:rPr>
        <w:t>1</w:t>
      </w:r>
      <w:r w:rsidRPr="007A1160">
        <w:rPr>
          <w:noProof/>
          <w:lang w:val="nl-NL"/>
        </w:rPr>
        <w:t>.2.3</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Group call within one MC system</w:t>
      </w:r>
      <w:r>
        <w:rPr>
          <w:noProof/>
        </w:rPr>
        <w:tab/>
      </w:r>
      <w:r>
        <w:rPr>
          <w:noProof/>
        </w:rPr>
        <w:fldChar w:fldCharType="begin"/>
      </w:r>
      <w:r>
        <w:rPr>
          <w:noProof/>
        </w:rPr>
        <w:instrText xml:space="preserve"> PAGEREF _Toc185772256 \h </w:instrText>
      </w:r>
      <w:r>
        <w:rPr>
          <w:noProof/>
        </w:rPr>
      </w:r>
      <w:r>
        <w:rPr>
          <w:noProof/>
        </w:rPr>
        <w:fldChar w:fldCharType="separate"/>
      </w:r>
      <w:r>
        <w:rPr>
          <w:noProof/>
        </w:rPr>
        <w:t>29</w:t>
      </w:r>
      <w:r>
        <w:rPr>
          <w:noProof/>
        </w:rPr>
        <w:fldChar w:fldCharType="end"/>
      </w:r>
    </w:p>
    <w:p w14:paraId="5CE336B2" w14:textId="1715C76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eastAsia="zh-CN"/>
        </w:rPr>
        <w:t>7</w:t>
      </w:r>
      <w:r w:rsidRPr="007A1160">
        <w:rPr>
          <w:noProof/>
          <w:lang w:val="nl-NL"/>
        </w:rPr>
        <w:t>.</w:t>
      </w:r>
      <w:r w:rsidRPr="007A1160">
        <w:rPr>
          <w:noProof/>
          <w:lang w:val="nl-NL" w:eastAsia="zh-CN"/>
        </w:rPr>
        <w:t>1</w:t>
      </w:r>
      <w:r w:rsidRPr="007A1160">
        <w:rPr>
          <w:noProof/>
          <w:lang w:val="nl-NL"/>
        </w:rPr>
        <w:t>.2.3.1</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Group call models</w:t>
      </w:r>
      <w:r>
        <w:rPr>
          <w:noProof/>
        </w:rPr>
        <w:tab/>
      </w:r>
      <w:r>
        <w:rPr>
          <w:noProof/>
        </w:rPr>
        <w:fldChar w:fldCharType="begin"/>
      </w:r>
      <w:r>
        <w:rPr>
          <w:noProof/>
        </w:rPr>
        <w:instrText xml:space="preserve"> PAGEREF _Toc185772257 \h </w:instrText>
      </w:r>
      <w:r>
        <w:rPr>
          <w:noProof/>
        </w:rPr>
      </w:r>
      <w:r>
        <w:rPr>
          <w:noProof/>
        </w:rPr>
        <w:fldChar w:fldCharType="separate"/>
      </w:r>
      <w:r>
        <w:rPr>
          <w:noProof/>
        </w:rPr>
        <w:t>29</w:t>
      </w:r>
      <w:r>
        <w:rPr>
          <w:noProof/>
        </w:rPr>
        <w:fldChar w:fldCharType="end"/>
      </w:r>
    </w:p>
    <w:p w14:paraId="13B6282D" w14:textId="63C37B04"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noProof/>
        </w:rPr>
        <w:t>.2.3.1.1</w:t>
      </w:r>
      <w:r>
        <w:rPr>
          <w:rFonts w:asciiTheme="minorHAnsi" w:eastAsiaTheme="minorEastAsia" w:hAnsiTheme="minorHAnsi" w:cstheme="minorBidi"/>
          <w:noProof/>
          <w:kern w:val="2"/>
          <w:sz w:val="24"/>
          <w:szCs w:val="24"/>
          <w:lang w:eastAsia="en-GB"/>
          <w14:ligatures w14:val="standardContextual"/>
        </w:rPr>
        <w:tab/>
      </w:r>
      <w:r>
        <w:rPr>
          <w:noProof/>
        </w:rPr>
        <w:t>Pre-arranged group call</w:t>
      </w:r>
      <w:r>
        <w:rPr>
          <w:noProof/>
        </w:rPr>
        <w:tab/>
      </w:r>
      <w:r>
        <w:rPr>
          <w:noProof/>
        </w:rPr>
        <w:fldChar w:fldCharType="begin"/>
      </w:r>
      <w:r>
        <w:rPr>
          <w:noProof/>
        </w:rPr>
        <w:instrText xml:space="preserve"> PAGEREF _Toc185772258 \h </w:instrText>
      </w:r>
      <w:r>
        <w:rPr>
          <w:noProof/>
        </w:rPr>
      </w:r>
      <w:r>
        <w:rPr>
          <w:noProof/>
        </w:rPr>
        <w:fldChar w:fldCharType="separate"/>
      </w:r>
      <w:r>
        <w:rPr>
          <w:noProof/>
        </w:rPr>
        <w:t>29</w:t>
      </w:r>
      <w:r>
        <w:rPr>
          <w:noProof/>
        </w:rPr>
        <w:fldChar w:fldCharType="end"/>
      </w:r>
    </w:p>
    <w:p w14:paraId="4E301433" w14:textId="245EA8FA"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noProof/>
        </w:rPr>
        <w:t>.2.3.1.2</w:t>
      </w:r>
      <w:r>
        <w:rPr>
          <w:rFonts w:asciiTheme="minorHAnsi" w:eastAsiaTheme="minorEastAsia" w:hAnsiTheme="minorHAnsi" w:cstheme="minorBidi"/>
          <w:noProof/>
          <w:kern w:val="2"/>
          <w:sz w:val="24"/>
          <w:szCs w:val="24"/>
          <w:lang w:eastAsia="en-GB"/>
          <w14:ligatures w14:val="standardContextual"/>
        </w:rPr>
        <w:tab/>
      </w:r>
      <w:r>
        <w:rPr>
          <w:noProof/>
          <w:lang w:eastAsia="zh-CN"/>
        </w:rPr>
        <w:t>Chat</w:t>
      </w:r>
      <w:r>
        <w:rPr>
          <w:noProof/>
        </w:rPr>
        <w:t xml:space="preserve"> group call</w:t>
      </w:r>
      <w:r>
        <w:rPr>
          <w:noProof/>
        </w:rPr>
        <w:tab/>
      </w:r>
      <w:r>
        <w:rPr>
          <w:noProof/>
        </w:rPr>
        <w:fldChar w:fldCharType="begin"/>
      </w:r>
      <w:r>
        <w:rPr>
          <w:noProof/>
        </w:rPr>
        <w:instrText xml:space="preserve"> PAGEREF _Toc185772259 \h </w:instrText>
      </w:r>
      <w:r>
        <w:rPr>
          <w:noProof/>
        </w:rPr>
      </w:r>
      <w:r>
        <w:rPr>
          <w:noProof/>
        </w:rPr>
        <w:fldChar w:fldCharType="separate"/>
      </w:r>
      <w:r>
        <w:rPr>
          <w:noProof/>
        </w:rPr>
        <w:t>34</w:t>
      </w:r>
      <w:r>
        <w:rPr>
          <w:noProof/>
        </w:rPr>
        <w:fldChar w:fldCharType="end"/>
      </w:r>
    </w:p>
    <w:p w14:paraId="2583B7CE" w14:textId="0DEA8A8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7.1.2.3.2</w:t>
      </w:r>
      <w:r>
        <w:rPr>
          <w:rFonts w:asciiTheme="minorHAnsi" w:eastAsiaTheme="minorEastAsia" w:hAnsiTheme="minorHAnsi" w:cstheme="minorBidi"/>
          <w:noProof/>
          <w:kern w:val="2"/>
          <w:sz w:val="24"/>
          <w:szCs w:val="24"/>
          <w:lang w:eastAsia="en-GB"/>
          <w14:ligatures w14:val="standardContextual"/>
        </w:rPr>
        <w:tab/>
      </w:r>
      <w:r>
        <w:rPr>
          <w:noProof/>
        </w:rPr>
        <w:t>Exiting group call due to de-affiliation</w:t>
      </w:r>
      <w:r>
        <w:rPr>
          <w:noProof/>
        </w:rPr>
        <w:tab/>
      </w:r>
      <w:r>
        <w:rPr>
          <w:noProof/>
        </w:rPr>
        <w:fldChar w:fldCharType="begin"/>
      </w:r>
      <w:r>
        <w:rPr>
          <w:noProof/>
        </w:rPr>
        <w:instrText xml:space="preserve"> PAGEREF _Toc185772260 \h </w:instrText>
      </w:r>
      <w:r>
        <w:rPr>
          <w:noProof/>
        </w:rPr>
      </w:r>
      <w:r>
        <w:rPr>
          <w:noProof/>
        </w:rPr>
        <w:fldChar w:fldCharType="separate"/>
      </w:r>
      <w:r>
        <w:rPr>
          <w:noProof/>
        </w:rPr>
        <w:t>40</w:t>
      </w:r>
      <w:r>
        <w:rPr>
          <w:noProof/>
        </w:rPr>
        <w:fldChar w:fldCharType="end"/>
      </w:r>
    </w:p>
    <w:p w14:paraId="492F140E" w14:textId="2D76FD3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7.1.2.3.3</w:t>
      </w:r>
      <w:r>
        <w:rPr>
          <w:rFonts w:asciiTheme="minorHAnsi" w:eastAsiaTheme="minorEastAsia" w:hAnsiTheme="minorHAnsi" w:cstheme="minorBidi"/>
          <w:noProof/>
          <w:kern w:val="2"/>
          <w:sz w:val="24"/>
          <w:szCs w:val="24"/>
          <w:lang w:eastAsia="en-GB"/>
          <w14:ligatures w14:val="standardContextual"/>
        </w:rPr>
        <w:tab/>
      </w:r>
      <w:r>
        <w:rPr>
          <w:noProof/>
        </w:rPr>
        <w:t>MCVideo user leaving a group call</w:t>
      </w:r>
      <w:r>
        <w:rPr>
          <w:noProof/>
        </w:rPr>
        <w:tab/>
      </w:r>
      <w:r>
        <w:rPr>
          <w:noProof/>
        </w:rPr>
        <w:fldChar w:fldCharType="begin"/>
      </w:r>
      <w:r>
        <w:rPr>
          <w:noProof/>
        </w:rPr>
        <w:instrText xml:space="preserve"> PAGEREF _Toc185772261 \h </w:instrText>
      </w:r>
      <w:r>
        <w:rPr>
          <w:noProof/>
        </w:rPr>
      </w:r>
      <w:r>
        <w:rPr>
          <w:noProof/>
        </w:rPr>
        <w:fldChar w:fldCharType="separate"/>
      </w:r>
      <w:r>
        <w:rPr>
          <w:noProof/>
        </w:rPr>
        <w:t>41</w:t>
      </w:r>
      <w:r>
        <w:rPr>
          <w:noProof/>
        </w:rPr>
        <w:fldChar w:fldCharType="end"/>
      </w:r>
    </w:p>
    <w:p w14:paraId="2E213C19" w14:textId="390ECA52"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noProof/>
        </w:rPr>
        <w:t>.2.</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Broadcast group call</w:t>
      </w:r>
      <w:r>
        <w:rPr>
          <w:noProof/>
        </w:rPr>
        <w:tab/>
      </w:r>
      <w:r>
        <w:rPr>
          <w:noProof/>
        </w:rPr>
        <w:fldChar w:fldCharType="begin"/>
      </w:r>
      <w:r>
        <w:rPr>
          <w:noProof/>
        </w:rPr>
        <w:instrText xml:space="preserve"> PAGEREF _Toc185772262 \h </w:instrText>
      </w:r>
      <w:r>
        <w:rPr>
          <w:noProof/>
        </w:rPr>
      </w:r>
      <w:r>
        <w:rPr>
          <w:noProof/>
        </w:rPr>
        <w:fldChar w:fldCharType="separate"/>
      </w:r>
      <w:r>
        <w:rPr>
          <w:noProof/>
        </w:rPr>
        <w:t>42</w:t>
      </w:r>
      <w:r>
        <w:rPr>
          <w:noProof/>
        </w:rPr>
        <w:fldChar w:fldCharType="end"/>
      </w:r>
    </w:p>
    <w:p w14:paraId="4C0B4AD8" w14:textId="016AC18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noProof/>
        </w:rPr>
        <w:t>.2.</w:t>
      </w:r>
      <w:r>
        <w:rPr>
          <w:noProof/>
          <w:lang w:eastAsia="zh-CN"/>
        </w:rPr>
        <w:t>4</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_Toc185772263 \h </w:instrText>
      </w:r>
      <w:r>
        <w:rPr>
          <w:noProof/>
        </w:rPr>
      </w:r>
      <w:r>
        <w:rPr>
          <w:noProof/>
        </w:rPr>
        <w:fldChar w:fldCharType="separate"/>
      </w:r>
      <w:r>
        <w:rPr>
          <w:noProof/>
        </w:rPr>
        <w:t>42</w:t>
      </w:r>
      <w:r>
        <w:rPr>
          <w:noProof/>
        </w:rPr>
        <w:fldChar w:fldCharType="end"/>
      </w:r>
    </w:p>
    <w:p w14:paraId="68433069" w14:textId="6C070CE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w:t>
      </w:r>
      <w:r>
        <w:rPr>
          <w:noProof/>
        </w:rPr>
        <w:t>.2.</w:t>
      </w:r>
      <w:r>
        <w:rPr>
          <w:noProof/>
          <w:lang w:eastAsia="zh-CN"/>
        </w:rPr>
        <w:t>4</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Common broadcast group call procedure</w:t>
      </w:r>
      <w:r>
        <w:rPr>
          <w:noProof/>
        </w:rPr>
        <w:tab/>
      </w:r>
      <w:r>
        <w:rPr>
          <w:noProof/>
        </w:rPr>
        <w:fldChar w:fldCharType="begin"/>
      </w:r>
      <w:r>
        <w:rPr>
          <w:noProof/>
        </w:rPr>
        <w:instrText xml:space="preserve"> PAGEREF _Toc185772264 \h </w:instrText>
      </w:r>
      <w:r>
        <w:rPr>
          <w:noProof/>
        </w:rPr>
      </w:r>
      <w:r>
        <w:rPr>
          <w:noProof/>
        </w:rPr>
        <w:fldChar w:fldCharType="separate"/>
      </w:r>
      <w:r>
        <w:rPr>
          <w:noProof/>
        </w:rPr>
        <w:t>42</w:t>
      </w:r>
      <w:r>
        <w:rPr>
          <w:noProof/>
        </w:rPr>
        <w:fldChar w:fldCharType="end"/>
      </w:r>
    </w:p>
    <w:p w14:paraId="74A51438" w14:textId="724A7B2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7.1.2.5</w:t>
      </w:r>
      <w:r>
        <w:rPr>
          <w:rFonts w:asciiTheme="minorHAnsi" w:eastAsiaTheme="minorEastAsia" w:hAnsiTheme="minorHAnsi" w:cstheme="minorBidi"/>
          <w:noProof/>
          <w:kern w:val="2"/>
          <w:sz w:val="24"/>
          <w:szCs w:val="24"/>
          <w:lang w:eastAsia="en-GB"/>
          <w14:ligatures w14:val="standardContextual"/>
        </w:rPr>
        <w:tab/>
      </w:r>
      <w:r>
        <w:rPr>
          <w:noProof/>
        </w:rPr>
        <w:t>Emergency and imminent peril procedures</w:t>
      </w:r>
      <w:r>
        <w:rPr>
          <w:noProof/>
        </w:rPr>
        <w:tab/>
      </w:r>
      <w:r>
        <w:rPr>
          <w:noProof/>
        </w:rPr>
        <w:fldChar w:fldCharType="begin"/>
      </w:r>
      <w:r>
        <w:rPr>
          <w:noProof/>
        </w:rPr>
        <w:instrText xml:space="preserve"> PAGEREF _Toc185772265 \h </w:instrText>
      </w:r>
      <w:r>
        <w:rPr>
          <w:noProof/>
        </w:rPr>
      </w:r>
      <w:r>
        <w:rPr>
          <w:noProof/>
        </w:rPr>
        <w:fldChar w:fldCharType="separate"/>
      </w:r>
      <w:r>
        <w:rPr>
          <w:noProof/>
        </w:rPr>
        <w:t>43</w:t>
      </w:r>
      <w:r>
        <w:rPr>
          <w:noProof/>
        </w:rPr>
        <w:fldChar w:fldCharType="end"/>
      </w:r>
    </w:p>
    <w:p w14:paraId="7C058DA5" w14:textId="6B3FD1E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7.1.2.5.1</w:t>
      </w:r>
      <w:r>
        <w:rPr>
          <w:rFonts w:asciiTheme="minorHAnsi" w:eastAsiaTheme="minorEastAsia" w:hAnsiTheme="minorHAnsi" w:cstheme="minorBidi"/>
          <w:noProof/>
          <w:kern w:val="2"/>
          <w:sz w:val="24"/>
          <w:szCs w:val="24"/>
          <w:lang w:eastAsia="en-GB"/>
          <w14:ligatures w14:val="standardContextual"/>
        </w:rPr>
        <w:tab/>
      </w:r>
      <w:r>
        <w:rPr>
          <w:noProof/>
        </w:rPr>
        <w:t>MCVideo emergency group call</w:t>
      </w:r>
      <w:r>
        <w:rPr>
          <w:noProof/>
        </w:rPr>
        <w:tab/>
      </w:r>
      <w:r>
        <w:rPr>
          <w:noProof/>
        </w:rPr>
        <w:fldChar w:fldCharType="begin"/>
      </w:r>
      <w:r>
        <w:rPr>
          <w:noProof/>
        </w:rPr>
        <w:instrText xml:space="preserve"> PAGEREF _Toc185772266 \h </w:instrText>
      </w:r>
      <w:r>
        <w:rPr>
          <w:noProof/>
        </w:rPr>
      </w:r>
      <w:r>
        <w:rPr>
          <w:noProof/>
        </w:rPr>
        <w:fldChar w:fldCharType="separate"/>
      </w:r>
      <w:r>
        <w:rPr>
          <w:noProof/>
        </w:rPr>
        <w:t>43</w:t>
      </w:r>
      <w:r>
        <w:rPr>
          <w:noProof/>
        </w:rPr>
        <w:fldChar w:fldCharType="end"/>
      </w:r>
    </w:p>
    <w:p w14:paraId="7C17E2F5" w14:textId="4BCBB8D5"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7.1.2.5.1.1</w:t>
      </w:r>
      <w:r>
        <w:rPr>
          <w:rFonts w:asciiTheme="minorHAnsi" w:eastAsiaTheme="minorEastAsia" w:hAnsiTheme="minorHAnsi" w:cstheme="minorBidi"/>
          <w:noProof/>
          <w:kern w:val="2"/>
          <w:sz w:val="24"/>
          <w:szCs w:val="24"/>
          <w:lang w:eastAsia="en-GB"/>
          <w14:ligatures w14:val="standardContextual"/>
        </w:rPr>
        <w:tab/>
      </w:r>
      <w:r>
        <w:rPr>
          <w:noProof/>
        </w:rPr>
        <w:t>MCVideo emergency group call commencement</w:t>
      </w:r>
      <w:r>
        <w:rPr>
          <w:noProof/>
        </w:rPr>
        <w:tab/>
      </w:r>
      <w:r>
        <w:rPr>
          <w:noProof/>
        </w:rPr>
        <w:fldChar w:fldCharType="begin"/>
      </w:r>
      <w:r>
        <w:rPr>
          <w:noProof/>
        </w:rPr>
        <w:instrText xml:space="preserve"> PAGEREF _Toc185772267 \h </w:instrText>
      </w:r>
      <w:r>
        <w:rPr>
          <w:noProof/>
        </w:rPr>
      </w:r>
      <w:r>
        <w:rPr>
          <w:noProof/>
        </w:rPr>
        <w:fldChar w:fldCharType="separate"/>
      </w:r>
      <w:r>
        <w:rPr>
          <w:noProof/>
        </w:rPr>
        <w:t>43</w:t>
      </w:r>
      <w:r>
        <w:rPr>
          <w:noProof/>
        </w:rPr>
        <w:fldChar w:fldCharType="end"/>
      </w:r>
    </w:p>
    <w:p w14:paraId="3B6AC020" w14:textId="7219F8B8"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7.1.2.5.1.2</w:t>
      </w:r>
      <w:r>
        <w:rPr>
          <w:rFonts w:asciiTheme="minorHAnsi" w:eastAsiaTheme="minorEastAsia" w:hAnsiTheme="minorHAnsi" w:cstheme="minorBidi"/>
          <w:noProof/>
          <w:kern w:val="2"/>
          <w:sz w:val="24"/>
          <w:szCs w:val="24"/>
          <w:lang w:eastAsia="en-GB"/>
          <w14:ligatures w14:val="standardContextual"/>
        </w:rPr>
        <w:tab/>
      </w:r>
      <w:r>
        <w:rPr>
          <w:noProof/>
        </w:rPr>
        <w:t>MCVideo group call upgraded to an MCVideo emergency group call</w:t>
      </w:r>
      <w:r>
        <w:rPr>
          <w:noProof/>
        </w:rPr>
        <w:tab/>
      </w:r>
      <w:r>
        <w:rPr>
          <w:noProof/>
        </w:rPr>
        <w:fldChar w:fldCharType="begin"/>
      </w:r>
      <w:r>
        <w:rPr>
          <w:noProof/>
        </w:rPr>
        <w:instrText xml:space="preserve"> PAGEREF _Toc185772268 \h </w:instrText>
      </w:r>
      <w:r>
        <w:rPr>
          <w:noProof/>
        </w:rPr>
      </w:r>
      <w:r>
        <w:rPr>
          <w:noProof/>
        </w:rPr>
        <w:fldChar w:fldCharType="separate"/>
      </w:r>
      <w:r>
        <w:rPr>
          <w:noProof/>
        </w:rPr>
        <w:t>45</w:t>
      </w:r>
      <w:r>
        <w:rPr>
          <w:noProof/>
        </w:rPr>
        <w:fldChar w:fldCharType="end"/>
      </w:r>
    </w:p>
    <w:p w14:paraId="09594D7E" w14:textId="1F07FEA0"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7.1.2.5.1.3</w:t>
      </w:r>
      <w:r>
        <w:rPr>
          <w:rFonts w:asciiTheme="minorHAnsi" w:eastAsiaTheme="minorEastAsia" w:hAnsiTheme="minorHAnsi" w:cstheme="minorBidi"/>
          <w:noProof/>
          <w:kern w:val="2"/>
          <w:sz w:val="24"/>
          <w:szCs w:val="24"/>
          <w:lang w:eastAsia="en-GB"/>
          <w14:ligatures w14:val="standardContextual"/>
        </w:rPr>
        <w:tab/>
      </w:r>
      <w:r>
        <w:rPr>
          <w:noProof/>
        </w:rPr>
        <w:t>MCVideo in-progress emergency group state cancel</w:t>
      </w:r>
      <w:r>
        <w:rPr>
          <w:noProof/>
        </w:rPr>
        <w:tab/>
      </w:r>
      <w:r>
        <w:rPr>
          <w:noProof/>
        </w:rPr>
        <w:fldChar w:fldCharType="begin"/>
      </w:r>
      <w:r>
        <w:rPr>
          <w:noProof/>
        </w:rPr>
        <w:instrText xml:space="preserve"> PAGEREF _Toc185772269 \h </w:instrText>
      </w:r>
      <w:r>
        <w:rPr>
          <w:noProof/>
        </w:rPr>
      </w:r>
      <w:r>
        <w:rPr>
          <w:noProof/>
        </w:rPr>
        <w:fldChar w:fldCharType="separate"/>
      </w:r>
      <w:r>
        <w:rPr>
          <w:noProof/>
        </w:rPr>
        <w:t>47</w:t>
      </w:r>
      <w:r>
        <w:rPr>
          <w:noProof/>
        </w:rPr>
        <w:fldChar w:fldCharType="end"/>
      </w:r>
    </w:p>
    <w:p w14:paraId="41FE8149" w14:textId="6F569C6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7.1.2.5.2</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w:t>
      </w:r>
      <w:r>
        <w:rPr>
          <w:noProof/>
        </w:rPr>
        <w:tab/>
      </w:r>
      <w:r>
        <w:rPr>
          <w:noProof/>
        </w:rPr>
        <w:fldChar w:fldCharType="begin"/>
      </w:r>
      <w:r>
        <w:rPr>
          <w:noProof/>
        </w:rPr>
        <w:instrText xml:space="preserve"> PAGEREF _Toc185772270 \h </w:instrText>
      </w:r>
      <w:r>
        <w:rPr>
          <w:noProof/>
        </w:rPr>
      </w:r>
      <w:r>
        <w:rPr>
          <w:noProof/>
        </w:rPr>
        <w:fldChar w:fldCharType="separate"/>
      </w:r>
      <w:r>
        <w:rPr>
          <w:noProof/>
        </w:rPr>
        <w:t>49</w:t>
      </w:r>
      <w:r>
        <w:rPr>
          <w:noProof/>
        </w:rPr>
        <w:fldChar w:fldCharType="end"/>
      </w:r>
    </w:p>
    <w:p w14:paraId="5BB2B54B" w14:textId="3B711242"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7.1.2.5.2.1</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 commencement</w:t>
      </w:r>
      <w:r>
        <w:rPr>
          <w:noProof/>
        </w:rPr>
        <w:tab/>
      </w:r>
      <w:r>
        <w:rPr>
          <w:noProof/>
        </w:rPr>
        <w:fldChar w:fldCharType="begin"/>
      </w:r>
      <w:r>
        <w:rPr>
          <w:noProof/>
        </w:rPr>
        <w:instrText xml:space="preserve"> PAGEREF _Toc185772271 \h </w:instrText>
      </w:r>
      <w:r>
        <w:rPr>
          <w:noProof/>
        </w:rPr>
      </w:r>
      <w:r>
        <w:rPr>
          <w:noProof/>
        </w:rPr>
        <w:fldChar w:fldCharType="separate"/>
      </w:r>
      <w:r>
        <w:rPr>
          <w:noProof/>
        </w:rPr>
        <w:t>49</w:t>
      </w:r>
      <w:r>
        <w:rPr>
          <w:noProof/>
        </w:rPr>
        <w:fldChar w:fldCharType="end"/>
      </w:r>
    </w:p>
    <w:p w14:paraId="71E1EE09" w14:textId="68145690"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7.1.2.5.2.2</w:t>
      </w:r>
      <w:r>
        <w:rPr>
          <w:rFonts w:asciiTheme="minorHAnsi" w:eastAsiaTheme="minorEastAsia" w:hAnsiTheme="minorHAnsi" w:cstheme="minorBidi"/>
          <w:noProof/>
          <w:kern w:val="2"/>
          <w:sz w:val="24"/>
          <w:szCs w:val="24"/>
          <w:lang w:eastAsia="en-GB"/>
          <w14:ligatures w14:val="standardContextual"/>
        </w:rPr>
        <w:tab/>
      </w:r>
      <w:r>
        <w:rPr>
          <w:noProof/>
        </w:rPr>
        <w:t>Imminent peril group call upgrade</w:t>
      </w:r>
      <w:r>
        <w:rPr>
          <w:noProof/>
        </w:rPr>
        <w:tab/>
      </w:r>
      <w:r>
        <w:rPr>
          <w:noProof/>
        </w:rPr>
        <w:fldChar w:fldCharType="begin"/>
      </w:r>
      <w:r>
        <w:rPr>
          <w:noProof/>
        </w:rPr>
        <w:instrText xml:space="preserve"> PAGEREF _Toc185772272 \h </w:instrText>
      </w:r>
      <w:r>
        <w:rPr>
          <w:noProof/>
        </w:rPr>
      </w:r>
      <w:r>
        <w:rPr>
          <w:noProof/>
        </w:rPr>
        <w:fldChar w:fldCharType="separate"/>
      </w:r>
      <w:r>
        <w:rPr>
          <w:noProof/>
        </w:rPr>
        <w:t>51</w:t>
      </w:r>
      <w:r>
        <w:rPr>
          <w:noProof/>
        </w:rPr>
        <w:fldChar w:fldCharType="end"/>
      </w:r>
    </w:p>
    <w:p w14:paraId="0375CFC7" w14:textId="7951AD82"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7.1.2.5.2.3</w:t>
      </w:r>
      <w:r>
        <w:rPr>
          <w:rFonts w:asciiTheme="minorHAnsi" w:eastAsiaTheme="minorEastAsia" w:hAnsiTheme="minorHAnsi" w:cstheme="minorBidi"/>
          <w:noProof/>
          <w:kern w:val="2"/>
          <w:sz w:val="24"/>
          <w:szCs w:val="24"/>
          <w:lang w:eastAsia="en-GB"/>
          <w14:ligatures w14:val="standardContextual"/>
        </w:rPr>
        <w:tab/>
      </w:r>
      <w:r>
        <w:rPr>
          <w:noProof/>
        </w:rPr>
        <w:t>MCVideo imminent peril group call cancel</w:t>
      </w:r>
      <w:r>
        <w:rPr>
          <w:noProof/>
        </w:rPr>
        <w:tab/>
      </w:r>
      <w:r>
        <w:rPr>
          <w:noProof/>
        </w:rPr>
        <w:fldChar w:fldCharType="begin"/>
      </w:r>
      <w:r>
        <w:rPr>
          <w:noProof/>
        </w:rPr>
        <w:instrText xml:space="preserve"> PAGEREF _Toc185772273 \h </w:instrText>
      </w:r>
      <w:r>
        <w:rPr>
          <w:noProof/>
        </w:rPr>
      </w:r>
      <w:r>
        <w:rPr>
          <w:noProof/>
        </w:rPr>
        <w:fldChar w:fldCharType="separate"/>
      </w:r>
      <w:r>
        <w:rPr>
          <w:noProof/>
        </w:rPr>
        <w:t>53</w:t>
      </w:r>
      <w:r>
        <w:rPr>
          <w:noProof/>
        </w:rPr>
        <w:fldChar w:fldCharType="end"/>
      </w:r>
    </w:p>
    <w:p w14:paraId="59B0A62F" w14:textId="6CA0A06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7.1.2.6</w:t>
      </w:r>
      <w:r>
        <w:rPr>
          <w:rFonts w:asciiTheme="minorHAnsi" w:eastAsiaTheme="minorEastAsia" w:hAnsiTheme="minorHAnsi" w:cstheme="minorBidi"/>
          <w:noProof/>
          <w:kern w:val="2"/>
          <w:sz w:val="24"/>
          <w:szCs w:val="24"/>
          <w:lang w:eastAsia="en-GB"/>
          <w14:ligatures w14:val="standardContextual"/>
        </w:rPr>
        <w:tab/>
      </w:r>
      <w:r>
        <w:rPr>
          <w:noProof/>
        </w:rPr>
        <w:t>MCVideo emergency alert (on-network and off-network)</w:t>
      </w:r>
      <w:r>
        <w:rPr>
          <w:noProof/>
        </w:rPr>
        <w:tab/>
      </w:r>
      <w:r>
        <w:rPr>
          <w:noProof/>
        </w:rPr>
        <w:fldChar w:fldCharType="begin"/>
      </w:r>
      <w:r>
        <w:rPr>
          <w:noProof/>
        </w:rPr>
        <w:instrText xml:space="preserve"> PAGEREF _Toc185772274 \h </w:instrText>
      </w:r>
      <w:r>
        <w:rPr>
          <w:noProof/>
        </w:rPr>
      </w:r>
      <w:r>
        <w:rPr>
          <w:noProof/>
        </w:rPr>
        <w:fldChar w:fldCharType="separate"/>
      </w:r>
      <w:r>
        <w:rPr>
          <w:noProof/>
        </w:rPr>
        <w:t>54</w:t>
      </w:r>
      <w:r>
        <w:rPr>
          <w:noProof/>
        </w:rPr>
        <w:fldChar w:fldCharType="end"/>
      </w:r>
    </w:p>
    <w:p w14:paraId="68E44F4F" w14:textId="62C5DED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7.1.2.7</w:t>
      </w:r>
      <w:r>
        <w:rPr>
          <w:rFonts w:asciiTheme="minorHAnsi" w:eastAsiaTheme="minorEastAsia" w:hAnsiTheme="minorHAnsi" w:cstheme="minorBidi"/>
          <w:noProof/>
          <w:kern w:val="2"/>
          <w:sz w:val="24"/>
          <w:szCs w:val="24"/>
          <w:lang w:eastAsia="en-GB"/>
          <w14:ligatures w14:val="standardContextual"/>
        </w:rPr>
        <w:tab/>
      </w:r>
      <w:r>
        <w:rPr>
          <w:noProof/>
        </w:rPr>
        <w:t>MCVideo ad hoc group emergency alert (on-network)</w:t>
      </w:r>
      <w:r>
        <w:rPr>
          <w:noProof/>
        </w:rPr>
        <w:tab/>
      </w:r>
      <w:r>
        <w:rPr>
          <w:noProof/>
        </w:rPr>
        <w:fldChar w:fldCharType="begin"/>
      </w:r>
      <w:r>
        <w:rPr>
          <w:noProof/>
        </w:rPr>
        <w:instrText xml:space="preserve"> PAGEREF _Toc185772275 \h </w:instrText>
      </w:r>
      <w:r>
        <w:rPr>
          <w:noProof/>
        </w:rPr>
      </w:r>
      <w:r>
        <w:rPr>
          <w:noProof/>
        </w:rPr>
        <w:fldChar w:fldCharType="separate"/>
      </w:r>
      <w:r>
        <w:rPr>
          <w:noProof/>
        </w:rPr>
        <w:t>54</w:t>
      </w:r>
      <w:r>
        <w:rPr>
          <w:noProof/>
        </w:rPr>
        <w:fldChar w:fldCharType="end"/>
      </w:r>
    </w:p>
    <w:p w14:paraId="19C37BAB" w14:textId="255C77B8"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rFonts w:asciiTheme="minorHAnsi" w:eastAsiaTheme="minorEastAsia" w:hAnsiTheme="minorHAnsi" w:cstheme="minorBidi"/>
          <w:noProof/>
          <w:kern w:val="2"/>
          <w:sz w:val="24"/>
          <w:szCs w:val="24"/>
          <w:lang w:eastAsia="en-GB"/>
          <w14:ligatures w14:val="standardContextual"/>
        </w:rPr>
        <w:tab/>
      </w:r>
      <w:r>
        <w:rPr>
          <w:noProof/>
        </w:rPr>
        <w:t>Off-network g</w:t>
      </w:r>
      <w:r>
        <w:rPr>
          <w:noProof/>
          <w:lang w:eastAsia="zh-CN"/>
        </w:rPr>
        <w:t>roup communications</w:t>
      </w:r>
      <w:r>
        <w:rPr>
          <w:noProof/>
        </w:rPr>
        <w:tab/>
      </w:r>
      <w:r>
        <w:rPr>
          <w:noProof/>
        </w:rPr>
        <w:fldChar w:fldCharType="begin"/>
      </w:r>
      <w:r>
        <w:rPr>
          <w:noProof/>
        </w:rPr>
        <w:instrText xml:space="preserve"> PAGEREF _Toc185772276 \h </w:instrText>
      </w:r>
      <w:r>
        <w:rPr>
          <w:noProof/>
        </w:rPr>
      </w:r>
      <w:r>
        <w:rPr>
          <w:noProof/>
        </w:rPr>
        <w:fldChar w:fldCharType="separate"/>
      </w:r>
      <w:r>
        <w:rPr>
          <w:noProof/>
        </w:rPr>
        <w:t>54</w:t>
      </w:r>
      <w:r>
        <w:rPr>
          <w:noProof/>
        </w:rPr>
        <w:fldChar w:fldCharType="end"/>
      </w:r>
    </w:p>
    <w:p w14:paraId="7B6C0D29" w14:textId="4AA3685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_Toc185772277 \h </w:instrText>
      </w:r>
      <w:r>
        <w:rPr>
          <w:noProof/>
        </w:rPr>
      </w:r>
      <w:r>
        <w:rPr>
          <w:noProof/>
        </w:rPr>
        <w:fldChar w:fldCharType="separate"/>
      </w:r>
      <w:r>
        <w:rPr>
          <w:noProof/>
        </w:rPr>
        <w:t>54</w:t>
      </w:r>
      <w:r>
        <w:rPr>
          <w:noProof/>
        </w:rPr>
        <w:fldChar w:fldCharType="end"/>
      </w:r>
    </w:p>
    <w:p w14:paraId="7B41C704" w14:textId="616136A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Information flows for o</w:t>
      </w:r>
      <w:r>
        <w:rPr>
          <w:noProof/>
          <w:lang w:eastAsia="zh-CN"/>
        </w:rPr>
        <w:t>ff-network group communications</w:t>
      </w:r>
      <w:r>
        <w:rPr>
          <w:noProof/>
        </w:rPr>
        <w:tab/>
      </w:r>
      <w:r>
        <w:rPr>
          <w:noProof/>
        </w:rPr>
        <w:fldChar w:fldCharType="begin"/>
      </w:r>
      <w:r>
        <w:rPr>
          <w:noProof/>
        </w:rPr>
        <w:instrText xml:space="preserve"> PAGEREF _Toc185772278 \h </w:instrText>
      </w:r>
      <w:r>
        <w:rPr>
          <w:noProof/>
        </w:rPr>
      </w:r>
      <w:r>
        <w:rPr>
          <w:noProof/>
        </w:rPr>
        <w:fldChar w:fldCharType="separate"/>
      </w:r>
      <w:r>
        <w:rPr>
          <w:noProof/>
        </w:rPr>
        <w:t>55</w:t>
      </w:r>
      <w:r>
        <w:rPr>
          <w:noProof/>
        </w:rPr>
        <w:fldChar w:fldCharType="end"/>
      </w:r>
    </w:p>
    <w:p w14:paraId="257CDEAA" w14:textId="2D46B62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7.1.3.2</w:t>
      </w:r>
      <w:r w:rsidRPr="007A1160">
        <w:rPr>
          <w:noProof/>
          <w:lang w:val="en-IN" w:eastAsia="ko-KR"/>
        </w:rPr>
        <w:t>.1</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Group communication announcement</w:t>
      </w:r>
      <w:r>
        <w:rPr>
          <w:noProof/>
        </w:rPr>
        <w:tab/>
      </w:r>
      <w:r>
        <w:rPr>
          <w:noProof/>
        </w:rPr>
        <w:fldChar w:fldCharType="begin"/>
      </w:r>
      <w:r>
        <w:rPr>
          <w:noProof/>
        </w:rPr>
        <w:instrText xml:space="preserve"> PAGEREF _Toc185772279 \h </w:instrText>
      </w:r>
      <w:r>
        <w:rPr>
          <w:noProof/>
        </w:rPr>
      </w:r>
      <w:r>
        <w:rPr>
          <w:noProof/>
        </w:rPr>
        <w:fldChar w:fldCharType="separate"/>
      </w:r>
      <w:r>
        <w:rPr>
          <w:noProof/>
        </w:rPr>
        <w:t>55</w:t>
      </w:r>
      <w:r>
        <w:rPr>
          <w:noProof/>
        </w:rPr>
        <w:fldChar w:fldCharType="end"/>
      </w:r>
    </w:p>
    <w:p w14:paraId="4276DD20" w14:textId="2D10FB0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7.1.3.2</w:t>
      </w:r>
      <w:r w:rsidRPr="007A1160">
        <w:rPr>
          <w:noProof/>
          <w:lang w:val="en-IN" w:eastAsia="ko-KR"/>
        </w:rPr>
        <w:t>.2</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Group communication answer r</w:t>
      </w:r>
      <w:r w:rsidRPr="007A1160">
        <w:rPr>
          <w:noProof/>
          <w:lang w:val="en-IN"/>
        </w:rPr>
        <w:t>esponse</w:t>
      </w:r>
      <w:r>
        <w:rPr>
          <w:noProof/>
        </w:rPr>
        <w:tab/>
      </w:r>
      <w:r>
        <w:rPr>
          <w:noProof/>
        </w:rPr>
        <w:fldChar w:fldCharType="begin"/>
      </w:r>
      <w:r>
        <w:rPr>
          <w:noProof/>
        </w:rPr>
        <w:instrText xml:space="preserve"> PAGEREF _Toc185772280 \h </w:instrText>
      </w:r>
      <w:r>
        <w:rPr>
          <w:noProof/>
        </w:rPr>
      </w:r>
      <w:r>
        <w:rPr>
          <w:noProof/>
        </w:rPr>
        <w:fldChar w:fldCharType="separate"/>
      </w:r>
      <w:r>
        <w:rPr>
          <w:noProof/>
        </w:rPr>
        <w:t>55</w:t>
      </w:r>
      <w:r>
        <w:rPr>
          <w:noProof/>
        </w:rPr>
        <w:fldChar w:fldCharType="end"/>
      </w:r>
    </w:p>
    <w:p w14:paraId="650DE565" w14:textId="54C0583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lastRenderedPageBreak/>
        <w:t>7</w:t>
      </w:r>
      <w:r w:rsidRPr="007A1160">
        <w:rPr>
          <w:noProof/>
          <w:lang w:val="en-IN"/>
        </w:rPr>
        <w:t>.</w:t>
      </w:r>
      <w:r w:rsidRPr="007A1160">
        <w:rPr>
          <w:noProof/>
          <w:lang w:val="en-IN" w:eastAsia="zh-CN"/>
        </w:rPr>
        <w:t>1.3</w:t>
      </w:r>
      <w:r w:rsidRPr="007A1160">
        <w:rPr>
          <w:noProof/>
          <w:lang w:val="en-IN"/>
        </w:rPr>
        <w:t>.2</w:t>
      </w:r>
      <w:r w:rsidRPr="007A1160">
        <w:rPr>
          <w:noProof/>
          <w:lang w:val="en-IN" w:eastAsia="ko-KR"/>
        </w:rPr>
        <w:t>.3</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MCVideo upgrade to emergency group communication</w:t>
      </w:r>
      <w:r>
        <w:rPr>
          <w:noProof/>
        </w:rPr>
        <w:tab/>
      </w:r>
      <w:r>
        <w:rPr>
          <w:noProof/>
        </w:rPr>
        <w:fldChar w:fldCharType="begin"/>
      </w:r>
      <w:r>
        <w:rPr>
          <w:noProof/>
        </w:rPr>
        <w:instrText xml:space="preserve"> PAGEREF _Toc185772281 \h </w:instrText>
      </w:r>
      <w:r>
        <w:rPr>
          <w:noProof/>
        </w:rPr>
      </w:r>
      <w:r>
        <w:rPr>
          <w:noProof/>
        </w:rPr>
        <w:fldChar w:fldCharType="separate"/>
      </w:r>
      <w:r>
        <w:rPr>
          <w:noProof/>
        </w:rPr>
        <w:t>56</w:t>
      </w:r>
      <w:r>
        <w:rPr>
          <w:noProof/>
        </w:rPr>
        <w:fldChar w:fldCharType="end"/>
      </w:r>
    </w:p>
    <w:p w14:paraId="61264C8D" w14:textId="532032D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1.3</w:t>
      </w:r>
      <w:r w:rsidRPr="007A1160">
        <w:rPr>
          <w:noProof/>
          <w:lang w:val="en-IN"/>
        </w:rPr>
        <w:t>.2</w:t>
      </w:r>
      <w:r w:rsidRPr="007A1160">
        <w:rPr>
          <w:noProof/>
          <w:lang w:val="en-IN" w:eastAsia="ko-KR"/>
        </w:rPr>
        <w:t>.4</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MCVideo emergency group communication cancel</w:t>
      </w:r>
      <w:r>
        <w:rPr>
          <w:noProof/>
        </w:rPr>
        <w:tab/>
      </w:r>
      <w:r>
        <w:rPr>
          <w:noProof/>
        </w:rPr>
        <w:fldChar w:fldCharType="begin"/>
      </w:r>
      <w:r>
        <w:rPr>
          <w:noProof/>
        </w:rPr>
        <w:instrText xml:space="preserve"> PAGEREF _Toc185772282 \h </w:instrText>
      </w:r>
      <w:r>
        <w:rPr>
          <w:noProof/>
        </w:rPr>
      </w:r>
      <w:r>
        <w:rPr>
          <w:noProof/>
        </w:rPr>
        <w:fldChar w:fldCharType="separate"/>
      </w:r>
      <w:r>
        <w:rPr>
          <w:noProof/>
        </w:rPr>
        <w:t>56</w:t>
      </w:r>
      <w:r>
        <w:rPr>
          <w:noProof/>
        </w:rPr>
        <w:fldChar w:fldCharType="end"/>
      </w:r>
    </w:p>
    <w:p w14:paraId="1553968A" w14:textId="76BD62D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1.3</w:t>
      </w:r>
      <w:r w:rsidRPr="007A1160">
        <w:rPr>
          <w:noProof/>
          <w:lang w:val="en-IN"/>
        </w:rPr>
        <w:t>.2.5</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MCVideo upgrade to imminent peril group communication</w:t>
      </w:r>
      <w:r>
        <w:rPr>
          <w:noProof/>
        </w:rPr>
        <w:tab/>
      </w:r>
      <w:r>
        <w:rPr>
          <w:noProof/>
        </w:rPr>
        <w:fldChar w:fldCharType="begin"/>
      </w:r>
      <w:r>
        <w:rPr>
          <w:noProof/>
        </w:rPr>
        <w:instrText xml:space="preserve"> PAGEREF _Toc185772283 \h </w:instrText>
      </w:r>
      <w:r>
        <w:rPr>
          <w:noProof/>
        </w:rPr>
      </w:r>
      <w:r>
        <w:rPr>
          <w:noProof/>
        </w:rPr>
        <w:fldChar w:fldCharType="separate"/>
      </w:r>
      <w:r>
        <w:rPr>
          <w:noProof/>
        </w:rPr>
        <w:t>56</w:t>
      </w:r>
      <w:r>
        <w:rPr>
          <w:noProof/>
        </w:rPr>
        <w:fldChar w:fldCharType="end"/>
      </w:r>
    </w:p>
    <w:p w14:paraId="42C2F364" w14:textId="06C20DB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1.3</w:t>
      </w:r>
      <w:r w:rsidRPr="007A1160">
        <w:rPr>
          <w:noProof/>
          <w:lang w:val="en-IN"/>
        </w:rPr>
        <w:t>.2.6</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MCVideo imminent peril group communication cancel</w:t>
      </w:r>
      <w:r>
        <w:rPr>
          <w:noProof/>
        </w:rPr>
        <w:tab/>
      </w:r>
      <w:r>
        <w:rPr>
          <w:noProof/>
        </w:rPr>
        <w:fldChar w:fldCharType="begin"/>
      </w:r>
      <w:r>
        <w:rPr>
          <w:noProof/>
        </w:rPr>
        <w:instrText xml:space="preserve"> PAGEREF _Toc185772284 \h </w:instrText>
      </w:r>
      <w:r>
        <w:rPr>
          <w:noProof/>
        </w:rPr>
      </w:r>
      <w:r>
        <w:rPr>
          <w:noProof/>
        </w:rPr>
        <w:fldChar w:fldCharType="separate"/>
      </w:r>
      <w:r>
        <w:rPr>
          <w:noProof/>
        </w:rPr>
        <w:t>56</w:t>
      </w:r>
      <w:r>
        <w:rPr>
          <w:noProof/>
        </w:rPr>
        <w:fldChar w:fldCharType="end"/>
      </w:r>
    </w:p>
    <w:p w14:paraId="4C001334" w14:textId="7C2BA1E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ko-KR"/>
        </w:rPr>
        <w:t>7.1.3.2.7</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MCVideo emergency alert announcement</w:t>
      </w:r>
      <w:r>
        <w:rPr>
          <w:noProof/>
        </w:rPr>
        <w:tab/>
      </w:r>
      <w:r>
        <w:rPr>
          <w:noProof/>
        </w:rPr>
        <w:fldChar w:fldCharType="begin"/>
      </w:r>
      <w:r>
        <w:rPr>
          <w:noProof/>
        </w:rPr>
        <w:instrText xml:space="preserve"> PAGEREF _Toc185772285 \h </w:instrText>
      </w:r>
      <w:r>
        <w:rPr>
          <w:noProof/>
        </w:rPr>
      </w:r>
      <w:r>
        <w:rPr>
          <w:noProof/>
        </w:rPr>
        <w:fldChar w:fldCharType="separate"/>
      </w:r>
      <w:r>
        <w:rPr>
          <w:noProof/>
        </w:rPr>
        <w:t>57</w:t>
      </w:r>
      <w:r>
        <w:rPr>
          <w:noProof/>
        </w:rPr>
        <w:fldChar w:fldCharType="end"/>
      </w:r>
    </w:p>
    <w:p w14:paraId="39ED7D7E" w14:textId="5835D13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7.1.3.2.8</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 xml:space="preserve">MCVideo emergency alert cancel </w:t>
      </w:r>
      <w:r w:rsidRPr="007A1160">
        <w:rPr>
          <w:noProof/>
          <w:lang w:val="en-IN" w:eastAsia="ko-KR"/>
        </w:rPr>
        <w:t>announcement</w:t>
      </w:r>
      <w:r>
        <w:rPr>
          <w:noProof/>
        </w:rPr>
        <w:tab/>
      </w:r>
      <w:r>
        <w:rPr>
          <w:noProof/>
        </w:rPr>
        <w:fldChar w:fldCharType="begin"/>
      </w:r>
      <w:r>
        <w:rPr>
          <w:noProof/>
        </w:rPr>
        <w:instrText xml:space="preserve"> PAGEREF _Toc185772286 \h </w:instrText>
      </w:r>
      <w:r>
        <w:rPr>
          <w:noProof/>
        </w:rPr>
      </w:r>
      <w:r>
        <w:rPr>
          <w:noProof/>
        </w:rPr>
        <w:fldChar w:fldCharType="separate"/>
      </w:r>
      <w:r>
        <w:rPr>
          <w:noProof/>
        </w:rPr>
        <w:t>57</w:t>
      </w:r>
      <w:r>
        <w:rPr>
          <w:noProof/>
        </w:rPr>
        <w:fldChar w:fldCharType="end"/>
      </w:r>
    </w:p>
    <w:p w14:paraId="66F42F2D" w14:textId="1C20D0E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Group communication setup</w:t>
      </w:r>
      <w:r>
        <w:rPr>
          <w:noProof/>
        </w:rPr>
        <w:tab/>
      </w:r>
      <w:r>
        <w:rPr>
          <w:noProof/>
        </w:rPr>
        <w:fldChar w:fldCharType="begin"/>
      </w:r>
      <w:r>
        <w:rPr>
          <w:noProof/>
        </w:rPr>
        <w:instrText xml:space="preserve"> PAGEREF _Toc185772287 \h </w:instrText>
      </w:r>
      <w:r>
        <w:rPr>
          <w:noProof/>
        </w:rPr>
      </w:r>
      <w:r>
        <w:rPr>
          <w:noProof/>
        </w:rPr>
        <w:fldChar w:fldCharType="separate"/>
      </w:r>
      <w:r>
        <w:rPr>
          <w:noProof/>
        </w:rPr>
        <w:t>57</w:t>
      </w:r>
      <w:r>
        <w:rPr>
          <w:noProof/>
        </w:rPr>
        <w:fldChar w:fldCharType="end"/>
      </w:r>
    </w:p>
    <w:p w14:paraId="40C2BA79" w14:textId="71774E6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_Toc185772288 \h </w:instrText>
      </w:r>
      <w:r>
        <w:rPr>
          <w:noProof/>
        </w:rPr>
      </w:r>
      <w:r>
        <w:rPr>
          <w:noProof/>
        </w:rPr>
        <w:fldChar w:fldCharType="separate"/>
      </w:r>
      <w:r>
        <w:rPr>
          <w:noProof/>
        </w:rPr>
        <w:t>57</w:t>
      </w:r>
      <w:r>
        <w:rPr>
          <w:noProof/>
        </w:rPr>
        <w:fldChar w:fldCharType="end"/>
      </w:r>
    </w:p>
    <w:p w14:paraId="097887BB" w14:textId="6DABBD1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.3.</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_Toc185772289 \h </w:instrText>
      </w:r>
      <w:r>
        <w:rPr>
          <w:noProof/>
        </w:rPr>
      </w:r>
      <w:r>
        <w:rPr>
          <w:noProof/>
        </w:rPr>
        <w:fldChar w:fldCharType="separate"/>
      </w:r>
      <w:r>
        <w:rPr>
          <w:noProof/>
        </w:rPr>
        <w:t>57</w:t>
      </w:r>
      <w:r>
        <w:rPr>
          <w:noProof/>
        </w:rPr>
        <w:fldChar w:fldCharType="end"/>
      </w:r>
    </w:p>
    <w:p w14:paraId="6FFBC741" w14:textId="199C078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 xml:space="preserve">Passive join to </w:t>
      </w:r>
      <w:r>
        <w:rPr>
          <w:noProof/>
          <w:lang w:eastAsia="zh-CN"/>
        </w:rPr>
        <w:t>group communication</w:t>
      </w:r>
      <w:r>
        <w:rPr>
          <w:noProof/>
        </w:rPr>
        <w:tab/>
      </w:r>
      <w:r>
        <w:rPr>
          <w:noProof/>
        </w:rPr>
        <w:fldChar w:fldCharType="begin"/>
      </w:r>
      <w:r>
        <w:rPr>
          <w:noProof/>
        </w:rPr>
        <w:instrText xml:space="preserve"> PAGEREF _Toc185772290 \h </w:instrText>
      </w:r>
      <w:r>
        <w:rPr>
          <w:noProof/>
        </w:rPr>
      </w:r>
      <w:r>
        <w:rPr>
          <w:noProof/>
        </w:rPr>
        <w:fldChar w:fldCharType="separate"/>
      </w:r>
      <w:r>
        <w:rPr>
          <w:noProof/>
        </w:rPr>
        <w:t>59</w:t>
      </w:r>
      <w:r>
        <w:rPr>
          <w:noProof/>
        </w:rPr>
        <w:fldChar w:fldCharType="end"/>
      </w:r>
    </w:p>
    <w:p w14:paraId="2917FCE7" w14:textId="6953506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.4.</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_Toc185772291 \h </w:instrText>
      </w:r>
      <w:r>
        <w:rPr>
          <w:noProof/>
        </w:rPr>
      </w:r>
      <w:r>
        <w:rPr>
          <w:noProof/>
        </w:rPr>
        <w:fldChar w:fldCharType="separate"/>
      </w:r>
      <w:r>
        <w:rPr>
          <w:noProof/>
        </w:rPr>
        <w:t>59</w:t>
      </w:r>
      <w:r>
        <w:rPr>
          <w:noProof/>
        </w:rPr>
        <w:fldChar w:fldCharType="end"/>
      </w:r>
    </w:p>
    <w:p w14:paraId="184E002A" w14:textId="791EDC4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.4.</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_Toc185772292 \h </w:instrText>
      </w:r>
      <w:r>
        <w:rPr>
          <w:noProof/>
        </w:rPr>
      </w:r>
      <w:r>
        <w:rPr>
          <w:noProof/>
        </w:rPr>
        <w:fldChar w:fldCharType="separate"/>
      </w:r>
      <w:r>
        <w:rPr>
          <w:noProof/>
        </w:rPr>
        <w:t>59</w:t>
      </w:r>
      <w:r>
        <w:rPr>
          <w:noProof/>
        </w:rPr>
        <w:fldChar w:fldCharType="end"/>
      </w:r>
    </w:p>
    <w:p w14:paraId="0369015C" w14:textId="76E09EF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.5</w:t>
      </w:r>
      <w:r>
        <w:rPr>
          <w:rFonts w:asciiTheme="minorHAnsi" w:eastAsiaTheme="minorEastAsia" w:hAnsiTheme="minorHAnsi" w:cstheme="minorBidi"/>
          <w:noProof/>
          <w:kern w:val="2"/>
          <w:sz w:val="24"/>
          <w:szCs w:val="24"/>
          <w:lang w:eastAsia="en-GB"/>
          <w14:ligatures w14:val="standardContextual"/>
        </w:rPr>
        <w:tab/>
      </w:r>
      <w:r>
        <w:rPr>
          <w:noProof/>
        </w:rPr>
        <w:t>Active join to</w:t>
      </w:r>
      <w:r>
        <w:rPr>
          <w:noProof/>
          <w:lang w:eastAsia="zh-CN"/>
        </w:rPr>
        <w:t xml:space="preserve"> </w:t>
      </w:r>
      <w:r w:rsidRPr="007A1160">
        <w:rPr>
          <w:noProof/>
          <w:lang w:val="en-US"/>
        </w:rPr>
        <w:t>group communication</w:t>
      </w:r>
      <w:r>
        <w:rPr>
          <w:noProof/>
        </w:rPr>
        <w:tab/>
      </w:r>
      <w:r>
        <w:rPr>
          <w:noProof/>
        </w:rPr>
        <w:fldChar w:fldCharType="begin"/>
      </w:r>
      <w:r>
        <w:rPr>
          <w:noProof/>
        </w:rPr>
        <w:instrText xml:space="preserve"> PAGEREF _Toc185772293 \h </w:instrText>
      </w:r>
      <w:r>
        <w:rPr>
          <w:noProof/>
        </w:rPr>
      </w:r>
      <w:r>
        <w:rPr>
          <w:noProof/>
        </w:rPr>
        <w:fldChar w:fldCharType="separate"/>
      </w:r>
      <w:r>
        <w:rPr>
          <w:noProof/>
        </w:rPr>
        <w:t>60</w:t>
      </w:r>
      <w:r>
        <w:rPr>
          <w:noProof/>
        </w:rPr>
        <w:fldChar w:fldCharType="end"/>
      </w:r>
    </w:p>
    <w:p w14:paraId="6E65DF71" w14:textId="1C8D001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_Toc185772294 \h </w:instrText>
      </w:r>
      <w:r>
        <w:rPr>
          <w:noProof/>
        </w:rPr>
      </w:r>
      <w:r>
        <w:rPr>
          <w:noProof/>
        </w:rPr>
        <w:fldChar w:fldCharType="separate"/>
      </w:r>
      <w:r>
        <w:rPr>
          <w:noProof/>
        </w:rPr>
        <w:t>60</w:t>
      </w:r>
      <w:r>
        <w:rPr>
          <w:noProof/>
        </w:rPr>
        <w:fldChar w:fldCharType="end"/>
      </w:r>
    </w:p>
    <w:p w14:paraId="5539D4A8" w14:textId="4477A71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1.3</w:t>
      </w:r>
      <w:r>
        <w:rPr>
          <w:noProof/>
        </w:rPr>
        <w:t>.5.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_Toc185772295 \h </w:instrText>
      </w:r>
      <w:r>
        <w:rPr>
          <w:noProof/>
        </w:rPr>
      </w:r>
      <w:r>
        <w:rPr>
          <w:noProof/>
        </w:rPr>
        <w:fldChar w:fldCharType="separate"/>
      </w:r>
      <w:r>
        <w:rPr>
          <w:noProof/>
        </w:rPr>
        <w:t>60</w:t>
      </w:r>
      <w:r>
        <w:rPr>
          <w:noProof/>
        </w:rPr>
        <w:fldChar w:fldCharType="end"/>
      </w:r>
    </w:p>
    <w:p w14:paraId="26A00C5F" w14:textId="70DD58C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7.1.3.6</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Broadcast group communication</w:t>
      </w:r>
      <w:r>
        <w:rPr>
          <w:noProof/>
        </w:rPr>
        <w:tab/>
      </w:r>
      <w:r>
        <w:rPr>
          <w:noProof/>
        </w:rPr>
        <w:fldChar w:fldCharType="begin"/>
      </w:r>
      <w:r>
        <w:rPr>
          <w:noProof/>
        </w:rPr>
        <w:instrText xml:space="preserve"> PAGEREF _Toc185772296 \h </w:instrText>
      </w:r>
      <w:r>
        <w:rPr>
          <w:noProof/>
        </w:rPr>
      </w:r>
      <w:r>
        <w:rPr>
          <w:noProof/>
        </w:rPr>
        <w:fldChar w:fldCharType="separate"/>
      </w:r>
      <w:r>
        <w:rPr>
          <w:noProof/>
        </w:rPr>
        <w:t>61</w:t>
      </w:r>
      <w:r>
        <w:rPr>
          <w:noProof/>
        </w:rPr>
        <w:fldChar w:fldCharType="end"/>
      </w:r>
    </w:p>
    <w:p w14:paraId="65075C18" w14:textId="4BC77AA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7.1.3.7</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Group communication release due to inactivity</w:t>
      </w:r>
      <w:r>
        <w:rPr>
          <w:noProof/>
        </w:rPr>
        <w:tab/>
      </w:r>
      <w:r>
        <w:rPr>
          <w:noProof/>
        </w:rPr>
        <w:fldChar w:fldCharType="begin"/>
      </w:r>
      <w:r>
        <w:rPr>
          <w:noProof/>
        </w:rPr>
        <w:instrText xml:space="preserve"> PAGEREF _Toc185772297 \h </w:instrText>
      </w:r>
      <w:r>
        <w:rPr>
          <w:noProof/>
        </w:rPr>
      </w:r>
      <w:r>
        <w:rPr>
          <w:noProof/>
        </w:rPr>
        <w:fldChar w:fldCharType="separate"/>
      </w:r>
      <w:r>
        <w:rPr>
          <w:noProof/>
        </w:rPr>
        <w:t>62</w:t>
      </w:r>
      <w:r>
        <w:rPr>
          <w:noProof/>
        </w:rPr>
        <w:fldChar w:fldCharType="end"/>
      </w:r>
    </w:p>
    <w:p w14:paraId="6664FEC6" w14:textId="304D855E"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7.1.3.8</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Emergency and imminent peril procedures</w:t>
      </w:r>
      <w:r>
        <w:rPr>
          <w:noProof/>
        </w:rPr>
        <w:tab/>
      </w:r>
      <w:r>
        <w:rPr>
          <w:noProof/>
        </w:rPr>
        <w:fldChar w:fldCharType="begin"/>
      </w:r>
      <w:r>
        <w:rPr>
          <w:noProof/>
        </w:rPr>
        <w:instrText xml:space="preserve"> PAGEREF _Toc185772298 \h </w:instrText>
      </w:r>
      <w:r>
        <w:rPr>
          <w:noProof/>
        </w:rPr>
      </w:r>
      <w:r>
        <w:rPr>
          <w:noProof/>
        </w:rPr>
        <w:fldChar w:fldCharType="separate"/>
      </w:r>
      <w:r>
        <w:rPr>
          <w:noProof/>
        </w:rPr>
        <w:t>62</w:t>
      </w:r>
      <w:r>
        <w:rPr>
          <w:noProof/>
        </w:rPr>
        <w:fldChar w:fldCharType="end"/>
      </w:r>
    </w:p>
    <w:p w14:paraId="4B8EEE03" w14:textId="3C8C4FC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7.1.3.8.1</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Emergency group communication</w:t>
      </w:r>
      <w:r>
        <w:rPr>
          <w:noProof/>
        </w:rPr>
        <w:tab/>
      </w:r>
      <w:r>
        <w:rPr>
          <w:noProof/>
        </w:rPr>
        <w:fldChar w:fldCharType="begin"/>
      </w:r>
      <w:r>
        <w:rPr>
          <w:noProof/>
        </w:rPr>
        <w:instrText xml:space="preserve"> PAGEREF _Toc185772299 \h </w:instrText>
      </w:r>
      <w:r>
        <w:rPr>
          <w:noProof/>
        </w:rPr>
      </w:r>
      <w:r>
        <w:rPr>
          <w:noProof/>
        </w:rPr>
        <w:fldChar w:fldCharType="separate"/>
      </w:r>
      <w:r>
        <w:rPr>
          <w:noProof/>
        </w:rPr>
        <w:t>62</w:t>
      </w:r>
      <w:r>
        <w:rPr>
          <w:noProof/>
        </w:rPr>
        <w:fldChar w:fldCharType="end"/>
      </w:r>
    </w:p>
    <w:p w14:paraId="454DBB23" w14:textId="74EACC4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7.1.3.8.2</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MCVideo imminent peril</w:t>
      </w:r>
      <w:r>
        <w:rPr>
          <w:noProof/>
        </w:rPr>
        <w:tab/>
      </w:r>
      <w:r>
        <w:rPr>
          <w:noProof/>
        </w:rPr>
        <w:fldChar w:fldCharType="begin"/>
      </w:r>
      <w:r>
        <w:rPr>
          <w:noProof/>
        </w:rPr>
        <w:instrText xml:space="preserve"> PAGEREF _Toc185772300 \h </w:instrText>
      </w:r>
      <w:r>
        <w:rPr>
          <w:noProof/>
        </w:rPr>
      </w:r>
      <w:r>
        <w:rPr>
          <w:noProof/>
        </w:rPr>
        <w:fldChar w:fldCharType="separate"/>
      </w:r>
      <w:r>
        <w:rPr>
          <w:noProof/>
        </w:rPr>
        <w:t>63</w:t>
      </w:r>
      <w:r>
        <w:rPr>
          <w:noProof/>
        </w:rPr>
        <w:fldChar w:fldCharType="end"/>
      </w:r>
    </w:p>
    <w:p w14:paraId="52110395" w14:textId="6D2062B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7.1.3.9</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MCVideo emergency alert</w:t>
      </w:r>
      <w:r>
        <w:rPr>
          <w:noProof/>
        </w:rPr>
        <w:tab/>
      </w:r>
      <w:r>
        <w:rPr>
          <w:noProof/>
        </w:rPr>
        <w:fldChar w:fldCharType="begin"/>
      </w:r>
      <w:r>
        <w:rPr>
          <w:noProof/>
        </w:rPr>
        <w:instrText xml:space="preserve"> PAGEREF _Toc185772301 \h </w:instrText>
      </w:r>
      <w:r>
        <w:rPr>
          <w:noProof/>
        </w:rPr>
      </w:r>
      <w:r>
        <w:rPr>
          <w:noProof/>
        </w:rPr>
        <w:fldChar w:fldCharType="separate"/>
      </w:r>
      <w:r>
        <w:rPr>
          <w:noProof/>
        </w:rPr>
        <w:t>64</w:t>
      </w:r>
      <w:r>
        <w:rPr>
          <w:noProof/>
        </w:rPr>
        <w:fldChar w:fldCharType="end"/>
      </w:r>
    </w:p>
    <w:p w14:paraId="71C34B1C" w14:textId="4515DCB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7.1.3.9.1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_Toc185772302 \h </w:instrText>
      </w:r>
      <w:r>
        <w:rPr>
          <w:noProof/>
        </w:rPr>
      </w:r>
      <w:r>
        <w:rPr>
          <w:noProof/>
        </w:rPr>
        <w:fldChar w:fldCharType="separate"/>
      </w:r>
      <w:r>
        <w:rPr>
          <w:noProof/>
        </w:rPr>
        <w:t>64</w:t>
      </w:r>
      <w:r>
        <w:rPr>
          <w:noProof/>
        </w:rPr>
        <w:fldChar w:fldCharType="end"/>
      </w:r>
    </w:p>
    <w:p w14:paraId="6C256529" w14:textId="25EEE140"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sidRPr="007A1160">
        <w:rPr>
          <w:noProof/>
          <w:lang w:val="en-US" w:eastAsia="zh-CN"/>
        </w:rPr>
        <w:t>7</w:t>
      </w:r>
      <w:r w:rsidRPr="007A1160">
        <w:rPr>
          <w:noProof/>
          <w:lang w:val="en-US"/>
        </w:rPr>
        <w:t>.</w:t>
      </w:r>
      <w:r w:rsidRPr="007A1160">
        <w:rPr>
          <w:noProof/>
          <w:lang w:val="en-US" w:eastAsia="zh-CN"/>
        </w:rPr>
        <w:t>2</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Private call</w:t>
      </w:r>
      <w:r>
        <w:rPr>
          <w:noProof/>
        </w:rPr>
        <w:tab/>
      </w:r>
      <w:r>
        <w:rPr>
          <w:noProof/>
        </w:rPr>
        <w:fldChar w:fldCharType="begin"/>
      </w:r>
      <w:r>
        <w:rPr>
          <w:noProof/>
        </w:rPr>
        <w:instrText xml:space="preserve"> PAGEREF _Toc185772303 \h </w:instrText>
      </w:r>
      <w:r>
        <w:rPr>
          <w:noProof/>
        </w:rPr>
      </w:r>
      <w:r>
        <w:rPr>
          <w:noProof/>
        </w:rPr>
        <w:fldChar w:fldCharType="separate"/>
      </w:r>
      <w:r>
        <w:rPr>
          <w:noProof/>
        </w:rPr>
        <w:t>64</w:t>
      </w:r>
      <w:r>
        <w:rPr>
          <w:noProof/>
        </w:rPr>
        <w:fldChar w:fldCharType="end"/>
      </w:r>
    </w:p>
    <w:p w14:paraId="71A6B6A0" w14:textId="57A4BC9D"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_Toc185772304 \h </w:instrText>
      </w:r>
      <w:r>
        <w:rPr>
          <w:noProof/>
        </w:rPr>
      </w:r>
      <w:r>
        <w:rPr>
          <w:noProof/>
        </w:rPr>
        <w:fldChar w:fldCharType="separate"/>
      </w:r>
      <w:r>
        <w:rPr>
          <w:noProof/>
        </w:rPr>
        <w:t>64</w:t>
      </w:r>
      <w:r>
        <w:rPr>
          <w:noProof/>
        </w:rPr>
        <w:fldChar w:fldCharType="end"/>
      </w:r>
    </w:p>
    <w:p w14:paraId="23B90526" w14:textId="029F3328"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Private call on-network</w:t>
      </w:r>
      <w:r>
        <w:rPr>
          <w:noProof/>
        </w:rPr>
        <w:tab/>
      </w:r>
      <w:r>
        <w:rPr>
          <w:noProof/>
        </w:rPr>
        <w:fldChar w:fldCharType="begin"/>
      </w:r>
      <w:r>
        <w:rPr>
          <w:noProof/>
        </w:rPr>
        <w:instrText xml:space="preserve"> PAGEREF _Toc185772305 \h </w:instrText>
      </w:r>
      <w:r>
        <w:rPr>
          <w:noProof/>
        </w:rPr>
      </w:r>
      <w:r>
        <w:rPr>
          <w:noProof/>
        </w:rPr>
        <w:fldChar w:fldCharType="separate"/>
      </w:r>
      <w:r>
        <w:rPr>
          <w:noProof/>
        </w:rPr>
        <w:t>64</w:t>
      </w:r>
      <w:r>
        <w:rPr>
          <w:noProof/>
        </w:rPr>
        <w:fldChar w:fldCharType="end"/>
      </w:r>
    </w:p>
    <w:p w14:paraId="0C074160" w14:textId="3CB61F58"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_Toc185772306 \h </w:instrText>
      </w:r>
      <w:r>
        <w:rPr>
          <w:noProof/>
        </w:rPr>
      </w:r>
      <w:r>
        <w:rPr>
          <w:noProof/>
        </w:rPr>
        <w:fldChar w:fldCharType="separate"/>
      </w:r>
      <w:r>
        <w:rPr>
          <w:noProof/>
        </w:rPr>
        <w:t>64</w:t>
      </w:r>
      <w:r>
        <w:rPr>
          <w:noProof/>
        </w:rPr>
        <w:fldChar w:fldCharType="end"/>
      </w:r>
    </w:p>
    <w:p w14:paraId="0D63A6B1" w14:textId="23FC1720"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Information flows for private call in on-network</w:t>
      </w:r>
      <w:r>
        <w:rPr>
          <w:noProof/>
        </w:rPr>
        <w:tab/>
      </w:r>
      <w:r>
        <w:rPr>
          <w:noProof/>
        </w:rPr>
        <w:fldChar w:fldCharType="begin"/>
      </w:r>
      <w:r>
        <w:rPr>
          <w:noProof/>
        </w:rPr>
        <w:instrText xml:space="preserve"> PAGEREF _Toc185772307 \h </w:instrText>
      </w:r>
      <w:r>
        <w:rPr>
          <w:noProof/>
        </w:rPr>
      </w:r>
      <w:r>
        <w:rPr>
          <w:noProof/>
        </w:rPr>
        <w:fldChar w:fldCharType="separate"/>
      </w:r>
      <w:r>
        <w:rPr>
          <w:noProof/>
        </w:rPr>
        <w:t>64</w:t>
      </w:r>
      <w:r>
        <w:rPr>
          <w:noProof/>
        </w:rPr>
        <w:fldChar w:fldCharType="end"/>
      </w:r>
    </w:p>
    <w:p w14:paraId="42FE8B39" w14:textId="4B51EBD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7.2.2.2.1</w:t>
      </w:r>
      <w:r>
        <w:rPr>
          <w:rFonts w:asciiTheme="minorHAnsi" w:eastAsiaTheme="minorEastAsia" w:hAnsiTheme="minorHAnsi" w:cstheme="minorBidi"/>
          <w:noProof/>
          <w:kern w:val="2"/>
          <w:sz w:val="24"/>
          <w:szCs w:val="24"/>
          <w:lang w:eastAsia="en-GB"/>
          <w14:ligatures w14:val="standardContextual"/>
        </w:rPr>
        <w:tab/>
      </w:r>
      <w:r>
        <w:rPr>
          <w:noProof/>
        </w:rPr>
        <w:t>MCVideo private call request (MCVideo</w:t>
      </w:r>
      <w:r>
        <w:rPr>
          <w:noProof/>
          <w:lang w:eastAsia="zh-CN"/>
        </w:rPr>
        <w:t xml:space="preserve"> client – </w:t>
      </w:r>
      <w:r>
        <w:rPr>
          <w:noProof/>
        </w:rPr>
        <w:t>MCVideo</w:t>
      </w:r>
      <w:r>
        <w:rPr>
          <w:noProof/>
          <w:lang w:eastAsia="zh-CN"/>
        </w:rPr>
        <w:t xml:space="preserve"> server</w:t>
      </w:r>
      <w:r>
        <w:rPr>
          <w:noProof/>
        </w:rPr>
        <w:t>)</w:t>
      </w:r>
      <w:r>
        <w:rPr>
          <w:noProof/>
        </w:rPr>
        <w:tab/>
      </w:r>
      <w:r>
        <w:rPr>
          <w:noProof/>
        </w:rPr>
        <w:fldChar w:fldCharType="begin"/>
      </w:r>
      <w:r>
        <w:rPr>
          <w:noProof/>
        </w:rPr>
        <w:instrText xml:space="preserve"> PAGEREF _Toc185772308 \h </w:instrText>
      </w:r>
      <w:r>
        <w:rPr>
          <w:noProof/>
        </w:rPr>
      </w:r>
      <w:r>
        <w:rPr>
          <w:noProof/>
        </w:rPr>
        <w:fldChar w:fldCharType="separate"/>
      </w:r>
      <w:r>
        <w:rPr>
          <w:noProof/>
        </w:rPr>
        <w:t>64</w:t>
      </w:r>
      <w:r>
        <w:rPr>
          <w:noProof/>
        </w:rPr>
        <w:fldChar w:fldCharType="end"/>
      </w:r>
    </w:p>
    <w:p w14:paraId="3A2FE904" w14:textId="22E0A88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7.2.2.2.2</w:t>
      </w:r>
      <w:r>
        <w:rPr>
          <w:rFonts w:asciiTheme="minorHAnsi" w:eastAsiaTheme="minorEastAsia" w:hAnsiTheme="minorHAnsi" w:cstheme="minorBidi"/>
          <w:noProof/>
          <w:kern w:val="2"/>
          <w:sz w:val="24"/>
          <w:szCs w:val="24"/>
          <w:lang w:eastAsia="en-GB"/>
          <w14:ligatures w14:val="standardContextual"/>
        </w:rPr>
        <w:tab/>
      </w:r>
      <w:r>
        <w:rPr>
          <w:noProof/>
        </w:rPr>
        <w:t>MCVideo private call request</w:t>
      </w:r>
      <w:r>
        <w:rPr>
          <w:noProof/>
        </w:rPr>
        <w:tab/>
      </w:r>
      <w:r>
        <w:rPr>
          <w:noProof/>
        </w:rPr>
        <w:fldChar w:fldCharType="begin"/>
      </w:r>
      <w:r>
        <w:rPr>
          <w:noProof/>
        </w:rPr>
        <w:instrText xml:space="preserve"> PAGEREF _Toc185772309 \h </w:instrText>
      </w:r>
      <w:r>
        <w:rPr>
          <w:noProof/>
        </w:rPr>
      </w:r>
      <w:r>
        <w:rPr>
          <w:noProof/>
        </w:rPr>
        <w:fldChar w:fldCharType="separate"/>
      </w:r>
      <w:r>
        <w:rPr>
          <w:noProof/>
        </w:rPr>
        <w:t>65</w:t>
      </w:r>
      <w:r>
        <w:rPr>
          <w:noProof/>
        </w:rPr>
        <w:fldChar w:fldCharType="end"/>
      </w:r>
    </w:p>
    <w:p w14:paraId="5B0B1A17" w14:textId="104261C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7.2.2.2.3</w:t>
      </w:r>
      <w:r>
        <w:rPr>
          <w:rFonts w:asciiTheme="minorHAnsi" w:eastAsiaTheme="minorEastAsia" w:hAnsiTheme="minorHAnsi" w:cstheme="minorBidi"/>
          <w:noProof/>
          <w:kern w:val="2"/>
          <w:sz w:val="24"/>
          <w:szCs w:val="24"/>
          <w:lang w:eastAsia="en-GB"/>
          <w14:ligatures w14:val="standardContextual"/>
        </w:rPr>
        <w:tab/>
      </w:r>
      <w:r>
        <w:rPr>
          <w:noProof/>
        </w:rPr>
        <w:t xml:space="preserve">MCVideo private call response (MCVideo </w:t>
      </w:r>
      <w:r>
        <w:rPr>
          <w:noProof/>
          <w:lang w:eastAsia="zh-CN"/>
        </w:rPr>
        <w:t xml:space="preserve">client – </w:t>
      </w:r>
      <w:r>
        <w:rPr>
          <w:noProof/>
        </w:rPr>
        <w:t xml:space="preserve">MCVideo </w:t>
      </w:r>
      <w:r>
        <w:rPr>
          <w:noProof/>
          <w:lang w:eastAsia="zh-CN"/>
        </w:rPr>
        <w:t>server</w:t>
      </w:r>
      <w:r>
        <w:rPr>
          <w:noProof/>
        </w:rPr>
        <w:t>)</w:t>
      </w:r>
      <w:r>
        <w:rPr>
          <w:noProof/>
        </w:rPr>
        <w:tab/>
      </w:r>
      <w:r>
        <w:rPr>
          <w:noProof/>
        </w:rPr>
        <w:fldChar w:fldCharType="begin"/>
      </w:r>
      <w:r>
        <w:rPr>
          <w:noProof/>
        </w:rPr>
        <w:instrText xml:space="preserve"> PAGEREF _Toc185772310 \h </w:instrText>
      </w:r>
      <w:r>
        <w:rPr>
          <w:noProof/>
        </w:rPr>
      </w:r>
      <w:r>
        <w:rPr>
          <w:noProof/>
        </w:rPr>
        <w:fldChar w:fldCharType="separate"/>
      </w:r>
      <w:r>
        <w:rPr>
          <w:noProof/>
        </w:rPr>
        <w:t>66</w:t>
      </w:r>
      <w:r>
        <w:rPr>
          <w:noProof/>
        </w:rPr>
        <w:fldChar w:fldCharType="end"/>
      </w:r>
    </w:p>
    <w:p w14:paraId="53F4C3D0" w14:textId="0013D08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7.2.2.2.4</w:t>
      </w:r>
      <w:r>
        <w:rPr>
          <w:rFonts w:asciiTheme="minorHAnsi" w:eastAsiaTheme="minorEastAsia" w:hAnsiTheme="minorHAnsi" w:cstheme="minorBidi"/>
          <w:noProof/>
          <w:kern w:val="2"/>
          <w:sz w:val="24"/>
          <w:szCs w:val="24"/>
          <w:lang w:eastAsia="en-GB"/>
          <w14:ligatures w14:val="standardContextual"/>
        </w:rPr>
        <w:tab/>
      </w:r>
      <w:r>
        <w:rPr>
          <w:noProof/>
        </w:rPr>
        <w:t>MCVideo private call response</w:t>
      </w:r>
      <w:r>
        <w:rPr>
          <w:noProof/>
        </w:rPr>
        <w:tab/>
      </w:r>
      <w:r>
        <w:rPr>
          <w:noProof/>
        </w:rPr>
        <w:fldChar w:fldCharType="begin"/>
      </w:r>
      <w:r>
        <w:rPr>
          <w:noProof/>
        </w:rPr>
        <w:instrText xml:space="preserve"> PAGEREF _Toc185772311 \h </w:instrText>
      </w:r>
      <w:r>
        <w:rPr>
          <w:noProof/>
        </w:rPr>
      </w:r>
      <w:r>
        <w:rPr>
          <w:noProof/>
        </w:rPr>
        <w:fldChar w:fldCharType="separate"/>
      </w:r>
      <w:r>
        <w:rPr>
          <w:noProof/>
        </w:rPr>
        <w:t>66</w:t>
      </w:r>
      <w:r>
        <w:rPr>
          <w:noProof/>
        </w:rPr>
        <w:fldChar w:fldCharType="end"/>
      </w:r>
    </w:p>
    <w:p w14:paraId="7008EC22" w14:textId="2123541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7.2.2.2.5</w:t>
      </w:r>
      <w:r>
        <w:rPr>
          <w:rFonts w:asciiTheme="minorHAnsi" w:eastAsiaTheme="minorEastAsia" w:hAnsiTheme="minorHAnsi" w:cstheme="minorBidi"/>
          <w:noProof/>
          <w:kern w:val="2"/>
          <w:sz w:val="24"/>
          <w:szCs w:val="24"/>
          <w:lang w:eastAsia="en-GB"/>
          <w14:ligatures w14:val="standardContextual"/>
        </w:rPr>
        <w:tab/>
      </w:r>
      <w:r>
        <w:rPr>
          <w:noProof/>
        </w:rPr>
        <w:t>MCVideo call end request</w:t>
      </w:r>
      <w:r>
        <w:rPr>
          <w:noProof/>
        </w:rPr>
        <w:tab/>
      </w:r>
      <w:r>
        <w:rPr>
          <w:noProof/>
        </w:rPr>
        <w:fldChar w:fldCharType="begin"/>
      </w:r>
      <w:r>
        <w:rPr>
          <w:noProof/>
        </w:rPr>
        <w:instrText xml:space="preserve"> PAGEREF _Toc185772312 \h </w:instrText>
      </w:r>
      <w:r>
        <w:rPr>
          <w:noProof/>
        </w:rPr>
      </w:r>
      <w:r>
        <w:rPr>
          <w:noProof/>
        </w:rPr>
        <w:fldChar w:fldCharType="separate"/>
      </w:r>
      <w:r>
        <w:rPr>
          <w:noProof/>
        </w:rPr>
        <w:t>67</w:t>
      </w:r>
      <w:r>
        <w:rPr>
          <w:noProof/>
        </w:rPr>
        <w:fldChar w:fldCharType="end"/>
      </w:r>
    </w:p>
    <w:p w14:paraId="2157D1EF" w14:textId="1502F33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7.2.2.2.6</w:t>
      </w:r>
      <w:r>
        <w:rPr>
          <w:rFonts w:asciiTheme="minorHAnsi" w:eastAsiaTheme="minorEastAsia" w:hAnsiTheme="minorHAnsi" w:cstheme="minorBidi"/>
          <w:noProof/>
          <w:kern w:val="2"/>
          <w:sz w:val="24"/>
          <w:szCs w:val="24"/>
          <w:lang w:eastAsia="en-GB"/>
          <w14:ligatures w14:val="standardContextual"/>
        </w:rPr>
        <w:tab/>
      </w:r>
      <w:r>
        <w:rPr>
          <w:noProof/>
        </w:rPr>
        <w:t>MCVideo emergency private call request (MCVideo client to MCVideo server)</w:t>
      </w:r>
      <w:r>
        <w:rPr>
          <w:noProof/>
        </w:rPr>
        <w:tab/>
      </w:r>
      <w:r>
        <w:rPr>
          <w:noProof/>
        </w:rPr>
        <w:fldChar w:fldCharType="begin"/>
      </w:r>
      <w:r>
        <w:rPr>
          <w:noProof/>
        </w:rPr>
        <w:instrText xml:space="preserve"> PAGEREF _Toc185772313 \h </w:instrText>
      </w:r>
      <w:r>
        <w:rPr>
          <w:noProof/>
        </w:rPr>
      </w:r>
      <w:r>
        <w:rPr>
          <w:noProof/>
        </w:rPr>
        <w:fldChar w:fldCharType="separate"/>
      </w:r>
      <w:r>
        <w:rPr>
          <w:noProof/>
        </w:rPr>
        <w:t>67</w:t>
      </w:r>
      <w:r>
        <w:rPr>
          <w:noProof/>
        </w:rPr>
        <w:fldChar w:fldCharType="end"/>
      </w:r>
    </w:p>
    <w:p w14:paraId="411D81C9" w14:textId="1E959E3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7.2.2.2.7</w:t>
      </w:r>
      <w:r>
        <w:rPr>
          <w:rFonts w:asciiTheme="minorHAnsi" w:eastAsiaTheme="minorEastAsia" w:hAnsiTheme="minorHAnsi" w:cstheme="minorBidi"/>
          <w:noProof/>
          <w:kern w:val="2"/>
          <w:sz w:val="24"/>
          <w:szCs w:val="24"/>
          <w:lang w:eastAsia="en-GB"/>
          <w14:ligatures w14:val="standardContextual"/>
        </w:rPr>
        <w:tab/>
      </w:r>
      <w:r>
        <w:rPr>
          <w:noProof/>
        </w:rPr>
        <w:t>MCVideo emergency private call request</w:t>
      </w:r>
      <w:r>
        <w:rPr>
          <w:noProof/>
        </w:rPr>
        <w:tab/>
      </w:r>
      <w:r>
        <w:rPr>
          <w:noProof/>
        </w:rPr>
        <w:fldChar w:fldCharType="begin"/>
      </w:r>
      <w:r>
        <w:rPr>
          <w:noProof/>
        </w:rPr>
        <w:instrText xml:space="preserve"> PAGEREF _Toc185772314 \h </w:instrText>
      </w:r>
      <w:r>
        <w:rPr>
          <w:noProof/>
        </w:rPr>
      </w:r>
      <w:r>
        <w:rPr>
          <w:noProof/>
        </w:rPr>
        <w:fldChar w:fldCharType="separate"/>
      </w:r>
      <w:r>
        <w:rPr>
          <w:noProof/>
        </w:rPr>
        <w:t>68</w:t>
      </w:r>
      <w:r>
        <w:rPr>
          <w:noProof/>
        </w:rPr>
        <w:fldChar w:fldCharType="end"/>
      </w:r>
    </w:p>
    <w:p w14:paraId="2408CC32" w14:textId="46B5369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7.2.2.2.8</w:t>
      </w:r>
      <w:r>
        <w:rPr>
          <w:rFonts w:asciiTheme="minorHAnsi" w:eastAsiaTheme="minorEastAsia" w:hAnsiTheme="minorHAnsi" w:cstheme="minorBidi"/>
          <w:noProof/>
          <w:kern w:val="2"/>
          <w:sz w:val="24"/>
          <w:szCs w:val="24"/>
          <w:lang w:eastAsia="en-GB"/>
          <w14:ligatures w14:val="standardContextual"/>
        </w:rPr>
        <w:tab/>
      </w:r>
      <w:r>
        <w:rPr>
          <w:noProof/>
        </w:rPr>
        <w:t xml:space="preserve">Emergency MCVideo private call response (MCVideo </w:t>
      </w:r>
      <w:r>
        <w:rPr>
          <w:noProof/>
          <w:lang w:eastAsia="zh-CN"/>
        </w:rPr>
        <w:t xml:space="preserve">client – </w:t>
      </w:r>
      <w:r>
        <w:rPr>
          <w:noProof/>
        </w:rPr>
        <w:t xml:space="preserve">MCVideo </w:t>
      </w:r>
      <w:r>
        <w:rPr>
          <w:noProof/>
          <w:lang w:eastAsia="zh-CN"/>
        </w:rPr>
        <w:t>server</w:t>
      </w:r>
      <w:r>
        <w:rPr>
          <w:noProof/>
        </w:rPr>
        <w:t>)</w:t>
      </w:r>
      <w:r>
        <w:rPr>
          <w:noProof/>
        </w:rPr>
        <w:tab/>
      </w:r>
      <w:r>
        <w:rPr>
          <w:noProof/>
        </w:rPr>
        <w:fldChar w:fldCharType="begin"/>
      </w:r>
      <w:r>
        <w:rPr>
          <w:noProof/>
        </w:rPr>
        <w:instrText xml:space="preserve"> PAGEREF _Toc185772315 \h </w:instrText>
      </w:r>
      <w:r>
        <w:rPr>
          <w:noProof/>
        </w:rPr>
      </w:r>
      <w:r>
        <w:rPr>
          <w:noProof/>
        </w:rPr>
        <w:fldChar w:fldCharType="separate"/>
      </w:r>
      <w:r>
        <w:rPr>
          <w:noProof/>
        </w:rPr>
        <w:t>68</w:t>
      </w:r>
      <w:r>
        <w:rPr>
          <w:noProof/>
        </w:rPr>
        <w:fldChar w:fldCharType="end"/>
      </w:r>
    </w:p>
    <w:p w14:paraId="008E5B48" w14:textId="04176D9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7.2.2.2.9</w:t>
      </w:r>
      <w:r>
        <w:rPr>
          <w:rFonts w:asciiTheme="minorHAnsi" w:eastAsiaTheme="minorEastAsia" w:hAnsiTheme="minorHAnsi" w:cstheme="minorBidi"/>
          <w:noProof/>
          <w:kern w:val="2"/>
          <w:sz w:val="24"/>
          <w:szCs w:val="24"/>
          <w:lang w:eastAsia="en-GB"/>
          <w14:ligatures w14:val="standardContextual"/>
        </w:rPr>
        <w:tab/>
      </w:r>
      <w:r>
        <w:rPr>
          <w:noProof/>
        </w:rPr>
        <w:t>Emergency MCVideo private call response</w:t>
      </w:r>
      <w:r>
        <w:rPr>
          <w:noProof/>
        </w:rPr>
        <w:tab/>
      </w:r>
      <w:r>
        <w:rPr>
          <w:noProof/>
        </w:rPr>
        <w:fldChar w:fldCharType="begin"/>
      </w:r>
      <w:r>
        <w:rPr>
          <w:noProof/>
        </w:rPr>
        <w:instrText xml:space="preserve"> PAGEREF _Toc185772316 \h </w:instrText>
      </w:r>
      <w:r>
        <w:rPr>
          <w:noProof/>
        </w:rPr>
      </w:r>
      <w:r>
        <w:rPr>
          <w:noProof/>
        </w:rPr>
        <w:fldChar w:fldCharType="separate"/>
      </w:r>
      <w:r>
        <w:rPr>
          <w:noProof/>
        </w:rPr>
        <w:t>68</w:t>
      </w:r>
      <w:r>
        <w:rPr>
          <w:noProof/>
        </w:rPr>
        <w:fldChar w:fldCharType="end"/>
      </w:r>
    </w:p>
    <w:p w14:paraId="705086B6" w14:textId="1DEBE4C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7.2.2.2.10</w:t>
      </w:r>
      <w:r>
        <w:rPr>
          <w:rFonts w:asciiTheme="minorHAnsi" w:eastAsiaTheme="minorEastAsia" w:hAnsiTheme="minorHAnsi" w:cstheme="minorBidi"/>
          <w:noProof/>
          <w:kern w:val="2"/>
          <w:sz w:val="24"/>
          <w:szCs w:val="24"/>
          <w:lang w:eastAsia="en-GB"/>
          <w14:ligatures w14:val="standardContextual"/>
        </w:rPr>
        <w:tab/>
      </w:r>
      <w:r>
        <w:rPr>
          <w:noProof/>
        </w:rPr>
        <w:t>MCVideo progress indication</w:t>
      </w:r>
      <w:r>
        <w:rPr>
          <w:noProof/>
        </w:rPr>
        <w:tab/>
      </w:r>
      <w:r>
        <w:rPr>
          <w:noProof/>
        </w:rPr>
        <w:fldChar w:fldCharType="begin"/>
      </w:r>
      <w:r>
        <w:rPr>
          <w:noProof/>
        </w:rPr>
        <w:instrText xml:space="preserve"> PAGEREF _Toc185772317 \h </w:instrText>
      </w:r>
      <w:r>
        <w:rPr>
          <w:noProof/>
        </w:rPr>
      </w:r>
      <w:r>
        <w:rPr>
          <w:noProof/>
        </w:rPr>
        <w:fldChar w:fldCharType="separate"/>
      </w:r>
      <w:r>
        <w:rPr>
          <w:noProof/>
        </w:rPr>
        <w:t>69</w:t>
      </w:r>
      <w:r>
        <w:rPr>
          <w:noProof/>
        </w:rPr>
        <w:fldChar w:fldCharType="end"/>
      </w:r>
    </w:p>
    <w:p w14:paraId="5C4CDEBD" w14:textId="55BEAF8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7.2.2.2.11</w:t>
      </w:r>
      <w:r>
        <w:rPr>
          <w:rFonts w:asciiTheme="minorHAnsi" w:eastAsiaTheme="minorEastAsia" w:hAnsiTheme="minorHAnsi" w:cstheme="minorBidi"/>
          <w:noProof/>
          <w:kern w:val="2"/>
          <w:sz w:val="24"/>
          <w:szCs w:val="24"/>
          <w:lang w:eastAsia="en-GB"/>
          <w14:ligatures w14:val="standardContextual"/>
        </w:rPr>
        <w:tab/>
      </w:r>
      <w:r>
        <w:rPr>
          <w:noProof/>
        </w:rPr>
        <w:t>MCVideo functional alias resolution response</w:t>
      </w:r>
      <w:r>
        <w:rPr>
          <w:noProof/>
        </w:rPr>
        <w:tab/>
      </w:r>
      <w:r>
        <w:rPr>
          <w:noProof/>
        </w:rPr>
        <w:fldChar w:fldCharType="begin"/>
      </w:r>
      <w:r>
        <w:rPr>
          <w:noProof/>
        </w:rPr>
        <w:instrText xml:space="preserve"> PAGEREF _Toc185772318 \h </w:instrText>
      </w:r>
      <w:r>
        <w:rPr>
          <w:noProof/>
        </w:rPr>
      </w:r>
      <w:r>
        <w:rPr>
          <w:noProof/>
        </w:rPr>
        <w:fldChar w:fldCharType="separate"/>
      </w:r>
      <w:r>
        <w:rPr>
          <w:noProof/>
        </w:rPr>
        <w:t>69</w:t>
      </w:r>
      <w:r>
        <w:rPr>
          <w:noProof/>
        </w:rPr>
        <w:fldChar w:fldCharType="end"/>
      </w:r>
    </w:p>
    <w:p w14:paraId="0C09F053" w14:textId="71C8823F"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Private call within one MC system</w:t>
      </w:r>
      <w:r>
        <w:rPr>
          <w:noProof/>
        </w:rPr>
        <w:tab/>
      </w:r>
      <w:r>
        <w:rPr>
          <w:noProof/>
        </w:rPr>
        <w:fldChar w:fldCharType="begin"/>
      </w:r>
      <w:r>
        <w:rPr>
          <w:noProof/>
        </w:rPr>
        <w:instrText xml:space="preserve"> PAGEREF _Toc185772319 \h </w:instrText>
      </w:r>
      <w:r>
        <w:rPr>
          <w:noProof/>
        </w:rPr>
      </w:r>
      <w:r>
        <w:rPr>
          <w:noProof/>
        </w:rPr>
        <w:fldChar w:fldCharType="separate"/>
      </w:r>
      <w:r>
        <w:rPr>
          <w:noProof/>
        </w:rPr>
        <w:t>69</w:t>
      </w:r>
      <w:r>
        <w:rPr>
          <w:noProof/>
        </w:rPr>
        <w:fldChar w:fldCharType="end"/>
      </w:r>
    </w:p>
    <w:p w14:paraId="745556B3" w14:textId="1BA190A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US" w:eastAsia="zh-CN"/>
        </w:rPr>
        <w:t>7</w:t>
      </w:r>
      <w:r w:rsidRPr="007A1160">
        <w:rPr>
          <w:noProof/>
          <w:lang w:val="en-US"/>
        </w:rPr>
        <w:t>.</w:t>
      </w:r>
      <w:r w:rsidRPr="007A1160">
        <w:rPr>
          <w:noProof/>
          <w:lang w:val="en-US" w:eastAsia="zh-CN"/>
        </w:rPr>
        <w:t>2</w:t>
      </w:r>
      <w:r w:rsidRPr="007A1160">
        <w:rPr>
          <w:noProof/>
          <w:lang w:val="en-US"/>
        </w:rPr>
        <w:t>.2.3.1</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Private call setup in automatic commencement mode</w:t>
      </w:r>
      <w:r>
        <w:rPr>
          <w:noProof/>
        </w:rPr>
        <w:tab/>
      </w:r>
      <w:r>
        <w:rPr>
          <w:noProof/>
        </w:rPr>
        <w:fldChar w:fldCharType="begin"/>
      </w:r>
      <w:r>
        <w:rPr>
          <w:noProof/>
        </w:rPr>
        <w:instrText xml:space="preserve"> PAGEREF _Toc185772320 \h </w:instrText>
      </w:r>
      <w:r>
        <w:rPr>
          <w:noProof/>
        </w:rPr>
      </w:r>
      <w:r>
        <w:rPr>
          <w:noProof/>
        </w:rPr>
        <w:fldChar w:fldCharType="separate"/>
      </w:r>
      <w:r>
        <w:rPr>
          <w:noProof/>
        </w:rPr>
        <w:t>69</w:t>
      </w:r>
      <w:r>
        <w:rPr>
          <w:noProof/>
        </w:rPr>
        <w:fldChar w:fldCharType="end"/>
      </w:r>
    </w:p>
    <w:p w14:paraId="08EBF3DD" w14:textId="10921B1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7.2.2.3.2</w:t>
      </w:r>
      <w:r>
        <w:rPr>
          <w:rFonts w:asciiTheme="minorHAnsi" w:eastAsiaTheme="minorEastAsia" w:hAnsiTheme="minorHAnsi" w:cstheme="minorBidi"/>
          <w:noProof/>
          <w:kern w:val="2"/>
          <w:sz w:val="24"/>
          <w:szCs w:val="24"/>
          <w:lang w:eastAsia="en-GB"/>
          <w14:ligatures w14:val="standardContextual"/>
        </w:rPr>
        <w:tab/>
      </w:r>
      <w:r>
        <w:rPr>
          <w:noProof/>
        </w:rPr>
        <w:t>Private call setup in manual commencement mode</w:t>
      </w:r>
      <w:r>
        <w:rPr>
          <w:noProof/>
        </w:rPr>
        <w:tab/>
      </w:r>
      <w:r>
        <w:rPr>
          <w:noProof/>
        </w:rPr>
        <w:fldChar w:fldCharType="begin"/>
      </w:r>
      <w:r>
        <w:rPr>
          <w:noProof/>
        </w:rPr>
        <w:instrText xml:space="preserve"> PAGEREF _Toc185772321 \h </w:instrText>
      </w:r>
      <w:r>
        <w:rPr>
          <w:noProof/>
        </w:rPr>
      </w:r>
      <w:r>
        <w:rPr>
          <w:noProof/>
        </w:rPr>
        <w:fldChar w:fldCharType="separate"/>
      </w:r>
      <w:r>
        <w:rPr>
          <w:noProof/>
        </w:rPr>
        <w:t>71</w:t>
      </w:r>
      <w:r>
        <w:rPr>
          <w:noProof/>
        </w:rPr>
        <w:fldChar w:fldCharType="end"/>
      </w:r>
    </w:p>
    <w:p w14:paraId="5EF708E0" w14:textId="2CE42CC7"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7.2.2.3.2.1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_Toc185772322 \h </w:instrText>
      </w:r>
      <w:r>
        <w:rPr>
          <w:noProof/>
        </w:rPr>
      </w:r>
      <w:r>
        <w:rPr>
          <w:noProof/>
        </w:rPr>
        <w:fldChar w:fldCharType="separate"/>
      </w:r>
      <w:r>
        <w:rPr>
          <w:noProof/>
        </w:rPr>
        <w:t>71</w:t>
      </w:r>
      <w:r>
        <w:rPr>
          <w:noProof/>
        </w:rPr>
        <w:fldChar w:fldCharType="end"/>
      </w:r>
    </w:p>
    <w:p w14:paraId="461C5DEE" w14:textId="33BBAF6D"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7.2.2.3.2.2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_Toc185772323 \h </w:instrText>
      </w:r>
      <w:r>
        <w:rPr>
          <w:noProof/>
        </w:rPr>
      </w:r>
      <w:r>
        <w:rPr>
          <w:noProof/>
        </w:rPr>
        <w:fldChar w:fldCharType="separate"/>
      </w:r>
      <w:r>
        <w:rPr>
          <w:noProof/>
        </w:rPr>
        <w:t>71</w:t>
      </w:r>
      <w:r>
        <w:rPr>
          <w:noProof/>
        </w:rPr>
        <w:fldChar w:fldCharType="end"/>
      </w:r>
    </w:p>
    <w:p w14:paraId="494C4429" w14:textId="1B7EAF0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7.2.2.3.3</w:t>
      </w:r>
      <w:r>
        <w:rPr>
          <w:rFonts w:asciiTheme="minorHAnsi" w:eastAsiaTheme="minorEastAsia" w:hAnsiTheme="minorHAnsi" w:cstheme="minorBidi"/>
          <w:noProof/>
          <w:kern w:val="2"/>
          <w:sz w:val="24"/>
          <w:szCs w:val="24"/>
          <w:lang w:eastAsia="en-GB"/>
          <w14:ligatures w14:val="standardContextual"/>
        </w:rPr>
        <w:tab/>
      </w:r>
      <w:r>
        <w:rPr>
          <w:noProof/>
        </w:rPr>
        <w:t>Private call release</w:t>
      </w:r>
      <w:r>
        <w:rPr>
          <w:noProof/>
        </w:rPr>
        <w:tab/>
      </w:r>
      <w:r>
        <w:rPr>
          <w:noProof/>
        </w:rPr>
        <w:fldChar w:fldCharType="begin"/>
      </w:r>
      <w:r>
        <w:rPr>
          <w:noProof/>
        </w:rPr>
        <w:instrText xml:space="preserve"> PAGEREF _Toc185772324 \h </w:instrText>
      </w:r>
      <w:r>
        <w:rPr>
          <w:noProof/>
        </w:rPr>
      </w:r>
      <w:r>
        <w:rPr>
          <w:noProof/>
        </w:rPr>
        <w:fldChar w:fldCharType="separate"/>
      </w:r>
      <w:r>
        <w:rPr>
          <w:noProof/>
        </w:rPr>
        <w:t>73</w:t>
      </w:r>
      <w:r>
        <w:rPr>
          <w:noProof/>
        </w:rPr>
        <w:fldChar w:fldCharType="end"/>
      </w:r>
    </w:p>
    <w:p w14:paraId="0DDFA46D" w14:textId="77DB091E"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7.2.2.3.3.1</w:t>
      </w:r>
      <w:r>
        <w:rPr>
          <w:rFonts w:asciiTheme="minorHAnsi" w:eastAsiaTheme="minorEastAsia" w:hAnsiTheme="minorHAnsi" w:cstheme="minorBidi"/>
          <w:noProof/>
          <w:kern w:val="2"/>
          <w:sz w:val="24"/>
          <w:szCs w:val="24"/>
          <w:lang w:eastAsia="en-GB"/>
          <w14:ligatures w14:val="standardContextual"/>
        </w:rPr>
        <w:tab/>
      </w:r>
      <w:r>
        <w:rPr>
          <w:noProof/>
        </w:rPr>
        <w:t>Client initiated</w:t>
      </w:r>
      <w:r>
        <w:rPr>
          <w:noProof/>
        </w:rPr>
        <w:tab/>
      </w:r>
      <w:r>
        <w:rPr>
          <w:noProof/>
        </w:rPr>
        <w:fldChar w:fldCharType="begin"/>
      </w:r>
      <w:r>
        <w:rPr>
          <w:noProof/>
        </w:rPr>
        <w:instrText xml:space="preserve"> PAGEREF _Toc185772325 \h </w:instrText>
      </w:r>
      <w:r>
        <w:rPr>
          <w:noProof/>
        </w:rPr>
      </w:r>
      <w:r>
        <w:rPr>
          <w:noProof/>
        </w:rPr>
        <w:fldChar w:fldCharType="separate"/>
      </w:r>
      <w:r>
        <w:rPr>
          <w:noProof/>
        </w:rPr>
        <w:t>73</w:t>
      </w:r>
      <w:r>
        <w:rPr>
          <w:noProof/>
        </w:rPr>
        <w:fldChar w:fldCharType="end"/>
      </w:r>
    </w:p>
    <w:p w14:paraId="57B3A0AB" w14:textId="1B611722"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sidRPr="007A1160">
        <w:rPr>
          <w:noProof/>
          <w:lang w:val="en-US"/>
        </w:rPr>
        <w:t>7.2.2.3.3.2</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Server initiated</w:t>
      </w:r>
      <w:r>
        <w:rPr>
          <w:noProof/>
        </w:rPr>
        <w:tab/>
      </w:r>
      <w:r>
        <w:rPr>
          <w:noProof/>
        </w:rPr>
        <w:fldChar w:fldCharType="begin"/>
      </w:r>
      <w:r>
        <w:rPr>
          <w:noProof/>
        </w:rPr>
        <w:instrText xml:space="preserve"> PAGEREF _Toc185772326 \h </w:instrText>
      </w:r>
      <w:r>
        <w:rPr>
          <w:noProof/>
        </w:rPr>
      </w:r>
      <w:r>
        <w:rPr>
          <w:noProof/>
        </w:rPr>
        <w:fldChar w:fldCharType="separate"/>
      </w:r>
      <w:r>
        <w:rPr>
          <w:noProof/>
        </w:rPr>
        <w:t>74</w:t>
      </w:r>
      <w:r>
        <w:rPr>
          <w:noProof/>
        </w:rPr>
        <w:fldChar w:fldCharType="end"/>
      </w:r>
    </w:p>
    <w:p w14:paraId="2127AD5E" w14:textId="3ED7304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nl-NL"/>
        </w:rPr>
        <w:t>7.2.2.4</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MCVideo emergency private call</w:t>
      </w:r>
      <w:r>
        <w:rPr>
          <w:noProof/>
        </w:rPr>
        <w:tab/>
      </w:r>
      <w:r>
        <w:rPr>
          <w:noProof/>
        </w:rPr>
        <w:fldChar w:fldCharType="begin"/>
      </w:r>
      <w:r>
        <w:rPr>
          <w:noProof/>
        </w:rPr>
        <w:instrText xml:space="preserve"> PAGEREF _Toc185772327 \h </w:instrText>
      </w:r>
      <w:r>
        <w:rPr>
          <w:noProof/>
        </w:rPr>
      </w:r>
      <w:r>
        <w:rPr>
          <w:noProof/>
        </w:rPr>
        <w:fldChar w:fldCharType="separate"/>
      </w:r>
      <w:r>
        <w:rPr>
          <w:noProof/>
        </w:rPr>
        <w:t>75</w:t>
      </w:r>
      <w:r>
        <w:rPr>
          <w:noProof/>
        </w:rPr>
        <w:fldChar w:fldCharType="end"/>
      </w:r>
    </w:p>
    <w:p w14:paraId="0A32C28C" w14:textId="7B787DC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7.2.2.4.1</w:t>
      </w:r>
      <w:r>
        <w:rPr>
          <w:rFonts w:asciiTheme="minorHAnsi" w:eastAsiaTheme="minorEastAsia" w:hAnsiTheme="minorHAnsi" w:cstheme="minorBidi"/>
          <w:noProof/>
          <w:kern w:val="2"/>
          <w:sz w:val="24"/>
          <w:szCs w:val="24"/>
          <w:lang w:eastAsia="en-GB"/>
          <w14:ligatures w14:val="standardContextual"/>
        </w:rPr>
        <w:tab/>
      </w:r>
      <w:r>
        <w:rPr>
          <w:noProof/>
        </w:rPr>
        <w:t>MCVideo emergency private call commencement</w:t>
      </w:r>
      <w:r>
        <w:rPr>
          <w:noProof/>
        </w:rPr>
        <w:tab/>
      </w:r>
      <w:r>
        <w:rPr>
          <w:noProof/>
        </w:rPr>
        <w:fldChar w:fldCharType="begin"/>
      </w:r>
      <w:r>
        <w:rPr>
          <w:noProof/>
        </w:rPr>
        <w:instrText xml:space="preserve"> PAGEREF _Toc185772328 \h </w:instrText>
      </w:r>
      <w:r>
        <w:rPr>
          <w:noProof/>
        </w:rPr>
      </w:r>
      <w:r>
        <w:rPr>
          <w:noProof/>
        </w:rPr>
        <w:fldChar w:fldCharType="separate"/>
      </w:r>
      <w:r>
        <w:rPr>
          <w:noProof/>
        </w:rPr>
        <w:t>75</w:t>
      </w:r>
      <w:r>
        <w:rPr>
          <w:noProof/>
        </w:rPr>
        <w:fldChar w:fldCharType="end"/>
      </w:r>
    </w:p>
    <w:p w14:paraId="585E2EB4" w14:textId="5BEC063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7.2.2.4.2</w:t>
      </w:r>
      <w:r>
        <w:rPr>
          <w:rFonts w:asciiTheme="minorHAnsi" w:eastAsiaTheme="minorEastAsia" w:hAnsiTheme="minorHAnsi" w:cstheme="minorBidi"/>
          <w:noProof/>
          <w:kern w:val="2"/>
          <w:sz w:val="24"/>
          <w:szCs w:val="24"/>
          <w:lang w:eastAsia="en-GB"/>
          <w14:ligatures w14:val="standardContextual"/>
        </w:rPr>
        <w:tab/>
      </w:r>
      <w:r>
        <w:rPr>
          <w:noProof/>
        </w:rPr>
        <w:t>MCVideo private call emergency upgrade</w:t>
      </w:r>
      <w:r>
        <w:rPr>
          <w:noProof/>
        </w:rPr>
        <w:tab/>
      </w:r>
      <w:r>
        <w:rPr>
          <w:noProof/>
        </w:rPr>
        <w:fldChar w:fldCharType="begin"/>
      </w:r>
      <w:r>
        <w:rPr>
          <w:noProof/>
        </w:rPr>
        <w:instrText xml:space="preserve"> PAGEREF _Toc185772329 \h </w:instrText>
      </w:r>
      <w:r>
        <w:rPr>
          <w:noProof/>
        </w:rPr>
      </w:r>
      <w:r>
        <w:rPr>
          <w:noProof/>
        </w:rPr>
        <w:fldChar w:fldCharType="separate"/>
      </w:r>
      <w:r>
        <w:rPr>
          <w:noProof/>
        </w:rPr>
        <w:t>77</w:t>
      </w:r>
      <w:r>
        <w:rPr>
          <w:noProof/>
        </w:rPr>
        <w:fldChar w:fldCharType="end"/>
      </w:r>
    </w:p>
    <w:p w14:paraId="303291EC" w14:textId="1A9B6A9D"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rFonts w:asciiTheme="minorHAnsi" w:eastAsiaTheme="minorEastAsia" w:hAnsiTheme="minorHAnsi" w:cstheme="minorBidi"/>
          <w:noProof/>
          <w:kern w:val="2"/>
          <w:sz w:val="24"/>
          <w:szCs w:val="24"/>
          <w:lang w:eastAsia="en-GB"/>
          <w14:ligatures w14:val="standardContextual"/>
        </w:rPr>
        <w:tab/>
      </w:r>
      <w:r>
        <w:rPr>
          <w:noProof/>
        </w:rPr>
        <w:t>Off-network p</w:t>
      </w:r>
      <w:r>
        <w:rPr>
          <w:noProof/>
          <w:lang w:eastAsia="zh-CN"/>
        </w:rPr>
        <w:t>rivate communications</w:t>
      </w:r>
      <w:r>
        <w:rPr>
          <w:noProof/>
        </w:rPr>
        <w:tab/>
      </w:r>
      <w:r>
        <w:rPr>
          <w:noProof/>
        </w:rPr>
        <w:fldChar w:fldCharType="begin"/>
      </w:r>
      <w:r>
        <w:rPr>
          <w:noProof/>
        </w:rPr>
        <w:instrText xml:space="preserve"> PAGEREF _Toc185772330 \h </w:instrText>
      </w:r>
      <w:r>
        <w:rPr>
          <w:noProof/>
        </w:rPr>
      </w:r>
      <w:r>
        <w:rPr>
          <w:noProof/>
        </w:rPr>
        <w:fldChar w:fldCharType="separate"/>
      </w:r>
      <w:r>
        <w:rPr>
          <w:noProof/>
        </w:rPr>
        <w:t>78</w:t>
      </w:r>
      <w:r>
        <w:rPr>
          <w:noProof/>
        </w:rPr>
        <w:fldChar w:fldCharType="end"/>
      </w:r>
    </w:p>
    <w:p w14:paraId="1F14DF1B" w14:textId="5CCC229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_Toc185772331 \h </w:instrText>
      </w:r>
      <w:r>
        <w:rPr>
          <w:noProof/>
        </w:rPr>
      </w:r>
      <w:r>
        <w:rPr>
          <w:noProof/>
        </w:rPr>
        <w:fldChar w:fldCharType="separate"/>
      </w:r>
      <w:r>
        <w:rPr>
          <w:noProof/>
        </w:rPr>
        <w:t>78</w:t>
      </w:r>
      <w:r>
        <w:rPr>
          <w:noProof/>
        </w:rPr>
        <w:fldChar w:fldCharType="end"/>
      </w:r>
    </w:p>
    <w:p w14:paraId="7EBFD683" w14:textId="29AE24E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Information flows for o</w:t>
      </w:r>
      <w:r>
        <w:rPr>
          <w:noProof/>
          <w:lang w:eastAsia="zh-CN"/>
        </w:rPr>
        <w:t>ff-network private communications</w:t>
      </w:r>
      <w:r>
        <w:rPr>
          <w:noProof/>
        </w:rPr>
        <w:tab/>
      </w:r>
      <w:r>
        <w:rPr>
          <w:noProof/>
        </w:rPr>
        <w:fldChar w:fldCharType="begin"/>
      </w:r>
      <w:r>
        <w:rPr>
          <w:noProof/>
        </w:rPr>
        <w:instrText xml:space="preserve"> PAGEREF _Toc185772332 \h </w:instrText>
      </w:r>
      <w:r>
        <w:rPr>
          <w:noProof/>
        </w:rPr>
      </w:r>
      <w:r>
        <w:rPr>
          <w:noProof/>
        </w:rPr>
        <w:fldChar w:fldCharType="separate"/>
      </w:r>
      <w:r>
        <w:rPr>
          <w:noProof/>
        </w:rPr>
        <w:t>78</w:t>
      </w:r>
      <w:r>
        <w:rPr>
          <w:noProof/>
        </w:rPr>
        <w:fldChar w:fldCharType="end"/>
      </w:r>
    </w:p>
    <w:p w14:paraId="20955947" w14:textId="574A647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7.2.3.2.1</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Private communication request</w:t>
      </w:r>
      <w:r>
        <w:rPr>
          <w:noProof/>
        </w:rPr>
        <w:tab/>
      </w:r>
      <w:r>
        <w:rPr>
          <w:noProof/>
        </w:rPr>
        <w:fldChar w:fldCharType="begin"/>
      </w:r>
      <w:r>
        <w:rPr>
          <w:noProof/>
        </w:rPr>
        <w:instrText xml:space="preserve"> PAGEREF _Toc185772333 \h </w:instrText>
      </w:r>
      <w:r>
        <w:rPr>
          <w:noProof/>
        </w:rPr>
      </w:r>
      <w:r>
        <w:rPr>
          <w:noProof/>
        </w:rPr>
        <w:fldChar w:fldCharType="separate"/>
      </w:r>
      <w:r>
        <w:rPr>
          <w:noProof/>
        </w:rPr>
        <w:t>78</w:t>
      </w:r>
      <w:r>
        <w:rPr>
          <w:noProof/>
        </w:rPr>
        <w:fldChar w:fldCharType="end"/>
      </w:r>
    </w:p>
    <w:p w14:paraId="1C8EABAC" w14:textId="1805461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7.2.3.2.2</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Private communication answer re</w:t>
      </w:r>
      <w:r w:rsidRPr="007A1160">
        <w:rPr>
          <w:noProof/>
          <w:lang w:val="en-IN" w:eastAsia="zh-CN"/>
        </w:rPr>
        <w:t>sponse</w:t>
      </w:r>
      <w:r>
        <w:rPr>
          <w:noProof/>
        </w:rPr>
        <w:tab/>
      </w:r>
      <w:r>
        <w:rPr>
          <w:noProof/>
        </w:rPr>
        <w:fldChar w:fldCharType="begin"/>
      </w:r>
      <w:r>
        <w:rPr>
          <w:noProof/>
        </w:rPr>
        <w:instrText xml:space="preserve"> PAGEREF _Toc185772334 \h </w:instrText>
      </w:r>
      <w:r>
        <w:rPr>
          <w:noProof/>
        </w:rPr>
      </w:r>
      <w:r>
        <w:rPr>
          <w:noProof/>
        </w:rPr>
        <w:fldChar w:fldCharType="separate"/>
      </w:r>
      <w:r>
        <w:rPr>
          <w:noProof/>
        </w:rPr>
        <w:t>79</w:t>
      </w:r>
      <w:r>
        <w:rPr>
          <w:noProof/>
        </w:rPr>
        <w:fldChar w:fldCharType="end"/>
      </w:r>
    </w:p>
    <w:p w14:paraId="285CA5C6" w14:textId="7D8D010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7.2.3.2.3</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Private communication release request</w:t>
      </w:r>
      <w:r>
        <w:rPr>
          <w:noProof/>
        </w:rPr>
        <w:tab/>
      </w:r>
      <w:r>
        <w:rPr>
          <w:noProof/>
        </w:rPr>
        <w:fldChar w:fldCharType="begin"/>
      </w:r>
      <w:r>
        <w:rPr>
          <w:noProof/>
        </w:rPr>
        <w:instrText xml:space="preserve"> PAGEREF _Toc185772335 \h </w:instrText>
      </w:r>
      <w:r>
        <w:rPr>
          <w:noProof/>
        </w:rPr>
      </w:r>
      <w:r>
        <w:rPr>
          <w:noProof/>
        </w:rPr>
        <w:fldChar w:fldCharType="separate"/>
      </w:r>
      <w:r>
        <w:rPr>
          <w:noProof/>
        </w:rPr>
        <w:t>79</w:t>
      </w:r>
      <w:r>
        <w:rPr>
          <w:noProof/>
        </w:rPr>
        <w:fldChar w:fldCharType="end"/>
      </w:r>
    </w:p>
    <w:p w14:paraId="055070EE" w14:textId="600EC5A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7.2.3.2.4</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 xml:space="preserve">Private communication release </w:t>
      </w:r>
      <w:r w:rsidRPr="007A1160">
        <w:rPr>
          <w:noProof/>
          <w:lang w:val="en-IN"/>
        </w:rPr>
        <w:t>re</w:t>
      </w:r>
      <w:r w:rsidRPr="007A1160">
        <w:rPr>
          <w:noProof/>
          <w:lang w:val="en-IN" w:eastAsia="zh-CN"/>
        </w:rPr>
        <w:t>sponse</w:t>
      </w:r>
      <w:r>
        <w:rPr>
          <w:noProof/>
        </w:rPr>
        <w:tab/>
      </w:r>
      <w:r>
        <w:rPr>
          <w:noProof/>
        </w:rPr>
        <w:fldChar w:fldCharType="begin"/>
      </w:r>
      <w:r>
        <w:rPr>
          <w:noProof/>
        </w:rPr>
        <w:instrText xml:space="preserve"> PAGEREF _Toc185772336 \h </w:instrText>
      </w:r>
      <w:r>
        <w:rPr>
          <w:noProof/>
        </w:rPr>
      </w:r>
      <w:r>
        <w:rPr>
          <w:noProof/>
        </w:rPr>
        <w:fldChar w:fldCharType="separate"/>
      </w:r>
      <w:r>
        <w:rPr>
          <w:noProof/>
        </w:rPr>
        <w:t>79</w:t>
      </w:r>
      <w:r>
        <w:rPr>
          <w:noProof/>
        </w:rPr>
        <w:fldChar w:fldCharType="end"/>
      </w:r>
    </w:p>
    <w:p w14:paraId="7A08FF53" w14:textId="0A255F7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7.2.3.3</w:t>
      </w:r>
      <w:r>
        <w:rPr>
          <w:rFonts w:asciiTheme="minorHAnsi" w:eastAsiaTheme="minorEastAsia" w:hAnsiTheme="minorHAnsi" w:cstheme="minorBidi"/>
          <w:noProof/>
          <w:kern w:val="2"/>
          <w:sz w:val="24"/>
          <w:szCs w:val="24"/>
          <w:lang w:eastAsia="en-GB"/>
          <w14:ligatures w14:val="standardContextual"/>
        </w:rPr>
        <w:tab/>
      </w:r>
      <w:r>
        <w:rPr>
          <w:noProof/>
          <w:lang w:eastAsia="zh-CN"/>
        </w:rPr>
        <w:t>Use of ProSe for off-network private communications</w:t>
      </w:r>
      <w:r>
        <w:rPr>
          <w:noProof/>
        </w:rPr>
        <w:tab/>
      </w:r>
      <w:r>
        <w:rPr>
          <w:noProof/>
        </w:rPr>
        <w:fldChar w:fldCharType="begin"/>
      </w:r>
      <w:r>
        <w:rPr>
          <w:noProof/>
        </w:rPr>
        <w:instrText xml:space="preserve"> PAGEREF _Toc185772337 \h </w:instrText>
      </w:r>
      <w:r>
        <w:rPr>
          <w:noProof/>
        </w:rPr>
      </w:r>
      <w:r>
        <w:rPr>
          <w:noProof/>
        </w:rPr>
        <w:fldChar w:fldCharType="separate"/>
      </w:r>
      <w:r>
        <w:rPr>
          <w:noProof/>
        </w:rPr>
        <w:t>80</w:t>
      </w:r>
      <w:r>
        <w:rPr>
          <w:noProof/>
        </w:rPr>
        <w:fldChar w:fldCharType="end"/>
      </w:r>
    </w:p>
    <w:p w14:paraId="4637FB14" w14:textId="1F305D8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Automatic commencement private communication</w:t>
      </w:r>
      <w:r>
        <w:rPr>
          <w:noProof/>
        </w:rPr>
        <w:tab/>
      </w:r>
      <w:r>
        <w:rPr>
          <w:noProof/>
        </w:rPr>
        <w:fldChar w:fldCharType="begin"/>
      </w:r>
      <w:r>
        <w:rPr>
          <w:noProof/>
        </w:rPr>
        <w:instrText xml:space="preserve"> PAGEREF _Toc185772338 \h </w:instrText>
      </w:r>
      <w:r>
        <w:rPr>
          <w:noProof/>
        </w:rPr>
      </w:r>
      <w:r>
        <w:rPr>
          <w:noProof/>
        </w:rPr>
        <w:fldChar w:fldCharType="separate"/>
      </w:r>
      <w:r>
        <w:rPr>
          <w:noProof/>
        </w:rPr>
        <w:t>80</w:t>
      </w:r>
      <w:r>
        <w:rPr>
          <w:noProof/>
        </w:rPr>
        <w:fldChar w:fldCharType="end"/>
      </w:r>
    </w:p>
    <w:p w14:paraId="6CA805B4" w14:textId="1C3C3AC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.4.</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_Toc185772339 \h </w:instrText>
      </w:r>
      <w:r>
        <w:rPr>
          <w:noProof/>
        </w:rPr>
      </w:r>
      <w:r>
        <w:rPr>
          <w:noProof/>
        </w:rPr>
        <w:fldChar w:fldCharType="separate"/>
      </w:r>
      <w:r>
        <w:rPr>
          <w:noProof/>
        </w:rPr>
        <w:t>80</w:t>
      </w:r>
      <w:r>
        <w:rPr>
          <w:noProof/>
        </w:rPr>
        <w:fldChar w:fldCharType="end"/>
      </w:r>
    </w:p>
    <w:p w14:paraId="04EFC99F" w14:textId="35069E1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.4.</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_Toc185772340 \h </w:instrText>
      </w:r>
      <w:r>
        <w:rPr>
          <w:noProof/>
        </w:rPr>
      </w:r>
      <w:r>
        <w:rPr>
          <w:noProof/>
        </w:rPr>
        <w:fldChar w:fldCharType="separate"/>
      </w:r>
      <w:r>
        <w:rPr>
          <w:noProof/>
        </w:rPr>
        <w:t>80</w:t>
      </w:r>
      <w:r>
        <w:rPr>
          <w:noProof/>
        </w:rPr>
        <w:fldChar w:fldCharType="end"/>
      </w:r>
    </w:p>
    <w:p w14:paraId="7E169CB8" w14:textId="725D03C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.5</w:t>
      </w:r>
      <w:r>
        <w:rPr>
          <w:rFonts w:asciiTheme="minorHAnsi" w:eastAsiaTheme="minorEastAsia" w:hAnsiTheme="minorHAnsi" w:cstheme="minorBidi"/>
          <w:noProof/>
          <w:kern w:val="2"/>
          <w:sz w:val="24"/>
          <w:szCs w:val="24"/>
          <w:lang w:eastAsia="en-GB"/>
          <w14:ligatures w14:val="standardContextual"/>
        </w:rPr>
        <w:tab/>
      </w:r>
      <w:r>
        <w:rPr>
          <w:noProof/>
        </w:rPr>
        <w:t xml:space="preserve">Manual </w:t>
      </w:r>
      <w:r>
        <w:rPr>
          <w:noProof/>
          <w:lang w:eastAsia="zh-CN"/>
        </w:rPr>
        <w:t>commencement private communication</w:t>
      </w:r>
      <w:r>
        <w:rPr>
          <w:noProof/>
        </w:rPr>
        <w:tab/>
      </w:r>
      <w:r>
        <w:rPr>
          <w:noProof/>
        </w:rPr>
        <w:fldChar w:fldCharType="begin"/>
      </w:r>
      <w:r>
        <w:rPr>
          <w:noProof/>
        </w:rPr>
        <w:instrText xml:space="preserve"> PAGEREF _Toc185772341 \h </w:instrText>
      </w:r>
      <w:r>
        <w:rPr>
          <w:noProof/>
        </w:rPr>
      </w:r>
      <w:r>
        <w:rPr>
          <w:noProof/>
        </w:rPr>
        <w:fldChar w:fldCharType="separate"/>
      </w:r>
      <w:r>
        <w:rPr>
          <w:noProof/>
        </w:rPr>
        <w:t>82</w:t>
      </w:r>
      <w:r>
        <w:rPr>
          <w:noProof/>
        </w:rPr>
        <w:fldChar w:fldCharType="end"/>
      </w:r>
    </w:p>
    <w:p w14:paraId="44873561" w14:textId="46EFC9A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_Toc185772342 \h </w:instrText>
      </w:r>
      <w:r>
        <w:rPr>
          <w:noProof/>
        </w:rPr>
      </w:r>
      <w:r>
        <w:rPr>
          <w:noProof/>
        </w:rPr>
        <w:fldChar w:fldCharType="separate"/>
      </w:r>
      <w:r>
        <w:rPr>
          <w:noProof/>
        </w:rPr>
        <w:t>82</w:t>
      </w:r>
      <w:r>
        <w:rPr>
          <w:noProof/>
        </w:rPr>
        <w:fldChar w:fldCharType="end"/>
      </w:r>
    </w:p>
    <w:p w14:paraId="1217B1DE" w14:textId="1CCB3DC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7</w:t>
      </w:r>
      <w:r>
        <w:rPr>
          <w:noProof/>
        </w:rPr>
        <w:t>.</w:t>
      </w:r>
      <w:r>
        <w:rPr>
          <w:noProof/>
          <w:lang w:eastAsia="zh-CN"/>
        </w:rPr>
        <w:t>2.3</w:t>
      </w:r>
      <w:r>
        <w:rPr>
          <w:noProof/>
        </w:rPr>
        <w:t>.5.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 Communication accepted</w:t>
      </w:r>
      <w:r>
        <w:rPr>
          <w:noProof/>
        </w:rPr>
        <w:tab/>
      </w:r>
      <w:r>
        <w:rPr>
          <w:noProof/>
        </w:rPr>
        <w:fldChar w:fldCharType="begin"/>
      </w:r>
      <w:r>
        <w:rPr>
          <w:noProof/>
        </w:rPr>
        <w:instrText xml:space="preserve"> PAGEREF _Toc185772343 \h </w:instrText>
      </w:r>
      <w:r>
        <w:rPr>
          <w:noProof/>
        </w:rPr>
      </w:r>
      <w:r>
        <w:rPr>
          <w:noProof/>
        </w:rPr>
        <w:fldChar w:fldCharType="separate"/>
      </w:r>
      <w:r>
        <w:rPr>
          <w:noProof/>
        </w:rPr>
        <w:t>82</w:t>
      </w:r>
      <w:r>
        <w:rPr>
          <w:noProof/>
        </w:rPr>
        <w:fldChar w:fldCharType="end"/>
      </w:r>
    </w:p>
    <w:p w14:paraId="320F4D25" w14:textId="0577BC5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.5.</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 Communication rejected/ignored</w:t>
      </w:r>
      <w:r>
        <w:rPr>
          <w:noProof/>
        </w:rPr>
        <w:tab/>
      </w:r>
      <w:r>
        <w:rPr>
          <w:noProof/>
        </w:rPr>
        <w:fldChar w:fldCharType="begin"/>
      </w:r>
      <w:r>
        <w:rPr>
          <w:noProof/>
        </w:rPr>
        <w:instrText xml:space="preserve"> PAGEREF _Toc185772344 \h </w:instrText>
      </w:r>
      <w:r>
        <w:rPr>
          <w:noProof/>
        </w:rPr>
      </w:r>
      <w:r>
        <w:rPr>
          <w:noProof/>
        </w:rPr>
        <w:fldChar w:fldCharType="separate"/>
      </w:r>
      <w:r>
        <w:rPr>
          <w:noProof/>
        </w:rPr>
        <w:t>84</w:t>
      </w:r>
      <w:r>
        <w:rPr>
          <w:noProof/>
        </w:rPr>
        <w:fldChar w:fldCharType="end"/>
      </w:r>
    </w:p>
    <w:p w14:paraId="100F4076" w14:textId="7FB89AD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.6</w:t>
      </w:r>
      <w:r>
        <w:rPr>
          <w:rFonts w:asciiTheme="minorHAnsi" w:eastAsiaTheme="minorEastAsia" w:hAnsiTheme="minorHAnsi" w:cstheme="minorBidi"/>
          <w:noProof/>
          <w:kern w:val="2"/>
          <w:sz w:val="24"/>
          <w:szCs w:val="24"/>
          <w:lang w:eastAsia="en-GB"/>
          <w14:ligatures w14:val="standardContextual"/>
        </w:rPr>
        <w:tab/>
      </w:r>
      <w:r>
        <w:rPr>
          <w:noProof/>
          <w:lang w:eastAsia="zh-CN"/>
        </w:rPr>
        <w:t>Private communication release</w:t>
      </w:r>
      <w:r>
        <w:rPr>
          <w:noProof/>
        </w:rPr>
        <w:tab/>
      </w:r>
      <w:r>
        <w:rPr>
          <w:noProof/>
        </w:rPr>
        <w:fldChar w:fldCharType="begin"/>
      </w:r>
      <w:r>
        <w:rPr>
          <w:noProof/>
        </w:rPr>
        <w:instrText xml:space="preserve"> PAGEREF _Toc185772345 \h </w:instrText>
      </w:r>
      <w:r>
        <w:rPr>
          <w:noProof/>
        </w:rPr>
      </w:r>
      <w:r>
        <w:rPr>
          <w:noProof/>
        </w:rPr>
        <w:fldChar w:fldCharType="separate"/>
      </w:r>
      <w:r>
        <w:rPr>
          <w:noProof/>
        </w:rPr>
        <w:t>85</w:t>
      </w:r>
      <w:r>
        <w:rPr>
          <w:noProof/>
        </w:rPr>
        <w:fldChar w:fldCharType="end"/>
      </w:r>
    </w:p>
    <w:p w14:paraId="3428B54D" w14:textId="07877CB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.6.</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_Toc185772346 \h </w:instrText>
      </w:r>
      <w:r>
        <w:rPr>
          <w:noProof/>
        </w:rPr>
      </w:r>
      <w:r>
        <w:rPr>
          <w:noProof/>
        </w:rPr>
        <w:fldChar w:fldCharType="separate"/>
      </w:r>
      <w:r>
        <w:rPr>
          <w:noProof/>
        </w:rPr>
        <w:t>85</w:t>
      </w:r>
      <w:r>
        <w:rPr>
          <w:noProof/>
        </w:rPr>
        <w:fldChar w:fldCharType="end"/>
      </w:r>
    </w:p>
    <w:p w14:paraId="18C01AED" w14:textId="2653341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2.3</w:t>
      </w:r>
      <w:r>
        <w:rPr>
          <w:noProof/>
        </w:rPr>
        <w:t>.6.</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_Toc185772347 \h </w:instrText>
      </w:r>
      <w:r>
        <w:rPr>
          <w:noProof/>
        </w:rPr>
      </w:r>
      <w:r>
        <w:rPr>
          <w:noProof/>
        </w:rPr>
        <w:fldChar w:fldCharType="separate"/>
      </w:r>
      <w:r>
        <w:rPr>
          <w:noProof/>
        </w:rPr>
        <w:t>85</w:t>
      </w:r>
      <w:r>
        <w:rPr>
          <w:noProof/>
        </w:rPr>
        <w:fldChar w:fldCharType="end"/>
      </w:r>
    </w:p>
    <w:p w14:paraId="1CD5A24F" w14:textId="0799D901"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7.3</w:t>
      </w:r>
      <w:r>
        <w:rPr>
          <w:rFonts w:asciiTheme="minorHAnsi" w:eastAsiaTheme="minorEastAsia" w:hAnsiTheme="minorHAnsi" w:cstheme="minorBidi"/>
          <w:noProof/>
          <w:kern w:val="2"/>
          <w:sz w:val="24"/>
          <w:szCs w:val="24"/>
          <w:lang w:eastAsia="en-GB"/>
          <w14:ligatures w14:val="standardContextual"/>
        </w:rPr>
        <w:tab/>
      </w:r>
      <w:r>
        <w:rPr>
          <w:noProof/>
          <w:lang w:eastAsia="zh-CN"/>
        </w:rPr>
        <w:t>Video pull</w:t>
      </w:r>
      <w:r>
        <w:rPr>
          <w:noProof/>
        </w:rPr>
        <w:tab/>
      </w:r>
      <w:r>
        <w:rPr>
          <w:noProof/>
        </w:rPr>
        <w:fldChar w:fldCharType="begin"/>
      </w:r>
      <w:r>
        <w:rPr>
          <w:noProof/>
        </w:rPr>
        <w:instrText xml:space="preserve"> PAGEREF _Toc185772348 \h </w:instrText>
      </w:r>
      <w:r>
        <w:rPr>
          <w:noProof/>
        </w:rPr>
      </w:r>
      <w:r>
        <w:rPr>
          <w:noProof/>
        </w:rPr>
        <w:fldChar w:fldCharType="separate"/>
      </w:r>
      <w:r>
        <w:rPr>
          <w:noProof/>
        </w:rPr>
        <w:t>86</w:t>
      </w:r>
      <w:r>
        <w:rPr>
          <w:noProof/>
        </w:rPr>
        <w:fldChar w:fldCharType="end"/>
      </w:r>
    </w:p>
    <w:p w14:paraId="4AC06A9E" w14:textId="1A12B764"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_Toc185772349 \h </w:instrText>
      </w:r>
      <w:r>
        <w:rPr>
          <w:noProof/>
        </w:rPr>
      </w:r>
      <w:r>
        <w:rPr>
          <w:noProof/>
        </w:rPr>
        <w:fldChar w:fldCharType="separate"/>
      </w:r>
      <w:r>
        <w:rPr>
          <w:noProof/>
        </w:rPr>
        <w:t>86</w:t>
      </w:r>
      <w:r>
        <w:rPr>
          <w:noProof/>
        </w:rPr>
        <w:fldChar w:fldCharType="end"/>
      </w:r>
    </w:p>
    <w:p w14:paraId="52C718E6" w14:textId="04A7ED19"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7.3.2</w:t>
      </w:r>
      <w:r>
        <w:rPr>
          <w:rFonts w:asciiTheme="minorHAnsi" w:eastAsiaTheme="minorEastAsia" w:hAnsiTheme="minorHAnsi" w:cstheme="minorBidi"/>
          <w:noProof/>
          <w:kern w:val="2"/>
          <w:sz w:val="24"/>
          <w:szCs w:val="24"/>
          <w:lang w:eastAsia="en-GB"/>
          <w14:ligatures w14:val="standardContextual"/>
        </w:rPr>
        <w:tab/>
      </w:r>
      <w:r>
        <w:rPr>
          <w:noProof/>
          <w:lang w:eastAsia="zh-CN"/>
        </w:rPr>
        <w:t>On-network video pull</w:t>
      </w:r>
      <w:r>
        <w:rPr>
          <w:noProof/>
        </w:rPr>
        <w:tab/>
      </w:r>
      <w:r>
        <w:rPr>
          <w:noProof/>
        </w:rPr>
        <w:fldChar w:fldCharType="begin"/>
      </w:r>
      <w:r>
        <w:rPr>
          <w:noProof/>
        </w:rPr>
        <w:instrText xml:space="preserve"> PAGEREF _Toc185772350 \h </w:instrText>
      </w:r>
      <w:r>
        <w:rPr>
          <w:noProof/>
        </w:rPr>
      </w:r>
      <w:r>
        <w:rPr>
          <w:noProof/>
        </w:rPr>
        <w:fldChar w:fldCharType="separate"/>
      </w:r>
      <w:r>
        <w:rPr>
          <w:noProof/>
        </w:rPr>
        <w:t>86</w:t>
      </w:r>
      <w:r>
        <w:rPr>
          <w:noProof/>
        </w:rPr>
        <w:fldChar w:fldCharType="end"/>
      </w:r>
    </w:p>
    <w:p w14:paraId="3B12FFCE" w14:textId="467B6E7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3.2</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_Toc185772351 \h </w:instrText>
      </w:r>
      <w:r>
        <w:rPr>
          <w:noProof/>
        </w:rPr>
      </w:r>
      <w:r>
        <w:rPr>
          <w:noProof/>
        </w:rPr>
        <w:fldChar w:fldCharType="separate"/>
      </w:r>
      <w:r>
        <w:rPr>
          <w:noProof/>
        </w:rPr>
        <w:t>86</w:t>
      </w:r>
      <w:r>
        <w:rPr>
          <w:noProof/>
        </w:rPr>
        <w:fldChar w:fldCharType="end"/>
      </w:r>
    </w:p>
    <w:p w14:paraId="62EC49EA" w14:textId="0E2DDD6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Information flows for o</w:t>
      </w:r>
      <w:r>
        <w:rPr>
          <w:noProof/>
          <w:lang w:eastAsia="zh-CN"/>
        </w:rPr>
        <w:t xml:space="preserve">n-network </w:t>
      </w:r>
      <w:r>
        <w:rPr>
          <w:noProof/>
        </w:rPr>
        <w:t>video p</w:t>
      </w:r>
      <w:r>
        <w:rPr>
          <w:noProof/>
          <w:lang w:eastAsia="zh-CN"/>
        </w:rPr>
        <w:t>ull</w:t>
      </w:r>
      <w:r>
        <w:rPr>
          <w:noProof/>
        </w:rPr>
        <w:tab/>
      </w:r>
      <w:r>
        <w:rPr>
          <w:noProof/>
        </w:rPr>
        <w:fldChar w:fldCharType="begin"/>
      </w:r>
      <w:r>
        <w:rPr>
          <w:noProof/>
        </w:rPr>
        <w:instrText xml:space="preserve"> PAGEREF _Toc185772352 \h </w:instrText>
      </w:r>
      <w:r>
        <w:rPr>
          <w:noProof/>
        </w:rPr>
      </w:r>
      <w:r>
        <w:rPr>
          <w:noProof/>
        </w:rPr>
        <w:fldChar w:fldCharType="separate"/>
      </w:r>
      <w:r>
        <w:rPr>
          <w:noProof/>
        </w:rPr>
        <w:t>86</w:t>
      </w:r>
      <w:r>
        <w:rPr>
          <w:noProof/>
        </w:rPr>
        <w:fldChar w:fldCharType="end"/>
      </w:r>
    </w:p>
    <w:p w14:paraId="1DDC8C2C" w14:textId="16CD1AA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.2.2</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MCVideo pull from server request</w:t>
      </w:r>
      <w:r>
        <w:rPr>
          <w:noProof/>
        </w:rPr>
        <w:tab/>
      </w:r>
      <w:r>
        <w:rPr>
          <w:noProof/>
        </w:rPr>
        <w:fldChar w:fldCharType="begin"/>
      </w:r>
      <w:r>
        <w:rPr>
          <w:noProof/>
        </w:rPr>
        <w:instrText xml:space="preserve"> PAGEREF _Toc185772353 \h </w:instrText>
      </w:r>
      <w:r>
        <w:rPr>
          <w:noProof/>
        </w:rPr>
      </w:r>
      <w:r>
        <w:rPr>
          <w:noProof/>
        </w:rPr>
        <w:fldChar w:fldCharType="separate"/>
      </w:r>
      <w:r>
        <w:rPr>
          <w:noProof/>
        </w:rPr>
        <w:t>87</w:t>
      </w:r>
      <w:r>
        <w:rPr>
          <w:noProof/>
        </w:rPr>
        <w:fldChar w:fldCharType="end"/>
      </w:r>
    </w:p>
    <w:p w14:paraId="30FA389F" w14:textId="46676A1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.2.2</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MCVideo pull from server response</w:t>
      </w:r>
      <w:r>
        <w:rPr>
          <w:noProof/>
        </w:rPr>
        <w:tab/>
      </w:r>
      <w:r>
        <w:rPr>
          <w:noProof/>
        </w:rPr>
        <w:fldChar w:fldCharType="begin"/>
      </w:r>
      <w:r>
        <w:rPr>
          <w:noProof/>
        </w:rPr>
        <w:instrText xml:space="preserve"> PAGEREF _Toc185772354 \h </w:instrText>
      </w:r>
      <w:r>
        <w:rPr>
          <w:noProof/>
        </w:rPr>
      </w:r>
      <w:r>
        <w:rPr>
          <w:noProof/>
        </w:rPr>
        <w:fldChar w:fldCharType="separate"/>
      </w:r>
      <w:r>
        <w:rPr>
          <w:noProof/>
        </w:rPr>
        <w:t>87</w:t>
      </w:r>
      <w:r>
        <w:rPr>
          <w:noProof/>
        </w:rPr>
        <w:fldChar w:fldCharType="end"/>
      </w:r>
    </w:p>
    <w:p w14:paraId="0A5AEDED" w14:textId="51EB47D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.2.2</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MCVideo pull from server complete request</w:t>
      </w:r>
      <w:r>
        <w:rPr>
          <w:noProof/>
        </w:rPr>
        <w:tab/>
      </w:r>
      <w:r>
        <w:rPr>
          <w:noProof/>
        </w:rPr>
        <w:fldChar w:fldCharType="begin"/>
      </w:r>
      <w:r>
        <w:rPr>
          <w:noProof/>
        </w:rPr>
        <w:instrText xml:space="preserve"> PAGEREF _Toc185772355 \h </w:instrText>
      </w:r>
      <w:r>
        <w:rPr>
          <w:noProof/>
        </w:rPr>
      </w:r>
      <w:r>
        <w:rPr>
          <w:noProof/>
        </w:rPr>
        <w:fldChar w:fldCharType="separate"/>
      </w:r>
      <w:r>
        <w:rPr>
          <w:noProof/>
        </w:rPr>
        <w:t>87</w:t>
      </w:r>
      <w:r>
        <w:rPr>
          <w:noProof/>
        </w:rPr>
        <w:fldChar w:fldCharType="end"/>
      </w:r>
    </w:p>
    <w:p w14:paraId="5D665F7C" w14:textId="2030F11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.2.2</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MCVideo pull from server complete response</w:t>
      </w:r>
      <w:r>
        <w:rPr>
          <w:noProof/>
        </w:rPr>
        <w:tab/>
      </w:r>
      <w:r>
        <w:rPr>
          <w:noProof/>
        </w:rPr>
        <w:fldChar w:fldCharType="begin"/>
      </w:r>
      <w:r>
        <w:rPr>
          <w:noProof/>
        </w:rPr>
        <w:instrText xml:space="preserve"> PAGEREF _Toc185772356 \h </w:instrText>
      </w:r>
      <w:r>
        <w:rPr>
          <w:noProof/>
        </w:rPr>
      </w:r>
      <w:r>
        <w:rPr>
          <w:noProof/>
        </w:rPr>
        <w:fldChar w:fldCharType="separate"/>
      </w:r>
      <w:r>
        <w:rPr>
          <w:noProof/>
        </w:rPr>
        <w:t>87</w:t>
      </w:r>
      <w:r>
        <w:rPr>
          <w:noProof/>
        </w:rPr>
        <w:fldChar w:fldCharType="end"/>
      </w:r>
    </w:p>
    <w:p w14:paraId="3B69EF57" w14:textId="7CB63A68"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3.2.3</w:t>
      </w:r>
      <w:r>
        <w:rPr>
          <w:rFonts w:asciiTheme="minorHAnsi" w:eastAsiaTheme="minorEastAsia" w:hAnsiTheme="minorHAnsi" w:cstheme="minorBidi"/>
          <w:noProof/>
          <w:kern w:val="2"/>
          <w:sz w:val="24"/>
          <w:szCs w:val="24"/>
          <w:lang w:eastAsia="en-GB"/>
          <w14:ligatures w14:val="standardContextual"/>
        </w:rPr>
        <w:tab/>
      </w:r>
      <w:r>
        <w:rPr>
          <w:noProof/>
        </w:rPr>
        <w:t>One-to-one</w:t>
      </w:r>
      <w:r>
        <w:rPr>
          <w:noProof/>
          <w:lang w:eastAsia="zh-CN"/>
        </w:rPr>
        <w:t xml:space="preserve"> video pull</w:t>
      </w:r>
      <w:r>
        <w:rPr>
          <w:noProof/>
        </w:rPr>
        <w:tab/>
      </w:r>
      <w:r>
        <w:rPr>
          <w:noProof/>
        </w:rPr>
        <w:fldChar w:fldCharType="begin"/>
      </w:r>
      <w:r>
        <w:rPr>
          <w:noProof/>
        </w:rPr>
        <w:instrText xml:space="preserve"> PAGEREF _Toc185772357 \h </w:instrText>
      </w:r>
      <w:r>
        <w:rPr>
          <w:noProof/>
        </w:rPr>
      </w:r>
      <w:r>
        <w:rPr>
          <w:noProof/>
        </w:rPr>
        <w:fldChar w:fldCharType="separate"/>
      </w:r>
      <w:r>
        <w:rPr>
          <w:noProof/>
        </w:rPr>
        <w:t>88</w:t>
      </w:r>
      <w:r>
        <w:rPr>
          <w:noProof/>
        </w:rPr>
        <w:fldChar w:fldCharType="end"/>
      </w:r>
    </w:p>
    <w:p w14:paraId="6A0FA788" w14:textId="753D10F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3.2.3</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_Toc185772358 \h </w:instrText>
      </w:r>
      <w:r>
        <w:rPr>
          <w:noProof/>
        </w:rPr>
      </w:r>
      <w:r>
        <w:rPr>
          <w:noProof/>
        </w:rPr>
        <w:fldChar w:fldCharType="separate"/>
      </w:r>
      <w:r>
        <w:rPr>
          <w:noProof/>
        </w:rPr>
        <w:t>88</w:t>
      </w:r>
      <w:r>
        <w:rPr>
          <w:noProof/>
        </w:rPr>
        <w:fldChar w:fldCharType="end"/>
      </w:r>
    </w:p>
    <w:p w14:paraId="759AFED2" w14:textId="68D9F1A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3.2.3</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One-to-one video pull – call setup</w:t>
      </w:r>
      <w:r>
        <w:rPr>
          <w:noProof/>
        </w:rPr>
        <w:tab/>
      </w:r>
      <w:r>
        <w:rPr>
          <w:noProof/>
        </w:rPr>
        <w:fldChar w:fldCharType="begin"/>
      </w:r>
      <w:r>
        <w:rPr>
          <w:noProof/>
        </w:rPr>
        <w:instrText xml:space="preserve"> PAGEREF _Toc185772359 \h </w:instrText>
      </w:r>
      <w:r>
        <w:rPr>
          <w:noProof/>
        </w:rPr>
      </w:r>
      <w:r>
        <w:rPr>
          <w:noProof/>
        </w:rPr>
        <w:fldChar w:fldCharType="separate"/>
      </w:r>
      <w:r>
        <w:rPr>
          <w:noProof/>
        </w:rPr>
        <w:t>88</w:t>
      </w:r>
      <w:r>
        <w:rPr>
          <w:noProof/>
        </w:rPr>
        <w:fldChar w:fldCharType="end"/>
      </w:r>
    </w:p>
    <w:p w14:paraId="562EA623" w14:textId="65F3BCC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3.2.3</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One-to-one video pull – call release</w:t>
      </w:r>
      <w:r>
        <w:rPr>
          <w:noProof/>
        </w:rPr>
        <w:tab/>
      </w:r>
      <w:r>
        <w:rPr>
          <w:noProof/>
        </w:rPr>
        <w:fldChar w:fldCharType="begin"/>
      </w:r>
      <w:r>
        <w:rPr>
          <w:noProof/>
        </w:rPr>
        <w:instrText xml:space="preserve"> PAGEREF _Toc185772360 \h </w:instrText>
      </w:r>
      <w:r>
        <w:rPr>
          <w:noProof/>
        </w:rPr>
      </w:r>
      <w:r>
        <w:rPr>
          <w:noProof/>
        </w:rPr>
        <w:fldChar w:fldCharType="separate"/>
      </w:r>
      <w:r>
        <w:rPr>
          <w:noProof/>
        </w:rPr>
        <w:t>89</w:t>
      </w:r>
      <w:r>
        <w:rPr>
          <w:noProof/>
        </w:rPr>
        <w:fldChar w:fldCharType="end"/>
      </w:r>
    </w:p>
    <w:p w14:paraId="56A883A0" w14:textId="0FF8A7B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.2.4</w:t>
      </w:r>
      <w:r>
        <w:rPr>
          <w:rFonts w:asciiTheme="minorHAnsi" w:eastAsiaTheme="minorEastAsia" w:hAnsiTheme="minorHAnsi" w:cstheme="minorBidi"/>
          <w:noProof/>
          <w:kern w:val="2"/>
          <w:sz w:val="24"/>
          <w:szCs w:val="24"/>
          <w:lang w:eastAsia="en-GB"/>
          <w14:ligatures w14:val="standardContextual"/>
        </w:rPr>
        <w:tab/>
      </w:r>
      <w:r>
        <w:rPr>
          <w:noProof/>
        </w:rPr>
        <w:t>One-from-server</w:t>
      </w:r>
      <w:r>
        <w:rPr>
          <w:noProof/>
          <w:lang w:eastAsia="zh-CN"/>
        </w:rPr>
        <w:t xml:space="preserve"> video pull</w:t>
      </w:r>
      <w:r>
        <w:rPr>
          <w:noProof/>
        </w:rPr>
        <w:tab/>
      </w:r>
      <w:r>
        <w:rPr>
          <w:noProof/>
        </w:rPr>
        <w:fldChar w:fldCharType="begin"/>
      </w:r>
      <w:r>
        <w:rPr>
          <w:noProof/>
        </w:rPr>
        <w:instrText xml:space="preserve"> PAGEREF _Toc185772361 \h </w:instrText>
      </w:r>
      <w:r>
        <w:rPr>
          <w:noProof/>
        </w:rPr>
      </w:r>
      <w:r>
        <w:rPr>
          <w:noProof/>
        </w:rPr>
        <w:fldChar w:fldCharType="separate"/>
      </w:r>
      <w:r>
        <w:rPr>
          <w:noProof/>
        </w:rPr>
        <w:t>89</w:t>
      </w:r>
      <w:r>
        <w:rPr>
          <w:noProof/>
        </w:rPr>
        <w:fldChar w:fldCharType="end"/>
      </w:r>
    </w:p>
    <w:p w14:paraId="19CE7515" w14:textId="4EF18EA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.2.4</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_Toc185772362 \h </w:instrText>
      </w:r>
      <w:r>
        <w:rPr>
          <w:noProof/>
        </w:rPr>
      </w:r>
      <w:r>
        <w:rPr>
          <w:noProof/>
        </w:rPr>
        <w:fldChar w:fldCharType="separate"/>
      </w:r>
      <w:r>
        <w:rPr>
          <w:noProof/>
        </w:rPr>
        <w:t>89</w:t>
      </w:r>
      <w:r>
        <w:rPr>
          <w:noProof/>
        </w:rPr>
        <w:fldChar w:fldCharType="end"/>
      </w:r>
    </w:p>
    <w:p w14:paraId="206E65F2" w14:textId="7F9F258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.3</w:t>
      </w:r>
      <w:r>
        <w:rPr>
          <w:noProof/>
          <w:lang w:eastAsia="zh-CN"/>
        </w:rPr>
        <w:t>.2.4</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_Toc185772363 \h </w:instrText>
      </w:r>
      <w:r>
        <w:rPr>
          <w:noProof/>
        </w:rPr>
      </w:r>
      <w:r>
        <w:rPr>
          <w:noProof/>
        </w:rPr>
        <w:fldChar w:fldCharType="separate"/>
      </w:r>
      <w:r>
        <w:rPr>
          <w:noProof/>
        </w:rPr>
        <w:t>89</w:t>
      </w:r>
      <w:r>
        <w:rPr>
          <w:noProof/>
        </w:rPr>
        <w:fldChar w:fldCharType="end"/>
      </w:r>
    </w:p>
    <w:p w14:paraId="4649BB0C" w14:textId="7BFF5D0C"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3.3</w:t>
      </w:r>
      <w:r>
        <w:rPr>
          <w:rFonts w:asciiTheme="minorHAnsi" w:eastAsiaTheme="minorEastAsia" w:hAnsiTheme="minorHAnsi" w:cstheme="minorBidi"/>
          <w:noProof/>
          <w:kern w:val="2"/>
          <w:sz w:val="24"/>
          <w:szCs w:val="24"/>
          <w:lang w:eastAsia="en-GB"/>
          <w14:ligatures w14:val="standardContextual"/>
        </w:rPr>
        <w:tab/>
      </w:r>
      <w:r>
        <w:rPr>
          <w:noProof/>
        </w:rPr>
        <w:t>Off-network video p</w:t>
      </w:r>
      <w:r>
        <w:rPr>
          <w:noProof/>
          <w:lang w:eastAsia="zh-CN"/>
        </w:rPr>
        <w:t>ull</w:t>
      </w:r>
      <w:r>
        <w:rPr>
          <w:noProof/>
        </w:rPr>
        <w:tab/>
      </w:r>
      <w:r>
        <w:rPr>
          <w:noProof/>
        </w:rPr>
        <w:fldChar w:fldCharType="begin"/>
      </w:r>
      <w:r>
        <w:rPr>
          <w:noProof/>
        </w:rPr>
        <w:instrText xml:space="preserve"> PAGEREF _Toc185772364 \h </w:instrText>
      </w:r>
      <w:r>
        <w:rPr>
          <w:noProof/>
        </w:rPr>
      </w:r>
      <w:r>
        <w:rPr>
          <w:noProof/>
        </w:rPr>
        <w:fldChar w:fldCharType="separate"/>
      </w:r>
      <w:r>
        <w:rPr>
          <w:noProof/>
        </w:rPr>
        <w:t>90</w:t>
      </w:r>
      <w:r>
        <w:rPr>
          <w:noProof/>
        </w:rPr>
        <w:fldChar w:fldCharType="end"/>
      </w:r>
    </w:p>
    <w:p w14:paraId="159995CD" w14:textId="1038BD68"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_Toc185772365 \h </w:instrText>
      </w:r>
      <w:r>
        <w:rPr>
          <w:noProof/>
        </w:rPr>
      </w:r>
      <w:r>
        <w:rPr>
          <w:noProof/>
        </w:rPr>
        <w:fldChar w:fldCharType="separate"/>
      </w:r>
      <w:r>
        <w:rPr>
          <w:noProof/>
        </w:rPr>
        <w:t>90</w:t>
      </w:r>
      <w:r>
        <w:rPr>
          <w:noProof/>
        </w:rPr>
        <w:fldChar w:fldCharType="end"/>
      </w:r>
    </w:p>
    <w:p w14:paraId="4014962A" w14:textId="23A47CC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Information flows for o</w:t>
      </w:r>
      <w:r>
        <w:rPr>
          <w:noProof/>
          <w:lang w:eastAsia="zh-CN"/>
        </w:rPr>
        <w:t xml:space="preserve">ff-network </w:t>
      </w:r>
      <w:r>
        <w:rPr>
          <w:noProof/>
        </w:rPr>
        <w:t>video p</w:t>
      </w:r>
      <w:r>
        <w:rPr>
          <w:noProof/>
          <w:lang w:eastAsia="zh-CN"/>
        </w:rPr>
        <w:t>ull</w:t>
      </w:r>
      <w:r>
        <w:rPr>
          <w:noProof/>
        </w:rPr>
        <w:tab/>
      </w:r>
      <w:r>
        <w:rPr>
          <w:noProof/>
        </w:rPr>
        <w:fldChar w:fldCharType="begin"/>
      </w:r>
      <w:r>
        <w:rPr>
          <w:noProof/>
        </w:rPr>
        <w:instrText xml:space="preserve"> PAGEREF _Toc185772366 \h </w:instrText>
      </w:r>
      <w:r>
        <w:rPr>
          <w:noProof/>
        </w:rPr>
      </w:r>
      <w:r>
        <w:rPr>
          <w:noProof/>
        </w:rPr>
        <w:fldChar w:fldCharType="separate"/>
      </w:r>
      <w:r>
        <w:rPr>
          <w:noProof/>
        </w:rPr>
        <w:t>91</w:t>
      </w:r>
      <w:r>
        <w:rPr>
          <w:noProof/>
        </w:rPr>
        <w:fldChar w:fldCharType="end"/>
      </w:r>
    </w:p>
    <w:p w14:paraId="70D1A80A" w14:textId="67C8D400"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3.3</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Video p</w:t>
      </w:r>
      <w:r>
        <w:rPr>
          <w:noProof/>
          <w:lang w:eastAsia="zh-CN"/>
        </w:rPr>
        <w:t>ull to self</w:t>
      </w:r>
      <w:r>
        <w:rPr>
          <w:noProof/>
        </w:rPr>
        <w:tab/>
      </w:r>
      <w:r>
        <w:rPr>
          <w:noProof/>
        </w:rPr>
        <w:fldChar w:fldCharType="begin"/>
      </w:r>
      <w:r>
        <w:rPr>
          <w:noProof/>
        </w:rPr>
        <w:instrText xml:space="preserve"> PAGEREF _Toc185772367 \h </w:instrText>
      </w:r>
      <w:r>
        <w:rPr>
          <w:noProof/>
        </w:rPr>
      </w:r>
      <w:r>
        <w:rPr>
          <w:noProof/>
        </w:rPr>
        <w:fldChar w:fldCharType="separate"/>
      </w:r>
      <w:r>
        <w:rPr>
          <w:noProof/>
        </w:rPr>
        <w:t>91</w:t>
      </w:r>
      <w:r>
        <w:rPr>
          <w:noProof/>
        </w:rPr>
        <w:fldChar w:fldCharType="end"/>
      </w:r>
    </w:p>
    <w:p w14:paraId="36287F38" w14:textId="32CE1BF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3.3</w:t>
      </w:r>
      <w:r>
        <w:rPr>
          <w:noProof/>
        </w:rPr>
        <w:t>.3.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_Toc185772368 \h </w:instrText>
      </w:r>
      <w:r>
        <w:rPr>
          <w:noProof/>
        </w:rPr>
      </w:r>
      <w:r>
        <w:rPr>
          <w:noProof/>
        </w:rPr>
        <w:fldChar w:fldCharType="separate"/>
      </w:r>
      <w:r>
        <w:rPr>
          <w:noProof/>
        </w:rPr>
        <w:t>91</w:t>
      </w:r>
      <w:r>
        <w:rPr>
          <w:noProof/>
        </w:rPr>
        <w:fldChar w:fldCharType="end"/>
      </w:r>
    </w:p>
    <w:p w14:paraId="4AA55D49" w14:textId="372BD7C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3.3</w:t>
      </w:r>
      <w:r>
        <w:rPr>
          <w:noProof/>
        </w:rPr>
        <w:t>.3.</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_Toc185772369 \h </w:instrText>
      </w:r>
      <w:r>
        <w:rPr>
          <w:noProof/>
        </w:rPr>
      </w:r>
      <w:r>
        <w:rPr>
          <w:noProof/>
        </w:rPr>
        <w:fldChar w:fldCharType="separate"/>
      </w:r>
      <w:r>
        <w:rPr>
          <w:noProof/>
        </w:rPr>
        <w:t>91</w:t>
      </w:r>
      <w:r>
        <w:rPr>
          <w:noProof/>
        </w:rPr>
        <w:fldChar w:fldCharType="end"/>
      </w:r>
    </w:p>
    <w:p w14:paraId="44F8A079" w14:textId="18404704"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7.4</w:t>
      </w:r>
      <w:r>
        <w:rPr>
          <w:rFonts w:asciiTheme="minorHAnsi" w:eastAsiaTheme="minorEastAsia" w:hAnsiTheme="minorHAnsi" w:cstheme="minorBidi"/>
          <w:noProof/>
          <w:kern w:val="2"/>
          <w:sz w:val="24"/>
          <w:szCs w:val="24"/>
          <w:lang w:eastAsia="en-GB"/>
          <w14:ligatures w14:val="standardContextual"/>
        </w:rPr>
        <w:tab/>
      </w:r>
      <w:r>
        <w:rPr>
          <w:noProof/>
          <w:lang w:eastAsia="zh-CN"/>
        </w:rPr>
        <w:t>Video push</w:t>
      </w:r>
      <w:r>
        <w:rPr>
          <w:noProof/>
        </w:rPr>
        <w:tab/>
      </w:r>
      <w:r>
        <w:rPr>
          <w:noProof/>
        </w:rPr>
        <w:fldChar w:fldCharType="begin"/>
      </w:r>
      <w:r>
        <w:rPr>
          <w:noProof/>
        </w:rPr>
        <w:instrText xml:space="preserve"> PAGEREF _Toc185772370 \h </w:instrText>
      </w:r>
      <w:r>
        <w:rPr>
          <w:noProof/>
        </w:rPr>
      </w:r>
      <w:r>
        <w:rPr>
          <w:noProof/>
        </w:rPr>
        <w:fldChar w:fldCharType="separate"/>
      </w:r>
      <w:r>
        <w:rPr>
          <w:noProof/>
        </w:rPr>
        <w:t>93</w:t>
      </w:r>
      <w:r>
        <w:rPr>
          <w:noProof/>
        </w:rPr>
        <w:fldChar w:fldCharType="end"/>
      </w:r>
    </w:p>
    <w:p w14:paraId="11310B77" w14:textId="5390E7A4"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_Toc185772371 \h </w:instrText>
      </w:r>
      <w:r>
        <w:rPr>
          <w:noProof/>
        </w:rPr>
      </w:r>
      <w:r>
        <w:rPr>
          <w:noProof/>
        </w:rPr>
        <w:fldChar w:fldCharType="separate"/>
      </w:r>
      <w:r>
        <w:rPr>
          <w:noProof/>
        </w:rPr>
        <w:t>93</w:t>
      </w:r>
      <w:r>
        <w:rPr>
          <w:noProof/>
        </w:rPr>
        <w:fldChar w:fldCharType="end"/>
      </w:r>
    </w:p>
    <w:p w14:paraId="21918EFA" w14:textId="79AB1054"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7.4.2</w:t>
      </w:r>
      <w:r>
        <w:rPr>
          <w:rFonts w:asciiTheme="minorHAnsi" w:eastAsiaTheme="minorEastAsia" w:hAnsiTheme="minorHAnsi" w:cstheme="minorBidi"/>
          <w:noProof/>
          <w:kern w:val="2"/>
          <w:sz w:val="24"/>
          <w:szCs w:val="24"/>
          <w:lang w:eastAsia="en-GB"/>
          <w14:ligatures w14:val="standardContextual"/>
        </w:rPr>
        <w:tab/>
      </w:r>
      <w:r>
        <w:rPr>
          <w:noProof/>
          <w:lang w:eastAsia="zh-CN"/>
        </w:rPr>
        <w:t>On-network video push</w:t>
      </w:r>
      <w:r>
        <w:rPr>
          <w:noProof/>
        </w:rPr>
        <w:tab/>
      </w:r>
      <w:r>
        <w:rPr>
          <w:noProof/>
        </w:rPr>
        <w:fldChar w:fldCharType="begin"/>
      </w:r>
      <w:r>
        <w:rPr>
          <w:noProof/>
        </w:rPr>
        <w:instrText xml:space="preserve"> PAGEREF _Toc185772372 \h </w:instrText>
      </w:r>
      <w:r>
        <w:rPr>
          <w:noProof/>
        </w:rPr>
      </w:r>
      <w:r>
        <w:rPr>
          <w:noProof/>
        </w:rPr>
        <w:fldChar w:fldCharType="separate"/>
      </w:r>
      <w:r>
        <w:rPr>
          <w:noProof/>
        </w:rPr>
        <w:t>93</w:t>
      </w:r>
      <w:r>
        <w:rPr>
          <w:noProof/>
        </w:rPr>
        <w:fldChar w:fldCharType="end"/>
      </w:r>
    </w:p>
    <w:p w14:paraId="6826CFE1" w14:textId="02C3D1A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7.4.2.1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_Toc185772373 \h </w:instrText>
      </w:r>
      <w:r>
        <w:rPr>
          <w:noProof/>
        </w:rPr>
      </w:r>
      <w:r>
        <w:rPr>
          <w:noProof/>
        </w:rPr>
        <w:fldChar w:fldCharType="separate"/>
      </w:r>
      <w:r>
        <w:rPr>
          <w:noProof/>
        </w:rPr>
        <w:t>93</w:t>
      </w:r>
      <w:r>
        <w:rPr>
          <w:noProof/>
        </w:rPr>
        <w:fldChar w:fldCharType="end"/>
      </w:r>
    </w:p>
    <w:p w14:paraId="3401DA62" w14:textId="2C75DC5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Information flows for o</w:t>
      </w:r>
      <w:r>
        <w:rPr>
          <w:noProof/>
          <w:lang w:eastAsia="zh-CN"/>
        </w:rPr>
        <w:t xml:space="preserve">n-network </w:t>
      </w:r>
      <w:r>
        <w:rPr>
          <w:noProof/>
        </w:rPr>
        <w:t>video push</w:t>
      </w:r>
      <w:r>
        <w:rPr>
          <w:noProof/>
        </w:rPr>
        <w:tab/>
      </w:r>
      <w:r>
        <w:rPr>
          <w:noProof/>
        </w:rPr>
        <w:fldChar w:fldCharType="begin"/>
      </w:r>
      <w:r>
        <w:rPr>
          <w:noProof/>
        </w:rPr>
        <w:instrText xml:space="preserve"> PAGEREF _Toc185772374 \h </w:instrText>
      </w:r>
      <w:r>
        <w:rPr>
          <w:noProof/>
        </w:rPr>
      </w:r>
      <w:r>
        <w:rPr>
          <w:noProof/>
        </w:rPr>
        <w:fldChar w:fldCharType="separate"/>
      </w:r>
      <w:r>
        <w:rPr>
          <w:noProof/>
        </w:rPr>
        <w:t>93</w:t>
      </w:r>
      <w:r>
        <w:rPr>
          <w:noProof/>
        </w:rPr>
        <w:fldChar w:fldCharType="end"/>
      </w:r>
    </w:p>
    <w:p w14:paraId="4623ADCE" w14:textId="200F3E3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7.4.2.2.1</w:t>
      </w:r>
      <w:r>
        <w:rPr>
          <w:rFonts w:asciiTheme="minorHAnsi" w:eastAsiaTheme="minorEastAsia" w:hAnsiTheme="minorHAnsi" w:cstheme="minorBidi"/>
          <w:noProof/>
          <w:kern w:val="2"/>
          <w:sz w:val="24"/>
          <w:szCs w:val="24"/>
          <w:lang w:eastAsia="en-GB"/>
          <w14:ligatures w14:val="standardContextual"/>
        </w:rPr>
        <w:tab/>
      </w:r>
      <w:r>
        <w:rPr>
          <w:noProof/>
        </w:rPr>
        <w:t>Remote video push request</w:t>
      </w:r>
      <w:r>
        <w:rPr>
          <w:noProof/>
        </w:rPr>
        <w:tab/>
      </w:r>
      <w:r>
        <w:rPr>
          <w:noProof/>
        </w:rPr>
        <w:fldChar w:fldCharType="begin"/>
      </w:r>
      <w:r>
        <w:rPr>
          <w:noProof/>
        </w:rPr>
        <w:instrText xml:space="preserve"> PAGEREF _Toc185772375 \h </w:instrText>
      </w:r>
      <w:r>
        <w:rPr>
          <w:noProof/>
        </w:rPr>
      </w:r>
      <w:r>
        <w:rPr>
          <w:noProof/>
        </w:rPr>
        <w:fldChar w:fldCharType="separate"/>
      </w:r>
      <w:r>
        <w:rPr>
          <w:noProof/>
        </w:rPr>
        <w:t>93</w:t>
      </w:r>
      <w:r>
        <w:rPr>
          <w:noProof/>
        </w:rPr>
        <w:fldChar w:fldCharType="end"/>
      </w:r>
    </w:p>
    <w:p w14:paraId="61CF8742" w14:textId="4D6CA77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7.4.2.2.2</w:t>
      </w:r>
      <w:r>
        <w:rPr>
          <w:rFonts w:asciiTheme="minorHAnsi" w:eastAsiaTheme="minorEastAsia" w:hAnsiTheme="minorHAnsi" w:cstheme="minorBidi"/>
          <w:noProof/>
          <w:kern w:val="2"/>
          <w:sz w:val="24"/>
          <w:szCs w:val="24"/>
          <w:lang w:eastAsia="en-GB"/>
          <w14:ligatures w14:val="standardContextual"/>
        </w:rPr>
        <w:tab/>
      </w:r>
      <w:r>
        <w:rPr>
          <w:noProof/>
        </w:rPr>
        <w:t>Remote video push response</w:t>
      </w:r>
      <w:r>
        <w:rPr>
          <w:noProof/>
        </w:rPr>
        <w:tab/>
      </w:r>
      <w:r>
        <w:rPr>
          <w:noProof/>
        </w:rPr>
        <w:fldChar w:fldCharType="begin"/>
      </w:r>
      <w:r>
        <w:rPr>
          <w:noProof/>
        </w:rPr>
        <w:instrText xml:space="preserve"> PAGEREF _Toc185772376 \h </w:instrText>
      </w:r>
      <w:r>
        <w:rPr>
          <w:noProof/>
        </w:rPr>
      </w:r>
      <w:r>
        <w:rPr>
          <w:noProof/>
        </w:rPr>
        <w:fldChar w:fldCharType="separate"/>
      </w:r>
      <w:r>
        <w:rPr>
          <w:noProof/>
        </w:rPr>
        <w:t>94</w:t>
      </w:r>
      <w:r>
        <w:rPr>
          <w:noProof/>
        </w:rPr>
        <w:fldChar w:fldCharType="end"/>
      </w:r>
    </w:p>
    <w:p w14:paraId="7184DD7E" w14:textId="2DBA8B0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7.4.2.2.3</w:t>
      </w:r>
      <w:r>
        <w:rPr>
          <w:rFonts w:asciiTheme="minorHAnsi" w:eastAsiaTheme="minorEastAsia" w:hAnsiTheme="minorHAnsi" w:cstheme="minorBidi"/>
          <w:noProof/>
          <w:kern w:val="2"/>
          <w:sz w:val="24"/>
          <w:szCs w:val="24"/>
          <w:lang w:eastAsia="en-GB"/>
          <w14:ligatures w14:val="standardContextual"/>
        </w:rPr>
        <w:tab/>
      </w:r>
      <w:r>
        <w:rPr>
          <w:noProof/>
        </w:rPr>
        <w:t>Remote video push release request</w:t>
      </w:r>
      <w:r>
        <w:rPr>
          <w:noProof/>
        </w:rPr>
        <w:tab/>
      </w:r>
      <w:r>
        <w:rPr>
          <w:noProof/>
        </w:rPr>
        <w:fldChar w:fldCharType="begin"/>
      </w:r>
      <w:r>
        <w:rPr>
          <w:noProof/>
        </w:rPr>
        <w:instrText xml:space="preserve"> PAGEREF _Toc185772377 \h </w:instrText>
      </w:r>
      <w:r>
        <w:rPr>
          <w:noProof/>
        </w:rPr>
      </w:r>
      <w:r>
        <w:rPr>
          <w:noProof/>
        </w:rPr>
        <w:fldChar w:fldCharType="separate"/>
      </w:r>
      <w:r>
        <w:rPr>
          <w:noProof/>
        </w:rPr>
        <w:t>94</w:t>
      </w:r>
      <w:r>
        <w:rPr>
          <w:noProof/>
        </w:rPr>
        <w:fldChar w:fldCharType="end"/>
      </w:r>
    </w:p>
    <w:p w14:paraId="113227E8" w14:textId="3D8BC74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4.2.2</w:t>
      </w:r>
      <w:r>
        <w:rPr>
          <w:noProof/>
        </w:rPr>
        <w:t>.</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MCVideo push to server request</w:t>
      </w:r>
      <w:r>
        <w:rPr>
          <w:noProof/>
        </w:rPr>
        <w:tab/>
      </w:r>
      <w:r>
        <w:rPr>
          <w:noProof/>
        </w:rPr>
        <w:fldChar w:fldCharType="begin"/>
      </w:r>
      <w:r>
        <w:rPr>
          <w:noProof/>
        </w:rPr>
        <w:instrText xml:space="preserve"> PAGEREF _Toc185772378 \h </w:instrText>
      </w:r>
      <w:r>
        <w:rPr>
          <w:noProof/>
        </w:rPr>
      </w:r>
      <w:r>
        <w:rPr>
          <w:noProof/>
        </w:rPr>
        <w:fldChar w:fldCharType="separate"/>
      </w:r>
      <w:r>
        <w:rPr>
          <w:noProof/>
        </w:rPr>
        <w:t>95</w:t>
      </w:r>
      <w:r>
        <w:rPr>
          <w:noProof/>
        </w:rPr>
        <w:fldChar w:fldCharType="end"/>
      </w:r>
    </w:p>
    <w:p w14:paraId="4C31AFF2" w14:textId="5F9909D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4.2.2</w:t>
      </w:r>
      <w:r>
        <w:rPr>
          <w:noProof/>
        </w:rPr>
        <w:t>.5</w:t>
      </w:r>
      <w:r>
        <w:rPr>
          <w:rFonts w:asciiTheme="minorHAnsi" w:eastAsiaTheme="minorEastAsia" w:hAnsiTheme="minorHAnsi" w:cstheme="minorBidi"/>
          <w:noProof/>
          <w:kern w:val="2"/>
          <w:sz w:val="24"/>
          <w:szCs w:val="24"/>
          <w:lang w:eastAsia="en-GB"/>
          <w14:ligatures w14:val="standardContextual"/>
        </w:rPr>
        <w:tab/>
      </w:r>
      <w:r>
        <w:rPr>
          <w:noProof/>
        </w:rPr>
        <w:t>MCVideo push to server response</w:t>
      </w:r>
      <w:r>
        <w:rPr>
          <w:noProof/>
        </w:rPr>
        <w:tab/>
      </w:r>
      <w:r>
        <w:rPr>
          <w:noProof/>
        </w:rPr>
        <w:fldChar w:fldCharType="begin"/>
      </w:r>
      <w:r>
        <w:rPr>
          <w:noProof/>
        </w:rPr>
        <w:instrText xml:space="preserve"> PAGEREF _Toc185772379 \h </w:instrText>
      </w:r>
      <w:r>
        <w:rPr>
          <w:noProof/>
        </w:rPr>
      </w:r>
      <w:r>
        <w:rPr>
          <w:noProof/>
        </w:rPr>
        <w:fldChar w:fldCharType="separate"/>
      </w:r>
      <w:r>
        <w:rPr>
          <w:noProof/>
        </w:rPr>
        <w:t>95</w:t>
      </w:r>
      <w:r>
        <w:rPr>
          <w:noProof/>
        </w:rPr>
        <w:fldChar w:fldCharType="end"/>
      </w:r>
    </w:p>
    <w:p w14:paraId="2937A764" w14:textId="77A8348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4.2.2</w:t>
      </w:r>
      <w:r>
        <w:rPr>
          <w:noProof/>
        </w:rPr>
        <w:t>.6</w:t>
      </w:r>
      <w:r>
        <w:rPr>
          <w:rFonts w:asciiTheme="minorHAnsi" w:eastAsiaTheme="minorEastAsia" w:hAnsiTheme="minorHAnsi" w:cstheme="minorBidi"/>
          <w:noProof/>
          <w:kern w:val="2"/>
          <w:sz w:val="24"/>
          <w:szCs w:val="24"/>
          <w:lang w:eastAsia="en-GB"/>
          <w14:ligatures w14:val="standardContextual"/>
        </w:rPr>
        <w:tab/>
      </w:r>
      <w:r>
        <w:rPr>
          <w:noProof/>
        </w:rPr>
        <w:t>MCVideo push to server complete request</w:t>
      </w:r>
      <w:r>
        <w:rPr>
          <w:noProof/>
        </w:rPr>
        <w:tab/>
      </w:r>
      <w:r>
        <w:rPr>
          <w:noProof/>
        </w:rPr>
        <w:fldChar w:fldCharType="begin"/>
      </w:r>
      <w:r>
        <w:rPr>
          <w:noProof/>
        </w:rPr>
        <w:instrText xml:space="preserve"> PAGEREF _Toc185772380 \h </w:instrText>
      </w:r>
      <w:r>
        <w:rPr>
          <w:noProof/>
        </w:rPr>
      </w:r>
      <w:r>
        <w:rPr>
          <w:noProof/>
        </w:rPr>
        <w:fldChar w:fldCharType="separate"/>
      </w:r>
      <w:r>
        <w:rPr>
          <w:noProof/>
        </w:rPr>
        <w:t>95</w:t>
      </w:r>
      <w:r>
        <w:rPr>
          <w:noProof/>
        </w:rPr>
        <w:fldChar w:fldCharType="end"/>
      </w:r>
    </w:p>
    <w:p w14:paraId="571D5DF3" w14:textId="24D2EB1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4.2.2</w:t>
      </w:r>
      <w:r>
        <w:rPr>
          <w:noProof/>
        </w:rPr>
        <w:t>.7</w:t>
      </w:r>
      <w:r>
        <w:rPr>
          <w:rFonts w:asciiTheme="minorHAnsi" w:eastAsiaTheme="minorEastAsia" w:hAnsiTheme="minorHAnsi" w:cstheme="minorBidi"/>
          <w:noProof/>
          <w:kern w:val="2"/>
          <w:sz w:val="24"/>
          <w:szCs w:val="24"/>
          <w:lang w:eastAsia="en-GB"/>
          <w14:ligatures w14:val="standardContextual"/>
        </w:rPr>
        <w:tab/>
      </w:r>
      <w:r>
        <w:rPr>
          <w:noProof/>
        </w:rPr>
        <w:t>MCVideo push to server complete response</w:t>
      </w:r>
      <w:r>
        <w:rPr>
          <w:noProof/>
        </w:rPr>
        <w:tab/>
      </w:r>
      <w:r>
        <w:rPr>
          <w:noProof/>
        </w:rPr>
        <w:fldChar w:fldCharType="begin"/>
      </w:r>
      <w:r>
        <w:rPr>
          <w:noProof/>
        </w:rPr>
        <w:instrText xml:space="preserve"> PAGEREF _Toc185772381 \h </w:instrText>
      </w:r>
      <w:r>
        <w:rPr>
          <w:noProof/>
        </w:rPr>
      </w:r>
      <w:r>
        <w:rPr>
          <w:noProof/>
        </w:rPr>
        <w:fldChar w:fldCharType="separate"/>
      </w:r>
      <w:r>
        <w:rPr>
          <w:noProof/>
        </w:rPr>
        <w:t>96</w:t>
      </w:r>
      <w:r>
        <w:rPr>
          <w:noProof/>
        </w:rPr>
        <w:fldChar w:fldCharType="end"/>
      </w:r>
    </w:p>
    <w:p w14:paraId="1CAA1D14" w14:textId="3CCF81E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4.2.3</w:t>
      </w:r>
      <w:r>
        <w:rPr>
          <w:rFonts w:asciiTheme="minorHAnsi" w:eastAsiaTheme="minorEastAsia" w:hAnsiTheme="minorHAnsi" w:cstheme="minorBidi"/>
          <w:noProof/>
          <w:kern w:val="2"/>
          <w:sz w:val="24"/>
          <w:szCs w:val="24"/>
          <w:lang w:eastAsia="en-GB"/>
          <w14:ligatures w14:val="standardContextual"/>
        </w:rPr>
        <w:tab/>
      </w:r>
      <w:r>
        <w:rPr>
          <w:noProof/>
        </w:rPr>
        <w:t>One-to-one</w:t>
      </w:r>
      <w:r>
        <w:rPr>
          <w:noProof/>
          <w:lang w:eastAsia="zh-CN"/>
        </w:rPr>
        <w:t xml:space="preserve"> video push</w:t>
      </w:r>
      <w:r>
        <w:rPr>
          <w:noProof/>
        </w:rPr>
        <w:tab/>
      </w:r>
      <w:r>
        <w:rPr>
          <w:noProof/>
        </w:rPr>
        <w:fldChar w:fldCharType="begin"/>
      </w:r>
      <w:r>
        <w:rPr>
          <w:noProof/>
        </w:rPr>
        <w:instrText xml:space="preserve"> PAGEREF _Toc185772382 \h </w:instrText>
      </w:r>
      <w:r>
        <w:rPr>
          <w:noProof/>
        </w:rPr>
      </w:r>
      <w:r>
        <w:rPr>
          <w:noProof/>
        </w:rPr>
        <w:fldChar w:fldCharType="separate"/>
      </w:r>
      <w:r>
        <w:rPr>
          <w:noProof/>
        </w:rPr>
        <w:t>96</w:t>
      </w:r>
      <w:r>
        <w:rPr>
          <w:noProof/>
        </w:rPr>
        <w:fldChar w:fldCharType="end"/>
      </w:r>
    </w:p>
    <w:p w14:paraId="452A4E06" w14:textId="6580B20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4.2.3</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_Toc185772383 \h </w:instrText>
      </w:r>
      <w:r>
        <w:rPr>
          <w:noProof/>
        </w:rPr>
      </w:r>
      <w:r>
        <w:rPr>
          <w:noProof/>
        </w:rPr>
        <w:fldChar w:fldCharType="separate"/>
      </w:r>
      <w:r>
        <w:rPr>
          <w:noProof/>
        </w:rPr>
        <w:t>96</w:t>
      </w:r>
      <w:r>
        <w:rPr>
          <w:noProof/>
        </w:rPr>
        <w:fldChar w:fldCharType="end"/>
      </w:r>
    </w:p>
    <w:p w14:paraId="03001A25" w14:textId="0309C90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4.2.3</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One-to-one video push – call setup</w:t>
      </w:r>
      <w:r>
        <w:rPr>
          <w:noProof/>
        </w:rPr>
        <w:tab/>
      </w:r>
      <w:r>
        <w:rPr>
          <w:noProof/>
        </w:rPr>
        <w:fldChar w:fldCharType="begin"/>
      </w:r>
      <w:r>
        <w:rPr>
          <w:noProof/>
        </w:rPr>
        <w:instrText xml:space="preserve"> PAGEREF _Toc185772384 \h </w:instrText>
      </w:r>
      <w:r>
        <w:rPr>
          <w:noProof/>
        </w:rPr>
      </w:r>
      <w:r>
        <w:rPr>
          <w:noProof/>
        </w:rPr>
        <w:fldChar w:fldCharType="separate"/>
      </w:r>
      <w:r>
        <w:rPr>
          <w:noProof/>
        </w:rPr>
        <w:t>96</w:t>
      </w:r>
      <w:r>
        <w:rPr>
          <w:noProof/>
        </w:rPr>
        <w:fldChar w:fldCharType="end"/>
      </w:r>
    </w:p>
    <w:p w14:paraId="35F7A860" w14:textId="43CE820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4.2.3</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One-to-one video push – call release</w:t>
      </w:r>
      <w:r>
        <w:rPr>
          <w:noProof/>
        </w:rPr>
        <w:tab/>
      </w:r>
      <w:r>
        <w:rPr>
          <w:noProof/>
        </w:rPr>
        <w:fldChar w:fldCharType="begin"/>
      </w:r>
      <w:r>
        <w:rPr>
          <w:noProof/>
        </w:rPr>
        <w:instrText xml:space="preserve"> PAGEREF _Toc185772385 \h </w:instrText>
      </w:r>
      <w:r>
        <w:rPr>
          <w:noProof/>
        </w:rPr>
      </w:r>
      <w:r>
        <w:rPr>
          <w:noProof/>
        </w:rPr>
        <w:fldChar w:fldCharType="separate"/>
      </w:r>
      <w:r>
        <w:rPr>
          <w:noProof/>
        </w:rPr>
        <w:t>97</w:t>
      </w:r>
      <w:r>
        <w:rPr>
          <w:noProof/>
        </w:rPr>
        <w:fldChar w:fldCharType="end"/>
      </w:r>
    </w:p>
    <w:p w14:paraId="790347C9" w14:textId="1F96CFA7"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4.2.4</w:t>
      </w:r>
      <w:r>
        <w:rPr>
          <w:rFonts w:asciiTheme="minorHAnsi" w:eastAsiaTheme="minorEastAsia" w:hAnsiTheme="minorHAnsi" w:cstheme="minorBidi"/>
          <w:noProof/>
          <w:kern w:val="2"/>
          <w:sz w:val="24"/>
          <w:szCs w:val="24"/>
          <w:lang w:eastAsia="en-GB"/>
          <w14:ligatures w14:val="standardContextual"/>
        </w:rPr>
        <w:tab/>
      </w:r>
      <w:r>
        <w:rPr>
          <w:noProof/>
        </w:rPr>
        <w:t>One-to-server</w:t>
      </w:r>
      <w:r>
        <w:rPr>
          <w:noProof/>
          <w:lang w:eastAsia="zh-CN"/>
        </w:rPr>
        <w:t xml:space="preserve"> video push</w:t>
      </w:r>
      <w:r>
        <w:rPr>
          <w:noProof/>
        </w:rPr>
        <w:tab/>
      </w:r>
      <w:r>
        <w:rPr>
          <w:noProof/>
        </w:rPr>
        <w:fldChar w:fldCharType="begin"/>
      </w:r>
      <w:r>
        <w:rPr>
          <w:noProof/>
        </w:rPr>
        <w:instrText xml:space="preserve"> PAGEREF _Toc185772386 \h </w:instrText>
      </w:r>
      <w:r>
        <w:rPr>
          <w:noProof/>
        </w:rPr>
      </w:r>
      <w:r>
        <w:rPr>
          <w:noProof/>
        </w:rPr>
        <w:fldChar w:fldCharType="separate"/>
      </w:r>
      <w:r>
        <w:rPr>
          <w:noProof/>
        </w:rPr>
        <w:t>97</w:t>
      </w:r>
      <w:r>
        <w:rPr>
          <w:noProof/>
        </w:rPr>
        <w:fldChar w:fldCharType="end"/>
      </w:r>
    </w:p>
    <w:p w14:paraId="0DE5E3DB" w14:textId="4548FE7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4.2.4</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_Toc185772387 \h </w:instrText>
      </w:r>
      <w:r>
        <w:rPr>
          <w:noProof/>
        </w:rPr>
      </w:r>
      <w:r>
        <w:rPr>
          <w:noProof/>
        </w:rPr>
        <w:fldChar w:fldCharType="separate"/>
      </w:r>
      <w:r>
        <w:rPr>
          <w:noProof/>
        </w:rPr>
        <w:t>97</w:t>
      </w:r>
      <w:r>
        <w:rPr>
          <w:noProof/>
        </w:rPr>
        <w:fldChar w:fldCharType="end"/>
      </w:r>
    </w:p>
    <w:p w14:paraId="47630985" w14:textId="183B2D5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4.2.4</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_Toc185772388 \h </w:instrText>
      </w:r>
      <w:r>
        <w:rPr>
          <w:noProof/>
        </w:rPr>
      </w:r>
      <w:r>
        <w:rPr>
          <w:noProof/>
        </w:rPr>
        <w:fldChar w:fldCharType="separate"/>
      </w:r>
      <w:r>
        <w:rPr>
          <w:noProof/>
        </w:rPr>
        <w:t>97</w:t>
      </w:r>
      <w:r>
        <w:rPr>
          <w:noProof/>
        </w:rPr>
        <w:fldChar w:fldCharType="end"/>
      </w:r>
    </w:p>
    <w:p w14:paraId="3D711FAA" w14:textId="71E2B32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4.2.5</w:t>
      </w:r>
      <w:r>
        <w:rPr>
          <w:rFonts w:asciiTheme="minorHAnsi" w:eastAsiaTheme="minorEastAsia" w:hAnsiTheme="minorHAnsi" w:cstheme="minorBidi"/>
          <w:noProof/>
          <w:kern w:val="2"/>
          <w:sz w:val="24"/>
          <w:szCs w:val="24"/>
          <w:lang w:eastAsia="en-GB"/>
          <w14:ligatures w14:val="standardContextual"/>
        </w:rPr>
        <w:tab/>
      </w:r>
      <w:r>
        <w:rPr>
          <w:noProof/>
        </w:rPr>
        <w:t>Remotely initiated</w:t>
      </w:r>
      <w:r>
        <w:rPr>
          <w:noProof/>
          <w:lang w:eastAsia="zh-CN"/>
        </w:rPr>
        <w:t xml:space="preserve"> video push</w:t>
      </w:r>
      <w:r>
        <w:rPr>
          <w:noProof/>
        </w:rPr>
        <w:tab/>
      </w:r>
      <w:r>
        <w:rPr>
          <w:noProof/>
        </w:rPr>
        <w:fldChar w:fldCharType="begin"/>
      </w:r>
      <w:r>
        <w:rPr>
          <w:noProof/>
        </w:rPr>
        <w:instrText xml:space="preserve"> PAGEREF _Toc185772389 \h </w:instrText>
      </w:r>
      <w:r>
        <w:rPr>
          <w:noProof/>
        </w:rPr>
      </w:r>
      <w:r>
        <w:rPr>
          <w:noProof/>
        </w:rPr>
        <w:fldChar w:fldCharType="separate"/>
      </w:r>
      <w:r>
        <w:rPr>
          <w:noProof/>
        </w:rPr>
        <w:t>99</w:t>
      </w:r>
      <w:r>
        <w:rPr>
          <w:noProof/>
        </w:rPr>
        <w:fldChar w:fldCharType="end"/>
      </w:r>
    </w:p>
    <w:p w14:paraId="37D88943" w14:textId="1A23E63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4.2.5</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_Toc185772390 \h </w:instrText>
      </w:r>
      <w:r>
        <w:rPr>
          <w:noProof/>
        </w:rPr>
      </w:r>
      <w:r>
        <w:rPr>
          <w:noProof/>
        </w:rPr>
        <w:fldChar w:fldCharType="separate"/>
      </w:r>
      <w:r>
        <w:rPr>
          <w:noProof/>
        </w:rPr>
        <w:t>99</w:t>
      </w:r>
      <w:r>
        <w:rPr>
          <w:noProof/>
        </w:rPr>
        <w:fldChar w:fldCharType="end"/>
      </w:r>
    </w:p>
    <w:p w14:paraId="09169447" w14:textId="0096732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4.2.5</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Remotely initiated video push – call setup</w:t>
      </w:r>
      <w:r>
        <w:rPr>
          <w:noProof/>
        </w:rPr>
        <w:tab/>
      </w:r>
      <w:r>
        <w:rPr>
          <w:noProof/>
        </w:rPr>
        <w:fldChar w:fldCharType="begin"/>
      </w:r>
      <w:r>
        <w:rPr>
          <w:noProof/>
        </w:rPr>
        <w:instrText xml:space="preserve"> PAGEREF _Toc185772391 \h </w:instrText>
      </w:r>
      <w:r>
        <w:rPr>
          <w:noProof/>
        </w:rPr>
      </w:r>
      <w:r>
        <w:rPr>
          <w:noProof/>
        </w:rPr>
        <w:fldChar w:fldCharType="separate"/>
      </w:r>
      <w:r>
        <w:rPr>
          <w:noProof/>
        </w:rPr>
        <w:t>99</w:t>
      </w:r>
      <w:r>
        <w:rPr>
          <w:noProof/>
        </w:rPr>
        <w:fldChar w:fldCharType="end"/>
      </w:r>
    </w:p>
    <w:p w14:paraId="42431F77" w14:textId="69FF243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4.2.5</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Remotely initiated video push – call release by authorized user</w:t>
      </w:r>
      <w:r>
        <w:rPr>
          <w:noProof/>
        </w:rPr>
        <w:tab/>
      </w:r>
      <w:r>
        <w:rPr>
          <w:noProof/>
        </w:rPr>
        <w:fldChar w:fldCharType="begin"/>
      </w:r>
      <w:r>
        <w:rPr>
          <w:noProof/>
        </w:rPr>
        <w:instrText xml:space="preserve"> PAGEREF _Toc185772392 \h </w:instrText>
      </w:r>
      <w:r>
        <w:rPr>
          <w:noProof/>
        </w:rPr>
      </w:r>
      <w:r>
        <w:rPr>
          <w:noProof/>
        </w:rPr>
        <w:fldChar w:fldCharType="separate"/>
      </w:r>
      <w:r>
        <w:rPr>
          <w:noProof/>
        </w:rPr>
        <w:t>100</w:t>
      </w:r>
      <w:r>
        <w:rPr>
          <w:noProof/>
        </w:rPr>
        <w:fldChar w:fldCharType="end"/>
      </w:r>
    </w:p>
    <w:p w14:paraId="241AF07F" w14:textId="16AAF3C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4.2.6</w:t>
      </w:r>
      <w:r>
        <w:rPr>
          <w:rFonts w:asciiTheme="minorHAnsi" w:eastAsiaTheme="minorEastAsia" w:hAnsiTheme="minorHAnsi" w:cstheme="minorBidi"/>
          <w:noProof/>
          <w:kern w:val="2"/>
          <w:sz w:val="24"/>
          <w:szCs w:val="24"/>
          <w:lang w:eastAsia="en-GB"/>
          <w14:ligatures w14:val="standardContextual"/>
        </w:rPr>
        <w:tab/>
      </w:r>
      <w:r>
        <w:rPr>
          <w:noProof/>
        </w:rPr>
        <w:t>Remotely initiated video push to group</w:t>
      </w:r>
      <w:r>
        <w:rPr>
          <w:noProof/>
        </w:rPr>
        <w:tab/>
      </w:r>
      <w:r>
        <w:rPr>
          <w:noProof/>
        </w:rPr>
        <w:fldChar w:fldCharType="begin"/>
      </w:r>
      <w:r>
        <w:rPr>
          <w:noProof/>
        </w:rPr>
        <w:instrText xml:space="preserve"> PAGEREF _Toc185772393 \h </w:instrText>
      </w:r>
      <w:r>
        <w:rPr>
          <w:noProof/>
        </w:rPr>
      </w:r>
      <w:r>
        <w:rPr>
          <w:noProof/>
        </w:rPr>
        <w:fldChar w:fldCharType="separate"/>
      </w:r>
      <w:r>
        <w:rPr>
          <w:noProof/>
        </w:rPr>
        <w:t>101</w:t>
      </w:r>
      <w:r>
        <w:rPr>
          <w:noProof/>
        </w:rPr>
        <w:fldChar w:fldCharType="end"/>
      </w:r>
    </w:p>
    <w:p w14:paraId="388910ED" w14:textId="2A0C4CC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4.2.6</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_Toc185772394 \h </w:instrText>
      </w:r>
      <w:r>
        <w:rPr>
          <w:noProof/>
        </w:rPr>
      </w:r>
      <w:r>
        <w:rPr>
          <w:noProof/>
        </w:rPr>
        <w:fldChar w:fldCharType="separate"/>
      </w:r>
      <w:r>
        <w:rPr>
          <w:noProof/>
        </w:rPr>
        <w:t>101</w:t>
      </w:r>
      <w:r>
        <w:rPr>
          <w:noProof/>
        </w:rPr>
        <w:fldChar w:fldCharType="end"/>
      </w:r>
    </w:p>
    <w:p w14:paraId="7D5B374D" w14:textId="04F665A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4.2.6</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Remotely initiated video push to group – call setup</w:t>
      </w:r>
      <w:r>
        <w:rPr>
          <w:noProof/>
        </w:rPr>
        <w:tab/>
      </w:r>
      <w:r>
        <w:rPr>
          <w:noProof/>
        </w:rPr>
        <w:fldChar w:fldCharType="begin"/>
      </w:r>
      <w:r>
        <w:rPr>
          <w:noProof/>
        </w:rPr>
        <w:instrText xml:space="preserve"> PAGEREF _Toc185772395 \h </w:instrText>
      </w:r>
      <w:r>
        <w:rPr>
          <w:noProof/>
        </w:rPr>
      </w:r>
      <w:r>
        <w:rPr>
          <w:noProof/>
        </w:rPr>
        <w:fldChar w:fldCharType="separate"/>
      </w:r>
      <w:r>
        <w:rPr>
          <w:noProof/>
        </w:rPr>
        <w:t>101</w:t>
      </w:r>
      <w:r>
        <w:rPr>
          <w:noProof/>
        </w:rPr>
        <w:fldChar w:fldCharType="end"/>
      </w:r>
    </w:p>
    <w:p w14:paraId="2F6571B2" w14:textId="3A4FCDA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4.2.6</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Remotely initiated video push to group – call release by authorized user</w:t>
      </w:r>
      <w:r>
        <w:rPr>
          <w:noProof/>
        </w:rPr>
        <w:tab/>
      </w:r>
      <w:r>
        <w:rPr>
          <w:noProof/>
        </w:rPr>
        <w:fldChar w:fldCharType="begin"/>
      </w:r>
      <w:r>
        <w:rPr>
          <w:noProof/>
        </w:rPr>
        <w:instrText xml:space="preserve"> PAGEREF _Toc185772396 \h </w:instrText>
      </w:r>
      <w:r>
        <w:rPr>
          <w:noProof/>
        </w:rPr>
      </w:r>
      <w:r>
        <w:rPr>
          <w:noProof/>
        </w:rPr>
        <w:fldChar w:fldCharType="separate"/>
      </w:r>
      <w:r>
        <w:rPr>
          <w:noProof/>
        </w:rPr>
        <w:t>102</w:t>
      </w:r>
      <w:r>
        <w:rPr>
          <w:noProof/>
        </w:rPr>
        <w:fldChar w:fldCharType="end"/>
      </w:r>
    </w:p>
    <w:p w14:paraId="61C782B8" w14:textId="5ACC5EB8"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4.3</w:t>
      </w:r>
      <w:r>
        <w:rPr>
          <w:rFonts w:asciiTheme="minorHAnsi" w:eastAsiaTheme="minorEastAsia" w:hAnsiTheme="minorHAnsi" w:cstheme="minorBidi"/>
          <w:noProof/>
          <w:kern w:val="2"/>
          <w:sz w:val="24"/>
          <w:szCs w:val="24"/>
          <w:lang w:eastAsia="en-GB"/>
          <w14:ligatures w14:val="standardContextual"/>
        </w:rPr>
        <w:tab/>
      </w:r>
      <w:r>
        <w:rPr>
          <w:noProof/>
        </w:rPr>
        <w:t>Off-network video p</w:t>
      </w:r>
      <w:r>
        <w:rPr>
          <w:noProof/>
          <w:lang w:eastAsia="zh-CN"/>
        </w:rPr>
        <w:t>ush</w:t>
      </w:r>
      <w:r>
        <w:rPr>
          <w:noProof/>
        </w:rPr>
        <w:tab/>
      </w:r>
      <w:r>
        <w:rPr>
          <w:noProof/>
        </w:rPr>
        <w:fldChar w:fldCharType="begin"/>
      </w:r>
      <w:r>
        <w:rPr>
          <w:noProof/>
        </w:rPr>
        <w:instrText xml:space="preserve"> PAGEREF _Toc185772397 \h </w:instrText>
      </w:r>
      <w:r>
        <w:rPr>
          <w:noProof/>
        </w:rPr>
      </w:r>
      <w:r>
        <w:rPr>
          <w:noProof/>
        </w:rPr>
        <w:fldChar w:fldCharType="separate"/>
      </w:r>
      <w:r>
        <w:rPr>
          <w:noProof/>
        </w:rPr>
        <w:t>103</w:t>
      </w:r>
      <w:r>
        <w:rPr>
          <w:noProof/>
        </w:rPr>
        <w:fldChar w:fldCharType="end"/>
      </w:r>
    </w:p>
    <w:p w14:paraId="3DEEAA81" w14:textId="188551C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_Toc185772398 \h </w:instrText>
      </w:r>
      <w:r>
        <w:rPr>
          <w:noProof/>
        </w:rPr>
      </w:r>
      <w:r>
        <w:rPr>
          <w:noProof/>
        </w:rPr>
        <w:fldChar w:fldCharType="separate"/>
      </w:r>
      <w:r>
        <w:rPr>
          <w:noProof/>
        </w:rPr>
        <w:t>103</w:t>
      </w:r>
      <w:r>
        <w:rPr>
          <w:noProof/>
        </w:rPr>
        <w:fldChar w:fldCharType="end"/>
      </w:r>
    </w:p>
    <w:p w14:paraId="080FF2A7" w14:textId="6181649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Information flows for o</w:t>
      </w:r>
      <w:r>
        <w:rPr>
          <w:noProof/>
          <w:lang w:eastAsia="zh-CN"/>
        </w:rPr>
        <w:t xml:space="preserve">ff-network </w:t>
      </w:r>
      <w:r>
        <w:rPr>
          <w:noProof/>
        </w:rPr>
        <w:t>video p</w:t>
      </w:r>
      <w:r>
        <w:rPr>
          <w:noProof/>
          <w:lang w:eastAsia="zh-CN"/>
        </w:rPr>
        <w:t>ush</w:t>
      </w:r>
      <w:r>
        <w:rPr>
          <w:noProof/>
        </w:rPr>
        <w:tab/>
      </w:r>
      <w:r>
        <w:rPr>
          <w:noProof/>
        </w:rPr>
        <w:fldChar w:fldCharType="begin"/>
      </w:r>
      <w:r>
        <w:rPr>
          <w:noProof/>
        </w:rPr>
        <w:instrText xml:space="preserve"> PAGEREF _Toc185772399 \h </w:instrText>
      </w:r>
      <w:r>
        <w:rPr>
          <w:noProof/>
        </w:rPr>
      </w:r>
      <w:r>
        <w:rPr>
          <w:noProof/>
        </w:rPr>
        <w:fldChar w:fldCharType="separate"/>
      </w:r>
      <w:r>
        <w:rPr>
          <w:noProof/>
        </w:rPr>
        <w:t>103</w:t>
      </w:r>
      <w:r>
        <w:rPr>
          <w:noProof/>
        </w:rPr>
        <w:fldChar w:fldCharType="end"/>
      </w:r>
    </w:p>
    <w:p w14:paraId="66DCB7B3" w14:textId="1589A68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7.4.3.2.1</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Remote video push request</w:t>
      </w:r>
      <w:r>
        <w:rPr>
          <w:noProof/>
        </w:rPr>
        <w:tab/>
      </w:r>
      <w:r>
        <w:rPr>
          <w:noProof/>
        </w:rPr>
        <w:fldChar w:fldCharType="begin"/>
      </w:r>
      <w:r>
        <w:rPr>
          <w:noProof/>
        </w:rPr>
        <w:instrText xml:space="preserve"> PAGEREF _Toc185772400 \h </w:instrText>
      </w:r>
      <w:r>
        <w:rPr>
          <w:noProof/>
        </w:rPr>
      </w:r>
      <w:r>
        <w:rPr>
          <w:noProof/>
        </w:rPr>
        <w:fldChar w:fldCharType="separate"/>
      </w:r>
      <w:r>
        <w:rPr>
          <w:noProof/>
        </w:rPr>
        <w:t>103</w:t>
      </w:r>
      <w:r>
        <w:rPr>
          <w:noProof/>
        </w:rPr>
        <w:fldChar w:fldCharType="end"/>
      </w:r>
    </w:p>
    <w:p w14:paraId="3C802F5C" w14:textId="1742825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7.4.3.2.2</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Video push trying response</w:t>
      </w:r>
      <w:r>
        <w:rPr>
          <w:noProof/>
        </w:rPr>
        <w:tab/>
      </w:r>
      <w:r>
        <w:rPr>
          <w:noProof/>
        </w:rPr>
        <w:fldChar w:fldCharType="begin"/>
      </w:r>
      <w:r>
        <w:rPr>
          <w:noProof/>
        </w:rPr>
        <w:instrText xml:space="preserve"> PAGEREF _Toc185772401 \h </w:instrText>
      </w:r>
      <w:r>
        <w:rPr>
          <w:noProof/>
        </w:rPr>
      </w:r>
      <w:r>
        <w:rPr>
          <w:noProof/>
        </w:rPr>
        <w:fldChar w:fldCharType="separate"/>
      </w:r>
      <w:r>
        <w:rPr>
          <w:noProof/>
        </w:rPr>
        <w:t>103</w:t>
      </w:r>
      <w:r>
        <w:rPr>
          <w:noProof/>
        </w:rPr>
        <w:fldChar w:fldCharType="end"/>
      </w:r>
    </w:p>
    <w:p w14:paraId="1CA5B464" w14:textId="2EC1484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7.4.3.2.3</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Notification of video push</w:t>
      </w:r>
      <w:r>
        <w:rPr>
          <w:noProof/>
        </w:rPr>
        <w:tab/>
      </w:r>
      <w:r>
        <w:rPr>
          <w:noProof/>
        </w:rPr>
        <w:fldChar w:fldCharType="begin"/>
      </w:r>
      <w:r>
        <w:rPr>
          <w:noProof/>
        </w:rPr>
        <w:instrText xml:space="preserve"> PAGEREF _Toc185772402 \h </w:instrText>
      </w:r>
      <w:r>
        <w:rPr>
          <w:noProof/>
        </w:rPr>
      </w:r>
      <w:r>
        <w:rPr>
          <w:noProof/>
        </w:rPr>
        <w:fldChar w:fldCharType="separate"/>
      </w:r>
      <w:r>
        <w:rPr>
          <w:noProof/>
        </w:rPr>
        <w:t>103</w:t>
      </w:r>
      <w:r>
        <w:rPr>
          <w:noProof/>
        </w:rPr>
        <w:fldChar w:fldCharType="end"/>
      </w:r>
    </w:p>
    <w:p w14:paraId="1C061D3F" w14:textId="6155171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Video p</w:t>
      </w:r>
      <w:r>
        <w:rPr>
          <w:noProof/>
          <w:lang w:eastAsia="zh-CN"/>
        </w:rPr>
        <w:t>ush to another MCVideo user</w:t>
      </w:r>
      <w:r>
        <w:rPr>
          <w:noProof/>
        </w:rPr>
        <w:tab/>
      </w:r>
      <w:r>
        <w:rPr>
          <w:noProof/>
        </w:rPr>
        <w:fldChar w:fldCharType="begin"/>
      </w:r>
      <w:r>
        <w:rPr>
          <w:noProof/>
        </w:rPr>
        <w:instrText xml:space="preserve"> PAGEREF _Toc185772403 \h </w:instrText>
      </w:r>
      <w:r>
        <w:rPr>
          <w:noProof/>
        </w:rPr>
      </w:r>
      <w:r>
        <w:rPr>
          <w:noProof/>
        </w:rPr>
        <w:fldChar w:fldCharType="separate"/>
      </w:r>
      <w:r>
        <w:rPr>
          <w:noProof/>
        </w:rPr>
        <w:t>104</w:t>
      </w:r>
      <w:r>
        <w:rPr>
          <w:noProof/>
        </w:rPr>
        <w:fldChar w:fldCharType="end"/>
      </w:r>
    </w:p>
    <w:p w14:paraId="319CC737" w14:textId="221D2C0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_Toc185772404 \h </w:instrText>
      </w:r>
      <w:r>
        <w:rPr>
          <w:noProof/>
        </w:rPr>
      </w:r>
      <w:r>
        <w:rPr>
          <w:noProof/>
        </w:rPr>
        <w:fldChar w:fldCharType="separate"/>
      </w:r>
      <w:r>
        <w:rPr>
          <w:noProof/>
        </w:rPr>
        <w:t>104</w:t>
      </w:r>
      <w:r>
        <w:rPr>
          <w:noProof/>
        </w:rPr>
        <w:fldChar w:fldCharType="end"/>
      </w:r>
    </w:p>
    <w:p w14:paraId="66934DD6" w14:textId="21296B8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7</w:t>
      </w:r>
      <w:r>
        <w:rPr>
          <w:noProof/>
        </w:rPr>
        <w:t>.</w:t>
      </w:r>
      <w:r>
        <w:rPr>
          <w:noProof/>
          <w:lang w:eastAsia="zh-CN"/>
        </w:rPr>
        <w:t>4.3</w:t>
      </w:r>
      <w:r>
        <w:rPr>
          <w:noProof/>
        </w:rPr>
        <w:t>.3.</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_Toc185772405 \h </w:instrText>
      </w:r>
      <w:r>
        <w:rPr>
          <w:noProof/>
        </w:rPr>
      </w:r>
      <w:r>
        <w:rPr>
          <w:noProof/>
        </w:rPr>
        <w:fldChar w:fldCharType="separate"/>
      </w:r>
      <w:r>
        <w:rPr>
          <w:noProof/>
        </w:rPr>
        <w:t>104</w:t>
      </w:r>
      <w:r>
        <w:rPr>
          <w:noProof/>
        </w:rPr>
        <w:fldChar w:fldCharType="end"/>
      </w:r>
    </w:p>
    <w:p w14:paraId="3C1E082C" w14:textId="776EFAF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Remotely initiated video push</w:t>
      </w:r>
      <w:r>
        <w:rPr>
          <w:noProof/>
        </w:rPr>
        <w:tab/>
      </w:r>
      <w:r>
        <w:rPr>
          <w:noProof/>
        </w:rPr>
        <w:fldChar w:fldCharType="begin"/>
      </w:r>
      <w:r>
        <w:rPr>
          <w:noProof/>
        </w:rPr>
        <w:instrText xml:space="preserve"> PAGEREF _Toc185772406 \h </w:instrText>
      </w:r>
      <w:r>
        <w:rPr>
          <w:noProof/>
        </w:rPr>
      </w:r>
      <w:r>
        <w:rPr>
          <w:noProof/>
        </w:rPr>
        <w:fldChar w:fldCharType="separate"/>
      </w:r>
      <w:r>
        <w:rPr>
          <w:noProof/>
        </w:rPr>
        <w:t>105</w:t>
      </w:r>
      <w:r>
        <w:rPr>
          <w:noProof/>
        </w:rPr>
        <w:fldChar w:fldCharType="end"/>
      </w:r>
    </w:p>
    <w:p w14:paraId="672C5C5E" w14:textId="4FA0E13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.4.</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_Toc185772407 \h </w:instrText>
      </w:r>
      <w:r>
        <w:rPr>
          <w:noProof/>
        </w:rPr>
      </w:r>
      <w:r>
        <w:rPr>
          <w:noProof/>
        </w:rPr>
        <w:fldChar w:fldCharType="separate"/>
      </w:r>
      <w:r>
        <w:rPr>
          <w:noProof/>
        </w:rPr>
        <w:t>105</w:t>
      </w:r>
      <w:r>
        <w:rPr>
          <w:noProof/>
        </w:rPr>
        <w:fldChar w:fldCharType="end"/>
      </w:r>
    </w:p>
    <w:p w14:paraId="2BE080EE" w14:textId="2BE6862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4.3</w:t>
      </w:r>
      <w:r>
        <w:rPr>
          <w:noProof/>
        </w:rPr>
        <w:t>.4.</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_Toc185772408 \h </w:instrText>
      </w:r>
      <w:r>
        <w:rPr>
          <w:noProof/>
        </w:rPr>
      </w:r>
      <w:r>
        <w:rPr>
          <w:noProof/>
        </w:rPr>
        <w:fldChar w:fldCharType="separate"/>
      </w:r>
      <w:r>
        <w:rPr>
          <w:noProof/>
        </w:rPr>
        <w:t>105</w:t>
      </w:r>
      <w:r>
        <w:rPr>
          <w:noProof/>
        </w:rPr>
        <w:fldChar w:fldCharType="end"/>
      </w:r>
    </w:p>
    <w:p w14:paraId="5EBEEAD3" w14:textId="7EA8727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4.3</w:t>
      </w:r>
      <w:r w:rsidRPr="007A1160">
        <w:rPr>
          <w:noProof/>
          <w:lang w:val="en-IN"/>
        </w:rPr>
        <w:t>.5</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Remotely initiated video push to a group</w:t>
      </w:r>
      <w:r>
        <w:rPr>
          <w:noProof/>
        </w:rPr>
        <w:tab/>
      </w:r>
      <w:r>
        <w:rPr>
          <w:noProof/>
        </w:rPr>
        <w:fldChar w:fldCharType="begin"/>
      </w:r>
      <w:r>
        <w:rPr>
          <w:noProof/>
        </w:rPr>
        <w:instrText xml:space="preserve"> PAGEREF _Toc185772409 \h </w:instrText>
      </w:r>
      <w:r>
        <w:rPr>
          <w:noProof/>
        </w:rPr>
      </w:r>
      <w:r>
        <w:rPr>
          <w:noProof/>
        </w:rPr>
        <w:fldChar w:fldCharType="separate"/>
      </w:r>
      <w:r>
        <w:rPr>
          <w:noProof/>
        </w:rPr>
        <w:t>107</w:t>
      </w:r>
      <w:r>
        <w:rPr>
          <w:noProof/>
        </w:rPr>
        <w:fldChar w:fldCharType="end"/>
      </w:r>
    </w:p>
    <w:p w14:paraId="5D437B9D" w14:textId="20E4B39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4.3</w:t>
      </w:r>
      <w:r w:rsidRPr="007A1160">
        <w:rPr>
          <w:noProof/>
          <w:lang w:val="en-IN"/>
        </w:rPr>
        <w:t>.5.</w:t>
      </w:r>
      <w:r w:rsidRPr="007A1160">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General</w:t>
      </w:r>
      <w:r>
        <w:rPr>
          <w:noProof/>
        </w:rPr>
        <w:tab/>
      </w:r>
      <w:r>
        <w:rPr>
          <w:noProof/>
        </w:rPr>
        <w:fldChar w:fldCharType="begin"/>
      </w:r>
      <w:r>
        <w:rPr>
          <w:noProof/>
        </w:rPr>
        <w:instrText xml:space="preserve"> PAGEREF _Toc185772410 \h </w:instrText>
      </w:r>
      <w:r>
        <w:rPr>
          <w:noProof/>
        </w:rPr>
      </w:r>
      <w:r>
        <w:rPr>
          <w:noProof/>
        </w:rPr>
        <w:fldChar w:fldCharType="separate"/>
      </w:r>
      <w:r>
        <w:rPr>
          <w:noProof/>
        </w:rPr>
        <w:t>107</w:t>
      </w:r>
      <w:r>
        <w:rPr>
          <w:noProof/>
        </w:rPr>
        <w:fldChar w:fldCharType="end"/>
      </w:r>
    </w:p>
    <w:p w14:paraId="00EA2382" w14:textId="1A9DCA5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w:t>
      </w:r>
      <w:r w:rsidRPr="007A1160">
        <w:rPr>
          <w:noProof/>
          <w:lang w:val="en-IN"/>
        </w:rPr>
        <w:t>.</w:t>
      </w:r>
      <w:r w:rsidRPr="007A1160">
        <w:rPr>
          <w:noProof/>
          <w:lang w:val="en-IN" w:eastAsia="zh-CN"/>
        </w:rPr>
        <w:t>4.3</w:t>
      </w:r>
      <w:r w:rsidRPr="007A1160">
        <w:rPr>
          <w:noProof/>
          <w:lang w:val="en-IN"/>
        </w:rPr>
        <w:t>.5.</w:t>
      </w:r>
      <w:r w:rsidRPr="007A1160">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zh-CN"/>
        </w:rPr>
        <w:t>Procedure</w:t>
      </w:r>
      <w:r>
        <w:rPr>
          <w:noProof/>
        </w:rPr>
        <w:tab/>
      </w:r>
      <w:r>
        <w:rPr>
          <w:noProof/>
        </w:rPr>
        <w:fldChar w:fldCharType="begin"/>
      </w:r>
      <w:r>
        <w:rPr>
          <w:noProof/>
        </w:rPr>
        <w:instrText xml:space="preserve"> PAGEREF _Toc185772411 \h </w:instrText>
      </w:r>
      <w:r>
        <w:rPr>
          <w:noProof/>
        </w:rPr>
      </w:r>
      <w:r>
        <w:rPr>
          <w:noProof/>
        </w:rPr>
        <w:fldChar w:fldCharType="separate"/>
      </w:r>
      <w:r>
        <w:rPr>
          <w:noProof/>
        </w:rPr>
        <w:t>107</w:t>
      </w:r>
      <w:r>
        <w:rPr>
          <w:noProof/>
        </w:rPr>
        <w:fldChar w:fldCharType="end"/>
      </w:r>
    </w:p>
    <w:p w14:paraId="3160F42A" w14:textId="5294BBB7"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C</w:t>
      </w:r>
      <w:r>
        <w:rPr>
          <w:noProof/>
          <w:lang w:eastAsia="zh-CN"/>
        </w:rPr>
        <w:t>apability information sharing</w:t>
      </w:r>
      <w:r>
        <w:rPr>
          <w:noProof/>
        </w:rPr>
        <w:tab/>
      </w:r>
      <w:r>
        <w:rPr>
          <w:noProof/>
        </w:rPr>
        <w:fldChar w:fldCharType="begin"/>
      </w:r>
      <w:r>
        <w:rPr>
          <w:noProof/>
        </w:rPr>
        <w:instrText xml:space="preserve"> PAGEREF _Toc185772412 \h </w:instrText>
      </w:r>
      <w:r>
        <w:rPr>
          <w:noProof/>
        </w:rPr>
      </w:r>
      <w:r>
        <w:rPr>
          <w:noProof/>
        </w:rPr>
        <w:fldChar w:fldCharType="separate"/>
      </w:r>
      <w:r>
        <w:rPr>
          <w:noProof/>
        </w:rPr>
        <w:t>108</w:t>
      </w:r>
      <w:r>
        <w:rPr>
          <w:noProof/>
        </w:rPr>
        <w:fldChar w:fldCharType="end"/>
      </w:r>
    </w:p>
    <w:p w14:paraId="6F83C31A" w14:textId="6D086767"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7.5.1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_Toc185772413 \h </w:instrText>
      </w:r>
      <w:r>
        <w:rPr>
          <w:noProof/>
        </w:rPr>
      </w:r>
      <w:r>
        <w:rPr>
          <w:noProof/>
        </w:rPr>
        <w:fldChar w:fldCharType="separate"/>
      </w:r>
      <w:r>
        <w:rPr>
          <w:noProof/>
        </w:rPr>
        <w:t>108</w:t>
      </w:r>
      <w:r>
        <w:rPr>
          <w:noProof/>
        </w:rPr>
        <w:fldChar w:fldCharType="end"/>
      </w:r>
    </w:p>
    <w:p w14:paraId="2CE0AB9A" w14:textId="5DFB094F"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5.2</w:t>
      </w:r>
      <w:r>
        <w:rPr>
          <w:rFonts w:asciiTheme="minorHAnsi" w:eastAsiaTheme="minorEastAsia" w:hAnsiTheme="minorHAnsi" w:cstheme="minorBidi"/>
          <w:noProof/>
          <w:kern w:val="2"/>
          <w:sz w:val="24"/>
          <w:szCs w:val="24"/>
          <w:lang w:eastAsia="en-GB"/>
          <w14:ligatures w14:val="standardContextual"/>
        </w:rPr>
        <w:tab/>
      </w:r>
      <w:r>
        <w:rPr>
          <w:noProof/>
        </w:rPr>
        <w:t xml:space="preserve">On-network </w:t>
      </w:r>
      <w:r>
        <w:rPr>
          <w:noProof/>
          <w:lang w:eastAsia="zh-CN"/>
        </w:rPr>
        <w:t>capability information sharing</w:t>
      </w:r>
      <w:r>
        <w:rPr>
          <w:noProof/>
        </w:rPr>
        <w:tab/>
      </w:r>
      <w:r>
        <w:rPr>
          <w:noProof/>
        </w:rPr>
        <w:fldChar w:fldCharType="begin"/>
      </w:r>
      <w:r>
        <w:rPr>
          <w:noProof/>
        </w:rPr>
        <w:instrText xml:space="preserve"> PAGEREF _Toc185772414 \h </w:instrText>
      </w:r>
      <w:r>
        <w:rPr>
          <w:noProof/>
        </w:rPr>
      </w:r>
      <w:r>
        <w:rPr>
          <w:noProof/>
        </w:rPr>
        <w:fldChar w:fldCharType="separate"/>
      </w:r>
      <w:r>
        <w:rPr>
          <w:noProof/>
        </w:rPr>
        <w:t>108</w:t>
      </w:r>
      <w:r>
        <w:rPr>
          <w:noProof/>
        </w:rPr>
        <w:fldChar w:fldCharType="end"/>
      </w:r>
    </w:p>
    <w:p w14:paraId="42240B70" w14:textId="36A2405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_Toc185772415 \h </w:instrText>
      </w:r>
      <w:r>
        <w:rPr>
          <w:noProof/>
        </w:rPr>
      </w:r>
      <w:r>
        <w:rPr>
          <w:noProof/>
        </w:rPr>
        <w:fldChar w:fldCharType="separate"/>
      </w:r>
      <w:r>
        <w:rPr>
          <w:noProof/>
        </w:rPr>
        <w:t>108</w:t>
      </w:r>
      <w:r>
        <w:rPr>
          <w:noProof/>
        </w:rPr>
        <w:fldChar w:fldCharType="end"/>
      </w:r>
    </w:p>
    <w:p w14:paraId="7BD78F04" w14:textId="21DFF4E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7.5.2.2</w:t>
      </w:r>
      <w:r>
        <w:rPr>
          <w:rFonts w:asciiTheme="minorHAnsi" w:eastAsiaTheme="minorEastAsia" w:hAnsiTheme="minorHAnsi" w:cstheme="minorBidi"/>
          <w:noProof/>
          <w:kern w:val="2"/>
          <w:sz w:val="24"/>
          <w:szCs w:val="24"/>
          <w:lang w:eastAsia="en-GB"/>
          <w14:ligatures w14:val="standardContextual"/>
        </w:rPr>
        <w:tab/>
      </w:r>
      <w:r>
        <w:rPr>
          <w:noProof/>
        </w:rPr>
        <w:t xml:space="preserve">Information flows for </w:t>
      </w:r>
      <w:r>
        <w:rPr>
          <w:noProof/>
          <w:lang w:eastAsia="zh-CN"/>
        </w:rPr>
        <w:t>on-network capability information sharing</w:t>
      </w:r>
      <w:r>
        <w:rPr>
          <w:noProof/>
        </w:rPr>
        <w:tab/>
      </w:r>
      <w:r>
        <w:rPr>
          <w:noProof/>
        </w:rPr>
        <w:fldChar w:fldCharType="begin"/>
      </w:r>
      <w:r>
        <w:rPr>
          <w:noProof/>
        </w:rPr>
        <w:instrText xml:space="preserve"> PAGEREF _Toc185772416 \h </w:instrText>
      </w:r>
      <w:r>
        <w:rPr>
          <w:noProof/>
        </w:rPr>
      </w:r>
      <w:r>
        <w:rPr>
          <w:noProof/>
        </w:rPr>
        <w:fldChar w:fldCharType="separate"/>
      </w:r>
      <w:r>
        <w:rPr>
          <w:noProof/>
        </w:rPr>
        <w:t>108</w:t>
      </w:r>
      <w:r>
        <w:rPr>
          <w:noProof/>
        </w:rPr>
        <w:fldChar w:fldCharType="end"/>
      </w:r>
    </w:p>
    <w:p w14:paraId="179689A9" w14:textId="2074DD7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7.5.2.2.1</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Update MCVideo capabilities info request</w:t>
      </w:r>
      <w:r>
        <w:rPr>
          <w:noProof/>
        </w:rPr>
        <w:tab/>
      </w:r>
      <w:r>
        <w:rPr>
          <w:noProof/>
        </w:rPr>
        <w:fldChar w:fldCharType="begin"/>
      </w:r>
      <w:r>
        <w:rPr>
          <w:noProof/>
        </w:rPr>
        <w:instrText xml:space="preserve"> PAGEREF _Toc185772417 \h </w:instrText>
      </w:r>
      <w:r>
        <w:rPr>
          <w:noProof/>
        </w:rPr>
      </w:r>
      <w:r>
        <w:rPr>
          <w:noProof/>
        </w:rPr>
        <w:fldChar w:fldCharType="separate"/>
      </w:r>
      <w:r>
        <w:rPr>
          <w:noProof/>
        </w:rPr>
        <w:t>108</w:t>
      </w:r>
      <w:r>
        <w:rPr>
          <w:noProof/>
        </w:rPr>
        <w:fldChar w:fldCharType="end"/>
      </w:r>
    </w:p>
    <w:p w14:paraId="052BDFF4" w14:textId="4276F03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7.5.2.2.2</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Update MCVideo capabilities info response</w:t>
      </w:r>
      <w:r>
        <w:rPr>
          <w:noProof/>
        </w:rPr>
        <w:tab/>
      </w:r>
      <w:r>
        <w:rPr>
          <w:noProof/>
        </w:rPr>
        <w:fldChar w:fldCharType="begin"/>
      </w:r>
      <w:r>
        <w:rPr>
          <w:noProof/>
        </w:rPr>
        <w:instrText xml:space="preserve"> PAGEREF _Toc185772418 \h </w:instrText>
      </w:r>
      <w:r>
        <w:rPr>
          <w:noProof/>
        </w:rPr>
      </w:r>
      <w:r>
        <w:rPr>
          <w:noProof/>
        </w:rPr>
        <w:fldChar w:fldCharType="separate"/>
      </w:r>
      <w:r>
        <w:rPr>
          <w:noProof/>
        </w:rPr>
        <w:t>109</w:t>
      </w:r>
      <w:r>
        <w:rPr>
          <w:noProof/>
        </w:rPr>
        <w:fldChar w:fldCharType="end"/>
      </w:r>
    </w:p>
    <w:p w14:paraId="7F3B5905" w14:textId="5D17155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7.5.2.2.3</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Get MCVideo capabilities info request</w:t>
      </w:r>
      <w:r>
        <w:rPr>
          <w:noProof/>
        </w:rPr>
        <w:tab/>
      </w:r>
      <w:r>
        <w:rPr>
          <w:noProof/>
        </w:rPr>
        <w:fldChar w:fldCharType="begin"/>
      </w:r>
      <w:r>
        <w:rPr>
          <w:noProof/>
        </w:rPr>
        <w:instrText xml:space="preserve"> PAGEREF _Toc185772419 \h </w:instrText>
      </w:r>
      <w:r>
        <w:rPr>
          <w:noProof/>
        </w:rPr>
      </w:r>
      <w:r>
        <w:rPr>
          <w:noProof/>
        </w:rPr>
        <w:fldChar w:fldCharType="separate"/>
      </w:r>
      <w:r>
        <w:rPr>
          <w:noProof/>
        </w:rPr>
        <w:t>109</w:t>
      </w:r>
      <w:r>
        <w:rPr>
          <w:noProof/>
        </w:rPr>
        <w:fldChar w:fldCharType="end"/>
      </w:r>
    </w:p>
    <w:p w14:paraId="22D31CAA" w14:textId="6D93545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7.5.2.2.4</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Get MCVideo capabilities info response</w:t>
      </w:r>
      <w:r>
        <w:rPr>
          <w:noProof/>
        </w:rPr>
        <w:tab/>
      </w:r>
      <w:r>
        <w:rPr>
          <w:noProof/>
        </w:rPr>
        <w:fldChar w:fldCharType="begin"/>
      </w:r>
      <w:r>
        <w:rPr>
          <w:noProof/>
        </w:rPr>
        <w:instrText xml:space="preserve"> PAGEREF _Toc185772420 \h </w:instrText>
      </w:r>
      <w:r>
        <w:rPr>
          <w:noProof/>
        </w:rPr>
      </w:r>
      <w:r>
        <w:rPr>
          <w:noProof/>
        </w:rPr>
        <w:fldChar w:fldCharType="separate"/>
      </w:r>
      <w:r>
        <w:rPr>
          <w:noProof/>
        </w:rPr>
        <w:t>109</w:t>
      </w:r>
      <w:r>
        <w:rPr>
          <w:noProof/>
        </w:rPr>
        <w:fldChar w:fldCharType="end"/>
      </w:r>
    </w:p>
    <w:p w14:paraId="17FF6560" w14:textId="7FF9093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7.5.2.2.5</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Subscribe MCVideo capabilities info request</w:t>
      </w:r>
      <w:r>
        <w:rPr>
          <w:noProof/>
        </w:rPr>
        <w:tab/>
      </w:r>
      <w:r>
        <w:rPr>
          <w:noProof/>
        </w:rPr>
        <w:fldChar w:fldCharType="begin"/>
      </w:r>
      <w:r>
        <w:rPr>
          <w:noProof/>
        </w:rPr>
        <w:instrText xml:space="preserve"> PAGEREF _Toc185772421 \h </w:instrText>
      </w:r>
      <w:r>
        <w:rPr>
          <w:noProof/>
        </w:rPr>
      </w:r>
      <w:r>
        <w:rPr>
          <w:noProof/>
        </w:rPr>
        <w:fldChar w:fldCharType="separate"/>
      </w:r>
      <w:r>
        <w:rPr>
          <w:noProof/>
        </w:rPr>
        <w:t>109</w:t>
      </w:r>
      <w:r>
        <w:rPr>
          <w:noProof/>
        </w:rPr>
        <w:fldChar w:fldCharType="end"/>
      </w:r>
    </w:p>
    <w:p w14:paraId="3BE0CF85" w14:textId="4DA2E57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7.5.2.2.6</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Subscribe MCVideo capabilities info response</w:t>
      </w:r>
      <w:r>
        <w:rPr>
          <w:noProof/>
        </w:rPr>
        <w:tab/>
      </w:r>
      <w:r>
        <w:rPr>
          <w:noProof/>
        </w:rPr>
        <w:fldChar w:fldCharType="begin"/>
      </w:r>
      <w:r>
        <w:rPr>
          <w:noProof/>
        </w:rPr>
        <w:instrText xml:space="preserve"> PAGEREF _Toc185772422 \h </w:instrText>
      </w:r>
      <w:r>
        <w:rPr>
          <w:noProof/>
        </w:rPr>
      </w:r>
      <w:r>
        <w:rPr>
          <w:noProof/>
        </w:rPr>
        <w:fldChar w:fldCharType="separate"/>
      </w:r>
      <w:r>
        <w:rPr>
          <w:noProof/>
        </w:rPr>
        <w:t>110</w:t>
      </w:r>
      <w:r>
        <w:rPr>
          <w:noProof/>
        </w:rPr>
        <w:fldChar w:fldCharType="end"/>
      </w:r>
    </w:p>
    <w:p w14:paraId="3A85EB45" w14:textId="52F23D7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7.5.2.2.7</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Notify MCVideo capabilities info request</w:t>
      </w:r>
      <w:r>
        <w:rPr>
          <w:noProof/>
        </w:rPr>
        <w:tab/>
      </w:r>
      <w:r>
        <w:rPr>
          <w:noProof/>
        </w:rPr>
        <w:fldChar w:fldCharType="begin"/>
      </w:r>
      <w:r>
        <w:rPr>
          <w:noProof/>
        </w:rPr>
        <w:instrText xml:space="preserve"> PAGEREF _Toc185772423 \h </w:instrText>
      </w:r>
      <w:r>
        <w:rPr>
          <w:noProof/>
        </w:rPr>
      </w:r>
      <w:r>
        <w:rPr>
          <w:noProof/>
        </w:rPr>
        <w:fldChar w:fldCharType="separate"/>
      </w:r>
      <w:r>
        <w:rPr>
          <w:noProof/>
        </w:rPr>
        <w:t>110</w:t>
      </w:r>
      <w:r>
        <w:rPr>
          <w:noProof/>
        </w:rPr>
        <w:fldChar w:fldCharType="end"/>
      </w:r>
    </w:p>
    <w:p w14:paraId="3E9F9A9F" w14:textId="7026708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nl-NL"/>
        </w:rPr>
        <w:t>7.5.2.2.8</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Notify MCVideo capabilities info response</w:t>
      </w:r>
      <w:r>
        <w:rPr>
          <w:noProof/>
        </w:rPr>
        <w:tab/>
      </w:r>
      <w:r>
        <w:rPr>
          <w:noProof/>
        </w:rPr>
        <w:fldChar w:fldCharType="begin"/>
      </w:r>
      <w:r>
        <w:rPr>
          <w:noProof/>
        </w:rPr>
        <w:instrText xml:space="preserve"> PAGEREF _Toc185772424 \h </w:instrText>
      </w:r>
      <w:r>
        <w:rPr>
          <w:noProof/>
        </w:rPr>
      </w:r>
      <w:r>
        <w:rPr>
          <w:noProof/>
        </w:rPr>
        <w:fldChar w:fldCharType="separate"/>
      </w:r>
      <w:r>
        <w:rPr>
          <w:noProof/>
        </w:rPr>
        <w:t>110</w:t>
      </w:r>
      <w:r>
        <w:rPr>
          <w:noProof/>
        </w:rPr>
        <w:fldChar w:fldCharType="end"/>
      </w:r>
    </w:p>
    <w:p w14:paraId="0BFB9677" w14:textId="5E0EF8C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7.5.2.3</w:t>
      </w:r>
      <w:r>
        <w:rPr>
          <w:rFonts w:asciiTheme="minorHAnsi" w:eastAsiaTheme="minorEastAsia" w:hAnsiTheme="minorHAnsi" w:cstheme="minorBidi"/>
          <w:noProof/>
          <w:kern w:val="2"/>
          <w:sz w:val="24"/>
          <w:szCs w:val="24"/>
          <w:lang w:eastAsia="en-GB"/>
          <w14:ligatures w14:val="standardContextual"/>
        </w:rPr>
        <w:tab/>
      </w:r>
      <w:r>
        <w:rPr>
          <w:noProof/>
        </w:rPr>
        <w:t>Update MCVideo capabilities information at the MCVideo server</w:t>
      </w:r>
      <w:r>
        <w:rPr>
          <w:noProof/>
        </w:rPr>
        <w:tab/>
      </w:r>
      <w:r>
        <w:rPr>
          <w:noProof/>
        </w:rPr>
        <w:fldChar w:fldCharType="begin"/>
      </w:r>
      <w:r>
        <w:rPr>
          <w:noProof/>
        </w:rPr>
        <w:instrText xml:space="preserve"> PAGEREF _Toc185772425 \h </w:instrText>
      </w:r>
      <w:r>
        <w:rPr>
          <w:noProof/>
        </w:rPr>
      </w:r>
      <w:r>
        <w:rPr>
          <w:noProof/>
        </w:rPr>
        <w:fldChar w:fldCharType="separate"/>
      </w:r>
      <w:r>
        <w:rPr>
          <w:noProof/>
        </w:rPr>
        <w:t>110</w:t>
      </w:r>
      <w:r>
        <w:rPr>
          <w:noProof/>
        </w:rPr>
        <w:fldChar w:fldCharType="end"/>
      </w:r>
    </w:p>
    <w:p w14:paraId="4DC7F865" w14:textId="725CA7F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7.5.2.4</w:t>
      </w:r>
      <w:r>
        <w:rPr>
          <w:rFonts w:asciiTheme="minorHAnsi" w:eastAsiaTheme="minorEastAsia" w:hAnsiTheme="minorHAnsi" w:cstheme="minorBidi"/>
          <w:noProof/>
          <w:kern w:val="2"/>
          <w:sz w:val="24"/>
          <w:szCs w:val="24"/>
          <w:lang w:eastAsia="en-GB"/>
          <w14:ligatures w14:val="standardContextual"/>
        </w:rPr>
        <w:tab/>
      </w:r>
      <w:r>
        <w:rPr>
          <w:noProof/>
        </w:rPr>
        <w:t xml:space="preserve">Retrieve MCVideo capabilities information </w:t>
      </w:r>
      <w:r>
        <w:rPr>
          <w:noProof/>
          <w:lang w:eastAsia="zh-CN"/>
        </w:rPr>
        <w:t>by</w:t>
      </w:r>
      <w:r>
        <w:rPr>
          <w:noProof/>
        </w:rPr>
        <w:t xml:space="preserve"> the MCVideo client</w:t>
      </w:r>
      <w:r>
        <w:rPr>
          <w:noProof/>
        </w:rPr>
        <w:tab/>
      </w:r>
      <w:r>
        <w:rPr>
          <w:noProof/>
        </w:rPr>
        <w:fldChar w:fldCharType="begin"/>
      </w:r>
      <w:r>
        <w:rPr>
          <w:noProof/>
        </w:rPr>
        <w:instrText xml:space="preserve"> PAGEREF _Toc185772426 \h </w:instrText>
      </w:r>
      <w:r>
        <w:rPr>
          <w:noProof/>
        </w:rPr>
      </w:r>
      <w:r>
        <w:rPr>
          <w:noProof/>
        </w:rPr>
        <w:fldChar w:fldCharType="separate"/>
      </w:r>
      <w:r>
        <w:rPr>
          <w:noProof/>
        </w:rPr>
        <w:t>111</w:t>
      </w:r>
      <w:r>
        <w:rPr>
          <w:noProof/>
        </w:rPr>
        <w:fldChar w:fldCharType="end"/>
      </w:r>
    </w:p>
    <w:p w14:paraId="0B911821" w14:textId="0D51983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7.5.2.5</w:t>
      </w:r>
      <w:r>
        <w:rPr>
          <w:rFonts w:asciiTheme="minorHAnsi" w:eastAsiaTheme="minorEastAsia" w:hAnsiTheme="minorHAnsi" w:cstheme="minorBidi"/>
          <w:noProof/>
          <w:kern w:val="2"/>
          <w:sz w:val="24"/>
          <w:szCs w:val="24"/>
          <w:lang w:eastAsia="en-GB"/>
          <w14:ligatures w14:val="standardContextual"/>
        </w:rPr>
        <w:tab/>
      </w:r>
      <w:r>
        <w:rPr>
          <w:noProof/>
        </w:rPr>
        <w:t>Subscription and notification for MCVideo capabilities information</w:t>
      </w:r>
      <w:r>
        <w:rPr>
          <w:noProof/>
        </w:rPr>
        <w:tab/>
      </w:r>
      <w:r>
        <w:rPr>
          <w:noProof/>
        </w:rPr>
        <w:fldChar w:fldCharType="begin"/>
      </w:r>
      <w:r>
        <w:rPr>
          <w:noProof/>
        </w:rPr>
        <w:instrText xml:space="preserve"> PAGEREF _Toc185772427 \h </w:instrText>
      </w:r>
      <w:r>
        <w:rPr>
          <w:noProof/>
        </w:rPr>
      </w:r>
      <w:r>
        <w:rPr>
          <w:noProof/>
        </w:rPr>
        <w:fldChar w:fldCharType="separate"/>
      </w:r>
      <w:r>
        <w:rPr>
          <w:noProof/>
        </w:rPr>
        <w:t>111</w:t>
      </w:r>
      <w:r>
        <w:rPr>
          <w:noProof/>
        </w:rPr>
        <w:fldChar w:fldCharType="end"/>
      </w:r>
    </w:p>
    <w:p w14:paraId="585770DF" w14:textId="0BDEF0C1"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w:t>
      </w:r>
      <w:r>
        <w:rPr>
          <w:rFonts w:asciiTheme="minorHAnsi" w:eastAsiaTheme="minorEastAsia" w:hAnsiTheme="minorHAnsi" w:cstheme="minorBidi"/>
          <w:noProof/>
          <w:kern w:val="2"/>
          <w:sz w:val="24"/>
          <w:szCs w:val="24"/>
          <w:lang w:eastAsia="en-GB"/>
          <w14:ligatures w14:val="standardContextual"/>
        </w:rPr>
        <w:tab/>
      </w:r>
      <w:r>
        <w:rPr>
          <w:noProof/>
        </w:rPr>
        <w:t xml:space="preserve">Off-network </w:t>
      </w:r>
      <w:r>
        <w:rPr>
          <w:noProof/>
          <w:lang w:eastAsia="zh-CN"/>
        </w:rPr>
        <w:t>capability information sharing</w:t>
      </w:r>
      <w:r>
        <w:rPr>
          <w:noProof/>
        </w:rPr>
        <w:tab/>
      </w:r>
      <w:r>
        <w:rPr>
          <w:noProof/>
        </w:rPr>
        <w:fldChar w:fldCharType="begin"/>
      </w:r>
      <w:r>
        <w:rPr>
          <w:noProof/>
        </w:rPr>
        <w:instrText xml:space="preserve"> PAGEREF _Toc185772428 \h </w:instrText>
      </w:r>
      <w:r>
        <w:rPr>
          <w:noProof/>
        </w:rPr>
      </w:r>
      <w:r>
        <w:rPr>
          <w:noProof/>
        </w:rPr>
        <w:fldChar w:fldCharType="separate"/>
      </w:r>
      <w:r>
        <w:rPr>
          <w:noProof/>
        </w:rPr>
        <w:t>112</w:t>
      </w:r>
      <w:r>
        <w:rPr>
          <w:noProof/>
        </w:rPr>
        <w:fldChar w:fldCharType="end"/>
      </w:r>
    </w:p>
    <w:p w14:paraId="2D91EE69" w14:textId="535D1DE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_Toc185772429 \h </w:instrText>
      </w:r>
      <w:r>
        <w:rPr>
          <w:noProof/>
        </w:rPr>
      </w:r>
      <w:r>
        <w:rPr>
          <w:noProof/>
        </w:rPr>
        <w:fldChar w:fldCharType="separate"/>
      </w:r>
      <w:r>
        <w:rPr>
          <w:noProof/>
        </w:rPr>
        <w:t>112</w:t>
      </w:r>
      <w:r>
        <w:rPr>
          <w:noProof/>
        </w:rPr>
        <w:fldChar w:fldCharType="end"/>
      </w:r>
    </w:p>
    <w:p w14:paraId="5273EBFD" w14:textId="526DD90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 xml:space="preserve">Information flows for </w:t>
      </w:r>
      <w:r>
        <w:rPr>
          <w:noProof/>
          <w:lang w:eastAsia="zh-CN"/>
        </w:rPr>
        <w:t>Off-network capability information sharing</w:t>
      </w:r>
      <w:r>
        <w:rPr>
          <w:noProof/>
        </w:rPr>
        <w:tab/>
      </w:r>
      <w:r>
        <w:rPr>
          <w:noProof/>
        </w:rPr>
        <w:fldChar w:fldCharType="begin"/>
      </w:r>
      <w:r>
        <w:rPr>
          <w:noProof/>
        </w:rPr>
        <w:instrText xml:space="preserve"> PAGEREF _Toc185772430 \h </w:instrText>
      </w:r>
      <w:r>
        <w:rPr>
          <w:noProof/>
        </w:rPr>
      </w:r>
      <w:r>
        <w:rPr>
          <w:noProof/>
        </w:rPr>
        <w:fldChar w:fldCharType="separate"/>
      </w:r>
      <w:r>
        <w:rPr>
          <w:noProof/>
        </w:rPr>
        <w:t>113</w:t>
      </w:r>
      <w:r>
        <w:rPr>
          <w:noProof/>
        </w:rPr>
        <w:fldChar w:fldCharType="end"/>
      </w:r>
    </w:p>
    <w:p w14:paraId="44312B71" w14:textId="1E0842D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7.5.3.2</w:t>
      </w:r>
      <w:r w:rsidRPr="007A1160">
        <w:rPr>
          <w:noProof/>
          <w:lang w:val="en-IN" w:eastAsia="ko-KR"/>
        </w:rPr>
        <w:t>.1</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Capability request</w:t>
      </w:r>
      <w:r>
        <w:rPr>
          <w:noProof/>
        </w:rPr>
        <w:tab/>
      </w:r>
      <w:r>
        <w:rPr>
          <w:noProof/>
        </w:rPr>
        <w:fldChar w:fldCharType="begin"/>
      </w:r>
      <w:r>
        <w:rPr>
          <w:noProof/>
        </w:rPr>
        <w:instrText xml:space="preserve"> PAGEREF _Toc185772431 \h </w:instrText>
      </w:r>
      <w:r>
        <w:rPr>
          <w:noProof/>
        </w:rPr>
      </w:r>
      <w:r>
        <w:rPr>
          <w:noProof/>
        </w:rPr>
        <w:fldChar w:fldCharType="separate"/>
      </w:r>
      <w:r>
        <w:rPr>
          <w:noProof/>
        </w:rPr>
        <w:t>113</w:t>
      </w:r>
      <w:r>
        <w:rPr>
          <w:noProof/>
        </w:rPr>
        <w:fldChar w:fldCharType="end"/>
      </w:r>
    </w:p>
    <w:p w14:paraId="2D5C626C" w14:textId="24C63E7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7.5.3.2</w:t>
      </w:r>
      <w:r w:rsidRPr="007A1160">
        <w:rPr>
          <w:noProof/>
          <w:lang w:val="en-IN" w:eastAsia="ko-KR"/>
        </w:rPr>
        <w:t>.2</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Capability announcement</w:t>
      </w:r>
      <w:r>
        <w:rPr>
          <w:noProof/>
        </w:rPr>
        <w:tab/>
      </w:r>
      <w:r>
        <w:rPr>
          <w:noProof/>
        </w:rPr>
        <w:fldChar w:fldCharType="begin"/>
      </w:r>
      <w:r>
        <w:rPr>
          <w:noProof/>
        </w:rPr>
        <w:instrText xml:space="preserve"> PAGEREF _Toc185772432 \h </w:instrText>
      </w:r>
      <w:r>
        <w:rPr>
          <w:noProof/>
        </w:rPr>
      </w:r>
      <w:r>
        <w:rPr>
          <w:noProof/>
        </w:rPr>
        <w:fldChar w:fldCharType="separate"/>
      </w:r>
      <w:r>
        <w:rPr>
          <w:noProof/>
        </w:rPr>
        <w:t>113</w:t>
      </w:r>
      <w:r>
        <w:rPr>
          <w:noProof/>
        </w:rPr>
        <w:fldChar w:fldCharType="end"/>
      </w:r>
    </w:p>
    <w:p w14:paraId="4C3890F1" w14:textId="27D65E4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7.5.3.2</w:t>
      </w:r>
      <w:r w:rsidRPr="007A1160">
        <w:rPr>
          <w:noProof/>
          <w:lang w:val="en-IN" w:eastAsia="ko-KR"/>
        </w:rPr>
        <w:t>.3</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Activity status request</w:t>
      </w:r>
      <w:r>
        <w:rPr>
          <w:noProof/>
        </w:rPr>
        <w:tab/>
      </w:r>
      <w:r>
        <w:rPr>
          <w:noProof/>
        </w:rPr>
        <w:fldChar w:fldCharType="begin"/>
      </w:r>
      <w:r>
        <w:rPr>
          <w:noProof/>
        </w:rPr>
        <w:instrText xml:space="preserve"> PAGEREF _Toc185772433 \h </w:instrText>
      </w:r>
      <w:r>
        <w:rPr>
          <w:noProof/>
        </w:rPr>
      </w:r>
      <w:r>
        <w:rPr>
          <w:noProof/>
        </w:rPr>
        <w:fldChar w:fldCharType="separate"/>
      </w:r>
      <w:r>
        <w:rPr>
          <w:noProof/>
        </w:rPr>
        <w:t>113</w:t>
      </w:r>
      <w:r>
        <w:rPr>
          <w:noProof/>
        </w:rPr>
        <w:fldChar w:fldCharType="end"/>
      </w:r>
    </w:p>
    <w:p w14:paraId="311D40DF" w14:textId="638528D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7.5.3.2</w:t>
      </w:r>
      <w:r w:rsidRPr="007A1160">
        <w:rPr>
          <w:noProof/>
          <w:lang w:val="en-IN" w:eastAsia="ko-KR"/>
        </w:rPr>
        <w:t>.4</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Activity status announcement</w:t>
      </w:r>
      <w:r>
        <w:rPr>
          <w:noProof/>
        </w:rPr>
        <w:tab/>
      </w:r>
      <w:r>
        <w:rPr>
          <w:noProof/>
        </w:rPr>
        <w:fldChar w:fldCharType="begin"/>
      </w:r>
      <w:r>
        <w:rPr>
          <w:noProof/>
        </w:rPr>
        <w:instrText xml:space="preserve"> PAGEREF _Toc185772434 \h </w:instrText>
      </w:r>
      <w:r>
        <w:rPr>
          <w:noProof/>
        </w:rPr>
      </w:r>
      <w:r>
        <w:rPr>
          <w:noProof/>
        </w:rPr>
        <w:fldChar w:fldCharType="separate"/>
      </w:r>
      <w:r>
        <w:rPr>
          <w:noProof/>
        </w:rPr>
        <w:t>114</w:t>
      </w:r>
      <w:r>
        <w:rPr>
          <w:noProof/>
        </w:rPr>
        <w:fldChar w:fldCharType="end"/>
      </w:r>
    </w:p>
    <w:p w14:paraId="4A4E8440" w14:textId="58CD979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Periodic capability announcements</w:t>
      </w:r>
      <w:r>
        <w:rPr>
          <w:noProof/>
        </w:rPr>
        <w:tab/>
      </w:r>
      <w:r>
        <w:rPr>
          <w:noProof/>
        </w:rPr>
        <w:fldChar w:fldCharType="begin"/>
      </w:r>
      <w:r>
        <w:rPr>
          <w:noProof/>
        </w:rPr>
        <w:instrText xml:space="preserve"> PAGEREF _Toc185772435 \h </w:instrText>
      </w:r>
      <w:r>
        <w:rPr>
          <w:noProof/>
        </w:rPr>
      </w:r>
      <w:r>
        <w:rPr>
          <w:noProof/>
        </w:rPr>
        <w:fldChar w:fldCharType="separate"/>
      </w:r>
      <w:r>
        <w:rPr>
          <w:noProof/>
        </w:rPr>
        <w:t>114</w:t>
      </w:r>
      <w:r>
        <w:rPr>
          <w:noProof/>
        </w:rPr>
        <w:fldChar w:fldCharType="end"/>
      </w:r>
    </w:p>
    <w:p w14:paraId="413471E7" w14:textId="0FB642C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w:t>
      </w:r>
      <w:r>
        <w:rPr>
          <w:noProof/>
        </w:rPr>
        <w:t>.3.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_Toc185772436 \h </w:instrText>
      </w:r>
      <w:r>
        <w:rPr>
          <w:noProof/>
        </w:rPr>
      </w:r>
      <w:r>
        <w:rPr>
          <w:noProof/>
        </w:rPr>
        <w:fldChar w:fldCharType="separate"/>
      </w:r>
      <w:r>
        <w:rPr>
          <w:noProof/>
        </w:rPr>
        <w:t>114</w:t>
      </w:r>
      <w:r>
        <w:rPr>
          <w:noProof/>
        </w:rPr>
        <w:fldChar w:fldCharType="end"/>
      </w:r>
    </w:p>
    <w:p w14:paraId="14027EEA" w14:textId="150595A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w:t>
      </w:r>
      <w:r>
        <w:rPr>
          <w:noProof/>
        </w:rPr>
        <w:t>.3.2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_Toc185772437 \h </w:instrText>
      </w:r>
      <w:r>
        <w:rPr>
          <w:noProof/>
        </w:rPr>
      </w:r>
      <w:r>
        <w:rPr>
          <w:noProof/>
        </w:rPr>
        <w:fldChar w:fldCharType="separate"/>
      </w:r>
      <w:r>
        <w:rPr>
          <w:noProof/>
        </w:rPr>
        <w:t>114</w:t>
      </w:r>
      <w:r>
        <w:rPr>
          <w:noProof/>
        </w:rPr>
        <w:fldChar w:fldCharType="end"/>
      </w:r>
    </w:p>
    <w:p w14:paraId="3ECBA23C" w14:textId="27DEA76E"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5.3.4</w:t>
      </w:r>
      <w:r>
        <w:rPr>
          <w:rFonts w:asciiTheme="minorHAnsi" w:eastAsiaTheme="minorEastAsia" w:hAnsiTheme="minorHAnsi" w:cstheme="minorBidi"/>
          <w:noProof/>
          <w:kern w:val="2"/>
          <w:sz w:val="24"/>
          <w:szCs w:val="24"/>
          <w:lang w:eastAsia="en-GB"/>
          <w14:ligatures w14:val="standardContextual"/>
        </w:rPr>
        <w:tab/>
      </w:r>
      <w:r>
        <w:rPr>
          <w:noProof/>
        </w:rPr>
        <w:t>Request capabilities from client(s)</w:t>
      </w:r>
      <w:r>
        <w:rPr>
          <w:noProof/>
        </w:rPr>
        <w:tab/>
      </w:r>
      <w:r>
        <w:rPr>
          <w:noProof/>
        </w:rPr>
        <w:fldChar w:fldCharType="begin"/>
      </w:r>
      <w:r>
        <w:rPr>
          <w:noProof/>
        </w:rPr>
        <w:instrText xml:space="preserve"> PAGEREF _Toc185772438 \h </w:instrText>
      </w:r>
      <w:r>
        <w:rPr>
          <w:noProof/>
        </w:rPr>
      </w:r>
      <w:r>
        <w:rPr>
          <w:noProof/>
        </w:rPr>
        <w:fldChar w:fldCharType="separate"/>
      </w:r>
      <w:r>
        <w:rPr>
          <w:noProof/>
        </w:rPr>
        <w:t>115</w:t>
      </w:r>
      <w:r>
        <w:rPr>
          <w:noProof/>
        </w:rPr>
        <w:fldChar w:fldCharType="end"/>
      </w:r>
    </w:p>
    <w:p w14:paraId="251BBFB9" w14:textId="3268E1A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5.3.4</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_Toc185772439 \h </w:instrText>
      </w:r>
      <w:r>
        <w:rPr>
          <w:noProof/>
        </w:rPr>
      </w:r>
      <w:r>
        <w:rPr>
          <w:noProof/>
        </w:rPr>
        <w:fldChar w:fldCharType="separate"/>
      </w:r>
      <w:r>
        <w:rPr>
          <w:noProof/>
        </w:rPr>
        <w:t>115</w:t>
      </w:r>
      <w:r>
        <w:rPr>
          <w:noProof/>
        </w:rPr>
        <w:fldChar w:fldCharType="end"/>
      </w:r>
    </w:p>
    <w:p w14:paraId="3496F393" w14:textId="2FA58B4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5.3.4</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Request clients with particular capabilities</w:t>
      </w:r>
      <w:r>
        <w:rPr>
          <w:noProof/>
        </w:rPr>
        <w:tab/>
      </w:r>
      <w:r>
        <w:rPr>
          <w:noProof/>
        </w:rPr>
        <w:fldChar w:fldCharType="begin"/>
      </w:r>
      <w:r>
        <w:rPr>
          <w:noProof/>
        </w:rPr>
        <w:instrText xml:space="preserve"> PAGEREF _Toc185772440 \h </w:instrText>
      </w:r>
      <w:r>
        <w:rPr>
          <w:noProof/>
        </w:rPr>
      </w:r>
      <w:r>
        <w:rPr>
          <w:noProof/>
        </w:rPr>
        <w:fldChar w:fldCharType="separate"/>
      </w:r>
      <w:r>
        <w:rPr>
          <w:noProof/>
        </w:rPr>
        <w:t>115</w:t>
      </w:r>
      <w:r>
        <w:rPr>
          <w:noProof/>
        </w:rPr>
        <w:fldChar w:fldCharType="end"/>
      </w:r>
    </w:p>
    <w:p w14:paraId="1E0B204D" w14:textId="27FE6AA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5.3.4</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Request capabilities from </w:t>
      </w:r>
      <w:r>
        <w:rPr>
          <w:noProof/>
        </w:rPr>
        <w:t>a particular client</w:t>
      </w:r>
      <w:r>
        <w:rPr>
          <w:noProof/>
        </w:rPr>
        <w:tab/>
      </w:r>
      <w:r>
        <w:rPr>
          <w:noProof/>
        </w:rPr>
        <w:fldChar w:fldCharType="begin"/>
      </w:r>
      <w:r>
        <w:rPr>
          <w:noProof/>
        </w:rPr>
        <w:instrText xml:space="preserve"> PAGEREF _Toc185772441 \h </w:instrText>
      </w:r>
      <w:r>
        <w:rPr>
          <w:noProof/>
        </w:rPr>
      </w:r>
      <w:r>
        <w:rPr>
          <w:noProof/>
        </w:rPr>
        <w:fldChar w:fldCharType="separate"/>
      </w:r>
      <w:r>
        <w:rPr>
          <w:noProof/>
        </w:rPr>
        <w:t>116</w:t>
      </w:r>
      <w:r>
        <w:rPr>
          <w:noProof/>
        </w:rPr>
        <w:fldChar w:fldCharType="end"/>
      </w:r>
    </w:p>
    <w:p w14:paraId="2BE2F1E8" w14:textId="788854D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5.3.5</w:t>
      </w:r>
      <w:r>
        <w:rPr>
          <w:rFonts w:asciiTheme="minorHAnsi" w:eastAsiaTheme="minorEastAsia" w:hAnsiTheme="minorHAnsi" w:cstheme="minorBidi"/>
          <w:noProof/>
          <w:kern w:val="2"/>
          <w:sz w:val="24"/>
          <w:szCs w:val="24"/>
          <w:lang w:eastAsia="en-GB"/>
          <w14:ligatures w14:val="standardContextual"/>
        </w:rPr>
        <w:tab/>
      </w:r>
      <w:r>
        <w:rPr>
          <w:noProof/>
        </w:rPr>
        <w:t>Request activity status from client(s)</w:t>
      </w:r>
      <w:r>
        <w:rPr>
          <w:noProof/>
        </w:rPr>
        <w:tab/>
      </w:r>
      <w:r>
        <w:rPr>
          <w:noProof/>
        </w:rPr>
        <w:fldChar w:fldCharType="begin"/>
      </w:r>
      <w:r>
        <w:rPr>
          <w:noProof/>
        </w:rPr>
        <w:instrText xml:space="preserve"> PAGEREF _Toc185772442 \h </w:instrText>
      </w:r>
      <w:r>
        <w:rPr>
          <w:noProof/>
        </w:rPr>
      </w:r>
      <w:r>
        <w:rPr>
          <w:noProof/>
        </w:rPr>
        <w:fldChar w:fldCharType="separate"/>
      </w:r>
      <w:r>
        <w:rPr>
          <w:noProof/>
        </w:rPr>
        <w:t>117</w:t>
      </w:r>
      <w:r>
        <w:rPr>
          <w:noProof/>
        </w:rPr>
        <w:fldChar w:fldCharType="end"/>
      </w:r>
    </w:p>
    <w:p w14:paraId="3C671325" w14:textId="0FE8FAC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5.3.5</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_Toc185772443 \h </w:instrText>
      </w:r>
      <w:r>
        <w:rPr>
          <w:noProof/>
        </w:rPr>
      </w:r>
      <w:r>
        <w:rPr>
          <w:noProof/>
        </w:rPr>
        <w:fldChar w:fldCharType="separate"/>
      </w:r>
      <w:r>
        <w:rPr>
          <w:noProof/>
        </w:rPr>
        <w:t>117</w:t>
      </w:r>
      <w:r>
        <w:rPr>
          <w:noProof/>
        </w:rPr>
        <w:fldChar w:fldCharType="end"/>
      </w:r>
    </w:p>
    <w:p w14:paraId="59563F51" w14:textId="4C66EED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5.3.5</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Request activity status of group members</w:t>
      </w:r>
      <w:r>
        <w:rPr>
          <w:noProof/>
        </w:rPr>
        <w:tab/>
      </w:r>
      <w:r>
        <w:rPr>
          <w:noProof/>
        </w:rPr>
        <w:fldChar w:fldCharType="begin"/>
      </w:r>
      <w:r>
        <w:rPr>
          <w:noProof/>
        </w:rPr>
        <w:instrText xml:space="preserve"> PAGEREF _Toc185772444 \h </w:instrText>
      </w:r>
      <w:r>
        <w:rPr>
          <w:noProof/>
        </w:rPr>
      </w:r>
      <w:r>
        <w:rPr>
          <w:noProof/>
        </w:rPr>
        <w:fldChar w:fldCharType="separate"/>
      </w:r>
      <w:r>
        <w:rPr>
          <w:noProof/>
        </w:rPr>
        <w:t>117</w:t>
      </w:r>
      <w:r>
        <w:rPr>
          <w:noProof/>
        </w:rPr>
        <w:fldChar w:fldCharType="end"/>
      </w:r>
    </w:p>
    <w:p w14:paraId="5CC7EE33" w14:textId="1CD3EB9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5.3.5</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Request </w:t>
      </w:r>
      <w:r>
        <w:rPr>
          <w:noProof/>
        </w:rPr>
        <w:t xml:space="preserve">activity status </w:t>
      </w:r>
      <w:r>
        <w:rPr>
          <w:noProof/>
          <w:lang w:eastAsia="zh-CN"/>
        </w:rPr>
        <w:t xml:space="preserve">from </w:t>
      </w:r>
      <w:r>
        <w:rPr>
          <w:noProof/>
        </w:rPr>
        <w:t>a particular client</w:t>
      </w:r>
      <w:r>
        <w:rPr>
          <w:noProof/>
        </w:rPr>
        <w:tab/>
      </w:r>
      <w:r>
        <w:rPr>
          <w:noProof/>
        </w:rPr>
        <w:fldChar w:fldCharType="begin"/>
      </w:r>
      <w:r>
        <w:rPr>
          <w:noProof/>
        </w:rPr>
        <w:instrText xml:space="preserve"> PAGEREF _Toc185772445 \h </w:instrText>
      </w:r>
      <w:r>
        <w:rPr>
          <w:noProof/>
        </w:rPr>
      </w:r>
      <w:r>
        <w:rPr>
          <w:noProof/>
        </w:rPr>
        <w:fldChar w:fldCharType="separate"/>
      </w:r>
      <w:r>
        <w:rPr>
          <w:noProof/>
        </w:rPr>
        <w:t>118</w:t>
      </w:r>
      <w:r>
        <w:rPr>
          <w:noProof/>
        </w:rPr>
        <w:fldChar w:fldCharType="end"/>
      </w:r>
    </w:p>
    <w:p w14:paraId="7D0A0A51" w14:textId="5A0694E2"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7.6</w:t>
      </w:r>
      <w:r>
        <w:rPr>
          <w:rFonts w:asciiTheme="minorHAnsi" w:eastAsiaTheme="minorEastAsia" w:hAnsiTheme="minorHAnsi" w:cstheme="minorBidi"/>
          <w:noProof/>
          <w:kern w:val="2"/>
          <w:sz w:val="24"/>
          <w:szCs w:val="24"/>
          <w:lang w:eastAsia="en-GB"/>
          <w14:ligatures w14:val="standardContextual"/>
        </w:rPr>
        <w:tab/>
      </w:r>
      <w:r>
        <w:rPr>
          <w:noProof/>
        </w:rPr>
        <w:t>Ambient viewing call</w:t>
      </w:r>
      <w:r>
        <w:rPr>
          <w:noProof/>
        </w:rPr>
        <w:tab/>
      </w:r>
      <w:r>
        <w:rPr>
          <w:noProof/>
        </w:rPr>
        <w:fldChar w:fldCharType="begin"/>
      </w:r>
      <w:r>
        <w:rPr>
          <w:noProof/>
        </w:rPr>
        <w:instrText xml:space="preserve"> PAGEREF _Toc185772446 \h </w:instrText>
      </w:r>
      <w:r>
        <w:rPr>
          <w:noProof/>
        </w:rPr>
      </w:r>
      <w:r>
        <w:rPr>
          <w:noProof/>
        </w:rPr>
        <w:fldChar w:fldCharType="separate"/>
      </w:r>
      <w:r>
        <w:rPr>
          <w:noProof/>
        </w:rPr>
        <w:t>119</w:t>
      </w:r>
      <w:r>
        <w:rPr>
          <w:noProof/>
        </w:rPr>
        <w:fldChar w:fldCharType="end"/>
      </w:r>
    </w:p>
    <w:p w14:paraId="053AC5EF" w14:textId="6E90A39F"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_Toc185772447 \h </w:instrText>
      </w:r>
      <w:r>
        <w:rPr>
          <w:noProof/>
        </w:rPr>
      </w:r>
      <w:r>
        <w:rPr>
          <w:noProof/>
        </w:rPr>
        <w:fldChar w:fldCharType="separate"/>
      </w:r>
      <w:r>
        <w:rPr>
          <w:noProof/>
        </w:rPr>
        <w:t>119</w:t>
      </w:r>
      <w:r>
        <w:rPr>
          <w:noProof/>
        </w:rPr>
        <w:fldChar w:fldCharType="end"/>
      </w:r>
    </w:p>
    <w:p w14:paraId="3AC802B8" w14:textId="130A2E34"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7.6.2</w:t>
      </w:r>
      <w:r>
        <w:rPr>
          <w:rFonts w:asciiTheme="minorHAnsi" w:eastAsiaTheme="minorEastAsia" w:hAnsiTheme="minorHAnsi" w:cstheme="minorBidi"/>
          <w:noProof/>
          <w:kern w:val="2"/>
          <w:sz w:val="24"/>
          <w:szCs w:val="24"/>
          <w:lang w:eastAsia="en-GB"/>
          <w14:ligatures w14:val="standardContextual"/>
        </w:rPr>
        <w:tab/>
      </w:r>
      <w:r>
        <w:rPr>
          <w:noProof/>
        </w:rPr>
        <w:t>Information flows for ambient viewing call</w:t>
      </w:r>
      <w:r>
        <w:rPr>
          <w:noProof/>
        </w:rPr>
        <w:tab/>
      </w:r>
      <w:r>
        <w:rPr>
          <w:noProof/>
        </w:rPr>
        <w:fldChar w:fldCharType="begin"/>
      </w:r>
      <w:r>
        <w:rPr>
          <w:noProof/>
        </w:rPr>
        <w:instrText xml:space="preserve"> PAGEREF _Toc185772448 \h </w:instrText>
      </w:r>
      <w:r>
        <w:rPr>
          <w:noProof/>
        </w:rPr>
      </w:r>
      <w:r>
        <w:rPr>
          <w:noProof/>
        </w:rPr>
        <w:fldChar w:fldCharType="separate"/>
      </w:r>
      <w:r>
        <w:rPr>
          <w:noProof/>
        </w:rPr>
        <w:t>119</w:t>
      </w:r>
      <w:r>
        <w:rPr>
          <w:noProof/>
        </w:rPr>
        <w:fldChar w:fldCharType="end"/>
      </w:r>
    </w:p>
    <w:p w14:paraId="261D1CB8" w14:textId="16E6805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7.6.2.1</w:t>
      </w:r>
      <w:r>
        <w:rPr>
          <w:rFonts w:asciiTheme="minorHAnsi" w:eastAsiaTheme="minorEastAsia" w:hAnsiTheme="minorHAnsi" w:cstheme="minorBidi"/>
          <w:noProof/>
          <w:kern w:val="2"/>
          <w:sz w:val="24"/>
          <w:szCs w:val="24"/>
          <w:lang w:eastAsia="en-GB"/>
          <w14:ligatures w14:val="standardContextual"/>
        </w:rPr>
        <w:tab/>
      </w:r>
      <w:r>
        <w:rPr>
          <w:noProof/>
        </w:rPr>
        <w:t>Ambient viewing call request</w:t>
      </w:r>
      <w:r>
        <w:rPr>
          <w:noProof/>
        </w:rPr>
        <w:tab/>
      </w:r>
      <w:r>
        <w:rPr>
          <w:noProof/>
        </w:rPr>
        <w:fldChar w:fldCharType="begin"/>
      </w:r>
      <w:r>
        <w:rPr>
          <w:noProof/>
        </w:rPr>
        <w:instrText xml:space="preserve"> PAGEREF _Toc185772449 \h </w:instrText>
      </w:r>
      <w:r>
        <w:rPr>
          <w:noProof/>
        </w:rPr>
      </w:r>
      <w:r>
        <w:rPr>
          <w:noProof/>
        </w:rPr>
        <w:fldChar w:fldCharType="separate"/>
      </w:r>
      <w:r>
        <w:rPr>
          <w:noProof/>
        </w:rPr>
        <w:t>119</w:t>
      </w:r>
      <w:r>
        <w:rPr>
          <w:noProof/>
        </w:rPr>
        <w:fldChar w:fldCharType="end"/>
      </w:r>
    </w:p>
    <w:p w14:paraId="45E38A72" w14:textId="7BA1D45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rFonts w:cs="Arial"/>
          <w:noProof/>
        </w:rPr>
        <w:t>7.6.2.2</w:t>
      </w:r>
      <w:r>
        <w:rPr>
          <w:rFonts w:asciiTheme="minorHAnsi" w:eastAsiaTheme="minorEastAsia" w:hAnsiTheme="minorHAnsi" w:cstheme="minorBidi"/>
          <w:noProof/>
          <w:kern w:val="2"/>
          <w:sz w:val="24"/>
          <w:szCs w:val="24"/>
          <w:lang w:eastAsia="en-GB"/>
          <w14:ligatures w14:val="standardContextual"/>
        </w:rPr>
        <w:tab/>
      </w:r>
      <w:r w:rsidRPr="007A1160">
        <w:rPr>
          <w:rFonts w:cs="Arial"/>
          <w:noProof/>
        </w:rPr>
        <w:t>Ambient viewing call response</w:t>
      </w:r>
      <w:r>
        <w:rPr>
          <w:noProof/>
        </w:rPr>
        <w:tab/>
      </w:r>
      <w:r>
        <w:rPr>
          <w:noProof/>
        </w:rPr>
        <w:fldChar w:fldCharType="begin"/>
      </w:r>
      <w:r>
        <w:rPr>
          <w:noProof/>
        </w:rPr>
        <w:instrText xml:space="preserve"> PAGEREF _Toc185772450 \h </w:instrText>
      </w:r>
      <w:r>
        <w:rPr>
          <w:noProof/>
        </w:rPr>
      </w:r>
      <w:r>
        <w:rPr>
          <w:noProof/>
        </w:rPr>
        <w:fldChar w:fldCharType="separate"/>
      </w:r>
      <w:r>
        <w:rPr>
          <w:noProof/>
        </w:rPr>
        <w:t>120</w:t>
      </w:r>
      <w:r>
        <w:rPr>
          <w:noProof/>
        </w:rPr>
        <w:fldChar w:fldCharType="end"/>
      </w:r>
    </w:p>
    <w:p w14:paraId="45431BD1" w14:textId="0DF0979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rFonts w:cs="Arial"/>
          <w:noProof/>
        </w:rPr>
        <w:t>7.6.2.3</w:t>
      </w:r>
      <w:r>
        <w:rPr>
          <w:rFonts w:asciiTheme="minorHAnsi" w:eastAsiaTheme="minorEastAsia" w:hAnsiTheme="minorHAnsi" w:cstheme="minorBidi"/>
          <w:noProof/>
          <w:kern w:val="2"/>
          <w:sz w:val="24"/>
          <w:szCs w:val="24"/>
          <w:lang w:eastAsia="en-GB"/>
          <w14:ligatures w14:val="standardContextual"/>
        </w:rPr>
        <w:tab/>
      </w:r>
      <w:r w:rsidRPr="007A1160">
        <w:rPr>
          <w:rFonts w:cs="Arial"/>
          <w:noProof/>
        </w:rPr>
        <w:t>Ambient viewing call release request</w:t>
      </w:r>
      <w:r>
        <w:rPr>
          <w:noProof/>
        </w:rPr>
        <w:tab/>
      </w:r>
      <w:r>
        <w:rPr>
          <w:noProof/>
        </w:rPr>
        <w:fldChar w:fldCharType="begin"/>
      </w:r>
      <w:r>
        <w:rPr>
          <w:noProof/>
        </w:rPr>
        <w:instrText xml:space="preserve"> PAGEREF _Toc185772451 \h </w:instrText>
      </w:r>
      <w:r>
        <w:rPr>
          <w:noProof/>
        </w:rPr>
      </w:r>
      <w:r>
        <w:rPr>
          <w:noProof/>
        </w:rPr>
        <w:fldChar w:fldCharType="separate"/>
      </w:r>
      <w:r>
        <w:rPr>
          <w:noProof/>
        </w:rPr>
        <w:t>120</w:t>
      </w:r>
      <w:r>
        <w:rPr>
          <w:noProof/>
        </w:rPr>
        <w:fldChar w:fldCharType="end"/>
      </w:r>
    </w:p>
    <w:p w14:paraId="3A8F0A0D" w14:textId="53B35C37"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rFonts w:cs="Arial"/>
          <w:noProof/>
        </w:rPr>
        <w:t>7.6.2.4</w:t>
      </w:r>
      <w:r>
        <w:rPr>
          <w:rFonts w:asciiTheme="minorHAnsi" w:eastAsiaTheme="minorEastAsia" w:hAnsiTheme="minorHAnsi" w:cstheme="minorBidi"/>
          <w:noProof/>
          <w:kern w:val="2"/>
          <w:sz w:val="24"/>
          <w:szCs w:val="24"/>
          <w:lang w:eastAsia="en-GB"/>
          <w14:ligatures w14:val="standardContextual"/>
        </w:rPr>
        <w:tab/>
      </w:r>
      <w:r w:rsidRPr="007A1160">
        <w:rPr>
          <w:rFonts w:cs="Arial"/>
          <w:noProof/>
        </w:rPr>
        <w:t>Ambient viewing call release response</w:t>
      </w:r>
      <w:r>
        <w:rPr>
          <w:noProof/>
        </w:rPr>
        <w:tab/>
      </w:r>
      <w:r>
        <w:rPr>
          <w:noProof/>
        </w:rPr>
        <w:fldChar w:fldCharType="begin"/>
      </w:r>
      <w:r>
        <w:rPr>
          <w:noProof/>
        </w:rPr>
        <w:instrText xml:space="preserve"> PAGEREF _Toc185772452 \h </w:instrText>
      </w:r>
      <w:r>
        <w:rPr>
          <w:noProof/>
        </w:rPr>
      </w:r>
      <w:r>
        <w:rPr>
          <w:noProof/>
        </w:rPr>
        <w:fldChar w:fldCharType="separate"/>
      </w:r>
      <w:r>
        <w:rPr>
          <w:noProof/>
        </w:rPr>
        <w:t>120</w:t>
      </w:r>
      <w:r>
        <w:rPr>
          <w:noProof/>
        </w:rPr>
        <w:fldChar w:fldCharType="end"/>
      </w:r>
    </w:p>
    <w:p w14:paraId="1C81687F" w14:textId="1F86A12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rFonts w:cs="Arial"/>
          <w:noProof/>
        </w:rPr>
        <w:t>7.6.2.</w:t>
      </w:r>
      <w:r w:rsidRPr="007A1160">
        <w:rPr>
          <w:rFonts w:cs="Arial"/>
          <w:noProof/>
          <w:lang w:eastAsia="zh-CN"/>
        </w:rPr>
        <w:t>5</w:t>
      </w:r>
      <w:r>
        <w:rPr>
          <w:rFonts w:asciiTheme="minorHAnsi" w:eastAsiaTheme="minorEastAsia" w:hAnsiTheme="minorHAnsi" w:cstheme="minorBidi"/>
          <w:noProof/>
          <w:kern w:val="2"/>
          <w:sz w:val="24"/>
          <w:szCs w:val="24"/>
          <w:lang w:eastAsia="en-GB"/>
          <w14:ligatures w14:val="standardContextual"/>
        </w:rPr>
        <w:tab/>
      </w:r>
      <w:r w:rsidRPr="007A1160">
        <w:rPr>
          <w:rFonts w:cs="Arial"/>
          <w:noProof/>
        </w:rPr>
        <w:t xml:space="preserve">Ambient viewing call release </w:t>
      </w:r>
      <w:r w:rsidRPr="007A1160">
        <w:rPr>
          <w:rFonts w:cs="Arial"/>
          <w:noProof/>
          <w:lang w:eastAsia="zh-CN"/>
        </w:rPr>
        <w:t>notification</w:t>
      </w:r>
      <w:r>
        <w:rPr>
          <w:noProof/>
        </w:rPr>
        <w:tab/>
      </w:r>
      <w:r>
        <w:rPr>
          <w:noProof/>
        </w:rPr>
        <w:fldChar w:fldCharType="begin"/>
      </w:r>
      <w:r>
        <w:rPr>
          <w:noProof/>
        </w:rPr>
        <w:instrText xml:space="preserve"> PAGEREF _Toc185772453 \h </w:instrText>
      </w:r>
      <w:r>
        <w:rPr>
          <w:noProof/>
        </w:rPr>
      </w:r>
      <w:r>
        <w:rPr>
          <w:noProof/>
        </w:rPr>
        <w:fldChar w:fldCharType="separate"/>
      </w:r>
      <w:r>
        <w:rPr>
          <w:noProof/>
        </w:rPr>
        <w:t>121</w:t>
      </w:r>
      <w:r>
        <w:rPr>
          <w:noProof/>
        </w:rPr>
        <w:fldChar w:fldCharType="end"/>
      </w:r>
    </w:p>
    <w:p w14:paraId="2B928676" w14:textId="5ED2BE61"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7.6.3</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_Toc185772454 \h </w:instrText>
      </w:r>
      <w:r>
        <w:rPr>
          <w:noProof/>
        </w:rPr>
      </w:r>
      <w:r>
        <w:rPr>
          <w:noProof/>
        </w:rPr>
        <w:fldChar w:fldCharType="separate"/>
      </w:r>
      <w:r>
        <w:rPr>
          <w:noProof/>
        </w:rPr>
        <w:t>121</w:t>
      </w:r>
      <w:r>
        <w:rPr>
          <w:noProof/>
        </w:rPr>
        <w:fldChar w:fldCharType="end"/>
      </w:r>
    </w:p>
    <w:p w14:paraId="2F3D2ACB" w14:textId="4A7D471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7.6.3.1</w:t>
      </w:r>
      <w:r>
        <w:rPr>
          <w:rFonts w:asciiTheme="minorHAnsi" w:eastAsiaTheme="minorEastAsia" w:hAnsiTheme="minorHAnsi" w:cstheme="minorBidi"/>
          <w:noProof/>
          <w:kern w:val="2"/>
          <w:sz w:val="24"/>
          <w:szCs w:val="24"/>
          <w:lang w:eastAsia="en-GB"/>
          <w14:ligatures w14:val="standardContextual"/>
        </w:rPr>
        <w:tab/>
      </w:r>
      <w:r>
        <w:rPr>
          <w:noProof/>
        </w:rPr>
        <w:t>Remotely initiated ambient viewing call setup procedure</w:t>
      </w:r>
      <w:r>
        <w:rPr>
          <w:noProof/>
        </w:rPr>
        <w:tab/>
      </w:r>
      <w:r>
        <w:rPr>
          <w:noProof/>
        </w:rPr>
        <w:fldChar w:fldCharType="begin"/>
      </w:r>
      <w:r>
        <w:rPr>
          <w:noProof/>
        </w:rPr>
        <w:instrText xml:space="preserve"> PAGEREF _Toc185772455 \h </w:instrText>
      </w:r>
      <w:r>
        <w:rPr>
          <w:noProof/>
        </w:rPr>
      </w:r>
      <w:r>
        <w:rPr>
          <w:noProof/>
        </w:rPr>
        <w:fldChar w:fldCharType="separate"/>
      </w:r>
      <w:r>
        <w:rPr>
          <w:noProof/>
        </w:rPr>
        <w:t>121</w:t>
      </w:r>
      <w:r>
        <w:rPr>
          <w:noProof/>
        </w:rPr>
        <w:fldChar w:fldCharType="end"/>
      </w:r>
    </w:p>
    <w:p w14:paraId="589F83FD" w14:textId="6557636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7.6.3.2</w:t>
      </w:r>
      <w:r>
        <w:rPr>
          <w:rFonts w:asciiTheme="minorHAnsi" w:eastAsiaTheme="minorEastAsia" w:hAnsiTheme="minorHAnsi" w:cstheme="minorBidi"/>
          <w:noProof/>
          <w:kern w:val="2"/>
          <w:sz w:val="24"/>
          <w:szCs w:val="24"/>
          <w:lang w:eastAsia="en-GB"/>
          <w14:ligatures w14:val="standardContextual"/>
        </w:rPr>
        <w:tab/>
      </w:r>
      <w:r>
        <w:rPr>
          <w:noProof/>
        </w:rPr>
        <w:t>Locally initiated ambient viewing call setup procedure</w:t>
      </w:r>
      <w:r>
        <w:rPr>
          <w:noProof/>
        </w:rPr>
        <w:tab/>
      </w:r>
      <w:r>
        <w:rPr>
          <w:noProof/>
        </w:rPr>
        <w:fldChar w:fldCharType="begin"/>
      </w:r>
      <w:r>
        <w:rPr>
          <w:noProof/>
        </w:rPr>
        <w:instrText xml:space="preserve"> PAGEREF _Toc185772456 \h </w:instrText>
      </w:r>
      <w:r>
        <w:rPr>
          <w:noProof/>
        </w:rPr>
      </w:r>
      <w:r>
        <w:rPr>
          <w:noProof/>
        </w:rPr>
        <w:fldChar w:fldCharType="separate"/>
      </w:r>
      <w:r>
        <w:rPr>
          <w:noProof/>
        </w:rPr>
        <w:t>122</w:t>
      </w:r>
      <w:r>
        <w:rPr>
          <w:noProof/>
        </w:rPr>
        <w:fldChar w:fldCharType="end"/>
      </w:r>
    </w:p>
    <w:p w14:paraId="7A975D5E" w14:textId="6A53457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7.6.3.3</w:t>
      </w:r>
      <w:r>
        <w:rPr>
          <w:rFonts w:asciiTheme="minorHAnsi" w:eastAsiaTheme="minorEastAsia" w:hAnsiTheme="minorHAnsi" w:cstheme="minorBidi"/>
          <w:noProof/>
          <w:kern w:val="2"/>
          <w:sz w:val="24"/>
          <w:szCs w:val="24"/>
          <w:lang w:eastAsia="en-GB"/>
          <w14:ligatures w14:val="standardContextual"/>
        </w:rPr>
        <w:tab/>
      </w:r>
      <w:r>
        <w:rPr>
          <w:noProof/>
          <w:lang w:eastAsia="zh-CN"/>
        </w:rPr>
        <w:t>Ambient viewing call release – server initiated</w:t>
      </w:r>
      <w:r>
        <w:rPr>
          <w:noProof/>
        </w:rPr>
        <w:tab/>
      </w:r>
      <w:r>
        <w:rPr>
          <w:noProof/>
        </w:rPr>
        <w:fldChar w:fldCharType="begin"/>
      </w:r>
      <w:r>
        <w:rPr>
          <w:noProof/>
        </w:rPr>
        <w:instrText xml:space="preserve"> PAGEREF _Toc185772457 \h </w:instrText>
      </w:r>
      <w:r>
        <w:rPr>
          <w:noProof/>
        </w:rPr>
      </w:r>
      <w:r>
        <w:rPr>
          <w:noProof/>
        </w:rPr>
        <w:fldChar w:fldCharType="separate"/>
      </w:r>
      <w:r>
        <w:rPr>
          <w:noProof/>
        </w:rPr>
        <w:t>123</w:t>
      </w:r>
      <w:r>
        <w:rPr>
          <w:noProof/>
        </w:rPr>
        <w:fldChar w:fldCharType="end"/>
      </w:r>
    </w:p>
    <w:p w14:paraId="1BE5E4E6" w14:textId="5273F62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7.6.3.4</w:t>
      </w:r>
      <w:r>
        <w:rPr>
          <w:rFonts w:asciiTheme="minorHAnsi" w:eastAsiaTheme="minorEastAsia" w:hAnsiTheme="minorHAnsi" w:cstheme="minorBidi"/>
          <w:noProof/>
          <w:kern w:val="2"/>
          <w:sz w:val="24"/>
          <w:szCs w:val="24"/>
          <w:lang w:eastAsia="en-GB"/>
          <w14:ligatures w14:val="standardContextual"/>
        </w:rPr>
        <w:tab/>
      </w:r>
      <w:r>
        <w:rPr>
          <w:noProof/>
          <w:lang w:eastAsia="zh-CN"/>
        </w:rPr>
        <w:t>Ambient viewing call release – "viewing" user initiated</w:t>
      </w:r>
      <w:r>
        <w:rPr>
          <w:noProof/>
        </w:rPr>
        <w:tab/>
      </w:r>
      <w:r>
        <w:rPr>
          <w:noProof/>
        </w:rPr>
        <w:fldChar w:fldCharType="begin"/>
      </w:r>
      <w:r>
        <w:rPr>
          <w:noProof/>
        </w:rPr>
        <w:instrText xml:space="preserve"> PAGEREF _Toc185772458 \h </w:instrText>
      </w:r>
      <w:r>
        <w:rPr>
          <w:noProof/>
        </w:rPr>
      </w:r>
      <w:r>
        <w:rPr>
          <w:noProof/>
        </w:rPr>
        <w:fldChar w:fldCharType="separate"/>
      </w:r>
      <w:r>
        <w:rPr>
          <w:noProof/>
        </w:rPr>
        <w:t>124</w:t>
      </w:r>
      <w:r>
        <w:rPr>
          <w:noProof/>
        </w:rPr>
        <w:fldChar w:fldCharType="end"/>
      </w:r>
    </w:p>
    <w:p w14:paraId="5D8B07DF" w14:textId="2385612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7.6.3.5</w:t>
      </w:r>
      <w:r>
        <w:rPr>
          <w:rFonts w:asciiTheme="minorHAnsi" w:eastAsiaTheme="minorEastAsia" w:hAnsiTheme="minorHAnsi" w:cstheme="minorBidi"/>
          <w:noProof/>
          <w:kern w:val="2"/>
          <w:sz w:val="24"/>
          <w:szCs w:val="24"/>
          <w:lang w:eastAsia="en-GB"/>
          <w14:ligatures w14:val="standardContextual"/>
        </w:rPr>
        <w:tab/>
      </w:r>
      <w:r>
        <w:rPr>
          <w:noProof/>
          <w:lang w:eastAsia="zh-CN"/>
        </w:rPr>
        <w:t>Ambient viewing call release – "viewed to" user initiated</w:t>
      </w:r>
      <w:r>
        <w:rPr>
          <w:noProof/>
        </w:rPr>
        <w:tab/>
      </w:r>
      <w:r>
        <w:rPr>
          <w:noProof/>
        </w:rPr>
        <w:fldChar w:fldCharType="begin"/>
      </w:r>
      <w:r>
        <w:rPr>
          <w:noProof/>
        </w:rPr>
        <w:instrText xml:space="preserve"> PAGEREF _Toc185772459 \h </w:instrText>
      </w:r>
      <w:r>
        <w:rPr>
          <w:noProof/>
        </w:rPr>
      </w:r>
      <w:r>
        <w:rPr>
          <w:noProof/>
        </w:rPr>
        <w:fldChar w:fldCharType="separate"/>
      </w:r>
      <w:r>
        <w:rPr>
          <w:noProof/>
        </w:rPr>
        <w:t>125</w:t>
      </w:r>
      <w:r>
        <w:rPr>
          <w:noProof/>
        </w:rPr>
        <w:fldChar w:fldCharType="end"/>
      </w:r>
    </w:p>
    <w:p w14:paraId="39B9D851" w14:textId="4DAF0945"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7.7</w:t>
      </w:r>
      <w:r>
        <w:rPr>
          <w:rFonts w:asciiTheme="minorHAnsi" w:eastAsiaTheme="minorEastAsia" w:hAnsiTheme="minorHAnsi" w:cstheme="minorBidi"/>
          <w:noProof/>
          <w:kern w:val="2"/>
          <w:sz w:val="24"/>
          <w:szCs w:val="24"/>
          <w:lang w:eastAsia="en-GB"/>
          <w14:ligatures w14:val="standardContextual"/>
        </w:rPr>
        <w:tab/>
      </w:r>
      <w:r>
        <w:rPr>
          <w:noProof/>
        </w:rPr>
        <w:t>Transmission control</w:t>
      </w:r>
      <w:r>
        <w:rPr>
          <w:noProof/>
        </w:rPr>
        <w:tab/>
      </w:r>
      <w:r>
        <w:rPr>
          <w:noProof/>
        </w:rPr>
        <w:fldChar w:fldCharType="begin"/>
      </w:r>
      <w:r>
        <w:rPr>
          <w:noProof/>
        </w:rPr>
        <w:instrText xml:space="preserve"> PAGEREF _Toc185772460 \h </w:instrText>
      </w:r>
      <w:r>
        <w:rPr>
          <w:noProof/>
        </w:rPr>
      </w:r>
      <w:r>
        <w:rPr>
          <w:noProof/>
        </w:rPr>
        <w:fldChar w:fldCharType="separate"/>
      </w:r>
      <w:r>
        <w:rPr>
          <w:noProof/>
        </w:rPr>
        <w:t>126</w:t>
      </w:r>
      <w:r>
        <w:rPr>
          <w:noProof/>
        </w:rPr>
        <w:fldChar w:fldCharType="end"/>
      </w:r>
    </w:p>
    <w:p w14:paraId="29AC8141" w14:textId="2EE21447"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7.7.1</w:t>
      </w:r>
      <w:r>
        <w:rPr>
          <w:rFonts w:asciiTheme="minorHAnsi" w:eastAsiaTheme="minorEastAsia" w:hAnsiTheme="minorHAnsi" w:cstheme="minorBidi"/>
          <w:noProof/>
          <w:kern w:val="2"/>
          <w:sz w:val="24"/>
          <w:szCs w:val="24"/>
          <w:lang w:eastAsia="en-GB"/>
          <w14:ligatures w14:val="standardContextual"/>
        </w:rPr>
        <w:tab/>
      </w:r>
      <w:r>
        <w:rPr>
          <w:noProof/>
        </w:rPr>
        <w:t>Transmission control for on-network MCVideo service</w:t>
      </w:r>
      <w:r>
        <w:rPr>
          <w:noProof/>
        </w:rPr>
        <w:tab/>
      </w:r>
      <w:r>
        <w:rPr>
          <w:noProof/>
        </w:rPr>
        <w:fldChar w:fldCharType="begin"/>
      </w:r>
      <w:r>
        <w:rPr>
          <w:noProof/>
        </w:rPr>
        <w:instrText xml:space="preserve"> PAGEREF _Toc185772461 \h </w:instrText>
      </w:r>
      <w:r>
        <w:rPr>
          <w:noProof/>
        </w:rPr>
      </w:r>
      <w:r>
        <w:rPr>
          <w:noProof/>
        </w:rPr>
        <w:fldChar w:fldCharType="separate"/>
      </w:r>
      <w:r>
        <w:rPr>
          <w:noProof/>
        </w:rPr>
        <w:t>126</w:t>
      </w:r>
      <w:r>
        <w:rPr>
          <w:noProof/>
        </w:rPr>
        <w:fldChar w:fldCharType="end"/>
      </w:r>
    </w:p>
    <w:p w14:paraId="59E76EAE" w14:textId="6D19374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7.7.1.1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_Toc185772462 \h </w:instrText>
      </w:r>
      <w:r>
        <w:rPr>
          <w:noProof/>
        </w:rPr>
      </w:r>
      <w:r>
        <w:rPr>
          <w:noProof/>
        </w:rPr>
        <w:fldChar w:fldCharType="separate"/>
      </w:r>
      <w:r>
        <w:rPr>
          <w:noProof/>
        </w:rPr>
        <w:t>126</w:t>
      </w:r>
      <w:r>
        <w:rPr>
          <w:noProof/>
        </w:rPr>
        <w:fldChar w:fldCharType="end"/>
      </w:r>
    </w:p>
    <w:p w14:paraId="1E8E01C6" w14:textId="77BA01E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7.7.1.2</w:t>
      </w:r>
      <w:r>
        <w:rPr>
          <w:rFonts w:asciiTheme="minorHAnsi" w:eastAsiaTheme="minorEastAsia" w:hAnsiTheme="minorHAnsi" w:cstheme="minorBidi"/>
          <w:noProof/>
          <w:kern w:val="2"/>
          <w:sz w:val="24"/>
          <w:szCs w:val="24"/>
          <w:lang w:eastAsia="en-GB"/>
          <w14:ligatures w14:val="standardContextual"/>
        </w:rPr>
        <w:tab/>
      </w:r>
      <w:r>
        <w:rPr>
          <w:noProof/>
        </w:rPr>
        <w:t>Information flows for transmission control for on-network</w:t>
      </w:r>
      <w:r>
        <w:rPr>
          <w:noProof/>
        </w:rPr>
        <w:tab/>
      </w:r>
      <w:r>
        <w:rPr>
          <w:noProof/>
        </w:rPr>
        <w:fldChar w:fldCharType="begin"/>
      </w:r>
      <w:r>
        <w:rPr>
          <w:noProof/>
        </w:rPr>
        <w:instrText xml:space="preserve"> PAGEREF _Toc185772463 \h </w:instrText>
      </w:r>
      <w:r>
        <w:rPr>
          <w:noProof/>
        </w:rPr>
      </w:r>
      <w:r>
        <w:rPr>
          <w:noProof/>
        </w:rPr>
        <w:fldChar w:fldCharType="separate"/>
      </w:r>
      <w:r>
        <w:rPr>
          <w:noProof/>
        </w:rPr>
        <w:t>126</w:t>
      </w:r>
      <w:r>
        <w:rPr>
          <w:noProof/>
        </w:rPr>
        <w:fldChar w:fldCharType="end"/>
      </w:r>
    </w:p>
    <w:p w14:paraId="48E6C65F" w14:textId="49AA29E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_Toc185772464 \h </w:instrText>
      </w:r>
      <w:r>
        <w:rPr>
          <w:noProof/>
        </w:rPr>
      </w:r>
      <w:r>
        <w:rPr>
          <w:noProof/>
        </w:rPr>
        <w:fldChar w:fldCharType="separate"/>
      </w:r>
      <w:r>
        <w:rPr>
          <w:noProof/>
        </w:rPr>
        <w:t>126</w:t>
      </w:r>
      <w:r>
        <w:rPr>
          <w:noProof/>
        </w:rPr>
        <w:fldChar w:fldCharType="end"/>
      </w:r>
    </w:p>
    <w:p w14:paraId="58550240" w14:textId="23E1E77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w:t>
      </w:r>
      <w:r>
        <w:rPr>
          <w:rFonts w:asciiTheme="minorHAnsi" w:eastAsiaTheme="minorEastAsia" w:hAnsiTheme="minorHAnsi" w:cstheme="minorBidi"/>
          <w:noProof/>
          <w:kern w:val="2"/>
          <w:sz w:val="24"/>
          <w:szCs w:val="24"/>
          <w:lang w:eastAsia="en-GB"/>
          <w14:ligatures w14:val="standardContextual"/>
        </w:rPr>
        <w:tab/>
      </w:r>
      <w:r>
        <w:rPr>
          <w:noProof/>
        </w:rPr>
        <w:t>Transmit media request</w:t>
      </w:r>
      <w:r>
        <w:rPr>
          <w:noProof/>
        </w:rPr>
        <w:tab/>
      </w:r>
      <w:r>
        <w:rPr>
          <w:noProof/>
        </w:rPr>
        <w:fldChar w:fldCharType="begin"/>
      </w:r>
      <w:r>
        <w:rPr>
          <w:noProof/>
        </w:rPr>
        <w:instrText xml:space="preserve"> PAGEREF _Toc185772465 \h </w:instrText>
      </w:r>
      <w:r>
        <w:rPr>
          <w:noProof/>
        </w:rPr>
      </w:r>
      <w:r>
        <w:rPr>
          <w:noProof/>
        </w:rPr>
        <w:fldChar w:fldCharType="separate"/>
      </w:r>
      <w:r>
        <w:rPr>
          <w:noProof/>
        </w:rPr>
        <w:t>126</w:t>
      </w:r>
      <w:r>
        <w:rPr>
          <w:noProof/>
        </w:rPr>
        <w:fldChar w:fldCharType="end"/>
      </w:r>
    </w:p>
    <w:p w14:paraId="504445FD" w14:textId="2536869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7.7.1.2.3</w:t>
      </w:r>
      <w:r>
        <w:rPr>
          <w:rFonts w:asciiTheme="minorHAnsi" w:eastAsiaTheme="minorEastAsia" w:hAnsiTheme="minorHAnsi" w:cstheme="minorBidi"/>
          <w:noProof/>
          <w:kern w:val="2"/>
          <w:sz w:val="24"/>
          <w:szCs w:val="24"/>
          <w:lang w:eastAsia="en-GB"/>
          <w14:ligatures w14:val="standardContextual"/>
        </w:rPr>
        <w:tab/>
      </w:r>
      <w:r>
        <w:rPr>
          <w:noProof/>
        </w:rPr>
        <w:t>Transmit media granted</w:t>
      </w:r>
      <w:r>
        <w:rPr>
          <w:noProof/>
        </w:rPr>
        <w:tab/>
      </w:r>
      <w:r>
        <w:rPr>
          <w:noProof/>
        </w:rPr>
        <w:fldChar w:fldCharType="begin"/>
      </w:r>
      <w:r>
        <w:rPr>
          <w:noProof/>
        </w:rPr>
        <w:instrText xml:space="preserve"> PAGEREF _Toc185772466 \h </w:instrText>
      </w:r>
      <w:r>
        <w:rPr>
          <w:noProof/>
        </w:rPr>
      </w:r>
      <w:r>
        <w:rPr>
          <w:noProof/>
        </w:rPr>
        <w:fldChar w:fldCharType="separate"/>
      </w:r>
      <w:r>
        <w:rPr>
          <w:noProof/>
        </w:rPr>
        <w:t>127</w:t>
      </w:r>
      <w:r>
        <w:rPr>
          <w:noProof/>
        </w:rPr>
        <w:fldChar w:fldCharType="end"/>
      </w:r>
    </w:p>
    <w:p w14:paraId="663DD499" w14:textId="5E1ADC4F"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7.7.1.2.4</w:t>
      </w:r>
      <w:r>
        <w:rPr>
          <w:rFonts w:asciiTheme="minorHAnsi" w:eastAsiaTheme="minorEastAsia" w:hAnsiTheme="minorHAnsi" w:cstheme="minorBidi"/>
          <w:noProof/>
          <w:kern w:val="2"/>
          <w:sz w:val="24"/>
          <w:szCs w:val="24"/>
          <w:lang w:eastAsia="en-GB"/>
          <w14:ligatures w14:val="standardContextual"/>
        </w:rPr>
        <w:tab/>
      </w:r>
      <w:r>
        <w:rPr>
          <w:noProof/>
        </w:rPr>
        <w:t>Transmit media rejected</w:t>
      </w:r>
      <w:r>
        <w:rPr>
          <w:noProof/>
        </w:rPr>
        <w:tab/>
      </w:r>
      <w:r>
        <w:rPr>
          <w:noProof/>
        </w:rPr>
        <w:fldChar w:fldCharType="begin"/>
      </w:r>
      <w:r>
        <w:rPr>
          <w:noProof/>
        </w:rPr>
        <w:instrText xml:space="preserve"> PAGEREF _Toc185772467 \h </w:instrText>
      </w:r>
      <w:r>
        <w:rPr>
          <w:noProof/>
        </w:rPr>
      </w:r>
      <w:r>
        <w:rPr>
          <w:noProof/>
        </w:rPr>
        <w:fldChar w:fldCharType="separate"/>
      </w:r>
      <w:r>
        <w:rPr>
          <w:noProof/>
        </w:rPr>
        <w:t>127</w:t>
      </w:r>
      <w:r>
        <w:rPr>
          <w:noProof/>
        </w:rPr>
        <w:fldChar w:fldCharType="end"/>
      </w:r>
    </w:p>
    <w:p w14:paraId="6D11DBAE" w14:textId="31E8CA5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7.7.1.2.5</w:t>
      </w:r>
      <w:r>
        <w:rPr>
          <w:rFonts w:asciiTheme="minorHAnsi" w:eastAsiaTheme="minorEastAsia" w:hAnsiTheme="minorHAnsi" w:cstheme="minorBidi"/>
          <w:noProof/>
          <w:kern w:val="2"/>
          <w:sz w:val="24"/>
          <w:szCs w:val="24"/>
          <w:lang w:eastAsia="en-GB"/>
          <w14:ligatures w14:val="standardContextual"/>
        </w:rPr>
        <w:tab/>
      </w:r>
      <w:r>
        <w:rPr>
          <w:noProof/>
        </w:rPr>
        <w:t>Media transmission notification</w:t>
      </w:r>
      <w:r>
        <w:rPr>
          <w:noProof/>
        </w:rPr>
        <w:tab/>
      </w:r>
      <w:r>
        <w:rPr>
          <w:noProof/>
        </w:rPr>
        <w:fldChar w:fldCharType="begin"/>
      </w:r>
      <w:r>
        <w:rPr>
          <w:noProof/>
        </w:rPr>
        <w:instrText xml:space="preserve"> PAGEREF _Toc185772468 \h </w:instrText>
      </w:r>
      <w:r>
        <w:rPr>
          <w:noProof/>
        </w:rPr>
      </w:r>
      <w:r>
        <w:rPr>
          <w:noProof/>
        </w:rPr>
        <w:fldChar w:fldCharType="separate"/>
      </w:r>
      <w:r>
        <w:rPr>
          <w:noProof/>
        </w:rPr>
        <w:t>127</w:t>
      </w:r>
      <w:r>
        <w:rPr>
          <w:noProof/>
        </w:rPr>
        <w:fldChar w:fldCharType="end"/>
      </w:r>
    </w:p>
    <w:p w14:paraId="612583D7" w14:textId="1BF32B6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7.7.1.2.6</w:t>
      </w:r>
      <w:r>
        <w:rPr>
          <w:rFonts w:asciiTheme="minorHAnsi" w:eastAsiaTheme="minorEastAsia" w:hAnsiTheme="minorHAnsi" w:cstheme="minorBidi"/>
          <w:noProof/>
          <w:kern w:val="2"/>
          <w:sz w:val="24"/>
          <w:szCs w:val="24"/>
          <w:lang w:eastAsia="en-GB"/>
          <w14:ligatures w14:val="standardContextual"/>
        </w:rPr>
        <w:tab/>
      </w:r>
      <w:r>
        <w:rPr>
          <w:noProof/>
        </w:rPr>
        <w:t>Receive media request</w:t>
      </w:r>
      <w:r>
        <w:rPr>
          <w:noProof/>
        </w:rPr>
        <w:tab/>
      </w:r>
      <w:r>
        <w:rPr>
          <w:noProof/>
        </w:rPr>
        <w:fldChar w:fldCharType="begin"/>
      </w:r>
      <w:r>
        <w:rPr>
          <w:noProof/>
        </w:rPr>
        <w:instrText xml:space="preserve"> PAGEREF _Toc185772469 \h </w:instrText>
      </w:r>
      <w:r>
        <w:rPr>
          <w:noProof/>
        </w:rPr>
      </w:r>
      <w:r>
        <w:rPr>
          <w:noProof/>
        </w:rPr>
        <w:fldChar w:fldCharType="separate"/>
      </w:r>
      <w:r>
        <w:rPr>
          <w:noProof/>
        </w:rPr>
        <w:t>127</w:t>
      </w:r>
      <w:r>
        <w:rPr>
          <w:noProof/>
        </w:rPr>
        <w:fldChar w:fldCharType="end"/>
      </w:r>
    </w:p>
    <w:p w14:paraId="773FC304" w14:textId="0FFDAE3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7.7.1.2.7</w:t>
      </w:r>
      <w:r>
        <w:rPr>
          <w:rFonts w:asciiTheme="minorHAnsi" w:eastAsiaTheme="minorEastAsia" w:hAnsiTheme="minorHAnsi" w:cstheme="minorBidi"/>
          <w:noProof/>
          <w:kern w:val="2"/>
          <w:sz w:val="24"/>
          <w:szCs w:val="24"/>
          <w:lang w:eastAsia="en-GB"/>
          <w14:ligatures w14:val="standardContextual"/>
        </w:rPr>
        <w:tab/>
      </w:r>
      <w:r>
        <w:rPr>
          <w:noProof/>
        </w:rPr>
        <w:t>Receive media response</w:t>
      </w:r>
      <w:r>
        <w:rPr>
          <w:noProof/>
        </w:rPr>
        <w:tab/>
      </w:r>
      <w:r>
        <w:rPr>
          <w:noProof/>
        </w:rPr>
        <w:fldChar w:fldCharType="begin"/>
      </w:r>
      <w:r>
        <w:rPr>
          <w:noProof/>
        </w:rPr>
        <w:instrText xml:space="preserve"> PAGEREF _Toc185772470 \h </w:instrText>
      </w:r>
      <w:r>
        <w:rPr>
          <w:noProof/>
        </w:rPr>
      </w:r>
      <w:r>
        <w:rPr>
          <w:noProof/>
        </w:rPr>
        <w:fldChar w:fldCharType="separate"/>
      </w:r>
      <w:r>
        <w:rPr>
          <w:noProof/>
        </w:rPr>
        <w:t>128</w:t>
      </w:r>
      <w:r>
        <w:rPr>
          <w:noProof/>
        </w:rPr>
        <w:fldChar w:fldCharType="end"/>
      </w:r>
    </w:p>
    <w:p w14:paraId="64297094" w14:textId="4991A4E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7.7.1.2.8</w:t>
      </w:r>
      <w:r>
        <w:rPr>
          <w:rFonts w:asciiTheme="minorHAnsi" w:eastAsiaTheme="minorEastAsia" w:hAnsiTheme="minorHAnsi" w:cstheme="minorBidi"/>
          <w:noProof/>
          <w:kern w:val="2"/>
          <w:sz w:val="24"/>
          <w:szCs w:val="24"/>
          <w:lang w:eastAsia="en-GB"/>
          <w14:ligatures w14:val="standardContextual"/>
        </w:rPr>
        <w:tab/>
      </w:r>
      <w:r>
        <w:rPr>
          <w:noProof/>
        </w:rPr>
        <w:t>Media reception notification</w:t>
      </w:r>
      <w:r>
        <w:rPr>
          <w:noProof/>
        </w:rPr>
        <w:tab/>
      </w:r>
      <w:r>
        <w:rPr>
          <w:noProof/>
        </w:rPr>
        <w:fldChar w:fldCharType="begin"/>
      </w:r>
      <w:r>
        <w:rPr>
          <w:noProof/>
        </w:rPr>
        <w:instrText xml:space="preserve"> PAGEREF _Toc185772471 \h </w:instrText>
      </w:r>
      <w:r>
        <w:rPr>
          <w:noProof/>
        </w:rPr>
      </w:r>
      <w:r>
        <w:rPr>
          <w:noProof/>
        </w:rPr>
        <w:fldChar w:fldCharType="separate"/>
      </w:r>
      <w:r>
        <w:rPr>
          <w:noProof/>
        </w:rPr>
        <w:t>128</w:t>
      </w:r>
      <w:r>
        <w:rPr>
          <w:noProof/>
        </w:rPr>
        <w:fldChar w:fldCharType="end"/>
      </w:r>
    </w:p>
    <w:p w14:paraId="24D0CEFC" w14:textId="14F422C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7.7.1.2.9</w:t>
      </w:r>
      <w:r>
        <w:rPr>
          <w:rFonts w:asciiTheme="minorHAnsi" w:eastAsiaTheme="minorEastAsia" w:hAnsiTheme="minorHAnsi" w:cstheme="minorBidi"/>
          <w:noProof/>
          <w:kern w:val="2"/>
          <w:sz w:val="24"/>
          <w:szCs w:val="24"/>
          <w:lang w:eastAsia="en-GB"/>
          <w14:ligatures w14:val="standardContextual"/>
        </w:rPr>
        <w:tab/>
      </w:r>
      <w:r>
        <w:rPr>
          <w:noProof/>
        </w:rPr>
        <w:t>Queue position info</w:t>
      </w:r>
      <w:r>
        <w:rPr>
          <w:noProof/>
        </w:rPr>
        <w:tab/>
      </w:r>
      <w:r>
        <w:rPr>
          <w:noProof/>
        </w:rPr>
        <w:fldChar w:fldCharType="begin"/>
      </w:r>
      <w:r>
        <w:rPr>
          <w:noProof/>
        </w:rPr>
        <w:instrText xml:space="preserve"> PAGEREF _Toc185772472 \h </w:instrText>
      </w:r>
      <w:r>
        <w:rPr>
          <w:noProof/>
        </w:rPr>
      </w:r>
      <w:r>
        <w:rPr>
          <w:noProof/>
        </w:rPr>
        <w:fldChar w:fldCharType="separate"/>
      </w:r>
      <w:r>
        <w:rPr>
          <w:noProof/>
        </w:rPr>
        <w:t>128</w:t>
      </w:r>
      <w:r>
        <w:rPr>
          <w:noProof/>
        </w:rPr>
        <w:fldChar w:fldCharType="end"/>
      </w:r>
    </w:p>
    <w:p w14:paraId="79A15EA1" w14:textId="761AB48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7.7.1.2.10</w:t>
      </w:r>
      <w:r>
        <w:rPr>
          <w:rFonts w:asciiTheme="minorHAnsi" w:eastAsiaTheme="minorEastAsia" w:hAnsiTheme="minorHAnsi" w:cstheme="minorBidi"/>
          <w:noProof/>
          <w:kern w:val="2"/>
          <w:sz w:val="24"/>
          <w:szCs w:val="24"/>
          <w:lang w:eastAsia="en-GB"/>
          <w14:ligatures w14:val="standardContextual"/>
        </w:rPr>
        <w:tab/>
      </w:r>
      <w:r>
        <w:rPr>
          <w:noProof/>
        </w:rPr>
        <w:t>Transmission revoked</w:t>
      </w:r>
      <w:r>
        <w:rPr>
          <w:noProof/>
        </w:rPr>
        <w:tab/>
      </w:r>
      <w:r>
        <w:rPr>
          <w:noProof/>
        </w:rPr>
        <w:fldChar w:fldCharType="begin"/>
      </w:r>
      <w:r>
        <w:rPr>
          <w:noProof/>
        </w:rPr>
        <w:instrText xml:space="preserve"> PAGEREF _Toc185772473 \h </w:instrText>
      </w:r>
      <w:r>
        <w:rPr>
          <w:noProof/>
        </w:rPr>
      </w:r>
      <w:r>
        <w:rPr>
          <w:noProof/>
        </w:rPr>
        <w:fldChar w:fldCharType="separate"/>
      </w:r>
      <w:r>
        <w:rPr>
          <w:noProof/>
        </w:rPr>
        <w:t>129</w:t>
      </w:r>
      <w:r>
        <w:rPr>
          <w:noProof/>
        </w:rPr>
        <w:fldChar w:fldCharType="end"/>
      </w:r>
    </w:p>
    <w:p w14:paraId="3EB83276" w14:textId="7968576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7.7.1.2.11</w:t>
      </w:r>
      <w:r>
        <w:rPr>
          <w:rFonts w:asciiTheme="minorHAnsi" w:eastAsiaTheme="minorEastAsia" w:hAnsiTheme="minorHAnsi" w:cstheme="minorBidi"/>
          <w:noProof/>
          <w:kern w:val="2"/>
          <w:sz w:val="24"/>
          <w:szCs w:val="24"/>
          <w:lang w:eastAsia="en-GB"/>
          <w14:ligatures w14:val="standardContextual"/>
        </w:rPr>
        <w:tab/>
      </w:r>
      <w:r>
        <w:rPr>
          <w:noProof/>
        </w:rPr>
        <w:t>Queue position request</w:t>
      </w:r>
      <w:r>
        <w:rPr>
          <w:noProof/>
        </w:rPr>
        <w:tab/>
      </w:r>
      <w:r>
        <w:rPr>
          <w:noProof/>
        </w:rPr>
        <w:fldChar w:fldCharType="begin"/>
      </w:r>
      <w:r>
        <w:rPr>
          <w:noProof/>
        </w:rPr>
        <w:instrText xml:space="preserve"> PAGEREF _Toc185772474 \h </w:instrText>
      </w:r>
      <w:r>
        <w:rPr>
          <w:noProof/>
        </w:rPr>
      </w:r>
      <w:r>
        <w:rPr>
          <w:noProof/>
        </w:rPr>
        <w:fldChar w:fldCharType="separate"/>
      </w:r>
      <w:r>
        <w:rPr>
          <w:noProof/>
        </w:rPr>
        <w:t>129</w:t>
      </w:r>
      <w:r>
        <w:rPr>
          <w:noProof/>
        </w:rPr>
        <w:fldChar w:fldCharType="end"/>
      </w:r>
    </w:p>
    <w:p w14:paraId="3B74A8F7" w14:textId="023A61B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7.7.1.2.12</w:t>
      </w:r>
      <w:r>
        <w:rPr>
          <w:rFonts w:asciiTheme="minorHAnsi" w:eastAsiaTheme="minorEastAsia" w:hAnsiTheme="minorHAnsi" w:cstheme="minorBidi"/>
          <w:noProof/>
          <w:kern w:val="2"/>
          <w:sz w:val="24"/>
          <w:szCs w:val="24"/>
          <w:lang w:eastAsia="en-GB"/>
          <w14:ligatures w14:val="standardContextual"/>
        </w:rPr>
        <w:tab/>
      </w:r>
      <w:r>
        <w:rPr>
          <w:noProof/>
        </w:rPr>
        <w:t>Transmit media cancel request</w:t>
      </w:r>
      <w:r>
        <w:rPr>
          <w:noProof/>
        </w:rPr>
        <w:tab/>
      </w:r>
      <w:r>
        <w:rPr>
          <w:noProof/>
        </w:rPr>
        <w:fldChar w:fldCharType="begin"/>
      </w:r>
      <w:r>
        <w:rPr>
          <w:noProof/>
        </w:rPr>
        <w:instrText xml:space="preserve"> PAGEREF _Toc185772475 \h </w:instrText>
      </w:r>
      <w:r>
        <w:rPr>
          <w:noProof/>
        </w:rPr>
      </w:r>
      <w:r>
        <w:rPr>
          <w:noProof/>
        </w:rPr>
        <w:fldChar w:fldCharType="separate"/>
      </w:r>
      <w:r>
        <w:rPr>
          <w:noProof/>
        </w:rPr>
        <w:t>129</w:t>
      </w:r>
      <w:r>
        <w:rPr>
          <w:noProof/>
        </w:rPr>
        <w:fldChar w:fldCharType="end"/>
      </w:r>
    </w:p>
    <w:p w14:paraId="0582EC3E" w14:textId="1048D33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7.7.1.2.13</w:t>
      </w:r>
      <w:r>
        <w:rPr>
          <w:rFonts w:asciiTheme="minorHAnsi" w:eastAsiaTheme="minorEastAsia" w:hAnsiTheme="minorHAnsi" w:cstheme="minorBidi"/>
          <w:noProof/>
          <w:kern w:val="2"/>
          <w:sz w:val="24"/>
          <w:szCs w:val="24"/>
          <w:lang w:eastAsia="en-GB"/>
          <w14:ligatures w14:val="standardContextual"/>
        </w:rPr>
        <w:tab/>
      </w:r>
      <w:r>
        <w:rPr>
          <w:noProof/>
        </w:rPr>
        <w:t>Transmit media cancel response</w:t>
      </w:r>
      <w:r>
        <w:rPr>
          <w:noProof/>
        </w:rPr>
        <w:tab/>
      </w:r>
      <w:r>
        <w:rPr>
          <w:noProof/>
        </w:rPr>
        <w:fldChar w:fldCharType="begin"/>
      </w:r>
      <w:r>
        <w:rPr>
          <w:noProof/>
        </w:rPr>
        <w:instrText xml:space="preserve"> PAGEREF _Toc185772476 \h </w:instrText>
      </w:r>
      <w:r>
        <w:rPr>
          <w:noProof/>
        </w:rPr>
      </w:r>
      <w:r>
        <w:rPr>
          <w:noProof/>
        </w:rPr>
        <w:fldChar w:fldCharType="separate"/>
      </w:r>
      <w:r>
        <w:rPr>
          <w:noProof/>
        </w:rPr>
        <w:t>129</w:t>
      </w:r>
      <w:r>
        <w:rPr>
          <w:noProof/>
        </w:rPr>
        <w:fldChar w:fldCharType="end"/>
      </w:r>
    </w:p>
    <w:p w14:paraId="0AADB834" w14:textId="4BA091FF"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7.7.1.2.14</w:t>
      </w:r>
      <w:r>
        <w:rPr>
          <w:rFonts w:asciiTheme="minorHAnsi" w:eastAsiaTheme="minorEastAsia" w:hAnsiTheme="minorHAnsi" w:cstheme="minorBidi"/>
          <w:noProof/>
          <w:kern w:val="2"/>
          <w:sz w:val="24"/>
          <w:szCs w:val="24"/>
          <w:lang w:eastAsia="en-GB"/>
          <w14:ligatures w14:val="standardContextual"/>
        </w:rPr>
        <w:tab/>
      </w:r>
      <w:r>
        <w:rPr>
          <w:noProof/>
        </w:rPr>
        <w:t>Transmit media cancel request notify</w:t>
      </w:r>
      <w:r>
        <w:rPr>
          <w:noProof/>
        </w:rPr>
        <w:tab/>
      </w:r>
      <w:r>
        <w:rPr>
          <w:noProof/>
        </w:rPr>
        <w:fldChar w:fldCharType="begin"/>
      </w:r>
      <w:r>
        <w:rPr>
          <w:noProof/>
        </w:rPr>
        <w:instrText xml:space="preserve"> PAGEREF _Toc185772477 \h </w:instrText>
      </w:r>
      <w:r>
        <w:rPr>
          <w:noProof/>
        </w:rPr>
      </w:r>
      <w:r>
        <w:rPr>
          <w:noProof/>
        </w:rPr>
        <w:fldChar w:fldCharType="separate"/>
      </w:r>
      <w:r>
        <w:rPr>
          <w:noProof/>
        </w:rPr>
        <w:t>130</w:t>
      </w:r>
      <w:r>
        <w:rPr>
          <w:noProof/>
        </w:rPr>
        <w:fldChar w:fldCharType="end"/>
      </w:r>
    </w:p>
    <w:p w14:paraId="458066C7" w14:textId="2706923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7.7.1.2.15</w:t>
      </w:r>
      <w:r>
        <w:rPr>
          <w:rFonts w:asciiTheme="minorHAnsi" w:eastAsiaTheme="minorEastAsia" w:hAnsiTheme="minorHAnsi" w:cstheme="minorBidi"/>
          <w:noProof/>
          <w:kern w:val="2"/>
          <w:sz w:val="24"/>
          <w:szCs w:val="24"/>
          <w:lang w:eastAsia="en-GB"/>
          <w14:ligatures w14:val="standardContextual"/>
        </w:rPr>
        <w:tab/>
      </w:r>
      <w:r>
        <w:rPr>
          <w:noProof/>
        </w:rPr>
        <w:t>Transmit media end request</w:t>
      </w:r>
      <w:r>
        <w:rPr>
          <w:noProof/>
        </w:rPr>
        <w:tab/>
      </w:r>
      <w:r>
        <w:rPr>
          <w:noProof/>
        </w:rPr>
        <w:fldChar w:fldCharType="begin"/>
      </w:r>
      <w:r>
        <w:rPr>
          <w:noProof/>
        </w:rPr>
        <w:instrText xml:space="preserve"> PAGEREF _Toc185772478 \h </w:instrText>
      </w:r>
      <w:r>
        <w:rPr>
          <w:noProof/>
        </w:rPr>
      </w:r>
      <w:r>
        <w:rPr>
          <w:noProof/>
        </w:rPr>
        <w:fldChar w:fldCharType="separate"/>
      </w:r>
      <w:r>
        <w:rPr>
          <w:noProof/>
        </w:rPr>
        <w:t>130</w:t>
      </w:r>
      <w:r>
        <w:rPr>
          <w:noProof/>
        </w:rPr>
        <w:fldChar w:fldCharType="end"/>
      </w:r>
    </w:p>
    <w:p w14:paraId="69F3A97F" w14:textId="6E2E489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7.7.1.2.16</w:t>
      </w:r>
      <w:r>
        <w:rPr>
          <w:rFonts w:asciiTheme="minorHAnsi" w:eastAsiaTheme="minorEastAsia" w:hAnsiTheme="minorHAnsi" w:cstheme="minorBidi"/>
          <w:noProof/>
          <w:kern w:val="2"/>
          <w:sz w:val="24"/>
          <w:szCs w:val="24"/>
          <w:lang w:eastAsia="en-GB"/>
          <w14:ligatures w14:val="standardContextual"/>
        </w:rPr>
        <w:tab/>
      </w:r>
      <w:r>
        <w:rPr>
          <w:noProof/>
        </w:rPr>
        <w:t>Transmit media end response</w:t>
      </w:r>
      <w:r>
        <w:rPr>
          <w:noProof/>
        </w:rPr>
        <w:tab/>
      </w:r>
      <w:r>
        <w:rPr>
          <w:noProof/>
        </w:rPr>
        <w:fldChar w:fldCharType="begin"/>
      </w:r>
      <w:r>
        <w:rPr>
          <w:noProof/>
        </w:rPr>
        <w:instrText xml:space="preserve"> PAGEREF _Toc185772479 \h </w:instrText>
      </w:r>
      <w:r>
        <w:rPr>
          <w:noProof/>
        </w:rPr>
      </w:r>
      <w:r>
        <w:rPr>
          <w:noProof/>
        </w:rPr>
        <w:fldChar w:fldCharType="separate"/>
      </w:r>
      <w:r>
        <w:rPr>
          <w:noProof/>
        </w:rPr>
        <w:t>130</w:t>
      </w:r>
      <w:r>
        <w:rPr>
          <w:noProof/>
        </w:rPr>
        <w:fldChar w:fldCharType="end"/>
      </w:r>
    </w:p>
    <w:p w14:paraId="43BA58BC" w14:textId="2834E22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7.7.1.2.17</w:t>
      </w:r>
      <w:r>
        <w:rPr>
          <w:rFonts w:asciiTheme="minorHAnsi" w:eastAsiaTheme="minorEastAsia" w:hAnsiTheme="minorHAnsi" w:cstheme="minorBidi"/>
          <w:noProof/>
          <w:kern w:val="2"/>
          <w:sz w:val="24"/>
          <w:szCs w:val="24"/>
          <w:lang w:eastAsia="en-GB"/>
          <w14:ligatures w14:val="standardContextual"/>
        </w:rPr>
        <w:tab/>
      </w:r>
      <w:r>
        <w:rPr>
          <w:noProof/>
        </w:rPr>
        <w:t>Remote transmit media request</w:t>
      </w:r>
      <w:r>
        <w:rPr>
          <w:noProof/>
        </w:rPr>
        <w:tab/>
      </w:r>
      <w:r>
        <w:rPr>
          <w:noProof/>
        </w:rPr>
        <w:fldChar w:fldCharType="begin"/>
      </w:r>
      <w:r>
        <w:rPr>
          <w:noProof/>
        </w:rPr>
        <w:instrText xml:space="preserve"> PAGEREF _Toc185772480 \h </w:instrText>
      </w:r>
      <w:r>
        <w:rPr>
          <w:noProof/>
        </w:rPr>
      </w:r>
      <w:r>
        <w:rPr>
          <w:noProof/>
        </w:rPr>
        <w:fldChar w:fldCharType="separate"/>
      </w:r>
      <w:r>
        <w:rPr>
          <w:noProof/>
        </w:rPr>
        <w:t>130</w:t>
      </w:r>
      <w:r>
        <w:rPr>
          <w:noProof/>
        </w:rPr>
        <w:fldChar w:fldCharType="end"/>
      </w:r>
    </w:p>
    <w:p w14:paraId="5EEAF7D7" w14:textId="70921F7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7.7.1.2.18</w:t>
      </w:r>
      <w:r>
        <w:rPr>
          <w:rFonts w:asciiTheme="minorHAnsi" w:eastAsiaTheme="minorEastAsia" w:hAnsiTheme="minorHAnsi" w:cstheme="minorBidi"/>
          <w:noProof/>
          <w:kern w:val="2"/>
          <w:sz w:val="24"/>
          <w:szCs w:val="24"/>
          <w:lang w:eastAsia="en-GB"/>
          <w14:ligatures w14:val="standardContextual"/>
        </w:rPr>
        <w:tab/>
      </w:r>
      <w:r>
        <w:rPr>
          <w:noProof/>
        </w:rPr>
        <w:t>Remote transmit media response</w:t>
      </w:r>
      <w:r>
        <w:rPr>
          <w:noProof/>
        </w:rPr>
        <w:tab/>
      </w:r>
      <w:r>
        <w:rPr>
          <w:noProof/>
        </w:rPr>
        <w:fldChar w:fldCharType="begin"/>
      </w:r>
      <w:r>
        <w:rPr>
          <w:noProof/>
        </w:rPr>
        <w:instrText xml:space="preserve"> PAGEREF _Toc185772481 \h </w:instrText>
      </w:r>
      <w:r>
        <w:rPr>
          <w:noProof/>
        </w:rPr>
      </w:r>
      <w:r>
        <w:rPr>
          <w:noProof/>
        </w:rPr>
        <w:fldChar w:fldCharType="separate"/>
      </w:r>
      <w:r>
        <w:rPr>
          <w:noProof/>
        </w:rPr>
        <w:t>131</w:t>
      </w:r>
      <w:r>
        <w:rPr>
          <w:noProof/>
        </w:rPr>
        <w:fldChar w:fldCharType="end"/>
      </w:r>
    </w:p>
    <w:p w14:paraId="7732E13F" w14:textId="159502F3"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7.7.1.2.19</w:t>
      </w:r>
      <w:r>
        <w:rPr>
          <w:rFonts w:asciiTheme="minorHAnsi" w:eastAsiaTheme="minorEastAsia" w:hAnsiTheme="minorHAnsi" w:cstheme="minorBidi"/>
          <w:noProof/>
          <w:kern w:val="2"/>
          <w:sz w:val="24"/>
          <w:szCs w:val="24"/>
          <w:lang w:eastAsia="en-GB"/>
          <w14:ligatures w14:val="standardContextual"/>
        </w:rPr>
        <w:tab/>
      </w:r>
      <w:r>
        <w:rPr>
          <w:noProof/>
        </w:rPr>
        <w:t xml:space="preserve">Remote transmit media </w:t>
      </w:r>
      <w:r>
        <w:rPr>
          <w:noProof/>
          <w:lang w:eastAsia="zh-CN"/>
        </w:rPr>
        <w:t>end</w:t>
      </w:r>
      <w:r>
        <w:rPr>
          <w:noProof/>
        </w:rPr>
        <w:t xml:space="preserve"> request</w:t>
      </w:r>
      <w:r>
        <w:rPr>
          <w:noProof/>
        </w:rPr>
        <w:tab/>
      </w:r>
      <w:r>
        <w:rPr>
          <w:noProof/>
        </w:rPr>
        <w:fldChar w:fldCharType="begin"/>
      </w:r>
      <w:r>
        <w:rPr>
          <w:noProof/>
        </w:rPr>
        <w:instrText xml:space="preserve"> PAGEREF _Toc185772482 \h </w:instrText>
      </w:r>
      <w:r>
        <w:rPr>
          <w:noProof/>
        </w:rPr>
      </w:r>
      <w:r>
        <w:rPr>
          <w:noProof/>
        </w:rPr>
        <w:fldChar w:fldCharType="separate"/>
      </w:r>
      <w:r>
        <w:rPr>
          <w:noProof/>
        </w:rPr>
        <w:t>131</w:t>
      </w:r>
      <w:r>
        <w:rPr>
          <w:noProof/>
        </w:rPr>
        <w:fldChar w:fldCharType="end"/>
      </w:r>
    </w:p>
    <w:p w14:paraId="75F82E89" w14:textId="13084B2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7.7.1.2.20</w:t>
      </w:r>
      <w:r>
        <w:rPr>
          <w:rFonts w:asciiTheme="minorHAnsi" w:eastAsiaTheme="minorEastAsia" w:hAnsiTheme="minorHAnsi" w:cstheme="minorBidi"/>
          <w:noProof/>
          <w:kern w:val="2"/>
          <w:sz w:val="24"/>
          <w:szCs w:val="24"/>
          <w:lang w:eastAsia="en-GB"/>
          <w14:ligatures w14:val="standardContextual"/>
        </w:rPr>
        <w:tab/>
      </w:r>
      <w:r>
        <w:rPr>
          <w:noProof/>
        </w:rPr>
        <w:t>Remote transmit media cancel response</w:t>
      </w:r>
      <w:r>
        <w:rPr>
          <w:noProof/>
        </w:rPr>
        <w:tab/>
      </w:r>
      <w:r>
        <w:rPr>
          <w:noProof/>
        </w:rPr>
        <w:fldChar w:fldCharType="begin"/>
      </w:r>
      <w:r>
        <w:rPr>
          <w:noProof/>
        </w:rPr>
        <w:instrText xml:space="preserve"> PAGEREF _Toc185772483 \h </w:instrText>
      </w:r>
      <w:r>
        <w:rPr>
          <w:noProof/>
        </w:rPr>
      </w:r>
      <w:r>
        <w:rPr>
          <w:noProof/>
        </w:rPr>
        <w:fldChar w:fldCharType="separate"/>
      </w:r>
      <w:r>
        <w:rPr>
          <w:noProof/>
        </w:rPr>
        <w:t>131</w:t>
      </w:r>
      <w:r>
        <w:rPr>
          <w:noProof/>
        </w:rPr>
        <w:fldChar w:fldCharType="end"/>
      </w:r>
    </w:p>
    <w:p w14:paraId="4D1E3953" w14:textId="2035FA3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7.7.1.2.21</w:t>
      </w:r>
      <w:r>
        <w:rPr>
          <w:rFonts w:asciiTheme="minorHAnsi" w:eastAsiaTheme="minorEastAsia" w:hAnsiTheme="minorHAnsi" w:cstheme="minorBidi"/>
          <w:noProof/>
          <w:kern w:val="2"/>
          <w:sz w:val="24"/>
          <w:szCs w:val="24"/>
          <w:lang w:eastAsia="en-GB"/>
          <w14:ligatures w14:val="standardContextual"/>
        </w:rPr>
        <w:tab/>
      </w:r>
      <w:r>
        <w:rPr>
          <w:noProof/>
        </w:rPr>
        <w:t>Media reception end request</w:t>
      </w:r>
      <w:r>
        <w:rPr>
          <w:noProof/>
        </w:rPr>
        <w:tab/>
      </w:r>
      <w:r>
        <w:rPr>
          <w:noProof/>
        </w:rPr>
        <w:fldChar w:fldCharType="begin"/>
      </w:r>
      <w:r>
        <w:rPr>
          <w:noProof/>
        </w:rPr>
        <w:instrText xml:space="preserve"> PAGEREF _Toc185772484 \h </w:instrText>
      </w:r>
      <w:r>
        <w:rPr>
          <w:noProof/>
        </w:rPr>
      </w:r>
      <w:r>
        <w:rPr>
          <w:noProof/>
        </w:rPr>
        <w:fldChar w:fldCharType="separate"/>
      </w:r>
      <w:r>
        <w:rPr>
          <w:noProof/>
        </w:rPr>
        <w:t>131</w:t>
      </w:r>
      <w:r>
        <w:rPr>
          <w:noProof/>
        </w:rPr>
        <w:fldChar w:fldCharType="end"/>
      </w:r>
    </w:p>
    <w:p w14:paraId="1B8A1339" w14:textId="5A7F631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7.7.1.2.22</w:t>
      </w:r>
      <w:r>
        <w:rPr>
          <w:rFonts w:asciiTheme="minorHAnsi" w:eastAsiaTheme="minorEastAsia" w:hAnsiTheme="minorHAnsi" w:cstheme="minorBidi"/>
          <w:noProof/>
          <w:kern w:val="2"/>
          <w:sz w:val="24"/>
          <w:szCs w:val="24"/>
          <w:lang w:eastAsia="en-GB"/>
          <w14:ligatures w14:val="standardContextual"/>
        </w:rPr>
        <w:tab/>
      </w:r>
      <w:r>
        <w:rPr>
          <w:noProof/>
        </w:rPr>
        <w:t>Media reception end response</w:t>
      </w:r>
      <w:r>
        <w:rPr>
          <w:noProof/>
        </w:rPr>
        <w:tab/>
      </w:r>
      <w:r>
        <w:rPr>
          <w:noProof/>
        </w:rPr>
        <w:fldChar w:fldCharType="begin"/>
      </w:r>
      <w:r>
        <w:rPr>
          <w:noProof/>
        </w:rPr>
        <w:instrText xml:space="preserve"> PAGEREF _Toc185772485 \h </w:instrText>
      </w:r>
      <w:r>
        <w:rPr>
          <w:noProof/>
        </w:rPr>
      </w:r>
      <w:r>
        <w:rPr>
          <w:noProof/>
        </w:rPr>
        <w:fldChar w:fldCharType="separate"/>
      </w:r>
      <w:r>
        <w:rPr>
          <w:noProof/>
        </w:rPr>
        <w:t>132</w:t>
      </w:r>
      <w:r>
        <w:rPr>
          <w:noProof/>
        </w:rPr>
        <w:fldChar w:fldCharType="end"/>
      </w:r>
    </w:p>
    <w:p w14:paraId="1B104508" w14:textId="16B4847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7.7.1.2.23</w:t>
      </w:r>
      <w:r>
        <w:rPr>
          <w:rFonts w:asciiTheme="minorHAnsi" w:eastAsiaTheme="minorEastAsia" w:hAnsiTheme="minorHAnsi" w:cstheme="minorBidi"/>
          <w:noProof/>
          <w:kern w:val="2"/>
          <w:sz w:val="24"/>
          <w:szCs w:val="24"/>
          <w:lang w:eastAsia="en-GB"/>
          <w14:ligatures w14:val="standardContextual"/>
        </w:rPr>
        <w:tab/>
      </w:r>
      <w:r>
        <w:rPr>
          <w:noProof/>
        </w:rPr>
        <w:t>Media reception override notification</w:t>
      </w:r>
      <w:r>
        <w:rPr>
          <w:noProof/>
        </w:rPr>
        <w:tab/>
      </w:r>
      <w:r>
        <w:rPr>
          <w:noProof/>
        </w:rPr>
        <w:fldChar w:fldCharType="begin"/>
      </w:r>
      <w:r>
        <w:rPr>
          <w:noProof/>
        </w:rPr>
        <w:instrText xml:space="preserve"> PAGEREF _Toc185772486 \h </w:instrText>
      </w:r>
      <w:r>
        <w:rPr>
          <w:noProof/>
        </w:rPr>
      </w:r>
      <w:r>
        <w:rPr>
          <w:noProof/>
        </w:rPr>
        <w:fldChar w:fldCharType="separate"/>
      </w:r>
      <w:r>
        <w:rPr>
          <w:noProof/>
        </w:rPr>
        <w:t>132</w:t>
      </w:r>
      <w:r>
        <w:rPr>
          <w:noProof/>
        </w:rPr>
        <w:fldChar w:fldCharType="end"/>
      </w:r>
    </w:p>
    <w:p w14:paraId="5A34F6C8" w14:textId="1A9E337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7.7.1.2.24</w:t>
      </w:r>
      <w:r>
        <w:rPr>
          <w:rFonts w:asciiTheme="minorHAnsi" w:eastAsiaTheme="minorEastAsia" w:hAnsiTheme="minorHAnsi" w:cstheme="minorBidi"/>
          <w:noProof/>
          <w:kern w:val="2"/>
          <w:sz w:val="24"/>
          <w:szCs w:val="24"/>
          <w:lang w:eastAsia="en-GB"/>
          <w14:ligatures w14:val="standardContextual"/>
        </w:rPr>
        <w:tab/>
      </w:r>
      <w:r>
        <w:rPr>
          <w:noProof/>
        </w:rPr>
        <w:t>Transmit media end notify</w:t>
      </w:r>
      <w:r>
        <w:rPr>
          <w:noProof/>
        </w:rPr>
        <w:tab/>
      </w:r>
      <w:r>
        <w:rPr>
          <w:noProof/>
        </w:rPr>
        <w:fldChar w:fldCharType="begin"/>
      </w:r>
      <w:r>
        <w:rPr>
          <w:noProof/>
        </w:rPr>
        <w:instrText xml:space="preserve"> PAGEREF _Toc185772487 \h </w:instrText>
      </w:r>
      <w:r>
        <w:rPr>
          <w:noProof/>
        </w:rPr>
      </w:r>
      <w:r>
        <w:rPr>
          <w:noProof/>
        </w:rPr>
        <w:fldChar w:fldCharType="separate"/>
      </w:r>
      <w:r>
        <w:rPr>
          <w:noProof/>
        </w:rPr>
        <w:t>132</w:t>
      </w:r>
      <w:r>
        <w:rPr>
          <w:noProof/>
        </w:rPr>
        <w:fldChar w:fldCharType="end"/>
      </w:r>
    </w:p>
    <w:p w14:paraId="3CEC3D4F" w14:textId="4C96E74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7.7.1.2.25</w:t>
      </w:r>
      <w:r>
        <w:rPr>
          <w:rFonts w:asciiTheme="minorHAnsi" w:eastAsiaTheme="minorEastAsia" w:hAnsiTheme="minorHAnsi" w:cstheme="minorBidi"/>
          <w:noProof/>
          <w:kern w:val="2"/>
          <w:sz w:val="24"/>
          <w:szCs w:val="24"/>
          <w:lang w:eastAsia="en-GB"/>
          <w14:ligatures w14:val="standardContextual"/>
        </w:rPr>
        <w:tab/>
      </w:r>
      <w:r>
        <w:rPr>
          <w:noProof/>
        </w:rPr>
        <w:t>Transmission idle</w:t>
      </w:r>
      <w:r>
        <w:rPr>
          <w:noProof/>
        </w:rPr>
        <w:tab/>
      </w:r>
      <w:r>
        <w:rPr>
          <w:noProof/>
        </w:rPr>
        <w:fldChar w:fldCharType="begin"/>
      </w:r>
      <w:r>
        <w:rPr>
          <w:noProof/>
        </w:rPr>
        <w:instrText xml:space="preserve"> PAGEREF _Toc185772488 \h </w:instrText>
      </w:r>
      <w:r>
        <w:rPr>
          <w:noProof/>
        </w:rPr>
      </w:r>
      <w:r>
        <w:rPr>
          <w:noProof/>
        </w:rPr>
        <w:fldChar w:fldCharType="separate"/>
      </w:r>
      <w:r>
        <w:rPr>
          <w:noProof/>
        </w:rPr>
        <w:t>132</w:t>
      </w:r>
      <w:r>
        <w:rPr>
          <w:noProof/>
        </w:rPr>
        <w:fldChar w:fldCharType="end"/>
      </w:r>
    </w:p>
    <w:p w14:paraId="4DF8D3B1" w14:textId="33A475B7"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US"/>
        </w:rPr>
        <w:t>7.7.1.3</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Transmission control within one MC system for MCVideo service</w:t>
      </w:r>
      <w:r>
        <w:rPr>
          <w:noProof/>
        </w:rPr>
        <w:tab/>
      </w:r>
      <w:r>
        <w:rPr>
          <w:noProof/>
        </w:rPr>
        <w:fldChar w:fldCharType="begin"/>
      </w:r>
      <w:r>
        <w:rPr>
          <w:noProof/>
        </w:rPr>
        <w:instrText xml:space="preserve"> PAGEREF _Toc185772489 \h </w:instrText>
      </w:r>
      <w:r>
        <w:rPr>
          <w:noProof/>
        </w:rPr>
      </w:r>
      <w:r>
        <w:rPr>
          <w:noProof/>
        </w:rPr>
        <w:fldChar w:fldCharType="separate"/>
      </w:r>
      <w:r>
        <w:rPr>
          <w:noProof/>
        </w:rPr>
        <w:t>133</w:t>
      </w:r>
      <w:r>
        <w:rPr>
          <w:noProof/>
        </w:rPr>
        <w:fldChar w:fldCharType="end"/>
      </w:r>
    </w:p>
    <w:p w14:paraId="5DDE1EE4" w14:textId="1FAD977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7.7.1.3.1</w:t>
      </w:r>
      <w:r>
        <w:rPr>
          <w:rFonts w:asciiTheme="minorHAnsi" w:eastAsiaTheme="minorEastAsia" w:hAnsiTheme="minorHAnsi" w:cstheme="minorBidi"/>
          <w:noProof/>
          <w:kern w:val="2"/>
          <w:sz w:val="24"/>
          <w:szCs w:val="24"/>
          <w:lang w:eastAsia="en-GB"/>
          <w14:ligatures w14:val="standardContextual"/>
        </w:rPr>
        <w:tab/>
      </w:r>
      <w:r>
        <w:rPr>
          <w:noProof/>
        </w:rPr>
        <w:t>Transmission control during an MCVideo session</w:t>
      </w:r>
      <w:r>
        <w:rPr>
          <w:noProof/>
        </w:rPr>
        <w:tab/>
      </w:r>
      <w:r>
        <w:rPr>
          <w:noProof/>
        </w:rPr>
        <w:fldChar w:fldCharType="begin"/>
      </w:r>
      <w:r>
        <w:rPr>
          <w:noProof/>
        </w:rPr>
        <w:instrText xml:space="preserve"> PAGEREF _Toc185772490 \h </w:instrText>
      </w:r>
      <w:r>
        <w:rPr>
          <w:noProof/>
        </w:rPr>
      </w:r>
      <w:r>
        <w:rPr>
          <w:noProof/>
        </w:rPr>
        <w:fldChar w:fldCharType="separate"/>
      </w:r>
      <w:r>
        <w:rPr>
          <w:noProof/>
        </w:rPr>
        <w:t>133</w:t>
      </w:r>
      <w:r>
        <w:rPr>
          <w:noProof/>
        </w:rPr>
        <w:fldChar w:fldCharType="end"/>
      </w:r>
    </w:p>
    <w:p w14:paraId="2D53F8C1" w14:textId="3AADA037"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7.7.1.3.2</w:t>
      </w:r>
      <w:r>
        <w:rPr>
          <w:rFonts w:asciiTheme="minorHAnsi" w:eastAsiaTheme="minorEastAsia" w:hAnsiTheme="minorHAnsi" w:cstheme="minorBidi"/>
          <w:noProof/>
          <w:kern w:val="2"/>
          <w:sz w:val="24"/>
          <w:szCs w:val="24"/>
          <w:lang w:eastAsia="en-GB"/>
          <w14:ligatures w14:val="standardContextual"/>
        </w:rPr>
        <w:tab/>
      </w:r>
      <w:r>
        <w:rPr>
          <w:noProof/>
        </w:rPr>
        <w:t>Reception control during an MCVideo session</w:t>
      </w:r>
      <w:r>
        <w:rPr>
          <w:noProof/>
        </w:rPr>
        <w:tab/>
      </w:r>
      <w:r>
        <w:rPr>
          <w:noProof/>
        </w:rPr>
        <w:fldChar w:fldCharType="begin"/>
      </w:r>
      <w:r>
        <w:rPr>
          <w:noProof/>
        </w:rPr>
        <w:instrText xml:space="preserve"> PAGEREF _Toc185772491 \h </w:instrText>
      </w:r>
      <w:r>
        <w:rPr>
          <w:noProof/>
        </w:rPr>
      </w:r>
      <w:r>
        <w:rPr>
          <w:noProof/>
        </w:rPr>
        <w:fldChar w:fldCharType="separate"/>
      </w:r>
      <w:r>
        <w:rPr>
          <w:noProof/>
        </w:rPr>
        <w:t>134</w:t>
      </w:r>
      <w:r>
        <w:rPr>
          <w:noProof/>
        </w:rPr>
        <w:fldChar w:fldCharType="end"/>
      </w:r>
    </w:p>
    <w:p w14:paraId="097ADB7C" w14:textId="4F9FCB5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7.7.1.3.2A</w:t>
      </w:r>
      <w:r>
        <w:rPr>
          <w:rFonts w:asciiTheme="minorHAnsi" w:eastAsiaTheme="minorEastAsia" w:hAnsiTheme="minorHAnsi" w:cstheme="minorBidi"/>
          <w:noProof/>
          <w:kern w:val="2"/>
          <w:sz w:val="24"/>
          <w:szCs w:val="24"/>
          <w:lang w:eastAsia="en-GB"/>
          <w14:ligatures w14:val="standardContextual"/>
        </w:rPr>
        <w:tab/>
      </w:r>
      <w:r>
        <w:rPr>
          <w:noProof/>
        </w:rPr>
        <w:t>End media reception – receiving user initiated</w:t>
      </w:r>
      <w:r>
        <w:rPr>
          <w:noProof/>
        </w:rPr>
        <w:tab/>
      </w:r>
      <w:r>
        <w:rPr>
          <w:noProof/>
        </w:rPr>
        <w:fldChar w:fldCharType="begin"/>
      </w:r>
      <w:r>
        <w:rPr>
          <w:noProof/>
        </w:rPr>
        <w:instrText xml:space="preserve"> PAGEREF _Toc185772492 \h </w:instrText>
      </w:r>
      <w:r>
        <w:rPr>
          <w:noProof/>
        </w:rPr>
      </w:r>
      <w:r>
        <w:rPr>
          <w:noProof/>
        </w:rPr>
        <w:fldChar w:fldCharType="separate"/>
      </w:r>
      <w:r>
        <w:rPr>
          <w:noProof/>
        </w:rPr>
        <w:t>135</w:t>
      </w:r>
      <w:r>
        <w:rPr>
          <w:noProof/>
        </w:rPr>
        <w:fldChar w:fldCharType="end"/>
      </w:r>
    </w:p>
    <w:p w14:paraId="4942CF94" w14:textId="0A434035"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7.7.1.3.2B</w:t>
      </w:r>
      <w:r>
        <w:rPr>
          <w:rFonts w:asciiTheme="minorHAnsi" w:eastAsiaTheme="minorEastAsia" w:hAnsiTheme="minorHAnsi" w:cstheme="minorBidi"/>
          <w:noProof/>
          <w:kern w:val="2"/>
          <w:sz w:val="24"/>
          <w:szCs w:val="24"/>
          <w:lang w:eastAsia="en-GB"/>
          <w14:ligatures w14:val="standardContextual"/>
        </w:rPr>
        <w:tab/>
      </w:r>
      <w:r>
        <w:rPr>
          <w:noProof/>
        </w:rPr>
        <w:t>End media reception – transmission control server initiated</w:t>
      </w:r>
      <w:r>
        <w:rPr>
          <w:noProof/>
        </w:rPr>
        <w:tab/>
      </w:r>
      <w:r>
        <w:rPr>
          <w:noProof/>
        </w:rPr>
        <w:fldChar w:fldCharType="begin"/>
      </w:r>
      <w:r>
        <w:rPr>
          <w:noProof/>
        </w:rPr>
        <w:instrText xml:space="preserve"> PAGEREF _Toc185772493 \h </w:instrText>
      </w:r>
      <w:r>
        <w:rPr>
          <w:noProof/>
        </w:rPr>
      </w:r>
      <w:r>
        <w:rPr>
          <w:noProof/>
        </w:rPr>
        <w:fldChar w:fldCharType="separate"/>
      </w:r>
      <w:r>
        <w:rPr>
          <w:noProof/>
        </w:rPr>
        <w:t>136</w:t>
      </w:r>
      <w:r>
        <w:rPr>
          <w:noProof/>
        </w:rPr>
        <w:fldChar w:fldCharType="end"/>
      </w:r>
    </w:p>
    <w:p w14:paraId="23224F10" w14:textId="52E8BADE"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7.7.1.3.2C</w:t>
      </w:r>
      <w:r>
        <w:rPr>
          <w:rFonts w:asciiTheme="minorHAnsi" w:eastAsiaTheme="minorEastAsia" w:hAnsiTheme="minorHAnsi" w:cstheme="minorBidi"/>
          <w:noProof/>
          <w:kern w:val="2"/>
          <w:sz w:val="24"/>
          <w:szCs w:val="24"/>
          <w:lang w:eastAsia="en-GB"/>
          <w14:ligatures w14:val="standardContextual"/>
        </w:rPr>
        <w:tab/>
      </w:r>
      <w:r>
        <w:rPr>
          <w:noProof/>
        </w:rPr>
        <w:t>Reception control on overridden – mandatory mode</w:t>
      </w:r>
      <w:r>
        <w:rPr>
          <w:noProof/>
        </w:rPr>
        <w:tab/>
      </w:r>
      <w:r>
        <w:rPr>
          <w:noProof/>
        </w:rPr>
        <w:fldChar w:fldCharType="begin"/>
      </w:r>
      <w:r>
        <w:rPr>
          <w:noProof/>
        </w:rPr>
        <w:instrText xml:space="preserve"> PAGEREF _Toc185772494 \h </w:instrText>
      </w:r>
      <w:r>
        <w:rPr>
          <w:noProof/>
        </w:rPr>
      </w:r>
      <w:r>
        <w:rPr>
          <w:noProof/>
        </w:rPr>
        <w:fldChar w:fldCharType="separate"/>
      </w:r>
      <w:r>
        <w:rPr>
          <w:noProof/>
        </w:rPr>
        <w:t>137</w:t>
      </w:r>
      <w:r>
        <w:rPr>
          <w:noProof/>
        </w:rPr>
        <w:fldChar w:fldCharType="end"/>
      </w:r>
    </w:p>
    <w:p w14:paraId="763FDAAC" w14:textId="21F6BBD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7.7.1.3.2D</w:t>
      </w:r>
      <w:r>
        <w:rPr>
          <w:rFonts w:asciiTheme="minorHAnsi" w:eastAsiaTheme="minorEastAsia" w:hAnsiTheme="minorHAnsi" w:cstheme="minorBidi"/>
          <w:noProof/>
          <w:kern w:val="2"/>
          <w:sz w:val="24"/>
          <w:szCs w:val="24"/>
          <w:lang w:eastAsia="en-GB"/>
          <w14:ligatures w14:val="standardContextual"/>
        </w:rPr>
        <w:tab/>
      </w:r>
      <w:r>
        <w:rPr>
          <w:noProof/>
        </w:rPr>
        <w:t>Reception control on overridden – negotiated mode</w:t>
      </w:r>
      <w:r>
        <w:rPr>
          <w:noProof/>
        </w:rPr>
        <w:tab/>
      </w:r>
      <w:r>
        <w:rPr>
          <w:noProof/>
        </w:rPr>
        <w:fldChar w:fldCharType="begin"/>
      </w:r>
      <w:r>
        <w:rPr>
          <w:noProof/>
        </w:rPr>
        <w:instrText xml:space="preserve"> PAGEREF _Toc185772495 \h </w:instrText>
      </w:r>
      <w:r>
        <w:rPr>
          <w:noProof/>
        </w:rPr>
      </w:r>
      <w:r>
        <w:rPr>
          <w:noProof/>
        </w:rPr>
        <w:fldChar w:fldCharType="separate"/>
      </w:r>
      <w:r>
        <w:rPr>
          <w:noProof/>
        </w:rPr>
        <w:t>137</w:t>
      </w:r>
      <w:r>
        <w:rPr>
          <w:noProof/>
        </w:rPr>
        <w:fldChar w:fldCharType="end"/>
      </w:r>
    </w:p>
    <w:p w14:paraId="0AB4EBBA" w14:textId="2590632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7.7.1.3.3</w:t>
      </w:r>
      <w:r>
        <w:rPr>
          <w:rFonts w:asciiTheme="minorHAnsi" w:eastAsiaTheme="minorEastAsia" w:hAnsiTheme="minorHAnsi" w:cstheme="minorBidi"/>
          <w:noProof/>
          <w:kern w:val="2"/>
          <w:sz w:val="24"/>
          <w:szCs w:val="24"/>
          <w:lang w:eastAsia="en-GB"/>
          <w14:ligatures w14:val="standardContextual"/>
        </w:rPr>
        <w:tab/>
      </w:r>
      <w:r>
        <w:rPr>
          <w:noProof/>
        </w:rPr>
        <w:t>Transmission revoke during an MCVideo session</w:t>
      </w:r>
      <w:r>
        <w:rPr>
          <w:noProof/>
        </w:rPr>
        <w:tab/>
      </w:r>
      <w:r>
        <w:rPr>
          <w:noProof/>
        </w:rPr>
        <w:fldChar w:fldCharType="begin"/>
      </w:r>
      <w:r>
        <w:rPr>
          <w:noProof/>
        </w:rPr>
        <w:instrText xml:space="preserve"> PAGEREF _Toc185772496 \h </w:instrText>
      </w:r>
      <w:r>
        <w:rPr>
          <w:noProof/>
        </w:rPr>
      </w:r>
      <w:r>
        <w:rPr>
          <w:noProof/>
        </w:rPr>
        <w:fldChar w:fldCharType="separate"/>
      </w:r>
      <w:r>
        <w:rPr>
          <w:noProof/>
        </w:rPr>
        <w:t>138</w:t>
      </w:r>
      <w:r>
        <w:rPr>
          <w:noProof/>
        </w:rPr>
        <w:fldChar w:fldCharType="end"/>
      </w:r>
    </w:p>
    <w:p w14:paraId="59C40022" w14:textId="6E44F90B"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7.7.1.3.4</w:t>
      </w:r>
      <w:r>
        <w:rPr>
          <w:rFonts w:asciiTheme="minorHAnsi" w:eastAsiaTheme="minorEastAsia" w:hAnsiTheme="minorHAnsi" w:cstheme="minorBidi"/>
          <w:noProof/>
          <w:kern w:val="2"/>
          <w:sz w:val="24"/>
          <w:szCs w:val="24"/>
          <w:lang w:eastAsia="en-GB"/>
          <w14:ligatures w14:val="standardContextual"/>
        </w:rPr>
        <w:tab/>
      </w:r>
      <w:r>
        <w:rPr>
          <w:noProof/>
        </w:rPr>
        <w:t>Queue position during an MCVideo session</w:t>
      </w:r>
      <w:r>
        <w:rPr>
          <w:noProof/>
        </w:rPr>
        <w:tab/>
      </w:r>
      <w:r>
        <w:rPr>
          <w:noProof/>
        </w:rPr>
        <w:fldChar w:fldCharType="begin"/>
      </w:r>
      <w:r>
        <w:rPr>
          <w:noProof/>
        </w:rPr>
        <w:instrText xml:space="preserve"> PAGEREF _Toc185772497 \h </w:instrText>
      </w:r>
      <w:r>
        <w:rPr>
          <w:noProof/>
        </w:rPr>
      </w:r>
      <w:r>
        <w:rPr>
          <w:noProof/>
        </w:rPr>
        <w:fldChar w:fldCharType="separate"/>
      </w:r>
      <w:r>
        <w:rPr>
          <w:noProof/>
        </w:rPr>
        <w:t>139</w:t>
      </w:r>
      <w:r>
        <w:rPr>
          <w:noProof/>
        </w:rPr>
        <w:fldChar w:fldCharType="end"/>
      </w:r>
    </w:p>
    <w:p w14:paraId="4F45EFB8" w14:textId="2997E03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7.7.1.3.5</w:t>
      </w:r>
      <w:r>
        <w:rPr>
          <w:rFonts w:asciiTheme="minorHAnsi" w:eastAsiaTheme="minorEastAsia" w:hAnsiTheme="minorHAnsi" w:cstheme="minorBidi"/>
          <w:noProof/>
          <w:kern w:val="2"/>
          <w:sz w:val="24"/>
          <w:szCs w:val="24"/>
          <w:lang w:eastAsia="en-GB"/>
          <w14:ligatures w14:val="standardContextual"/>
        </w:rPr>
        <w:tab/>
      </w:r>
      <w:r>
        <w:rPr>
          <w:noProof/>
        </w:rPr>
        <w:t>Transmit media request cancellation from the video transmission queue</w:t>
      </w:r>
      <w:r>
        <w:rPr>
          <w:noProof/>
        </w:rPr>
        <w:tab/>
      </w:r>
      <w:r>
        <w:rPr>
          <w:noProof/>
        </w:rPr>
        <w:fldChar w:fldCharType="begin"/>
      </w:r>
      <w:r>
        <w:rPr>
          <w:noProof/>
        </w:rPr>
        <w:instrText xml:space="preserve"> PAGEREF _Toc185772498 \h </w:instrText>
      </w:r>
      <w:r>
        <w:rPr>
          <w:noProof/>
        </w:rPr>
      </w:r>
      <w:r>
        <w:rPr>
          <w:noProof/>
        </w:rPr>
        <w:fldChar w:fldCharType="separate"/>
      </w:r>
      <w:r>
        <w:rPr>
          <w:noProof/>
        </w:rPr>
        <w:t>140</w:t>
      </w:r>
      <w:r>
        <w:rPr>
          <w:noProof/>
        </w:rPr>
        <w:fldChar w:fldCharType="end"/>
      </w:r>
    </w:p>
    <w:p w14:paraId="490A37BD" w14:textId="651E555D"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7.7.1.3.5.1</w:t>
      </w:r>
      <w:r>
        <w:rPr>
          <w:rFonts w:asciiTheme="minorHAnsi" w:eastAsiaTheme="minorEastAsia" w:hAnsiTheme="minorHAnsi" w:cstheme="minorBidi"/>
          <w:noProof/>
          <w:kern w:val="2"/>
          <w:sz w:val="24"/>
          <w:szCs w:val="24"/>
          <w:lang w:eastAsia="en-GB"/>
          <w14:ligatures w14:val="standardContextual"/>
        </w:rPr>
        <w:tab/>
      </w:r>
      <w:r>
        <w:rPr>
          <w:noProof/>
        </w:rPr>
        <w:t>Transmit media request cancellation from the queue – MCVideo user initiated</w:t>
      </w:r>
      <w:r>
        <w:rPr>
          <w:noProof/>
        </w:rPr>
        <w:tab/>
      </w:r>
      <w:r>
        <w:rPr>
          <w:noProof/>
        </w:rPr>
        <w:fldChar w:fldCharType="begin"/>
      </w:r>
      <w:r>
        <w:rPr>
          <w:noProof/>
        </w:rPr>
        <w:instrText xml:space="preserve"> PAGEREF _Toc185772499 \h </w:instrText>
      </w:r>
      <w:r>
        <w:rPr>
          <w:noProof/>
        </w:rPr>
      </w:r>
      <w:r>
        <w:rPr>
          <w:noProof/>
        </w:rPr>
        <w:fldChar w:fldCharType="separate"/>
      </w:r>
      <w:r>
        <w:rPr>
          <w:noProof/>
        </w:rPr>
        <w:t>140</w:t>
      </w:r>
      <w:r>
        <w:rPr>
          <w:noProof/>
        </w:rPr>
        <w:fldChar w:fldCharType="end"/>
      </w:r>
    </w:p>
    <w:p w14:paraId="28093BF5" w14:textId="29EC850D"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sidRPr="007A1160">
        <w:rPr>
          <w:noProof/>
          <w:lang w:val="en-US"/>
        </w:rPr>
        <w:t>7.7.1.3.5.2</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Transmit media request cancellation from the queue - transmission control server initiated</w:t>
      </w:r>
      <w:r>
        <w:rPr>
          <w:noProof/>
        </w:rPr>
        <w:tab/>
      </w:r>
      <w:r>
        <w:rPr>
          <w:noProof/>
        </w:rPr>
        <w:fldChar w:fldCharType="begin"/>
      </w:r>
      <w:r>
        <w:rPr>
          <w:noProof/>
        </w:rPr>
        <w:instrText xml:space="preserve"> PAGEREF _Toc185772500 \h </w:instrText>
      </w:r>
      <w:r>
        <w:rPr>
          <w:noProof/>
        </w:rPr>
      </w:r>
      <w:r>
        <w:rPr>
          <w:noProof/>
        </w:rPr>
        <w:fldChar w:fldCharType="separate"/>
      </w:r>
      <w:r>
        <w:rPr>
          <w:noProof/>
        </w:rPr>
        <w:t>141</w:t>
      </w:r>
      <w:r>
        <w:rPr>
          <w:noProof/>
        </w:rPr>
        <w:fldChar w:fldCharType="end"/>
      </w:r>
    </w:p>
    <w:p w14:paraId="054DE7DF" w14:textId="432290C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7.7.1.3.6</w:t>
      </w:r>
      <w:r>
        <w:rPr>
          <w:rFonts w:asciiTheme="minorHAnsi" w:eastAsiaTheme="minorEastAsia" w:hAnsiTheme="minorHAnsi" w:cstheme="minorBidi"/>
          <w:noProof/>
          <w:kern w:val="2"/>
          <w:sz w:val="24"/>
          <w:szCs w:val="24"/>
          <w:lang w:eastAsia="en-GB"/>
          <w14:ligatures w14:val="standardContextual"/>
        </w:rPr>
        <w:tab/>
      </w:r>
      <w:r>
        <w:rPr>
          <w:noProof/>
        </w:rPr>
        <w:t>End a media transmission during an MCVideo session</w:t>
      </w:r>
      <w:r>
        <w:rPr>
          <w:noProof/>
        </w:rPr>
        <w:tab/>
      </w:r>
      <w:r>
        <w:rPr>
          <w:noProof/>
        </w:rPr>
        <w:fldChar w:fldCharType="begin"/>
      </w:r>
      <w:r>
        <w:rPr>
          <w:noProof/>
        </w:rPr>
        <w:instrText xml:space="preserve"> PAGEREF _Toc185772501 \h </w:instrText>
      </w:r>
      <w:r>
        <w:rPr>
          <w:noProof/>
        </w:rPr>
      </w:r>
      <w:r>
        <w:rPr>
          <w:noProof/>
        </w:rPr>
        <w:fldChar w:fldCharType="separate"/>
      </w:r>
      <w:r>
        <w:rPr>
          <w:noProof/>
        </w:rPr>
        <w:t>142</w:t>
      </w:r>
      <w:r>
        <w:rPr>
          <w:noProof/>
        </w:rPr>
        <w:fldChar w:fldCharType="end"/>
      </w:r>
    </w:p>
    <w:p w14:paraId="18C4FC87" w14:textId="11251C97"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7.7.1.3.6.1</w:t>
      </w:r>
      <w:r>
        <w:rPr>
          <w:rFonts w:asciiTheme="minorHAnsi" w:eastAsiaTheme="minorEastAsia" w:hAnsiTheme="minorHAnsi" w:cstheme="minorBidi"/>
          <w:noProof/>
          <w:kern w:val="2"/>
          <w:sz w:val="24"/>
          <w:szCs w:val="24"/>
          <w:lang w:eastAsia="en-GB"/>
          <w14:ligatures w14:val="standardContextual"/>
        </w:rPr>
        <w:tab/>
      </w:r>
      <w:r>
        <w:rPr>
          <w:noProof/>
        </w:rPr>
        <w:t>End a media transmission – MCVideo user initiated</w:t>
      </w:r>
      <w:r>
        <w:rPr>
          <w:noProof/>
        </w:rPr>
        <w:tab/>
      </w:r>
      <w:r>
        <w:rPr>
          <w:noProof/>
        </w:rPr>
        <w:fldChar w:fldCharType="begin"/>
      </w:r>
      <w:r>
        <w:rPr>
          <w:noProof/>
        </w:rPr>
        <w:instrText xml:space="preserve"> PAGEREF _Toc185772502 \h </w:instrText>
      </w:r>
      <w:r>
        <w:rPr>
          <w:noProof/>
        </w:rPr>
      </w:r>
      <w:r>
        <w:rPr>
          <w:noProof/>
        </w:rPr>
        <w:fldChar w:fldCharType="separate"/>
      </w:r>
      <w:r>
        <w:rPr>
          <w:noProof/>
        </w:rPr>
        <w:t>142</w:t>
      </w:r>
      <w:r>
        <w:rPr>
          <w:noProof/>
        </w:rPr>
        <w:fldChar w:fldCharType="end"/>
      </w:r>
    </w:p>
    <w:p w14:paraId="58188874" w14:textId="5EC2AECF"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7.7.1.3.6.2</w:t>
      </w:r>
      <w:r>
        <w:rPr>
          <w:rFonts w:asciiTheme="minorHAnsi" w:eastAsiaTheme="minorEastAsia" w:hAnsiTheme="minorHAnsi" w:cstheme="minorBidi"/>
          <w:noProof/>
          <w:kern w:val="2"/>
          <w:sz w:val="24"/>
          <w:szCs w:val="24"/>
          <w:lang w:eastAsia="en-GB"/>
          <w14:ligatures w14:val="standardContextual"/>
        </w:rPr>
        <w:tab/>
      </w:r>
      <w:r>
        <w:rPr>
          <w:noProof/>
        </w:rPr>
        <w:t>End a media transmission – transmission control server initiated</w:t>
      </w:r>
      <w:r>
        <w:rPr>
          <w:noProof/>
        </w:rPr>
        <w:tab/>
      </w:r>
      <w:r>
        <w:rPr>
          <w:noProof/>
        </w:rPr>
        <w:fldChar w:fldCharType="begin"/>
      </w:r>
      <w:r>
        <w:rPr>
          <w:noProof/>
        </w:rPr>
        <w:instrText xml:space="preserve"> PAGEREF _Toc185772503 \h </w:instrText>
      </w:r>
      <w:r>
        <w:rPr>
          <w:noProof/>
        </w:rPr>
      </w:r>
      <w:r>
        <w:rPr>
          <w:noProof/>
        </w:rPr>
        <w:fldChar w:fldCharType="separate"/>
      </w:r>
      <w:r>
        <w:rPr>
          <w:noProof/>
        </w:rPr>
        <w:t>143</w:t>
      </w:r>
      <w:r>
        <w:rPr>
          <w:noProof/>
        </w:rPr>
        <w:fldChar w:fldCharType="end"/>
      </w:r>
    </w:p>
    <w:p w14:paraId="4037B9EF" w14:textId="61B14781" w:rsidR="000031D4" w:rsidRDefault="000031D4">
      <w:pPr>
        <w:pStyle w:val="TOC6"/>
        <w:rPr>
          <w:rFonts w:asciiTheme="minorHAnsi" w:eastAsiaTheme="minorEastAsia" w:hAnsiTheme="minorHAnsi" w:cstheme="minorBidi"/>
          <w:noProof/>
          <w:kern w:val="2"/>
          <w:sz w:val="24"/>
          <w:szCs w:val="24"/>
          <w:lang w:eastAsia="en-GB"/>
          <w14:ligatures w14:val="standardContextual"/>
        </w:rPr>
      </w:pPr>
      <w:r>
        <w:rPr>
          <w:noProof/>
        </w:rPr>
        <w:t>7.7.1.3.6.3</w:t>
      </w:r>
      <w:r>
        <w:rPr>
          <w:rFonts w:asciiTheme="minorHAnsi" w:eastAsiaTheme="minorEastAsia" w:hAnsiTheme="minorHAnsi" w:cstheme="minorBidi"/>
          <w:noProof/>
          <w:kern w:val="2"/>
          <w:sz w:val="24"/>
          <w:szCs w:val="24"/>
          <w:lang w:eastAsia="en-GB"/>
          <w14:ligatures w14:val="standardContextual"/>
        </w:rPr>
        <w:tab/>
      </w:r>
      <w:r>
        <w:rPr>
          <w:noProof/>
        </w:rPr>
        <w:t>End a media transmission – remote MCVideo user initiated</w:t>
      </w:r>
      <w:r>
        <w:rPr>
          <w:noProof/>
        </w:rPr>
        <w:tab/>
      </w:r>
      <w:r>
        <w:rPr>
          <w:noProof/>
        </w:rPr>
        <w:fldChar w:fldCharType="begin"/>
      </w:r>
      <w:r>
        <w:rPr>
          <w:noProof/>
        </w:rPr>
        <w:instrText xml:space="preserve"> PAGEREF _Toc185772504 \h </w:instrText>
      </w:r>
      <w:r>
        <w:rPr>
          <w:noProof/>
        </w:rPr>
      </w:r>
      <w:r>
        <w:rPr>
          <w:noProof/>
        </w:rPr>
        <w:fldChar w:fldCharType="separate"/>
      </w:r>
      <w:r>
        <w:rPr>
          <w:noProof/>
        </w:rPr>
        <w:t>144</w:t>
      </w:r>
      <w:r>
        <w:rPr>
          <w:noProof/>
        </w:rPr>
        <w:fldChar w:fldCharType="end"/>
      </w:r>
    </w:p>
    <w:p w14:paraId="34E4DFF7" w14:textId="3306B6F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7.7.1.3.7</w:t>
      </w:r>
      <w:r>
        <w:rPr>
          <w:rFonts w:asciiTheme="minorHAnsi" w:eastAsiaTheme="minorEastAsia" w:hAnsiTheme="minorHAnsi" w:cstheme="minorBidi"/>
          <w:noProof/>
          <w:kern w:val="2"/>
          <w:sz w:val="24"/>
          <w:szCs w:val="24"/>
          <w:lang w:eastAsia="en-GB"/>
          <w14:ligatures w14:val="standardContextual"/>
        </w:rPr>
        <w:tab/>
      </w:r>
      <w:r>
        <w:rPr>
          <w:noProof/>
        </w:rPr>
        <w:t>Remotely initiated media transmission during an MCVideo session</w:t>
      </w:r>
      <w:r>
        <w:rPr>
          <w:noProof/>
        </w:rPr>
        <w:tab/>
      </w:r>
      <w:r>
        <w:rPr>
          <w:noProof/>
        </w:rPr>
        <w:fldChar w:fldCharType="begin"/>
      </w:r>
      <w:r>
        <w:rPr>
          <w:noProof/>
        </w:rPr>
        <w:instrText xml:space="preserve"> PAGEREF _Toc185772505 \h </w:instrText>
      </w:r>
      <w:r>
        <w:rPr>
          <w:noProof/>
        </w:rPr>
      </w:r>
      <w:r>
        <w:rPr>
          <w:noProof/>
        </w:rPr>
        <w:fldChar w:fldCharType="separate"/>
      </w:r>
      <w:r>
        <w:rPr>
          <w:noProof/>
        </w:rPr>
        <w:t>145</w:t>
      </w:r>
      <w:r>
        <w:rPr>
          <w:noProof/>
        </w:rPr>
        <w:fldChar w:fldCharType="end"/>
      </w:r>
    </w:p>
    <w:p w14:paraId="4B70CDE9" w14:textId="18CB7E3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7.7.1.3.8</w:t>
      </w:r>
      <w:r>
        <w:rPr>
          <w:rFonts w:asciiTheme="minorHAnsi" w:eastAsiaTheme="minorEastAsia" w:hAnsiTheme="minorHAnsi" w:cstheme="minorBidi"/>
          <w:noProof/>
          <w:kern w:val="2"/>
          <w:sz w:val="24"/>
          <w:szCs w:val="24"/>
          <w:lang w:eastAsia="en-GB"/>
          <w14:ligatures w14:val="standardContextual"/>
        </w:rPr>
        <w:tab/>
      </w:r>
      <w:r>
        <w:rPr>
          <w:noProof/>
        </w:rPr>
        <w:t>Transmission idle during an MCVideo session</w:t>
      </w:r>
      <w:r>
        <w:rPr>
          <w:noProof/>
        </w:rPr>
        <w:tab/>
      </w:r>
      <w:r>
        <w:rPr>
          <w:noProof/>
        </w:rPr>
        <w:fldChar w:fldCharType="begin"/>
      </w:r>
      <w:r>
        <w:rPr>
          <w:noProof/>
        </w:rPr>
        <w:instrText xml:space="preserve"> PAGEREF _Toc185772506 \h </w:instrText>
      </w:r>
      <w:r>
        <w:rPr>
          <w:noProof/>
        </w:rPr>
      </w:r>
      <w:r>
        <w:rPr>
          <w:noProof/>
        </w:rPr>
        <w:fldChar w:fldCharType="separate"/>
      </w:r>
      <w:r>
        <w:rPr>
          <w:noProof/>
        </w:rPr>
        <w:t>145</w:t>
      </w:r>
      <w:r>
        <w:rPr>
          <w:noProof/>
        </w:rPr>
        <w:fldChar w:fldCharType="end"/>
      </w:r>
    </w:p>
    <w:p w14:paraId="419852EA" w14:textId="7586043A"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7.7.2</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Off-network transmission control</w:t>
      </w:r>
      <w:r>
        <w:rPr>
          <w:noProof/>
        </w:rPr>
        <w:tab/>
      </w:r>
      <w:r>
        <w:rPr>
          <w:noProof/>
        </w:rPr>
        <w:fldChar w:fldCharType="begin"/>
      </w:r>
      <w:r>
        <w:rPr>
          <w:noProof/>
        </w:rPr>
        <w:instrText xml:space="preserve"> PAGEREF _Toc185772507 \h </w:instrText>
      </w:r>
      <w:r>
        <w:rPr>
          <w:noProof/>
        </w:rPr>
      </w:r>
      <w:r>
        <w:rPr>
          <w:noProof/>
        </w:rPr>
        <w:fldChar w:fldCharType="separate"/>
      </w:r>
      <w:r>
        <w:rPr>
          <w:noProof/>
        </w:rPr>
        <w:t>146</w:t>
      </w:r>
      <w:r>
        <w:rPr>
          <w:noProof/>
        </w:rPr>
        <w:fldChar w:fldCharType="end"/>
      </w:r>
    </w:p>
    <w:p w14:paraId="0BB1AABC" w14:textId="378AAAD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7.7.2</w:t>
      </w:r>
      <w:r w:rsidRPr="007A1160">
        <w:rPr>
          <w:noProof/>
          <w:lang w:val="en-IN"/>
        </w:rPr>
        <w:t>.1</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General</w:t>
      </w:r>
      <w:r>
        <w:rPr>
          <w:noProof/>
        </w:rPr>
        <w:tab/>
      </w:r>
      <w:r>
        <w:rPr>
          <w:noProof/>
        </w:rPr>
        <w:fldChar w:fldCharType="begin"/>
      </w:r>
      <w:r>
        <w:rPr>
          <w:noProof/>
        </w:rPr>
        <w:instrText xml:space="preserve"> PAGEREF _Toc185772508 \h </w:instrText>
      </w:r>
      <w:r>
        <w:rPr>
          <w:noProof/>
        </w:rPr>
      </w:r>
      <w:r>
        <w:rPr>
          <w:noProof/>
        </w:rPr>
        <w:fldChar w:fldCharType="separate"/>
      </w:r>
      <w:r>
        <w:rPr>
          <w:noProof/>
        </w:rPr>
        <w:t>146</w:t>
      </w:r>
      <w:r>
        <w:rPr>
          <w:noProof/>
        </w:rPr>
        <w:fldChar w:fldCharType="end"/>
      </w:r>
    </w:p>
    <w:p w14:paraId="39EFABF7" w14:textId="4A262877"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eastAsia="zh-CN"/>
        </w:rPr>
        <w:t>7.7.2</w:t>
      </w:r>
      <w:r w:rsidRPr="007A1160">
        <w:rPr>
          <w:noProof/>
          <w:lang w:val="en-IN"/>
        </w:rPr>
        <w:t>.2</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Information flows for o</w:t>
      </w:r>
      <w:r w:rsidRPr="007A1160">
        <w:rPr>
          <w:noProof/>
          <w:lang w:val="en-IN" w:eastAsia="zh-CN"/>
        </w:rPr>
        <w:t>ff-network transmission control</w:t>
      </w:r>
      <w:r>
        <w:rPr>
          <w:noProof/>
        </w:rPr>
        <w:tab/>
      </w:r>
      <w:r>
        <w:rPr>
          <w:noProof/>
        </w:rPr>
        <w:fldChar w:fldCharType="begin"/>
      </w:r>
      <w:r>
        <w:rPr>
          <w:noProof/>
        </w:rPr>
        <w:instrText xml:space="preserve"> PAGEREF _Toc185772509 \h </w:instrText>
      </w:r>
      <w:r>
        <w:rPr>
          <w:noProof/>
        </w:rPr>
      </w:r>
      <w:r>
        <w:rPr>
          <w:noProof/>
        </w:rPr>
        <w:fldChar w:fldCharType="separate"/>
      </w:r>
      <w:r>
        <w:rPr>
          <w:noProof/>
        </w:rPr>
        <w:t>147</w:t>
      </w:r>
      <w:r>
        <w:rPr>
          <w:noProof/>
        </w:rPr>
        <w:fldChar w:fldCharType="end"/>
      </w:r>
    </w:p>
    <w:p w14:paraId="3AA4E904" w14:textId="3A02F94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7.7.2.2.1</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request</w:t>
      </w:r>
      <w:r>
        <w:rPr>
          <w:noProof/>
        </w:rPr>
        <w:tab/>
      </w:r>
      <w:r>
        <w:rPr>
          <w:noProof/>
        </w:rPr>
        <w:fldChar w:fldCharType="begin"/>
      </w:r>
      <w:r>
        <w:rPr>
          <w:noProof/>
        </w:rPr>
        <w:instrText xml:space="preserve"> PAGEREF _Toc185772510 \h </w:instrText>
      </w:r>
      <w:r>
        <w:rPr>
          <w:noProof/>
        </w:rPr>
      </w:r>
      <w:r>
        <w:rPr>
          <w:noProof/>
        </w:rPr>
        <w:fldChar w:fldCharType="separate"/>
      </w:r>
      <w:r>
        <w:rPr>
          <w:noProof/>
        </w:rPr>
        <w:t>147</w:t>
      </w:r>
      <w:r>
        <w:rPr>
          <w:noProof/>
        </w:rPr>
        <w:fldChar w:fldCharType="end"/>
      </w:r>
    </w:p>
    <w:p w14:paraId="638C0077" w14:textId="5AB57D9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7.7.2.2.2</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granted</w:t>
      </w:r>
      <w:r>
        <w:rPr>
          <w:noProof/>
        </w:rPr>
        <w:tab/>
      </w:r>
      <w:r>
        <w:rPr>
          <w:noProof/>
        </w:rPr>
        <w:fldChar w:fldCharType="begin"/>
      </w:r>
      <w:r>
        <w:rPr>
          <w:noProof/>
        </w:rPr>
        <w:instrText xml:space="preserve"> PAGEREF _Toc185772511 \h </w:instrText>
      </w:r>
      <w:r>
        <w:rPr>
          <w:noProof/>
        </w:rPr>
      </w:r>
      <w:r>
        <w:rPr>
          <w:noProof/>
        </w:rPr>
        <w:fldChar w:fldCharType="separate"/>
      </w:r>
      <w:r>
        <w:rPr>
          <w:noProof/>
        </w:rPr>
        <w:t>147</w:t>
      </w:r>
      <w:r>
        <w:rPr>
          <w:noProof/>
        </w:rPr>
        <w:fldChar w:fldCharType="end"/>
      </w:r>
    </w:p>
    <w:p w14:paraId="0CFAB00C" w14:textId="3A6663E2"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7.7.2.2.3</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release</w:t>
      </w:r>
      <w:r>
        <w:rPr>
          <w:noProof/>
        </w:rPr>
        <w:tab/>
      </w:r>
      <w:r>
        <w:rPr>
          <w:noProof/>
        </w:rPr>
        <w:fldChar w:fldCharType="begin"/>
      </w:r>
      <w:r>
        <w:rPr>
          <w:noProof/>
        </w:rPr>
        <w:instrText xml:space="preserve"> PAGEREF _Toc185772512 \h </w:instrText>
      </w:r>
      <w:r>
        <w:rPr>
          <w:noProof/>
        </w:rPr>
      </w:r>
      <w:r>
        <w:rPr>
          <w:noProof/>
        </w:rPr>
        <w:fldChar w:fldCharType="separate"/>
      </w:r>
      <w:r>
        <w:rPr>
          <w:noProof/>
        </w:rPr>
        <w:t>148</w:t>
      </w:r>
      <w:r>
        <w:rPr>
          <w:noProof/>
        </w:rPr>
        <w:fldChar w:fldCharType="end"/>
      </w:r>
    </w:p>
    <w:p w14:paraId="08407589" w14:textId="1C95669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7.7.2.2.4</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rejected</w:t>
      </w:r>
      <w:r>
        <w:rPr>
          <w:noProof/>
        </w:rPr>
        <w:tab/>
      </w:r>
      <w:r>
        <w:rPr>
          <w:noProof/>
        </w:rPr>
        <w:fldChar w:fldCharType="begin"/>
      </w:r>
      <w:r>
        <w:rPr>
          <w:noProof/>
        </w:rPr>
        <w:instrText xml:space="preserve"> PAGEREF _Toc185772513 \h </w:instrText>
      </w:r>
      <w:r>
        <w:rPr>
          <w:noProof/>
        </w:rPr>
      </w:r>
      <w:r>
        <w:rPr>
          <w:noProof/>
        </w:rPr>
        <w:fldChar w:fldCharType="separate"/>
      </w:r>
      <w:r>
        <w:rPr>
          <w:noProof/>
        </w:rPr>
        <w:t>148</w:t>
      </w:r>
      <w:r>
        <w:rPr>
          <w:noProof/>
        </w:rPr>
        <w:fldChar w:fldCharType="end"/>
      </w:r>
    </w:p>
    <w:p w14:paraId="2BE9AC96" w14:textId="2EFD74F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7.7.2.2.5</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revoked</w:t>
      </w:r>
      <w:r>
        <w:rPr>
          <w:noProof/>
        </w:rPr>
        <w:tab/>
      </w:r>
      <w:r>
        <w:rPr>
          <w:noProof/>
        </w:rPr>
        <w:fldChar w:fldCharType="begin"/>
      </w:r>
      <w:r>
        <w:rPr>
          <w:noProof/>
        </w:rPr>
        <w:instrText xml:space="preserve"> PAGEREF _Toc185772514 \h </w:instrText>
      </w:r>
      <w:r>
        <w:rPr>
          <w:noProof/>
        </w:rPr>
      </w:r>
      <w:r>
        <w:rPr>
          <w:noProof/>
        </w:rPr>
        <w:fldChar w:fldCharType="separate"/>
      </w:r>
      <w:r>
        <w:rPr>
          <w:noProof/>
        </w:rPr>
        <w:t>148</w:t>
      </w:r>
      <w:r>
        <w:rPr>
          <w:noProof/>
        </w:rPr>
        <w:fldChar w:fldCharType="end"/>
      </w:r>
    </w:p>
    <w:p w14:paraId="3E8EC997" w14:textId="535B4B1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7.7.2.2.6</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arbitration taken</w:t>
      </w:r>
      <w:r>
        <w:rPr>
          <w:noProof/>
        </w:rPr>
        <w:tab/>
      </w:r>
      <w:r>
        <w:rPr>
          <w:noProof/>
        </w:rPr>
        <w:fldChar w:fldCharType="begin"/>
      </w:r>
      <w:r>
        <w:rPr>
          <w:noProof/>
        </w:rPr>
        <w:instrText xml:space="preserve"> PAGEREF _Toc185772515 \h </w:instrText>
      </w:r>
      <w:r>
        <w:rPr>
          <w:noProof/>
        </w:rPr>
      </w:r>
      <w:r>
        <w:rPr>
          <w:noProof/>
        </w:rPr>
        <w:fldChar w:fldCharType="separate"/>
      </w:r>
      <w:r>
        <w:rPr>
          <w:noProof/>
        </w:rPr>
        <w:t>149</w:t>
      </w:r>
      <w:r>
        <w:rPr>
          <w:noProof/>
        </w:rPr>
        <w:fldChar w:fldCharType="end"/>
      </w:r>
    </w:p>
    <w:p w14:paraId="06D86A32" w14:textId="4E5297DA"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IN"/>
        </w:rPr>
        <w:t>7.7.2.2.7</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Transmission arbitration release</w:t>
      </w:r>
      <w:r>
        <w:rPr>
          <w:noProof/>
        </w:rPr>
        <w:tab/>
      </w:r>
      <w:r>
        <w:rPr>
          <w:noProof/>
        </w:rPr>
        <w:fldChar w:fldCharType="begin"/>
      </w:r>
      <w:r>
        <w:rPr>
          <w:noProof/>
        </w:rPr>
        <w:instrText xml:space="preserve"> PAGEREF _Toc185772516 \h </w:instrText>
      </w:r>
      <w:r>
        <w:rPr>
          <w:noProof/>
        </w:rPr>
      </w:r>
      <w:r>
        <w:rPr>
          <w:noProof/>
        </w:rPr>
        <w:fldChar w:fldCharType="separate"/>
      </w:r>
      <w:r>
        <w:rPr>
          <w:noProof/>
        </w:rPr>
        <w:t>149</w:t>
      </w:r>
      <w:r>
        <w:rPr>
          <w:noProof/>
        </w:rPr>
        <w:fldChar w:fldCharType="end"/>
      </w:r>
    </w:p>
    <w:p w14:paraId="376EA674" w14:textId="3F279C7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.3</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 xml:space="preserve">Initializing </w:t>
      </w:r>
      <w:r w:rsidRPr="007A1160">
        <w:rPr>
          <w:noProof/>
          <w:lang w:val="en-IN" w:eastAsia="ko-KR"/>
        </w:rPr>
        <w:t>transmission control – single arbitrator approach</w:t>
      </w:r>
      <w:r>
        <w:rPr>
          <w:noProof/>
        </w:rPr>
        <w:tab/>
      </w:r>
      <w:r>
        <w:rPr>
          <w:noProof/>
        </w:rPr>
        <w:fldChar w:fldCharType="begin"/>
      </w:r>
      <w:r>
        <w:rPr>
          <w:noProof/>
        </w:rPr>
        <w:instrText xml:space="preserve"> PAGEREF _Toc185772517 \h </w:instrText>
      </w:r>
      <w:r>
        <w:rPr>
          <w:noProof/>
        </w:rPr>
      </w:r>
      <w:r>
        <w:rPr>
          <w:noProof/>
        </w:rPr>
        <w:fldChar w:fldCharType="separate"/>
      </w:r>
      <w:r>
        <w:rPr>
          <w:noProof/>
        </w:rPr>
        <w:t>149</w:t>
      </w:r>
      <w:r>
        <w:rPr>
          <w:noProof/>
        </w:rPr>
        <w:fldChar w:fldCharType="end"/>
      </w:r>
    </w:p>
    <w:p w14:paraId="2AF48303" w14:textId="4250BC7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.3A</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 xml:space="preserve">Initializing </w:t>
      </w:r>
      <w:r w:rsidRPr="007A1160">
        <w:rPr>
          <w:noProof/>
          <w:lang w:val="en-IN" w:eastAsia="ko-KR"/>
        </w:rPr>
        <w:t>transmission control – self arbitration approach</w:t>
      </w:r>
      <w:r>
        <w:rPr>
          <w:noProof/>
        </w:rPr>
        <w:tab/>
      </w:r>
      <w:r>
        <w:rPr>
          <w:noProof/>
        </w:rPr>
        <w:fldChar w:fldCharType="begin"/>
      </w:r>
      <w:r>
        <w:rPr>
          <w:noProof/>
        </w:rPr>
        <w:instrText xml:space="preserve"> PAGEREF _Toc185772518 \h </w:instrText>
      </w:r>
      <w:r>
        <w:rPr>
          <w:noProof/>
        </w:rPr>
      </w:r>
      <w:r>
        <w:rPr>
          <w:noProof/>
        </w:rPr>
        <w:fldChar w:fldCharType="separate"/>
      </w:r>
      <w:r>
        <w:rPr>
          <w:noProof/>
        </w:rPr>
        <w:t>150</w:t>
      </w:r>
      <w:r>
        <w:rPr>
          <w:noProof/>
        </w:rPr>
        <w:fldChar w:fldCharType="end"/>
      </w:r>
    </w:p>
    <w:p w14:paraId="0152DFE3" w14:textId="0275A9A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.4</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T</w:t>
      </w:r>
      <w:r w:rsidRPr="007A1160">
        <w:rPr>
          <w:noProof/>
          <w:lang w:val="en-IN" w:eastAsia="ko-KR"/>
        </w:rPr>
        <w:t>ransmission permission granted</w:t>
      </w:r>
      <w:r>
        <w:rPr>
          <w:noProof/>
        </w:rPr>
        <w:tab/>
      </w:r>
      <w:r>
        <w:rPr>
          <w:noProof/>
        </w:rPr>
        <w:fldChar w:fldCharType="begin"/>
      </w:r>
      <w:r>
        <w:rPr>
          <w:noProof/>
        </w:rPr>
        <w:instrText xml:space="preserve"> PAGEREF _Toc185772519 \h </w:instrText>
      </w:r>
      <w:r>
        <w:rPr>
          <w:noProof/>
        </w:rPr>
      </w:r>
      <w:r>
        <w:rPr>
          <w:noProof/>
        </w:rPr>
        <w:fldChar w:fldCharType="separate"/>
      </w:r>
      <w:r>
        <w:rPr>
          <w:noProof/>
        </w:rPr>
        <w:t>151</w:t>
      </w:r>
      <w:r>
        <w:rPr>
          <w:noProof/>
        </w:rPr>
        <w:fldChar w:fldCharType="end"/>
      </w:r>
    </w:p>
    <w:p w14:paraId="6363BA1D" w14:textId="60968420"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.5</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Transmission permission rejected</w:t>
      </w:r>
      <w:r>
        <w:rPr>
          <w:noProof/>
        </w:rPr>
        <w:tab/>
      </w:r>
      <w:r>
        <w:rPr>
          <w:noProof/>
        </w:rPr>
        <w:fldChar w:fldCharType="begin"/>
      </w:r>
      <w:r>
        <w:rPr>
          <w:noProof/>
        </w:rPr>
        <w:instrText xml:space="preserve"> PAGEREF _Toc185772520 \h </w:instrText>
      </w:r>
      <w:r>
        <w:rPr>
          <w:noProof/>
        </w:rPr>
      </w:r>
      <w:r>
        <w:rPr>
          <w:noProof/>
        </w:rPr>
        <w:fldChar w:fldCharType="separate"/>
      </w:r>
      <w:r>
        <w:rPr>
          <w:noProof/>
        </w:rPr>
        <w:t>152</w:t>
      </w:r>
      <w:r>
        <w:rPr>
          <w:noProof/>
        </w:rPr>
        <w:fldChar w:fldCharType="end"/>
      </w:r>
    </w:p>
    <w:p w14:paraId="03E7E2A6" w14:textId="5195835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.6</w:t>
      </w:r>
      <w:r>
        <w:rPr>
          <w:rFonts w:asciiTheme="minorHAnsi" w:eastAsiaTheme="minorEastAsia" w:hAnsiTheme="minorHAnsi" w:cstheme="minorBidi"/>
          <w:noProof/>
          <w:kern w:val="2"/>
          <w:sz w:val="24"/>
          <w:szCs w:val="24"/>
          <w:lang w:eastAsia="en-GB"/>
          <w14:ligatures w14:val="standardContextual"/>
        </w:rPr>
        <w:tab/>
      </w:r>
      <w:r w:rsidRPr="007A1160">
        <w:rPr>
          <w:noProof/>
          <w:lang w:val="en-IN"/>
        </w:rPr>
        <w:t xml:space="preserve">Releasing </w:t>
      </w:r>
      <w:r w:rsidRPr="007A1160">
        <w:rPr>
          <w:noProof/>
          <w:lang w:val="en-IN" w:eastAsia="ko-KR"/>
        </w:rPr>
        <w:t>transmission permission</w:t>
      </w:r>
      <w:r>
        <w:rPr>
          <w:noProof/>
        </w:rPr>
        <w:tab/>
      </w:r>
      <w:r>
        <w:rPr>
          <w:noProof/>
        </w:rPr>
        <w:fldChar w:fldCharType="begin"/>
      </w:r>
      <w:r>
        <w:rPr>
          <w:noProof/>
        </w:rPr>
        <w:instrText xml:space="preserve"> PAGEREF _Toc185772521 \h </w:instrText>
      </w:r>
      <w:r>
        <w:rPr>
          <w:noProof/>
        </w:rPr>
      </w:r>
      <w:r>
        <w:rPr>
          <w:noProof/>
        </w:rPr>
        <w:fldChar w:fldCharType="separate"/>
      </w:r>
      <w:r>
        <w:rPr>
          <w:noProof/>
        </w:rPr>
        <w:t>153</w:t>
      </w:r>
      <w:r>
        <w:rPr>
          <w:noProof/>
        </w:rPr>
        <w:fldChar w:fldCharType="end"/>
      </w:r>
    </w:p>
    <w:p w14:paraId="71EEBFC3" w14:textId="4FE5AE6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.7</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Transmission override</w:t>
      </w:r>
      <w:r>
        <w:rPr>
          <w:noProof/>
        </w:rPr>
        <w:tab/>
      </w:r>
      <w:r>
        <w:rPr>
          <w:noProof/>
        </w:rPr>
        <w:fldChar w:fldCharType="begin"/>
      </w:r>
      <w:r>
        <w:rPr>
          <w:noProof/>
        </w:rPr>
        <w:instrText xml:space="preserve"> PAGEREF _Toc185772522 \h </w:instrText>
      </w:r>
      <w:r>
        <w:rPr>
          <w:noProof/>
        </w:rPr>
      </w:r>
      <w:r>
        <w:rPr>
          <w:noProof/>
        </w:rPr>
        <w:fldChar w:fldCharType="separate"/>
      </w:r>
      <w:r>
        <w:rPr>
          <w:noProof/>
        </w:rPr>
        <w:t>154</w:t>
      </w:r>
      <w:r>
        <w:rPr>
          <w:noProof/>
        </w:rPr>
        <w:fldChar w:fldCharType="end"/>
      </w:r>
    </w:p>
    <w:p w14:paraId="6F3F844A" w14:textId="216DFA9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.8</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Transmission override (revoke self)</w:t>
      </w:r>
      <w:r>
        <w:rPr>
          <w:noProof/>
        </w:rPr>
        <w:tab/>
      </w:r>
      <w:r>
        <w:rPr>
          <w:noProof/>
        </w:rPr>
        <w:fldChar w:fldCharType="begin"/>
      </w:r>
      <w:r>
        <w:rPr>
          <w:noProof/>
        </w:rPr>
        <w:instrText xml:space="preserve"> PAGEREF _Toc185772523 \h </w:instrText>
      </w:r>
      <w:r>
        <w:rPr>
          <w:noProof/>
        </w:rPr>
      </w:r>
      <w:r>
        <w:rPr>
          <w:noProof/>
        </w:rPr>
        <w:fldChar w:fldCharType="separate"/>
      </w:r>
      <w:r>
        <w:rPr>
          <w:noProof/>
        </w:rPr>
        <w:t>155</w:t>
      </w:r>
      <w:r>
        <w:rPr>
          <w:noProof/>
        </w:rPr>
        <w:fldChar w:fldCharType="end"/>
      </w:r>
    </w:p>
    <w:p w14:paraId="72C2ECD0" w14:textId="68701688"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.9</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Transmission arbitration release</w:t>
      </w:r>
      <w:r>
        <w:rPr>
          <w:noProof/>
        </w:rPr>
        <w:tab/>
      </w:r>
      <w:r>
        <w:rPr>
          <w:noProof/>
        </w:rPr>
        <w:fldChar w:fldCharType="begin"/>
      </w:r>
      <w:r>
        <w:rPr>
          <w:noProof/>
        </w:rPr>
        <w:instrText xml:space="preserve"> PAGEREF _Toc185772524 \h </w:instrText>
      </w:r>
      <w:r>
        <w:rPr>
          <w:noProof/>
        </w:rPr>
      </w:r>
      <w:r>
        <w:rPr>
          <w:noProof/>
        </w:rPr>
        <w:fldChar w:fldCharType="separate"/>
      </w:r>
      <w:r>
        <w:rPr>
          <w:noProof/>
        </w:rPr>
        <w:t>157</w:t>
      </w:r>
      <w:r>
        <w:rPr>
          <w:noProof/>
        </w:rPr>
        <w:fldChar w:fldCharType="end"/>
      </w:r>
    </w:p>
    <w:p w14:paraId="3B03D0FD" w14:textId="67805D10"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7.7.2.9.1</w:t>
      </w:r>
      <w:r>
        <w:rPr>
          <w:rFonts w:asciiTheme="minorHAnsi" w:eastAsiaTheme="minorEastAsia" w:hAnsiTheme="minorHAnsi" w:cstheme="minorBidi"/>
          <w:noProof/>
          <w:kern w:val="2"/>
          <w:sz w:val="24"/>
          <w:szCs w:val="24"/>
          <w:lang w:eastAsia="en-GB"/>
          <w14:ligatures w14:val="standardContextual"/>
        </w:rPr>
        <w:tab/>
      </w:r>
      <w:r>
        <w:rPr>
          <w:noProof/>
        </w:rPr>
        <w:t>Transmission arbitration release</w:t>
      </w:r>
      <w:r>
        <w:rPr>
          <w:noProof/>
        </w:rPr>
        <w:tab/>
      </w:r>
      <w:r>
        <w:rPr>
          <w:noProof/>
        </w:rPr>
        <w:fldChar w:fldCharType="begin"/>
      </w:r>
      <w:r>
        <w:rPr>
          <w:noProof/>
        </w:rPr>
        <w:instrText xml:space="preserve"> PAGEREF _Toc185772525 \h </w:instrText>
      </w:r>
      <w:r>
        <w:rPr>
          <w:noProof/>
        </w:rPr>
      </w:r>
      <w:r>
        <w:rPr>
          <w:noProof/>
        </w:rPr>
        <w:fldChar w:fldCharType="separate"/>
      </w:r>
      <w:r>
        <w:rPr>
          <w:noProof/>
        </w:rPr>
        <w:t>157</w:t>
      </w:r>
      <w:r>
        <w:rPr>
          <w:noProof/>
        </w:rPr>
        <w:fldChar w:fldCharType="end"/>
      </w:r>
    </w:p>
    <w:p w14:paraId="1C754344" w14:textId="0863838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7.7.2.9.2</w:t>
      </w:r>
      <w:r>
        <w:rPr>
          <w:rFonts w:asciiTheme="minorHAnsi" w:eastAsiaTheme="minorEastAsia" w:hAnsiTheme="minorHAnsi" w:cstheme="minorBidi"/>
          <w:noProof/>
          <w:kern w:val="2"/>
          <w:sz w:val="24"/>
          <w:szCs w:val="24"/>
          <w:lang w:eastAsia="en-GB"/>
          <w14:ligatures w14:val="standardContextual"/>
        </w:rPr>
        <w:tab/>
      </w:r>
      <w:r>
        <w:rPr>
          <w:noProof/>
        </w:rPr>
        <w:t>Transmission arbitration release with delegation</w:t>
      </w:r>
      <w:r>
        <w:rPr>
          <w:noProof/>
        </w:rPr>
        <w:tab/>
      </w:r>
      <w:r>
        <w:rPr>
          <w:noProof/>
        </w:rPr>
        <w:fldChar w:fldCharType="begin"/>
      </w:r>
      <w:r>
        <w:rPr>
          <w:noProof/>
        </w:rPr>
        <w:instrText xml:space="preserve"> PAGEREF _Toc185772526 \h </w:instrText>
      </w:r>
      <w:r>
        <w:rPr>
          <w:noProof/>
        </w:rPr>
      </w:r>
      <w:r>
        <w:rPr>
          <w:noProof/>
        </w:rPr>
        <w:fldChar w:fldCharType="separate"/>
      </w:r>
      <w:r>
        <w:rPr>
          <w:noProof/>
        </w:rPr>
        <w:t>157</w:t>
      </w:r>
      <w:r>
        <w:rPr>
          <w:noProof/>
        </w:rPr>
        <w:fldChar w:fldCharType="end"/>
      </w:r>
    </w:p>
    <w:p w14:paraId="59A25ADF" w14:textId="48F5C140"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IN"/>
        </w:rPr>
        <w:t>7.7.2</w:t>
      </w:r>
      <w:r w:rsidRPr="007A1160">
        <w:rPr>
          <w:noProof/>
          <w:lang w:val="en-IN" w:eastAsia="ko-KR"/>
        </w:rPr>
        <w:t>.10</w:t>
      </w:r>
      <w:r>
        <w:rPr>
          <w:rFonts w:asciiTheme="minorHAnsi" w:eastAsiaTheme="minorEastAsia" w:hAnsiTheme="minorHAnsi" w:cstheme="minorBidi"/>
          <w:noProof/>
          <w:kern w:val="2"/>
          <w:sz w:val="24"/>
          <w:szCs w:val="24"/>
          <w:lang w:eastAsia="en-GB"/>
          <w14:ligatures w14:val="standardContextual"/>
        </w:rPr>
        <w:tab/>
      </w:r>
      <w:r w:rsidRPr="007A1160">
        <w:rPr>
          <w:noProof/>
          <w:lang w:val="en-IN" w:eastAsia="ko-KR"/>
        </w:rPr>
        <w:t>Simultaneous transmission requests</w:t>
      </w:r>
      <w:r>
        <w:rPr>
          <w:noProof/>
        </w:rPr>
        <w:tab/>
      </w:r>
      <w:r>
        <w:rPr>
          <w:noProof/>
        </w:rPr>
        <w:fldChar w:fldCharType="begin"/>
      </w:r>
      <w:r>
        <w:rPr>
          <w:noProof/>
        </w:rPr>
        <w:instrText xml:space="preserve"> PAGEREF _Toc185772527 \h </w:instrText>
      </w:r>
      <w:r>
        <w:rPr>
          <w:noProof/>
        </w:rPr>
      </w:r>
      <w:r>
        <w:rPr>
          <w:noProof/>
        </w:rPr>
        <w:fldChar w:fldCharType="separate"/>
      </w:r>
      <w:r>
        <w:rPr>
          <w:noProof/>
        </w:rPr>
        <w:t>158</w:t>
      </w:r>
      <w:r>
        <w:rPr>
          <w:noProof/>
        </w:rPr>
        <w:fldChar w:fldCharType="end"/>
      </w:r>
    </w:p>
    <w:p w14:paraId="44850EAE" w14:textId="658626FD"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sidRPr="007A1160">
        <w:rPr>
          <w:noProof/>
          <w:lang w:val="nl-NL"/>
        </w:rPr>
        <w:t>7.8</w:t>
      </w:r>
      <w:r>
        <w:rPr>
          <w:rFonts w:asciiTheme="minorHAnsi" w:eastAsiaTheme="minorEastAsia" w:hAnsiTheme="minorHAnsi" w:cstheme="minorBidi"/>
          <w:noProof/>
          <w:kern w:val="2"/>
          <w:sz w:val="24"/>
          <w:szCs w:val="24"/>
          <w:lang w:eastAsia="en-GB"/>
          <w14:ligatures w14:val="standardContextual"/>
        </w:rPr>
        <w:tab/>
      </w:r>
      <w:r w:rsidRPr="007A1160">
        <w:rPr>
          <w:noProof/>
          <w:lang w:val="nl-NL" w:eastAsia="zh-CN"/>
        </w:rPr>
        <w:t xml:space="preserve">MCVideo service </w:t>
      </w:r>
      <w:r w:rsidRPr="007A1160">
        <w:rPr>
          <w:noProof/>
          <w:lang w:val="nl-NL"/>
        </w:rPr>
        <w:t>configuration</w:t>
      </w:r>
      <w:r>
        <w:rPr>
          <w:noProof/>
        </w:rPr>
        <w:tab/>
      </w:r>
      <w:r>
        <w:rPr>
          <w:noProof/>
        </w:rPr>
        <w:fldChar w:fldCharType="begin"/>
      </w:r>
      <w:r>
        <w:rPr>
          <w:noProof/>
        </w:rPr>
        <w:instrText xml:space="preserve"> PAGEREF _Toc185772528 \h </w:instrText>
      </w:r>
      <w:r>
        <w:rPr>
          <w:noProof/>
        </w:rPr>
      </w:r>
      <w:r>
        <w:rPr>
          <w:noProof/>
        </w:rPr>
        <w:fldChar w:fldCharType="separate"/>
      </w:r>
      <w:r>
        <w:rPr>
          <w:noProof/>
        </w:rPr>
        <w:t>159</w:t>
      </w:r>
      <w:r>
        <w:rPr>
          <w:noProof/>
        </w:rPr>
        <w:fldChar w:fldCharType="end"/>
      </w:r>
    </w:p>
    <w:p w14:paraId="3F90F1BE" w14:textId="3D652709"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lastRenderedPageBreak/>
        <w:t>7.9</w:t>
      </w:r>
      <w:r>
        <w:rPr>
          <w:rFonts w:asciiTheme="minorHAnsi" w:eastAsiaTheme="minorEastAsia" w:hAnsiTheme="minorHAnsi" w:cstheme="minorBidi"/>
          <w:noProof/>
          <w:kern w:val="2"/>
          <w:sz w:val="24"/>
          <w:szCs w:val="24"/>
          <w:lang w:eastAsia="en-GB"/>
          <w14:ligatures w14:val="standardContextual"/>
        </w:rPr>
        <w:tab/>
      </w:r>
      <w:r>
        <w:rPr>
          <w:noProof/>
        </w:rPr>
        <w:t>Affiliation and de-affiliation to/from MCVideo group(s)</w:t>
      </w:r>
      <w:r>
        <w:rPr>
          <w:noProof/>
        </w:rPr>
        <w:tab/>
      </w:r>
      <w:r>
        <w:rPr>
          <w:noProof/>
        </w:rPr>
        <w:fldChar w:fldCharType="begin"/>
      </w:r>
      <w:r>
        <w:rPr>
          <w:noProof/>
        </w:rPr>
        <w:instrText xml:space="preserve"> PAGEREF _Toc185772529 \h </w:instrText>
      </w:r>
      <w:r>
        <w:rPr>
          <w:noProof/>
        </w:rPr>
      </w:r>
      <w:r>
        <w:rPr>
          <w:noProof/>
        </w:rPr>
        <w:fldChar w:fldCharType="separate"/>
      </w:r>
      <w:r>
        <w:rPr>
          <w:noProof/>
        </w:rPr>
        <w:t>159</w:t>
      </w:r>
      <w:r>
        <w:rPr>
          <w:noProof/>
        </w:rPr>
        <w:fldChar w:fldCharType="end"/>
      </w:r>
    </w:p>
    <w:p w14:paraId="3696D945" w14:textId="7AFC4921"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7.9a</w:t>
      </w:r>
      <w:r>
        <w:rPr>
          <w:rFonts w:asciiTheme="minorHAnsi" w:eastAsiaTheme="minorEastAsia" w:hAnsiTheme="minorHAnsi" w:cstheme="minorBidi"/>
          <w:noProof/>
          <w:kern w:val="2"/>
          <w:sz w:val="24"/>
          <w:szCs w:val="24"/>
          <w:lang w:eastAsia="en-GB"/>
          <w14:ligatures w14:val="standardContextual"/>
        </w:rPr>
        <w:tab/>
      </w:r>
      <w:r>
        <w:rPr>
          <w:noProof/>
        </w:rPr>
        <w:t>Functional alias management</w:t>
      </w:r>
      <w:r>
        <w:rPr>
          <w:noProof/>
        </w:rPr>
        <w:tab/>
      </w:r>
      <w:r>
        <w:rPr>
          <w:noProof/>
        </w:rPr>
        <w:fldChar w:fldCharType="begin"/>
      </w:r>
      <w:r>
        <w:rPr>
          <w:noProof/>
        </w:rPr>
        <w:instrText xml:space="preserve"> PAGEREF _Toc185772530 \h </w:instrText>
      </w:r>
      <w:r>
        <w:rPr>
          <w:noProof/>
        </w:rPr>
      </w:r>
      <w:r>
        <w:rPr>
          <w:noProof/>
        </w:rPr>
        <w:fldChar w:fldCharType="separate"/>
      </w:r>
      <w:r>
        <w:rPr>
          <w:noProof/>
        </w:rPr>
        <w:t>160</w:t>
      </w:r>
      <w:r>
        <w:rPr>
          <w:noProof/>
        </w:rPr>
        <w:fldChar w:fldCharType="end"/>
      </w:r>
    </w:p>
    <w:p w14:paraId="5419FE56" w14:textId="58FA5F70"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7.10</w:t>
      </w:r>
      <w:r>
        <w:rPr>
          <w:rFonts w:asciiTheme="minorHAnsi" w:eastAsiaTheme="minorEastAsia" w:hAnsiTheme="minorHAnsi" w:cstheme="minorBidi"/>
          <w:noProof/>
          <w:kern w:val="2"/>
          <w:sz w:val="24"/>
          <w:szCs w:val="24"/>
          <w:lang w:eastAsia="en-GB"/>
          <w14:ligatures w14:val="standardContextual"/>
        </w:rPr>
        <w:tab/>
      </w:r>
      <w:r>
        <w:rPr>
          <w:noProof/>
        </w:rPr>
        <w:t>Use of MBMS transmission (on-network)</w:t>
      </w:r>
      <w:r>
        <w:rPr>
          <w:noProof/>
        </w:rPr>
        <w:tab/>
      </w:r>
      <w:r>
        <w:rPr>
          <w:noProof/>
        </w:rPr>
        <w:fldChar w:fldCharType="begin"/>
      </w:r>
      <w:r>
        <w:rPr>
          <w:noProof/>
        </w:rPr>
        <w:instrText xml:space="preserve"> PAGEREF _Toc185772531 \h </w:instrText>
      </w:r>
      <w:r>
        <w:rPr>
          <w:noProof/>
        </w:rPr>
      </w:r>
      <w:r>
        <w:rPr>
          <w:noProof/>
        </w:rPr>
        <w:fldChar w:fldCharType="separate"/>
      </w:r>
      <w:r>
        <w:rPr>
          <w:noProof/>
        </w:rPr>
        <w:t>160</w:t>
      </w:r>
      <w:r>
        <w:rPr>
          <w:noProof/>
        </w:rPr>
        <w:fldChar w:fldCharType="end"/>
      </w:r>
    </w:p>
    <w:p w14:paraId="043F1405" w14:textId="7912FBA7"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7.10.1</w:t>
      </w:r>
      <w:r>
        <w:rPr>
          <w:rFonts w:asciiTheme="minorHAnsi" w:eastAsiaTheme="minorEastAsia" w:hAnsiTheme="minorHAnsi" w:cstheme="minorBidi"/>
          <w:noProof/>
          <w:kern w:val="2"/>
          <w:sz w:val="24"/>
          <w:szCs w:val="24"/>
          <w:lang w:eastAsia="en-GB"/>
          <w14:ligatures w14:val="standardContextual"/>
        </w:rPr>
        <w:tab/>
      </w:r>
      <w:r>
        <w:rPr>
          <w:noProof/>
        </w:rPr>
        <w:t>Information flows for MBMS Transmission</w:t>
      </w:r>
      <w:r>
        <w:rPr>
          <w:noProof/>
        </w:rPr>
        <w:tab/>
      </w:r>
      <w:r>
        <w:rPr>
          <w:noProof/>
        </w:rPr>
        <w:fldChar w:fldCharType="begin"/>
      </w:r>
      <w:r>
        <w:rPr>
          <w:noProof/>
        </w:rPr>
        <w:instrText xml:space="preserve"> PAGEREF _Toc185772532 \h </w:instrText>
      </w:r>
      <w:r>
        <w:rPr>
          <w:noProof/>
        </w:rPr>
      </w:r>
      <w:r>
        <w:rPr>
          <w:noProof/>
        </w:rPr>
        <w:fldChar w:fldCharType="separate"/>
      </w:r>
      <w:r>
        <w:rPr>
          <w:noProof/>
        </w:rPr>
        <w:t>160</w:t>
      </w:r>
      <w:r>
        <w:rPr>
          <w:noProof/>
        </w:rPr>
        <w:fldChar w:fldCharType="end"/>
      </w:r>
    </w:p>
    <w:p w14:paraId="02EFB114" w14:textId="0B32609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7.10.1.1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_Toc185772533 \h </w:instrText>
      </w:r>
      <w:r>
        <w:rPr>
          <w:noProof/>
        </w:rPr>
      </w:r>
      <w:r>
        <w:rPr>
          <w:noProof/>
        </w:rPr>
        <w:fldChar w:fldCharType="separate"/>
      </w:r>
      <w:r>
        <w:rPr>
          <w:noProof/>
        </w:rPr>
        <w:t>160</w:t>
      </w:r>
      <w:r>
        <w:rPr>
          <w:noProof/>
        </w:rPr>
        <w:fldChar w:fldCharType="end"/>
      </w:r>
    </w:p>
    <w:p w14:paraId="4068F4A7" w14:textId="39EE730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7.10.1.2</w:t>
      </w:r>
      <w:r>
        <w:rPr>
          <w:rFonts w:asciiTheme="minorHAnsi" w:eastAsiaTheme="minorEastAsia" w:hAnsiTheme="minorHAnsi" w:cstheme="minorBidi"/>
          <w:noProof/>
          <w:kern w:val="2"/>
          <w:sz w:val="24"/>
          <w:szCs w:val="24"/>
          <w:lang w:eastAsia="en-GB"/>
          <w14:ligatures w14:val="standardContextual"/>
        </w:rPr>
        <w:tab/>
      </w:r>
      <w:r>
        <w:rPr>
          <w:noProof/>
        </w:rPr>
        <w:t>MapGroupToBearer</w:t>
      </w:r>
      <w:r>
        <w:rPr>
          <w:noProof/>
        </w:rPr>
        <w:tab/>
      </w:r>
      <w:r>
        <w:rPr>
          <w:noProof/>
        </w:rPr>
        <w:fldChar w:fldCharType="begin"/>
      </w:r>
      <w:r>
        <w:rPr>
          <w:noProof/>
        </w:rPr>
        <w:instrText xml:space="preserve"> PAGEREF _Toc185772534 \h </w:instrText>
      </w:r>
      <w:r>
        <w:rPr>
          <w:noProof/>
        </w:rPr>
      </w:r>
      <w:r>
        <w:rPr>
          <w:noProof/>
        </w:rPr>
        <w:fldChar w:fldCharType="separate"/>
      </w:r>
      <w:r>
        <w:rPr>
          <w:noProof/>
        </w:rPr>
        <w:t>160</w:t>
      </w:r>
      <w:r>
        <w:rPr>
          <w:noProof/>
        </w:rPr>
        <w:fldChar w:fldCharType="end"/>
      </w:r>
    </w:p>
    <w:p w14:paraId="157E80D7" w14:textId="4983645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7.10.1.3</w:t>
      </w:r>
      <w:r>
        <w:rPr>
          <w:rFonts w:asciiTheme="minorHAnsi" w:eastAsiaTheme="minorEastAsia" w:hAnsiTheme="minorHAnsi" w:cstheme="minorBidi"/>
          <w:noProof/>
          <w:kern w:val="2"/>
          <w:sz w:val="24"/>
          <w:szCs w:val="24"/>
          <w:lang w:eastAsia="en-GB"/>
          <w14:ligatures w14:val="standardContextual"/>
        </w:rPr>
        <w:tab/>
      </w:r>
      <w:r>
        <w:rPr>
          <w:noProof/>
        </w:rPr>
        <w:t>UnmapGroupFromBearer</w:t>
      </w:r>
      <w:r>
        <w:rPr>
          <w:noProof/>
        </w:rPr>
        <w:tab/>
      </w:r>
      <w:r>
        <w:rPr>
          <w:noProof/>
        </w:rPr>
        <w:fldChar w:fldCharType="begin"/>
      </w:r>
      <w:r>
        <w:rPr>
          <w:noProof/>
        </w:rPr>
        <w:instrText xml:space="preserve"> PAGEREF _Toc185772535 \h </w:instrText>
      </w:r>
      <w:r>
        <w:rPr>
          <w:noProof/>
        </w:rPr>
      </w:r>
      <w:r>
        <w:rPr>
          <w:noProof/>
        </w:rPr>
        <w:fldChar w:fldCharType="separate"/>
      </w:r>
      <w:r>
        <w:rPr>
          <w:noProof/>
        </w:rPr>
        <w:t>161</w:t>
      </w:r>
      <w:r>
        <w:rPr>
          <w:noProof/>
        </w:rPr>
        <w:fldChar w:fldCharType="end"/>
      </w:r>
    </w:p>
    <w:p w14:paraId="31217E3D" w14:textId="3E71A395"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7.10.2</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_Toc185772536 \h </w:instrText>
      </w:r>
      <w:r>
        <w:rPr>
          <w:noProof/>
        </w:rPr>
      </w:r>
      <w:r>
        <w:rPr>
          <w:noProof/>
        </w:rPr>
        <w:fldChar w:fldCharType="separate"/>
      </w:r>
      <w:r>
        <w:rPr>
          <w:noProof/>
        </w:rPr>
        <w:t>161</w:t>
      </w:r>
      <w:r>
        <w:rPr>
          <w:noProof/>
        </w:rPr>
        <w:fldChar w:fldCharType="end"/>
      </w:r>
    </w:p>
    <w:p w14:paraId="6CF4C499" w14:textId="0699ABA3"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7.10.3</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_Toc185772537 \h </w:instrText>
      </w:r>
      <w:r>
        <w:rPr>
          <w:noProof/>
        </w:rPr>
      </w:r>
      <w:r>
        <w:rPr>
          <w:noProof/>
        </w:rPr>
        <w:fldChar w:fldCharType="separate"/>
      </w:r>
      <w:r>
        <w:rPr>
          <w:noProof/>
        </w:rPr>
        <w:t>161</w:t>
      </w:r>
      <w:r>
        <w:rPr>
          <w:noProof/>
        </w:rPr>
        <w:fldChar w:fldCharType="end"/>
      </w:r>
    </w:p>
    <w:p w14:paraId="052704A4" w14:textId="7BDF6F08"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7.10.4</w:t>
      </w:r>
      <w:r>
        <w:rPr>
          <w:rFonts w:asciiTheme="minorHAnsi" w:eastAsiaTheme="minorEastAsia" w:hAnsiTheme="minorHAnsi" w:cstheme="minorBidi"/>
          <w:noProof/>
          <w:kern w:val="2"/>
          <w:sz w:val="24"/>
          <w:szCs w:val="24"/>
          <w:lang w:eastAsia="en-GB"/>
          <w14:ligatures w14:val="standardContextual"/>
        </w:rPr>
        <w:tab/>
      </w:r>
      <w:r>
        <w:rPr>
          <w:noProof/>
        </w:rPr>
        <w:t>Video call connect and disconnect over MBMS</w:t>
      </w:r>
      <w:r>
        <w:rPr>
          <w:noProof/>
        </w:rPr>
        <w:tab/>
      </w:r>
      <w:r>
        <w:rPr>
          <w:noProof/>
        </w:rPr>
        <w:fldChar w:fldCharType="begin"/>
      </w:r>
      <w:r>
        <w:rPr>
          <w:noProof/>
        </w:rPr>
        <w:instrText xml:space="preserve"> PAGEREF _Toc185772538 \h </w:instrText>
      </w:r>
      <w:r>
        <w:rPr>
          <w:noProof/>
        </w:rPr>
      </w:r>
      <w:r>
        <w:rPr>
          <w:noProof/>
        </w:rPr>
        <w:fldChar w:fldCharType="separate"/>
      </w:r>
      <w:r>
        <w:rPr>
          <w:noProof/>
        </w:rPr>
        <w:t>162</w:t>
      </w:r>
      <w:r>
        <w:rPr>
          <w:noProof/>
        </w:rPr>
        <w:fldChar w:fldCharType="end"/>
      </w:r>
    </w:p>
    <w:p w14:paraId="44E9C026" w14:textId="349067C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US"/>
        </w:rPr>
        <w:t>7.10.4.1</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General</w:t>
      </w:r>
      <w:r>
        <w:rPr>
          <w:noProof/>
        </w:rPr>
        <w:tab/>
      </w:r>
      <w:r>
        <w:rPr>
          <w:noProof/>
        </w:rPr>
        <w:fldChar w:fldCharType="begin"/>
      </w:r>
      <w:r>
        <w:rPr>
          <w:noProof/>
        </w:rPr>
        <w:instrText xml:space="preserve"> PAGEREF _Toc185772539 \h </w:instrText>
      </w:r>
      <w:r>
        <w:rPr>
          <w:noProof/>
        </w:rPr>
      </w:r>
      <w:r>
        <w:rPr>
          <w:noProof/>
        </w:rPr>
        <w:fldChar w:fldCharType="separate"/>
      </w:r>
      <w:r>
        <w:rPr>
          <w:noProof/>
        </w:rPr>
        <w:t>162</w:t>
      </w:r>
      <w:r>
        <w:rPr>
          <w:noProof/>
        </w:rPr>
        <w:fldChar w:fldCharType="end"/>
      </w:r>
    </w:p>
    <w:p w14:paraId="567D50F6" w14:textId="600AA9D8"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sidRPr="007A1160">
        <w:rPr>
          <w:noProof/>
          <w:lang w:val="en-US"/>
        </w:rPr>
        <w:t>7.10.4.2</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Procedure</w:t>
      </w:r>
      <w:r>
        <w:rPr>
          <w:noProof/>
        </w:rPr>
        <w:tab/>
      </w:r>
      <w:r>
        <w:rPr>
          <w:noProof/>
        </w:rPr>
        <w:fldChar w:fldCharType="begin"/>
      </w:r>
      <w:r>
        <w:rPr>
          <w:noProof/>
        </w:rPr>
        <w:instrText xml:space="preserve"> PAGEREF _Toc185772540 \h </w:instrText>
      </w:r>
      <w:r>
        <w:rPr>
          <w:noProof/>
        </w:rPr>
      </w:r>
      <w:r>
        <w:rPr>
          <w:noProof/>
        </w:rPr>
        <w:fldChar w:fldCharType="separate"/>
      </w:r>
      <w:r>
        <w:rPr>
          <w:noProof/>
        </w:rPr>
        <w:t>162</w:t>
      </w:r>
      <w:r>
        <w:rPr>
          <w:noProof/>
        </w:rPr>
        <w:fldChar w:fldCharType="end"/>
      </w:r>
    </w:p>
    <w:p w14:paraId="2097E16F" w14:textId="706C14E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US"/>
        </w:rPr>
        <w:t>7.10.4.2.1</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Call connect over MBMS</w:t>
      </w:r>
      <w:r>
        <w:rPr>
          <w:noProof/>
        </w:rPr>
        <w:tab/>
      </w:r>
      <w:r>
        <w:rPr>
          <w:noProof/>
        </w:rPr>
        <w:fldChar w:fldCharType="begin"/>
      </w:r>
      <w:r>
        <w:rPr>
          <w:noProof/>
        </w:rPr>
        <w:instrText xml:space="preserve"> PAGEREF _Toc185772541 \h </w:instrText>
      </w:r>
      <w:r>
        <w:rPr>
          <w:noProof/>
        </w:rPr>
      </w:r>
      <w:r>
        <w:rPr>
          <w:noProof/>
        </w:rPr>
        <w:fldChar w:fldCharType="separate"/>
      </w:r>
      <w:r>
        <w:rPr>
          <w:noProof/>
        </w:rPr>
        <w:t>162</w:t>
      </w:r>
      <w:r>
        <w:rPr>
          <w:noProof/>
        </w:rPr>
        <w:fldChar w:fldCharType="end"/>
      </w:r>
    </w:p>
    <w:p w14:paraId="7DB020A9" w14:textId="28BC4EF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sidRPr="007A1160">
        <w:rPr>
          <w:noProof/>
          <w:lang w:val="en-US"/>
        </w:rPr>
        <w:t>7.10.4.2.2</w:t>
      </w:r>
      <w:r>
        <w:rPr>
          <w:rFonts w:asciiTheme="minorHAnsi" w:eastAsiaTheme="minorEastAsia" w:hAnsiTheme="minorHAnsi" w:cstheme="minorBidi"/>
          <w:noProof/>
          <w:kern w:val="2"/>
          <w:sz w:val="24"/>
          <w:szCs w:val="24"/>
          <w:lang w:eastAsia="en-GB"/>
          <w14:ligatures w14:val="standardContextual"/>
        </w:rPr>
        <w:tab/>
      </w:r>
      <w:r w:rsidRPr="007A1160">
        <w:rPr>
          <w:noProof/>
          <w:lang w:val="en-US"/>
        </w:rPr>
        <w:t>Call disconnect over MBMS</w:t>
      </w:r>
      <w:r>
        <w:rPr>
          <w:noProof/>
        </w:rPr>
        <w:tab/>
      </w:r>
      <w:r>
        <w:rPr>
          <w:noProof/>
        </w:rPr>
        <w:fldChar w:fldCharType="begin"/>
      </w:r>
      <w:r>
        <w:rPr>
          <w:noProof/>
        </w:rPr>
        <w:instrText xml:space="preserve"> PAGEREF _Toc185772542 \h </w:instrText>
      </w:r>
      <w:r>
        <w:rPr>
          <w:noProof/>
        </w:rPr>
      </w:r>
      <w:r>
        <w:rPr>
          <w:noProof/>
        </w:rPr>
        <w:fldChar w:fldCharType="separate"/>
      </w:r>
      <w:r>
        <w:rPr>
          <w:noProof/>
        </w:rPr>
        <w:t>163</w:t>
      </w:r>
      <w:r>
        <w:rPr>
          <w:noProof/>
        </w:rPr>
        <w:fldChar w:fldCharType="end"/>
      </w:r>
    </w:p>
    <w:p w14:paraId="68E1DC38" w14:textId="709D3192"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7.10.5</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 </w:t>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_Toc185772543 \h </w:instrText>
      </w:r>
      <w:r>
        <w:rPr>
          <w:noProof/>
        </w:rPr>
      </w:r>
      <w:r>
        <w:rPr>
          <w:noProof/>
        </w:rPr>
        <w:fldChar w:fldCharType="separate"/>
      </w:r>
      <w:r>
        <w:rPr>
          <w:noProof/>
        </w:rPr>
        <w:t>164</w:t>
      </w:r>
      <w:r>
        <w:rPr>
          <w:noProof/>
        </w:rPr>
        <w:fldChar w:fldCharType="end"/>
      </w:r>
    </w:p>
    <w:p w14:paraId="3BCA2EAE" w14:textId="1C2F0DD1"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7.11</w:t>
      </w:r>
      <w:r>
        <w:rPr>
          <w:rFonts w:asciiTheme="minorHAnsi" w:eastAsiaTheme="minorEastAsia" w:hAnsiTheme="minorHAnsi" w:cstheme="minorBidi"/>
          <w:noProof/>
          <w:kern w:val="2"/>
          <w:sz w:val="24"/>
          <w:szCs w:val="24"/>
          <w:lang w:eastAsia="en-GB"/>
          <w14:ligatures w14:val="standardContextual"/>
        </w:rPr>
        <w:tab/>
      </w:r>
      <w:r>
        <w:rPr>
          <w:noProof/>
        </w:rPr>
        <w:t>Simultaneous session for MCVideo calls (on-network)</w:t>
      </w:r>
      <w:r>
        <w:rPr>
          <w:noProof/>
        </w:rPr>
        <w:tab/>
      </w:r>
      <w:r>
        <w:rPr>
          <w:noProof/>
        </w:rPr>
        <w:fldChar w:fldCharType="begin"/>
      </w:r>
      <w:r>
        <w:rPr>
          <w:noProof/>
        </w:rPr>
        <w:instrText xml:space="preserve"> PAGEREF _Toc185772544 \h </w:instrText>
      </w:r>
      <w:r>
        <w:rPr>
          <w:noProof/>
        </w:rPr>
      </w:r>
      <w:r>
        <w:rPr>
          <w:noProof/>
        </w:rPr>
        <w:fldChar w:fldCharType="separate"/>
      </w:r>
      <w:r>
        <w:rPr>
          <w:noProof/>
        </w:rPr>
        <w:t>164</w:t>
      </w:r>
      <w:r>
        <w:rPr>
          <w:noProof/>
        </w:rPr>
        <w:fldChar w:fldCharType="end"/>
      </w:r>
    </w:p>
    <w:p w14:paraId="566D96FC" w14:textId="61A82707"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sidRPr="007A1160">
        <w:rPr>
          <w:noProof/>
          <w:lang w:val="nl-NL"/>
        </w:rPr>
        <w:t>7.12</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User authentication and authorization for MCVideo service</w:t>
      </w:r>
      <w:r>
        <w:rPr>
          <w:noProof/>
        </w:rPr>
        <w:tab/>
      </w:r>
      <w:r>
        <w:rPr>
          <w:noProof/>
        </w:rPr>
        <w:fldChar w:fldCharType="begin"/>
      </w:r>
      <w:r>
        <w:rPr>
          <w:noProof/>
        </w:rPr>
        <w:instrText xml:space="preserve"> PAGEREF _Toc185772545 \h </w:instrText>
      </w:r>
      <w:r>
        <w:rPr>
          <w:noProof/>
        </w:rPr>
      </w:r>
      <w:r>
        <w:rPr>
          <w:noProof/>
        </w:rPr>
        <w:fldChar w:fldCharType="separate"/>
      </w:r>
      <w:r>
        <w:rPr>
          <w:noProof/>
        </w:rPr>
        <w:t>164</w:t>
      </w:r>
      <w:r>
        <w:rPr>
          <w:noProof/>
        </w:rPr>
        <w:fldChar w:fldCharType="end"/>
      </w:r>
    </w:p>
    <w:p w14:paraId="45463037" w14:textId="05D3C12F"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7.13</w:t>
      </w:r>
      <w:r>
        <w:rPr>
          <w:rFonts w:asciiTheme="minorHAnsi" w:eastAsiaTheme="minorEastAsia" w:hAnsiTheme="minorHAnsi" w:cstheme="minorBidi"/>
          <w:noProof/>
          <w:kern w:val="2"/>
          <w:sz w:val="24"/>
          <w:szCs w:val="24"/>
          <w:lang w:eastAsia="en-GB"/>
          <w14:ligatures w14:val="standardContextual"/>
        </w:rPr>
        <w:tab/>
      </w:r>
      <w:r>
        <w:rPr>
          <w:noProof/>
        </w:rPr>
        <w:t>Support for multiple devices</w:t>
      </w:r>
      <w:r>
        <w:rPr>
          <w:noProof/>
        </w:rPr>
        <w:tab/>
      </w:r>
      <w:r>
        <w:rPr>
          <w:noProof/>
        </w:rPr>
        <w:fldChar w:fldCharType="begin"/>
      </w:r>
      <w:r>
        <w:rPr>
          <w:noProof/>
        </w:rPr>
        <w:instrText xml:space="preserve"> PAGEREF _Toc185772546 \h </w:instrText>
      </w:r>
      <w:r>
        <w:rPr>
          <w:noProof/>
        </w:rPr>
      </w:r>
      <w:r>
        <w:rPr>
          <w:noProof/>
        </w:rPr>
        <w:fldChar w:fldCharType="separate"/>
      </w:r>
      <w:r>
        <w:rPr>
          <w:noProof/>
        </w:rPr>
        <w:t>165</w:t>
      </w:r>
      <w:r>
        <w:rPr>
          <w:noProof/>
        </w:rPr>
        <w:fldChar w:fldCharType="end"/>
      </w:r>
    </w:p>
    <w:p w14:paraId="30B492AF" w14:textId="411FF054"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7.14</w:t>
      </w:r>
      <w:r>
        <w:rPr>
          <w:rFonts w:asciiTheme="minorHAnsi" w:eastAsiaTheme="minorEastAsia" w:hAnsiTheme="minorHAnsi" w:cstheme="minorBidi"/>
          <w:noProof/>
          <w:kern w:val="2"/>
          <w:sz w:val="24"/>
          <w:szCs w:val="24"/>
          <w:lang w:eastAsia="en-GB"/>
          <w14:ligatures w14:val="standardContextual"/>
        </w:rPr>
        <w:tab/>
      </w:r>
      <w:r>
        <w:rPr>
          <w:noProof/>
        </w:rPr>
        <w:t>Location information (on-network)</w:t>
      </w:r>
      <w:r>
        <w:rPr>
          <w:noProof/>
        </w:rPr>
        <w:tab/>
      </w:r>
      <w:r>
        <w:rPr>
          <w:noProof/>
        </w:rPr>
        <w:fldChar w:fldCharType="begin"/>
      </w:r>
      <w:r>
        <w:rPr>
          <w:noProof/>
        </w:rPr>
        <w:instrText xml:space="preserve"> PAGEREF _Toc185772547 \h </w:instrText>
      </w:r>
      <w:r>
        <w:rPr>
          <w:noProof/>
        </w:rPr>
      </w:r>
      <w:r>
        <w:rPr>
          <w:noProof/>
        </w:rPr>
        <w:fldChar w:fldCharType="separate"/>
      </w:r>
      <w:r>
        <w:rPr>
          <w:noProof/>
        </w:rPr>
        <w:t>165</w:t>
      </w:r>
      <w:r>
        <w:rPr>
          <w:noProof/>
        </w:rPr>
        <w:fldChar w:fldCharType="end"/>
      </w:r>
    </w:p>
    <w:p w14:paraId="1A6C2236" w14:textId="02F1DA08"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7.15</w:t>
      </w:r>
      <w:r>
        <w:rPr>
          <w:rFonts w:asciiTheme="minorHAnsi" w:eastAsiaTheme="minorEastAsia" w:hAnsiTheme="minorHAnsi" w:cstheme="minorBidi"/>
          <w:noProof/>
          <w:kern w:val="2"/>
          <w:sz w:val="24"/>
          <w:szCs w:val="24"/>
          <w:lang w:eastAsia="en-GB"/>
          <w14:ligatures w14:val="standardContextual"/>
        </w:rPr>
        <w:tab/>
      </w:r>
      <w:r>
        <w:rPr>
          <w:noProof/>
        </w:rPr>
        <w:t>MCVideo resource management (on-network)</w:t>
      </w:r>
      <w:r>
        <w:rPr>
          <w:noProof/>
        </w:rPr>
        <w:tab/>
      </w:r>
      <w:r>
        <w:rPr>
          <w:noProof/>
        </w:rPr>
        <w:fldChar w:fldCharType="begin"/>
      </w:r>
      <w:r>
        <w:rPr>
          <w:noProof/>
        </w:rPr>
        <w:instrText xml:space="preserve"> PAGEREF _Toc185772548 \h </w:instrText>
      </w:r>
      <w:r>
        <w:rPr>
          <w:noProof/>
        </w:rPr>
      </w:r>
      <w:r>
        <w:rPr>
          <w:noProof/>
        </w:rPr>
        <w:fldChar w:fldCharType="separate"/>
      </w:r>
      <w:r>
        <w:rPr>
          <w:noProof/>
        </w:rPr>
        <w:t>165</w:t>
      </w:r>
      <w:r>
        <w:rPr>
          <w:noProof/>
        </w:rPr>
        <w:fldChar w:fldCharType="end"/>
      </w:r>
    </w:p>
    <w:p w14:paraId="416934E7" w14:textId="4792CA70"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7.16</w:t>
      </w:r>
      <w:r>
        <w:rPr>
          <w:rFonts w:asciiTheme="minorHAnsi" w:eastAsiaTheme="minorEastAsia" w:hAnsiTheme="minorHAnsi" w:cstheme="minorBidi"/>
          <w:noProof/>
          <w:kern w:val="2"/>
          <w:sz w:val="24"/>
          <w:szCs w:val="24"/>
          <w:lang w:eastAsia="en-GB"/>
          <w14:ligatures w14:val="standardContextual"/>
        </w:rPr>
        <w:tab/>
      </w:r>
      <w:r>
        <w:rPr>
          <w:noProof/>
        </w:rPr>
        <w:t>MCVideo client query</w:t>
      </w:r>
      <w:r>
        <w:rPr>
          <w:noProof/>
        </w:rPr>
        <w:tab/>
      </w:r>
      <w:r>
        <w:rPr>
          <w:noProof/>
        </w:rPr>
        <w:fldChar w:fldCharType="begin"/>
      </w:r>
      <w:r>
        <w:rPr>
          <w:noProof/>
        </w:rPr>
        <w:instrText xml:space="preserve"> PAGEREF _Toc185772549 \h </w:instrText>
      </w:r>
      <w:r>
        <w:rPr>
          <w:noProof/>
        </w:rPr>
      </w:r>
      <w:r>
        <w:rPr>
          <w:noProof/>
        </w:rPr>
        <w:fldChar w:fldCharType="separate"/>
      </w:r>
      <w:r>
        <w:rPr>
          <w:noProof/>
        </w:rPr>
        <w:t>166</w:t>
      </w:r>
      <w:r>
        <w:rPr>
          <w:noProof/>
        </w:rPr>
        <w:fldChar w:fldCharType="end"/>
      </w:r>
    </w:p>
    <w:p w14:paraId="7C1F6019" w14:textId="03B80668"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_Toc185772550 \h </w:instrText>
      </w:r>
      <w:r>
        <w:rPr>
          <w:noProof/>
        </w:rPr>
      </w:r>
      <w:r>
        <w:rPr>
          <w:noProof/>
        </w:rPr>
        <w:fldChar w:fldCharType="separate"/>
      </w:r>
      <w:r>
        <w:rPr>
          <w:noProof/>
        </w:rPr>
        <w:t>166</w:t>
      </w:r>
      <w:r>
        <w:rPr>
          <w:noProof/>
        </w:rPr>
        <w:fldChar w:fldCharType="end"/>
      </w:r>
    </w:p>
    <w:p w14:paraId="5AB6ABA5" w14:textId="0B660C9B"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7.16.2</w:t>
      </w:r>
      <w:r>
        <w:rPr>
          <w:rFonts w:asciiTheme="minorHAnsi" w:eastAsiaTheme="minorEastAsia" w:hAnsiTheme="minorHAnsi" w:cstheme="minorBidi"/>
          <w:noProof/>
          <w:kern w:val="2"/>
          <w:sz w:val="24"/>
          <w:szCs w:val="24"/>
          <w:lang w:eastAsia="en-GB"/>
          <w14:ligatures w14:val="standardContextual"/>
        </w:rPr>
        <w:tab/>
      </w:r>
      <w:r>
        <w:rPr>
          <w:noProof/>
        </w:rPr>
        <w:t>Information flows for MCVideo client query</w:t>
      </w:r>
      <w:r>
        <w:rPr>
          <w:noProof/>
        </w:rPr>
        <w:tab/>
      </w:r>
      <w:r>
        <w:rPr>
          <w:noProof/>
        </w:rPr>
        <w:fldChar w:fldCharType="begin"/>
      </w:r>
      <w:r>
        <w:rPr>
          <w:noProof/>
        </w:rPr>
        <w:instrText xml:space="preserve"> PAGEREF _Toc185772551 \h </w:instrText>
      </w:r>
      <w:r>
        <w:rPr>
          <w:noProof/>
        </w:rPr>
      </w:r>
      <w:r>
        <w:rPr>
          <w:noProof/>
        </w:rPr>
        <w:fldChar w:fldCharType="separate"/>
      </w:r>
      <w:r>
        <w:rPr>
          <w:noProof/>
        </w:rPr>
        <w:t>166</w:t>
      </w:r>
      <w:r>
        <w:rPr>
          <w:noProof/>
        </w:rPr>
        <w:fldChar w:fldCharType="end"/>
      </w:r>
    </w:p>
    <w:p w14:paraId="2CE3CFDB" w14:textId="1D0B722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7.16.2.1</w:t>
      </w:r>
      <w:r>
        <w:rPr>
          <w:rFonts w:asciiTheme="minorHAnsi" w:eastAsiaTheme="minorEastAsia" w:hAnsiTheme="minorHAnsi" w:cstheme="minorBidi"/>
          <w:noProof/>
          <w:kern w:val="2"/>
          <w:sz w:val="24"/>
          <w:szCs w:val="24"/>
          <w:lang w:eastAsia="en-GB"/>
          <w14:ligatures w14:val="standardContextual"/>
        </w:rPr>
        <w:tab/>
      </w:r>
      <w:r>
        <w:rPr>
          <w:noProof/>
        </w:rPr>
        <w:t>MCVideo client query request</w:t>
      </w:r>
      <w:r>
        <w:rPr>
          <w:noProof/>
        </w:rPr>
        <w:tab/>
      </w:r>
      <w:r>
        <w:rPr>
          <w:noProof/>
        </w:rPr>
        <w:fldChar w:fldCharType="begin"/>
      </w:r>
      <w:r>
        <w:rPr>
          <w:noProof/>
        </w:rPr>
        <w:instrText xml:space="preserve"> PAGEREF _Toc185772552 \h </w:instrText>
      </w:r>
      <w:r>
        <w:rPr>
          <w:noProof/>
        </w:rPr>
      </w:r>
      <w:r>
        <w:rPr>
          <w:noProof/>
        </w:rPr>
        <w:fldChar w:fldCharType="separate"/>
      </w:r>
      <w:r>
        <w:rPr>
          <w:noProof/>
        </w:rPr>
        <w:t>166</w:t>
      </w:r>
      <w:r>
        <w:rPr>
          <w:noProof/>
        </w:rPr>
        <w:fldChar w:fldCharType="end"/>
      </w:r>
    </w:p>
    <w:p w14:paraId="3AA9C226" w14:textId="18A26EEA"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7.16.2.2</w:t>
      </w:r>
      <w:r>
        <w:rPr>
          <w:rFonts w:asciiTheme="minorHAnsi" w:eastAsiaTheme="minorEastAsia" w:hAnsiTheme="minorHAnsi" w:cstheme="minorBidi"/>
          <w:noProof/>
          <w:kern w:val="2"/>
          <w:sz w:val="24"/>
          <w:szCs w:val="24"/>
          <w:lang w:eastAsia="en-GB"/>
          <w14:ligatures w14:val="standardContextual"/>
        </w:rPr>
        <w:tab/>
      </w:r>
      <w:r>
        <w:rPr>
          <w:noProof/>
        </w:rPr>
        <w:t>MCVideo client query response</w:t>
      </w:r>
      <w:r>
        <w:rPr>
          <w:noProof/>
        </w:rPr>
        <w:tab/>
      </w:r>
      <w:r>
        <w:rPr>
          <w:noProof/>
        </w:rPr>
        <w:fldChar w:fldCharType="begin"/>
      </w:r>
      <w:r>
        <w:rPr>
          <w:noProof/>
        </w:rPr>
        <w:instrText xml:space="preserve"> PAGEREF _Toc185772553 \h </w:instrText>
      </w:r>
      <w:r>
        <w:rPr>
          <w:noProof/>
        </w:rPr>
      </w:r>
      <w:r>
        <w:rPr>
          <w:noProof/>
        </w:rPr>
        <w:fldChar w:fldCharType="separate"/>
      </w:r>
      <w:r>
        <w:rPr>
          <w:noProof/>
        </w:rPr>
        <w:t>166</w:t>
      </w:r>
      <w:r>
        <w:rPr>
          <w:noProof/>
        </w:rPr>
        <w:fldChar w:fldCharType="end"/>
      </w:r>
    </w:p>
    <w:p w14:paraId="1D8A117C" w14:textId="7FFF830F"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7.16.3</w:t>
      </w:r>
      <w:r>
        <w:rPr>
          <w:rFonts w:asciiTheme="minorHAnsi" w:eastAsiaTheme="minorEastAsia" w:hAnsiTheme="minorHAnsi" w:cstheme="minorBidi"/>
          <w:noProof/>
          <w:kern w:val="2"/>
          <w:sz w:val="24"/>
          <w:szCs w:val="24"/>
          <w:lang w:eastAsia="en-GB"/>
          <w14:ligatures w14:val="standardContextual"/>
        </w:rPr>
        <w:tab/>
      </w:r>
      <w:r>
        <w:rPr>
          <w:noProof/>
        </w:rPr>
        <w:t>MCVideo client query procedure</w:t>
      </w:r>
      <w:r>
        <w:rPr>
          <w:noProof/>
        </w:rPr>
        <w:tab/>
      </w:r>
      <w:r>
        <w:rPr>
          <w:noProof/>
        </w:rPr>
        <w:fldChar w:fldCharType="begin"/>
      </w:r>
      <w:r>
        <w:rPr>
          <w:noProof/>
        </w:rPr>
        <w:instrText xml:space="preserve"> PAGEREF _Toc185772554 \h </w:instrText>
      </w:r>
      <w:r>
        <w:rPr>
          <w:noProof/>
        </w:rPr>
      </w:r>
      <w:r>
        <w:rPr>
          <w:noProof/>
        </w:rPr>
        <w:fldChar w:fldCharType="separate"/>
      </w:r>
      <w:r>
        <w:rPr>
          <w:noProof/>
        </w:rPr>
        <w:t>166</w:t>
      </w:r>
      <w:r>
        <w:rPr>
          <w:noProof/>
        </w:rPr>
        <w:fldChar w:fldCharType="end"/>
      </w:r>
    </w:p>
    <w:p w14:paraId="54CD882E" w14:textId="5FFD1DF5"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rPr>
        <w:t>7.17</w:t>
      </w:r>
      <w:r>
        <w:rPr>
          <w:rFonts w:asciiTheme="minorHAnsi" w:eastAsiaTheme="minorEastAsia" w:hAnsiTheme="minorHAnsi" w:cstheme="minorBidi"/>
          <w:noProof/>
          <w:kern w:val="2"/>
          <w:sz w:val="24"/>
          <w:szCs w:val="24"/>
          <w:lang w:eastAsia="en-GB"/>
          <w14:ligatures w14:val="standardContextual"/>
        </w:rPr>
        <w:tab/>
      </w:r>
      <w:r>
        <w:rPr>
          <w:noProof/>
        </w:rPr>
        <w:t>MCVideo adaptation during MCVideo communication</w:t>
      </w:r>
      <w:r>
        <w:rPr>
          <w:noProof/>
        </w:rPr>
        <w:tab/>
      </w:r>
      <w:r>
        <w:rPr>
          <w:noProof/>
        </w:rPr>
        <w:fldChar w:fldCharType="begin"/>
      </w:r>
      <w:r>
        <w:rPr>
          <w:noProof/>
        </w:rPr>
        <w:instrText xml:space="preserve"> PAGEREF _Toc185772555 \h </w:instrText>
      </w:r>
      <w:r>
        <w:rPr>
          <w:noProof/>
        </w:rPr>
      </w:r>
      <w:r>
        <w:rPr>
          <w:noProof/>
        </w:rPr>
        <w:fldChar w:fldCharType="separate"/>
      </w:r>
      <w:r>
        <w:rPr>
          <w:noProof/>
        </w:rPr>
        <w:t>167</w:t>
      </w:r>
      <w:r>
        <w:rPr>
          <w:noProof/>
        </w:rPr>
        <w:fldChar w:fldCharType="end"/>
      </w:r>
    </w:p>
    <w:p w14:paraId="6BEE2726" w14:textId="23C08BEB"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_Toc185772556 \h </w:instrText>
      </w:r>
      <w:r>
        <w:rPr>
          <w:noProof/>
        </w:rPr>
      </w:r>
      <w:r>
        <w:rPr>
          <w:noProof/>
        </w:rPr>
        <w:fldChar w:fldCharType="separate"/>
      </w:r>
      <w:r>
        <w:rPr>
          <w:noProof/>
        </w:rPr>
        <w:t>167</w:t>
      </w:r>
      <w:r>
        <w:rPr>
          <w:noProof/>
        </w:rPr>
        <w:fldChar w:fldCharType="end"/>
      </w:r>
    </w:p>
    <w:p w14:paraId="2A60BFDD" w14:textId="185F5E66"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7.17.2</w:t>
      </w:r>
      <w:r>
        <w:rPr>
          <w:rFonts w:asciiTheme="minorHAnsi" w:eastAsiaTheme="minorEastAsia" w:hAnsiTheme="minorHAnsi" w:cstheme="minorBidi"/>
          <w:noProof/>
          <w:kern w:val="2"/>
          <w:sz w:val="24"/>
          <w:szCs w:val="24"/>
          <w:lang w:eastAsia="en-GB"/>
          <w14:ligatures w14:val="standardContextual"/>
        </w:rPr>
        <w:tab/>
      </w:r>
      <w:r>
        <w:rPr>
          <w:noProof/>
        </w:rPr>
        <w:t>Information flows for MCVideo adaptation</w:t>
      </w:r>
      <w:r>
        <w:rPr>
          <w:noProof/>
        </w:rPr>
        <w:tab/>
      </w:r>
      <w:r>
        <w:rPr>
          <w:noProof/>
        </w:rPr>
        <w:fldChar w:fldCharType="begin"/>
      </w:r>
      <w:r>
        <w:rPr>
          <w:noProof/>
        </w:rPr>
        <w:instrText xml:space="preserve"> PAGEREF _Toc185772557 \h </w:instrText>
      </w:r>
      <w:r>
        <w:rPr>
          <w:noProof/>
        </w:rPr>
      </w:r>
      <w:r>
        <w:rPr>
          <w:noProof/>
        </w:rPr>
        <w:fldChar w:fldCharType="separate"/>
      </w:r>
      <w:r>
        <w:rPr>
          <w:noProof/>
        </w:rPr>
        <w:t>167</w:t>
      </w:r>
      <w:r>
        <w:rPr>
          <w:noProof/>
        </w:rPr>
        <w:fldChar w:fldCharType="end"/>
      </w:r>
    </w:p>
    <w:p w14:paraId="5CAD39DB" w14:textId="7FC67A5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7.17.2.1</w:t>
      </w:r>
      <w:r>
        <w:rPr>
          <w:rFonts w:asciiTheme="minorHAnsi" w:eastAsiaTheme="minorEastAsia" w:hAnsiTheme="minorHAnsi" w:cstheme="minorBidi"/>
          <w:noProof/>
          <w:kern w:val="2"/>
          <w:sz w:val="24"/>
          <w:szCs w:val="24"/>
          <w:lang w:eastAsia="en-GB"/>
          <w14:ligatures w14:val="standardContextual"/>
        </w:rPr>
        <w:tab/>
      </w:r>
      <w:r>
        <w:rPr>
          <w:noProof/>
        </w:rPr>
        <w:t>MCVideo communication parameter update request</w:t>
      </w:r>
      <w:r>
        <w:rPr>
          <w:noProof/>
        </w:rPr>
        <w:tab/>
      </w:r>
      <w:r>
        <w:rPr>
          <w:noProof/>
        </w:rPr>
        <w:fldChar w:fldCharType="begin"/>
      </w:r>
      <w:r>
        <w:rPr>
          <w:noProof/>
        </w:rPr>
        <w:instrText xml:space="preserve"> PAGEREF _Toc185772558 \h </w:instrText>
      </w:r>
      <w:r>
        <w:rPr>
          <w:noProof/>
        </w:rPr>
      </w:r>
      <w:r>
        <w:rPr>
          <w:noProof/>
        </w:rPr>
        <w:fldChar w:fldCharType="separate"/>
      </w:r>
      <w:r>
        <w:rPr>
          <w:noProof/>
        </w:rPr>
        <w:t>167</w:t>
      </w:r>
      <w:r>
        <w:rPr>
          <w:noProof/>
        </w:rPr>
        <w:fldChar w:fldCharType="end"/>
      </w:r>
    </w:p>
    <w:p w14:paraId="7C9165B7" w14:textId="17BBE357"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7.17.2.2</w:t>
      </w:r>
      <w:r>
        <w:rPr>
          <w:rFonts w:asciiTheme="minorHAnsi" w:eastAsiaTheme="minorEastAsia" w:hAnsiTheme="minorHAnsi" w:cstheme="minorBidi"/>
          <w:noProof/>
          <w:kern w:val="2"/>
          <w:sz w:val="24"/>
          <w:szCs w:val="24"/>
          <w:lang w:eastAsia="en-GB"/>
          <w14:ligatures w14:val="standardContextual"/>
        </w:rPr>
        <w:tab/>
      </w:r>
      <w:r>
        <w:rPr>
          <w:noProof/>
        </w:rPr>
        <w:t>MCVideo communication parameter update response</w:t>
      </w:r>
      <w:r>
        <w:rPr>
          <w:noProof/>
        </w:rPr>
        <w:tab/>
      </w:r>
      <w:r>
        <w:rPr>
          <w:noProof/>
        </w:rPr>
        <w:fldChar w:fldCharType="begin"/>
      </w:r>
      <w:r>
        <w:rPr>
          <w:noProof/>
        </w:rPr>
        <w:instrText xml:space="preserve"> PAGEREF _Toc185772559 \h </w:instrText>
      </w:r>
      <w:r>
        <w:rPr>
          <w:noProof/>
        </w:rPr>
      </w:r>
      <w:r>
        <w:rPr>
          <w:noProof/>
        </w:rPr>
        <w:fldChar w:fldCharType="separate"/>
      </w:r>
      <w:r>
        <w:rPr>
          <w:noProof/>
        </w:rPr>
        <w:t>168</w:t>
      </w:r>
      <w:r>
        <w:rPr>
          <w:noProof/>
        </w:rPr>
        <w:fldChar w:fldCharType="end"/>
      </w:r>
    </w:p>
    <w:p w14:paraId="70F8118B" w14:textId="46A6A45A"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7.17.3</w:t>
      </w:r>
      <w:r>
        <w:rPr>
          <w:rFonts w:asciiTheme="minorHAnsi" w:eastAsiaTheme="minorEastAsia" w:hAnsiTheme="minorHAnsi" w:cstheme="minorBidi"/>
          <w:noProof/>
          <w:kern w:val="2"/>
          <w:sz w:val="24"/>
          <w:szCs w:val="24"/>
          <w:lang w:eastAsia="en-GB"/>
          <w14:ligatures w14:val="standardContextual"/>
        </w:rPr>
        <w:tab/>
      </w:r>
      <w:r>
        <w:rPr>
          <w:noProof/>
        </w:rPr>
        <w:t>MCVideo adaptation procedure</w:t>
      </w:r>
      <w:r>
        <w:rPr>
          <w:noProof/>
        </w:rPr>
        <w:tab/>
      </w:r>
      <w:r>
        <w:rPr>
          <w:noProof/>
        </w:rPr>
        <w:fldChar w:fldCharType="begin"/>
      </w:r>
      <w:r>
        <w:rPr>
          <w:noProof/>
        </w:rPr>
        <w:instrText xml:space="preserve"> PAGEREF _Toc185772560 \h </w:instrText>
      </w:r>
      <w:r>
        <w:rPr>
          <w:noProof/>
        </w:rPr>
      </w:r>
      <w:r>
        <w:rPr>
          <w:noProof/>
        </w:rPr>
        <w:fldChar w:fldCharType="separate"/>
      </w:r>
      <w:r>
        <w:rPr>
          <w:noProof/>
        </w:rPr>
        <w:t>168</w:t>
      </w:r>
      <w:r>
        <w:rPr>
          <w:noProof/>
        </w:rPr>
        <w:fldChar w:fldCharType="end"/>
      </w:r>
    </w:p>
    <w:p w14:paraId="77C5E945" w14:textId="5E346C53"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7.17.3.1</w:t>
      </w:r>
      <w:r>
        <w:rPr>
          <w:rFonts w:asciiTheme="minorHAnsi" w:eastAsiaTheme="minorEastAsia" w:hAnsiTheme="minorHAnsi" w:cstheme="minorBidi"/>
          <w:noProof/>
          <w:kern w:val="2"/>
          <w:sz w:val="24"/>
          <w:szCs w:val="24"/>
          <w:lang w:eastAsia="en-GB"/>
          <w14:ligatures w14:val="standardContextual"/>
        </w:rPr>
        <w:tab/>
      </w:r>
      <w:r>
        <w:rPr>
          <w:noProof/>
        </w:rPr>
        <w:t>MCVideo adaptation during group communication procedure – transmitting client triggered</w:t>
      </w:r>
      <w:r>
        <w:rPr>
          <w:noProof/>
        </w:rPr>
        <w:tab/>
      </w:r>
      <w:r>
        <w:rPr>
          <w:noProof/>
        </w:rPr>
        <w:fldChar w:fldCharType="begin"/>
      </w:r>
      <w:r>
        <w:rPr>
          <w:noProof/>
        </w:rPr>
        <w:instrText xml:space="preserve"> PAGEREF _Toc185772561 \h </w:instrText>
      </w:r>
      <w:r>
        <w:rPr>
          <w:noProof/>
        </w:rPr>
      </w:r>
      <w:r>
        <w:rPr>
          <w:noProof/>
        </w:rPr>
        <w:fldChar w:fldCharType="separate"/>
      </w:r>
      <w:r>
        <w:rPr>
          <w:noProof/>
        </w:rPr>
        <w:t>168</w:t>
      </w:r>
      <w:r>
        <w:rPr>
          <w:noProof/>
        </w:rPr>
        <w:fldChar w:fldCharType="end"/>
      </w:r>
    </w:p>
    <w:p w14:paraId="7E92EBEE" w14:textId="47707F1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7.17.3.2</w:t>
      </w:r>
      <w:r>
        <w:rPr>
          <w:rFonts w:asciiTheme="minorHAnsi" w:eastAsiaTheme="minorEastAsia" w:hAnsiTheme="minorHAnsi" w:cstheme="minorBidi"/>
          <w:noProof/>
          <w:kern w:val="2"/>
          <w:sz w:val="24"/>
          <w:szCs w:val="24"/>
          <w:lang w:eastAsia="en-GB"/>
          <w14:ligatures w14:val="standardContextual"/>
        </w:rPr>
        <w:tab/>
      </w:r>
      <w:r>
        <w:rPr>
          <w:noProof/>
        </w:rPr>
        <w:t>MCVideo adaptation during group communication procedure – receiving user triggered</w:t>
      </w:r>
      <w:r>
        <w:rPr>
          <w:noProof/>
        </w:rPr>
        <w:tab/>
      </w:r>
      <w:r>
        <w:rPr>
          <w:noProof/>
        </w:rPr>
        <w:fldChar w:fldCharType="begin"/>
      </w:r>
      <w:r>
        <w:rPr>
          <w:noProof/>
        </w:rPr>
        <w:instrText xml:space="preserve"> PAGEREF _Toc185772562 \h </w:instrText>
      </w:r>
      <w:r>
        <w:rPr>
          <w:noProof/>
        </w:rPr>
      </w:r>
      <w:r>
        <w:rPr>
          <w:noProof/>
        </w:rPr>
        <w:fldChar w:fldCharType="separate"/>
      </w:r>
      <w:r>
        <w:rPr>
          <w:noProof/>
        </w:rPr>
        <w:t>169</w:t>
      </w:r>
      <w:r>
        <w:rPr>
          <w:noProof/>
        </w:rPr>
        <w:fldChar w:fldCharType="end"/>
      </w:r>
    </w:p>
    <w:p w14:paraId="65721101" w14:textId="36E5209D"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7.17.3.3</w:t>
      </w:r>
      <w:r>
        <w:rPr>
          <w:rFonts w:asciiTheme="minorHAnsi" w:eastAsiaTheme="minorEastAsia" w:hAnsiTheme="minorHAnsi" w:cstheme="minorBidi"/>
          <w:noProof/>
          <w:kern w:val="2"/>
          <w:sz w:val="24"/>
          <w:szCs w:val="24"/>
          <w:lang w:eastAsia="en-GB"/>
          <w14:ligatures w14:val="standardContextual"/>
        </w:rPr>
        <w:tab/>
      </w:r>
      <w:r>
        <w:rPr>
          <w:noProof/>
        </w:rPr>
        <w:t>MCVideo adaptation during private communication procedure – transmitting client triggered</w:t>
      </w:r>
      <w:r>
        <w:rPr>
          <w:noProof/>
        </w:rPr>
        <w:tab/>
      </w:r>
      <w:r>
        <w:rPr>
          <w:noProof/>
        </w:rPr>
        <w:fldChar w:fldCharType="begin"/>
      </w:r>
      <w:r>
        <w:rPr>
          <w:noProof/>
        </w:rPr>
        <w:instrText xml:space="preserve"> PAGEREF _Toc185772563 \h </w:instrText>
      </w:r>
      <w:r>
        <w:rPr>
          <w:noProof/>
        </w:rPr>
      </w:r>
      <w:r>
        <w:rPr>
          <w:noProof/>
        </w:rPr>
        <w:fldChar w:fldCharType="separate"/>
      </w:r>
      <w:r>
        <w:rPr>
          <w:noProof/>
        </w:rPr>
        <w:t>170</w:t>
      </w:r>
      <w:r>
        <w:rPr>
          <w:noProof/>
        </w:rPr>
        <w:fldChar w:fldCharType="end"/>
      </w:r>
    </w:p>
    <w:p w14:paraId="640343D4" w14:textId="5C57F1A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7.17.3.4</w:t>
      </w:r>
      <w:r>
        <w:rPr>
          <w:rFonts w:asciiTheme="minorHAnsi" w:eastAsiaTheme="minorEastAsia" w:hAnsiTheme="minorHAnsi" w:cstheme="minorBidi"/>
          <w:noProof/>
          <w:kern w:val="2"/>
          <w:sz w:val="24"/>
          <w:szCs w:val="24"/>
          <w:lang w:eastAsia="en-GB"/>
          <w14:ligatures w14:val="standardContextual"/>
        </w:rPr>
        <w:tab/>
      </w:r>
      <w:r>
        <w:rPr>
          <w:noProof/>
        </w:rPr>
        <w:t>MCVideo adaptation during group communication procedure – receiving user triggered</w:t>
      </w:r>
      <w:r>
        <w:rPr>
          <w:noProof/>
        </w:rPr>
        <w:tab/>
      </w:r>
      <w:r>
        <w:rPr>
          <w:noProof/>
        </w:rPr>
        <w:fldChar w:fldCharType="begin"/>
      </w:r>
      <w:r>
        <w:rPr>
          <w:noProof/>
        </w:rPr>
        <w:instrText xml:space="preserve"> PAGEREF _Toc185772564 \h </w:instrText>
      </w:r>
      <w:r>
        <w:rPr>
          <w:noProof/>
        </w:rPr>
      </w:r>
      <w:r>
        <w:rPr>
          <w:noProof/>
        </w:rPr>
        <w:fldChar w:fldCharType="separate"/>
      </w:r>
      <w:r>
        <w:rPr>
          <w:noProof/>
        </w:rPr>
        <w:t>171</w:t>
      </w:r>
      <w:r>
        <w:rPr>
          <w:noProof/>
        </w:rPr>
        <w:fldChar w:fldCharType="end"/>
      </w:r>
    </w:p>
    <w:p w14:paraId="6C4E0E81" w14:textId="0EADC1D5"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.18</w:t>
      </w:r>
      <w:r>
        <w:rPr>
          <w:rFonts w:asciiTheme="minorHAnsi" w:eastAsiaTheme="minorEastAsia" w:hAnsiTheme="minorHAnsi" w:cstheme="minorBidi"/>
          <w:noProof/>
          <w:kern w:val="2"/>
          <w:sz w:val="24"/>
          <w:szCs w:val="24"/>
          <w:lang w:eastAsia="en-GB"/>
          <w14:ligatures w14:val="standardContextual"/>
        </w:rPr>
        <w:tab/>
      </w:r>
      <w:r>
        <w:rPr>
          <w:noProof/>
        </w:rPr>
        <w:t>Use of ProSe capabilities in off-network MCVideo communications</w:t>
      </w:r>
      <w:r>
        <w:rPr>
          <w:noProof/>
        </w:rPr>
        <w:tab/>
      </w:r>
      <w:r>
        <w:rPr>
          <w:noProof/>
        </w:rPr>
        <w:fldChar w:fldCharType="begin"/>
      </w:r>
      <w:r>
        <w:rPr>
          <w:noProof/>
        </w:rPr>
        <w:instrText xml:space="preserve"> PAGEREF _Toc185772565 \h </w:instrText>
      </w:r>
      <w:r>
        <w:rPr>
          <w:noProof/>
        </w:rPr>
      </w:r>
      <w:r>
        <w:rPr>
          <w:noProof/>
        </w:rPr>
        <w:fldChar w:fldCharType="separate"/>
      </w:r>
      <w:r>
        <w:rPr>
          <w:noProof/>
        </w:rPr>
        <w:t>172</w:t>
      </w:r>
      <w:r>
        <w:rPr>
          <w:noProof/>
        </w:rPr>
        <w:fldChar w:fldCharType="end"/>
      </w:r>
    </w:p>
    <w:p w14:paraId="098F59B0" w14:textId="71355DC1"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18</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_Toc185772566 \h </w:instrText>
      </w:r>
      <w:r>
        <w:rPr>
          <w:noProof/>
        </w:rPr>
      </w:r>
      <w:r>
        <w:rPr>
          <w:noProof/>
        </w:rPr>
        <w:fldChar w:fldCharType="separate"/>
      </w:r>
      <w:r>
        <w:rPr>
          <w:noProof/>
        </w:rPr>
        <w:t>172</w:t>
      </w:r>
      <w:r>
        <w:rPr>
          <w:noProof/>
        </w:rPr>
        <w:fldChar w:fldCharType="end"/>
      </w:r>
    </w:p>
    <w:p w14:paraId="5B705AED" w14:textId="7703901B"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18</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_Toc185772567 \h </w:instrText>
      </w:r>
      <w:r>
        <w:rPr>
          <w:noProof/>
        </w:rPr>
      </w:r>
      <w:r>
        <w:rPr>
          <w:noProof/>
        </w:rPr>
        <w:fldChar w:fldCharType="separate"/>
      </w:r>
      <w:r>
        <w:rPr>
          <w:noProof/>
        </w:rPr>
        <w:t>173</w:t>
      </w:r>
      <w:r>
        <w:rPr>
          <w:noProof/>
        </w:rPr>
        <w:fldChar w:fldCharType="end"/>
      </w:r>
    </w:p>
    <w:p w14:paraId="005D1376" w14:textId="466ECD3E" w:rsidR="000031D4" w:rsidRDefault="000031D4">
      <w:pPr>
        <w:pStyle w:val="TOC2"/>
        <w:rPr>
          <w:rFonts w:asciiTheme="minorHAnsi" w:eastAsiaTheme="minorEastAsia" w:hAnsiTheme="minorHAnsi" w:cstheme="minorBidi"/>
          <w:noProof/>
          <w:kern w:val="2"/>
          <w:sz w:val="24"/>
          <w:szCs w:val="24"/>
          <w:lang w:eastAsia="en-GB"/>
          <w14:ligatures w14:val="standardContextual"/>
        </w:rPr>
      </w:pPr>
      <w:r w:rsidRPr="007A1160">
        <w:rPr>
          <w:rFonts w:eastAsia="SimSun"/>
          <w:noProof/>
        </w:rPr>
        <w:t>7.19</w:t>
      </w:r>
      <w:r>
        <w:rPr>
          <w:rFonts w:asciiTheme="minorHAnsi" w:eastAsiaTheme="minorEastAsia" w:hAnsiTheme="minorHAnsi" w:cstheme="minorBidi"/>
          <w:noProof/>
          <w:kern w:val="2"/>
          <w:sz w:val="24"/>
          <w:szCs w:val="24"/>
          <w:lang w:eastAsia="en-GB"/>
          <w14:ligatures w14:val="standardContextual"/>
        </w:rPr>
        <w:tab/>
      </w:r>
      <w:r>
        <w:rPr>
          <w:noProof/>
        </w:rPr>
        <w:t>Ad hoc group call</w:t>
      </w:r>
      <w:r>
        <w:rPr>
          <w:noProof/>
        </w:rPr>
        <w:tab/>
      </w:r>
      <w:r>
        <w:rPr>
          <w:noProof/>
        </w:rPr>
        <w:fldChar w:fldCharType="begin"/>
      </w:r>
      <w:r>
        <w:rPr>
          <w:noProof/>
        </w:rPr>
        <w:instrText xml:space="preserve"> PAGEREF _Toc185772568 \h </w:instrText>
      </w:r>
      <w:r>
        <w:rPr>
          <w:noProof/>
        </w:rPr>
      </w:r>
      <w:r>
        <w:rPr>
          <w:noProof/>
        </w:rPr>
        <w:fldChar w:fldCharType="separate"/>
      </w:r>
      <w:r>
        <w:rPr>
          <w:noProof/>
        </w:rPr>
        <w:t>173</w:t>
      </w:r>
      <w:r>
        <w:rPr>
          <w:noProof/>
        </w:rPr>
        <w:fldChar w:fldCharType="end"/>
      </w:r>
    </w:p>
    <w:p w14:paraId="0DC055C9" w14:textId="79F89EA4"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_Toc185772569 \h </w:instrText>
      </w:r>
      <w:r>
        <w:rPr>
          <w:noProof/>
        </w:rPr>
      </w:r>
      <w:r>
        <w:rPr>
          <w:noProof/>
        </w:rPr>
        <w:fldChar w:fldCharType="separate"/>
      </w:r>
      <w:r>
        <w:rPr>
          <w:noProof/>
        </w:rPr>
        <w:t>173</w:t>
      </w:r>
      <w:r>
        <w:rPr>
          <w:noProof/>
        </w:rPr>
        <w:fldChar w:fldCharType="end"/>
      </w:r>
    </w:p>
    <w:p w14:paraId="26A7B12D" w14:textId="03547B9E"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7.19.2</w:t>
      </w:r>
      <w:r>
        <w:rPr>
          <w:rFonts w:asciiTheme="minorHAnsi" w:eastAsiaTheme="minorEastAsia" w:hAnsiTheme="minorHAnsi" w:cstheme="minorBidi"/>
          <w:noProof/>
          <w:kern w:val="2"/>
          <w:sz w:val="24"/>
          <w:szCs w:val="24"/>
          <w:lang w:eastAsia="en-GB"/>
          <w14:ligatures w14:val="standardContextual"/>
        </w:rPr>
        <w:tab/>
      </w:r>
      <w:r w:rsidRPr="007A1160">
        <w:rPr>
          <w:rFonts w:eastAsia="SimSun"/>
          <w:noProof/>
        </w:rPr>
        <w:t>Information flows</w:t>
      </w:r>
      <w:r>
        <w:rPr>
          <w:noProof/>
        </w:rPr>
        <w:tab/>
      </w:r>
      <w:r>
        <w:rPr>
          <w:noProof/>
        </w:rPr>
        <w:fldChar w:fldCharType="begin"/>
      </w:r>
      <w:r>
        <w:rPr>
          <w:noProof/>
        </w:rPr>
        <w:instrText xml:space="preserve"> PAGEREF _Toc185772570 \h </w:instrText>
      </w:r>
      <w:r>
        <w:rPr>
          <w:noProof/>
        </w:rPr>
      </w:r>
      <w:r>
        <w:rPr>
          <w:noProof/>
        </w:rPr>
        <w:fldChar w:fldCharType="separate"/>
      </w:r>
      <w:r>
        <w:rPr>
          <w:noProof/>
        </w:rPr>
        <w:t>173</w:t>
      </w:r>
      <w:r>
        <w:rPr>
          <w:noProof/>
        </w:rPr>
        <w:fldChar w:fldCharType="end"/>
      </w:r>
    </w:p>
    <w:p w14:paraId="0A44D330" w14:textId="5B38613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w:t>
      </w:r>
      <w:r>
        <w:rPr>
          <w:rFonts w:asciiTheme="minorHAnsi" w:eastAsiaTheme="minorEastAsia" w:hAnsiTheme="minorHAnsi" w:cstheme="minorBidi"/>
          <w:noProof/>
          <w:kern w:val="2"/>
          <w:sz w:val="24"/>
          <w:szCs w:val="24"/>
          <w:lang w:eastAsia="en-GB"/>
          <w14:ligatures w14:val="standardContextual"/>
        </w:rPr>
        <w:tab/>
      </w:r>
      <w:r>
        <w:rPr>
          <w:noProof/>
        </w:rPr>
        <w:t>Ad hoc group call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_Toc185772571 \h </w:instrText>
      </w:r>
      <w:r>
        <w:rPr>
          <w:noProof/>
        </w:rPr>
      </w:r>
      <w:r>
        <w:rPr>
          <w:noProof/>
        </w:rPr>
        <w:fldChar w:fldCharType="separate"/>
      </w:r>
      <w:r>
        <w:rPr>
          <w:noProof/>
        </w:rPr>
        <w:t>173</w:t>
      </w:r>
      <w:r>
        <w:rPr>
          <w:noProof/>
        </w:rPr>
        <w:fldChar w:fldCharType="end"/>
      </w:r>
    </w:p>
    <w:p w14:paraId="0D669B34" w14:textId="4F77164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7.19.2.2</w:t>
      </w:r>
      <w:r>
        <w:rPr>
          <w:rFonts w:asciiTheme="minorHAnsi" w:eastAsiaTheme="minorEastAsia" w:hAnsiTheme="minorHAnsi" w:cstheme="minorBidi"/>
          <w:noProof/>
          <w:kern w:val="2"/>
          <w:sz w:val="24"/>
          <w:szCs w:val="24"/>
          <w:lang w:eastAsia="en-GB"/>
          <w14:ligatures w14:val="standardContextual"/>
        </w:rPr>
        <w:tab/>
      </w:r>
      <w:r>
        <w:rPr>
          <w:noProof/>
        </w:rPr>
        <w:t>Ad hoc group call request return</w:t>
      </w:r>
      <w:r>
        <w:rPr>
          <w:noProof/>
          <w:lang w:eastAsia="zh-CN"/>
        </w:rPr>
        <w:t xml:space="preserve"> </w:t>
      </w:r>
      <w:r>
        <w:rPr>
          <w:noProof/>
        </w:rPr>
        <w:t>(MCVideo server – MCVideo client)</w:t>
      </w:r>
      <w:r>
        <w:rPr>
          <w:noProof/>
        </w:rPr>
        <w:tab/>
      </w:r>
      <w:r>
        <w:rPr>
          <w:noProof/>
        </w:rPr>
        <w:fldChar w:fldCharType="begin"/>
      </w:r>
      <w:r>
        <w:rPr>
          <w:noProof/>
        </w:rPr>
        <w:instrText xml:space="preserve"> PAGEREF _Toc185772572 \h </w:instrText>
      </w:r>
      <w:r>
        <w:rPr>
          <w:noProof/>
        </w:rPr>
      </w:r>
      <w:r>
        <w:rPr>
          <w:noProof/>
        </w:rPr>
        <w:fldChar w:fldCharType="separate"/>
      </w:r>
      <w:r>
        <w:rPr>
          <w:noProof/>
        </w:rPr>
        <w:t>175</w:t>
      </w:r>
      <w:r>
        <w:rPr>
          <w:noProof/>
        </w:rPr>
        <w:fldChar w:fldCharType="end"/>
      </w:r>
    </w:p>
    <w:p w14:paraId="345CC74C" w14:textId="63E1F4A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7.19.2.3</w:t>
      </w:r>
      <w:r>
        <w:rPr>
          <w:rFonts w:asciiTheme="minorHAnsi" w:eastAsiaTheme="minorEastAsia" w:hAnsiTheme="minorHAnsi" w:cstheme="minorBidi"/>
          <w:noProof/>
          <w:kern w:val="2"/>
          <w:sz w:val="24"/>
          <w:szCs w:val="24"/>
          <w:lang w:eastAsia="en-GB"/>
          <w14:ligatures w14:val="standardContextual"/>
        </w:rPr>
        <w:tab/>
      </w:r>
      <w:r>
        <w:rPr>
          <w:noProof/>
        </w:rPr>
        <w:t>Ad hoc group call request</w:t>
      </w:r>
      <w:r>
        <w:rPr>
          <w:noProof/>
          <w:lang w:eastAsia="zh-CN"/>
        </w:rPr>
        <w:t xml:space="preserve"> </w:t>
      </w:r>
      <w:r>
        <w:rPr>
          <w:noProof/>
        </w:rPr>
        <w:t>(MCVideo server – MCVideo server)</w:t>
      </w:r>
      <w:r>
        <w:rPr>
          <w:noProof/>
        </w:rPr>
        <w:tab/>
      </w:r>
      <w:r>
        <w:rPr>
          <w:noProof/>
        </w:rPr>
        <w:fldChar w:fldCharType="begin"/>
      </w:r>
      <w:r>
        <w:rPr>
          <w:noProof/>
        </w:rPr>
        <w:instrText xml:space="preserve"> PAGEREF _Toc185772573 \h </w:instrText>
      </w:r>
      <w:r>
        <w:rPr>
          <w:noProof/>
        </w:rPr>
      </w:r>
      <w:r>
        <w:rPr>
          <w:noProof/>
        </w:rPr>
        <w:fldChar w:fldCharType="separate"/>
      </w:r>
      <w:r>
        <w:rPr>
          <w:noProof/>
        </w:rPr>
        <w:t>175</w:t>
      </w:r>
      <w:r>
        <w:rPr>
          <w:noProof/>
        </w:rPr>
        <w:fldChar w:fldCharType="end"/>
      </w:r>
    </w:p>
    <w:p w14:paraId="66568B4B" w14:textId="6FE2960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7.19.2.4</w:t>
      </w:r>
      <w:r>
        <w:rPr>
          <w:rFonts w:asciiTheme="minorHAnsi" w:eastAsiaTheme="minorEastAsia" w:hAnsiTheme="minorHAnsi" w:cstheme="minorBidi"/>
          <w:noProof/>
          <w:kern w:val="2"/>
          <w:sz w:val="24"/>
          <w:szCs w:val="24"/>
          <w:lang w:eastAsia="en-GB"/>
          <w14:ligatures w14:val="standardContextual"/>
        </w:rPr>
        <w:tab/>
      </w:r>
      <w:r>
        <w:rPr>
          <w:noProof/>
        </w:rPr>
        <w:t>Ad hoc group call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_Toc185772574 \h </w:instrText>
      </w:r>
      <w:r>
        <w:rPr>
          <w:noProof/>
        </w:rPr>
      </w:r>
      <w:r>
        <w:rPr>
          <w:noProof/>
        </w:rPr>
        <w:fldChar w:fldCharType="separate"/>
      </w:r>
      <w:r>
        <w:rPr>
          <w:noProof/>
        </w:rPr>
        <w:t>176</w:t>
      </w:r>
      <w:r>
        <w:rPr>
          <w:noProof/>
        </w:rPr>
        <w:fldChar w:fldCharType="end"/>
      </w:r>
    </w:p>
    <w:p w14:paraId="212AB089" w14:textId="26D9AB4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Ad hoc group call response</w:t>
      </w:r>
      <w:r>
        <w:rPr>
          <w:noProof/>
          <w:lang w:eastAsia="zh-CN"/>
        </w:rPr>
        <w:t xml:space="preserve"> </w:t>
      </w:r>
      <w:r>
        <w:rPr>
          <w:noProof/>
        </w:rPr>
        <w:t>(MCVideo server – MCVideo client)</w:t>
      </w:r>
      <w:r>
        <w:rPr>
          <w:noProof/>
        </w:rPr>
        <w:tab/>
      </w:r>
      <w:r>
        <w:rPr>
          <w:noProof/>
        </w:rPr>
        <w:fldChar w:fldCharType="begin"/>
      </w:r>
      <w:r>
        <w:rPr>
          <w:noProof/>
        </w:rPr>
        <w:instrText xml:space="preserve"> PAGEREF _Toc185772575 \h </w:instrText>
      </w:r>
      <w:r>
        <w:rPr>
          <w:noProof/>
        </w:rPr>
      </w:r>
      <w:r>
        <w:rPr>
          <w:noProof/>
        </w:rPr>
        <w:fldChar w:fldCharType="separate"/>
      </w:r>
      <w:r>
        <w:rPr>
          <w:noProof/>
        </w:rPr>
        <w:t>177</w:t>
      </w:r>
      <w:r>
        <w:rPr>
          <w:noProof/>
        </w:rPr>
        <w:fldChar w:fldCharType="end"/>
      </w:r>
    </w:p>
    <w:p w14:paraId="7DC34E02" w14:textId="75D86F11"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7.19.2.6</w:t>
      </w:r>
      <w:r>
        <w:rPr>
          <w:rFonts w:asciiTheme="minorHAnsi" w:eastAsiaTheme="minorEastAsia" w:hAnsiTheme="minorHAnsi" w:cstheme="minorBidi"/>
          <w:noProof/>
          <w:kern w:val="2"/>
          <w:sz w:val="24"/>
          <w:szCs w:val="24"/>
          <w:lang w:eastAsia="en-GB"/>
          <w14:ligatures w14:val="standardContextual"/>
        </w:rPr>
        <w:tab/>
      </w:r>
      <w:r>
        <w:rPr>
          <w:noProof/>
        </w:rPr>
        <w:t>Ad hoc group call response</w:t>
      </w:r>
      <w:r>
        <w:rPr>
          <w:noProof/>
          <w:lang w:eastAsia="zh-CN"/>
        </w:rPr>
        <w:t xml:space="preserve"> </w:t>
      </w:r>
      <w:r>
        <w:rPr>
          <w:noProof/>
        </w:rPr>
        <w:t>(MCVideo server – MCVideo server)</w:t>
      </w:r>
      <w:r>
        <w:rPr>
          <w:noProof/>
        </w:rPr>
        <w:tab/>
      </w:r>
      <w:r>
        <w:rPr>
          <w:noProof/>
        </w:rPr>
        <w:fldChar w:fldCharType="begin"/>
      </w:r>
      <w:r>
        <w:rPr>
          <w:noProof/>
        </w:rPr>
        <w:instrText xml:space="preserve"> PAGEREF _Toc185772576 \h </w:instrText>
      </w:r>
      <w:r>
        <w:rPr>
          <w:noProof/>
        </w:rPr>
      </w:r>
      <w:r>
        <w:rPr>
          <w:noProof/>
        </w:rPr>
        <w:fldChar w:fldCharType="separate"/>
      </w:r>
      <w:r>
        <w:rPr>
          <w:noProof/>
        </w:rPr>
        <w:t>177</w:t>
      </w:r>
      <w:r>
        <w:rPr>
          <w:noProof/>
        </w:rPr>
        <w:fldChar w:fldCharType="end"/>
      </w:r>
    </w:p>
    <w:p w14:paraId="4894A58D" w14:textId="0088F0E2"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7.19.2.7</w:t>
      </w:r>
      <w:r>
        <w:rPr>
          <w:rFonts w:asciiTheme="minorHAnsi" w:eastAsiaTheme="minorEastAsia" w:hAnsiTheme="minorHAnsi" w:cstheme="minorBidi"/>
          <w:noProof/>
          <w:kern w:val="2"/>
          <w:sz w:val="24"/>
          <w:szCs w:val="24"/>
          <w:lang w:eastAsia="en-GB"/>
          <w14:ligatures w14:val="standardContextual"/>
        </w:rPr>
        <w:tab/>
      </w:r>
      <w:r>
        <w:rPr>
          <w:noProof/>
        </w:rPr>
        <w:t>Ad hoc group call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_Toc185772577 \h </w:instrText>
      </w:r>
      <w:r>
        <w:rPr>
          <w:noProof/>
        </w:rPr>
      </w:r>
      <w:r>
        <w:rPr>
          <w:noProof/>
        </w:rPr>
        <w:fldChar w:fldCharType="separate"/>
      </w:r>
      <w:r>
        <w:rPr>
          <w:noProof/>
        </w:rPr>
        <w:t>178</w:t>
      </w:r>
      <w:r>
        <w:rPr>
          <w:noProof/>
        </w:rPr>
        <w:fldChar w:fldCharType="end"/>
      </w:r>
    </w:p>
    <w:p w14:paraId="099FF1C3" w14:textId="79D3011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7.19.2.8</w:t>
      </w:r>
      <w:r>
        <w:rPr>
          <w:rFonts w:asciiTheme="minorHAnsi" w:eastAsiaTheme="minorEastAsia" w:hAnsiTheme="minorHAnsi" w:cstheme="minorBidi"/>
          <w:noProof/>
          <w:kern w:val="2"/>
          <w:sz w:val="24"/>
          <w:szCs w:val="24"/>
          <w:lang w:eastAsia="en-GB"/>
          <w14:ligatures w14:val="standardContextual"/>
        </w:rPr>
        <w:tab/>
      </w:r>
      <w:r>
        <w:rPr>
          <w:noProof/>
        </w:rPr>
        <w:t>Ad hoc group call release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_Toc185772578 \h </w:instrText>
      </w:r>
      <w:r>
        <w:rPr>
          <w:noProof/>
        </w:rPr>
      </w:r>
      <w:r>
        <w:rPr>
          <w:noProof/>
        </w:rPr>
        <w:fldChar w:fldCharType="separate"/>
      </w:r>
      <w:r>
        <w:rPr>
          <w:noProof/>
        </w:rPr>
        <w:t>178</w:t>
      </w:r>
      <w:r>
        <w:rPr>
          <w:noProof/>
        </w:rPr>
        <w:fldChar w:fldCharType="end"/>
      </w:r>
    </w:p>
    <w:p w14:paraId="580A69A8" w14:textId="5E913C2F"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7.19.2.9</w:t>
      </w:r>
      <w:r>
        <w:rPr>
          <w:rFonts w:asciiTheme="minorHAnsi" w:eastAsiaTheme="minorEastAsia" w:hAnsiTheme="minorHAnsi" w:cstheme="minorBidi"/>
          <w:noProof/>
          <w:kern w:val="2"/>
          <w:sz w:val="24"/>
          <w:szCs w:val="24"/>
          <w:lang w:eastAsia="en-GB"/>
          <w14:ligatures w14:val="standardContextual"/>
        </w:rPr>
        <w:tab/>
      </w:r>
      <w:r>
        <w:rPr>
          <w:noProof/>
        </w:rPr>
        <w:t>Ad hoc group call release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_Toc185772579 \h </w:instrText>
      </w:r>
      <w:r>
        <w:rPr>
          <w:noProof/>
        </w:rPr>
      </w:r>
      <w:r>
        <w:rPr>
          <w:noProof/>
        </w:rPr>
        <w:fldChar w:fldCharType="separate"/>
      </w:r>
      <w:r>
        <w:rPr>
          <w:noProof/>
        </w:rPr>
        <w:t>178</w:t>
      </w:r>
      <w:r>
        <w:rPr>
          <w:noProof/>
        </w:rPr>
        <w:fldChar w:fldCharType="end"/>
      </w:r>
    </w:p>
    <w:p w14:paraId="22842521" w14:textId="54842AE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7.19.2.10</w:t>
      </w:r>
      <w:r>
        <w:rPr>
          <w:rFonts w:asciiTheme="minorHAnsi" w:eastAsiaTheme="minorEastAsia" w:hAnsiTheme="minorHAnsi" w:cstheme="minorBidi"/>
          <w:noProof/>
          <w:kern w:val="2"/>
          <w:sz w:val="24"/>
          <w:szCs w:val="24"/>
          <w:lang w:eastAsia="en-GB"/>
          <w14:ligatures w14:val="standardContextual"/>
        </w:rPr>
        <w:tab/>
      </w:r>
      <w:r>
        <w:rPr>
          <w:noProof/>
        </w:rPr>
        <w:t>Ad hoc group call notify (MCVideo server – MCVideo client)</w:t>
      </w:r>
      <w:r>
        <w:rPr>
          <w:noProof/>
        </w:rPr>
        <w:tab/>
      </w:r>
      <w:r>
        <w:rPr>
          <w:noProof/>
        </w:rPr>
        <w:fldChar w:fldCharType="begin"/>
      </w:r>
      <w:r>
        <w:rPr>
          <w:noProof/>
        </w:rPr>
        <w:instrText xml:space="preserve"> PAGEREF _Toc185772580 \h </w:instrText>
      </w:r>
      <w:r>
        <w:rPr>
          <w:noProof/>
        </w:rPr>
      </w:r>
      <w:r>
        <w:rPr>
          <w:noProof/>
        </w:rPr>
        <w:fldChar w:fldCharType="separate"/>
      </w:r>
      <w:r>
        <w:rPr>
          <w:noProof/>
        </w:rPr>
        <w:t>179</w:t>
      </w:r>
      <w:r>
        <w:rPr>
          <w:noProof/>
        </w:rPr>
        <w:fldChar w:fldCharType="end"/>
      </w:r>
    </w:p>
    <w:p w14:paraId="42912753" w14:textId="78B56094"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7.19.2.11</w:t>
      </w:r>
      <w:r>
        <w:rPr>
          <w:rFonts w:asciiTheme="minorHAnsi" w:eastAsiaTheme="minorEastAsia" w:hAnsiTheme="minorHAnsi" w:cstheme="minorBidi"/>
          <w:noProof/>
          <w:kern w:val="2"/>
          <w:sz w:val="24"/>
          <w:szCs w:val="24"/>
          <w:lang w:eastAsia="en-GB"/>
          <w14:ligatures w14:val="standardContextual"/>
        </w:rPr>
        <w:tab/>
      </w:r>
      <w:r>
        <w:rPr>
          <w:noProof/>
        </w:rPr>
        <w:t>Modify ad hoc group call participants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_Toc185772581 \h </w:instrText>
      </w:r>
      <w:r>
        <w:rPr>
          <w:noProof/>
        </w:rPr>
      </w:r>
      <w:r>
        <w:rPr>
          <w:noProof/>
        </w:rPr>
        <w:fldChar w:fldCharType="separate"/>
      </w:r>
      <w:r>
        <w:rPr>
          <w:noProof/>
        </w:rPr>
        <w:t>179</w:t>
      </w:r>
      <w:r>
        <w:rPr>
          <w:noProof/>
        </w:rPr>
        <w:fldChar w:fldCharType="end"/>
      </w:r>
    </w:p>
    <w:p w14:paraId="559E67CE" w14:textId="4320192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7.19.2.12</w:t>
      </w:r>
      <w:r>
        <w:rPr>
          <w:rFonts w:asciiTheme="minorHAnsi" w:eastAsiaTheme="minorEastAsia" w:hAnsiTheme="minorHAnsi" w:cstheme="minorBidi"/>
          <w:noProof/>
          <w:kern w:val="2"/>
          <w:sz w:val="24"/>
          <w:szCs w:val="24"/>
          <w:lang w:eastAsia="en-GB"/>
          <w14:ligatures w14:val="standardContextual"/>
        </w:rPr>
        <w:tab/>
      </w:r>
      <w:r>
        <w:rPr>
          <w:noProof/>
        </w:rPr>
        <w:t>Modify ad hoc group call participants response</w:t>
      </w:r>
      <w:r>
        <w:rPr>
          <w:noProof/>
          <w:lang w:eastAsia="zh-CN"/>
        </w:rPr>
        <w:t xml:space="preserve"> </w:t>
      </w:r>
      <w:r>
        <w:rPr>
          <w:noProof/>
        </w:rPr>
        <w:t>(MCVideo server – MCVideo client)</w:t>
      </w:r>
      <w:r>
        <w:rPr>
          <w:noProof/>
        </w:rPr>
        <w:tab/>
      </w:r>
      <w:r>
        <w:rPr>
          <w:noProof/>
        </w:rPr>
        <w:fldChar w:fldCharType="begin"/>
      </w:r>
      <w:r>
        <w:rPr>
          <w:noProof/>
        </w:rPr>
        <w:instrText xml:space="preserve"> PAGEREF _Toc185772582 \h </w:instrText>
      </w:r>
      <w:r>
        <w:rPr>
          <w:noProof/>
        </w:rPr>
      </w:r>
      <w:r>
        <w:rPr>
          <w:noProof/>
        </w:rPr>
        <w:fldChar w:fldCharType="separate"/>
      </w:r>
      <w:r>
        <w:rPr>
          <w:noProof/>
        </w:rPr>
        <w:t>179</w:t>
      </w:r>
      <w:r>
        <w:rPr>
          <w:noProof/>
        </w:rPr>
        <w:fldChar w:fldCharType="end"/>
      </w:r>
    </w:p>
    <w:p w14:paraId="39011CB5" w14:textId="3471551E"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7.19.2.13</w:t>
      </w:r>
      <w:r>
        <w:rPr>
          <w:rFonts w:asciiTheme="minorHAnsi" w:eastAsiaTheme="minorEastAsia" w:hAnsiTheme="minorHAnsi" w:cstheme="minorBidi"/>
          <w:noProof/>
          <w:kern w:val="2"/>
          <w:sz w:val="24"/>
          <w:szCs w:val="24"/>
          <w:lang w:eastAsia="en-GB"/>
          <w14:ligatures w14:val="standardContextual"/>
        </w:rPr>
        <w:tab/>
      </w:r>
      <w:r>
        <w:rPr>
          <w:noProof/>
        </w:rPr>
        <w:t>Ad hoc group call leave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_Toc185772583 \h </w:instrText>
      </w:r>
      <w:r>
        <w:rPr>
          <w:noProof/>
        </w:rPr>
      </w:r>
      <w:r>
        <w:rPr>
          <w:noProof/>
        </w:rPr>
        <w:fldChar w:fldCharType="separate"/>
      </w:r>
      <w:r>
        <w:rPr>
          <w:noProof/>
        </w:rPr>
        <w:t>180</w:t>
      </w:r>
      <w:r>
        <w:rPr>
          <w:noProof/>
        </w:rPr>
        <w:fldChar w:fldCharType="end"/>
      </w:r>
    </w:p>
    <w:p w14:paraId="7AB7218B" w14:textId="635A3268"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7.19.2.14</w:t>
      </w:r>
      <w:r>
        <w:rPr>
          <w:rFonts w:asciiTheme="minorHAnsi" w:eastAsiaTheme="minorEastAsia" w:hAnsiTheme="minorHAnsi" w:cstheme="minorBidi"/>
          <w:noProof/>
          <w:kern w:val="2"/>
          <w:sz w:val="24"/>
          <w:szCs w:val="24"/>
          <w:lang w:eastAsia="en-GB"/>
          <w14:ligatures w14:val="standardContextual"/>
        </w:rPr>
        <w:tab/>
      </w:r>
      <w:r>
        <w:rPr>
          <w:noProof/>
        </w:rPr>
        <w:t>Ad hoc group call leave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_Toc185772584 \h </w:instrText>
      </w:r>
      <w:r>
        <w:rPr>
          <w:noProof/>
        </w:rPr>
      </w:r>
      <w:r>
        <w:rPr>
          <w:noProof/>
        </w:rPr>
        <w:fldChar w:fldCharType="separate"/>
      </w:r>
      <w:r>
        <w:rPr>
          <w:noProof/>
        </w:rPr>
        <w:t>180</w:t>
      </w:r>
      <w:r>
        <w:rPr>
          <w:noProof/>
        </w:rPr>
        <w:fldChar w:fldCharType="end"/>
      </w:r>
    </w:p>
    <w:p w14:paraId="5E8ED0DF" w14:textId="780EEBE5"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7.19.2.15</w:t>
      </w:r>
      <w:r>
        <w:rPr>
          <w:rFonts w:asciiTheme="minorHAnsi" w:eastAsiaTheme="minorEastAsia" w:hAnsiTheme="minorHAnsi" w:cstheme="minorBidi"/>
          <w:noProof/>
          <w:kern w:val="2"/>
          <w:sz w:val="24"/>
          <w:szCs w:val="24"/>
          <w:lang w:eastAsia="en-GB"/>
          <w14:ligatures w14:val="standardContextual"/>
        </w:rPr>
        <w:tab/>
      </w:r>
      <w:r>
        <w:rPr>
          <w:noProof/>
        </w:rPr>
        <w:t>Ad hoc group call add user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_Toc185772585 \h </w:instrText>
      </w:r>
      <w:r>
        <w:rPr>
          <w:noProof/>
        </w:rPr>
      </w:r>
      <w:r>
        <w:rPr>
          <w:noProof/>
        </w:rPr>
        <w:fldChar w:fldCharType="separate"/>
      </w:r>
      <w:r>
        <w:rPr>
          <w:noProof/>
        </w:rPr>
        <w:t>181</w:t>
      </w:r>
      <w:r>
        <w:rPr>
          <w:noProof/>
        </w:rPr>
        <w:fldChar w:fldCharType="end"/>
      </w:r>
    </w:p>
    <w:p w14:paraId="27EFF320" w14:textId="5869DEEC"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7.19.2.16</w:t>
      </w:r>
      <w:r>
        <w:rPr>
          <w:rFonts w:asciiTheme="minorHAnsi" w:eastAsiaTheme="minorEastAsia" w:hAnsiTheme="minorHAnsi" w:cstheme="minorBidi"/>
          <w:noProof/>
          <w:kern w:val="2"/>
          <w:sz w:val="24"/>
          <w:szCs w:val="24"/>
          <w:lang w:eastAsia="en-GB"/>
          <w14:ligatures w14:val="standardContextual"/>
        </w:rPr>
        <w:tab/>
      </w:r>
      <w:r>
        <w:rPr>
          <w:noProof/>
        </w:rPr>
        <w:t xml:space="preserve">Ad hoc group call </w:t>
      </w:r>
      <w:r w:rsidRPr="007A1160">
        <w:rPr>
          <w:rFonts w:eastAsia="DotumChe" w:cs="Arial"/>
          <w:bCs/>
          <w:noProof/>
        </w:rPr>
        <w:t xml:space="preserve">remove </w:t>
      </w:r>
      <w:r>
        <w:rPr>
          <w:noProof/>
        </w:rPr>
        <w:t>user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_Toc185772586 \h </w:instrText>
      </w:r>
      <w:r>
        <w:rPr>
          <w:noProof/>
        </w:rPr>
      </w:r>
      <w:r>
        <w:rPr>
          <w:noProof/>
        </w:rPr>
        <w:fldChar w:fldCharType="separate"/>
      </w:r>
      <w:r>
        <w:rPr>
          <w:noProof/>
        </w:rPr>
        <w:t>181</w:t>
      </w:r>
      <w:r>
        <w:rPr>
          <w:noProof/>
        </w:rPr>
        <w:fldChar w:fldCharType="end"/>
      </w:r>
    </w:p>
    <w:p w14:paraId="3B4ECC9F" w14:textId="7AA2E83B"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7.19.2.17</w:t>
      </w:r>
      <w:r>
        <w:rPr>
          <w:rFonts w:asciiTheme="minorHAnsi" w:eastAsiaTheme="minorEastAsia" w:hAnsiTheme="minorHAnsi" w:cstheme="minorBidi"/>
          <w:noProof/>
          <w:kern w:val="2"/>
          <w:sz w:val="24"/>
          <w:szCs w:val="24"/>
          <w:lang w:eastAsia="en-GB"/>
          <w14:ligatures w14:val="standardContextual"/>
        </w:rPr>
        <w:tab/>
      </w:r>
      <w:r>
        <w:rPr>
          <w:noProof/>
        </w:rPr>
        <w:t>Ad hoc group call release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_Toc185772587 \h </w:instrText>
      </w:r>
      <w:r>
        <w:rPr>
          <w:noProof/>
        </w:rPr>
      </w:r>
      <w:r>
        <w:rPr>
          <w:noProof/>
        </w:rPr>
        <w:fldChar w:fldCharType="separate"/>
      </w:r>
      <w:r>
        <w:rPr>
          <w:noProof/>
        </w:rPr>
        <w:t>181</w:t>
      </w:r>
      <w:r>
        <w:rPr>
          <w:noProof/>
        </w:rPr>
        <w:fldChar w:fldCharType="end"/>
      </w:r>
    </w:p>
    <w:p w14:paraId="590CB9DD" w14:textId="2234D0F0"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7.19.2.18</w:t>
      </w:r>
      <w:r>
        <w:rPr>
          <w:rFonts w:asciiTheme="minorHAnsi" w:eastAsiaTheme="minorEastAsia" w:hAnsiTheme="minorHAnsi" w:cstheme="minorBidi"/>
          <w:noProof/>
          <w:kern w:val="2"/>
          <w:sz w:val="24"/>
          <w:szCs w:val="24"/>
          <w:lang w:eastAsia="en-GB"/>
          <w14:ligatures w14:val="standardContextual"/>
        </w:rPr>
        <w:tab/>
      </w:r>
      <w:r>
        <w:rPr>
          <w:noProof/>
        </w:rPr>
        <w:t>Ad hoc group call get userlist (MCVideo server – MCVideo server)</w:t>
      </w:r>
      <w:r>
        <w:rPr>
          <w:noProof/>
        </w:rPr>
        <w:tab/>
      </w:r>
      <w:r>
        <w:rPr>
          <w:noProof/>
        </w:rPr>
        <w:fldChar w:fldCharType="begin"/>
      </w:r>
      <w:r>
        <w:rPr>
          <w:noProof/>
        </w:rPr>
        <w:instrText xml:space="preserve"> PAGEREF _Toc185772588 \h </w:instrText>
      </w:r>
      <w:r>
        <w:rPr>
          <w:noProof/>
        </w:rPr>
      </w:r>
      <w:r>
        <w:rPr>
          <w:noProof/>
        </w:rPr>
        <w:fldChar w:fldCharType="separate"/>
      </w:r>
      <w:r>
        <w:rPr>
          <w:noProof/>
        </w:rPr>
        <w:t>181</w:t>
      </w:r>
      <w:r>
        <w:rPr>
          <w:noProof/>
        </w:rPr>
        <w:fldChar w:fldCharType="end"/>
      </w:r>
    </w:p>
    <w:p w14:paraId="584345C6" w14:textId="20AD6FB6"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7.19.2.19</w:t>
      </w:r>
      <w:r>
        <w:rPr>
          <w:rFonts w:asciiTheme="minorHAnsi" w:eastAsiaTheme="minorEastAsia" w:hAnsiTheme="minorHAnsi" w:cstheme="minorBidi"/>
          <w:noProof/>
          <w:kern w:val="2"/>
          <w:sz w:val="24"/>
          <w:szCs w:val="24"/>
          <w:lang w:eastAsia="en-GB"/>
          <w14:ligatures w14:val="standardContextual"/>
        </w:rPr>
        <w:tab/>
      </w:r>
      <w:r>
        <w:rPr>
          <w:noProof/>
        </w:rPr>
        <w:t>Ad hoc group call get userlist response (MCVideo server – MCVideo server)</w:t>
      </w:r>
      <w:r>
        <w:rPr>
          <w:noProof/>
        </w:rPr>
        <w:tab/>
      </w:r>
      <w:r>
        <w:rPr>
          <w:noProof/>
        </w:rPr>
        <w:fldChar w:fldCharType="begin"/>
      </w:r>
      <w:r>
        <w:rPr>
          <w:noProof/>
        </w:rPr>
        <w:instrText xml:space="preserve"> PAGEREF _Toc185772589 \h </w:instrText>
      </w:r>
      <w:r>
        <w:rPr>
          <w:noProof/>
        </w:rPr>
      </w:r>
      <w:r>
        <w:rPr>
          <w:noProof/>
        </w:rPr>
        <w:fldChar w:fldCharType="separate"/>
      </w:r>
      <w:r>
        <w:rPr>
          <w:noProof/>
        </w:rPr>
        <w:t>182</w:t>
      </w:r>
      <w:r>
        <w:rPr>
          <w:noProof/>
        </w:rPr>
        <w:fldChar w:fldCharType="end"/>
      </w:r>
    </w:p>
    <w:p w14:paraId="27D8ABC0" w14:textId="0C3D09E7" w:rsidR="000031D4" w:rsidRDefault="000031D4">
      <w:pPr>
        <w:pStyle w:val="TOC3"/>
        <w:rPr>
          <w:rFonts w:asciiTheme="minorHAnsi" w:eastAsiaTheme="minorEastAsia" w:hAnsiTheme="minorHAnsi" w:cstheme="minorBidi"/>
          <w:noProof/>
          <w:kern w:val="2"/>
          <w:sz w:val="24"/>
          <w:szCs w:val="24"/>
          <w:lang w:eastAsia="en-GB"/>
          <w14:ligatures w14:val="standardContextual"/>
        </w:rPr>
      </w:pPr>
      <w:r>
        <w:rPr>
          <w:noProof/>
        </w:rPr>
        <w:t>7.19.3</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_Toc185772590 \h </w:instrText>
      </w:r>
      <w:r>
        <w:rPr>
          <w:noProof/>
        </w:rPr>
      </w:r>
      <w:r>
        <w:rPr>
          <w:noProof/>
        </w:rPr>
        <w:fldChar w:fldCharType="separate"/>
      </w:r>
      <w:r>
        <w:rPr>
          <w:noProof/>
        </w:rPr>
        <w:t>182</w:t>
      </w:r>
      <w:r>
        <w:rPr>
          <w:noProof/>
        </w:rPr>
        <w:fldChar w:fldCharType="end"/>
      </w:r>
    </w:p>
    <w:p w14:paraId="3E41B107" w14:textId="1F8F2E7E"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7.19.3.1</w:t>
      </w:r>
      <w:r>
        <w:rPr>
          <w:rFonts w:asciiTheme="minorHAnsi" w:eastAsiaTheme="minorEastAsia" w:hAnsiTheme="minorHAnsi" w:cstheme="minorBidi"/>
          <w:noProof/>
          <w:kern w:val="2"/>
          <w:sz w:val="24"/>
          <w:szCs w:val="24"/>
          <w:lang w:eastAsia="en-GB"/>
          <w14:ligatures w14:val="standardContextual"/>
        </w:rPr>
        <w:tab/>
      </w:r>
      <w:r w:rsidRPr="007A1160">
        <w:rPr>
          <w:rFonts w:eastAsia="SimSun"/>
          <w:noProof/>
        </w:rPr>
        <w:t>Ad hoc group call procedures in single MCVideo system</w:t>
      </w:r>
      <w:r>
        <w:rPr>
          <w:noProof/>
        </w:rPr>
        <w:tab/>
      </w:r>
      <w:r>
        <w:rPr>
          <w:noProof/>
        </w:rPr>
        <w:fldChar w:fldCharType="begin"/>
      </w:r>
      <w:r>
        <w:rPr>
          <w:noProof/>
        </w:rPr>
        <w:instrText xml:space="preserve"> PAGEREF _Toc185772591 \h </w:instrText>
      </w:r>
      <w:r>
        <w:rPr>
          <w:noProof/>
        </w:rPr>
      </w:r>
      <w:r>
        <w:rPr>
          <w:noProof/>
        </w:rPr>
        <w:fldChar w:fldCharType="separate"/>
      </w:r>
      <w:r>
        <w:rPr>
          <w:noProof/>
        </w:rPr>
        <w:t>182</w:t>
      </w:r>
      <w:r>
        <w:rPr>
          <w:noProof/>
        </w:rPr>
        <w:fldChar w:fldCharType="end"/>
      </w:r>
    </w:p>
    <w:p w14:paraId="79312FEF" w14:textId="0432ADA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7.19.3.1.1</w:t>
      </w:r>
      <w:r>
        <w:rPr>
          <w:rFonts w:asciiTheme="minorHAnsi" w:eastAsiaTheme="minorEastAsia" w:hAnsiTheme="minorHAnsi" w:cstheme="minorBidi"/>
          <w:noProof/>
          <w:kern w:val="2"/>
          <w:sz w:val="24"/>
          <w:szCs w:val="24"/>
          <w:lang w:eastAsia="en-GB"/>
          <w14:ligatures w14:val="standardContextual"/>
        </w:rPr>
        <w:tab/>
      </w:r>
      <w:r>
        <w:rPr>
          <w:noProof/>
        </w:rPr>
        <w:t>Ad hoc group call setup</w:t>
      </w:r>
      <w:r>
        <w:rPr>
          <w:noProof/>
        </w:rPr>
        <w:tab/>
      </w:r>
      <w:r>
        <w:rPr>
          <w:noProof/>
        </w:rPr>
        <w:fldChar w:fldCharType="begin"/>
      </w:r>
      <w:r>
        <w:rPr>
          <w:noProof/>
        </w:rPr>
        <w:instrText xml:space="preserve"> PAGEREF _Toc185772592 \h </w:instrText>
      </w:r>
      <w:r>
        <w:rPr>
          <w:noProof/>
        </w:rPr>
      </w:r>
      <w:r>
        <w:rPr>
          <w:noProof/>
        </w:rPr>
        <w:fldChar w:fldCharType="separate"/>
      </w:r>
      <w:r>
        <w:rPr>
          <w:noProof/>
        </w:rPr>
        <w:t>182</w:t>
      </w:r>
      <w:r>
        <w:rPr>
          <w:noProof/>
        </w:rPr>
        <w:fldChar w:fldCharType="end"/>
      </w:r>
    </w:p>
    <w:p w14:paraId="6F08CE38" w14:textId="3B618646"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7.19.3.1.2</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Release ad hoc group call</w:t>
      </w:r>
      <w:r>
        <w:rPr>
          <w:noProof/>
        </w:rPr>
        <w:tab/>
      </w:r>
      <w:r>
        <w:rPr>
          <w:noProof/>
        </w:rPr>
        <w:fldChar w:fldCharType="begin"/>
      </w:r>
      <w:r>
        <w:rPr>
          <w:noProof/>
        </w:rPr>
        <w:instrText xml:space="preserve"> PAGEREF _Toc185772593 \h </w:instrText>
      </w:r>
      <w:r>
        <w:rPr>
          <w:noProof/>
        </w:rPr>
      </w:r>
      <w:r>
        <w:rPr>
          <w:noProof/>
        </w:rPr>
        <w:fldChar w:fldCharType="separate"/>
      </w:r>
      <w:r>
        <w:rPr>
          <w:noProof/>
        </w:rPr>
        <w:t>185</w:t>
      </w:r>
      <w:r>
        <w:rPr>
          <w:noProof/>
        </w:rPr>
        <w:fldChar w:fldCharType="end"/>
      </w:r>
    </w:p>
    <w:p w14:paraId="3FDC37D9" w14:textId="2F551D91"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7.19.3.1.3</w:t>
      </w:r>
      <w:r>
        <w:rPr>
          <w:rFonts w:asciiTheme="minorHAnsi" w:eastAsiaTheme="minorEastAsia" w:hAnsiTheme="minorHAnsi" w:cstheme="minorBidi"/>
          <w:noProof/>
          <w:kern w:val="2"/>
          <w:sz w:val="24"/>
          <w:szCs w:val="24"/>
          <w:lang w:eastAsia="en-GB"/>
          <w14:ligatures w14:val="standardContextual"/>
        </w:rPr>
        <w:tab/>
      </w:r>
      <w:r>
        <w:rPr>
          <w:noProof/>
        </w:rPr>
        <w:t>Ad hoc group call setup with MCVideo server determining the participants lists</w:t>
      </w:r>
      <w:r>
        <w:rPr>
          <w:noProof/>
        </w:rPr>
        <w:tab/>
      </w:r>
      <w:r>
        <w:rPr>
          <w:noProof/>
        </w:rPr>
        <w:fldChar w:fldCharType="begin"/>
      </w:r>
      <w:r>
        <w:rPr>
          <w:noProof/>
        </w:rPr>
        <w:instrText xml:space="preserve"> PAGEREF _Toc185772594 \h </w:instrText>
      </w:r>
      <w:r>
        <w:rPr>
          <w:noProof/>
        </w:rPr>
      </w:r>
      <w:r>
        <w:rPr>
          <w:noProof/>
        </w:rPr>
        <w:fldChar w:fldCharType="separate"/>
      </w:r>
      <w:r>
        <w:rPr>
          <w:noProof/>
        </w:rPr>
        <w:t>186</w:t>
      </w:r>
      <w:r>
        <w:rPr>
          <w:noProof/>
        </w:rPr>
        <w:fldChar w:fldCharType="end"/>
      </w:r>
    </w:p>
    <w:p w14:paraId="7E576342" w14:textId="159CF76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7.19.3.1.4</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Modification of ad hoc group call participants by an authorized user</w:t>
      </w:r>
      <w:r>
        <w:rPr>
          <w:noProof/>
        </w:rPr>
        <w:tab/>
      </w:r>
      <w:r>
        <w:rPr>
          <w:noProof/>
        </w:rPr>
        <w:fldChar w:fldCharType="begin"/>
      </w:r>
      <w:r>
        <w:rPr>
          <w:noProof/>
        </w:rPr>
        <w:instrText xml:space="preserve"> PAGEREF _Toc185772595 \h </w:instrText>
      </w:r>
      <w:r>
        <w:rPr>
          <w:noProof/>
        </w:rPr>
      </w:r>
      <w:r>
        <w:rPr>
          <w:noProof/>
        </w:rPr>
        <w:fldChar w:fldCharType="separate"/>
      </w:r>
      <w:r>
        <w:rPr>
          <w:noProof/>
        </w:rPr>
        <w:t>189</w:t>
      </w:r>
      <w:r>
        <w:rPr>
          <w:noProof/>
        </w:rPr>
        <w:fldChar w:fldCharType="end"/>
      </w:r>
    </w:p>
    <w:p w14:paraId="7987DC99" w14:textId="495C3DF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7.19.3.1.5</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Modification of ad hoc group call participants by the MCVideo server</w:t>
      </w:r>
      <w:r>
        <w:rPr>
          <w:noProof/>
        </w:rPr>
        <w:tab/>
      </w:r>
      <w:r>
        <w:rPr>
          <w:noProof/>
        </w:rPr>
        <w:fldChar w:fldCharType="begin"/>
      </w:r>
      <w:r>
        <w:rPr>
          <w:noProof/>
        </w:rPr>
        <w:instrText xml:space="preserve"> PAGEREF _Toc185772596 \h </w:instrText>
      </w:r>
      <w:r>
        <w:rPr>
          <w:noProof/>
        </w:rPr>
      </w:r>
      <w:r>
        <w:rPr>
          <w:noProof/>
        </w:rPr>
        <w:fldChar w:fldCharType="separate"/>
      </w:r>
      <w:r>
        <w:rPr>
          <w:noProof/>
        </w:rPr>
        <w:t>190</w:t>
      </w:r>
      <w:r>
        <w:rPr>
          <w:noProof/>
        </w:rPr>
        <w:fldChar w:fldCharType="end"/>
      </w:r>
    </w:p>
    <w:p w14:paraId="6C26E313" w14:textId="3BAB76B9" w:rsidR="000031D4" w:rsidRDefault="000031D4">
      <w:pPr>
        <w:pStyle w:val="TOC4"/>
        <w:rPr>
          <w:rFonts w:asciiTheme="minorHAnsi" w:eastAsiaTheme="minorEastAsia" w:hAnsiTheme="minorHAnsi" w:cstheme="minorBidi"/>
          <w:noProof/>
          <w:kern w:val="2"/>
          <w:sz w:val="24"/>
          <w:szCs w:val="24"/>
          <w:lang w:eastAsia="en-GB"/>
          <w14:ligatures w14:val="standardContextual"/>
        </w:rPr>
      </w:pPr>
      <w:r>
        <w:rPr>
          <w:noProof/>
        </w:rPr>
        <w:t>7.19.3.2</w:t>
      </w:r>
      <w:r>
        <w:rPr>
          <w:rFonts w:asciiTheme="minorHAnsi" w:eastAsiaTheme="minorEastAsia" w:hAnsiTheme="minorHAnsi" w:cstheme="minorBidi"/>
          <w:noProof/>
          <w:kern w:val="2"/>
          <w:sz w:val="24"/>
          <w:szCs w:val="24"/>
          <w:lang w:eastAsia="en-GB"/>
          <w14:ligatures w14:val="standardContextual"/>
        </w:rPr>
        <w:tab/>
      </w:r>
      <w:r>
        <w:rPr>
          <w:noProof/>
        </w:rPr>
        <w:t>Ad hoc group call involving multiple MC systems</w:t>
      </w:r>
      <w:r>
        <w:rPr>
          <w:noProof/>
        </w:rPr>
        <w:tab/>
      </w:r>
      <w:r>
        <w:rPr>
          <w:noProof/>
        </w:rPr>
        <w:fldChar w:fldCharType="begin"/>
      </w:r>
      <w:r>
        <w:rPr>
          <w:noProof/>
        </w:rPr>
        <w:instrText xml:space="preserve"> PAGEREF _Toc185772597 \h </w:instrText>
      </w:r>
      <w:r>
        <w:rPr>
          <w:noProof/>
        </w:rPr>
      </w:r>
      <w:r>
        <w:rPr>
          <w:noProof/>
        </w:rPr>
        <w:fldChar w:fldCharType="separate"/>
      </w:r>
      <w:r>
        <w:rPr>
          <w:noProof/>
        </w:rPr>
        <w:t>192</w:t>
      </w:r>
      <w:r>
        <w:rPr>
          <w:noProof/>
        </w:rPr>
        <w:fldChar w:fldCharType="end"/>
      </w:r>
    </w:p>
    <w:p w14:paraId="2AE235BB" w14:textId="05448989"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7.19.3.2.1</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Ad hoc group call setup – Participants list determined by the MCVideo server</w:t>
      </w:r>
      <w:r>
        <w:rPr>
          <w:noProof/>
        </w:rPr>
        <w:tab/>
      </w:r>
      <w:r>
        <w:rPr>
          <w:noProof/>
        </w:rPr>
        <w:fldChar w:fldCharType="begin"/>
      </w:r>
      <w:r>
        <w:rPr>
          <w:noProof/>
        </w:rPr>
        <w:instrText xml:space="preserve"> PAGEREF _Toc185772598 \h </w:instrText>
      </w:r>
      <w:r>
        <w:rPr>
          <w:noProof/>
        </w:rPr>
      </w:r>
      <w:r>
        <w:rPr>
          <w:noProof/>
        </w:rPr>
        <w:fldChar w:fldCharType="separate"/>
      </w:r>
      <w:r>
        <w:rPr>
          <w:noProof/>
        </w:rPr>
        <w:t>192</w:t>
      </w:r>
      <w:r>
        <w:rPr>
          <w:noProof/>
        </w:rPr>
        <w:fldChar w:fldCharType="end"/>
      </w:r>
    </w:p>
    <w:p w14:paraId="43341B14" w14:textId="520BFB78"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7.19.3.2.2</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Modification of ad hoc group call participants by the MCVideo server</w:t>
      </w:r>
      <w:r>
        <w:rPr>
          <w:noProof/>
        </w:rPr>
        <w:tab/>
      </w:r>
      <w:r>
        <w:rPr>
          <w:noProof/>
        </w:rPr>
        <w:fldChar w:fldCharType="begin"/>
      </w:r>
      <w:r>
        <w:rPr>
          <w:noProof/>
        </w:rPr>
        <w:instrText xml:space="preserve"> PAGEREF _Toc185772599 \h </w:instrText>
      </w:r>
      <w:r>
        <w:rPr>
          <w:noProof/>
        </w:rPr>
      </w:r>
      <w:r>
        <w:rPr>
          <w:noProof/>
        </w:rPr>
        <w:fldChar w:fldCharType="separate"/>
      </w:r>
      <w:r>
        <w:rPr>
          <w:noProof/>
        </w:rPr>
        <w:t>194</w:t>
      </w:r>
      <w:r>
        <w:rPr>
          <w:noProof/>
        </w:rPr>
        <w:fldChar w:fldCharType="end"/>
      </w:r>
    </w:p>
    <w:p w14:paraId="40FFA76E" w14:textId="1659B89F"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7.19.3.2.3</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Release ad hoc group call and stop determining the ad hoc group call participants by partner MCVideo system – Participants list determined by the MCVideo server</w:t>
      </w:r>
      <w:r>
        <w:rPr>
          <w:noProof/>
        </w:rPr>
        <w:tab/>
      </w:r>
      <w:r>
        <w:rPr>
          <w:noProof/>
        </w:rPr>
        <w:fldChar w:fldCharType="begin"/>
      </w:r>
      <w:r>
        <w:rPr>
          <w:noProof/>
        </w:rPr>
        <w:instrText xml:space="preserve"> PAGEREF _Toc185772600 \h </w:instrText>
      </w:r>
      <w:r>
        <w:rPr>
          <w:noProof/>
        </w:rPr>
      </w:r>
      <w:r>
        <w:rPr>
          <w:noProof/>
        </w:rPr>
        <w:fldChar w:fldCharType="separate"/>
      </w:r>
      <w:r>
        <w:rPr>
          <w:noProof/>
        </w:rPr>
        <w:t>196</w:t>
      </w:r>
      <w:r>
        <w:rPr>
          <w:noProof/>
        </w:rPr>
        <w:fldChar w:fldCharType="end"/>
      </w:r>
    </w:p>
    <w:p w14:paraId="2AC706A5" w14:textId="31379B9D"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7.19.3.2.4</w:t>
      </w:r>
      <w:r>
        <w:rPr>
          <w:rFonts w:asciiTheme="minorHAnsi" w:eastAsiaTheme="minorEastAsia" w:hAnsiTheme="minorHAnsi" w:cstheme="minorBidi"/>
          <w:noProof/>
          <w:kern w:val="2"/>
          <w:sz w:val="24"/>
          <w:szCs w:val="24"/>
          <w:lang w:eastAsia="en-GB"/>
          <w14:ligatures w14:val="standardContextual"/>
        </w:rPr>
        <w:tab/>
      </w:r>
      <w:r>
        <w:rPr>
          <w:noProof/>
        </w:rPr>
        <w:t>Procedure for ad hoc group call setup – Participants list provided by the Initiator</w:t>
      </w:r>
      <w:r>
        <w:rPr>
          <w:noProof/>
        </w:rPr>
        <w:tab/>
      </w:r>
      <w:r>
        <w:rPr>
          <w:noProof/>
        </w:rPr>
        <w:fldChar w:fldCharType="begin"/>
      </w:r>
      <w:r>
        <w:rPr>
          <w:noProof/>
        </w:rPr>
        <w:instrText xml:space="preserve"> PAGEREF _Toc185772601 \h </w:instrText>
      </w:r>
      <w:r>
        <w:rPr>
          <w:noProof/>
        </w:rPr>
      </w:r>
      <w:r>
        <w:rPr>
          <w:noProof/>
        </w:rPr>
        <w:fldChar w:fldCharType="separate"/>
      </w:r>
      <w:r>
        <w:rPr>
          <w:noProof/>
        </w:rPr>
        <w:t>198</w:t>
      </w:r>
      <w:r>
        <w:rPr>
          <w:noProof/>
        </w:rPr>
        <w:fldChar w:fldCharType="end"/>
      </w:r>
    </w:p>
    <w:p w14:paraId="3056C00F" w14:textId="7A1A8ACC"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7.19.3.2.5</w:t>
      </w:r>
      <w:r>
        <w:rPr>
          <w:rFonts w:asciiTheme="minorHAnsi" w:eastAsiaTheme="minorEastAsia" w:hAnsiTheme="minorHAnsi" w:cstheme="minorBidi"/>
          <w:noProof/>
          <w:kern w:val="2"/>
          <w:sz w:val="24"/>
          <w:szCs w:val="24"/>
          <w:lang w:eastAsia="en-GB"/>
          <w14:ligatures w14:val="standardContextual"/>
        </w:rPr>
        <w:tab/>
      </w:r>
      <w:r>
        <w:rPr>
          <w:noProof/>
        </w:rPr>
        <w:t>Procedure for ad hoc group call release by MCVideo server – Participants list provided by the Initiator</w:t>
      </w:r>
      <w:r>
        <w:rPr>
          <w:noProof/>
        </w:rPr>
        <w:tab/>
      </w:r>
      <w:r>
        <w:rPr>
          <w:noProof/>
        </w:rPr>
        <w:fldChar w:fldCharType="begin"/>
      </w:r>
      <w:r>
        <w:rPr>
          <w:noProof/>
        </w:rPr>
        <w:instrText xml:space="preserve"> PAGEREF _Toc185772602 \h </w:instrText>
      </w:r>
      <w:r>
        <w:rPr>
          <w:noProof/>
        </w:rPr>
      </w:r>
      <w:r>
        <w:rPr>
          <w:noProof/>
        </w:rPr>
        <w:fldChar w:fldCharType="separate"/>
      </w:r>
      <w:r>
        <w:rPr>
          <w:noProof/>
        </w:rPr>
        <w:t>199</w:t>
      </w:r>
      <w:r>
        <w:rPr>
          <w:noProof/>
        </w:rPr>
        <w:fldChar w:fldCharType="end"/>
      </w:r>
    </w:p>
    <w:p w14:paraId="0B12CA4E" w14:textId="1F5A0DF4" w:rsidR="000031D4" w:rsidRDefault="000031D4">
      <w:pPr>
        <w:pStyle w:val="TOC5"/>
        <w:rPr>
          <w:rFonts w:asciiTheme="minorHAnsi" w:eastAsiaTheme="minorEastAsia" w:hAnsiTheme="minorHAnsi" w:cstheme="minorBidi"/>
          <w:noProof/>
          <w:kern w:val="2"/>
          <w:sz w:val="24"/>
          <w:szCs w:val="24"/>
          <w:lang w:eastAsia="en-GB"/>
          <w14:ligatures w14:val="standardContextual"/>
        </w:rPr>
      </w:pPr>
      <w:r>
        <w:rPr>
          <w:noProof/>
        </w:rPr>
        <w:t>7.19.3.2.6</w:t>
      </w:r>
      <w:r>
        <w:rPr>
          <w:rFonts w:asciiTheme="minorHAnsi" w:eastAsiaTheme="minorEastAsia" w:hAnsiTheme="minorHAnsi" w:cstheme="minorBidi"/>
          <w:noProof/>
          <w:kern w:val="2"/>
          <w:sz w:val="24"/>
          <w:szCs w:val="24"/>
          <w:lang w:eastAsia="en-GB"/>
          <w14:ligatures w14:val="standardContextual"/>
        </w:rPr>
        <w:tab/>
      </w:r>
      <w:r w:rsidRPr="007A1160">
        <w:rPr>
          <w:noProof/>
          <w:lang w:val="nl-NL"/>
        </w:rPr>
        <w:t>Modification of ad hoc group call participants by an authorized user</w:t>
      </w:r>
      <w:r>
        <w:rPr>
          <w:noProof/>
        </w:rPr>
        <w:tab/>
      </w:r>
      <w:r>
        <w:rPr>
          <w:noProof/>
        </w:rPr>
        <w:fldChar w:fldCharType="begin"/>
      </w:r>
      <w:r>
        <w:rPr>
          <w:noProof/>
        </w:rPr>
        <w:instrText xml:space="preserve"> PAGEREF _Toc185772603 \h </w:instrText>
      </w:r>
      <w:r>
        <w:rPr>
          <w:noProof/>
        </w:rPr>
      </w:r>
      <w:r>
        <w:rPr>
          <w:noProof/>
        </w:rPr>
        <w:fldChar w:fldCharType="separate"/>
      </w:r>
      <w:r>
        <w:rPr>
          <w:noProof/>
        </w:rPr>
        <w:t>201</w:t>
      </w:r>
      <w:r>
        <w:rPr>
          <w:noProof/>
        </w:rPr>
        <w:fldChar w:fldCharType="end"/>
      </w:r>
    </w:p>
    <w:p w14:paraId="6AE7D76B" w14:textId="6DA871B7" w:rsidR="000031D4" w:rsidRDefault="000031D4">
      <w:pPr>
        <w:pStyle w:val="TOC8"/>
        <w:rPr>
          <w:rFonts w:asciiTheme="minorHAnsi" w:eastAsiaTheme="minorEastAsia" w:hAnsiTheme="minorHAnsi" w:cstheme="minorBidi"/>
          <w:b w:val="0"/>
          <w:noProof/>
          <w:kern w:val="2"/>
          <w:sz w:val="24"/>
          <w:szCs w:val="24"/>
          <w:lang w:eastAsia="en-GB"/>
          <w14:ligatures w14:val="standardContextual"/>
        </w:rPr>
      </w:pPr>
      <w:r>
        <w:rPr>
          <w:noProof/>
        </w:rPr>
        <w:t>Annex A (normative): MCVideo related configuration data</w:t>
      </w:r>
      <w:r>
        <w:rPr>
          <w:noProof/>
        </w:rPr>
        <w:tab/>
      </w:r>
      <w:r>
        <w:rPr>
          <w:noProof/>
        </w:rPr>
        <w:fldChar w:fldCharType="begin"/>
      </w:r>
      <w:r>
        <w:rPr>
          <w:noProof/>
        </w:rPr>
        <w:instrText xml:space="preserve"> PAGEREF _Toc185772604 \h </w:instrText>
      </w:r>
      <w:r>
        <w:rPr>
          <w:noProof/>
        </w:rPr>
      </w:r>
      <w:r>
        <w:rPr>
          <w:noProof/>
        </w:rPr>
        <w:fldChar w:fldCharType="separate"/>
      </w:r>
      <w:r>
        <w:rPr>
          <w:noProof/>
        </w:rPr>
        <w:t>204</w:t>
      </w:r>
      <w:r>
        <w:rPr>
          <w:noProof/>
        </w:rPr>
        <w:fldChar w:fldCharType="end"/>
      </w:r>
    </w:p>
    <w:p w14:paraId="5B400FD7" w14:textId="6E79686F"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_Toc185772605 \h </w:instrText>
      </w:r>
      <w:r>
        <w:rPr>
          <w:noProof/>
        </w:rPr>
      </w:r>
      <w:r>
        <w:rPr>
          <w:noProof/>
        </w:rPr>
        <w:fldChar w:fldCharType="separate"/>
      </w:r>
      <w:r>
        <w:rPr>
          <w:noProof/>
        </w:rPr>
        <w:t>204</w:t>
      </w:r>
      <w:r>
        <w:rPr>
          <w:noProof/>
        </w:rPr>
        <w:fldChar w:fldCharType="end"/>
      </w:r>
    </w:p>
    <w:p w14:paraId="43ACA191" w14:textId="7AFB6E38"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A.2</w:t>
      </w:r>
      <w:r>
        <w:rPr>
          <w:rFonts w:asciiTheme="minorHAnsi" w:eastAsiaTheme="minorEastAsia" w:hAnsiTheme="minorHAnsi" w:cstheme="minorBidi"/>
          <w:noProof/>
          <w:kern w:val="2"/>
          <w:sz w:val="24"/>
          <w:szCs w:val="24"/>
          <w:lang w:eastAsia="en-GB"/>
          <w14:ligatures w14:val="standardContextual"/>
        </w:rPr>
        <w:tab/>
      </w:r>
      <w:r>
        <w:rPr>
          <w:noProof/>
        </w:rPr>
        <w:t>MCVideo UE configuration data</w:t>
      </w:r>
      <w:r>
        <w:rPr>
          <w:noProof/>
        </w:rPr>
        <w:tab/>
      </w:r>
      <w:r>
        <w:rPr>
          <w:noProof/>
        </w:rPr>
        <w:fldChar w:fldCharType="begin"/>
      </w:r>
      <w:r>
        <w:rPr>
          <w:noProof/>
        </w:rPr>
        <w:instrText xml:space="preserve"> PAGEREF _Toc185772606 \h </w:instrText>
      </w:r>
      <w:r>
        <w:rPr>
          <w:noProof/>
        </w:rPr>
      </w:r>
      <w:r>
        <w:rPr>
          <w:noProof/>
        </w:rPr>
        <w:fldChar w:fldCharType="separate"/>
      </w:r>
      <w:r>
        <w:rPr>
          <w:noProof/>
        </w:rPr>
        <w:t>204</w:t>
      </w:r>
      <w:r>
        <w:rPr>
          <w:noProof/>
        </w:rPr>
        <w:fldChar w:fldCharType="end"/>
      </w:r>
    </w:p>
    <w:p w14:paraId="50BF182F" w14:textId="41EA60B2"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A.3</w:t>
      </w:r>
      <w:r>
        <w:rPr>
          <w:rFonts w:asciiTheme="minorHAnsi" w:eastAsiaTheme="minorEastAsia" w:hAnsiTheme="minorHAnsi" w:cstheme="minorBidi"/>
          <w:noProof/>
          <w:kern w:val="2"/>
          <w:sz w:val="24"/>
          <w:szCs w:val="24"/>
          <w:lang w:eastAsia="en-GB"/>
          <w14:ligatures w14:val="standardContextual"/>
        </w:rPr>
        <w:tab/>
      </w:r>
      <w:r>
        <w:rPr>
          <w:noProof/>
        </w:rPr>
        <w:t>MCVideo user profile configuration data</w:t>
      </w:r>
      <w:r>
        <w:rPr>
          <w:noProof/>
        </w:rPr>
        <w:tab/>
      </w:r>
      <w:r>
        <w:rPr>
          <w:noProof/>
        </w:rPr>
        <w:fldChar w:fldCharType="begin"/>
      </w:r>
      <w:r>
        <w:rPr>
          <w:noProof/>
        </w:rPr>
        <w:instrText xml:space="preserve"> PAGEREF _Toc185772607 \h </w:instrText>
      </w:r>
      <w:r>
        <w:rPr>
          <w:noProof/>
        </w:rPr>
      </w:r>
      <w:r>
        <w:rPr>
          <w:noProof/>
        </w:rPr>
        <w:fldChar w:fldCharType="separate"/>
      </w:r>
      <w:r>
        <w:rPr>
          <w:noProof/>
        </w:rPr>
        <w:t>205</w:t>
      </w:r>
      <w:r>
        <w:rPr>
          <w:noProof/>
        </w:rPr>
        <w:fldChar w:fldCharType="end"/>
      </w:r>
    </w:p>
    <w:p w14:paraId="4E0F9B1D" w14:textId="65C6B046"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A.4</w:t>
      </w:r>
      <w:r>
        <w:rPr>
          <w:rFonts w:asciiTheme="minorHAnsi" w:eastAsiaTheme="minorEastAsia" w:hAnsiTheme="minorHAnsi" w:cstheme="minorBidi"/>
          <w:noProof/>
          <w:kern w:val="2"/>
          <w:sz w:val="24"/>
          <w:szCs w:val="24"/>
          <w:lang w:eastAsia="en-GB"/>
          <w14:ligatures w14:val="standardContextual"/>
        </w:rPr>
        <w:tab/>
      </w:r>
      <w:r>
        <w:rPr>
          <w:noProof/>
        </w:rPr>
        <w:t>MCVideo related Group configuration data</w:t>
      </w:r>
      <w:r>
        <w:rPr>
          <w:noProof/>
        </w:rPr>
        <w:tab/>
      </w:r>
      <w:r>
        <w:rPr>
          <w:noProof/>
        </w:rPr>
        <w:fldChar w:fldCharType="begin"/>
      </w:r>
      <w:r>
        <w:rPr>
          <w:noProof/>
        </w:rPr>
        <w:instrText xml:space="preserve"> PAGEREF _Toc185772608 \h </w:instrText>
      </w:r>
      <w:r>
        <w:rPr>
          <w:noProof/>
        </w:rPr>
      </w:r>
      <w:r>
        <w:rPr>
          <w:noProof/>
        </w:rPr>
        <w:fldChar w:fldCharType="separate"/>
      </w:r>
      <w:r>
        <w:rPr>
          <w:noProof/>
        </w:rPr>
        <w:t>214</w:t>
      </w:r>
      <w:r>
        <w:rPr>
          <w:noProof/>
        </w:rPr>
        <w:fldChar w:fldCharType="end"/>
      </w:r>
    </w:p>
    <w:p w14:paraId="47BE91C9" w14:textId="4F3AC5A2" w:rsidR="000031D4" w:rsidRDefault="000031D4">
      <w:pPr>
        <w:pStyle w:val="TOC1"/>
        <w:rPr>
          <w:rFonts w:asciiTheme="minorHAnsi" w:eastAsiaTheme="minorEastAsia" w:hAnsiTheme="minorHAnsi" w:cstheme="minorBidi"/>
          <w:noProof/>
          <w:kern w:val="2"/>
          <w:sz w:val="24"/>
          <w:szCs w:val="24"/>
          <w:lang w:eastAsia="en-GB"/>
          <w14:ligatures w14:val="standardContextual"/>
        </w:rPr>
      </w:pPr>
      <w:r>
        <w:rPr>
          <w:noProof/>
        </w:rPr>
        <w:t>A.5</w:t>
      </w:r>
      <w:r>
        <w:rPr>
          <w:rFonts w:asciiTheme="minorHAnsi" w:eastAsiaTheme="minorEastAsia" w:hAnsiTheme="minorHAnsi" w:cstheme="minorBidi"/>
          <w:noProof/>
          <w:kern w:val="2"/>
          <w:sz w:val="24"/>
          <w:szCs w:val="24"/>
          <w:lang w:eastAsia="en-GB"/>
          <w14:ligatures w14:val="standardContextual"/>
        </w:rPr>
        <w:tab/>
      </w:r>
      <w:r>
        <w:rPr>
          <w:noProof/>
        </w:rPr>
        <w:t>MCVideo service configuration data</w:t>
      </w:r>
      <w:r>
        <w:rPr>
          <w:noProof/>
        </w:rPr>
        <w:tab/>
      </w:r>
      <w:r>
        <w:rPr>
          <w:noProof/>
        </w:rPr>
        <w:fldChar w:fldCharType="begin"/>
      </w:r>
      <w:r>
        <w:rPr>
          <w:noProof/>
        </w:rPr>
        <w:instrText xml:space="preserve"> PAGEREF _Toc185772609 \h </w:instrText>
      </w:r>
      <w:r>
        <w:rPr>
          <w:noProof/>
        </w:rPr>
      </w:r>
      <w:r>
        <w:rPr>
          <w:noProof/>
        </w:rPr>
        <w:fldChar w:fldCharType="separate"/>
      </w:r>
      <w:r>
        <w:rPr>
          <w:noProof/>
        </w:rPr>
        <w:t>216</w:t>
      </w:r>
      <w:r>
        <w:rPr>
          <w:noProof/>
        </w:rPr>
        <w:fldChar w:fldCharType="end"/>
      </w:r>
    </w:p>
    <w:p w14:paraId="74EB9539" w14:textId="1BAE75B2" w:rsidR="000031D4" w:rsidRDefault="000031D4">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w:t>
      </w:r>
      <w:r>
        <w:rPr>
          <w:noProof/>
          <w:lang w:eastAsia="zh-CN"/>
        </w:rPr>
        <w:t>B</w:t>
      </w:r>
      <w:r>
        <w:rPr>
          <w:noProof/>
        </w:rPr>
        <w:t xml:space="preserve"> (informative): Change history</w:t>
      </w:r>
      <w:r>
        <w:rPr>
          <w:noProof/>
        </w:rPr>
        <w:tab/>
      </w:r>
      <w:r>
        <w:rPr>
          <w:noProof/>
        </w:rPr>
        <w:fldChar w:fldCharType="begin"/>
      </w:r>
      <w:r>
        <w:rPr>
          <w:noProof/>
        </w:rPr>
        <w:instrText xml:space="preserve"> PAGEREF _Toc185772610 \h </w:instrText>
      </w:r>
      <w:r>
        <w:rPr>
          <w:noProof/>
        </w:rPr>
      </w:r>
      <w:r>
        <w:rPr>
          <w:noProof/>
        </w:rPr>
        <w:fldChar w:fldCharType="separate"/>
      </w:r>
      <w:r>
        <w:rPr>
          <w:noProof/>
        </w:rPr>
        <w:t>219</w:t>
      </w:r>
      <w:r>
        <w:rPr>
          <w:noProof/>
        </w:rPr>
        <w:fldChar w:fldCharType="end"/>
      </w:r>
    </w:p>
    <w:p w14:paraId="0C263994" w14:textId="0CC8974F" w:rsidR="00A90238" w:rsidRPr="00D1798B" w:rsidRDefault="00A90238" w:rsidP="00A90238">
      <w:r w:rsidRPr="004D3578">
        <w:rPr>
          <w:noProof/>
          <w:sz w:val="22"/>
        </w:rPr>
        <w:fldChar w:fldCharType="end"/>
      </w:r>
    </w:p>
    <w:p w14:paraId="317BA647" w14:textId="77777777" w:rsidR="00A90238" w:rsidRPr="00D1798B" w:rsidRDefault="00A90238" w:rsidP="00A90238">
      <w:pPr>
        <w:pStyle w:val="Heading1"/>
      </w:pPr>
      <w:r w:rsidRPr="00D1798B">
        <w:br w:type="page"/>
      </w:r>
      <w:bookmarkStart w:id="14" w:name="_Toc424654344"/>
      <w:bookmarkStart w:id="15" w:name="_Toc428364927"/>
      <w:bookmarkStart w:id="16" w:name="_Toc433209522"/>
      <w:bookmarkStart w:id="17" w:name="_Toc445195208"/>
      <w:bookmarkStart w:id="18" w:name="_Toc445214623"/>
      <w:bookmarkStart w:id="19" w:name="_Toc445869695"/>
      <w:bookmarkStart w:id="20" w:name="_Toc446352340"/>
      <w:bookmarkStart w:id="21" w:name="_Toc446369771"/>
      <w:bookmarkStart w:id="22" w:name="_Toc446371502"/>
      <w:bookmarkStart w:id="23" w:name="_Toc185772173"/>
      <w:r w:rsidRPr="00D1798B">
        <w:lastRenderedPageBreak/>
        <w:t>Foreword</w:t>
      </w:r>
      <w:bookmarkEnd w:id="14"/>
      <w:bookmarkEnd w:id="15"/>
      <w:bookmarkEnd w:id="16"/>
      <w:bookmarkEnd w:id="17"/>
      <w:bookmarkEnd w:id="18"/>
      <w:bookmarkEnd w:id="19"/>
      <w:bookmarkEnd w:id="20"/>
      <w:bookmarkEnd w:id="21"/>
      <w:bookmarkEnd w:id="22"/>
      <w:bookmarkEnd w:id="23"/>
    </w:p>
    <w:p w14:paraId="6FA6BE84" w14:textId="77777777" w:rsidR="00A90238" w:rsidRPr="00D1798B" w:rsidRDefault="00A90238" w:rsidP="00A90238">
      <w:r w:rsidRPr="00D1798B">
        <w:t>This Technical Specification has been produced by the 3</w:t>
      </w:r>
      <w:r w:rsidRPr="00D1798B">
        <w:rPr>
          <w:vertAlign w:val="superscript"/>
        </w:rPr>
        <w:t>rd</w:t>
      </w:r>
      <w:r w:rsidRPr="00D1798B">
        <w:t xml:space="preserve"> Generation Partnership Project (3GPP).</w:t>
      </w:r>
    </w:p>
    <w:p w14:paraId="6AE7CE27" w14:textId="77777777" w:rsidR="00A90238" w:rsidRPr="004D3578" w:rsidRDefault="00A90238" w:rsidP="00A90238">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9DCA647" w14:textId="77777777" w:rsidR="00A90238" w:rsidRPr="004D3578" w:rsidRDefault="00A90238" w:rsidP="00A90238">
      <w:pPr>
        <w:pStyle w:val="B1"/>
      </w:pPr>
      <w:r w:rsidRPr="004D3578">
        <w:t>Version x.y.z</w:t>
      </w:r>
    </w:p>
    <w:p w14:paraId="00E3D23B" w14:textId="77777777" w:rsidR="00A90238" w:rsidRPr="004D3578" w:rsidRDefault="00A90238" w:rsidP="00A90238">
      <w:pPr>
        <w:pStyle w:val="B1"/>
      </w:pPr>
      <w:r w:rsidRPr="004D3578">
        <w:t>where:</w:t>
      </w:r>
    </w:p>
    <w:p w14:paraId="3F04CC25" w14:textId="77777777" w:rsidR="00A90238" w:rsidRPr="004D3578" w:rsidRDefault="00A90238" w:rsidP="00A90238">
      <w:pPr>
        <w:pStyle w:val="B2"/>
      </w:pPr>
      <w:r w:rsidRPr="004D3578">
        <w:t>x</w:t>
      </w:r>
      <w:r w:rsidRPr="004D3578">
        <w:tab/>
        <w:t>the first digit:</w:t>
      </w:r>
    </w:p>
    <w:p w14:paraId="36186F73" w14:textId="77777777" w:rsidR="00A90238" w:rsidRPr="004D3578" w:rsidRDefault="00A90238" w:rsidP="00A90238">
      <w:pPr>
        <w:pStyle w:val="B3"/>
      </w:pPr>
      <w:r w:rsidRPr="004D3578">
        <w:t>1</w:t>
      </w:r>
      <w:r w:rsidRPr="004D3578">
        <w:tab/>
        <w:t>presented to TSG for information;</w:t>
      </w:r>
    </w:p>
    <w:p w14:paraId="62786312" w14:textId="77777777" w:rsidR="00A90238" w:rsidRPr="004D3578" w:rsidRDefault="00A90238" w:rsidP="00A90238">
      <w:pPr>
        <w:pStyle w:val="B3"/>
      </w:pPr>
      <w:r w:rsidRPr="004D3578">
        <w:t>2</w:t>
      </w:r>
      <w:r w:rsidRPr="004D3578">
        <w:tab/>
        <w:t>presented to TSG for approval;</w:t>
      </w:r>
    </w:p>
    <w:p w14:paraId="3F7D90A4" w14:textId="77777777" w:rsidR="00A90238" w:rsidRPr="004D3578" w:rsidRDefault="00A90238" w:rsidP="00A90238">
      <w:pPr>
        <w:pStyle w:val="B3"/>
      </w:pPr>
      <w:r w:rsidRPr="004D3578">
        <w:t>3</w:t>
      </w:r>
      <w:r w:rsidRPr="004D3578">
        <w:tab/>
        <w:t>or greater indicates TSG approved document under change control.</w:t>
      </w:r>
    </w:p>
    <w:p w14:paraId="4F22BB05" w14:textId="77777777" w:rsidR="00A90238" w:rsidRPr="004D3578" w:rsidRDefault="00A90238" w:rsidP="00A90238">
      <w:pPr>
        <w:pStyle w:val="B2"/>
      </w:pPr>
      <w:r w:rsidRPr="004D3578">
        <w:t>y</w:t>
      </w:r>
      <w:r w:rsidRPr="004D3578">
        <w:tab/>
        <w:t>the second digit is incremented for all changes of substance, i.e. technical enhancements, corrections, updates, etc.</w:t>
      </w:r>
    </w:p>
    <w:p w14:paraId="026D87AF" w14:textId="77777777" w:rsidR="00A90238" w:rsidRPr="004D3578" w:rsidRDefault="00A90238" w:rsidP="00A90238">
      <w:pPr>
        <w:pStyle w:val="B2"/>
      </w:pPr>
      <w:r w:rsidRPr="004D3578">
        <w:t>z</w:t>
      </w:r>
      <w:r w:rsidRPr="004D3578">
        <w:tab/>
        <w:t>the third digit is incremented when editorial only changes have been incorporated in the document.</w:t>
      </w:r>
    </w:p>
    <w:p w14:paraId="3EFB0862" w14:textId="77777777" w:rsidR="00A90238" w:rsidRPr="004D3578" w:rsidRDefault="00A90238" w:rsidP="00A90238">
      <w:pPr>
        <w:pStyle w:val="Heading1"/>
      </w:pPr>
      <w:r w:rsidRPr="004D3578">
        <w:br w:type="page"/>
      </w:r>
      <w:bookmarkStart w:id="24" w:name="_Toc424654345"/>
      <w:bookmarkStart w:id="25" w:name="_Toc428364928"/>
      <w:bookmarkStart w:id="26" w:name="_Toc433209523"/>
      <w:bookmarkStart w:id="27" w:name="_Toc445195209"/>
      <w:bookmarkStart w:id="28" w:name="_Toc445214624"/>
      <w:bookmarkStart w:id="29" w:name="_Toc445869696"/>
      <w:bookmarkStart w:id="30" w:name="_Toc446352341"/>
      <w:bookmarkStart w:id="31" w:name="_Toc446369772"/>
      <w:bookmarkStart w:id="32" w:name="_Toc446371503"/>
      <w:bookmarkStart w:id="33" w:name="_Toc185772174"/>
      <w:r w:rsidRPr="004D3578">
        <w:lastRenderedPageBreak/>
        <w:t>1</w:t>
      </w:r>
      <w:r w:rsidRPr="004D3578">
        <w:tab/>
        <w:t>Scope</w:t>
      </w:r>
      <w:bookmarkEnd w:id="24"/>
      <w:bookmarkEnd w:id="25"/>
      <w:bookmarkEnd w:id="26"/>
      <w:bookmarkEnd w:id="27"/>
      <w:bookmarkEnd w:id="28"/>
      <w:bookmarkEnd w:id="29"/>
      <w:bookmarkEnd w:id="30"/>
      <w:bookmarkEnd w:id="31"/>
      <w:bookmarkEnd w:id="32"/>
      <w:bookmarkEnd w:id="33"/>
    </w:p>
    <w:p w14:paraId="3F7D8034" w14:textId="77777777" w:rsidR="00A90238" w:rsidRDefault="00A90238" w:rsidP="00A90238">
      <w:r>
        <w:t xml:space="preserve">This document specifies the </w:t>
      </w:r>
      <w:r>
        <w:rPr>
          <w:rFonts w:hint="eastAsia"/>
          <w:lang w:eastAsia="zh-CN"/>
        </w:rPr>
        <w:t>functional</w:t>
      </w:r>
      <w:r>
        <w:t xml:space="preserve"> </w:t>
      </w:r>
      <w:r>
        <w:rPr>
          <w:rFonts w:hint="eastAsia"/>
          <w:lang w:eastAsia="zh-CN"/>
        </w:rPr>
        <w:t>model</w:t>
      </w:r>
      <w:r>
        <w:t xml:space="preserve">, procedures and information flows needed </w:t>
      </w:r>
      <w:r>
        <w:rPr>
          <w:rFonts w:hint="eastAsia"/>
          <w:lang w:eastAsia="zh-CN"/>
        </w:rPr>
        <w:t>for</w:t>
      </w:r>
      <w:r>
        <w:t xml:space="preserve"> the mission critical </w:t>
      </w:r>
      <w:r>
        <w:rPr>
          <w:rFonts w:hint="eastAsia"/>
          <w:lang w:eastAsia="zh-CN"/>
        </w:rPr>
        <w:t>video</w:t>
      </w:r>
      <w:r>
        <w:t xml:space="preserve"> (MC</w:t>
      </w:r>
      <w:r>
        <w:rPr>
          <w:rFonts w:hint="eastAsia"/>
          <w:lang w:eastAsia="zh-CN"/>
        </w:rPr>
        <w:t>Video</w:t>
      </w:r>
      <w:r>
        <w:t>) service</w:t>
      </w:r>
      <w:r>
        <w:rPr>
          <w:rFonts w:hint="eastAsia"/>
          <w:lang w:eastAsia="zh-CN"/>
        </w:rPr>
        <w:t>.</w:t>
      </w:r>
      <w:r w:rsidRPr="00FB35C1">
        <w:t xml:space="preserve"> Support</w:t>
      </w:r>
      <w:r>
        <w:t xml:space="preserve"> for both </w:t>
      </w:r>
      <w:r>
        <w:rPr>
          <w:rFonts w:hint="eastAsia"/>
          <w:lang w:eastAsia="zh-CN"/>
        </w:rPr>
        <w:t>MCVideo</w:t>
      </w:r>
      <w:r>
        <w:t xml:space="preserve"> group </w:t>
      </w:r>
      <w:r>
        <w:rPr>
          <w:rFonts w:hint="eastAsia"/>
          <w:lang w:eastAsia="zh-CN"/>
        </w:rPr>
        <w:t>streaming</w:t>
      </w:r>
      <w:r>
        <w:t xml:space="preserve"> and MC</w:t>
      </w:r>
      <w:r>
        <w:rPr>
          <w:rFonts w:hint="eastAsia"/>
          <w:lang w:eastAsia="zh-CN"/>
        </w:rPr>
        <w:t>Video</w:t>
      </w:r>
      <w:r>
        <w:t xml:space="preserve"> private </w:t>
      </w:r>
      <w:r>
        <w:rPr>
          <w:rFonts w:hint="eastAsia"/>
          <w:lang w:eastAsia="zh-CN"/>
        </w:rPr>
        <w:t>streaming</w:t>
      </w:r>
      <w:r>
        <w:t xml:space="preserve"> operating in on-network and off-network modes of operation is specified.</w:t>
      </w:r>
    </w:p>
    <w:p w14:paraId="4CAC2B3F" w14:textId="77777777" w:rsidR="00A90238" w:rsidRDefault="00A90238" w:rsidP="00A90238">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rFonts w:hint="eastAsia"/>
          <w:lang w:eastAsia="zh-CN"/>
        </w:rPr>
        <w:t>280</w:t>
      </w:r>
      <w:r>
        <w:rPr>
          <w:lang w:eastAsia="zh-CN"/>
        </w:rPr>
        <w:t> </w:t>
      </w:r>
      <w:r w:rsidRPr="00FC07B6">
        <w:rPr>
          <w:lang w:eastAsia="zh-CN"/>
        </w:rPr>
        <w:t>[</w:t>
      </w:r>
      <w:r>
        <w:rPr>
          <w:rFonts w:hint="eastAsia"/>
          <w:lang w:eastAsia="zh-CN"/>
        </w:rPr>
        <w:t>2</w:t>
      </w:r>
      <w:r w:rsidRPr="00FC07B6">
        <w:rPr>
          <w:lang w:eastAsia="zh-CN"/>
        </w:rPr>
        <w:t>]</w:t>
      </w:r>
      <w:r>
        <w:rPr>
          <w:rFonts w:hint="eastAsia"/>
          <w:lang w:eastAsia="zh-CN"/>
        </w:rPr>
        <w:t xml:space="preserve">, </w:t>
      </w:r>
      <w:r>
        <w:rPr>
          <w:lang w:eastAsia="zh-CN"/>
        </w:rPr>
        <w:t xml:space="preserve">and </w:t>
      </w:r>
      <w:r>
        <w:rPr>
          <w:rFonts w:hint="eastAsia"/>
          <w:lang w:eastAsia="zh-CN"/>
        </w:rPr>
        <w:t>3GPP TS 22.281</w:t>
      </w:r>
      <w:r>
        <w:rPr>
          <w:lang w:val="en-US" w:eastAsia="zh-CN"/>
        </w:rPr>
        <w:t> </w:t>
      </w:r>
      <w:r>
        <w:rPr>
          <w:rFonts w:hint="eastAsia"/>
          <w:lang w:eastAsia="zh-CN"/>
        </w:rPr>
        <w:t>[3]</w:t>
      </w:r>
      <w:r w:rsidRPr="00FC07B6">
        <w:rPr>
          <w:lang w:eastAsia="zh-CN"/>
        </w:rPr>
        <w:t>.</w:t>
      </w:r>
    </w:p>
    <w:p w14:paraId="0404005C" w14:textId="77777777" w:rsidR="00A90238" w:rsidRDefault="00A90238" w:rsidP="00A90238">
      <w:r>
        <w:t xml:space="preserve">The present document is applicable primarily to </w:t>
      </w:r>
      <w:r>
        <w:rPr>
          <w:rFonts w:hint="eastAsia"/>
          <w:lang w:eastAsia="zh-CN"/>
        </w:rPr>
        <w:t>mission critical video</w:t>
      </w:r>
      <w:r>
        <w:t xml:space="preserve"> service using E-UTRAN access</w:t>
      </w:r>
      <w:r w:rsidRPr="00173D58">
        <w:t xml:space="preserve"> </w:t>
      </w:r>
      <w:r>
        <w:rPr>
          <w:rFonts w:hint="eastAsia"/>
          <w:lang w:eastAsia="zh-CN"/>
        </w:rPr>
        <w:t>based on the common functional architecture for mission critical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 and the</w:t>
      </w:r>
      <w:r>
        <w:t xml:space="preserve"> EPC architecture defined in 3GPP TS 23.401 [</w:t>
      </w:r>
      <w:r>
        <w:rPr>
          <w:lang w:eastAsia="zh-CN"/>
        </w:rPr>
        <w:t>8</w:t>
      </w:r>
      <w:r>
        <w:t>].</w:t>
      </w:r>
    </w:p>
    <w:p w14:paraId="288E6F30" w14:textId="77777777" w:rsidR="00A90238" w:rsidRDefault="00A90238" w:rsidP="00A90238">
      <w:pPr>
        <w:rPr>
          <w:lang w:eastAsia="zh-CN"/>
        </w:rPr>
      </w:pPr>
      <w:r>
        <w:t>The MC</w:t>
      </w:r>
      <w:r>
        <w:rPr>
          <w:rFonts w:hint="eastAsia"/>
          <w:lang w:eastAsia="zh-CN"/>
        </w:rPr>
        <w:t>Video</w:t>
      </w:r>
      <w:r>
        <w:t xml:space="preserve"> service can be used for public safety applications and also for general commercial applications e.g. utility companies and railways.</w:t>
      </w:r>
    </w:p>
    <w:p w14:paraId="7B4C4CE4" w14:textId="77777777" w:rsidR="00A90238" w:rsidRPr="004D3578" w:rsidRDefault="00A90238" w:rsidP="00A90238">
      <w:pPr>
        <w:pStyle w:val="Heading1"/>
      </w:pPr>
      <w:bookmarkStart w:id="34" w:name="_Toc424654346"/>
      <w:bookmarkStart w:id="35" w:name="_Toc428364929"/>
      <w:bookmarkStart w:id="36" w:name="_Toc433209524"/>
      <w:bookmarkStart w:id="37" w:name="_Toc445195210"/>
      <w:bookmarkStart w:id="38" w:name="_Toc445214625"/>
      <w:bookmarkStart w:id="39" w:name="_Toc445869697"/>
      <w:bookmarkStart w:id="40" w:name="_Toc446352342"/>
      <w:bookmarkStart w:id="41" w:name="_Toc446369773"/>
      <w:bookmarkStart w:id="42" w:name="_Toc446371504"/>
      <w:bookmarkStart w:id="43" w:name="_Toc185772175"/>
      <w:r w:rsidRPr="004D3578">
        <w:t>2</w:t>
      </w:r>
      <w:r w:rsidRPr="004D3578">
        <w:tab/>
        <w:t>References</w:t>
      </w:r>
      <w:bookmarkEnd w:id="34"/>
      <w:bookmarkEnd w:id="35"/>
      <w:bookmarkEnd w:id="36"/>
      <w:bookmarkEnd w:id="37"/>
      <w:bookmarkEnd w:id="38"/>
      <w:bookmarkEnd w:id="39"/>
      <w:bookmarkEnd w:id="40"/>
      <w:bookmarkEnd w:id="41"/>
      <w:bookmarkEnd w:id="42"/>
      <w:bookmarkEnd w:id="43"/>
    </w:p>
    <w:p w14:paraId="392EB978" w14:textId="77777777" w:rsidR="00A90238" w:rsidRPr="004D3578" w:rsidRDefault="00A90238" w:rsidP="00A90238">
      <w:r w:rsidRPr="004D3578">
        <w:t>The following documents contain provisions which, through reference in this text, constitute provisions of the present document.</w:t>
      </w:r>
    </w:p>
    <w:p w14:paraId="508E0723" w14:textId="77777777" w:rsidR="00A90238" w:rsidRPr="004D3578" w:rsidRDefault="00A90238" w:rsidP="00A90238">
      <w:pPr>
        <w:pStyle w:val="B1"/>
      </w:pPr>
      <w:r w:rsidRPr="004D3578">
        <w:t>-</w:t>
      </w:r>
      <w:r w:rsidRPr="004D3578">
        <w:tab/>
        <w:t>References are either specific (identified by date of publication, edition number, version number, etc.) or non</w:t>
      </w:r>
      <w:r w:rsidRPr="004D3578">
        <w:noBreakHyphen/>
        <w:t>specific.</w:t>
      </w:r>
    </w:p>
    <w:p w14:paraId="73B49BAF" w14:textId="77777777" w:rsidR="00A90238" w:rsidRPr="004D3578" w:rsidRDefault="00A90238" w:rsidP="00A90238">
      <w:pPr>
        <w:pStyle w:val="B1"/>
      </w:pPr>
      <w:r w:rsidRPr="004D3578">
        <w:t>-</w:t>
      </w:r>
      <w:r w:rsidRPr="004D3578">
        <w:tab/>
        <w:t>For a specific reference, subsequent revisions do not apply.</w:t>
      </w:r>
    </w:p>
    <w:p w14:paraId="72C57DD6" w14:textId="77777777" w:rsidR="00A90238" w:rsidRPr="004D3578" w:rsidRDefault="00A90238" w:rsidP="00A90238">
      <w:pPr>
        <w:pStyle w:val="B1"/>
      </w:pPr>
      <w:r w:rsidRPr="004D3578">
        <w:t>-</w:t>
      </w:r>
      <w:r w:rsidRPr="004D3578">
        <w:tab/>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1D795EEC" w14:textId="77777777" w:rsidR="00A90238" w:rsidRPr="004D3578" w:rsidRDefault="00A90238" w:rsidP="00A90238">
      <w:pPr>
        <w:pStyle w:val="EX"/>
      </w:pPr>
      <w:r w:rsidRPr="004D3578">
        <w:t>[1]</w:t>
      </w:r>
      <w:r w:rsidRPr="004D3578">
        <w:tab/>
        <w:t>3GPP TR 21.905: "Vocabulary for 3GPP Specifications".</w:t>
      </w:r>
    </w:p>
    <w:p w14:paraId="543B5807" w14:textId="77777777" w:rsidR="00A90238" w:rsidRDefault="00A90238" w:rsidP="00A90238">
      <w:pPr>
        <w:pStyle w:val="EX"/>
      </w:pPr>
      <w:r w:rsidRPr="003B0F41">
        <w:rPr>
          <w:color w:val="000000"/>
          <w:lang w:eastAsia="ja-JP"/>
        </w:rPr>
        <w:t>[2]</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280</w:t>
      </w:r>
      <w:r w:rsidRPr="003B0F41">
        <w:t xml:space="preserve">: </w:t>
      </w:r>
      <w:r w:rsidRPr="003B0F41">
        <w:rPr>
          <w:color w:val="000000"/>
          <w:lang w:eastAsia="ja-JP"/>
        </w:rPr>
        <w:t>"</w:t>
      </w:r>
      <w:r w:rsidRPr="003B0F41">
        <w:t xml:space="preserve">Mission Critical </w:t>
      </w:r>
      <w:r>
        <w:rPr>
          <w:rFonts w:hint="eastAsia"/>
          <w:lang w:eastAsia="zh-CN"/>
        </w:rPr>
        <w:t>Common Requirements</w:t>
      </w:r>
      <w:r w:rsidRPr="003B0F41">
        <w:t xml:space="preserve"> </w:t>
      </w:r>
      <w:r>
        <w:t>(</w:t>
      </w:r>
      <w:r w:rsidRPr="003B0F41">
        <w:t>MC</w:t>
      </w:r>
      <w:r>
        <w:rPr>
          <w:rFonts w:hint="eastAsia"/>
          <w:lang w:eastAsia="zh-CN"/>
        </w:rPr>
        <w:t>CoRe</w:t>
      </w:r>
      <w:r>
        <w:t>); Stage 1"</w:t>
      </w:r>
      <w:r w:rsidRPr="003B0F41">
        <w:t>.</w:t>
      </w:r>
    </w:p>
    <w:p w14:paraId="03ACEBA6" w14:textId="77777777" w:rsidR="00A90238" w:rsidRDefault="00A90238" w:rsidP="00A90238">
      <w:pPr>
        <w:pStyle w:val="EX"/>
      </w:pPr>
      <w:r w:rsidRPr="003B0F41">
        <w:rPr>
          <w:color w:val="000000"/>
          <w:lang w:eastAsia="ja-JP"/>
        </w:rPr>
        <w:t>[</w:t>
      </w:r>
      <w:r>
        <w:rPr>
          <w:rFonts w:hint="eastAsia"/>
          <w:color w:val="000000"/>
          <w:lang w:eastAsia="zh-CN"/>
        </w:rPr>
        <w:t>3</w:t>
      </w:r>
      <w:r w:rsidRPr="003B0F41">
        <w:rPr>
          <w:color w:val="000000"/>
          <w:lang w:eastAsia="ja-JP"/>
        </w:rPr>
        <w:t>]</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281</w:t>
      </w:r>
      <w:r w:rsidRPr="003B0F41">
        <w:t xml:space="preserve">: </w:t>
      </w:r>
      <w:r w:rsidRPr="003B0F41">
        <w:rPr>
          <w:color w:val="000000"/>
          <w:lang w:eastAsia="ja-JP"/>
        </w:rPr>
        <w:t>"</w:t>
      </w:r>
      <w:r w:rsidRPr="00F61B91">
        <w:t>Mission Critical Video services</w:t>
      </w:r>
      <w:r w:rsidRPr="003B0F41">
        <w:rPr>
          <w:color w:val="000000"/>
          <w:lang w:eastAsia="ja-JP"/>
        </w:rPr>
        <w:t>"</w:t>
      </w:r>
      <w:r w:rsidRPr="003B0F41">
        <w:t>.</w:t>
      </w:r>
    </w:p>
    <w:p w14:paraId="1BD8F063" w14:textId="77777777" w:rsidR="00A90238" w:rsidRPr="0050663F" w:rsidRDefault="00A90238" w:rsidP="00A90238">
      <w:pPr>
        <w:pStyle w:val="EX"/>
      </w:pPr>
      <w:r w:rsidRPr="0050663F">
        <w:t>[</w:t>
      </w:r>
      <w:r>
        <w:rPr>
          <w:rFonts w:hint="eastAsia"/>
          <w:lang w:eastAsia="zh-CN"/>
        </w:rPr>
        <w:t>4</w:t>
      </w:r>
      <w:r w:rsidRPr="0050663F">
        <w:t>]</w:t>
      </w:r>
      <w:r w:rsidRPr="0050663F">
        <w:tab/>
        <w:t>3GPP TS 23.002: "Network Architecture".</w:t>
      </w:r>
    </w:p>
    <w:p w14:paraId="6C8AB877" w14:textId="77777777" w:rsidR="00A90238" w:rsidRDefault="00A90238" w:rsidP="00A90238">
      <w:pPr>
        <w:pStyle w:val="EX"/>
      </w:pPr>
      <w:r>
        <w:t>[5]</w:t>
      </w:r>
      <w:r>
        <w:tab/>
      </w:r>
      <w:r w:rsidRPr="0050663F">
        <w:rPr>
          <w:rFonts w:eastAsia="Malgun Gothic" w:hint="eastAsia"/>
        </w:rPr>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 xml:space="preserve">23.228: </w:t>
      </w:r>
      <w:r w:rsidRPr="0050663F">
        <w:t>"IP Multimedia Subsystem (IMS</w:t>
      </w:r>
      <w:r w:rsidRPr="0050663F">
        <w:rPr>
          <w:rFonts w:eastAsia="Malgun Gothic" w:hint="eastAsia"/>
        </w:rPr>
        <w:t>)</w:t>
      </w:r>
      <w:r w:rsidRPr="0050663F">
        <w:rPr>
          <w:rFonts w:eastAsia="Malgun Gothic"/>
        </w:rPr>
        <w:t>; Stage 2</w:t>
      </w:r>
      <w:r w:rsidRPr="0050663F">
        <w:t>".</w:t>
      </w:r>
    </w:p>
    <w:p w14:paraId="20D39768" w14:textId="77777777" w:rsidR="00A90238" w:rsidRDefault="00A90238" w:rsidP="00A90238">
      <w:pPr>
        <w:pStyle w:val="EX"/>
        <w:rPr>
          <w:lang w:eastAsia="zh-CN"/>
        </w:rPr>
      </w:pPr>
      <w:r w:rsidRPr="003B0F41">
        <w:t>[</w:t>
      </w:r>
      <w:r>
        <w:rPr>
          <w:lang w:eastAsia="zh-CN"/>
        </w:rPr>
        <w:t>6</w:t>
      </w:r>
      <w:r w:rsidRPr="003B0F41">
        <w:t>]</w:t>
      </w:r>
      <w:r w:rsidRPr="003B0F41">
        <w:tab/>
        <w:t>3GPP</w:t>
      </w:r>
      <w:r w:rsidRPr="003B0F41">
        <w:rPr>
          <w:color w:val="000000"/>
          <w:lang w:eastAsia="ja-JP"/>
        </w:rPr>
        <w:t> </w:t>
      </w:r>
      <w:r w:rsidRPr="003B0F41">
        <w:t>TS</w:t>
      </w:r>
      <w:r w:rsidRPr="003B0F41">
        <w:rPr>
          <w:color w:val="000000"/>
          <w:lang w:eastAsia="ja-JP"/>
        </w:rPr>
        <w:t> </w:t>
      </w:r>
      <w:r w:rsidRPr="003B0F41">
        <w:t>23.</w:t>
      </w:r>
      <w:r>
        <w:rPr>
          <w:rFonts w:hint="eastAsia"/>
          <w:lang w:eastAsia="zh-CN"/>
        </w:rPr>
        <w:t>280</w:t>
      </w:r>
      <w:r w:rsidRPr="003B0F41">
        <w:t xml:space="preserve">: </w:t>
      </w:r>
      <w:r w:rsidRPr="003B0F41">
        <w:rPr>
          <w:color w:val="000000"/>
          <w:lang w:eastAsia="ja-JP"/>
        </w:rPr>
        <w:t>"</w:t>
      </w:r>
      <w:r>
        <w:rPr>
          <w:rFonts w:hint="eastAsia"/>
          <w:color w:val="000000"/>
          <w:lang w:eastAsia="zh-CN"/>
        </w:rPr>
        <w:t>Common f</w:t>
      </w:r>
      <w:r w:rsidRPr="00655129">
        <w:t>unctional architecture to support mission critical services</w:t>
      </w:r>
      <w:r>
        <w:t>; Stage 2"</w:t>
      </w:r>
      <w:r w:rsidRPr="003B0F41">
        <w:t>.</w:t>
      </w:r>
    </w:p>
    <w:p w14:paraId="70643317" w14:textId="77777777" w:rsidR="00A90238" w:rsidRDefault="00A90238" w:rsidP="00A90238">
      <w:pPr>
        <w:pStyle w:val="EX"/>
        <w:rPr>
          <w:lang w:eastAsia="zh-CN"/>
        </w:rPr>
      </w:pPr>
      <w:r>
        <w:rPr>
          <w:rFonts w:hint="eastAsia"/>
          <w:lang w:eastAsia="zh-CN"/>
        </w:rPr>
        <w:t>[</w:t>
      </w:r>
      <w:r>
        <w:rPr>
          <w:lang w:eastAsia="zh-CN"/>
        </w:rPr>
        <w:t>7</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 xml:space="preserve">23.303: </w:t>
      </w:r>
      <w:r w:rsidRPr="00F21150">
        <w:rPr>
          <w:lang w:eastAsia="zh-CN"/>
        </w:rPr>
        <w:t>"Proximity-based services (ProSe); Stage 2".</w:t>
      </w:r>
    </w:p>
    <w:p w14:paraId="4F08F00B" w14:textId="77777777" w:rsidR="00A90238" w:rsidRDefault="00A90238" w:rsidP="00A90238">
      <w:pPr>
        <w:pStyle w:val="EX"/>
      </w:pPr>
      <w:r w:rsidRPr="003B0F41">
        <w:t>[</w:t>
      </w:r>
      <w:r>
        <w:rPr>
          <w:lang w:eastAsia="zh-CN"/>
        </w:rPr>
        <w:t>8</w:t>
      </w:r>
      <w:r w:rsidRPr="003B0F41">
        <w:t>]</w:t>
      </w:r>
      <w:r w:rsidRPr="003B0F41">
        <w:tab/>
        <w:t>3GPP TS 23.401: "General Packet Radio Service (GPRS) enhancements for Evolved Universal Terrestrial Radio Access Network (E-UTRAN) access".</w:t>
      </w:r>
    </w:p>
    <w:p w14:paraId="24EDA50C" w14:textId="77777777" w:rsidR="00A90238" w:rsidRDefault="00A90238" w:rsidP="00A90238">
      <w:pPr>
        <w:pStyle w:val="EX"/>
      </w:pPr>
      <w:r>
        <w:t>[</w:t>
      </w:r>
      <w:r>
        <w:rPr>
          <w:lang w:eastAsia="zh-CN"/>
        </w:rPr>
        <w:t>9</w:t>
      </w:r>
      <w:r>
        <w:t>]</w:t>
      </w:r>
      <w:r>
        <w:tab/>
        <w:t>3GPP</w:t>
      </w:r>
      <w:r>
        <w:rPr>
          <w:color w:val="000000"/>
          <w:lang w:eastAsia="ja-JP"/>
        </w:rPr>
        <w:t> </w:t>
      </w:r>
      <w:r>
        <w:t>TS</w:t>
      </w:r>
      <w:r>
        <w:rPr>
          <w:color w:val="000000"/>
          <w:lang w:eastAsia="ja-JP"/>
        </w:rPr>
        <w:t> </w:t>
      </w:r>
      <w:r>
        <w:t xml:space="preserve">23.468: </w:t>
      </w:r>
      <w:r>
        <w:rPr>
          <w:color w:val="000000"/>
          <w:lang w:eastAsia="ja-JP"/>
        </w:rPr>
        <w:t>"</w:t>
      </w:r>
      <w:r>
        <w:t>Group Communication System Enablers for LTE (GCSE_LTE); Stage 2</w:t>
      </w:r>
      <w:r>
        <w:rPr>
          <w:color w:val="000000"/>
          <w:lang w:eastAsia="ja-JP"/>
        </w:rPr>
        <w:t>"</w:t>
      </w:r>
      <w:r>
        <w:t>.</w:t>
      </w:r>
    </w:p>
    <w:p w14:paraId="4BE18909" w14:textId="77777777" w:rsidR="00A90238" w:rsidRDefault="00A90238" w:rsidP="00A90238">
      <w:pPr>
        <w:pStyle w:val="EX"/>
      </w:pPr>
      <w:r>
        <w:t>[10]</w:t>
      </w:r>
      <w:r>
        <w:tab/>
        <w:t>Void</w:t>
      </w:r>
    </w:p>
    <w:p w14:paraId="265309A5" w14:textId="77777777" w:rsidR="00A90238" w:rsidRDefault="00A90238" w:rsidP="00A90238">
      <w:pPr>
        <w:keepLines/>
        <w:ind w:left="1702" w:hanging="1418"/>
      </w:pPr>
      <w:r>
        <w:t>[11]</w:t>
      </w:r>
      <w:r>
        <w:tab/>
        <w:t>3GPP TS 23.203: "Policy and charging control architecture".</w:t>
      </w:r>
    </w:p>
    <w:p w14:paraId="5AA5BD95" w14:textId="77777777" w:rsidR="00A90238" w:rsidRDefault="00A90238" w:rsidP="00A90238">
      <w:pPr>
        <w:pStyle w:val="EX"/>
      </w:pPr>
      <w:r>
        <w:t>[12]</w:t>
      </w:r>
      <w:r>
        <w:tab/>
        <w:t>3GPP TS 36.331: "Evolved Universal Terrestrial Radio Access (E-UTRA); Radio Resource Control (RRC); Protocol specification".</w:t>
      </w:r>
    </w:p>
    <w:p w14:paraId="2366D147" w14:textId="77777777" w:rsidR="00A90238" w:rsidRDefault="00A90238" w:rsidP="00A90238">
      <w:pPr>
        <w:pStyle w:val="EX"/>
      </w:pPr>
      <w:r w:rsidRPr="00173ACE">
        <w:t>[</w:t>
      </w:r>
      <w:r>
        <w:t>13</w:t>
      </w:r>
      <w:r w:rsidRPr="00173ACE">
        <w:t>]</w:t>
      </w:r>
      <w:r w:rsidRPr="00173ACE">
        <w:tab/>
        <w:t>3GPP TS 29.468: "Group Communication System Enablers for LTE (GCSE_LTE); MB2 reference point; Stage 3".</w:t>
      </w:r>
    </w:p>
    <w:p w14:paraId="3A774398" w14:textId="77777777" w:rsidR="00A90238" w:rsidRDefault="00A90238" w:rsidP="00A90238">
      <w:pPr>
        <w:pStyle w:val="EX"/>
      </w:pPr>
      <w:r>
        <w:t>[14]</w:t>
      </w:r>
      <w:r>
        <w:tab/>
        <w:t>3GPP TS 33.180: "</w:t>
      </w:r>
      <w:r w:rsidRPr="00516CD0">
        <w:t>Security of the mission critical service</w:t>
      </w:r>
      <w:r>
        <w:t>".</w:t>
      </w:r>
    </w:p>
    <w:p w14:paraId="7489FC82" w14:textId="166D2A43" w:rsidR="00FF7179" w:rsidRDefault="00FF7179" w:rsidP="00A90238">
      <w:pPr>
        <w:pStyle w:val="EX"/>
      </w:pPr>
      <w:r>
        <w:t>[15]</w:t>
      </w:r>
      <w:r>
        <w:tab/>
      </w:r>
      <w:r w:rsidRPr="004B382F">
        <w:t>3GPP</w:t>
      </w:r>
      <w:r>
        <w:t> </w:t>
      </w:r>
      <w:r w:rsidRPr="004B382F">
        <w:t>TS</w:t>
      </w:r>
      <w:r>
        <w:t> </w:t>
      </w:r>
      <w:r w:rsidRPr="004B382F">
        <w:t>22.179: "Mission Critical Push to Talk (MCPTT); Stage 1".</w:t>
      </w:r>
    </w:p>
    <w:p w14:paraId="0C68FDE8" w14:textId="77777777" w:rsidR="00A90238" w:rsidRPr="004D3578" w:rsidRDefault="00A90238" w:rsidP="00A90238">
      <w:pPr>
        <w:pStyle w:val="Heading1"/>
      </w:pPr>
      <w:bookmarkStart w:id="44" w:name="_Toc424654347"/>
      <w:bookmarkStart w:id="45" w:name="_Toc428364930"/>
      <w:bookmarkStart w:id="46" w:name="_Toc433209525"/>
      <w:bookmarkStart w:id="47" w:name="_Toc445195211"/>
      <w:bookmarkStart w:id="48" w:name="_Toc445214626"/>
      <w:bookmarkStart w:id="49" w:name="_Toc445869698"/>
      <w:bookmarkStart w:id="50" w:name="_Toc446352343"/>
      <w:bookmarkStart w:id="51" w:name="_Toc446369774"/>
      <w:bookmarkStart w:id="52" w:name="_Toc446371505"/>
      <w:bookmarkStart w:id="53" w:name="_Toc185772176"/>
      <w:r w:rsidRPr="004D3578">
        <w:lastRenderedPageBreak/>
        <w:t>3</w:t>
      </w:r>
      <w:r w:rsidRPr="004D3578">
        <w:tab/>
        <w:t>Definitions, symbols and abbreviations</w:t>
      </w:r>
      <w:bookmarkEnd w:id="44"/>
      <w:bookmarkEnd w:id="45"/>
      <w:bookmarkEnd w:id="46"/>
      <w:bookmarkEnd w:id="47"/>
      <w:bookmarkEnd w:id="48"/>
      <w:bookmarkEnd w:id="49"/>
      <w:bookmarkEnd w:id="50"/>
      <w:bookmarkEnd w:id="51"/>
      <w:bookmarkEnd w:id="52"/>
      <w:bookmarkEnd w:id="53"/>
    </w:p>
    <w:p w14:paraId="32E15F09" w14:textId="77777777" w:rsidR="00A90238" w:rsidRPr="004D3578" w:rsidRDefault="00A90238" w:rsidP="00A90238">
      <w:pPr>
        <w:pStyle w:val="Heading2"/>
      </w:pPr>
      <w:bookmarkStart w:id="54" w:name="_Toc424654348"/>
      <w:bookmarkStart w:id="55" w:name="_Toc428364931"/>
      <w:bookmarkStart w:id="56" w:name="_Toc433209526"/>
      <w:bookmarkStart w:id="57" w:name="_Toc445195212"/>
      <w:bookmarkStart w:id="58" w:name="_Toc445214627"/>
      <w:bookmarkStart w:id="59" w:name="_Toc445869699"/>
      <w:bookmarkStart w:id="60" w:name="_Toc446352344"/>
      <w:bookmarkStart w:id="61" w:name="_Toc446369775"/>
      <w:bookmarkStart w:id="62" w:name="_Toc446371506"/>
      <w:bookmarkStart w:id="63" w:name="_Toc185772177"/>
      <w:r w:rsidRPr="004D3578">
        <w:t>3.1</w:t>
      </w:r>
      <w:r w:rsidRPr="004D3578">
        <w:tab/>
        <w:t>Definitions</w:t>
      </w:r>
      <w:bookmarkEnd w:id="54"/>
      <w:bookmarkEnd w:id="55"/>
      <w:bookmarkEnd w:id="56"/>
      <w:bookmarkEnd w:id="57"/>
      <w:bookmarkEnd w:id="58"/>
      <w:bookmarkEnd w:id="59"/>
      <w:bookmarkEnd w:id="60"/>
      <w:bookmarkEnd w:id="61"/>
      <w:bookmarkEnd w:id="62"/>
      <w:bookmarkEnd w:id="63"/>
    </w:p>
    <w:p w14:paraId="0B07A720" w14:textId="77777777" w:rsidR="00A90238" w:rsidRDefault="00A90238" w:rsidP="00A90238">
      <w:pPr>
        <w:rPr>
          <w:lang w:eastAsia="zh-CN"/>
        </w:rPr>
      </w:pPr>
      <w:r w:rsidRPr="004D3578">
        <w:t xml:space="preserve">For the purposes of the present document, the terms and definitions given in </w:t>
      </w:r>
      <w:r>
        <w:t>3GPP </w:t>
      </w:r>
      <w:r w:rsidRPr="004D3578">
        <w:t xml:space="preserve">TR 21.905 [1] and the following apply. A term defined in the present document takes precedence over the definition of the same term, if any, in </w:t>
      </w:r>
      <w:r>
        <w:t>3GPP </w:t>
      </w:r>
      <w:r w:rsidRPr="004D3578">
        <w:t>TR 21.905 [1].</w:t>
      </w:r>
    </w:p>
    <w:p w14:paraId="3FA33BB6" w14:textId="77777777" w:rsidR="00A90238" w:rsidRDefault="00A90238" w:rsidP="00A90238">
      <w:pPr>
        <w:rPr>
          <w:b/>
          <w:lang w:eastAsia="zh-CN"/>
        </w:rPr>
      </w:pPr>
      <w:r>
        <w:rPr>
          <w:b/>
          <w:lang w:eastAsia="zh-CN"/>
        </w:rPr>
        <w:t>MCVideo client:</w:t>
      </w:r>
      <w:r w:rsidRPr="00CF7B5B">
        <w:rPr>
          <w:lang w:eastAsia="zh-CN"/>
        </w:rPr>
        <w:t xml:space="preserve"> An instance of an MC service client that provides the client application function for the </w:t>
      </w:r>
      <w:r>
        <w:rPr>
          <w:lang w:eastAsia="zh-CN"/>
        </w:rPr>
        <w:t>MCVideo</w:t>
      </w:r>
      <w:r w:rsidRPr="00CF7B5B">
        <w:rPr>
          <w:lang w:eastAsia="zh-CN"/>
        </w:rPr>
        <w:t xml:space="preserve"> service.</w:t>
      </w:r>
    </w:p>
    <w:p w14:paraId="74367AB9" w14:textId="77777777" w:rsidR="00A90238" w:rsidRDefault="00A90238" w:rsidP="00A90238">
      <w:pPr>
        <w:rPr>
          <w:lang w:eastAsia="zh-CN"/>
        </w:rPr>
      </w:pPr>
      <w:r w:rsidRPr="000D58B0">
        <w:rPr>
          <w:rFonts w:hint="eastAsia"/>
          <w:b/>
          <w:lang w:eastAsia="zh-CN"/>
        </w:rPr>
        <w:t xml:space="preserve">MCVideo group: </w:t>
      </w:r>
      <w:r w:rsidRPr="000D58B0">
        <w:rPr>
          <w:lang w:eastAsia="zh-CN"/>
        </w:rPr>
        <w:t>An MC service group configured for MCVideo service.</w:t>
      </w:r>
    </w:p>
    <w:p w14:paraId="690F0197" w14:textId="77777777" w:rsidR="00A90238" w:rsidRDefault="00A90238" w:rsidP="00A90238">
      <w:pPr>
        <w:rPr>
          <w:lang w:eastAsia="zh-CN"/>
        </w:rPr>
      </w:pPr>
      <w:r w:rsidRPr="00EE27D3">
        <w:rPr>
          <w:b/>
          <w:lang w:eastAsia="zh-CN"/>
        </w:rPr>
        <w:t>MCVideo group affiliation:</w:t>
      </w:r>
      <w:r>
        <w:rPr>
          <w:lang w:eastAsia="zh-CN"/>
        </w:rPr>
        <w:t xml:space="preserve"> An MC service group affiliation for MCVideo.</w:t>
      </w:r>
    </w:p>
    <w:p w14:paraId="7FBCFDC1" w14:textId="77777777" w:rsidR="00A90238" w:rsidRDefault="00A90238" w:rsidP="00A90238">
      <w:pPr>
        <w:rPr>
          <w:lang w:eastAsia="zh-CN"/>
        </w:rPr>
      </w:pPr>
      <w:r w:rsidRPr="00EE27D3">
        <w:rPr>
          <w:b/>
          <w:lang w:eastAsia="zh-CN"/>
        </w:rPr>
        <w:t>MCVideo group de-affiliation:</w:t>
      </w:r>
      <w:r>
        <w:rPr>
          <w:lang w:eastAsia="zh-CN"/>
        </w:rPr>
        <w:t xml:space="preserve"> An MC service group de-affiliation for MCVideo.</w:t>
      </w:r>
    </w:p>
    <w:p w14:paraId="105FD7A4" w14:textId="77777777" w:rsidR="00A90238" w:rsidRPr="005A4961" w:rsidRDefault="00A90238" w:rsidP="00A90238">
      <w:pPr>
        <w:rPr>
          <w:b/>
        </w:rPr>
      </w:pPr>
      <w:r>
        <w:rPr>
          <w:b/>
          <w:lang w:eastAsia="zh-CN"/>
        </w:rPr>
        <w:t>MCVideo g</w:t>
      </w:r>
      <w:r w:rsidRPr="005A4961">
        <w:rPr>
          <w:b/>
        </w:rPr>
        <w:t xml:space="preserve">roup </w:t>
      </w:r>
      <w:r>
        <w:rPr>
          <w:b/>
        </w:rPr>
        <w:t>h</w:t>
      </w:r>
      <w:r w:rsidRPr="005A4961">
        <w:rPr>
          <w:b/>
        </w:rPr>
        <w:t xml:space="preserve">ome </w:t>
      </w:r>
      <w:r>
        <w:rPr>
          <w:b/>
        </w:rPr>
        <w:t>s</w:t>
      </w:r>
      <w:r w:rsidRPr="005A4961">
        <w:rPr>
          <w:b/>
        </w:rPr>
        <w:t>ystem</w:t>
      </w:r>
      <w:r w:rsidRPr="005A4961">
        <w:t xml:space="preserve">: The </w:t>
      </w:r>
      <w:r>
        <w:rPr>
          <w:rFonts w:hint="eastAsia"/>
          <w:lang w:eastAsia="zh-CN"/>
        </w:rPr>
        <w:t>mission critical</w:t>
      </w:r>
      <w:r w:rsidRPr="005A4961">
        <w:t xml:space="preserve"> system where the MC</w:t>
      </w:r>
      <w:r>
        <w:rPr>
          <w:lang w:eastAsia="zh-CN"/>
        </w:rPr>
        <w:t>Video</w:t>
      </w:r>
      <w:r w:rsidRPr="005A4961">
        <w:t xml:space="preserve"> group is defined.</w:t>
      </w:r>
    </w:p>
    <w:p w14:paraId="47E0723D" w14:textId="77777777" w:rsidR="00A90238" w:rsidRDefault="00A90238" w:rsidP="00A90238">
      <w:pPr>
        <w:rPr>
          <w:b/>
        </w:rPr>
      </w:pPr>
      <w:r>
        <w:rPr>
          <w:b/>
          <w:lang w:eastAsia="zh-CN"/>
        </w:rPr>
        <w:t>MCVideo g</w:t>
      </w:r>
      <w:r w:rsidRPr="005A4961">
        <w:rPr>
          <w:b/>
        </w:rPr>
        <w:t xml:space="preserve">roup </w:t>
      </w:r>
      <w:r>
        <w:rPr>
          <w:b/>
        </w:rPr>
        <w:t>h</w:t>
      </w:r>
      <w:r w:rsidRPr="005A4961">
        <w:rPr>
          <w:b/>
        </w:rPr>
        <w:t xml:space="preserve">ost </w:t>
      </w:r>
      <w:r>
        <w:rPr>
          <w:b/>
        </w:rPr>
        <w:t>s</w:t>
      </w:r>
      <w:r w:rsidRPr="005A4961">
        <w:rPr>
          <w:b/>
        </w:rPr>
        <w:t>erver</w:t>
      </w:r>
      <w:r w:rsidRPr="005A4961">
        <w:t>: The MC</w:t>
      </w:r>
      <w:r>
        <w:rPr>
          <w:lang w:eastAsia="zh-CN"/>
        </w:rPr>
        <w:t>Video</w:t>
      </w:r>
      <w:r w:rsidRPr="005A4961">
        <w:t xml:space="preserve"> server within a </w:t>
      </w:r>
      <w:r>
        <w:rPr>
          <w:rFonts w:hint="eastAsia"/>
          <w:lang w:eastAsia="zh-CN"/>
        </w:rPr>
        <w:t>mission critical</w:t>
      </w:r>
      <w:r w:rsidRPr="005A4961">
        <w:t xml:space="preserve"> system which provides centralised support for </w:t>
      </w:r>
      <w:r>
        <w:rPr>
          <w:lang w:eastAsia="zh-CN"/>
        </w:rPr>
        <w:t>MCVideo services</w:t>
      </w:r>
      <w:r w:rsidRPr="005A4961">
        <w:t xml:space="preserve"> of an MC</w:t>
      </w:r>
      <w:r>
        <w:rPr>
          <w:lang w:eastAsia="zh-CN"/>
        </w:rPr>
        <w:t>Video</w:t>
      </w:r>
      <w:r w:rsidRPr="005A4961">
        <w:t xml:space="preserve"> group defined in a </w:t>
      </w:r>
      <w:r>
        <w:rPr>
          <w:rFonts w:hint="eastAsia"/>
          <w:lang w:eastAsia="zh-CN"/>
        </w:rPr>
        <w:t>MC</w:t>
      </w:r>
      <w:r>
        <w:rPr>
          <w:lang w:eastAsia="zh-CN"/>
        </w:rPr>
        <w:t>Video</w:t>
      </w:r>
      <w:r>
        <w:rPr>
          <w:rFonts w:hint="eastAsia"/>
          <w:lang w:eastAsia="zh-CN"/>
        </w:rPr>
        <w:t xml:space="preserve"> </w:t>
      </w:r>
      <w:r w:rsidRPr="005A4961">
        <w:t>group home system.</w:t>
      </w:r>
    </w:p>
    <w:p w14:paraId="088B68D4" w14:textId="77777777" w:rsidR="00A90238" w:rsidRPr="00A12C3F" w:rsidRDefault="00A90238" w:rsidP="00A90238">
      <w:pPr>
        <w:rPr>
          <w:lang w:eastAsia="zh-CN"/>
        </w:rPr>
      </w:pPr>
      <w:r>
        <w:rPr>
          <w:b/>
          <w:lang w:eastAsia="zh-CN"/>
        </w:rPr>
        <w:t>MCVideo</w:t>
      </w:r>
      <w:r w:rsidRPr="00A12C3F">
        <w:rPr>
          <w:b/>
          <w:lang w:eastAsia="zh-CN"/>
        </w:rPr>
        <w:t xml:space="preserve"> ID: </w:t>
      </w:r>
      <w:r w:rsidRPr="00A12C3F">
        <w:rPr>
          <w:lang w:eastAsia="zh-CN"/>
        </w:rPr>
        <w:t xml:space="preserve">An instance of an MC service ID within the </w:t>
      </w:r>
      <w:r>
        <w:rPr>
          <w:lang w:eastAsia="zh-CN"/>
        </w:rPr>
        <w:t>MCVideo service</w:t>
      </w:r>
      <w:r w:rsidRPr="00A12C3F">
        <w:rPr>
          <w:lang w:eastAsia="zh-CN"/>
        </w:rPr>
        <w:t>.</w:t>
      </w:r>
    </w:p>
    <w:p w14:paraId="6741383F" w14:textId="77777777" w:rsidR="00A90238" w:rsidRDefault="00A90238" w:rsidP="00A90238">
      <w:pPr>
        <w:rPr>
          <w:b/>
        </w:rPr>
      </w:pPr>
      <w:r>
        <w:rPr>
          <w:b/>
        </w:rPr>
        <w:t>MCVideo server:</w:t>
      </w:r>
      <w:r w:rsidRPr="00CF7B5B">
        <w:t xml:space="preserve"> An instance </w:t>
      </w:r>
      <w:r>
        <w:t>of an MC service server that provides the server application function for the MCVideo service.</w:t>
      </w:r>
    </w:p>
    <w:p w14:paraId="4C17C1AC" w14:textId="77777777" w:rsidR="00A90238" w:rsidRDefault="00A90238" w:rsidP="00A90238">
      <w:r w:rsidRPr="00116FBF">
        <w:rPr>
          <w:b/>
        </w:rPr>
        <w:t xml:space="preserve">MCVideo </w:t>
      </w:r>
      <w:r>
        <w:rPr>
          <w:b/>
        </w:rPr>
        <w:t>s</w:t>
      </w:r>
      <w:r w:rsidRPr="00116FBF">
        <w:rPr>
          <w:b/>
        </w:rPr>
        <w:t>ervice:</w:t>
      </w:r>
      <w:r>
        <w:t xml:space="preserve"> A video communication service supporting applications for mission critical organizations and mission critical applications for other businesses and organizations (e.g., utilities, railways) with strong security, high availability, reliability and priority handling.</w:t>
      </w:r>
    </w:p>
    <w:p w14:paraId="466DB5D5" w14:textId="77777777" w:rsidR="00A90238" w:rsidRDefault="00A90238" w:rsidP="00A90238">
      <w:pPr>
        <w:rPr>
          <w:rFonts w:eastAsia="Calibri"/>
        </w:rPr>
      </w:pPr>
      <w:r w:rsidRPr="00522F7F">
        <w:rPr>
          <w:b/>
        </w:rPr>
        <w:t xml:space="preserve">MCVideo </w:t>
      </w:r>
      <w:r>
        <w:rPr>
          <w:b/>
        </w:rPr>
        <w:t>s</w:t>
      </w:r>
      <w:r w:rsidRPr="00522F7F">
        <w:rPr>
          <w:b/>
        </w:rPr>
        <w:t>ystem:</w:t>
      </w:r>
      <w:r w:rsidRPr="00522F7F">
        <w:rPr>
          <w:rFonts w:hint="eastAsia"/>
          <w:lang w:eastAsia="zh-CN"/>
        </w:rPr>
        <w:t xml:space="preserve"> </w:t>
      </w:r>
      <w:r w:rsidRPr="006C5735">
        <w:rPr>
          <w:rFonts w:eastAsia="Calibri"/>
        </w:rPr>
        <w:t xml:space="preserve">The collection of applications, services, and enabling capabilities required to provide Mission Critical </w:t>
      </w:r>
      <w:r>
        <w:rPr>
          <w:rFonts w:eastAsia="Calibri"/>
        </w:rPr>
        <w:t>video</w:t>
      </w:r>
      <w:r w:rsidRPr="006C5735">
        <w:rPr>
          <w:rFonts w:eastAsia="Calibri"/>
        </w:rPr>
        <w:t xml:space="preserve"> for a Mission Critical Organization</w:t>
      </w:r>
      <w:r>
        <w:rPr>
          <w:rFonts w:eastAsia="Calibri"/>
        </w:rPr>
        <w:t>.</w:t>
      </w:r>
    </w:p>
    <w:p w14:paraId="79E577C1" w14:textId="77777777" w:rsidR="00A90238" w:rsidRPr="002237AE" w:rsidRDefault="00A90238" w:rsidP="00A90238">
      <w:pPr>
        <w:rPr>
          <w:b/>
        </w:rPr>
      </w:pPr>
      <w:r>
        <w:rPr>
          <w:b/>
        </w:rPr>
        <w:t>MCVideo</w:t>
      </w:r>
      <w:r w:rsidRPr="002237AE">
        <w:rPr>
          <w:b/>
        </w:rPr>
        <w:t xml:space="preserve"> UE:</w:t>
      </w:r>
      <w:r w:rsidRPr="005B21C1">
        <w:t xml:space="preserve"> </w:t>
      </w:r>
      <w:r w:rsidRPr="002237AE">
        <w:t>A</w:t>
      </w:r>
      <w:r>
        <w:rPr>
          <w:rFonts w:hint="eastAsia"/>
          <w:lang w:eastAsia="zh-CN"/>
        </w:rPr>
        <w:t>n</w:t>
      </w:r>
      <w:r w:rsidRPr="002237AE">
        <w:t xml:space="preserve"> </w:t>
      </w:r>
      <w:r>
        <w:rPr>
          <w:rFonts w:hint="eastAsia"/>
          <w:lang w:eastAsia="zh-CN"/>
        </w:rPr>
        <w:t xml:space="preserve">MC service </w:t>
      </w:r>
      <w:r w:rsidRPr="002237AE">
        <w:t xml:space="preserve">UE that </w:t>
      </w:r>
      <w:r>
        <w:t xml:space="preserve">can be used </w:t>
      </w:r>
      <w:r w:rsidRPr="002237AE">
        <w:t>to participate in MC</w:t>
      </w:r>
      <w:r>
        <w:t xml:space="preserve">Video </w:t>
      </w:r>
      <w:r>
        <w:rPr>
          <w:rFonts w:hint="eastAsia"/>
          <w:lang w:eastAsia="zh-CN"/>
        </w:rPr>
        <w:t>s</w:t>
      </w:r>
      <w:r>
        <w:t>ervices.</w:t>
      </w:r>
    </w:p>
    <w:p w14:paraId="73301CF9" w14:textId="77777777" w:rsidR="00A90238" w:rsidRPr="002237AE" w:rsidRDefault="00A90238" w:rsidP="00A90238">
      <w:pPr>
        <w:overflowPunct w:val="0"/>
        <w:autoSpaceDE w:val="0"/>
        <w:autoSpaceDN w:val="0"/>
        <w:adjustRightInd w:val="0"/>
        <w:jc w:val="both"/>
        <w:textAlignment w:val="baseline"/>
      </w:pPr>
      <w:r>
        <w:rPr>
          <w:b/>
        </w:rPr>
        <w:t>MCVideo</w:t>
      </w:r>
      <w:r w:rsidRPr="002237AE">
        <w:rPr>
          <w:b/>
        </w:rPr>
        <w:t xml:space="preserve"> </w:t>
      </w:r>
      <w:r>
        <w:rPr>
          <w:b/>
        </w:rPr>
        <w:t>u</w:t>
      </w:r>
      <w:r w:rsidRPr="002237AE">
        <w:rPr>
          <w:b/>
        </w:rPr>
        <w:t>ser:</w:t>
      </w:r>
      <w:r>
        <w:rPr>
          <w:rFonts w:hint="eastAsia"/>
          <w:lang w:eastAsia="zh-CN"/>
        </w:rPr>
        <w:t xml:space="preserve"> </w:t>
      </w:r>
      <w:r>
        <w:t>A</w:t>
      </w:r>
      <w:r>
        <w:rPr>
          <w:rFonts w:hint="eastAsia"/>
          <w:lang w:eastAsia="zh-CN"/>
        </w:rPr>
        <w:t>n</w:t>
      </w:r>
      <w:r>
        <w:t xml:space="preserve"> </w:t>
      </w:r>
      <w:r>
        <w:rPr>
          <w:rFonts w:hint="eastAsia"/>
          <w:lang w:eastAsia="zh-CN"/>
        </w:rPr>
        <w:t xml:space="preserve">MC service </w:t>
      </w:r>
      <w:r>
        <w:t xml:space="preserve">user </w:t>
      </w:r>
      <w:r w:rsidRPr="002237AE">
        <w:t xml:space="preserve">who </w:t>
      </w:r>
      <w:r>
        <w:rPr>
          <w:rFonts w:hint="eastAsia"/>
          <w:lang w:eastAsia="zh-CN"/>
        </w:rPr>
        <w:t xml:space="preserve">is authorized </w:t>
      </w:r>
      <w:r>
        <w:rPr>
          <w:lang w:eastAsia="zh-CN"/>
        </w:rPr>
        <w:t>for</w:t>
      </w:r>
      <w:r>
        <w:rPr>
          <w:rFonts w:hint="eastAsia"/>
          <w:lang w:eastAsia="zh-CN"/>
        </w:rPr>
        <w:t xml:space="preserve"> </w:t>
      </w:r>
      <w:r>
        <w:t>MCVideo services</w:t>
      </w:r>
      <w:r>
        <w:rPr>
          <w:rFonts w:hint="eastAsia"/>
          <w:lang w:eastAsia="zh-CN"/>
        </w:rPr>
        <w:t xml:space="preserve"> via an MCVideo UE</w:t>
      </w:r>
      <w:r w:rsidRPr="002237AE">
        <w:t>.</w:t>
      </w:r>
    </w:p>
    <w:p w14:paraId="17D47206" w14:textId="77777777" w:rsidR="00A90238" w:rsidRPr="004D3578" w:rsidRDefault="00A90238" w:rsidP="00A90238">
      <w:pPr>
        <w:rPr>
          <w:lang w:eastAsia="zh-CN"/>
        </w:rPr>
      </w:pPr>
      <w:r w:rsidRPr="003E762F">
        <w:rPr>
          <w:b/>
          <w:lang w:eastAsia="zh-CN"/>
        </w:rPr>
        <w:t>Transmission control:</w:t>
      </w:r>
      <w:r w:rsidRPr="003E762F">
        <w:rPr>
          <w:lang w:eastAsia="zh-CN"/>
        </w:rPr>
        <w:t xml:space="preserve"> Video transmitting control mechanism in an MCVideo service that determines which participants have the authority to transmit video, and determines the onward downlink video transmission during an video call.</w:t>
      </w:r>
    </w:p>
    <w:p w14:paraId="4C270381" w14:textId="77777777" w:rsidR="00A90238" w:rsidRPr="007E6407" w:rsidRDefault="00A90238" w:rsidP="00A90238">
      <w:bookmarkStart w:id="64" w:name="_Toc354565182"/>
      <w:bookmarkStart w:id="65" w:name="_Toc428364932"/>
      <w:bookmarkStart w:id="66" w:name="_Toc433209527"/>
      <w:bookmarkStart w:id="67" w:name="_Toc445195213"/>
      <w:bookmarkStart w:id="68" w:name="_Toc445214628"/>
      <w:bookmarkStart w:id="69" w:name="_Toc445869700"/>
      <w:bookmarkStart w:id="70" w:name="_Toc446352345"/>
      <w:bookmarkStart w:id="71" w:name="_Toc446369776"/>
      <w:bookmarkStart w:id="72" w:name="_Toc446371507"/>
      <w:bookmarkStart w:id="73" w:name="_Toc424654349"/>
      <w:r w:rsidRPr="007E6407">
        <w:t>For the purposes of the present document, the following terms and</w:t>
      </w:r>
      <w:r>
        <w:t xml:space="preserve"> definitions given in 3GPP TS 22</w:t>
      </w:r>
      <w:r w:rsidRPr="007E6407">
        <w:t>.</w:t>
      </w:r>
      <w:r>
        <w:t>280</w:t>
      </w:r>
      <w:r w:rsidRPr="007E6407">
        <w:t> </w:t>
      </w:r>
      <w:r>
        <w:t>[2]</w:t>
      </w:r>
      <w:r w:rsidRPr="007E6407">
        <w:t xml:space="preserve"> apply:</w:t>
      </w:r>
    </w:p>
    <w:p w14:paraId="0FBE55F7" w14:textId="77777777" w:rsidR="00A90238" w:rsidRDefault="00A90238" w:rsidP="00A90238">
      <w:pPr>
        <w:pStyle w:val="EW"/>
        <w:rPr>
          <w:b/>
        </w:rPr>
      </w:pPr>
      <w:r>
        <w:rPr>
          <w:b/>
        </w:rPr>
        <w:t>Mission Critical</w:t>
      </w:r>
    </w:p>
    <w:p w14:paraId="13F4A000" w14:textId="77777777" w:rsidR="00A90238" w:rsidRDefault="00A90238" w:rsidP="00A90238">
      <w:pPr>
        <w:pStyle w:val="EW"/>
        <w:rPr>
          <w:b/>
        </w:rPr>
      </w:pPr>
      <w:r>
        <w:rPr>
          <w:b/>
        </w:rPr>
        <w:t>Mission Critical Applications</w:t>
      </w:r>
    </w:p>
    <w:p w14:paraId="2AAAED7A" w14:textId="77777777" w:rsidR="00A90238" w:rsidRDefault="00A90238" w:rsidP="00A90238">
      <w:pPr>
        <w:pStyle w:val="EW"/>
        <w:rPr>
          <w:b/>
        </w:rPr>
      </w:pPr>
      <w:r>
        <w:rPr>
          <w:b/>
        </w:rPr>
        <w:t>Mission Critical Service</w:t>
      </w:r>
    </w:p>
    <w:p w14:paraId="7A65341D" w14:textId="77777777" w:rsidR="00A90238" w:rsidRDefault="00A90238" w:rsidP="00A90238">
      <w:pPr>
        <w:pStyle w:val="EW"/>
        <w:rPr>
          <w:b/>
        </w:rPr>
      </w:pPr>
      <w:r w:rsidRPr="00AE68BB">
        <w:rPr>
          <w:b/>
        </w:rPr>
        <w:t>Mission Critical Organization</w:t>
      </w:r>
    </w:p>
    <w:p w14:paraId="178D31BA" w14:textId="77777777" w:rsidR="00A90238" w:rsidRPr="00877776" w:rsidRDefault="00A90238" w:rsidP="00A90238">
      <w:pPr>
        <w:pStyle w:val="EW"/>
        <w:rPr>
          <w:b/>
          <w:lang w:eastAsia="zh-CN"/>
        </w:rPr>
      </w:pPr>
      <w:r>
        <w:rPr>
          <w:b/>
        </w:rPr>
        <w:t>Mission Critical S</w:t>
      </w:r>
      <w:r>
        <w:rPr>
          <w:rFonts w:hint="eastAsia"/>
          <w:b/>
          <w:lang w:eastAsia="zh-CN"/>
        </w:rPr>
        <w:t>ystem</w:t>
      </w:r>
    </w:p>
    <w:p w14:paraId="1EB96358" w14:textId="77777777" w:rsidR="00A90238" w:rsidRDefault="00A90238" w:rsidP="00A90238"/>
    <w:p w14:paraId="0203FEBE" w14:textId="77777777" w:rsidR="00FF7179" w:rsidRPr="00A36C04" w:rsidRDefault="00FF7179" w:rsidP="00FF7179">
      <w:r w:rsidRPr="00A36C04">
        <w:t xml:space="preserve">For the purposes of the present document, the following terms given in </w:t>
      </w:r>
      <w:r w:rsidRPr="004B382F">
        <w:t>3GPP</w:t>
      </w:r>
      <w:r>
        <w:t> </w:t>
      </w:r>
      <w:r w:rsidRPr="004B382F">
        <w:t>TS</w:t>
      </w:r>
      <w:r>
        <w:t> </w:t>
      </w:r>
      <w:r w:rsidRPr="004B382F">
        <w:t>22.179</w:t>
      </w:r>
      <w:r w:rsidRPr="00A36C04">
        <w:t> [</w:t>
      </w:r>
      <w:r>
        <w:t>15</w:t>
      </w:r>
      <w:r w:rsidRPr="00A36C04">
        <w:t>] apply</w:t>
      </w:r>
    </w:p>
    <w:p w14:paraId="6E50690E" w14:textId="77777777" w:rsidR="00FF7179" w:rsidRPr="00A00974" w:rsidRDefault="00FF7179" w:rsidP="00FF7179">
      <w:pPr>
        <w:keepLines/>
        <w:spacing w:after="0"/>
        <w:ind w:left="1135" w:hanging="851"/>
        <w:rPr>
          <w:b/>
          <w:bCs/>
          <w:lang w:eastAsia="zh-CN"/>
        </w:rPr>
      </w:pPr>
      <w:r w:rsidRPr="00A00974">
        <w:rPr>
          <w:b/>
          <w:bCs/>
          <w:lang w:eastAsia="zh-CN"/>
        </w:rPr>
        <w:t>Group-broadcast group</w:t>
      </w:r>
    </w:p>
    <w:p w14:paraId="1DDB3A79" w14:textId="77777777" w:rsidR="00FF7179" w:rsidRPr="00CD2C11" w:rsidRDefault="00FF7179" w:rsidP="00FF7179">
      <w:pPr>
        <w:keepLines/>
        <w:spacing w:after="0"/>
        <w:ind w:left="1135" w:hanging="851"/>
        <w:rPr>
          <w:b/>
          <w:bCs/>
          <w:lang w:eastAsia="zh-CN"/>
        </w:rPr>
      </w:pPr>
      <w:r w:rsidRPr="00A00974">
        <w:rPr>
          <w:b/>
          <w:bCs/>
          <w:lang w:eastAsia="zh-CN"/>
        </w:rPr>
        <w:t>User-broadcast group</w:t>
      </w:r>
    </w:p>
    <w:p w14:paraId="7E5EEC3A" w14:textId="77777777" w:rsidR="00FF7179" w:rsidRDefault="00FF7179" w:rsidP="00FF7179"/>
    <w:p w14:paraId="4924F857" w14:textId="77777777" w:rsidR="00A90238" w:rsidRDefault="00A90238" w:rsidP="00A90238">
      <w:pPr>
        <w:rPr>
          <w:lang w:eastAsia="zh-CN"/>
        </w:rPr>
      </w:pPr>
      <w:r w:rsidRPr="007E6407">
        <w:t>For the purposes of the present document, the following terms and</w:t>
      </w:r>
      <w:r>
        <w:t xml:space="preserve"> definitions given in 3GPP TS 22</w:t>
      </w:r>
      <w:r w:rsidRPr="007E6407">
        <w:t>.</w:t>
      </w:r>
      <w:r>
        <w:t>281</w:t>
      </w:r>
      <w:r w:rsidRPr="007E6407">
        <w:t> </w:t>
      </w:r>
      <w:r>
        <w:t>[3] apply:</w:t>
      </w:r>
    </w:p>
    <w:p w14:paraId="2A58057D" w14:textId="77777777" w:rsidR="00A90238" w:rsidRPr="000D58B0" w:rsidRDefault="00A90238" w:rsidP="00A90238">
      <w:pPr>
        <w:pStyle w:val="EW"/>
        <w:rPr>
          <w:b/>
          <w:lang w:eastAsia="zh-CN"/>
        </w:rPr>
      </w:pPr>
      <w:r w:rsidRPr="000D58B0">
        <w:rPr>
          <w:b/>
          <w:lang w:eastAsia="zh-CN"/>
        </w:rPr>
        <w:t>Real Time</w:t>
      </w:r>
    </w:p>
    <w:p w14:paraId="0DD744C2" w14:textId="77777777" w:rsidR="00A90238" w:rsidRPr="000D58B0" w:rsidRDefault="00A90238" w:rsidP="00A90238">
      <w:pPr>
        <w:pStyle w:val="EW"/>
        <w:rPr>
          <w:b/>
          <w:lang w:eastAsia="zh-CN"/>
        </w:rPr>
      </w:pPr>
      <w:r w:rsidRPr="000D58B0">
        <w:rPr>
          <w:b/>
          <w:lang w:eastAsia="zh-CN"/>
        </w:rPr>
        <w:t>Real Time Video</w:t>
      </w:r>
    </w:p>
    <w:p w14:paraId="167590BC" w14:textId="77777777" w:rsidR="00A90238" w:rsidRDefault="00A90238" w:rsidP="00A90238">
      <w:pPr>
        <w:rPr>
          <w:lang w:eastAsia="zh-CN"/>
        </w:rPr>
      </w:pPr>
    </w:p>
    <w:p w14:paraId="373E3000" w14:textId="77777777" w:rsidR="00A90238" w:rsidRDefault="00A90238" w:rsidP="00A90238">
      <w:pPr>
        <w:rPr>
          <w:lang w:eastAsia="zh-CN"/>
        </w:rPr>
      </w:pPr>
      <w:r w:rsidRPr="007E6407">
        <w:t>For the purposes of the present document, the following terms and</w:t>
      </w:r>
      <w:r>
        <w:t xml:space="preserve"> definitions given in 3GPP TS 23</w:t>
      </w:r>
      <w:r w:rsidRPr="007E6407">
        <w:t>.</w:t>
      </w:r>
      <w:r>
        <w:t>280</w:t>
      </w:r>
      <w:r w:rsidRPr="007E6407">
        <w:t> </w:t>
      </w:r>
      <w:r>
        <w:t>[6] apply:</w:t>
      </w:r>
    </w:p>
    <w:p w14:paraId="698905B5" w14:textId="77777777" w:rsidR="00FF7179" w:rsidRPr="008E2D57" w:rsidRDefault="00FF7179" w:rsidP="00FF7179">
      <w:pPr>
        <w:keepLines/>
        <w:spacing w:after="0"/>
        <w:ind w:left="1702" w:hanging="1418"/>
        <w:rPr>
          <w:b/>
        </w:rPr>
      </w:pPr>
      <w:r w:rsidRPr="008E2D57">
        <w:rPr>
          <w:b/>
        </w:rPr>
        <w:lastRenderedPageBreak/>
        <w:t>Ad hoc Group Communication</w:t>
      </w:r>
    </w:p>
    <w:p w14:paraId="67C43036" w14:textId="77777777" w:rsidR="00A90238" w:rsidRDefault="00A90238" w:rsidP="00A90238">
      <w:pPr>
        <w:pStyle w:val="EW"/>
        <w:rPr>
          <w:b/>
          <w:lang w:eastAsia="zh-CN"/>
        </w:rPr>
      </w:pPr>
      <w:r w:rsidRPr="00CF7B5B">
        <w:rPr>
          <w:b/>
          <w:lang w:eastAsia="zh-CN"/>
        </w:rPr>
        <w:t>MC service client</w:t>
      </w:r>
    </w:p>
    <w:p w14:paraId="6C7A7B01" w14:textId="77777777" w:rsidR="00A90238" w:rsidRPr="000D58B0" w:rsidRDefault="00A90238" w:rsidP="00A90238">
      <w:pPr>
        <w:pStyle w:val="EW"/>
        <w:rPr>
          <w:b/>
          <w:lang w:eastAsia="zh-CN"/>
        </w:rPr>
      </w:pPr>
      <w:r w:rsidRPr="000D58B0">
        <w:rPr>
          <w:b/>
          <w:lang w:eastAsia="zh-CN"/>
        </w:rPr>
        <w:t>MC service group</w:t>
      </w:r>
    </w:p>
    <w:p w14:paraId="31CDCB14" w14:textId="77777777" w:rsidR="00A90238" w:rsidRPr="00345C7B" w:rsidRDefault="00A90238" w:rsidP="00A90238">
      <w:pPr>
        <w:pStyle w:val="EW"/>
        <w:rPr>
          <w:b/>
          <w:lang w:eastAsia="zh-CN"/>
        </w:rPr>
      </w:pPr>
      <w:r w:rsidRPr="00345C7B">
        <w:rPr>
          <w:b/>
          <w:lang w:eastAsia="zh-CN"/>
        </w:rPr>
        <w:t>MC service group affiliation</w:t>
      </w:r>
    </w:p>
    <w:p w14:paraId="3EF47F87" w14:textId="77777777" w:rsidR="00A90238" w:rsidRPr="000D58B0" w:rsidRDefault="00A90238" w:rsidP="00A90238">
      <w:pPr>
        <w:pStyle w:val="EW"/>
        <w:rPr>
          <w:b/>
          <w:lang w:eastAsia="zh-CN"/>
        </w:rPr>
      </w:pPr>
      <w:r w:rsidRPr="00345C7B">
        <w:rPr>
          <w:b/>
          <w:lang w:eastAsia="zh-CN"/>
        </w:rPr>
        <w:t>MC service group de-affiliation</w:t>
      </w:r>
    </w:p>
    <w:p w14:paraId="44CD3FE6" w14:textId="77777777" w:rsidR="00A90238" w:rsidRPr="000D58B0" w:rsidRDefault="00A90238" w:rsidP="00A90238">
      <w:pPr>
        <w:pStyle w:val="EW"/>
        <w:rPr>
          <w:b/>
          <w:lang w:eastAsia="zh-CN"/>
        </w:rPr>
      </w:pPr>
      <w:r w:rsidRPr="000D58B0">
        <w:rPr>
          <w:b/>
          <w:lang w:eastAsia="zh-CN"/>
        </w:rPr>
        <w:t>MC service group home system</w:t>
      </w:r>
    </w:p>
    <w:p w14:paraId="11193CF0" w14:textId="77777777" w:rsidR="00A90238" w:rsidRDefault="00A90238" w:rsidP="00A90238">
      <w:pPr>
        <w:pStyle w:val="EW"/>
        <w:rPr>
          <w:b/>
          <w:lang w:eastAsia="zh-CN"/>
        </w:rPr>
      </w:pPr>
      <w:r w:rsidRPr="000D58B0">
        <w:rPr>
          <w:b/>
          <w:lang w:eastAsia="zh-CN"/>
        </w:rPr>
        <w:t>MC service group host</w:t>
      </w:r>
    </w:p>
    <w:p w14:paraId="104389A0" w14:textId="77777777" w:rsidR="00A90238" w:rsidRDefault="00A90238" w:rsidP="00A90238">
      <w:pPr>
        <w:pStyle w:val="EW"/>
        <w:rPr>
          <w:b/>
          <w:lang w:eastAsia="zh-CN"/>
        </w:rPr>
      </w:pPr>
      <w:r>
        <w:rPr>
          <w:b/>
          <w:lang w:eastAsia="zh-CN"/>
        </w:rPr>
        <w:t>MC service ID</w:t>
      </w:r>
    </w:p>
    <w:p w14:paraId="4B8A476A" w14:textId="77777777" w:rsidR="00FF7179" w:rsidRDefault="00A90238" w:rsidP="00FF7179">
      <w:pPr>
        <w:keepLines/>
        <w:spacing w:after="0"/>
        <w:ind w:left="1702" w:hanging="1418"/>
        <w:rPr>
          <w:b/>
          <w:lang w:eastAsia="zh-CN"/>
        </w:rPr>
      </w:pPr>
      <w:r w:rsidRPr="000D58B0">
        <w:rPr>
          <w:b/>
          <w:lang w:eastAsia="zh-CN"/>
        </w:rPr>
        <w:t>MC service server</w:t>
      </w:r>
    </w:p>
    <w:p w14:paraId="0A0368B7" w14:textId="12E281F4" w:rsidR="00A90238" w:rsidRPr="000D58B0" w:rsidRDefault="00FF7179" w:rsidP="00FF7179">
      <w:pPr>
        <w:pStyle w:val="EW"/>
        <w:rPr>
          <w:b/>
          <w:lang w:eastAsia="zh-CN"/>
        </w:rPr>
      </w:pPr>
      <w:r w:rsidRPr="00A00974">
        <w:rPr>
          <w:b/>
          <w:bCs/>
          <w:lang w:eastAsia="zh-CN"/>
        </w:rPr>
        <w:t>Pre-arranged group</w:t>
      </w:r>
    </w:p>
    <w:p w14:paraId="3FD4E0B0" w14:textId="77777777" w:rsidR="00A90238" w:rsidRPr="004D3578" w:rsidRDefault="00A90238" w:rsidP="00A90238">
      <w:pPr>
        <w:pStyle w:val="Heading2"/>
      </w:pPr>
      <w:bookmarkStart w:id="74" w:name="_Toc185772178"/>
      <w:r w:rsidRPr="004D3578">
        <w:t>3.2</w:t>
      </w:r>
      <w:r w:rsidRPr="004D3578">
        <w:tab/>
        <w:t>Symbols</w:t>
      </w:r>
      <w:bookmarkEnd w:id="64"/>
      <w:bookmarkEnd w:id="65"/>
      <w:bookmarkEnd w:id="66"/>
      <w:bookmarkEnd w:id="67"/>
      <w:bookmarkEnd w:id="68"/>
      <w:bookmarkEnd w:id="69"/>
      <w:bookmarkEnd w:id="70"/>
      <w:bookmarkEnd w:id="71"/>
      <w:bookmarkEnd w:id="72"/>
      <w:bookmarkEnd w:id="74"/>
    </w:p>
    <w:p w14:paraId="64BCA038" w14:textId="77777777" w:rsidR="00A90238" w:rsidRPr="00AB5FED" w:rsidRDefault="00A90238" w:rsidP="00A90238">
      <w:pPr>
        <w:keepNext/>
      </w:pPr>
      <w:r w:rsidRPr="00AB5FED">
        <w:t>For the purposes of the present document, the following symbols given in 3GPP TS 22.</w:t>
      </w:r>
      <w:r>
        <w:t>280</w:t>
      </w:r>
      <w:r w:rsidRPr="00AB5FED">
        <w:t> [</w:t>
      </w:r>
      <w:r>
        <w:t>2</w:t>
      </w:r>
      <w:r w:rsidRPr="00AB5FED">
        <w:t>] apply:</w:t>
      </w:r>
    </w:p>
    <w:p w14:paraId="335B6DD8" w14:textId="77777777" w:rsidR="00A90238" w:rsidRPr="008B6084" w:rsidRDefault="00A90238" w:rsidP="00A90238">
      <w:pPr>
        <w:pStyle w:val="EW"/>
        <w:rPr>
          <w:b/>
          <w:lang w:eastAsia="zh-CN"/>
        </w:rPr>
      </w:pPr>
      <w:r w:rsidRPr="008B6084">
        <w:rPr>
          <w:b/>
          <w:lang w:eastAsia="zh-CN"/>
        </w:rPr>
        <w:t>Nc2</w:t>
      </w:r>
    </w:p>
    <w:p w14:paraId="5591C7B7" w14:textId="77777777" w:rsidR="00A90238" w:rsidRPr="004D3578" w:rsidRDefault="00A90238" w:rsidP="00A90238">
      <w:pPr>
        <w:pStyle w:val="Heading2"/>
      </w:pPr>
      <w:bookmarkStart w:id="75" w:name="_Toc428364933"/>
      <w:bookmarkStart w:id="76" w:name="_Toc433209528"/>
      <w:bookmarkStart w:id="77" w:name="_Toc445195214"/>
      <w:bookmarkStart w:id="78" w:name="_Toc445214629"/>
      <w:bookmarkStart w:id="79" w:name="_Toc445869701"/>
      <w:bookmarkStart w:id="80" w:name="_Toc446352346"/>
      <w:bookmarkStart w:id="81" w:name="_Toc446369777"/>
      <w:bookmarkStart w:id="82" w:name="_Toc446371508"/>
      <w:bookmarkStart w:id="83" w:name="_Toc185772179"/>
      <w:r w:rsidRPr="004D3578">
        <w:t>3.</w:t>
      </w:r>
      <w:r>
        <w:t>3</w:t>
      </w:r>
      <w:r w:rsidRPr="004D3578">
        <w:tab/>
        <w:t>Abbreviations</w:t>
      </w:r>
      <w:bookmarkEnd w:id="73"/>
      <w:bookmarkEnd w:id="75"/>
      <w:bookmarkEnd w:id="76"/>
      <w:bookmarkEnd w:id="77"/>
      <w:bookmarkEnd w:id="78"/>
      <w:bookmarkEnd w:id="79"/>
      <w:bookmarkEnd w:id="80"/>
      <w:bookmarkEnd w:id="81"/>
      <w:bookmarkEnd w:id="82"/>
      <w:bookmarkEnd w:id="83"/>
    </w:p>
    <w:p w14:paraId="54A7A5ED" w14:textId="77777777" w:rsidR="00A90238" w:rsidRDefault="00A90238" w:rsidP="00A90238">
      <w:pPr>
        <w:keepNext/>
        <w:rPr>
          <w:lang w:eastAsia="zh-CN"/>
        </w:rPr>
      </w:pPr>
      <w:r w:rsidRPr="004D3578">
        <w:t xml:space="preserve">For the purposes of the present document, the abbreviations given in </w:t>
      </w:r>
      <w:r>
        <w:t>3GPP </w:t>
      </w:r>
      <w:r w:rsidRPr="004D3578">
        <w:t>TR 21.905</w:t>
      </w:r>
      <w:r>
        <w:rPr>
          <w:lang w:val="en-US"/>
        </w:rPr>
        <w:t> </w:t>
      </w:r>
      <w:r w:rsidRPr="004D3578">
        <w:t xml:space="preserve">[1] and the following apply. An abbreviation defined in the present document takes precedence over the definition of the same abbreviation, if any, in </w:t>
      </w:r>
      <w:r>
        <w:t>3GPP </w:t>
      </w:r>
      <w:r w:rsidRPr="004D3578">
        <w:t>TR 21.905 [1].</w:t>
      </w:r>
    </w:p>
    <w:p w14:paraId="3E9544E6" w14:textId="77777777" w:rsidR="00A90238" w:rsidRPr="00AB5FED" w:rsidRDefault="00A90238" w:rsidP="00A90238">
      <w:pPr>
        <w:pStyle w:val="EW"/>
      </w:pPr>
      <w:r w:rsidRPr="00AB5FED">
        <w:t>E-UTRAN</w:t>
      </w:r>
      <w:r w:rsidRPr="00AB5FED">
        <w:tab/>
      </w:r>
      <w:r w:rsidRPr="00AB5FED">
        <w:tab/>
      </w:r>
      <w:r w:rsidRPr="00AB5FED">
        <w:tab/>
        <w:t>Evolved Universal Terrestrial Radio Access Network</w:t>
      </w:r>
    </w:p>
    <w:p w14:paraId="7F80F02F" w14:textId="77777777" w:rsidR="00A90238" w:rsidRPr="00AB5FED" w:rsidRDefault="00A90238" w:rsidP="00A90238">
      <w:pPr>
        <w:pStyle w:val="EW"/>
      </w:pPr>
      <w:r w:rsidRPr="00AB5FED">
        <w:t>EPC</w:t>
      </w:r>
      <w:r w:rsidRPr="00AB5FED">
        <w:tab/>
      </w:r>
      <w:r w:rsidRPr="00AB5FED">
        <w:tab/>
      </w:r>
      <w:r w:rsidRPr="00AB5FED">
        <w:tab/>
        <w:t>Evolved Packet Core</w:t>
      </w:r>
    </w:p>
    <w:p w14:paraId="108B49F7" w14:textId="77777777" w:rsidR="00A90238" w:rsidRPr="00AB5FED" w:rsidRDefault="00A90238" w:rsidP="00A90238">
      <w:pPr>
        <w:pStyle w:val="EW"/>
        <w:rPr>
          <w:rFonts w:eastAsia="Malgun Gothic"/>
        </w:rPr>
      </w:pPr>
      <w:r w:rsidRPr="00AB5FED">
        <w:rPr>
          <w:rFonts w:eastAsia="Malgun Gothic"/>
        </w:rPr>
        <w:t>GCS AS</w:t>
      </w:r>
      <w:r w:rsidRPr="00AB5FED">
        <w:rPr>
          <w:rFonts w:eastAsia="Malgun Gothic"/>
        </w:rPr>
        <w:tab/>
      </w:r>
      <w:r w:rsidRPr="00AB5FED">
        <w:rPr>
          <w:rFonts w:eastAsia="Malgun Gothic"/>
        </w:rPr>
        <w:tab/>
      </w:r>
      <w:r w:rsidRPr="00AB5FED">
        <w:rPr>
          <w:rFonts w:eastAsia="Malgun Gothic"/>
        </w:rPr>
        <w:tab/>
        <w:t>Group Communication Service Application Server</w:t>
      </w:r>
    </w:p>
    <w:p w14:paraId="4AA14B31" w14:textId="77777777" w:rsidR="00A90238" w:rsidRPr="00AB5FED" w:rsidRDefault="00A90238" w:rsidP="00A90238">
      <w:pPr>
        <w:pStyle w:val="EW"/>
        <w:rPr>
          <w:rFonts w:eastAsia="Malgun Gothic"/>
        </w:rPr>
      </w:pPr>
      <w:r w:rsidRPr="00AB5FED">
        <w:rPr>
          <w:rFonts w:eastAsia="Malgun Gothic"/>
        </w:rPr>
        <w:t>GCSE_LTE</w:t>
      </w:r>
      <w:r w:rsidRPr="00AB5FED">
        <w:rPr>
          <w:rFonts w:eastAsia="Malgun Gothic"/>
        </w:rPr>
        <w:tab/>
      </w:r>
      <w:r w:rsidRPr="00AB5FED">
        <w:rPr>
          <w:rFonts w:eastAsia="Malgun Gothic"/>
        </w:rPr>
        <w:tab/>
      </w:r>
      <w:r w:rsidRPr="00AB5FED">
        <w:rPr>
          <w:rFonts w:eastAsia="Malgun Gothic"/>
        </w:rPr>
        <w:tab/>
        <w:t>Group Communication Service Enabler over LTE</w:t>
      </w:r>
    </w:p>
    <w:p w14:paraId="28CE7510" w14:textId="77777777" w:rsidR="00A90238" w:rsidRPr="00AB5FED" w:rsidRDefault="00A90238" w:rsidP="00A90238">
      <w:pPr>
        <w:pStyle w:val="EW"/>
      </w:pPr>
      <w:r w:rsidRPr="00AB5FED">
        <w:t>HTTP</w:t>
      </w:r>
      <w:r w:rsidRPr="00AB5FED">
        <w:tab/>
      </w:r>
      <w:r w:rsidRPr="00AB5FED">
        <w:tab/>
      </w:r>
      <w:r w:rsidRPr="00AB5FED">
        <w:tab/>
        <w:t>Hyper Text Transfer Protocol</w:t>
      </w:r>
    </w:p>
    <w:p w14:paraId="136DAD9F" w14:textId="77777777" w:rsidR="00A90238" w:rsidRPr="00AB5FED" w:rsidRDefault="00A90238" w:rsidP="00A90238">
      <w:pPr>
        <w:pStyle w:val="EW"/>
        <w:keepNext/>
        <w:rPr>
          <w:lang w:val="it-IT"/>
        </w:rPr>
      </w:pPr>
      <w:r w:rsidRPr="00AB5FED">
        <w:rPr>
          <w:lang w:val="it-IT"/>
        </w:rPr>
        <w:t>IMS</w:t>
      </w:r>
      <w:r w:rsidRPr="00AB5FED">
        <w:rPr>
          <w:lang w:val="it-IT"/>
        </w:rPr>
        <w:tab/>
      </w:r>
      <w:r w:rsidRPr="00AB5FED">
        <w:rPr>
          <w:lang w:val="it-IT"/>
        </w:rPr>
        <w:tab/>
      </w:r>
      <w:r w:rsidRPr="00AB5FED">
        <w:rPr>
          <w:lang w:val="it-IT"/>
        </w:rPr>
        <w:tab/>
        <w:t>IP Multimedia Subsystem</w:t>
      </w:r>
    </w:p>
    <w:p w14:paraId="71AA7930" w14:textId="77777777" w:rsidR="00A90238" w:rsidRPr="00AB5FED" w:rsidRDefault="00A90238" w:rsidP="00A90238">
      <w:pPr>
        <w:pStyle w:val="EW"/>
      </w:pPr>
      <w:r w:rsidRPr="00AB5FED">
        <w:t>MC</w:t>
      </w:r>
      <w:r w:rsidRPr="00AB5FED">
        <w:tab/>
      </w:r>
      <w:r w:rsidRPr="00AB5FED">
        <w:tab/>
      </w:r>
      <w:r w:rsidRPr="00AB5FED">
        <w:tab/>
        <w:t>Mission Critical</w:t>
      </w:r>
    </w:p>
    <w:p w14:paraId="33F80AC4" w14:textId="77777777" w:rsidR="00A90238" w:rsidRPr="00AB5FED" w:rsidRDefault="00A90238" w:rsidP="00A90238">
      <w:pPr>
        <w:pStyle w:val="EW"/>
      </w:pPr>
      <w:r w:rsidRPr="00AB5FED">
        <w:t>MC</w:t>
      </w:r>
      <w:r>
        <w:t>Video</w:t>
      </w:r>
      <w:r w:rsidRPr="00AB5FED">
        <w:tab/>
      </w:r>
      <w:r w:rsidRPr="00AB5FED">
        <w:tab/>
      </w:r>
      <w:r w:rsidRPr="00AB5FED">
        <w:tab/>
        <w:t xml:space="preserve">Mission Critical </w:t>
      </w:r>
      <w:r>
        <w:t>Video</w:t>
      </w:r>
    </w:p>
    <w:p w14:paraId="4DC1E36F" w14:textId="77777777" w:rsidR="00A90238" w:rsidRPr="00AB5FED" w:rsidRDefault="00A90238" w:rsidP="00A90238">
      <w:pPr>
        <w:pStyle w:val="EW"/>
      </w:pPr>
      <w:r w:rsidRPr="00AB5FED">
        <w:t>MC</w:t>
      </w:r>
      <w:r>
        <w:t>Video</w:t>
      </w:r>
      <w:r w:rsidRPr="00AB5FED">
        <w:t xml:space="preserve"> group ID</w:t>
      </w:r>
      <w:r w:rsidRPr="00AB5FED">
        <w:tab/>
      </w:r>
      <w:r>
        <w:tab/>
      </w:r>
      <w:r w:rsidRPr="00AB5FED">
        <w:t>MC</w:t>
      </w:r>
      <w:r>
        <w:t>Video</w:t>
      </w:r>
      <w:r w:rsidRPr="00AB5FED">
        <w:t xml:space="preserve"> group identity</w:t>
      </w:r>
    </w:p>
    <w:p w14:paraId="223EF830" w14:textId="77777777" w:rsidR="00A90238" w:rsidRPr="00AB5FED" w:rsidRDefault="00A90238" w:rsidP="00A90238">
      <w:pPr>
        <w:pStyle w:val="EW"/>
      </w:pPr>
      <w:r w:rsidRPr="00AB5FED">
        <w:t>MC</w:t>
      </w:r>
      <w:r>
        <w:t>Video</w:t>
      </w:r>
      <w:r w:rsidRPr="00AB5FED">
        <w:t xml:space="preserve"> ID</w:t>
      </w:r>
      <w:r w:rsidRPr="00AB5FED">
        <w:tab/>
      </w:r>
      <w:r w:rsidRPr="00AB5FED">
        <w:tab/>
      </w:r>
      <w:r w:rsidRPr="00AB5FED">
        <w:tab/>
        <w:t>MC</w:t>
      </w:r>
      <w:r>
        <w:t>Video</w:t>
      </w:r>
      <w:r w:rsidRPr="00AB5FED">
        <w:t xml:space="preserve"> user identity</w:t>
      </w:r>
    </w:p>
    <w:p w14:paraId="64C3FB43" w14:textId="77777777" w:rsidR="00A90238" w:rsidRPr="00AB5FED" w:rsidRDefault="00A90238" w:rsidP="00A90238">
      <w:pPr>
        <w:pStyle w:val="EW"/>
        <w:rPr>
          <w:lang w:val="en-US"/>
        </w:rPr>
      </w:pPr>
      <w:r w:rsidRPr="00AB5FED">
        <w:rPr>
          <w:lang w:val="en-US"/>
        </w:rPr>
        <w:t>ProSe</w:t>
      </w:r>
      <w:r w:rsidRPr="00AB5FED">
        <w:rPr>
          <w:lang w:val="en-US"/>
        </w:rPr>
        <w:tab/>
      </w:r>
      <w:r w:rsidRPr="00AB5FED">
        <w:rPr>
          <w:lang w:val="en-US"/>
        </w:rPr>
        <w:tab/>
      </w:r>
      <w:r w:rsidRPr="00AB5FED">
        <w:rPr>
          <w:lang w:val="en-US"/>
        </w:rPr>
        <w:tab/>
      </w:r>
      <w:r w:rsidRPr="00AB5FED">
        <w:t>Proximity-based Services</w:t>
      </w:r>
    </w:p>
    <w:p w14:paraId="4D8B3186" w14:textId="77777777" w:rsidR="00A90238" w:rsidRDefault="00A90238" w:rsidP="00A90238">
      <w:pPr>
        <w:pStyle w:val="EW"/>
      </w:pPr>
      <w:r w:rsidRPr="00AB5FED">
        <w:t>SIP</w:t>
      </w:r>
      <w:r w:rsidRPr="00AB5FED">
        <w:tab/>
      </w:r>
      <w:r w:rsidRPr="00AB5FED">
        <w:tab/>
      </w:r>
      <w:r w:rsidRPr="00AB5FED">
        <w:tab/>
        <w:t>Session Initiated Protocol</w:t>
      </w:r>
    </w:p>
    <w:p w14:paraId="6FF7C901" w14:textId="77777777" w:rsidR="00A90238" w:rsidRPr="004D3578" w:rsidRDefault="00A90238" w:rsidP="00A90238">
      <w:pPr>
        <w:pStyle w:val="Heading1"/>
      </w:pPr>
      <w:bookmarkStart w:id="84" w:name="_Toc424654350"/>
      <w:bookmarkStart w:id="85" w:name="_Toc428364934"/>
      <w:bookmarkStart w:id="86" w:name="_Toc433209529"/>
      <w:bookmarkStart w:id="87" w:name="_Toc445195215"/>
      <w:bookmarkStart w:id="88" w:name="_Toc445214630"/>
      <w:bookmarkStart w:id="89" w:name="_Toc445869702"/>
      <w:bookmarkStart w:id="90" w:name="_Toc446352347"/>
      <w:bookmarkStart w:id="91" w:name="_Toc446369778"/>
      <w:bookmarkStart w:id="92" w:name="_Toc446371509"/>
      <w:bookmarkStart w:id="93" w:name="_Toc185772180"/>
      <w:r w:rsidRPr="004D3578">
        <w:t>4</w:t>
      </w:r>
      <w:r>
        <w:tab/>
        <w:t>Introduction</w:t>
      </w:r>
      <w:bookmarkEnd w:id="84"/>
      <w:bookmarkEnd w:id="85"/>
      <w:bookmarkEnd w:id="86"/>
      <w:bookmarkEnd w:id="87"/>
      <w:bookmarkEnd w:id="88"/>
      <w:bookmarkEnd w:id="89"/>
      <w:bookmarkEnd w:id="90"/>
      <w:bookmarkEnd w:id="91"/>
      <w:bookmarkEnd w:id="92"/>
      <w:bookmarkEnd w:id="93"/>
    </w:p>
    <w:p w14:paraId="0FE717B6" w14:textId="77777777" w:rsidR="00A90238" w:rsidRDefault="00A90238" w:rsidP="00A90238">
      <w:r>
        <w:t>The MC</w:t>
      </w:r>
      <w:r>
        <w:rPr>
          <w:rFonts w:hint="eastAsia"/>
          <w:lang w:eastAsia="zh-CN"/>
        </w:rPr>
        <w:t>Video</w:t>
      </w:r>
      <w:r>
        <w:t xml:space="preserve"> service supports </w:t>
      </w:r>
      <w:r>
        <w:rPr>
          <w:rFonts w:hint="eastAsia"/>
          <w:lang w:eastAsia="zh-CN"/>
        </w:rPr>
        <w:t xml:space="preserve">video media </w:t>
      </w:r>
      <w:r>
        <w:t xml:space="preserve">communication between several users (i.e. group call), where each user has the ability to gain access to the permission to </w:t>
      </w:r>
      <w:r>
        <w:rPr>
          <w:rFonts w:hint="eastAsia"/>
          <w:lang w:eastAsia="zh-CN"/>
        </w:rPr>
        <w:t>stream</w:t>
      </w:r>
      <w:r>
        <w:t xml:space="preserve"> </w:t>
      </w:r>
      <w:r>
        <w:rPr>
          <w:rFonts w:hint="eastAsia"/>
          <w:lang w:eastAsia="zh-CN"/>
        </w:rPr>
        <w:t xml:space="preserve">video </w:t>
      </w:r>
      <w:r>
        <w:t>in an arbitrated manner. The MC</w:t>
      </w:r>
      <w:r>
        <w:rPr>
          <w:rFonts w:hint="eastAsia"/>
          <w:lang w:eastAsia="zh-CN"/>
        </w:rPr>
        <w:t>Video</w:t>
      </w:r>
      <w:r>
        <w:t xml:space="preserve"> service also supports private calls between two users. </w:t>
      </w:r>
    </w:p>
    <w:p w14:paraId="2F856DC5" w14:textId="77777777" w:rsidR="00A90238" w:rsidRDefault="00A90238" w:rsidP="00A90238">
      <w:pPr>
        <w:rPr>
          <w:lang w:eastAsia="zh-CN"/>
        </w:rPr>
      </w:pPr>
      <w:r>
        <w:t>The MC</w:t>
      </w:r>
      <w:r>
        <w:rPr>
          <w:rFonts w:hint="eastAsia"/>
          <w:lang w:eastAsia="zh-CN"/>
        </w:rPr>
        <w:t>Video</w:t>
      </w:r>
      <w:r>
        <w:t xml:space="preserve"> architecture </w:t>
      </w:r>
      <w:r>
        <w:rPr>
          <w:rFonts w:hint="eastAsia"/>
          <w:lang w:eastAsia="zh-CN"/>
        </w:rPr>
        <w:t xml:space="preserve">is based on the functional architecture for mission critical </w:t>
      </w:r>
      <w:r>
        <w:rPr>
          <w:lang w:eastAsia="zh-CN"/>
        </w:rPr>
        <w:t>communication</w:t>
      </w:r>
      <w:r>
        <w:rPr>
          <w:rFonts w:hint="eastAsia"/>
          <w:lang w:eastAsia="zh-CN"/>
        </w:rPr>
        <w:t xml:space="preserve">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w:t>
      </w:r>
    </w:p>
    <w:p w14:paraId="2CD0F170" w14:textId="77777777" w:rsidR="00A90238" w:rsidRPr="004D3578" w:rsidRDefault="00A90238" w:rsidP="00A90238">
      <w:pPr>
        <w:pStyle w:val="Heading1"/>
      </w:pPr>
      <w:bookmarkStart w:id="94" w:name="_Toc424654351"/>
      <w:bookmarkStart w:id="95" w:name="_Toc428364935"/>
      <w:bookmarkStart w:id="96" w:name="_Toc433209530"/>
      <w:bookmarkStart w:id="97" w:name="_Toc445195216"/>
      <w:bookmarkStart w:id="98" w:name="_Toc445214631"/>
      <w:bookmarkStart w:id="99" w:name="_Toc445869703"/>
      <w:bookmarkStart w:id="100" w:name="_Toc446352348"/>
      <w:bookmarkStart w:id="101" w:name="_Toc446369779"/>
      <w:bookmarkStart w:id="102" w:name="_Toc446371510"/>
      <w:bookmarkStart w:id="103" w:name="_Toc185772181"/>
      <w:r>
        <w:t>5</w:t>
      </w:r>
      <w:r>
        <w:tab/>
      </w:r>
      <w:r>
        <w:rPr>
          <w:rFonts w:hint="eastAsia"/>
          <w:lang w:eastAsia="zh-CN"/>
        </w:rPr>
        <w:t>A</w:t>
      </w:r>
      <w:r w:rsidRPr="009F65EF">
        <w:t>rchitectural requirements</w:t>
      </w:r>
      <w:bookmarkEnd w:id="94"/>
      <w:bookmarkEnd w:id="95"/>
      <w:bookmarkEnd w:id="96"/>
      <w:bookmarkEnd w:id="97"/>
      <w:bookmarkEnd w:id="98"/>
      <w:bookmarkEnd w:id="99"/>
      <w:bookmarkEnd w:id="100"/>
      <w:bookmarkEnd w:id="101"/>
      <w:bookmarkEnd w:id="102"/>
      <w:bookmarkEnd w:id="103"/>
    </w:p>
    <w:p w14:paraId="66CB2B7A" w14:textId="77777777" w:rsidR="00A90238" w:rsidRDefault="00A90238" w:rsidP="00A90238">
      <w:pPr>
        <w:pStyle w:val="Heading2"/>
      </w:pPr>
      <w:bookmarkStart w:id="104" w:name="_Toc424654357"/>
      <w:bookmarkStart w:id="105" w:name="_Toc428364941"/>
      <w:bookmarkStart w:id="106" w:name="_Toc433209536"/>
      <w:bookmarkStart w:id="107" w:name="_Toc448508824"/>
      <w:bookmarkStart w:id="108" w:name="_Toc185772182"/>
      <w:r>
        <w:t>5.1</w:t>
      </w:r>
      <w:r>
        <w:tab/>
        <w:t>Media routing requirements</w:t>
      </w:r>
      <w:bookmarkEnd w:id="104"/>
      <w:bookmarkEnd w:id="105"/>
      <w:bookmarkEnd w:id="106"/>
      <w:bookmarkEnd w:id="107"/>
      <w:bookmarkEnd w:id="108"/>
    </w:p>
    <w:p w14:paraId="1B4FE6B3" w14:textId="77777777" w:rsidR="00A90238" w:rsidRDefault="00A90238" w:rsidP="00A90238">
      <w:r>
        <w:t>The video media flow for a private call shall be routed according to one of the following two options:</w:t>
      </w:r>
    </w:p>
    <w:p w14:paraId="635232C6" w14:textId="77777777" w:rsidR="00A90238" w:rsidRDefault="00A90238" w:rsidP="00A90238">
      <w:pPr>
        <w:pStyle w:val="B1"/>
      </w:pPr>
      <w:r>
        <w:t>a)</w:t>
      </w:r>
      <w:r>
        <w:tab/>
        <w:t>Option 1:</w:t>
      </w:r>
    </w:p>
    <w:p w14:paraId="6372B649" w14:textId="77777777" w:rsidR="00A90238" w:rsidRDefault="00A90238" w:rsidP="00A90238">
      <w:pPr>
        <w:pStyle w:val="B2"/>
      </w:pPr>
      <w:r>
        <w:t>1)</w:t>
      </w:r>
      <w:r>
        <w:tab/>
        <w:t>Through the primary MCVideo system if both users in the call belong to the same organisation; or</w:t>
      </w:r>
    </w:p>
    <w:p w14:paraId="42C7FEFD" w14:textId="77777777" w:rsidR="00A90238" w:rsidRDefault="00A90238" w:rsidP="00A90238">
      <w:pPr>
        <w:pStyle w:val="B2"/>
      </w:pPr>
      <w:r>
        <w:t>2)</w:t>
      </w:r>
      <w:r>
        <w:tab/>
        <w:t xml:space="preserve">Through the </w:t>
      </w:r>
      <w:r>
        <w:rPr>
          <w:rFonts w:hint="eastAsia"/>
          <w:lang w:eastAsia="zh-CN"/>
        </w:rPr>
        <w:t>primary MCVideo system</w:t>
      </w:r>
      <w:r>
        <w:t xml:space="preserve"> of each users, if the users in the call do not belong to the same organisation.</w:t>
      </w:r>
    </w:p>
    <w:p w14:paraId="0D8DFC0A" w14:textId="77777777" w:rsidR="00A90238" w:rsidRDefault="00A90238" w:rsidP="00A90238">
      <w:pPr>
        <w:pStyle w:val="B1"/>
      </w:pPr>
      <w:r>
        <w:lastRenderedPageBreak/>
        <w:t>b)</w:t>
      </w:r>
      <w:r>
        <w:tab/>
        <w:t xml:space="preserve">Option 2: The video media flow may be routed locally, under the control of the </w:t>
      </w:r>
      <w:r>
        <w:rPr>
          <w:rFonts w:hint="eastAsia"/>
          <w:lang w:eastAsia="zh-CN"/>
        </w:rPr>
        <w:t>primary MC</w:t>
      </w:r>
      <w:r>
        <w:rPr>
          <w:lang w:eastAsia="zh-CN"/>
        </w:rPr>
        <w:t>Video</w:t>
      </w:r>
      <w:r>
        <w:rPr>
          <w:rFonts w:hint="eastAsia"/>
          <w:lang w:eastAsia="zh-CN"/>
        </w:rPr>
        <w:t xml:space="preserve"> system</w:t>
      </w:r>
      <w:r>
        <w:t>, through an entity allowing the duplication of the media flow to the primary MCVideo system of each user.</w:t>
      </w:r>
    </w:p>
    <w:p w14:paraId="1B0AD417" w14:textId="77777777" w:rsidR="00A90238" w:rsidRDefault="00A90238" w:rsidP="00A90238">
      <w:r>
        <w:t>The video media flow for a group call shall be routed to the group home MCVideo system</w:t>
      </w:r>
      <w:r w:rsidRPr="00771FB2">
        <w:t>.</w:t>
      </w:r>
    </w:p>
    <w:p w14:paraId="097742A3" w14:textId="77777777" w:rsidR="00A90238" w:rsidRDefault="00A90238" w:rsidP="00A90238">
      <w:pPr>
        <w:pStyle w:val="Heading2"/>
      </w:pPr>
      <w:bookmarkStart w:id="109" w:name="_Toc424654359"/>
      <w:bookmarkStart w:id="110" w:name="_Toc428364943"/>
      <w:bookmarkStart w:id="111" w:name="_Toc433209538"/>
      <w:bookmarkStart w:id="112" w:name="_Toc448508826"/>
      <w:bookmarkStart w:id="113" w:name="_Toc185772183"/>
      <w:r>
        <w:t>5.2</w:t>
      </w:r>
      <w:r>
        <w:tab/>
        <w:t>MCVideo group affiliation and MCVideo group de-affiliation</w:t>
      </w:r>
      <w:bookmarkEnd w:id="109"/>
      <w:bookmarkEnd w:id="110"/>
      <w:bookmarkEnd w:id="111"/>
      <w:bookmarkEnd w:id="112"/>
      <w:bookmarkEnd w:id="113"/>
    </w:p>
    <w:p w14:paraId="3F44173F" w14:textId="77777777" w:rsidR="00A90238" w:rsidRDefault="00A90238" w:rsidP="00A90238">
      <w:r>
        <w:t>MCVideo</w:t>
      </w:r>
      <w:r w:rsidRPr="00BD1BA7">
        <w:t xml:space="preserve"> group affiliation shall be as </w:t>
      </w:r>
      <w:r w:rsidRPr="00EE7601">
        <w:t>specified in clause</w:t>
      </w:r>
      <w:r>
        <w:t> </w:t>
      </w:r>
      <w:r w:rsidRPr="00EE7601">
        <w:t>5.2.5 of 3GPP TS</w:t>
      </w:r>
      <w:r>
        <w:t> </w:t>
      </w:r>
      <w:r w:rsidRPr="00EE7601">
        <w:t>23.280</w:t>
      </w:r>
      <w:r>
        <w:t> </w:t>
      </w:r>
      <w:r w:rsidRPr="00EE7601">
        <w:t>[</w:t>
      </w:r>
      <w:r>
        <w:t>6</w:t>
      </w:r>
      <w:r w:rsidRPr="00EE7601">
        <w:t>]</w:t>
      </w:r>
      <w:r>
        <w:t xml:space="preserve">. In addition, </w:t>
      </w:r>
      <w:r w:rsidRPr="00EE7601">
        <w:t xml:space="preserve">the </w:t>
      </w:r>
      <w:r>
        <w:t>following requirements shall be fulfilled by the MCVideo service for MCVideo users affiliated to MCVideo groups:</w:t>
      </w:r>
    </w:p>
    <w:p w14:paraId="323C8FEC" w14:textId="77777777" w:rsidR="00A90238" w:rsidRDefault="00A90238" w:rsidP="00A90238">
      <w:pPr>
        <w:pStyle w:val="B1"/>
      </w:pPr>
      <w:r>
        <w:t>-</w:t>
      </w:r>
      <w:r>
        <w:tab/>
        <w:t>MCVideo users receive notifications for MCVideo group call setup and invitations for their affiliated MCVideo group(s).</w:t>
      </w:r>
    </w:p>
    <w:p w14:paraId="586A27E0" w14:textId="77777777" w:rsidR="00A90238" w:rsidRDefault="00A90238" w:rsidP="00A90238">
      <w:pPr>
        <w:pStyle w:val="B1"/>
      </w:pPr>
      <w:r>
        <w:t>-</w:t>
      </w:r>
      <w:r>
        <w:tab/>
        <w:t>MCVideo users select an affiliated MCVideo group to initiate a new group MCVideo call or transmit media in an existing MCVideo group call.</w:t>
      </w:r>
    </w:p>
    <w:p w14:paraId="7B889FBA" w14:textId="77777777" w:rsidR="00A90238" w:rsidRDefault="00A90238" w:rsidP="00A90238">
      <w:pPr>
        <w:pStyle w:val="B1"/>
      </w:pPr>
      <w:r>
        <w:t>-</w:t>
      </w:r>
      <w:r>
        <w:tab/>
        <w:t>MCVideo users receive media and events from their affiliated MCVideo group(s).</w:t>
      </w:r>
    </w:p>
    <w:p w14:paraId="43649D3A" w14:textId="77777777" w:rsidR="00A90238" w:rsidRDefault="00A90238" w:rsidP="00A90238">
      <w:pPr>
        <w:pStyle w:val="Heading2"/>
      </w:pPr>
      <w:bookmarkStart w:id="114" w:name="_Toc185772184"/>
      <w:r>
        <w:t>5.</w:t>
      </w:r>
      <w:r>
        <w:rPr>
          <w:rFonts w:hint="eastAsia"/>
          <w:lang w:eastAsia="zh-CN"/>
        </w:rPr>
        <w:t>3</w:t>
      </w:r>
      <w:r>
        <w:tab/>
      </w:r>
      <w:r w:rsidRPr="00045508">
        <w:t>Device inventory</w:t>
      </w:r>
      <w:r>
        <w:t xml:space="preserve"> requirements</w:t>
      </w:r>
      <w:bookmarkEnd w:id="114"/>
    </w:p>
    <w:p w14:paraId="05F0A140" w14:textId="77777777" w:rsidR="00A90238" w:rsidRPr="00AA6836" w:rsidRDefault="00A90238" w:rsidP="00A90238">
      <w:r w:rsidRPr="001B2D3B">
        <w:rPr>
          <w:rFonts w:hint="eastAsia"/>
        </w:rPr>
        <w:t xml:space="preserve">The </w:t>
      </w:r>
      <w:r w:rsidRPr="001B2D3B">
        <w:t>MCVideo service shall provide device inventory capabilities for MCVideo UE</w:t>
      </w:r>
      <w:r>
        <w:t>s</w:t>
      </w:r>
      <w:r w:rsidRPr="001B2D3B">
        <w:t>.</w:t>
      </w:r>
      <w:r>
        <w:t xml:space="preserve"> The device inventory capabilities shall include:</w:t>
      </w:r>
    </w:p>
    <w:p w14:paraId="7B66CC4B" w14:textId="77777777" w:rsidR="00A90238" w:rsidRDefault="00A90238" w:rsidP="00A90238">
      <w:pPr>
        <w:pStyle w:val="B1"/>
      </w:pPr>
      <w:r>
        <w:t>-</w:t>
      </w:r>
      <w:r>
        <w:tab/>
        <w:t>device information registration;</w:t>
      </w:r>
    </w:p>
    <w:p w14:paraId="31B8545B" w14:textId="77777777" w:rsidR="00A90238" w:rsidRDefault="00A90238" w:rsidP="00A90238">
      <w:pPr>
        <w:pStyle w:val="B1"/>
      </w:pPr>
      <w:r>
        <w:t>-</w:t>
      </w:r>
      <w:r>
        <w:tab/>
        <w:t>device information storage; and</w:t>
      </w:r>
    </w:p>
    <w:p w14:paraId="0788EB52" w14:textId="77777777" w:rsidR="00A90238" w:rsidRDefault="00A90238" w:rsidP="00A90238">
      <w:pPr>
        <w:pStyle w:val="B1"/>
      </w:pPr>
      <w:r>
        <w:t>-</w:t>
      </w:r>
      <w:r>
        <w:tab/>
        <w:t>device information query.</w:t>
      </w:r>
    </w:p>
    <w:p w14:paraId="2AB86E79" w14:textId="77777777" w:rsidR="00A90238" w:rsidRDefault="00A90238" w:rsidP="00A90238">
      <w:pPr>
        <w:pStyle w:val="Heading2"/>
      </w:pPr>
      <w:bookmarkStart w:id="115" w:name="_Toc185772185"/>
      <w:r>
        <w:t>5.</w:t>
      </w:r>
      <w:r>
        <w:rPr>
          <w:rFonts w:hint="eastAsia"/>
          <w:lang w:eastAsia="zh-CN"/>
        </w:rPr>
        <w:t>4</w:t>
      </w:r>
      <w:r>
        <w:tab/>
        <w:t>Device discovery requirements (off-network)</w:t>
      </w:r>
      <w:bookmarkEnd w:id="115"/>
    </w:p>
    <w:p w14:paraId="0072EEF4" w14:textId="77777777" w:rsidR="00A90238" w:rsidRDefault="00A90238" w:rsidP="00A90238">
      <w:r>
        <w:rPr>
          <w:rFonts w:hint="eastAsia"/>
          <w:lang w:eastAsia="zh-CN"/>
        </w:rPr>
        <w:t xml:space="preserve">The </w:t>
      </w:r>
      <w:r>
        <w:t>MCVideo service shall provide device discovery for devices as requested by the MCVideo user according to the MC service provider policy for off-network operations.</w:t>
      </w:r>
    </w:p>
    <w:p w14:paraId="5445B5B2" w14:textId="77777777" w:rsidR="00A90238" w:rsidRPr="001F03B9" w:rsidRDefault="00A90238" w:rsidP="00A90238">
      <w:pPr>
        <w:pStyle w:val="Heading2"/>
      </w:pPr>
      <w:bookmarkStart w:id="116" w:name="_Toc185772186"/>
      <w:r w:rsidRPr="001F03B9">
        <w:t>5.</w:t>
      </w:r>
      <w:r>
        <w:t>5</w:t>
      </w:r>
      <w:r w:rsidRPr="001F03B9">
        <w:tab/>
        <w:t>Bearer management</w:t>
      </w:r>
      <w:bookmarkEnd w:id="116"/>
    </w:p>
    <w:p w14:paraId="11584A34" w14:textId="77777777" w:rsidR="00A90238" w:rsidRPr="001F03B9" w:rsidRDefault="00A90238" w:rsidP="00A90238">
      <w:pPr>
        <w:pStyle w:val="Heading3"/>
      </w:pPr>
      <w:bookmarkStart w:id="117" w:name="_Toc433209545"/>
      <w:bookmarkStart w:id="118" w:name="_Toc460615908"/>
      <w:bookmarkStart w:id="119" w:name="_Toc460616769"/>
      <w:bookmarkStart w:id="120" w:name="_Toc468884366"/>
      <w:bookmarkStart w:id="121" w:name="_Toc185772187"/>
      <w:r w:rsidRPr="001F03B9">
        <w:t>5.</w:t>
      </w:r>
      <w:r>
        <w:t>5</w:t>
      </w:r>
      <w:r w:rsidRPr="001F03B9">
        <w:t>.1</w:t>
      </w:r>
      <w:r w:rsidRPr="001F03B9">
        <w:tab/>
        <w:t>General</w:t>
      </w:r>
      <w:bookmarkEnd w:id="117"/>
      <w:bookmarkEnd w:id="118"/>
      <w:bookmarkEnd w:id="119"/>
      <w:bookmarkEnd w:id="120"/>
      <w:bookmarkEnd w:id="121"/>
    </w:p>
    <w:p w14:paraId="03237859" w14:textId="77777777" w:rsidR="00A90238" w:rsidRDefault="00A90238" w:rsidP="00A90238">
      <w:r>
        <w:t>The MCVideo</w:t>
      </w:r>
      <w:r w:rsidRPr="001F03B9">
        <w:t xml:space="preserve"> UE shall use the APNs as defined in subclause</w:t>
      </w:r>
      <w:r>
        <w:t> </w:t>
      </w:r>
      <w:r w:rsidRPr="001F03B9">
        <w:t>5.2.7.0 of 3GPP TS 23.280 [</w:t>
      </w:r>
      <w:r>
        <w:t>6</w:t>
      </w:r>
      <w:r w:rsidRPr="001F03B9">
        <w:t>]. The MC</w:t>
      </w:r>
      <w:r>
        <w:t>Video</w:t>
      </w:r>
      <w:r w:rsidRPr="001F03B9">
        <w:t xml:space="preserve"> UE shall use the MC services APN as defined in subclause</w:t>
      </w:r>
      <w:r>
        <w:t> </w:t>
      </w:r>
      <w:r w:rsidRPr="001F03B9">
        <w:t>5.2.7.0 of 3GPP TS 23.280 [6] for the SIP-1 reference point.</w:t>
      </w:r>
    </w:p>
    <w:p w14:paraId="02CC9E71" w14:textId="77777777" w:rsidR="00A90238" w:rsidRPr="001F03B9" w:rsidRDefault="00A90238" w:rsidP="00A90238">
      <w:pPr>
        <w:pStyle w:val="Heading3"/>
      </w:pPr>
      <w:bookmarkStart w:id="122" w:name="_Toc433209546"/>
      <w:bookmarkStart w:id="123" w:name="_Toc460615909"/>
      <w:bookmarkStart w:id="124" w:name="_Toc460616770"/>
      <w:bookmarkStart w:id="125" w:name="_Toc468884367"/>
      <w:bookmarkStart w:id="126" w:name="_Toc185772188"/>
      <w:r w:rsidRPr="001F03B9">
        <w:t>5.</w:t>
      </w:r>
      <w:r>
        <w:t>5</w:t>
      </w:r>
      <w:r w:rsidRPr="001F03B9">
        <w:t>.2</w:t>
      </w:r>
      <w:r w:rsidRPr="001F03B9">
        <w:tab/>
        <w:t>EPS bearer considerations</w:t>
      </w:r>
      <w:bookmarkEnd w:id="122"/>
      <w:bookmarkEnd w:id="123"/>
      <w:bookmarkEnd w:id="124"/>
      <w:bookmarkEnd w:id="125"/>
      <w:bookmarkEnd w:id="126"/>
    </w:p>
    <w:p w14:paraId="7EE6F9B1" w14:textId="77777777" w:rsidR="00A90238" w:rsidRPr="001F03B9" w:rsidRDefault="00A90238" w:rsidP="00A90238">
      <w:r w:rsidRPr="001F03B9">
        <w:t>The EPS bearer considerations specified in subclause</w:t>
      </w:r>
      <w:r>
        <w:t> </w:t>
      </w:r>
      <w:r w:rsidRPr="001F03B9">
        <w:t>5.2.7.2 of 3GPP TS 23.280 [6] shall apply.</w:t>
      </w:r>
    </w:p>
    <w:p w14:paraId="7E05E551" w14:textId="77777777" w:rsidR="00A90238" w:rsidRDefault="00A90238" w:rsidP="00A90238">
      <w:pPr>
        <w:pStyle w:val="Heading3"/>
      </w:pPr>
      <w:bookmarkStart w:id="127" w:name="_Toc433209547"/>
      <w:bookmarkStart w:id="128" w:name="_Toc460615912"/>
      <w:bookmarkStart w:id="129" w:name="_Toc460616773"/>
      <w:bookmarkStart w:id="130" w:name="_Toc468884370"/>
      <w:bookmarkStart w:id="131" w:name="_Toc185772189"/>
      <w:r w:rsidRPr="001F03B9">
        <w:t>5.</w:t>
      </w:r>
      <w:r>
        <w:t>5</w:t>
      </w:r>
      <w:r w:rsidRPr="001F03B9">
        <w:t>.3</w:t>
      </w:r>
      <w:r w:rsidRPr="001F03B9">
        <w:tab/>
        <w:t>EPS unicast bearer considerations for MC</w:t>
      </w:r>
      <w:bookmarkEnd w:id="127"/>
      <w:bookmarkEnd w:id="128"/>
      <w:bookmarkEnd w:id="129"/>
      <w:bookmarkEnd w:id="130"/>
      <w:r>
        <w:t>Video</w:t>
      </w:r>
      <w:bookmarkEnd w:id="131"/>
    </w:p>
    <w:p w14:paraId="433B4DE2" w14:textId="77777777" w:rsidR="00A90238" w:rsidRDefault="00A90238" w:rsidP="00A90238">
      <w:r>
        <w:t>For an MCVideo</w:t>
      </w:r>
      <w:r w:rsidRPr="00F5384A">
        <w:t xml:space="preserve"> call session request, resources shall be requested utilising interaction with dynami</w:t>
      </w:r>
      <w:r>
        <w:t>c PCC. The MCVideo</w:t>
      </w:r>
      <w:r w:rsidRPr="00F5384A">
        <w:t xml:space="preserve"> system shall request resources over Rx to a PCRF. </w:t>
      </w:r>
      <w:r>
        <w:t>It is recommended that t</w:t>
      </w:r>
      <w:r w:rsidRPr="004D040B">
        <w:t xml:space="preserve">he </w:t>
      </w:r>
      <w:r>
        <w:t>dedicated bearer(s) for video media and control of the video media (i.e. MCVideo</w:t>
      </w:r>
      <w:r>
        <w:noBreakHyphen/>
        <w:t>4 and MCVideo</w:t>
      </w:r>
      <w:r>
        <w:noBreakHyphen/>
        <w:t>7) utilise</w:t>
      </w:r>
      <w:r w:rsidRPr="004D040B">
        <w:t xml:space="preserve"> the</w:t>
      </w:r>
      <w:r>
        <w:t xml:space="preserve"> </w:t>
      </w:r>
      <w:r w:rsidRPr="004D040B">
        <w:t>QCI value</w:t>
      </w:r>
      <w:r>
        <w:t xml:space="preserve">s depending on the MCVideo mode of the MCVideo call/session, as per table 5.5.3-1. For transmission and reception control signalling, the QCI value of 69 is recommended as specified in 3GPP TS 23.203 [11]. </w:t>
      </w:r>
      <w:r w:rsidRPr="00F5384A">
        <w:t xml:space="preserve">The request of resources over Rx shall include an application identifier for </w:t>
      </w:r>
      <w:r>
        <w:t xml:space="preserve">MCVideo </w:t>
      </w:r>
      <w:r w:rsidRPr="00F5384A">
        <w:t>in order for the PCRF to evaluate the correct QCI.</w:t>
      </w:r>
    </w:p>
    <w:p w14:paraId="5527C1E0" w14:textId="77777777" w:rsidR="00A90238" w:rsidRDefault="00A90238" w:rsidP="00A90238">
      <w:pPr>
        <w:pStyle w:val="TH"/>
      </w:pPr>
      <w:r>
        <w:lastRenderedPageBreak/>
        <w:t>Table 5.5.3-1: QCI values to use for EPS unicast bearers for each MCVideo mode</w:t>
      </w:r>
    </w:p>
    <w:tbl>
      <w:tblPr>
        <w:tblW w:w="45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79"/>
        <w:gridCol w:w="2214"/>
      </w:tblGrid>
      <w:tr w:rsidR="00A90238" w14:paraId="0E31C636" w14:textId="77777777" w:rsidTr="004260A6">
        <w:trPr>
          <w:tblHeader/>
          <w:jc w:val="center"/>
        </w:trPr>
        <w:tc>
          <w:tcPr>
            <w:tcW w:w="2379" w:type="dxa"/>
            <w:shd w:val="clear" w:color="auto" w:fill="auto"/>
          </w:tcPr>
          <w:p w14:paraId="714581FE" w14:textId="77777777" w:rsidR="00A90238" w:rsidRDefault="00A90238" w:rsidP="004260A6">
            <w:pPr>
              <w:pStyle w:val="TAH"/>
            </w:pPr>
            <w:r>
              <w:t>MCVideo mode</w:t>
            </w:r>
          </w:p>
        </w:tc>
        <w:tc>
          <w:tcPr>
            <w:tcW w:w="2214" w:type="dxa"/>
            <w:shd w:val="clear" w:color="auto" w:fill="auto"/>
          </w:tcPr>
          <w:p w14:paraId="1298E264" w14:textId="77777777" w:rsidR="00A90238" w:rsidRDefault="00A90238" w:rsidP="004260A6">
            <w:pPr>
              <w:pStyle w:val="TAH"/>
            </w:pPr>
            <w:r>
              <w:t>QCI value utilised</w:t>
            </w:r>
            <w:r>
              <w:br/>
            </w:r>
            <w:r w:rsidRPr="004D040B">
              <w:t>(a</w:t>
            </w:r>
            <w:r>
              <w:t>s specified in 3GPP TS 23.203 [11</w:t>
            </w:r>
            <w:r w:rsidRPr="004D040B">
              <w:t>])</w:t>
            </w:r>
          </w:p>
        </w:tc>
      </w:tr>
      <w:tr w:rsidR="00A90238" w14:paraId="614A12E4" w14:textId="77777777" w:rsidTr="004260A6">
        <w:trPr>
          <w:jc w:val="center"/>
        </w:trPr>
        <w:tc>
          <w:tcPr>
            <w:tcW w:w="2379" w:type="dxa"/>
            <w:shd w:val="clear" w:color="auto" w:fill="auto"/>
            <w:vAlign w:val="center"/>
          </w:tcPr>
          <w:p w14:paraId="268DBBB8" w14:textId="77777777" w:rsidR="00A90238" w:rsidRDefault="00A90238" w:rsidP="004260A6">
            <w:pPr>
              <w:pStyle w:val="TAL"/>
            </w:pPr>
            <w:r w:rsidRPr="00283BC4">
              <w:rPr>
                <w:lang w:val="nl-NL" w:eastAsia="zh-CN"/>
              </w:rPr>
              <w:t>Urgent real-time mode</w:t>
            </w:r>
          </w:p>
        </w:tc>
        <w:tc>
          <w:tcPr>
            <w:tcW w:w="2214" w:type="dxa"/>
            <w:shd w:val="clear" w:color="auto" w:fill="auto"/>
          </w:tcPr>
          <w:p w14:paraId="26673ADE" w14:textId="77777777" w:rsidR="00A90238" w:rsidRDefault="00A90238" w:rsidP="004260A6">
            <w:pPr>
              <w:pStyle w:val="TAC"/>
            </w:pPr>
            <w:r>
              <w:t>67</w:t>
            </w:r>
          </w:p>
        </w:tc>
      </w:tr>
      <w:tr w:rsidR="00A90238" w14:paraId="6EC91619" w14:textId="77777777" w:rsidTr="004260A6">
        <w:trPr>
          <w:jc w:val="center"/>
        </w:trPr>
        <w:tc>
          <w:tcPr>
            <w:tcW w:w="2379" w:type="dxa"/>
            <w:shd w:val="clear" w:color="auto" w:fill="auto"/>
            <w:vAlign w:val="center"/>
          </w:tcPr>
          <w:p w14:paraId="71C3902A" w14:textId="77777777" w:rsidR="00A90238" w:rsidRDefault="00A90238" w:rsidP="004260A6">
            <w:pPr>
              <w:pStyle w:val="TAL"/>
            </w:pPr>
            <w:r w:rsidRPr="00283BC4">
              <w:rPr>
                <w:lang w:val="nl-NL" w:eastAsia="zh-CN"/>
              </w:rPr>
              <w:t>Non-urgent real-time mode</w:t>
            </w:r>
          </w:p>
        </w:tc>
        <w:tc>
          <w:tcPr>
            <w:tcW w:w="2214" w:type="dxa"/>
            <w:shd w:val="clear" w:color="auto" w:fill="auto"/>
          </w:tcPr>
          <w:p w14:paraId="767E8534" w14:textId="77777777" w:rsidR="00A90238" w:rsidRDefault="00A90238" w:rsidP="004260A6">
            <w:pPr>
              <w:pStyle w:val="TAC"/>
            </w:pPr>
            <w:r>
              <w:t>67</w:t>
            </w:r>
          </w:p>
        </w:tc>
      </w:tr>
      <w:tr w:rsidR="00A90238" w14:paraId="4C45C19C" w14:textId="77777777" w:rsidTr="004260A6">
        <w:trPr>
          <w:jc w:val="center"/>
        </w:trPr>
        <w:tc>
          <w:tcPr>
            <w:tcW w:w="2379" w:type="dxa"/>
            <w:shd w:val="clear" w:color="auto" w:fill="auto"/>
            <w:vAlign w:val="center"/>
          </w:tcPr>
          <w:p w14:paraId="3361A0D0" w14:textId="77777777" w:rsidR="00A90238" w:rsidRDefault="00A90238" w:rsidP="004260A6">
            <w:pPr>
              <w:pStyle w:val="TAL"/>
            </w:pPr>
            <w:r w:rsidRPr="00283BC4">
              <w:rPr>
                <w:lang w:val="nl-NL" w:eastAsia="zh-CN"/>
              </w:rPr>
              <w:t>Non real-time mode</w:t>
            </w:r>
          </w:p>
        </w:tc>
        <w:tc>
          <w:tcPr>
            <w:tcW w:w="2214" w:type="dxa"/>
            <w:shd w:val="clear" w:color="auto" w:fill="auto"/>
          </w:tcPr>
          <w:p w14:paraId="43631C69" w14:textId="77777777" w:rsidR="00A90238" w:rsidRDefault="00A90238" w:rsidP="004260A6">
            <w:pPr>
              <w:pStyle w:val="TAC"/>
            </w:pPr>
            <w:r>
              <w:t>4</w:t>
            </w:r>
          </w:p>
        </w:tc>
      </w:tr>
    </w:tbl>
    <w:p w14:paraId="2B2152DE" w14:textId="77777777" w:rsidR="00A90238" w:rsidRDefault="00A90238" w:rsidP="00A90238"/>
    <w:p w14:paraId="3874D648" w14:textId="77777777" w:rsidR="00A90238" w:rsidRPr="00AB5FED" w:rsidRDefault="00A90238" w:rsidP="00A90238">
      <w:r>
        <w:t xml:space="preserve">The MCVideo audio media and video media may transmit over separate EPS bearers, in which case the priority for each bearer is determined by the operator policy. </w:t>
      </w:r>
      <w:r w:rsidRPr="00AB5FED">
        <w:t>Depending on operator policy</w:t>
      </w:r>
      <w:r>
        <w:t xml:space="preserve">, </w:t>
      </w:r>
      <w:r w:rsidRPr="00AB5FED">
        <w:t>the MC</w:t>
      </w:r>
      <w:r>
        <w:t>Video</w:t>
      </w:r>
      <w:r w:rsidRPr="00AB5FED">
        <w:t xml:space="preserve"> system may be able to request modification of the priority (ARP) of an existing bearer without the need to init</w:t>
      </w:r>
      <w:r>
        <w:t>iate a new dedicated GBR bearer.</w:t>
      </w:r>
    </w:p>
    <w:p w14:paraId="754D5481" w14:textId="77777777" w:rsidR="00A90238" w:rsidRPr="00AB5FED" w:rsidRDefault="00A90238" w:rsidP="00A90238">
      <w:pPr>
        <w:pStyle w:val="NO"/>
        <w:rPr>
          <w:rFonts w:eastAsia="Malgun Gothic"/>
          <w:lang w:eastAsia="ko-KR"/>
        </w:rPr>
      </w:pPr>
      <w:r>
        <w:t>NOTE</w:t>
      </w:r>
      <w:r w:rsidRPr="00AB5FED">
        <w:t>:</w:t>
      </w:r>
      <w:r w:rsidRPr="00AB5FED">
        <w:tab/>
        <w:t>Operator policy takes into account regional/national requirements.</w:t>
      </w:r>
    </w:p>
    <w:p w14:paraId="32AFDC97" w14:textId="77777777" w:rsidR="00A90238" w:rsidRPr="00AB5FED" w:rsidRDefault="00A90238" w:rsidP="00A90238">
      <w:r>
        <w:t xml:space="preserve">When </w:t>
      </w:r>
      <w:r w:rsidRPr="00AB5FED">
        <w:t>MC</w:t>
      </w:r>
      <w:r>
        <w:t>Video</w:t>
      </w:r>
      <w:r w:rsidRPr="00AB5FED">
        <w:t xml:space="preserve"> </w:t>
      </w:r>
      <w:r>
        <w:t xml:space="preserve">audio </w:t>
      </w:r>
      <w:r w:rsidRPr="00AB5FED">
        <w:t xml:space="preserve">media </w:t>
      </w:r>
      <w:r>
        <w:t>and video media are multiplexed</w:t>
      </w:r>
      <w:r w:rsidRPr="00AB5FED">
        <w:t xml:space="preserve"> into one EPS bearer</w:t>
      </w:r>
      <w:r>
        <w:t xml:space="preserve">, then </w:t>
      </w:r>
      <w:r w:rsidRPr="00AB5FED">
        <w:t xml:space="preserve">different QCI and/or ARP values are not possible for </w:t>
      </w:r>
      <w:r>
        <w:t>video and audio</w:t>
      </w:r>
      <w:r w:rsidRPr="00AB5FED">
        <w:t xml:space="preserve"> media.</w:t>
      </w:r>
    </w:p>
    <w:p w14:paraId="1FAE4CEC" w14:textId="77777777" w:rsidR="00A90238" w:rsidRPr="001F03B9" w:rsidRDefault="00A90238" w:rsidP="00A90238">
      <w:pPr>
        <w:pStyle w:val="Heading3"/>
      </w:pPr>
      <w:bookmarkStart w:id="132" w:name="_Toc460615913"/>
      <w:bookmarkStart w:id="133" w:name="_Toc460616774"/>
      <w:bookmarkStart w:id="134" w:name="_Toc468884371"/>
      <w:bookmarkStart w:id="135" w:name="_Toc433209548"/>
      <w:bookmarkStart w:id="136" w:name="_Toc185772190"/>
      <w:r w:rsidRPr="001F03B9">
        <w:t>5.</w:t>
      </w:r>
      <w:r>
        <w:t>5</w:t>
      </w:r>
      <w:r w:rsidRPr="001F03B9">
        <w:t>.4</w:t>
      </w:r>
      <w:r w:rsidRPr="001F03B9">
        <w:tab/>
        <w:t>MBMS bearer management</w:t>
      </w:r>
      <w:bookmarkEnd w:id="132"/>
      <w:bookmarkEnd w:id="133"/>
      <w:bookmarkEnd w:id="134"/>
      <w:bookmarkEnd w:id="136"/>
    </w:p>
    <w:p w14:paraId="7CC9B8D2" w14:textId="77777777" w:rsidR="00A90238" w:rsidRDefault="00A90238" w:rsidP="00A90238">
      <w:r w:rsidRPr="001F03B9">
        <w:t>The MBMS bearer management for MC services is specified in subclause</w:t>
      </w:r>
      <w:r>
        <w:t> </w:t>
      </w:r>
      <w:r w:rsidRPr="001F03B9">
        <w:t>5.2.7.1 of 3GPP TS 23.280 [6].</w:t>
      </w:r>
      <w:bookmarkEnd w:id="135"/>
    </w:p>
    <w:p w14:paraId="61C44E3E" w14:textId="77777777" w:rsidR="00A90238" w:rsidRDefault="00A90238" w:rsidP="00A90238">
      <w:pPr>
        <w:pStyle w:val="Heading1"/>
        <w:rPr>
          <w:lang w:eastAsia="zh-CN"/>
        </w:rPr>
      </w:pPr>
      <w:bookmarkStart w:id="137" w:name="_Toc185772191"/>
      <w:r>
        <w:rPr>
          <w:lang w:eastAsia="zh-CN"/>
        </w:rPr>
        <w:t>5A</w:t>
      </w:r>
      <w:r>
        <w:tab/>
      </w:r>
      <w:r>
        <w:rPr>
          <w:lang w:eastAsia="zh-CN"/>
        </w:rPr>
        <w:t>Involved business relationships</w:t>
      </w:r>
      <w:bookmarkEnd w:id="137"/>
    </w:p>
    <w:p w14:paraId="42FA8766" w14:textId="77777777" w:rsidR="00A90238" w:rsidRPr="00B07750" w:rsidRDefault="00A90238" w:rsidP="00A90238">
      <w:pPr>
        <w:rPr>
          <w:lang w:eastAsia="zh-CN"/>
        </w:rPr>
      </w:pPr>
      <w:r>
        <w:rPr>
          <w:lang w:eastAsia="zh-CN"/>
        </w:rPr>
        <w:t>The description of the involved business relationships for the MCVideo service is contained in clause 6 of 3GPP TS 23.280 [6].</w:t>
      </w:r>
    </w:p>
    <w:p w14:paraId="20293CF5" w14:textId="77777777" w:rsidR="00A90238" w:rsidRPr="00BD44AA" w:rsidRDefault="00A90238" w:rsidP="00A90238">
      <w:pPr>
        <w:pStyle w:val="Heading1"/>
        <w:rPr>
          <w:lang w:eastAsia="zh-CN"/>
        </w:rPr>
      </w:pPr>
      <w:bookmarkStart w:id="138" w:name="_Toc424654364"/>
      <w:bookmarkStart w:id="139" w:name="_Toc428364950"/>
      <w:bookmarkStart w:id="140" w:name="_Toc433209550"/>
      <w:bookmarkStart w:id="141" w:name="_Toc445195235"/>
      <w:bookmarkStart w:id="142" w:name="_Toc445214643"/>
      <w:bookmarkStart w:id="143" w:name="_Toc445869716"/>
      <w:bookmarkStart w:id="144" w:name="_Toc446352362"/>
      <w:bookmarkStart w:id="145" w:name="_Toc446369791"/>
      <w:bookmarkStart w:id="146" w:name="_Toc446371522"/>
      <w:bookmarkStart w:id="147" w:name="_Toc185772192"/>
      <w:r>
        <w:rPr>
          <w:rFonts w:hint="eastAsia"/>
          <w:lang w:eastAsia="zh-CN"/>
        </w:rPr>
        <w:t>6</w:t>
      </w:r>
      <w:r>
        <w:tab/>
      </w:r>
      <w:bookmarkEnd w:id="138"/>
      <w:bookmarkEnd w:id="139"/>
      <w:bookmarkEnd w:id="140"/>
      <w:bookmarkEnd w:id="141"/>
      <w:r>
        <w:rPr>
          <w:rFonts w:hint="eastAsia"/>
          <w:lang w:eastAsia="zh-CN"/>
        </w:rPr>
        <w:t>MCVideo Functional model</w:t>
      </w:r>
      <w:bookmarkEnd w:id="142"/>
      <w:bookmarkEnd w:id="143"/>
      <w:bookmarkEnd w:id="144"/>
      <w:bookmarkEnd w:id="145"/>
      <w:bookmarkEnd w:id="146"/>
      <w:bookmarkEnd w:id="147"/>
    </w:p>
    <w:p w14:paraId="691441DE" w14:textId="77777777" w:rsidR="00A90238" w:rsidRDefault="00A90238" w:rsidP="00A90238">
      <w:pPr>
        <w:pStyle w:val="Heading2"/>
      </w:pPr>
      <w:bookmarkStart w:id="148" w:name="_Toc424654367"/>
      <w:bookmarkStart w:id="149" w:name="_Toc428364953"/>
      <w:bookmarkStart w:id="150" w:name="_Toc433209553"/>
      <w:bookmarkStart w:id="151" w:name="_Toc445195238"/>
      <w:bookmarkStart w:id="152" w:name="_Toc445214644"/>
      <w:bookmarkStart w:id="153" w:name="_Toc445869717"/>
      <w:bookmarkStart w:id="154" w:name="_Toc446352363"/>
      <w:bookmarkStart w:id="155" w:name="_Toc446369792"/>
      <w:bookmarkStart w:id="156" w:name="_Toc446371523"/>
      <w:bookmarkStart w:id="157" w:name="_Toc185772193"/>
      <w:r>
        <w:rPr>
          <w:rFonts w:hint="eastAsia"/>
          <w:lang w:eastAsia="zh-CN"/>
        </w:rPr>
        <w:t>6</w:t>
      </w:r>
      <w:r>
        <w:t>.</w:t>
      </w:r>
      <w:r>
        <w:rPr>
          <w:rFonts w:hint="eastAsia"/>
          <w:lang w:eastAsia="zh-CN"/>
        </w:rPr>
        <w:t>1</w:t>
      </w:r>
      <w:r>
        <w:tab/>
      </w:r>
      <w:r>
        <w:rPr>
          <w:rFonts w:hint="eastAsia"/>
          <w:lang w:eastAsia="zh-CN"/>
        </w:rPr>
        <w:t>Functional</w:t>
      </w:r>
      <w:r>
        <w:t xml:space="preserve"> model description</w:t>
      </w:r>
      <w:bookmarkEnd w:id="148"/>
      <w:bookmarkEnd w:id="149"/>
      <w:bookmarkEnd w:id="150"/>
      <w:bookmarkEnd w:id="151"/>
      <w:bookmarkEnd w:id="152"/>
      <w:bookmarkEnd w:id="153"/>
      <w:bookmarkEnd w:id="154"/>
      <w:bookmarkEnd w:id="155"/>
      <w:bookmarkEnd w:id="156"/>
      <w:bookmarkEnd w:id="157"/>
    </w:p>
    <w:p w14:paraId="492FCAB3" w14:textId="77777777" w:rsidR="00A90238" w:rsidRDefault="00A90238" w:rsidP="00A90238">
      <w:pPr>
        <w:pStyle w:val="Heading3"/>
      </w:pPr>
      <w:bookmarkStart w:id="158" w:name="_Toc428364954"/>
      <w:bookmarkStart w:id="159" w:name="_Toc433209554"/>
      <w:bookmarkStart w:id="160" w:name="_Toc446052683"/>
      <w:bookmarkStart w:id="161" w:name="_Toc424654368"/>
      <w:bookmarkStart w:id="162" w:name="_Toc428364956"/>
      <w:bookmarkStart w:id="163" w:name="_Toc433209556"/>
      <w:bookmarkStart w:id="164" w:name="_Toc445195241"/>
      <w:bookmarkStart w:id="165" w:name="_Toc445214647"/>
      <w:bookmarkStart w:id="166" w:name="_Toc445869720"/>
      <w:bookmarkStart w:id="167" w:name="_Toc446352366"/>
      <w:bookmarkStart w:id="168" w:name="_Toc446369795"/>
      <w:bookmarkStart w:id="169" w:name="_Toc446371526"/>
      <w:bookmarkStart w:id="170" w:name="_Toc185772194"/>
      <w:r>
        <w:t>6.1.1</w:t>
      </w:r>
      <w:r>
        <w:tab/>
        <w:t>On-network functional model</w:t>
      </w:r>
      <w:bookmarkEnd w:id="158"/>
      <w:bookmarkEnd w:id="159"/>
      <w:bookmarkEnd w:id="160"/>
      <w:bookmarkEnd w:id="170"/>
    </w:p>
    <w:p w14:paraId="498001D4" w14:textId="77777777" w:rsidR="00A90238" w:rsidRDefault="00A90238" w:rsidP="00A90238">
      <w:r>
        <w:t>Figure 6.1.1-1 shows the functional model for the application plane</w:t>
      </w:r>
      <w:r>
        <w:rPr>
          <w:rFonts w:hint="eastAsia"/>
          <w:lang w:eastAsia="zh-CN"/>
        </w:rPr>
        <w:t xml:space="preserve"> of MCVideo service for on-network operations</w:t>
      </w:r>
      <w:r>
        <w:t>.</w:t>
      </w:r>
    </w:p>
    <w:p w14:paraId="4ED302D3" w14:textId="77777777" w:rsidR="00A90238" w:rsidRDefault="00A90238" w:rsidP="00A90238">
      <w:pPr>
        <w:pStyle w:val="TH"/>
        <w:rPr>
          <w:lang w:eastAsia="zh-CN"/>
        </w:rPr>
      </w:pPr>
      <w:r>
        <w:object w:dxaOrig="8065" w:dyaOrig="5026" w14:anchorId="62DC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8pt;height:252.3pt" o:ole="">
            <v:imagedata r:id="rId11" o:title=""/>
          </v:shape>
          <o:OLEObject Type="Embed" ProgID="Visio.Drawing.11" ShapeID="_x0000_i1025" DrawAspect="Content" ObjectID="_1796385373" r:id="rId12"/>
        </w:object>
      </w:r>
    </w:p>
    <w:p w14:paraId="10202635" w14:textId="77777777" w:rsidR="00A90238" w:rsidRDefault="00A90238" w:rsidP="00A90238">
      <w:pPr>
        <w:pStyle w:val="TF"/>
        <w:rPr>
          <w:lang w:eastAsia="zh-CN"/>
        </w:rPr>
      </w:pPr>
      <w:r>
        <w:t>Figure 6.1.1-1: Functional model for application plane</w:t>
      </w:r>
      <w:r>
        <w:rPr>
          <w:rFonts w:hint="eastAsia"/>
          <w:lang w:eastAsia="zh-CN"/>
        </w:rPr>
        <w:t xml:space="preserve"> of MCVideo service</w:t>
      </w:r>
    </w:p>
    <w:p w14:paraId="3C6672A8" w14:textId="77777777" w:rsidR="00A90238" w:rsidRDefault="00A90238" w:rsidP="00A90238">
      <w:r>
        <w:t>In the model shown in figure 6.1.1-1, the following apply:</w:t>
      </w:r>
    </w:p>
    <w:p w14:paraId="414961BC" w14:textId="77777777" w:rsidR="00A90238" w:rsidRDefault="00A90238" w:rsidP="00A90238">
      <w:pPr>
        <w:pStyle w:val="B1"/>
        <w:rPr>
          <w:lang w:eastAsia="zh-CN"/>
        </w:rPr>
      </w:pPr>
      <w:r w:rsidRPr="00600B96">
        <w:t>-</w:t>
      </w:r>
      <w:r w:rsidRPr="00600B96">
        <w:tab/>
        <w:t>The MC</w:t>
      </w:r>
      <w:r>
        <w:rPr>
          <w:rFonts w:hint="eastAsia"/>
          <w:lang w:eastAsia="zh-CN"/>
        </w:rPr>
        <w:t>Video</w:t>
      </w:r>
      <w:r w:rsidRPr="00600B96">
        <w:t xml:space="preserve"> server is an instantiation of a </w:t>
      </w:r>
      <w:r>
        <w:rPr>
          <w:rFonts w:hint="eastAsia"/>
          <w:lang w:eastAsia="zh-CN"/>
        </w:rPr>
        <w:t xml:space="preserve">MC </w:t>
      </w:r>
      <w:r>
        <w:rPr>
          <w:lang w:eastAsia="zh-CN"/>
        </w:rPr>
        <w:t>service</w:t>
      </w:r>
      <w:r>
        <w:rPr>
          <w:rFonts w:hint="eastAsia"/>
          <w:lang w:eastAsia="zh-CN"/>
        </w:rPr>
        <w:t xml:space="preserve"> server </w:t>
      </w:r>
      <w:r w:rsidRPr="00600B96">
        <w:t>in accordance with 3GPP TS 23.</w:t>
      </w:r>
      <w:r>
        <w:rPr>
          <w:rFonts w:hint="eastAsia"/>
          <w:lang w:eastAsia="zh-CN"/>
        </w:rPr>
        <w:t>280</w:t>
      </w:r>
      <w:r w:rsidRPr="00600B96">
        <w:t> [</w:t>
      </w:r>
      <w:r>
        <w:rPr>
          <w:lang w:eastAsia="zh-CN"/>
        </w:rPr>
        <w:t>6</w:t>
      </w:r>
      <w:r w:rsidRPr="00600B96">
        <w:t>].</w:t>
      </w:r>
    </w:p>
    <w:p w14:paraId="373746CF" w14:textId="77777777" w:rsidR="00A90238" w:rsidRDefault="00A90238" w:rsidP="00A90238">
      <w:pPr>
        <w:pStyle w:val="B1"/>
      </w:pPr>
      <w:r>
        <w:t>-</w:t>
      </w:r>
      <w:r>
        <w:tab/>
        <w:t>The MCVideo server is an instantiation of a GCS AS in accordance with 3GPP TS 23.468 [</w:t>
      </w:r>
      <w:r>
        <w:rPr>
          <w:lang w:eastAsia="zh-CN"/>
        </w:rPr>
        <w:t>9</w:t>
      </w:r>
      <w:r>
        <w:t>].</w:t>
      </w:r>
    </w:p>
    <w:p w14:paraId="5EA4410C" w14:textId="77777777" w:rsidR="00A90238" w:rsidRDefault="00A90238" w:rsidP="00A90238">
      <w:pPr>
        <w:pStyle w:val="B1"/>
      </w:pPr>
      <w:r>
        <w:t>-</w:t>
      </w:r>
      <w:r>
        <w:tab/>
        <w:t>MCVideo-</w:t>
      </w:r>
      <w:r>
        <w:rPr>
          <w:rFonts w:hint="eastAsia"/>
          <w:lang w:eastAsia="zh-CN"/>
        </w:rPr>
        <w:t>9</w:t>
      </w:r>
      <w:r>
        <w:t xml:space="preserve"> </w:t>
      </w:r>
      <w:r w:rsidRPr="00173AB2">
        <w:t xml:space="preserve">carries </w:t>
      </w:r>
      <w:r w:rsidRPr="00304479">
        <w:t>signalling</w:t>
      </w:r>
      <w:r>
        <w:t xml:space="preserve"> over multicast bearer between the transmission control server of the MCVideo server and the transmission control participant of the MCVideo UE.</w:t>
      </w:r>
    </w:p>
    <w:p w14:paraId="5E605EFF" w14:textId="77777777" w:rsidR="00A90238" w:rsidRDefault="00A90238" w:rsidP="00A90238">
      <w:pPr>
        <w:pStyle w:val="B1"/>
      </w:pPr>
      <w:r>
        <w:t>-</w:t>
      </w:r>
      <w:r>
        <w:tab/>
        <w:t>MCVideo-</w:t>
      </w:r>
      <w:r>
        <w:rPr>
          <w:rFonts w:hint="eastAsia"/>
          <w:lang w:eastAsia="zh-CN"/>
        </w:rPr>
        <w:t>4</w:t>
      </w:r>
      <w:r>
        <w:t xml:space="preserve"> carries </w:t>
      </w:r>
      <w:r w:rsidRPr="00304479">
        <w:t>signalling</w:t>
      </w:r>
      <w:r>
        <w:t xml:space="preserve"> over unicast bearer between the transmission control server of the MCVideo server and the transmission control participant of the MCVideo UE.</w:t>
      </w:r>
    </w:p>
    <w:p w14:paraId="32293D38" w14:textId="77777777" w:rsidR="00A90238" w:rsidRDefault="00A90238" w:rsidP="00A90238">
      <w:pPr>
        <w:pStyle w:val="Heading3"/>
      </w:pPr>
      <w:bookmarkStart w:id="171" w:name="_Toc433209555"/>
      <w:bookmarkStart w:id="172" w:name="_Toc449038186"/>
      <w:bookmarkStart w:id="173" w:name="_Toc185772195"/>
      <w:r>
        <w:t>6.1.2</w:t>
      </w:r>
      <w:r>
        <w:tab/>
        <w:t>Off-network functional model</w:t>
      </w:r>
      <w:bookmarkEnd w:id="171"/>
      <w:bookmarkEnd w:id="172"/>
      <w:bookmarkEnd w:id="173"/>
    </w:p>
    <w:p w14:paraId="731E6C5A" w14:textId="77777777" w:rsidR="00A90238" w:rsidRDefault="00A90238" w:rsidP="00A90238">
      <w:r>
        <w:t>Figure 6.1.2-1 shows the functional model for the application plane</w:t>
      </w:r>
      <w:r>
        <w:rPr>
          <w:rFonts w:hint="eastAsia"/>
          <w:lang w:eastAsia="zh-CN"/>
        </w:rPr>
        <w:t xml:space="preserve"> of MCVideo service for o</w:t>
      </w:r>
      <w:r>
        <w:rPr>
          <w:lang w:eastAsia="zh-CN"/>
        </w:rPr>
        <w:t>ff</w:t>
      </w:r>
      <w:r>
        <w:rPr>
          <w:rFonts w:hint="eastAsia"/>
          <w:lang w:eastAsia="zh-CN"/>
        </w:rPr>
        <w:t>-network operations</w:t>
      </w:r>
      <w:r>
        <w:t>.</w:t>
      </w:r>
    </w:p>
    <w:p w14:paraId="712F9ED2" w14:textId="77777777" w:rsidR="00A90238" w:rsidRDefault="00A90238" w:rsidP="00A90238">
      <w:pPr>
        <w:pStyle w:val="TH"/>
      </w:pPr>
      <w:r>
        <w:object w:dxaOrig="10848" w:dyaOrig="4800" w14:anchorId="45CE044B">
          <v:shape id="_x0000_i1026" type="#_x0000_t75" style="width:466pt;height:206.2pt" o:ole="">
            <v:imagedata r:id="rId13" o:title=""/>
          </v:shape>
          <o:OLEObject Type="Embed" ProgID="Visio.Drawing.11" ShapeID="_x0000_i1026" DrawAspect="Content" ObjectID="_1796385374" r:id="rId14"/>
        </w:object>
      </w:r>
    </w:p>
    <w:p w14:paraId="4AECCE4E" w14:textId="77777777" w:rsidR="00A90238" w:rsidRPr="00700E66" w:rsidRDefault="00A90238" w:rsidP="00A90238">
      <w:pPr>
        <w:pStyle w:val="TF"/>
      </w:pPr>
      <w:r w:rsidRPr="00700E66">
        <w:t>Figure</w:t>
      </w:r>
      <w:r>
        <w:t> </w:t>
      </w:r>
      <w:r w:rsidRPr="00700E66">
        <w:t>6.1.2-1: Functional model for application plane of off-network MCVideo service</w:t>
      </w:r>
    </w:p>
    <w:p w14:paraId="79B37574" w14:textId="77777777" w:rsidR="00A90238" w:rsidRPr="009F65EF" w:rsidRDefault="00A90238" w:rsidP="00A90238">
      <w:pPr>
        <w:pStyle w:val="Heading2"/>
      </w:pPr>
      <w:bookmarkStart w:id="174" w:name="_Toc185772196"/>
      <w:r>
        <w:rPr>
          <w:rFonts w:hint="eastAsia"/>
          <w:lang w:eastAsia="zh-CN"/>
        </w:rPr>
        <w:lastRenderedPageBreak/>
        <w:t>6</w:t>
      </w:r>
      <w:r>
        <w:t>.</w:t>
      </w:r>
      <w:r>
        <w:rPr>
          <w:rFonts w:hint="eastAsia"/>
          <w:lang w:eastAsia="zh-CN"/>
        </w:rPr>
        <w:t>2</w:t>
      </w:r>
      <w:r w:rsidRPr="009F65EF">
        <w:tab/>
      </w:r>
      <w:r>
        <w:t>F</w:t>
      </w:r>
      <w:r w:rsidRPr="009F65EF">
        <w:t>unctional entities</w:t>
      </w:r>
      <w:r>
        <w:t xml:space="preserve"> description</w:t>
      </w:r>
      <w:bookmarkEnd w:id="161"/>
      <w:bookmarkEnd w:id="162"/>
      <w:bookmarkEnd w:id="163"/>
      <w:bookmarkEnd w:id="164"/>
      <w:bookmarkEnd w:id="165"/>
      <w:bookmarkEnd w:id="166"/>
      <w:bookmarkEnd w:id="167"/>
      <w:bookmarkEnd w:id="168"/>
      <w:bookmarkEnd w:id="169"/>
      <w:bookmarkEnd w:id="174"/>
    </w:p>
    <w:p w14:paraId="74ADCB4A" w14:textId="77777777" w:rsidR="00A90238" w:rsidRDefault="00A90238" w:rsidP="00A90238">
      <w:pPr>
        <w:pStyle w:val="Heading3"/>
      </w:pPr>
      <w:bookmarkStart w:id="175" w:name="_Toc424654369"/>
      <w:bookmarkStart w:id="176" w:name="_Toc428364957"/>
      <w:bookmarkStart w:id="177" w:name="_Toc433209557"/>
      <w:bookmarkStart w:id="178" w:name="_Toc449038188"/>
      <w:bookmarkStart w:id="179" w:name="_Toc424654399"/>
      <w:bookmarkStart w:id="180" w:name="_Toc428364987"/>
      <w:bookmarkStart w:id="181" w:name="_Toc433209591"/>
      <w:bookmarkStart w:id="182" w:name="_Toc445195278"/>
      <w:bookmarkStart w:id="183" w:name="_Toc445214658"/>
      <w:bookmarkStart w:id="184" w:name="_Toc445869731"/>
      <w:bookmarkStart w:id="185" w:name="_Toc446352377"/>
      <w:bookmarkStart w:id="186" w:name="_Toc446369806"/>
      <w:bookmarkStart w:id="187" w:name="_Toc446371537"/>
      <w:bookmarkStart w:id="188" w:name="_Toc185772197"/>
      <w:r>
        <w:t>6.2.1</w:t>
      </w:r>
      <w:r>
        <w:tab/>
      </w:r>
      <w:bookmarkEnd w:id="175"/>
      <w:bookmarkEnd w:id="176"/>
      <w:bookmarkEnd w:id="177"/>
      <w:r>
        <w:t>General</w:t>
      </w:r>
      <w:bookmarkEnd w:id="178"/>
      <w:bookmarkEnd w:id="188"/>
    </w:p>
    <w:p w14:paraId="4A5CC24E" w14:textId="77777777" w:rsidR="00A90238" w:rsidRDefault="00A90238" w:rsidP="00A90238">
      <w:r>
        <w:t>Each subclause is a description of a functional entity and does not imply a physical entity.</w:t>
      </w:r>
    </w:p>
    <w:p w14:paraId="6396FDE1" w14:textId="77777777" w:rsidR="00A90238" w:rsidRPr="0045305D" w:rsidRDefault="00A90238" w:rsidP="00A90238">
      <w:pPr>
        <w:pStyle w:val="Heading3"/>
      </w:pPr>
      <w:bookmarkStart w:id="189" w:name="_Toc424654370"/>
      <w:bookmarkStart w:id="190" w:name="_Toc428364958"/>
      <w:bookmarkStart w:id="191" w:name="_Toc433209558"/>
      <w:bookmarkStart w:id="192" w:name="_Toc449038189"/>
      <w:bookmarkStart w:id="193" w:name="_Toc185772198"/>
      <w:r>
        <w:rPr>
          <w:rFonts w:hint="eastAsia"/>
          <w:lang w:eastAsia="zh-CN"/>
        </w:rPr>
        <w:t>6</w:t>
      </w:r>
      <w:r w:rsidRPr="00600B96">
        <w:t>.</w:t>
      </w:r>
      <w:r>
        <w:rPr>
          <w:rFonts w:hint="eastAsia"/>
          <w:lang w:eastAsia="zh-CN"/>
        </w:rPr>
        <w:t>2</w:t>
      </w:r>
      <w:r w:rsidRPr="00600B96">
        <w:t>.2</w:t>
      </w:r>
      <w:r w:rsidRPr="00600B96">
        <w:tab/>
      </w:r>
      <w:r>
        <w:rPr>
          <w:rFonts w:hint="eastAsia"/>
          <w:lang w:eastAsia="zh-CN"/>
        </w:rPr>
        <w:t>MCVideo service a</w:t>
      </w:r>
      <w:r w:rsidRPr="00600B96">
        <w:t>pplication plane</w:t>
      </w:r>
      <w:bookmarkEnd w:id="193"/>
    </w:p>
    <w:p w14:paraId="32968EE2" w14:textId="77777777" w:rsidR="00A90238" w:rsidRPr="00600B96" w:rsidRDefault="00A90238" w:rsidP="00A90238">
      <w:pPr>
        <w:pStyle w:val="Heading4"/>
      </w:pPr>
      <w:bookmarkStart w:id="194" w:name="_Toc185772199"/>
      <w:r>
        <w:rPr>
          <w:rFonts w:hint="eastAsia"/>
          <w:lang w:eastAsia="zh-CN"/>
        </w:rPr>
        <w:t>6</w:t>
      </w:r>
      <w:r w:rsidRPr="00600B96">
        <w:t>.</w:t>
      </w:r>
      <w:r>
        <w:rPr>
          <w:rFonts w:hint="eastAsia"/>
          <w:lang w:eastAsia="zh-CN"/>
        </w:rPr>
        <w:t>2</w:t>
      </w:r>
      <w:r w:rsidRPr="00600B96">
        <w:t>.2.1</w:t>
      </w:r>
      <w:r w:rsidRPr="00600B96">
        <w:tab/>
        <w:t>General</w:t>
      </w:r>
      <w:bookmarkEnd w:id="194"/>
    </w:p>
    <w:p w14:paraId="54F44E64" w14:textId="77777777" w:rsidR="00A90238" w:rsidRPr="00600B96" w:rsidRDefault="00A90238" w:rsidP="00A90238">
      <w:r w:rsidRPr="00600B96">
        <w:t>Entities within the application plane</w:t>
      </w:r>
      <w:r>
        <w:rPr>
          <w:rFonts w:hint="eastAsia"/>
          <w:lang w:eastAsia="zh-CN"/>
        </w:rPr>
        <w:t xml:space="preserve"> of MCVideo service </w:t>
      </w:r>
      <w:r w:rsidRPr="00600B96">
        <w:t xml:space="preserve">provide application control, media </w:t>
      </w:r>
      <w:r>
        <w:rPr>
          <w:rFonts w:hint="eastAsia"/>
          <w:lang w:eastAsia="zh-CN"/>
        </w:rPr>
        <w:t xml:space="preserve">transmission </w:t>
      </w:r>
      <w:r w:rsidRPr="00600B96">
        <w:t>control and distribution functions.</w:t>
      </w:r>
    </w:p>
    <w:p w14:paraId="3B702773" w14:textId="77777777" w:rsidR="00A90238" w:rsidRPr="00600B96" w:rsidRDefault="00A90238" w:rsidP="00A90238">
      <w:pPr>
        <w:pStyle w:val="Heading4"/>
      </w:pPr>
      <w:bookmarkStart w:id="195" w:name="_Toc428364960"/>
      <w:bookmarkStart w:id="196" w:name="_Toc433209560"/>
      <w:bookmarkStart w:id="197" w:name="_Toc449038191"/>
      <w:bookmarkStart w:id="198" w:name="_Toc185772200"/>
      <w:r>
        <w:rPr>
          <w:rFonts w:hint="eastAsia"/>
          <w:lang w:eastAsia="zh-CN"/>
        </w:rPr>
        <w:t>6</w:t>
      </w:r>
      <w:r w:rsidRPr="00600B96">
        <w:t>.</w:t>
      </w:r>
      <w:r>
        <w:rPr>
          <w:rFonts w:hint="eastAsia"/>
          <w:lang w:eastAsia="zh-CN"/>
        </w:rPr>
        <w:t>2</w:t>
      </w:r>
      <w:r w:rsidRPr="00600B96">
        <w:t>.2.2</w:t>
      </w:r>
      <w:r w:rsidRPr="00600B96">
        <w:tab/>
        <w:t>Common services core</w:t>
      </w:r>
      <w:bookmarkEnd w:id="195"/>
      <w:bookmarkEnd w:id="196"/>
      <w:bookmarkEnd w:id="197"/>
      <w:bookmarkEnd w:id="198"/>
    </w:p>
    <w:p w14:paraId="58A62770" w14:textId="77777777" w:rsidR="00A90238" w:rsidRDefault="00A90238" w:rsidP="00A90238">
      <w:pPr>
        <w:rPr>
          <w:lang w:eastAsia="zh-CN"/>
        </w:rPr>
      </w:pPr>
      <w:bookmarkStart w:id="199" w:name="_Toc424654372"/>
      <w:bookmarkStart w:id="200" w:name="_Toc428364961"/>
      <w:bookmarkStart w:id="201" w:name="_Toc433209561"/>
      <w:bookmarkStart w:id="202" w:name="_Toc449038192"/>
      <w:r>
        <w:rPr>
          <w:rFonts w:hint="eastAsia"/>
          <w:lang w:eastAsia="zh-CN"/>
        </w:rPr>
        <w:t>T</w:t>
      </w:r>
      <w:r>
        <w:t xml:space="preserve">he description of the common services core entities </w:t>
      </w:r>
      <w:r>
        <w:rPr>
          <w:rFonts w:hint="eastAsia"/>
          <w:lang w:eastAsia="zh-CN"/>
        </w:rPr>
        <w:t>are contained in common functional architecture for MC services over LTE in</w:t>
      </w:r>
      <w:r>
        <w:t xml:space="preserve"> 3GPP</w:t>
      </w:r>
      <w:r>
        <w:rPr>
          <w:lang w:val="en-US"/>
        </w:rPr>
        <w:t> </w:t>
      </w:r>
      <w:r>
        <w:t>TS</w:t>
      </w:r>
      <w:r>
        <w:rPr>
          <w:lang w:val="en-US"/>
        </w:rPr>
        <w:t> </w:t>
      </w:r>
      <w:r>
        <w:t>23.</w:t>
      </w:r>
      <w:r>
        <w:rPr>
          <w:rFonts w:hint="eastAsia"/>
          <w:lang w:eastAsia="zh-CN"/>
        </w:rPr>
        <w:t>280</w:t>
      </w:r>
      <w:r>
        <w:rPr>
          <w:lang w:val="en-US"/>
        </w:rPr>
        <w:t> </w:t>
      </w:r>
      <w:r>
        <w:rPr>
          <w:rFonts w:hint="eastAsia"/>
          <w:lang w:eastAsia="zh-CN"/>
        </w:rPr>
        <w:t>[</w:t>
      </w:r>
      <w:r>
        <w:rPr>
          <w:lang w:eastAsia="zh-CN"/>
        </w:rPr>
        <w:t>6</w:t>
      </w:r>
      <w:r>
        <w:rPr>
          <w:rFonts w:hint="eastAsia"/>
          <w:lang w:eastAsia="zh-CN"/>
        </w:rPr>
        <w:t>]</w:t>
      </w:r>
      <w:r>
        <w:t>.</w:t>
      </w:r>
    </w:p>
    <w:p w14:paraId="7943EA85" w14:textId="77777777" w:rsidR="00A90238" w:rsidRPr="00600B96" w:rsidRDefault="00A90238" w:rsidP="00A90238">
      <w:pPr>
        <w:pStyle w:val="Heading4"/>
      </w:pPr>
      <w:bookmarkStart w:id="203" w:name="_Toc185772201"/>
      <w:bookmarkEnd w:id="199"/>
      <w:bookmarkEnd w:id="200"/>
      <w:bookmarkEnd w:id="201"/>
      <w:bookmarkEnd w:id="202"/>
      <w:r>
        <w:rPr>
          <w:rFonts w:hint="eastAsia"/>
          <w:lang w:eastAsia="zh-CN"/>
        </w:rPr>
        <w:t>6</w:t>
      </w:r>
      <w:r w:rsidRPr="00600B96">
        <w:t>.</w:t>
      </w:r>
      <w:r>
        <w:rPr>
          <w:rFonts w:hint="eastAsia"/>
          <w:lang w:eastAsia="zh-CN"/>
        </w:rPr>
        <w:t>2</w:t>
      </w:r>
      <w:r w:rsidRPr="00600B96">
        <w:t>.2.3</w:t>
      </w:r>
      <w:r w:rsidRPr="00600B96">
        <w:tab/>
        <w:t>MC</w:t>
      </w:r>
      <w:r>
        <w:rPr>
          <w:rFonts w:hint="eastAsia"/>
          <w:lang w:eastAsia="zh-CN"/>
        </w:rPr>
        <w:t>Video</w:t>
      </w:r>
      <w:r w:rsidRPr="00600B96">
        <w:t xml:space="preserve"> application service</w:t>
      </w:r>
      <w:bookmarkEnd w:id="203"/>
    </w:p>
    <w:p w14:paraId="3D88F3AB" w14:textId="77777777" w:rsidR="00A90238" w:rsidRDefault="00A90238" w:rsidP="00A90238">
      <w:pPr>
        <w:pStyle w:val="Heading5"/>
      </w:pPr>
      <w:bookmarkStart w:id="204" w:name="_Toc424654379"/>
      <w:bookmarkStart w:id="205" w:name="_Toc428364968"/>
      <w:bookmarkStart w:id="206" w:name="_Toc433209568"/>
      <w:bookmarkStart w:id="207" w:name="_Toc449038201"/>
      <w:bookmarkStart w:id="208" w:name="_Toc185772202"/>
      <w:bookmarkEnd w:id="189"/>
      <w:bookmarkEnd w:id="190"/>
      <w:bookmarkEnd w:id="191"/>
      <w:bookmarkEnd w:id="192"/>
      <w:r>
        <w:t>6.2.2.</w:t>
      </w:r>
      <w:r>
        <w:rPr>
          <w:rFonts w:hint="eastAsia"/>
          <w:lang w:eastAsia="zh-CN"/>
        </w:rPr>
        <w:t>3.</w:t>
      </w:r>
      <w:r>
        <w:t>1</w:t>
      </w:r>
      <w:r>
        <w:tab/>
        <w:t>MCVideo client</w:t>
      </w:r>
      <w:bookmarkEnd w:id="204"/>
      <w:bookmarkEnd w:id="205"/>
      <w:bookmarkEnd w:id="206"/>
      <w:bookmarkEnd w:id="207"/>
      <w:bookmarkEnd w:id="208"/>
    </w:p>
    <w:p w14:paraId="49F8AAA2" w14:textId="77777777" w:rsidR="00A90238" w:rsidRDefault="00A90238" w:rsidP="00A90238">
      <w:pPr>
        <w:rPr>
          <w:lang w:eastAsia="zh-CN"/>
        </w:rPr>
      </w:pPr>
      <w:r>
        <w:t xml:space="preserve">The </w:t>
      </w:r>
      <w:r>
        <w:rPr>
          <w:rFonts w:eastAsia="Malgun Gothic" w:hint="eastAsia"/>
          <w:lang w:eastAsia="ko-KR"/>
        </w:rPr>
        <w:t xml:space="preserve">MCVideo client </w:t>
      </w:r>
      <w:r>
        <w:t>functional entity acts as the user agent for all MCVideo application transactions.</w:t>
      </w:r>
      <w:r>
        <w:rPr>
          <w:rFonts w:eastAsia="Malgun Gothic" w:hint="eastAsia"/>
          <w:lang w:eastAsia="ko-KR"/>
        </w:rPr>
        <w:t xml:space="preserve"> </w:t>
      </w:r>
    </w:p>
    <w:p w14:paraId="63B6D594" w14:textId="77777777" w:rsidR="00A90238" w:rsidRDefault="00A90238" w:rsidP="00A90238">
      <w:r>
        <w:t>The MCVideo client is responsible for remote device control. This functional entity is located in the UE for both on-network and off-network operations.</w:t>
      </w:r>
    </w:p>
    <w:p w14:paraId="782C689A" w14:textId="77777777" w:rsidR="00A90238" w:rsidRDefault="00A90238" w:rsidP="00A90238">
      <w:pPr>
        <w:pStyle w:val="Heading5"/>
      </w:pPr>
      <w:bookmarkStart w:id="209" w:name="_Toc424654380"/>
      <w:bookmarkStart w:id="210" w:name="_Toc428364969"/>
      <w:bookmarkStart w:id="211" w:name="_Toc433209569"/>
      <w:bookmarkStart w:id="212" w:name="_Toc449038202"/>
      <w:bookmarkStart w:id="213" w:name="_Toc185772203"/>
      <w:r>
        <w:t>6.2.2.</w:t>
      </w:r>
      <w:r>
        <w:rPr>
          <w:rFonts w:hint="eastAsia"/>
          <w:lang w:eastAsia="zh-CN"/>
        </w:rPr>
        <w:t>3.</w:t>
      </w:r>
      <w:r>
        <w:t>2</w:t>
      </w:r>
      <w:r>
        <w:tab/>
        <w:t>MCVideo server</w:t>
      </w:r>
      <w:bookmarkEnd w:id="209"/>
      <w:bookmarkEnd w:id="210"/>
      <w:bookmarkEnd w:id="211"/>
      <w:bookmarkEnd w:id="212"/>
      <w:bookmarkEnd w:id="213"/>
    </w:p>
    <w:p w14:paraId="5AB5D3FB" w14:textId="77777777" w:rsidR="00A90238" w:rsidRDefault="00A90238" w:rsidP="00A90238">
      <w:r>
        <w:t>The MCVideo server functional entity provides centralised support for MCVideo services.</w:t>
      </w:r>
    </w:p>
    <w:p w14:paraId="0C921DBA" w14:textId="77777777" w:rsidR="00A90238" w:rsidRDefault="00A90238" w:rsidP="00A90238">
      <w:pPr>
        <w:rPr>
          <w:lang w:eastAsia="zh-CN"/>
        </w:rPr>
      </w:pPr>
      <w:r>
        <w:t>All the MCVideo clients supporting users belonging to a single group are required to use the same MCVideo server for that group. An MCVideo client supporting a user involved in multiple groups can have relationships with multiple MCVideo servers.</w:t>
      </w:r>
    </w:p>
    <w:p w14:paraId="5C8B1E5E" w14:textId="77777777" w:rsidR="00A90238" w:rsidRDefault="00A90238" w:rsidP="00A90238">
      <w:pPr>
        <w:rPr>
          <w:lang w:eastAsia="zh-CN"/>
        </w:rPr>
      </w:pPr>
      <w:r w:rsidRPr="00600B96">
        <w:t>The MC</w:t>
      </w:r>
      <w:r>
        <w:rPr>
          <w:rFonts w:hint="eastAsia"/>
          <w:lang w:eastAsia="zh-CN"/>
        </w:rPr>
        <w:t>Video</w:t>
      </w:r>
      <w:r w:rsidRPr="00600B96">
        <w:t xml:space="preserve"> server is an instantiation of a </w:t>
      </w:r>
      <w:r>
        <w:rPr>
          <w:lang w:eastAsia="zh-CN"/>
        </w:rPr>
        <w:t>MC service</w:t>
      </w:r>
      <w:r>
        <w:rPr>
          <w:rFonts w:hint="eastAsia"/>
          <w:lang w:eastAsia="zh-CN"/>
        </w:rPr>
        <w:t xml:space="preserve"> server </w:t>
      </w:r>
      <w:r w:rsidRPr="00600B96">
        <w:t>in accordance with 3GPP TS 23.</w:t>
      </w:r>
      <w:r>
        <w:rPr>
          <w:rFonts w:hint="eastAsia"/>
          <w:lang w:eastAsia="zh-CN"/>
        </w:rPr>
        <w:t>280</w:t>
      </w:r>
      <w:r w:rsidRPr="00600B96">
        <w:t> [</w:t>
      </w:r>
      <w:r>
        <w:rPr>
          <w:lang w:eastAsia="zh-CN"/>
        </w:rPr>
        <w:t>6</w:t>
      </w:r>
      <w:r w:rsidRPr="00600B96">
        <w:t>].</w:t>
      </w:r>
    </w:p>
    <w:p w14:paraId="6018E605" w14:textId="77777777" w:rsidR="00A90238" w:rsidRDefault="00A90238" w:rsidP="00A90238">
      <w:r>
        <w:t>The MCVideo server functional entity represents a specific instantiation of the GCS AS described in 3GPP TS 23.468 [</w:t>
      </w:r>
      <w:r>
        <w:rPr>
          <w:lang w:eastAsia="zh-CN"/>
        </w:rPr>
        <w:t>9</w:t>
      </w:r>
      <w:r>
        <w:t>] to control multicast and unicast operations for group communications.</w:t>
      </w:r>
    </w:p>
    <w:p w14:paraId="363D40E8" w14:textId="77777777" w:rsidR="00A90238" w:rsidRDefault="00A90238" w:rsidP="00A90238">
      <w:pPr>
        <w:rPr>
          <w:lang w:eastAsia="zh-CN"/>
        </w:rPr>
      </w:pPr>
      <w:r>
        <w:t>The MCVideo server functional entity is supported by the SIP AS, HTTP client and HTTP server functional entities of the signalling control plane.</w:t>
      </w:r>
    </w:p>
    <w:p w14:paraId="66EFDE1E" w14:textId="77777777" w:rsidR="00A90238" w:rsidRDefault="00A90238" w:rsidP="00A90238">
      <w:r>
        <w:t xml:space="preserve">This </w:t>
      </w:r>
      <w:r>
        <w:rPr>
          <w:rFonts w:hint="eastAsia"/>
          <w:lang w:eastAsia="zh-CN"/>
        </w:rPr>
        <w:t>MCVideo server</w:t>
      </w:r>
      <w:r>
        <w:t xml:space="preserve"> provides support for centralised</w:t>
      </w:r>
      <w:r>
        <w:rPr>
          <w:rFonts w:hint="eastAsia"/>
          <w:lang w:eastAsia="zh-CN"/>
        </w:rPr>
        <w:t xml:space="preserve"> media</w:t>
      </w:r>
      <w:r>
        <w:t xml:space="preserve"> </w:t>
      </w:r>
      <w:r>
        <w:rPr>
          <w:rFonts w:hint="eastAsia"/>
          <w:lang w:eastAsia="zh-CN"/>
        </w:rPr>
        <w:t>transmission</w:t>
      </w:r>
      <w:r>
        <w:t xml:space="preserve"> control for on-network and distributed </w:t>
      </w:r>
      <w:r>
        <w:rPr>
          <w:rFonts w:hint="eastAsia"/>
          <w:lang w:eastAsia="zh-CN"/>
        </w:rPr>
        <w:t>media transmission</w:t>
      </w:r>
      <w:r>
        <w:t xml:space="preserve"> control for off-network operation.</w:t>
      </w:r>
    </w:p>
    <w:p w14:paraId="1B291CF0" w14:textId="77777777" w:rsidR="00A90238" w:rsidRDefault="00A90238" w:rsidP="00A90238">
      <w:bookmarkStart w:id="214" w:name="_Toc428364972"/>
      <w:bookmarkStart w:id="215" w:name="_Toc433209572"/>
      <w:bookmarkStart w:id="216" w:name="_Toc449038205"/>
      <w:bookmarkStart w:id="217" w:name="_Toc424654381"/>
      <w:r>
        <w:t>The MCVideo server is responsible for managing and providing the device information that can participate in MCVideo communications. The device information is further associated to MCVideo users to manage remote device control authorization. The device information is provisioned to the MCVideo server by the MCVideo service provider, mission critical organization and the MCVideo user.</w:t>
      </w:r>
    </w:p>
    <w:p w14:paraId="1347D637" w14:textId="77777777" w:rsidR="00A90238" w:rsidRDefault="00A90238" w:rsidP="00A90238">
      <w:pPr>
        <w:rPr>
          <w:lang w:eastAsia="zh-CN"/>
        </w:rPr>
      </w:pPr>
      <w:r>
        <w:rPr>
          <w:lang w:eastAsia="zh-CN"/>
        </w:rPr>
        <w:t>The MCVideo server performing the functional alias controlling role is responsible for:</w:t>
      </w:r>
    </w:p>
    <w:p w14:paraId="45F1CA35" w14:textId="77777777" w:rsidR="00A90238" w:rsidRDefault="00A90238" w:rsidP="00A90238">
      <w:pPr>
        <w:pStyle w:val="B1"/>
        <w:rPr>
          <w:lang w:eastAsia="zh-CN"/>
        </w:rPr>
      </w:pPr>
      <w:r>
        <w:rPr>
          <w:lang w:eastAsia="zh-CN"/>
        </w:rPr>
        <w:t>-</w:t>
      </w:r>
      <w:r>
        <w:rPr>
          <w:lang w:eastAsia="zh-CN"/>
        </w:rPr>
        <w:tab/>
        <w:t>interfacing</w:t>
      </w:r>
      <w:r>
        <w:rPr>
          <w:lang w:val="en-US" w:eastAsia="zh-CN"/>
        </w:rPr>
        <w:t xml:space="preserve"> with </w:t>
      </w:r>
      <w:r>
        <w:t>the functional alias management server for functional alias policy;</w:t>
      </w:r>
    </w:p>
    <w:p w14:paraId="67E71F01" w14:textId="77777777" w:rsidR="00A90238" w:rsidRDefault="00A90238" w:rsidP="00A90238">
      <w:pPr>
        <w:pStyle w:val="B1"/>
      </w:pPr>
      <w:r>
        <w:rPr>
          <w:lang w:eastAsia="zh-CN"/>
        </w:rPr>
        <w:t>-</w:t>
      </w:r>
      <w:r>
        <w:rPr>
          <w:lang w:eastAsia="zh-CN"/>
        </w:rPr>
        <w:tab/>
        <w:t>functional alias activation, deactivation, take over and interrogation support for MCVideo user.</w:t>
      </w:r>
    </w:p>
    <w:p w14:paraId="289D5BB5" w14:textId="77777777" w:rsidR="00A90238" w:rsidRDefault="00A90238" w:rsidP="00A90238">
      <w:r>
        <w:t>The controlling roles for group call, private call and functional alias are independent with each other.</w:t>
      </w:r>
    </w:p>
    <w:p w14:paraId="37D3E946" w14:textId="77777777" w:rsidR="00A90238" w:rsidRDefault="00A90238" w:rsidP="00A90238">
      <w:pPr>
        <w:pStyle w:val="Heading5"/>
      </w:pPr>
      <w:bookmarkStart w:id="218" w:name="_Toc185772204"/>
      <w:r>
        <w:lastRenderedPageBreak/>
        <w:t>6.2.2.</w:t>
      </w:r>
      <w:r>
        <w:rPr>
          <w:rFonts w:hint="eastAsia"/>
          <w:lang w:eastAsia="zh-CN"/>
        </w:rPr>
        <w:t>3.3</w:t>
      </w:r>
      <w:r>
        <w:tab/>
        <w:t>Media distribution function</w:t>
      </w:r>
      <w:bookmarkEnd w:id="214"/>
      <w:bookmarkEnd w:id="215"/>
      <w:bookmarkEnd w:id="216"/>
      <w:bookmarkEnd w:id="218"/>
      <w:r>
        <w:t xml:space="preserve"> </w:t>
      </w:r>
    </w:p>
    <w:p w14:paraId="57A8F6F3" w14:textId="77777777" w:rsidR="00A90238" w:rsidRPr="00600B96" w:rsidRDefault="00A90238" w:rsidP="00A90238">
      <w:r>
        <w:t xml:space="preserve">The media distribution function is responsible for the distribution of media to </w:t>
      </w:r>
      <w:r>
        <w:rPr>
          <w:rFonts w:hint="eastAsia"/>
          <w:lang w:eastAsia="zh-CN"/>
        </w:rPr>
        <w:t>MCVideo</w:t>
      </w:r>
      <w:r>
        <w:t xml:space="preserve"> </w:t>
      </w:r>
      <w:r>
        <w:rPr>
          <w:rFonts w:hint="eastAsia"/>
          <w:lang w:eastAsia="zh-CN"/>
        </w:rPr>
        <w:t>clients</w:t>
      </w:r>
      <w:r>
        <w:t>.</w:t>
      </w:r>
      <w:r w:rsidRPr="00600B96">
        <w:t xml:space="preserve"> By means of information provided by the </w:t>
      </w:r>
      <w:r>
        <w:t>MCVideo</w:t>
      </w:r>
      <w:r w:rsidRPr="00600B96">
        <w:t xml:space="preserve"> server (e.g. IP addresses, transport layer ports), it will provide the following functionality:</w:t>
      </w:r>
    </w:p>
    <w:p w14:paraId="08169DED" w14:textId="77777777" w:rsidR="00A90238" w:rsidRDefault="00A90238" w:rsidP="00A90238">
      <w:pPr>
        <w:pStyle w:val="B1"/>
      </w:pPr>
      <w:r w:rsidRPr="00600B96">
        <w:t>-</w:t>
      </w:r>
      <w:r w:rsidRPr="00600B96">
        <w:tab/>
        <w:t>provide for the reception of uplink MC</w:t>
      </w:r>
      <w:r>
        <w:t>Video</w:t>
      </w:r>
      <w:r w:rsidRPr="00600B96">
        <w:t xml:space="preserve"> UE media transmission by means of the MC</w:t>
      </w:r>
      <w:r>
        <w:t>Video</w:t>
      </w:r>
      <w:r w:rsidRPr="00600B96">
        <w:t>-7 reference point;</w:t>
      </w:r>
    </w:p>
    <w:p w14:paraId="66B531CF" w14:textId="77777777" w:rsidR="00A90238" w:rsidRPr="00600B96" w:rsidRDefault="00A90238" w:rsidP="00A90238">
      <w:pPr>
        <w:pStyle w:val="B1"/>
      </w:pPr>
      <w:r>
        <w:t>-</w:t>
      </w:r>
      <w:r>
        <w:tab/>
        <w:t>storing the received media stream as MCVideo content files;</w:t>
      </w:r>
    </w:p>
    <w:p w14:paraId="5044D28D" w14:textId="77777777" w:rsidR="00A90238" w:rsidRPr="00600B96" w:rsidRDefault="00A90238" w:rsidP="00A90238">
      <w:pPr>
        <w:pStyle w:val="B1"/>
      </w:pPr>
      <w:r w:rsidRPr="00600B96">
        <w:t>-</w:t>
      </w:r>
      <w:r w:rsidRPr="00600B96">
        <w:tab/>
        <w:t>replicate the media as needed for distribution to those participants using unicast transport;</w:t>
      </w:r>
    </w:p>
    <w:p w14:paraId="7B4E4AD4" w14:textId="77777777" w:rsidR="00A90238" w:rsidRPr="00600B96" w:rsidRDefault="00A90238" w:rsidP="00A90238">
      <w:pPr>
        <w:pStyle w:val="B1"/>
      </w:pPr>
      <w:r w:rsidRPr="00600B96">
        <w:t>-</w:t>
      </w:r>
      <w:r w:rsidRPr="00600B96">
        <w:tab/>
        <w:t>distribute downlink media to MC</w:t>
      </w:r>
      <w:r>
        <w:t>Video</w:t>
      </w:r>
      <w:r w:rsidRPr="00600B96">
        <w:t xml:space="preserve"> UEs by IP unicast transmission to those participants utilizing unicast transport by means of the MC</w:t>
      </w:r>
      <w:r>
        <w:t>Video</w:t>
      </w:r>
      <w:r w:rsidRPr="00600B96">
        <w:t>-7 reference point;</w:t>
      </w:r>
    </w:p>
    <w:p w14:paraId="05999E88" w14:textId="77777777" w:rsidR="00A90238" w:rsidRPr="00600B96" w:rsidRDefault="00A90238" w:rsidP="00A90238">
      <w:pPr>
        <w:pStyle w:val="B1"/>
      </w:pPr>
      <w:r w:rsidRPr="00600B96">
        <w:t>-</w:t>
      </w:r>
      <w:r w:rsidRPr="00600B96">
        <w:tab/>
        <w:t>distribute downlink media to MC</w:t>
      </w:r>
      <w:r>
        <w:t>Video</w:t>
      </w:r>
      <w:r w:rsidRPr="00600B96">
        <w:t xml:space="preserve"> UEs using multicast downlink transport of media for the call by means of the MC</w:t>
      </w:r>
      <w:r>
        <w:t>Video</w:t>
      </w:r>
      <w:r w:rsidRPr="00600B96">
        <w:t>-8 reference point; and</w:t>
      </w:r>
    </w:p>
    <w:p w14:paraId="71637017" w14:textId="77777777" w:rsidR="00A90238" w:rsidRPr="00600B96" w:rsidRDefault="00A90238" w:rsidP="00A90238">
      <w:pPr>
        <w:pStyle w:val="B1"/>
      </w:pPr>
      <w:r w:rsidRPr="00600B96">
        <w:t>-</w:t>
      </w:r>
      <w:r w:rsidRPr="00600B96">
        <w:tab/>
        <w:t>provide a media mixing function where multiple media streams are combined into a single media stream for transmission to the MC</w:t>
      </w:r>
      <w:r>
        <w:t>Video</w:t>
      </w:r>
      <w:r w:rsidRPr="00600B96">
        <w:t xml:space="preserve"> UE.</w:t>
      </w:r>
    </w:p>
    <w:p w14:paraId="0ED01466" w14:textId="77777777" w:rsidR="00A90238" w:rsidRPr="00600B96" w:rsidRDefault="00A90238" w:rsidP="00A90238">
      <w:pPr>
        <w:pStyle w:val="NO"/>
      </w:pPr>
      <w:r w:rsidRPr="00600B96">
        <w:t>NOTE 1:</w:t>
      </w:r>
      <w:r w:rsidRPr="00600B96">
        <w:tab/>
        <w:t>If media mixing function occurs within the media distribution function, it operates independently of the media mixer in the UE.</w:t>
      </w:r>
    </w:p>
    <w:p w14:paraId="5FAB5236" w14:textId="77777777" w:rsidR="00A90238" w:rsidRDefault="00A90238" w:rsidP="00A90238">
      <w:pPr>
        <w:pStyle w:val="NO"/>
      </w:pPr>
      <w:r w:rsidRPr="00600B96">
        <w:t>NOTE 2:</w:t>
      </w:r>
      <w:r w:rsidRPr="00600B96">
        <w:tab/>
        <w:t>A media mixing function within the media distribution function is not possible where the media is end to end encrypted.</w:t>
      </w:r>
    </w:p>
    <w:p w14:paraId="4A7DD48F" w14:textId="77777777" w:rsidR="00A90238" w:rsidRDefault="00A90238" w:rsidP="00A90238">
      <w:pPr>
        <w:pStyle w:val="Heading5"/>
        <w:rPr>
          <w:lang w:eastAsia="zh-CN"/>
        </w:rPr>
      </w:pPr>
      <w:bookmarkStart w:id="219" w:name="_Toc428364973"/>
      <w:bookmarkStart w:id="220" w:name="_Toc433209573"/>
      <w:bookmarkStart w:id="221" w:name="_Toc449038206"/>
      <w:bookmarkStart w:id="222" w:name="_Toc185772205"/>
      <w:r>
        <w:t>6.2.2.</w:t>
      </w:r>
      <w:r>
        <w:rPr>
          <w:rFonts w:hint="eastAsia"/>
          <w:lang w:eastAsia="zh-CN"/>
        </w:rPr>
        <w:t>3.4</w:t>
      </w:r>
      <w:r>
        <w:tab/>
        <w:t xml:space="preserve">Media </w:t>
      </w:r>
      <w:bookmarkEnd w:id="219"/>
      <w:bookmarkEnd w:id="220"/>
      <w:bookmarkEnd w:id="221"/>
      <w:r>
        <w:rPr>
          <w:rFonts w:hint="eastAsia"/>
          <w:lang w:eastAsia="zh-CN"/>
        </w:rPr>
        <w:t>mixer</w:t>
      </w:r>
      <w:bookmarkEnd w:id="222"/>
    </w:p>
    <w:p w14:paraId="58503DDA" w14:textId="77777777" w:rsidR="00A90238" w:rsidRDefault="00A90238" w:rsidP="00A90238">
      <w:pPr>
        <w:rPr>
          <w:lang w:eastAsia="zh-CN"/>
        </w:rPr>
      </w:pPr>
      <w:r>
        <w:t xml:space="preserve">This functional entity exists on the UE and provides support for sending and </w:t>
      </w:r>
      <w:r>
        <w:rPr>
          <w:rFonts w:hint="eastAsia"/>
          <w:lang w:eastAsia="zh-CN"/>
        </w:rPr>
        <w:t>receiving</w:t>
      </w:r>
      <w:r>
        <w:t xml:space="preserve"> one or multiple media streams</w:t>
      </w:r>
      <w:r>
        <w:rPr>
          <w:rFonts w:hint="eastAsia"/>
          <w:lang w:eastAsia="zh-CN"/>
        </w:rPr>
        <w:t>.</w:t>
      </w:r>
      <w:r>
        <w:rPr>
          <w:lang w:eastAsia="zh-CN"/>
        </w:rPr>
        <w:t xml:space="preserve"> It also provides support for </w:t>
      </w:r>
      <w:r w:rsidRPr="00600B96">
        <w:t>combining multiple media streams into one media stream through the enforcement of media policy information.</w:t>
      </w:r>
      <w:r>
        <w:t xml:space="preserve"> It supports the </w:t>
      </w:r>
      <w:r w:rsidRPr="005F61C0">
        <w:t xml:space="preserve">storing </w:t>
      </w:r>
      <w:r>
        <w:t>of a</w:t>
      </w:r>
      <w:r w:rsidRPr="005F61C0">
        <w:t xml:space="preserve"> media stream as MCVideo content files</w:t>
      </w:r>
      <w:r>
        <w:t>.</w:t>
      </w:r>
    </w:p>
    <w:p w14:paraId="1961AE1D" w14:textId="77777777" w:rsidR="00A90238" w:rsidRDefault="00A90238" w:rsidP="00A90238">
      <w:pPr>
        <w:pStyle w:val="Heading5"/>
      </w:pPr>
      <w:bookmarkStart w:id="223" w:name="_Toc428364974"/>
      <w:bookmarkStart w:id="224" w:name="_Toc433209574"/>
      <w:bookmarkStart w:id="225" w:name="_Toc449038207"/>
      <w:bookmarkStart w:id="226" w:name="_Toc185772206"/>
      <w:r>
        <w:t>6.2.2.</w:t>
      </w:r>
      <w:r>
        <w:rPr>
          <w:rFonts w:hint="eastAsia"/>
          <w:lang w:eastAsia="zh-CN"/>
        </w:rPr>
        <w:t>3.5</w:t>
      </w:r>
      <w:r>
        <w:tab/>
        <w:t>MCVideo user database</w:t>
      </w:r>
      <w:bookmarkEnd w:id="223"/>
      <w:bookmarkEnd w:id="224"/>
      <w:bookmarkEnd w:id="225"/>
      <w:bookmarkEnd w:id="226"/>
    </w:p>
    <w:p w14:paraId="536140D0" w14:textId="77777777" w:rsidR="00A90238" w:rsidRDefault="00A90238" w:rsidP="00A90238">
      <w:r>
        <w:rPr>
          <w:lang w:val="nl-NL"/>
        </w:rPr>
        <w:t xml:space="preserve">This functional entity contains information of the MCVideo user profile associated with an MCVideo ID that is held by the MCVideo service provider </w:t>
      </w:r>
      <w:r>
        <w:rPr>
          <w:rFonts w:eastAsia="Malgun Gothic" w:hint="eastAsia"/>
          <w:lang w:eastAsia="ko-KR"/>
        </w:rPr>
        <w:t xml:space="preserve">at </w:t>
      </w:r>
      <w:r>
        <w:rPr>
          <w:rFonts w:eastAsia="Malgun Gothic"/>
          <w:lang w:eastAsia="ko-KR"/>
        </w:rPr>
        <w:t xml:space="preserve">the </w:t>
      </w:r>
      <w:r>
        <w:rPr>
          <w:rFonts w:eastAsia="Malgun Gothic" w:hint="eastAsia"/>
          <w:lang w:eastAsia="ko-KR"/>
        </w:rPr>
        <w:t>application plane</w:t>
      </w:r>
      <w:r>
        <w:t>. The MCVideo user profile is determined by the mission critical organization, the MCVideo service provider, and potentially the MCVideo user.</w:t>
      </w:r>
    </w:p>
    <w:p w14:paraId="550040D4" w14:textId="77777777" w:rsidR="00A90238" w:rsidRDefault="00A90238" w:rsidP="00A90238">
      <w:r w:rsidRPr="002B2D20">
        <w:t xml:space="preserve">The </w:t>
      </w:r>
      <w:r>
        <w:t xml:space="preserve">MCVideo </w:t>
      </w:r>
      <w:r w:rsidRPr="002B2D20">
        <w:t>ID</w:t>
      </w:r>
      <w:r>
        <w:t xml:space="preserve"> is a MC service ID as</w:t>
      </w:r>
      <w:r w:rsidRPr="002B2D20">
        <w:t xml:space="preserve"> described in clause</w:t>
      </w:r>
      <w:r>
        <w:t> </w:t>
      </w:r>
      <w:r w:rsidRPr="002B2D20">
        <w:t>8 of 3GPP</w:t>
      </w:r>
      <w:r>
        <w:t> </w:t>
      </w:r>
      <w:r w:rsidRPr="002B2D20">
        <w:t>TS</w:t>
      </w:r>
      <w:r>
        <w:t> </w:t>
      </w:r>
      <w:r w:rsidRPr="002B2D20">
        <w:t>23.280</w:t>
      </w:r>
      <w:r>
        <w:t> </w:t>
      </w:r>
      <w:r w:rsidRPr="002B2D20">
        <w:t>[</w:t>
      </w:r>
      <w:r>
        <w:t>6</w:t>
      </w:r>
      <w:r w:rsidRPr="002B2D20">
        <w:t>].</w:t>
      </w:r>
      <w:r>
        <w:t xml:space="preserve"> The MCVideo user profile is a MC service user profile as described in clause 10.1.4 of </w:t>
      </w:r>
      <w:r w:rsidRPr="002B2D20">
        <w:t>3GPP</w:t>
      </w:r>
      <w:r>
        <w:t> </w:t>
      </w:r>
      <w:r w:rsidRPr="002B2D20">
        <w:t>TS</w:t>
      </w:r>
      <w:r>
        <w:t> </w:t>
      </w:r>
      <w:r w:rsidRPr="002B2D20">
        <w:t>23.280</w:t>
      </w:r>
      <w:r>
        <w:t> </w:t>
      </w:r>
      <w:r w:rsidRPr="002B2D20">
        <w:t>[</w:t>
      </w:r>
      <w:r>
        <w:t>6</w:t>
      </w:r>
      <w:r w:rsidRPr="002B2D20">
        <w:t>].</w:t>
      </w:r>
    </w:p>
    <w:p w14:paraId="05C3F9FC" w14:textId="77777777" w:rsidR="00A90238" w:rsidRDefault="00A90238" w:rsidP="00A90238">
      <w:pPr>
        <w:rPr>
          <w:lang w:eastAsia="zh-CN"/>
        </w:rPr>
      </w:pPr>
      <w:r>
        <w:rPr>
          <w:lang w:eastAsia="zh-CN"/>
        </w:rPr>
        <w:t>The MCVideo user profile can be co-located with other MC service user profiles and stored in a common MC service user database.</w:t>
      </w:r>
    </w:p>
    <w:p w14:paraId="4A59DA6A" w14:textId="77777777" w:rsidR="00A90238" w:rsidRDefault="00A90238" w:rsidP="00A90238">
      <w:pPr>
        <w:pStyle w:val="Heading5"/>
      </w:pPr>
      <w:bookmarkStart w:id="227" w:name="_Toc185772207"/>
      <w:bookmarkEnd w:id="217"/>
      <w:r>
        <w:t>6.2.2.</w:t>
      </w:r>
      <w:r>
        <w:rPr>
          <w:rFonts w:hint="eastAsia"/>
          <w:lang w:eastAsia="zh-CN"/>
        </w:rPr>
        <w:t>3.6</w:t>
      </w:r>
      <w:r>
        <w:tab/>
        <w:t>Transmission control server</w:t>
      </w:r>
      <w:bookmarkEnd w:id="227"/>
    </w:p>
    <w:p w14:paraId="741CF23E" w14:textId="77777777" w:rsidR="00A90238" w:rsidRDefault="00A90238" w:rsidP="00A90238">
      <w:pPr>
        <w:rPr>
          <w:lang w:eastAsia="zh-CN"/>
        </w:rPr>
      </w:pPr>
      <w:r>
        <w:t>This functional entity provides support for centralised transmission control for on-network and distributed transmission control for off-network operation. It may schedule transmission requests</w:t>
      </w:r>
      <w:r w:rsidRPr="003E22A1">
        <w:t xml:space="preserve"> </w:t>
      </w:r>
      <w:r>
        <w:t>according to uplink criteria from different transmission control participants,</w:t>
      </w:r>
      <w:r w:rsidRPr="00BE1595">
        <w:t xml:space="preserve"> </w:t>
      </w:r>
      <w:r>
        <w:t>send an notification to all transmission control participants to allow them to receive the video according to downlink criteria if the transmission request is granted, and provide</w:t>
      </w:r>
      <w:r w:rsidRPr="00BE1595">
        <w:t xml:space="preserve"> queuing in cases of contention.</w:t>
      </w:r>
      <w:r w:rsidRPr="003E22A1">
        <w:t xml:space="preserve"> </w:t>
      </w:r>
      <w:r>
        <w:t>Transmission control applies to all MCVideo communications including group call and private call.</w:t>
      </w:r>
      <w:r w:rsidRPr="008D332B">
        <w:t xml:space="preserve"> For on-network operation, this functional </w:t>
      </w:r>
      <w:r>
        <w:t>entity is located with the MCVideo</w:t>
      </w:r>
      <w:r w:rsidRPr="008D332B">
        <w:t xml:space="preserve"> server. For off-network operation, this functional entity is located in the UE</w:t>
      </w:r>
      <w:r>
        <w:t>.</w:t>
      </w:r>
      <w:r>
        <w:rPr>
          <w:rFonts w:hint="eastAsia"/>
          <w:lang w:eastAsia="zh-CN"/>
        </w:rPr>
        <w:t xml:space="preserve"> </w:t>
      </w:r>
    </w:p>
    <w:p w14:paraId="15861748" w14:textId="77777777" w:rsidR="00A90238" w:rsidRDefault="00A90238" w:rsidP="00A90238">
      <w:pPr>
        <w:pStyle w:val="Heading5"/>
      </w:pPr>
      <w:bookmarkStart w:id="228" w:name="_Toc185772208"/>
      <w:r>
        <w:t>6.2.2.</w:t>
      </w:r>
      <w:r>
        <w:rPr>
          <w:rFonts w:hint="eastAsia"/>
          <w:lang w:eastAsia="zh-CN"/>
        </w:rPr>
        <w:t>3.7</w:t>
      </w:r>
      <w:r>
        <w:tab/>
        <w:t>Transmission control participant</w:t>
      </w:r>
      <w:bookmarkEnd w:id="228"/>
    </w:p>
    <w:p w14:paraId="5437E837" w14:textId="77777777" w:rsidR="00A90238" w:rsidRDefault="00A90238" w:rsidP="00A90238">
      <w:pPr>
        <w:rPr>
          <w:lang w:eastAsia="zh-CN"/>
        </w:rPr>
      </w:pPr>
      <w:r>
        <w:t xml:space="preserve">The transmission control participant functional entity is responsible for </w:t>
      </w:r>
      <w:r>
        <w:rPr>
          <w:rFonts w:hint="eastAsia"/>
          <w:lang w:eastAsia="zh-CN"/>
        </w:rPr>
        <w:t xml:space="preserve">handling outgoing </w:t>
      </w:r>
      <w:r>
        <w:t xml:space="preserve">transmission requests and the </w:t>
      </w:r>
      <w:r>
        <w:rPr>
          <w:rFonts w:hint="eastAsia"/>
          <w:lang w:eastAsia="zh-CN"/>
        </w:rPr>
        <w:t>in</w:t>
      </w:r>
      <w:r>
        <w:t>coming video stream invitations and notifications.</w:t>
      </w:r>
      <w:r w:rsidRPr="008D332B">
        <w:t xml:space="preserve"> This functional entity is located in the UE for both on-net</w:t>
      </w:r>
      <w:r>
        <w:t>work and off-network operations.</w:t>
      </w:r>
    </w:p>
    <w:p w14:paraId="7FD4759F" w14:textId="77777777" w:rsidR="00A90238" w:rsidRPr="00600B96" w:rsidRDefault="00A90238" w:rsidP="00A90238">
      <w:pPr>
        <w:pStyle w:val="Heading5"/>
      </w:pPr>
      <w:bookmarkStart w:id="229" w:name="_Toc460615934"/>
      <w:bookmarkStart w:id="230" w:name="_Toc460616795"/>
      <w:bookmarkStart w:id="231" w:name="_Toc493252746"/>
      <w:bookmarkStart w:id="232" w:name="_Toc185772209"/>
      <w:r>
        <w:lastRenderedPageBreak/>
        <w:t>6.2.2.3</w:t>
      </w:r>
      <w:r w:rsidRPr="00600B96">
        <w:t>.</w:t>
      </w:r>
      <w:r>
        <w:t>8</w:t>
      </w:r>
      <w:r w:rsidRPr="00600B96">
        <w:tab/>
      </w:r>
      <w:r>
        <w:t>MC gateway server</w:t>
      </w:r>
      <w:bookmarkEnd w:id="229"/>
      <w:bookmarkEnd w:id="230"/>
      <w:bookmarkEnd w:id="231"/>
      <w:bookmarkEnd w:id="232"/>
    </w:p>
    <w:p w14:paraId="14B14754" w14:textId="77777777" w:rsidR="00A90238" w:rsidRDefault="00A90238" w:rsidP="00A90238">
      <w:pPr>
        <w:rPr>
          <w:lang w:val="nl-NL"/>
        </w:rPr>
      </w:pPr>
      <w:r w:rsidRPr="00600B96">
        <w:rPr>
          <w:lang w:val="nl-NL"/>
        </w:rPr>
        <w:t>Th</w:t>
      </w:r>
      <w:r>
        <w:rPr>
          <w:lang w:val="nl-NL"/>
        </w:rPr>
        <w:t>e MC gateway server provides support for MCVideo interconnection services with a partner MCVideo system in a different trust domain whilst providing topology hiding. It acts as a proxy for one or more MCVideo servers in the partner MCVideo system without needing to expose the MCVideo servers in the primary MCVideo system outside the trusted domain of the primary MCVideo system. It may be a role of the MCVideo server described in subclause 6.2.2.3.2 of the present document.</w:t>
      </w:r>
    </w:p>
    <w:p w14:paraId="700A3103" w14:textId="77777777" w:rsidR="00A90238" w:rsidRDefault="00A90238" w:rsidP="00A90238">
      <w:pPr>
        <w:rPr>
          <w:rFonts w:eastAsia="Malgun Gothic"/>
          <w:lang w:eastAsia="ko-KR"/>
        </w:rPr>
      </w:pPr>
      <w:r>
        <w:rPr>
          <w:rFonts w:eastAsia="Malgun Gothic"/>
          <w:lang w:eastAsia="ko-KR"/>
        </w:rPr>
        <w:t>The MC gateway server is responsible for relaying call control and floor control signalling messages, and media between MCVideo servers within the MCVideo system and the interconnected MCVideo system.</w:t>
      </w:r>
    </w:p>
    <w:p w14:paraId="799F4169" w14:textId="77777777" w:rsidR="00A90238" w:rsidRPr="0006178D" w:rsidRDefault="00A90238" w:rsidP="00A90238">
      <w:pPr>
        <w:pStyle w:val="Heading2"/>
      </w:pPr>
      <w:bookmarkStart w:id="233" w:name="_Toc185772210"/>
      <w:r>
        <w:rPr>
          <w:rFonts w:hint="eastAsia"/>
          <w:lang w:eastAsia="zh-CN"/>
        </w:rPr>
        <w:t>6</w:t>
      </w:r>
      <w:r>
        <w:t>.</w:t>
      </w:r>
      <w:r>
        <w:rPr>
          <w:rFonts w:hint="eastAsia"/>
          <w:lang w:eastAsia="zh-CN"/>
        </w:rPr>
        <w:t>3</w:t>
      </w:r>
      <w:r>
        <w:tab/>
        <w:t>R</w:t>
      </w:r>
      <w:r w:rsidRPr="0006178D">
        <w:t>eference points</w:t>
      </w:r>
      <w:bookmarkEnd w:id="179"/>
      <w:bookmarkEnd w:id="180"/>
      <w:bookmarkEnd w:id="181"/>
      <w:bookmarkEnd w:id="182"/>
      <w:bookmarkEnd w:id="183"/>
      <w:bookmarkEnd w:id="184"/>
      <w:bookmarkEnd w:id="185"/>
      <w:bookmarkEnd w:id="186"/>
      <w:bookmarkEnd w:id="187"/>
      <w:bookmarkEnd w:id="233"/>
    </w:p>
    <w:p w14:paraId="6D9D4065" w14:textId="77777777" w:rsidR="00A90238" w:rsidRDefault="00A90238" w:rsidP="00A90238">
      <w:pPr>
        <w:pStyle w:val="Heading3"/>
      </w:pPr>
      <w:bookmarkStart w:id="234" w:name="_Toc424654403"/>
      <w:bookmarkStart w:id="235" w:name="_Toc428364991"/>
      <w:bookmarkStart w:id="236" w:name="_Toc433209595"/>
      <w:bookmarkStart w:id="237" w:name="_Toc454348994"/>
      <w:bookmarkStart w:id="238" w:name="_Toc424654411"/>
      <w:bookmarkStart w:id="239" w:name="_Toc428365004"/>
      <w:bookmarkStart w:id="240" w:name="_Toc185772211"/>
      <w:r>
        <w:t>6.3.</w:t>
      </w:r>
      <w:r>
        <w:rPr>
          <w:rFonts w:hint="eastAsia"/>
          <w:lang w:eastAsia="zh-CN"/>
        </w:rPr>
        <w:t>1</w:t>
      </w:r>
      <w:r>
        <w:tab/>
        <w:t>Reference point MCVideo-1 (between the MCVideo client and the MCVideo server)</w:t>
      </w:r>
      <w:bookmarkEnd w:id="234"/>
      <w:bookmarkEnd w:id="235"/>
      <w:bookmarkEnd w:id="236"/>
      <w:bookmarkEnd w:id="237"/>
      <w:bookmarkEnd w:id="240"/>
    </w:p>
    <w:p w14:paraId="44BC4838" w14:textId="77777777" w:rsidR="00A90238" w:rsidRPr="00E47419" w:rsidRDefault="00A90238" w:rsidP="00A90238">
      <w:r>
        <w:t>The MCVideo-1 reference point, which</w:t>
      </w:r>
      <w:r w:rsidRPr="00787AE6">
        <w:t xml:space="preserve"> exists</w:t>
      </w:r>
      <w:r>
        <w:t xml:space="preserve"> between the MCVideo client and the MCVideo server, is used for MCVideo application signalling for establishing a session in support of MCVideo service. </w:t>
      </w:r>
    </w:p>
    <w:p w14:paraId="062B6AFB" w14:textId="77777777" w:rsidR="00A90238" w:rsidRDefault="00A90238" w:rsidP="00A90238">
      <w:pPr>
        <w:pStyle w:val="Heading3"/>
      </w:pPr>
      <w:bookmarkStart w:id="241" w:name="_Toc185772212"/>
      <w:r>
        <w:t>6.3.</w:t>
      </w:r>
      <w:r>
        <w:rPr>
          <w:rFonts w:hint="eastAsia"/>
          <w:lang w:eastAsia="zh-CN"/>
        </w:rPr>
        <w:t>2</w:t>
      </w:r>
      <w:r>
        <w:tab/>
        <w:t>Reference point MCVideo-2 (between the MCVideo server and the MCVideo user database)</w:t>
      </w:r>
      <w:bookmarkEnd w:id="241"/>
    </w:p>
    <w:p w14:paraId="4AB3E278" w14:textId="77777777" w:rsidR="00A90238" w:rsidRPr="00E47419" w:rsidRDefault="00A90238" w:rsidP="00A90238">
      <w:r>
        <w:t>The MCVideo-2 reference point</w:t>
      </w:r>
      <w:r w:rsidRPr="00614A1B">
        <w:t>, which exists between the MC</w:t>
      </w:r>
      <w:r>
        <w:t>Video server and the MCVideo</w:t>
      </w:r>
      <w:r w:rsidRPr="00614A1B">
        <w:t xml:space="preserve"> user database,</w:t>
      </w:r>
      <w:r>
        <w:t xml:space="preserve"> is used by the MCVideo server to obtain information about a specific user.</w:t>
      </w:r>
      <w:r w:rsidRPr="00B51F08">
        <w:t xml:space="preserve"> </w:t>
      </w:r>
    </w:p>
    <w:p w14:paraId="7203F3C7" w14:textId="77777777" w:rsidR="00A90238" w:rsidRDefault="00A90238" w:rsidP="00A90238">
      <w:pPr>
        <w:pStyle w:val="Heading3"/>
      </w:pPr>
      <w:bookmarkStart w:id="242" w:name="_Toc185772213"/>
      <w:r>
        <w:t>6.3.</w:t>
      </w:r>
      <w:r>
        <w:rPr>
          <w:rFonts w:hint="eastAsia"/>
          <w:lang w:eastAsia="zh-CN"/>
        </w:rPr>
        <w:t>3</w:t>
      </w:r>
      <w:r>
        <w:tab/>
        <w:t>Reference point MCVideo-3 (between the MCVideo server and the MCVideo server and between the MCVideo server and the MC gateway server)</w:t>
      </w:r>
      <w:bookmarkEnd w:id="242"/>
    </w:p>
    <w:p w14:paraId="1CABFF7F" w14:textId="77777777" w:rsidR="00A90238" w:rsidRPr="00E47419" w:rsidRDefault="00A90238" w:rsidP="00A90238">
      <w:r>
        <w:t>The MCVideo</w:t>
      </w:r>
      <w:r w:rsidRPr="00B85119">
        <w:t>-3 reference point</w:t>
      </w:r>
      <w:r>
        <w:t xml:space="preserve"> exists between the MCVideo server and </w:t>
      </w:r>
      <w:r>
        <w:rPr>
          <w:rFonts w:hint="eastAsia"/>
          <w:lang w:eastAsia="zh-CN"/>
        </w:rPr>
        <w:t>another</w:t>
      </w:r>
      <w:r>
        <w:t xml:space="preserve"> MCVideo server and between the MCVideo server and the MC gateway server</w:t>
      </w:r>
      <w:r>
        <w:rPr>
          <w:lang w:eastAsia="zh-CN"/>
        </w:rPr>
        <w:t>, and is used</w:t>
      </w:r>
      <w:r>
        <w:t xml:space="preserve"> for MCVideo</w:t>
      </w:r>
      <w:r w:rsidRPr="00B85119">
        <w:t xml:space="preserve"> application s</w:t>
      </w:r>
      <w:r>
        <w:t>ignalling</w:t>
      </w:r>
      <w:r>
        <w:rPr>
          <w:rFonts w:hint="eastAsia"/>
          <w:lang w:eastAsia="zh-CN"/>
        </w:rPr>
        <w:t>.</w:t>
      </w:r>
    </w:p>
    <w:p w14:paraId="0D757BB0" w14:textId="77777777" w:rsidR="00A90238" w:rsidRDefault="00A90238" w:rsidP="00A90238">
      <w:pPr>
        <w:pStyle w:val="Heading3"/>
      </w:pPr>
      <w:bookmarkStart w:id="243" w:name="_Toc185772214"/>
      <w:r>
        <w:t>6.3.</w:t>
      </w:r>
      <w:r>
        <w:rPr>
          <w:lang w:eastAsia="zh-CN"/>
        </w:rPr>
        <w:t>4</w:t>
      </w:r>
      <w:r>
        <w:tab/>
        <w:t>Reference point MCVideo-4 (between the transmission control participant and the transmission control server)</w:t>
      </w:r>
      <w:bookmarkEnd w:id="243"/>
    </w:p>
    <w:p w14:paraId="6F16CC87" w14:textId="77777777" w:rsidR="00A90238" w:rsidRDefault="00A90238" w:rsidP="00A90238">
      <w:r>
        <w:t>The MCVideo</w:t>
      </w:r>
      <w:r w:rsidRPr="00B85119">
        <w:t>-</w:t>
      </w:r>
      <w:r>
        <w:t>4</w:t>
      </w:r>
      <w:r w:rsidRPr="00B85119">
        <w:t xml:space="preserve"> reference point</w:t>
      </w:r>
      <w:r>
        <w:t>, which exists between the transmission control participant and the transmission control server, is used for MCVideo transmission control signalling over unicast</w:t>
      </w:r>
      <w:r>
        <w:rPr>
          <w:rFonts w:hint="eastAsia"/>
          <w:lang w:eastAsia="zh-CN"/>
        </w:rPr>
        <w:t>.</w:t>
      </w:r>
      <w:r w:rsidRPr="00FA35F7">
        <w:t xml:space="preserve"> </w:t>
      </w:r>
      <w:r>
        <w:t>The MCVideo</w:t>
      </w:r>
      <w:r w:rsidRPr="00FB0427">
        <w:t>-</w:t>
      </w:r>
      <w:r>
        <w:t>4</w:t>
      </w:r>
      <w:r w:rsidRPr="00FB0427">
        <w:t xml:space="preserve"> reference point uses the </w:t>
      </w:r>
      <w:r>
        <w:t>SGi reference point</w:t>
      </w:r>
      <w:r w:rsidRPr="00FB0427">
        <w:t xml:space="preserve"> defined in 3GPP TS 2</w:t>
      </w:r>
      <w:r>
        <w:t>3</w:t>
      </w:r>
      <w:r w:rsidRPr="00FB0427">
        <w:t>.</w:t>
      </w:r>
      <w:r>
        <w:t>002</w:t>
      </w:r>
      <w:r w:rsidRPr="00FB0427">
        <w:t> [</w:t>
      </w:r>
      <w:r>
        <w:rPr>
          <w:rFonts w:hint="eastAsia"/>
          <w:lang w:eastAsia="zh-CN"/>
        </w:rPr>
        <w:t>4</w:t>
      </w:r>
      <w:r w:rsidRPr="00FB0427">
        <w:t>]</w:t>
      </w:r>
      <w:r>
        <w:t>.</w:t>
      </w:r>
    </w:p>
    <w:p w14:paraId="58B13CB8" w14:textId="77777777" w:rsidR="00A90238" w:rsidRPr="00600B96" w:rsidRDefault="00A90238" w:rsidP="00A90238">
      <w:pPr>
        <w:pStyle w:val="Heading3"/>
      </w:pPr>
      <w:bookmarkStart w:id="244" w:name="_Toc185772215"/>
      <w:r>
        <w:t>6.3</w:t>
      </w:r>
      <w:r w:rsidRPr="00600B96">
        <w:t>.</w:t>
      </w:r>
      <w:r>
        <w:t>4A</w:t>
      </w:r>
      <w:r w:rsidRPr="00600B96">
        <w:tab/>
        <w:t>Reference point MC</w:t>
      </w:r>
      <w:r>
        <w:t>Video</w:t>
      </w:r>
      <w:r w:rsidRPr="00600B96">
        <w:t>-</w:t>
      </w:r>
      <w:r>
        <w:t>5</w:t>
      </w:r>
      <w:r w:rsidRPr="00600B96">
        <w:t xml:space="preserve"> (between the </w:t>
      </w:r>
      <w:r>
        <w:t>MCVideo server and the EPS</w:t>
      </w:r>
      <w:r w:rsidRPr="00600B96">
        <w:t>)</w:t>
      </w:r>
      <w:bookmarkEnd w:id="244"/>
    </w:p>
    <w:p w14:paraId="22734B6B" w14:textId="77777777" w:rsidR="00A90238" w:rsidRPr="00600B96" w:rsidRDefault="00A90238" w:rsidP="00A90238">
      <w:r>
        <w:t>The MCVideo</w:t>
      </w:r>
      <w:r w:rsidRPr="00600B96">
        <w:t>-</w:t>
      </w:r>
      <w:r>
        <w:t>5</w:t>
      </w:r>
      <w:r w:rsidRPr="00600B96">
        <w:t xml:space="preserve"> reference point, which exists between the </w:t>
      </w:r>
      <w:r>
        <w:t xml:space="preserve">MCVideo </w:t>
      </w:r>
      <w:r w:rsidRPr="00600B96">
        <w:t xml:space="preserve">and the EPS, is used, subject to the conditions below, by </w:t>
      </w:r>
      <w:r>
        <w:t>the MCVideo</w:t>
      </w:r>
      <w:r w:rsidRPr="00600B96">
        <w:t xml:space="preserve"> server to obtain unicast bearers with appropriate QoS from the EPS. It utilises the Rx interface of the EPS according to 3GPP TS 23.203 [</w:t>
      </w:r>
      <w:r>
        <w:t>11</w:t>
      </w:r>
      <w:r w:rsidRPr="00600B96">
        <w:t>].</w:t>
      </w:r>
    </w:p>
    <w:p w14:paraId="3C2102EA" w14:textId="77777777" w:rsidR="00A90238" w:rsidRPr="00600B96" w:rsidRDefault="00A90238" w:rsidP="00A90238">
      <w:pPr>
        <w:rPr>
          <w:lang w:val="nl-NL"/>
        </w:rPr>
      </w:pPr>
      <w:r>
        <w:rPr>
          <w:lang w:val="nl-NL"/>
        </w:rPr>
        <w:t>MCVideo-5 is not used when the MCVideo</w:t>
      </w:r>
      <w:r w:rsidRPr="00600B96">
        <w:rPr>
          <w:lang w:val="nl-NL"/>
        </w:rPr>
        <w:t xml:space="preserve"> service provider and the PLMN operator do not have an operational agreement for QoS control to be </w:t>
      </w:r>
      <w:r>
        <w:rPr>
          <w:lang w:val="nl-NL"/>
        </w:rPr>
        <w:t>provided directly from the MCVideo</w:t>
      </w:r>
      <w:r w:rsidRPr="00600B96">
        <w:rPr>
          <w:lang w:val="nl-NL"/>
        </w:rPr>
        <w:t xml:space="preserve"> service provider domain.</w:t>
      </w:r>
    </w:p>
    <w:p w14:paraId="5979A9F1" w14:textId="77777777" w:rsidR="00A90238" w:rsidRPr="00600B96" w:rsidRDefault="00A90238" w:rsidP="00A90238">
      <w:r>
        <w:rPr>
          <w:lang w:val="nl-NL"/>
        </w:rPr>
        <w:t>MCVideo-5 may be used when the MCVideo</w:t>
      </w:r>
      <w:r w:rsidRPr="00600B96">
        <w:rPr>
          <w:lang w:val="nl-NL"/>
        </w:rPr>
        <w:t xml:space="preserve"> service provider and the PLMN operator have an operational agreement where QoS control is </w:t>
      </w:r>
      <w:r>
        <w:rPr>
          <w:lang w:val="nl-NL"/>
        </w:rPr>
        <w:t>provided directly from the MCVideo</w:t>
      </w:r>
      <w:r w:rsidRPr="00600B96">
        <w:rPr>
          <w:lang w:val="nl-NL"/>
        </w:rPr>
        <w:t xml:space="preserve"> service provider domain.</w:t>
      </w:r>
      <w:r w:rsidRPr="00600B96">
        <w:t xml:space="preserve"> </w:t>
      </w:r>
    </w:p>
    <w:p w14:paraId="2B7961B6" w14:textId="77777777" w:rsidR="00A90238" w:rsidRPr="00600B96" w:rsidRDefault="00A90238" w:rsidP="00A90238">
      <w:pPr>
        <w:pStyle w:val="NO"/>
      </w:pPr>
      <w:r w:rsidRPr="00600B96">
        <w:t>NOTE:</w:t>
      </w:r>
      <w:r w:rsidRPr="00600B96">
        <w:tab/>
        <w:t xml:space="preserve">Any coordination between the P-CSCF use of Rx </w:t>
      </w:r>
      <w:r>
        <w:t>and the MCVideo server use of Rx (via MCVideo-5) from the MCVideo</w:t>
      </w:r>
      <w:r w:rsidRPr="00600B96">
        <w:t xml:space="preserve"> service provider domain is not specified in this release of this specification.</w:t>
      </w:r>
    </w:p>
    <w:p w14:paraId="6AA650D1" w14:textId="77777777" w:rsidR="00A90238" w:rsidRPr="00600B96" w:rsidRDefault="00A90238" w:rsidP="00A90238">
      <w:pPr>
        <w:pStyle w:val="Heading3"/>
      </w:pPr>
      <w:bookmarkStart w:id="245" w:name="_Toc185772216"/>
      <w:r>
        <w:lastRenderedPageBreak/>
        <w:t>6.3.4B</w:t>
      </w:r>
      <w:r>
        <w:tab/>
        <w:t>Reference point MCVideo</w:t>
      </w:r>
      <w:r w:rsidRPr="00600B96">
        <w:t>-</w:t>
      </w:r>
      <w:r>
        <w:t>6</w:t>
      </w:r>
      <w:r w:rsidRPr="00600B96">
        <w:t xml:space="preserve"> (between the </w:t>
      </w:r>
      <w:r>
        <w:t>MCVideo server</w:t>
      </w:r>
      <w:r w:rsidRPr="00600B96">
        <w:t xml:space="preserve"> and the EPS)</w:t>
      </w:r>
      <w:bookmarkEnd w:id="245"/>
    </w:p>
    <w:p w14:paraId="097749A1" w14:textId="77777777" w:rsidR="00A90238" w:rsidRDefault="00A90238" w:rsidP="00A90238">
      <w:r>
        <w:t>The MCVideo</w:t>
      </w:r>
      <w:r w:rsidRPr="00600B96">
        <w:t>-6 reference point, which exists bet</w:t>
      </w:r>
      <w:r>
        <w:t>ween the MCVideo</w:t>
      </w:r>
      <w:r w:rsidRPr="00600B96">
        <w:t xml:space="preserve"> server and the EPS, is used to request the allocation and activation of multicast transport resources for </w:t>
      </w:r>
      <w:r>
        <w:rPr>
          <w:rFonts w:hint="eastAsia"/>
          <w:lang w:eastAsia="zh-CN"/>
        </w:rPr>
        <w:t xml:space="preserve">MCVideo </w:t>
      </w:r>
      <w:r>
        <w:t>application usage. The MCVideo</w:t>
      </w:r>
      <w:r w:rsidRPr="00600B96">
        <w:t>-6 reference point uses the MB2-C interface as defined in 3GPP TS 29.468 [</w:t>
      </w:r>
      <w:r>
        <w:t>13</w:t>
      </w:r>
      <w:r w:rsidRPr="00600B96">
        <w:t>].</w:t>
      </w:r>
    </w:p>
    <w:p w14:paraId="405067F3" w14:textId="77777777" w:rsidR="00A90238" w:rsidRDefault="00A90238" w:rsidP="00A90238">
      <w:pPr>
        <w:pStyle w:val="Heading3"/>
      </w:pPr>
      <w:bookmarkStart w:id="246" w:name="_Toc185772217"/>
      <w:r>
        <w:t>6.3.</w:t>
      </w:r>
      <w:r>
        <w:rPr>
          <w:lang w:eastAsia="zh-CN"/>
        </w:rPr>
        <w:t>5</w:t>
      </w:r>
      <w:r>
        <w:tab/>
        <w:t>Reference point MCVideo-7 (between the media distribution function and the media mixer)</w:t>
      </w:r>
      <w:bookmarkEnd w:id="246"/>
    </w:p>
    <w:p w14:paraId="67B0B389" w14:textId="77777777" w:rsidR="00A90238" w:rsidRPr="00E47419" w:rsidRDefault="00A90238" w:rsidP="00A90238">
      <w:r>
        <w:t>The MCVideo</w:t>
      </w:r>
      <w:r w:rsidRPr="00FB0427">
        <w:t>-7 reference point</w:t>
      </w:r>
      <w:r w:rsidRPr="00614A1B">
        <w:t>, which exists between the media distribution function and the media mixer,</w:t>
      </w:r>
      <w:r w:rsidRPr="00FB0427">
        <w:t xml:space="preserve"> is used to exchange unicast media between the media </w:t>
      </w:r>
      <w:r>
        <w:t>distribution function of the MCVideo</w:t>
      </w:r>
      <w:r w:rsidRPr="00FB0427">
        <w:t xml:space="preserve"> server </w:t>
      </w:r>
      <w:r>
        <w:t>and the media mixer of the MCVideo</w:t>
      </w:r>
      <w:r w:rsidRPr="00FB0427">
        <w:t xml:space="preserve"> client.</w:t>
      </w:r>
      <w:r w:rsidRPr="00FA35F7">
        <w:t xml:space="preserve"> </w:t>
      </w:r>
      <w:r>
        <w:t>The MCVideo</w:t>
      </w:r>
      <w:r w:rsidRPr="00FB0427">
        <w:t>-</w:t>
      </w:r>
      <w:r>
        <w:t>7</w:t>
      </w:r>
      <w:r w:rsidRPr="00FB0427">
        <w:t xml:space="preserve"> reference point uses the </w:t>
      </w:r>
      <w:r>
        <w:t>SGi reference point</w:t>
      </w:r>
      <w:r w:rsidRPr="00FB0427">
        <w:t xml:space="preserve"> defined in 3GPP TS 2</w:t>
      </w:r>
      <w:r>
        <w:t>3</w:t>
      </w:r>
      <w:r w:rsidRPr="00FB0427">
        <w:t>.</w:t>
      </w:r>
      <w:r>
        <w:t>002</w:t>
      </w:r>
      <w:r w:rsidRPr="00FB0427">
        <w:t> [</w:t>
      </w:r>
      <w:r>
        <w:rPr>
          <w:rFonts w:hint="eastAsia"/>
          <w:lang w:eastAsia="zh-CN"/>
        </w:rPr>
        <w:t>4</w:t>
      </w:r>
      <w:r w:rsidRPr="00FB0427">
        <w:t>]</w:t>
      </w:r>
      <w:r>
        <w:t>.</w:t>
      </w:r>
    </w:p>
    <w:p w14:paraId="00E47BF2" w14:textId="77777777" w:rsidR="00A90238" w:rsidRDefault="00A90238" w:rsidP="00A90238">
      <w:pPr>
        <w:pStyle w:val="Heading3"/>
      </w:pPr>
      <w:bookmarkStart w:id="247" w:name="_Toc185772218"/>
      <w:r>
        <w:t>6.3.</w:t>
      </w:r>
      <w:r>
        <w:rPr>
          <w:lang w:eastAsia="zh-CN"/>
        </w:rPr>
        <w:t>6</w:t>
      </w:r>
      <w:r>
        <w:tab/>
        <w:t>Reference point MCVideo-8 (between the media distribution function and the media mixer)</w:t>
      </w:r>
      <w:bookmarkEnd w:id="247"/>
    </w:p>
    <w:p w14:paraId="587398FA" w14:textId="77777777" w:rsidR="00A90238" w:rsidRPr="001624B4" w:rsidRDefault="00A90238" w:rsidP="00A90238">
      <w:r>
        <w:t>The MCVideo</w:t>
      </w:r>
      <w:r w:rsidRPr="00FB0427">
        <w:t>-8 reference point</w:t>
      </w:r>
      <w:r w:rsidRPr="00614A1B">
        <w:t>, which exists between the media distribution function and the media mixer,</w:t>
      </w:r>
      <w:r w:rsidRPr="00FB0427">
        <w:t xml:space="preserve"> is used by the media </w:t>
      </w:r>
      <w:r>
        <w:t>distribution function of the MCVideo</w:t>
      </w:r>
      <w:r w:rsidRPr="00FB0427">
        <w:t xml:space="preserve"> server to send multicast media</w:t>
      </w:r>
      <w:r>
        <w:t xml:space="preserve"> to the media mixer of the MCVideo</w:t>
      </w:r>
      <w:r w:rsidRPr="00FB0427">
        <w:t xml:space="preserve"> client. </w:t>
      </w:r>
      <w:r>
        <w:t>The MCVideo</w:t>
      </w:r>
      <w:r w:rsidRPr="00FB0427">
        <w:t>-</w:t>
      </w:r>
      <w:r>
        <w:t>8</w:t>
      </w:r>
      <w:r w:rsidRPr="00FB0427">
        <w:t xml:space="preserve"> reference point </w:t>
      </w:r>
      <w:r>
        <w:t>uses</w:t>
      </w:r>
      <w:r w:rsidRPr="00FB0427">
        <w:t xml:space="preserve"> the MB2-</w:t>
      </w:r>
      <w:r>
        <w:t>U</w:t>
      </w:r>
      <w:r w:rsidRPr="00FB0427">
        <w:t xml:space="preserve"> interface defined in 3GPP TS 2</w:t>
      </w:r>
      <w:r>
        <w:t>3</w:t>
      </w:r>
      <w:r w:rsidRPr="00FB0427">
        <w:t>.468 [</w:t>
      </w:r>
      <w:r>
        <w:rPr>
          <w:lang w:eastAsia="zh-CN"/>
        </w:rPr>
        <w:t>9</w:t>
      </w:r>
      <w:r>
        <w:t>]</w:t>
      </w:r>
      <w:r w:rsidRPr="00FB0427">
        <w:t>.</w:t>
      </w:r>
    </w:p>
    <w:p w14:paraId="65C09326" w14:textId="77777777" w:rsidR="00A90238" w:rsidRDefault="00A90238" w:rsidP="00A90238">
      <w:pPr>
        <w:pStyle w:val="Heading3"/>
      </w:pPr>
      <w:bookmarkStart w:id="248" w:name="_Toc185772219"/>
      <w:r>
        <w:t>6.3.</w:t>
      </w:r>
      <w:r>
        <w:rPr>
          <w:lang w:eastAsia="zh-CN"/>
        </w:rPr>
        <w:t>7</w:t>
      </w:r>
      <w:r>
        <w:tab/>
        <w:t>Reference point MCVideo-9 (between the transmission control participant and the transmission control server)</w:t>
      </w:r>
      <w:bookmarkEnd w:id="248"/>
    </w:p>
    <w:p w14:paraId="27DA066D" w14:textId="77777777" w:rsidR="00A90238" w:rsidRDefault="00A90238" w:rsidP="00A90238">
      <w:r>
        <w:t>The MCVideo</w:t>
      </w:r>
      <w:r w:rsidRPr="00B85119">
        <w:t>-</w:t>
      </w:r>
      <w:r>
        <w:t>9</w:t>
      </w:r>
      <w:r w:rsidRPr="00B85119">
        <w:t xml:space="preserve"> reference point</w:t>
      </w:r>
      <w:r>
        <w:t>, which exists between the transmission control participant and the transmission control server, is used MCVideo transmission control signalling over multicast</w:t>
      </w:r>
      <w:r>
        <w:rPr>
          <w:rFonts w:hint="eastAsia"/>
          <w:lang w:eastAsia="zh-CN"/>
        </w:rPr>
        <w:t>.</w:t>
      </w:r>
      <w:r w:rsidRPr="00FB0427">
        <w:t xml:space="preserve"> </w:t>
      </w:r>
      <w:r>
        <w:t>The MCVideo</w:t>
      </w:r>
      <w:r w:rsidRPr="00FB0427">
        <w:t>-</w:t>
      </w:r>
      <w:r>
        <w:t>9</w:t>
      </w:r>
      <w:r w:rsidRPr="00FB0427">
        <w:t xml:space="preserve"> reference point </w:t>
      </w:r>
      <w:r>
        <w:t>uses</w:t>
      </w:r>
      <w:r w:rsidRPr="00FB0427">
        <w:t xml:space="preserve"> the MB2-</w:t>
      </w:r>
      <w:r>
        <w:t>U</w:t>
      </w:r>
      <w:r w:rsidRPr="00FB0427">
        <w:t xml:space="preserve"> interface defined in 3GPP TS 2</w:t>
      </w:r>
      <w:r>
        <w:t>3</w:t>
      </w:r>
      <w:r w:rsidRPr="00FB0427">
        <w:t>.468 [</w:t>
      </w:r>
      <w:r>
        <w:rPr>
          <w:lang w:eastAsia="zh-CN"/>
        </w:rPr>
        <w:t>9</w:t>
      </w:r>
      <w:r>
        <w:t>]</w:t>
      </w:r>
      <w:r w:rsidRPr="00FB0427">
        <w:t>.</w:t>
      </w:r>
    </w:p>
    <w:p w14:paraId="72355378" w14:textId="77777777" w:rsidR="00A90238" w:rsidRDefault="00A90238" w:rsidP="00A90238">
      <w:pPr>
        <w:pStyle w:val="Heading3"/>
      </w:pPr>
      <w:bookmarkStart w:id="249" w:name="_Toc460615942"/>
      <w:bookmarkStart w:id="250" w:name="_Toc460616803"/>
      <w:bookmarkStart w:id="251" w:name="_Toc493252754"/>
      <w:bookmarkStart w:id="252" w:name="_Toc185772220"/>
      <w:r>
        <w:t>6.3.8</w:t>
      </w:r>
      <w:r w:rsidRPr="00600B96">
        <w:tab/>
        <w:t xml:space="preserve">Reference point </w:t>
      </w:r>
      <w:r>
        <w:t>MCVideo</w:t>
      </w:r>
      <w:r w:rsidRPr="00600B96">
        <w:t>-</w:t>
      </w:r>
      <w:r>
        <w:t>10</w:t>
      </w:r>
      <w:r w:rsidRPr="00600B96">
        <w:t xml:space="preserve"> (between the </w:t>
      </w:r>
      <w:r>
        <w:t xml:space="preserve">MC gateway </w:t>
      </w:r>
      <w:r w:rsidRPr="00600B96">
        <w:t xml:space="preserve">server and the </w:t>
      </w:r>
      <w:r>
        <w:t xml:space="preserve">MC gateway </w:t>
      </w:r>
      <w:r w:rsidRPr="00600B96">
        <w:t>server</w:t>
      </w:r>
      <w:r>
        <w:t xml:space="preserve"> in a different MCVideo system</w:t>
      </w:r>
      <w:r w:rsidRPr="00600B96">
        <w:t>)</w:t>
      </w:r>
      <w:bookmarkEnd w:id="249"/>
      <w:bookmarkEnd w:id="250"/>
      <w:bookmarkEnd w:id="251"/>
      <w:bookmarkEnd w:id="252"/>
    </w:p>
    <w:p w14:paraId="02D01490" w14:textId="77777777" w:rsidR="00A90238" w:rsidRDefault="00A90238" w:rsidP="00A90238">
      <w:r w:rsidRPr="00600B96">
        <w:t xml:space="preserve">The </w:t>
      </w:r>
      <w:r>
        <w:t>MCVideo</w:t>
      </w:r>
      <w:r w:rsidRPr="00600B96">
        <w:t>-</w:t>
      </w:r>
      <w:r>
        <w:t>10</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MCVideo system </w:t>
      </w:r>
      <w:r w:rsidRPr="008B70C7">
        <w:t xml:space="preserve">for </w:t>
      </w:r>
      <w:r>
        <w:t>MCVideo</w:t>
      </w:r>
      <w:r w:rsidRPr="008B70C7">
        <w:t xml:space="preserve"> application signalling for establishing </w:t>
      </w:r>
      <w:r>
        <w:t>MCVideo</w:t>
      </w:r>
      <w:r w:rsidRPr="008B70C7">
        <w:t xml:space="preserve"> sessions, shall use the SIP-</w:t>
      </w:r>
      <w:r>
        <w:t>3</w:t>
      </w:r>
      <w:r w:rsidRPr="008B70C7">
        <w:t xml:space="preserve"> reference point for transport and routing of signalling. Floor control signalling and media are also transferred using the </w:t>
      </w:r>
      <w:r>
        <w:t>MCVideo</w:t>
      </w:r>
      <w:r>
        <w:noBreakHyphen/>
        <w:t>10</w:t>
      </w:r>
      <w:r w:rsidRPr="008B70C7">
        <w:t xml:space="preserve"> referenc</w:t>
      </w:r>
      <w:r>
        <w:t>e point between interconnected MCVideo systems.</w:t>
      </w:r>
    </w:p>
    <w:p w14:paraId="03B1966F" w14:textId="77777777" w:rsidR="00A90238" w:rsidRDefault="00A90238" w:rsidP="00A90238">
      <w:pPr>
        <w:pStyle w:val="Heading1"/>
        <w:rPr>
          <w:lang w:eastAsia="zh-CN"/>
        </w:rPr>
      </w:pPr>
      <w:bookmarkStart w:id="253" w:name="_Toc185772221"/>
      <w:r>
        <w:rPr>
          <w:lang w:eastAsia="zh-CN"/>
        </w:rPr>
        <w:t>6A</w:t>
      </w:r>
      <w:r>
        <w:rPr>
          <w:lang w:eastAsia="zh-CN"/>
        </w:rPr>
        <w:tab/>
        <w:t>Identities</w:t>
      </w:r>
      <w:bookmarkEnd w:id="253"/>
    </w:p>
    <w:p w14:paraId="4EE4C3B1" w14:textId="77777777" w:rsidR="00A90238" w:rsidRDefault="00A90238" w:rsidP="00A90238">
      <w:pPr>
        <w:rPr>
          <w:lang w:eastAsia="zh-CN"/>
        </w:rPr>
      </w:pPr>
      <w:r>
        <w:rPr>
          <w:lang w:eastAsia="zh-CN"/>
        </w:rPr>
        <w:t>The MCVideo service specific identities (e.g. MCVideo ID, MCVideo group ID) are described in clause 8 of 3GPP TS 23.280 [6].</w:t>
      </w:r>
    </w:p>
    <w:p w14:paraId="393443F2" w14:textId="77777777" w:rsidR="00A90238" w:rsidRDefault="00A90238" w:rsidP="00A90238">
      <w:pPr>
        <w:pStyle w:val="Heading1"/>
        <w:rPr>
          <w:lang w:eastAsia="zh-CN"/>
        </w:rPr>
      </w:pPr>
      <w:bookmarkStart w:id="254" w:name="_Toc185772222"/>
      <w:r>
        <w:rPr>
          <w:lang w:eastAsia="zh-CN"/>
        </w:rPr>
        <w:t>6B</w:t>
      </w:r>
      <w:r>
        <w:rPr>
          <w:lang w:eastAsia="zh-CN"/>
        </w:rPr>
        <w:tab/>
        <w:t>Application of functional model to deployments</w:t>
      </w:r>
      <w:bookmarkEnd w:id="254"/>
    </w:p>
    <w:p w14:paraId="251F5FA0" w14:textId="77777777" w:rsidR="00A90238" w:rsidRDefault="00A90238" w:rsidP="00A90238">
      <w:pPr>
        <w:rPr>
          <w:lang w:eastAsia="zh-CN"/>
        </w:rPr>
      </w:pPr>
      <w:r>
        <w:rPr>
          <w:lang w:eastAsia="zh-CN"/>
        </w:rPr>
        <w:t>The application of the functional model to deployments, and description of various deployment scenarios for the MCVideo service, can be found in clause 9 of 3GPP TS 23.280 [6].</w:t>
      </w:r>
    </w:p>
    <w:p w14:paraId="3FA44641" w14:textId="77777777" w:rsidR="00A90238" w:rsidRPr="00265F58" w:rsidRDefault="00A90238" w:rsidP="00A90238">
      <w:pPr>
        <w:pStyle w:val="Heading1"/>
      </w:pPr>
      <w:bookmarkStart w:id="255" w:name="_Toc424654454"/>
      <w:bookmarkStart w:id="256" w:name="_Toc428365038"/>
      <w:bookmarkStart w:id="257" w:name="_Toc433209659"/>
      <w:bookmarkStart w:id="258" w:name="_Toc445195356"/>
      <w:bookmarkStart w:id="259" w:name="_Toc445214675"/>
      <w:bookmarkStart w:id="260" w:name="_Toc445869748"/>
      <w:bookmarkStart w:id="261" w:name="_Toc446352399"/>
      <w:bookmarkStart w:id="262" w:name="_Toc446369831"/>
      <w:bookmarkStart w:id="263" w:name="_Toc446371562"/>
      <w:bookmarkStart w:id="264" w:name="_Toc185772223"/>
      <w:bookmarkEnd w:id="238"/>
      <w:bookmarkEnd w:id="239"/>
      <w:r>
        <w:rPr>
          <w:rFonts w:hint="eastAsia"/>
          <w:lang w:eastAsia="zh-CN"/>
        </w:rPr>
        <w:lastRenderedPageBreak/>
        <w:t>7</w:t>
      </w:r>
      <w:r>
        <w:tab/>
      </w:r>
      <w:r w:rsidRPr="00265F58">
        <w:t>Procedures and information flows</w:t>
      </w:r>
      <w:bookmarkEnd w:id="255"/>
      <w:bookmarkEnd w:id="256"/>
      <w:bookmarkEnd w:id="257"/>
      <w:bookmarkEnd w:id="258"/>
      <w:bookmarkEnd w:id="259"/>
      <w:bookmarkEnd w:id="260"/>
      <w:bookmarkEnd w:id="261"/>
      <w:bookmarkEnd w:id="262"/>
      <w:bookmarkEnd w:id="263"/>
      <w:bookmarkEnd w:id="264"/>
    </w:p>
    <w:p w14:paraId="1C28103F" w14:textId="77777777" w:rsidR="00A90238" w:rsidRPr="00AB5FED" w:rsidRDefault="00A90238" w:rsidP="00A90238">
      <w:pPr>
        <w:pStyle w:val="Heading2"/>
      </w:pPr>
      <w:bookmarkStart w:id="265" w:name="_Toc424654487"/>
      <w:bookmarkStart w:id="266" w:name="_Toc428365074"/>
      <w:bookmarkStart w:id="267" w:name="_Toc433209736"/>
      <w:bookmarkStart w:id="268" w:name="_Toc460616007"/>
      <w:bookmarkStart w:id="269" w:name="_Toc460616868"/>
      <w:bookmarkStart w:id="270" w:name="_Toc460662257"/>
      <w:bookmarkStart w:id="271" w:name="historyclause"/>
      <w:bookmarkStart w:id="272" w:name="_Toc185772224"/>
      <w:r>
        <w:rPr>
          <w:rFonts w:hint="eastAsia"/>
          <w:lang w:eastAsia="zh-CN"/>
        </w:rPr>
        <w:t>7</w:t>
      </w:r>
      <w:r w:rsidRPr="00AB5FED">
        <w:t>.</w:t>
      </w:r>
      <w:r>
        <w:rPr>
          <w:rFonts w:hint="eastAsia"/>
          <w:lang w:eastAsia="zh-CN"/>
        </w:rPr>
        <w:t>1</w:t>
      </w:r>
      <w:r w:rsidRPr="00AB5FED">
        <w:tab/>
        <w:t>Group call</w:t>
      </w:r>
      <w:bookmarkEnd w:id="265"/>
      <w:bookmarkEnd w:id="266"/>
      <w:bookmarkEnd w:id="267"/>
      <w:bookmarkEnd w:id="268"/>
      <w:bookmarkEnd w:id="269"/>
      <w:bookmarkEnd w:id="270"/>
      <w:bookmarkEnd w:id="272"/>
    </w:p>
    <w:p w14:paraId="4803F230" w14:textId="77777777" w:rsidR="00A90238" w:rsidRPr="00AB5FED" w:rsidRDefault="00A90238" w:rsidP="00A90238">
      <w:pPr>
        <w:pStyle w:val="Heading3"/>
        <w:rPr>
          <w:lang w:val="nl-NL"/>
        </w:rPr>
      </w:pPr>
      <w:bookmarkStart w:id="273" w:name="_Toc424654488"/>
      <w:bookmarkStart w:id="274" w:name="_Toc428365075"/>
      <w:bookmarkStart w:id="275" w:name="_Toc433209737"/>
      <w:bookmarkStart w:id="276" w:name="_Toc460616008"/>
      <w:bookmarkStart w:id="277" w:name="_Toc460616869"/>
      <w:bookmarkStart w:id="278" w:name="_Toc460662258"/>
      <w:bookmarkStart w:id="279" w:name="_Toc185772225"/>
      <w:r>
        <w:rPr>
          <w:rFonts w:hint="eastAsia"/>
          <w:lang w:val="nl-NL" w:eastAsia="zh-CN"/>
        </w:rPr>
        <w:t>7</w:t>
      </w:r>
      <w:r w:rsidRPr="00AB5FED">
        <w:rPr>
          <w:lang w:val="nl-NL"/>
        </w:rPr>
        <w:t>.</w:t>
      </w:r>
      <w:r>
        <w:rPr>
          <w:rFonts w:hint="eastAsia"/>
          <w:lang w:val="nl-NL" w:eastAsia="zh-CN"/>
        </w:rPr>
        <w:t>1</w:t>
      </w:r>
      <w:r w:rsidRPr="00AB5FED">
        <w:rPr>
          <w:lang w:val="nl-NL"/>
        </w:rPr>
        <w:t>.1</w:t>
      </w:r>
      <w:r w:rsidRPr="00AB5FED">
        <w:rPr>
          <w:lang w:val="nl-NL"/>
        </w:rPr>
        <w:tab/>
        <w:t>General</w:t>
      </w:r>
      <w:bookmarkEnd w:id="273"/>
      <w:bookmarkEnd w:id="274"/>
      <w:bookmarkEnd w:id="275"/>
      <w:bookmarkEnd w:id="276"/>
      <w:bookmarkEnd w:id="277"/>
      <w:bookmarkEnd w:id="278"/>
      <w:bookmarkEnd w:id="279"/>
    </w:p>
    <w:p w14:paraId="5A6F0935" w14:textId="77777777" w:rsidR="00A90238" w:rsidRPr="00AB5FED" w:rsidRDefault="00A90238" w:rsidP="00A90238">
      <w:pPr>
        <w:rPr>
          <w:lang w:val="nl-NL"/>
        </w:rPr>
      </w:pPr>
      <w:bookmarkStart w:id="280" w:name="_Toc424654489"/>
      <w:bookmarkStart w:id="281" w:name="_Toc428365076"/>
      <w:r w:rsidRPr="00AB5FED">
        <w:rPr>
          <w:lang w:val="nl-NL"/>
        </w:rPr>
        <w:t>Group calls are enabled in both on-network and off-network.</w:t>
      </w:r>
    </w:p>
    <w:p w14:paraId="70C11410" w14:textId="77777777" w:rsidR="00A90238" w:rsidRPr="00AB5FED" w:rsidRDefault="00A90238" w:rsidP="00A90238">
      <w:pPr>
        <w:pStyle w:val="Heading3"/>
      </w:pPr>
      <w:bookmarkStart w:id="282" w:name="_Toc433209738"/>
      <w:bookmarkStart w:id="283" w:name="_Toc460616009"/>
      <w:bookmarkStart w:id="284" w:name="_Toc460616870"/>
      <w:bookmarkStart w:id="285" w:name="_Toc460662259"/>
      <w:bookmarkStart w:id="286" w:name="_Toc185772226"/>
      <w:r>
        <w:rPr>
          <w:rFonts w:hint="eastAsia"/>
          <w:lang w:val="nl-NL" w:eastAsia="zh-CN"/>
        </w:rPr>
        <w:t>7</w:t>
      </w:r>
      <w:r w:rsidRPr="00AB5FED">
        <w:rPr>
          <w:lang w:val="nl-NL"/>
        </w:rPr>
        <w:t>.</w:t>
      </w:r>
      <w:r>
        <w:rPr>
          <w:rFonts w:hint="eastAsia"/>
          <w:lang w:val="nl-NL" w:eastAsia="zh-CN"/>
        </w:rPr>
        <w:t>1</w:t>
      </w:r>
      <w:r w:rsidRPr="00AB5FED">
        <w:rPr>
          <w:lang w:val="nl-NL"/>
        </w:rPr>
        <w:t>.2</w:t>
      </w:r>
      <w:r w:rsidRPr="00AB5FED">
        <w:rPr>
          <w:lang w:val="nl-NL"/>
        </w:rPr>
        <w:tab/>
        <w:t>On-network group call</w:t>
      </w:r>
      <w:bookmarkEnd w:id="280"/>
      <w:bookmarkEnd w:id="281"/>
      <w:bookmarkEnd w:id="282"/>
      <w:bookmarkEnd w:id="283"/>
      <w:bookmarkEnd w:id="284"/>
      <w:bookmarkEnd w:id="285"/>
      <w:bookmarkEnd w:id="286"/>
    </w:p>
    <w:p w14:paraId="3A2B9389" w14:textId="77777777" w:rsidR="00A90238" w:rsidRPr="00AB5FED" w:rsidRDefault="00A90238" w:rsidP="00A90238">
      <w:pPr>
        <w:pStyle w:val="Heading4"/>
        <w:rPr>
          <w:lang w:val="nl-NL"/>
        </w:rPr>
      </w:pPr>
      <w:bookmarkStart w:id="287" w:name="_Toc433209739"/>
      <w:bookmarkStart w:id="288" w:name="_Toc460616010"/>
      <w:bookmarkStart w:id="289" w:name="_Toc460616871"/>
      <w:bookmarkStart w:id="290" w:name="_Toc460662260"/>
      <w:bookmarkStart w:id="291" w:name="_Toc185772227"/>
      <w:r>
        <w:rPr>
          <w:rFonts w:hint="eastAsia"/>
          <w:lang w:val="nl-NL" w:eastAsia="zh-CN"/>
        </w:rPr>
        <w:t>7</w:t>
      </w:r>
      <w:r w:rsidRPr="00AB5FED">
        <w:rPr>
          <w:lang w:val="nl-NL"/>
        </w:rPr>
        <w:t>.</w:t>
      </w:r>
      <w:r>
        <w:rPr>
          <w:rFonts w:hint="eastAsia"/>
          <w:lang w:val="nl-NL" w:eastAsia="zh-CN"/>
        </w:rPr>
        <w:t>1</w:t>
      </w:r>
      <w:r w:rsidRPr="00AB5FED">
        <w:rPr>
          <w:lang w:val="nl-NL"/>
        </w:rPr>
        <w:t>.2.1</w:t>
      </w:r>
      <w:r w:rsidRPr="00AB5FED">
        <w:rPr>
          <w:lang w:val="nl-NL"/>
        </w:rPr>
        <w:tab/>
        <w:t>General</w:t>
      </w:r>
      <w:bookmarkEnd w:id="287"/>
      <w:bookmarkEnd w:id="288"/>
      <w:bookmarkEnd w:id="289"/>
      <w:bookmarkEnd w:id="290"/>
      <w:bookmarkEnd w:id="291"/>
    </w:p>
    <w:p w14:paraId="34C7D400" w14:textId="77777777" w:rsidR="00A90238" w:rsidRPr="00AB5FED" w:rsidRDefault="00A90238" w:rsidP="00A90238">
      <w:pPr>
        <w:rPr>
          <w:lang w:val="nl-NL"/>
        </w:rPr>
      </w:pPr>
      <w:r w:rsidRPr="00AB5FED">
        <w:rPr>
          <w:lang w:val="nl-NL"/>
        </w:rPr>
        <w:t>This subclause contains procedures for group call across a single and multiple MC</w:t>
      </w:r>
      <w:r>
        <w:rPr>
          <w:rFonts w:hint="eastAsia"/>
          <w:lang w:val="nl-NL" w:eastAsia="zh-CN"/>
        </w:rPr>
        <w:t>Video</w:t>
      </w:r>
      <w:r w:rsidRPr="00AB5FED">
        <w:rPr>
          <w:lang w:val="nl-NL"/>
        </w:rPr>
        <w:t xml:space="preserve"> servers, and associated functions such as emergency call, broadcast call and others.</w:t>
      </w:r>
    </w:p>
    <w:p w14:paraId="711CC6AF" w14:textId="77777777" w:rsidR="00A90238" w:rsidRPr="00AB5FED" w:rsidRDefault="00A90238" w:rsidP="00A90238">
      <w:pPr>
        <w:rPr>
          <w:lang w:val="nl-NL"/>
        </w:rPr>
      </w:pPr>
      <w:r w:rsidRPr="00AB5FED">
        <w:rPr>
          <w:lang w:val="nl-NL"/>
        </w:rPr>
        <w:t>Two variations of group call model are described in subclause </w:t>
      </w:r>
      <w:r>
        <w:rPr>
          <w:rFonts w:hint="eastAsia"/>
          <w:lang w:val="nl-NL" w:eastAsia="zh-CN"/>
        </w:rPr>
        <w:t>7</w:t>
      </w:r>
      <w:r w:rsidRPr="00AB5FED">
        <w:rPr>
          <w:lang w:val="nl-NL"/>
        </w:rPr>
        <w:t>.</w:t>
      </w:r>
      <w:r>
        <w:rPr>
          <w:rFonts w:hint="eastAsia"/>
          <w:lang w:val="nl-NL" w:eastAsia="zh-CN"/>
        </w:rPr>
        <w:t>1</w:t>
      </w:r>
      <w:r w:rsidRPr="00AB5FED">
        <w:rPr>
          <w:lang w:val="nl-NL"/>
        </w:rPr>
        <w:t xml:space="preserve">.2.3, the pre-arranged group call and the </w:t>
      </w:r>
      <w:r>
        <w:rPr>
          <w:lang w:val="nl-NL" w:eastAsia="zh-CN"/>
        </w:rPr>
        <w:t>chat</w:t>
      </w:r>
      <w:r w:rsidRPr="00AB5FED">
        <w:rPr>
          <w:lang w:val="nl-NL"/>
        </w:rPr>
        <w:t xml:space="preserve"> group call. Each of the subsequent group call types in subclause </w:t>
      </w:r>
      <w:r>
        <w:rPr>
          <w:rFonts w:hint="eastAsia"/>
          <w:lang w:val="nl-NL" w:eastAsia="zh-CN"/>
        </w:rPr>
        <w:t>7</w:t>
      </w:r>
      <w:r w:rsidRPr="00AB5FED">
        <w:rPr>
          <w:lang w:val="nl-NL"/>
        </w:rPr>
        <w:t>.</w:t>
      </w:r>
      <w:r>
        <w:rPr>
          <w:rFonts w:hint="eastAsia"/>
          <w:lang w:val="nl-NL" w:eastAsia="zh-CN"/>
        </w:rPr>
        <w:t>1</w:t>
      </w:r>
      <w:r w:rsidRPr="00AB5FED">
        <w:rPr>
          <w:lang w:val="nl-NL"/>
        </w:rPr>
        <w:t>.2.4 onwards are applicable to either call model.</w:t>
      </w:r>
    </w:p>
    <w:p w14:paraId="77FF1ABC" w14:textId="77777777" w:rsidR="00A90238" w:rsidRPr="00AB5FED" w:rsidRDefault="00A90238" w:rsidP="00A90238">
      <w:pPr>
        <w:pStyle w:val="Heading4"/>
      </w:pPr>
      <w:bookmarkStart w:id="292" w:name="_Toc433209740"/>
      <w:bookmarkStart w:id="293" w:name="_Toc460616011"/>
      <w:bookmarkStart w:id="294" w:name="_Toc460616872"/>
      <w:bookmarkStart w:id="295" w:name="_Toc460662261"/>
      <w:bookmarkStart w:id="296" w:name="_Toc185772228"/>
      <w:r>
        <w:rPr>
          <w:rFonts w:hint="eastAsia"/>
          <w:lang w:eastAsia="zh-CN"/>
        </w:rPr>
        <w:t>7</w:t>
      </w:r>
      <w:r w:rsidRPr="00AB5FED">
        <w:t>.</w:t>
      </w:r>
      <w:r>
        <w:rPr>
          <w:rFonts w:hint="eastAsia"/>
          <w:lang w:eastAsia="zh-CN"/>
        </w:rPr>
        <w:t>1</w:t>
      </w:r>
      <w:r w:rsidRPr="00AB5FED">
        <w:t>.2.2</w:t>
      </w:r>
      <w:r w:rsidRPr="00AB5FED">
        <w:tab/>
        <w:t>Information flows for group call in on-network</w:t>
      </w:r>
      <w:bookmarkEnd w:id="292"/>
      <w:bookmarkEnd w:id="293"/>
      <w:bookmarkEnd w:id="294"/>
      <w:bookmarkEnd w:id="295"/>
      <w:bookmarkEnd w:id="296"/>
    </w:p>
    <w:p w14:paraId="10B1A58C" w14:textId="77777777" w:rsidR="00A90238" w:rsidRPr="00AB5FED" w:rsidRDefault="00A90238" w:rsidP="00A90238">
      <w:pPr>
        <w:pStyle w:val="Heading5"/>
      </w:pPr>
      <w:bookmarkStart w:id="297" w:name="_Toc460616024"/>
      <w:bookmarkStart w:id="298" w:name="_Toc460616885"/>
      <w:bookmarkStart w:id="299" w:name="_Toc465162485"/>
      <w:bookmarkStart w:id="300" w:name="_Toc460616043"/>
      <w:bookmarkStart w:id="301" w:name="_Toc460616904"/>
      <w:bookmarkStart w:id="302" w:name="_Toc460662293"/>
      <w:bookmarkStart w:id="303" w:name="_Toc185772229"/>
      <w:r>
        <w:t>7.1.2.2.1</w:t>
      </w:r>
      <w:r w:rsidRPr="00AB5FED">
        <w:tab/>
        <w:t>Group call request</w:t>
      </w:r>
      <w:r w:rsidRPr="00AB5FED">
        <w:rPr>
          <w:rFonts w:hint="eastAsia"/>
          <w:lang w:eastAsia="zh-CN"/>
        </w:rPr>
        <w:t xml:space="preserve"> </w:t>
      </w:r>
      <w:r w:rsidRPr="00AB5FED">
        <w:t>(MC</w:t>
      </w:r>
      <w:r>
        <w:t>Video</w:t>
      </w:r>
      <w:r w:rsidRPr="00AB5FED">
        <w:t xml:space="preserve"> client – MC</w:t>
      </w:r>
      <w:r>
        <w:t>Video</w:t>
      </w:r>
      <w:r w:rsidRPr="00AB5FED">
        <w:t xml:space="preserve"> server)</w:t>
      </w:r>
      <w:bookmarkEnd w:id="297"/>
      <w:bookmarkEnd w:id="298"/>
      <w:bookmarkEnd w:id="299"/>
      <w:bookmarkEnd w:id="303"/>
    </w:p>
    <w:p w14:paraId="0A289A18" w14:textId="77777777" w:rsidR="00A90238" w:rsidRPr="00AB5FED" w:rsidRDefault="00A90238" w:rsidP="00A90238">
      <w:r w:rsidRPr="00AB5FED">
        <w:t>Table </w:t>
      </w:r>
      <w:r>
        <w:t>7.1.2.2.1</w:t>
      </w:r>
      <w:r w:rsidRPr="00AB5FED">
        <w:t>-1 describes the information flow group call request from the MC</w:t>
      </w:r>
      <w:r>
        <w:t>Video</w:t>
      </w:r>
      <w:r w:rsidRPr="00AB5FED">
        <w:t xml:space="preserve"> client to the MC</w:t>
      </w:r>
      <w:r>
        <w:t>Video</w:t>
      </w:r>
      <w:r w:rsidRPr="00AB5FED">
        <w:t xml:space="preserve"> server.</w:t>
      </w:r>
    </w:p>
    <w:p w14:paraId="52AC40F7" w14:textId="77777777" w:rsidR="00A90238" w:rsidRPr="00AB5FED" w:rsidRDefault="00A90238" w:rsidP="00A90238">
      <w:pPr>
        <w:pStyle w:val="TH"/>
      </w:pPr>
      <w:r w:rsidRPr="00AB5FED">
        <w:t>Table </w:t>
      </w:r>
      <w:r>
        <w:t>7.1.2.2.1</w:t>
      </w:r>
      <w:r w:rsidRPr="00AB5FED">
        <w:t>-1</w:t>
      </w:r>
      <w:r>
        <w:t>:</w:t>
      </w:r>
      <w:r w:rsidRPr="00AB5FED">
        <w:t xml:space="preserve"> Group call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078542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45310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79A16"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5F1A15" w14:textId="77777777" w:rsidR="00A90238" w:rsidRPr="00AB5FED" w:rsidRDefault="00A90238" w:rsidP="004260A6">
            <w:pPr>
              <w:pStyle w:val="TAH"/>
              <w:rPr>
                <w:lang w:eastAsia="ja-JP"/>
              </w:rPr>
            </w:pPr>
            <w:r w:rsidRPr="00AB5FED">
              <w:t>Description</w:t>
            </w:r>
          </w:p>
        </w:tc>
      </w:tr>
      <w:tr w:rsidR="00A90238" w:rsidRPr="00AB5FED" w14:paraId="61EDB24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41ECD5"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780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899389"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calling party</w:t>
            </w:r>
          </w:p>
        </w:tc>
      </w:tr>
      <w:tr w:rsidR="00A90238" w:rsidRPr="00AB5FED" w14:paraId="097405F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DD40E1" w14:textId="77777777" w:rsidR="00A90238" w:rsidRPr="00AB5FED"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0EF7F1"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4AAA4C" w14:textId="77777777" w:rsidR="00A90238" w:rsidRPr="00AB5FED" w:rsidRDefault="00A90238" w:rsidP="004260A6">
            <w:pPr>
              <w:pStyle w:val="TAL"/>
            </w:pPr>
            <w:r>
              <w:t>The functional alias of the calling party</w:t>
            </w:r>
          </w:p>
        </w:tc>
      </w:tr>
      <w:tr w:rsidR="00A90238" w:rsidRPr="00AB5FED" w14:paraId="345851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15C533"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B01A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B527D"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requested</w:t>
            </w:r>
          </w:p>
        </w:tc>
      </w:tr>
      <w:tr w:rsidR="00A90238" w:rsidRPr="00AB5FED" w14:paraId="43148C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2A355"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80B7E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1C6327" w14:textId="77777777" w:rsidR="00A90238" w:rsidRPr="00AB5FED" w:rsidRDefault="00A90238" w:rsidP="004260A6">
            <w:pPr>
              <w:pStyle w:val="TAL"/>
            </w:pPr>
            <w:r w:rsidRPr="00AB5FED">
              <w:t>Media parameters of MC</w:t>
            </w:r>
            <w:r>
              <w:t>Video</w:t>
            </w:r>
            <w:r w:rsidRPr="00AB5FED">
              <w:t xml:space="preserve"> clients</w:t>
            </w:r>
          </w:p>
        </w:tc>
      </w:tr>
      <w:tr w:rsidR="00A90238" w:rsidRPr="00AB5FED" w14:paraId="0D8E324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1D531"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C798B"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7F7A93" w14:textId="77777777" w:rsidR="00A90238" w:rsidRPr="00AB5FED" w:rsidRDefault="00A90238" w:rsidP="004260A6">
            <w:pPr>
              <w:pStyle w:val="TAL"/>
            </w:pPr>
            <w:r w:rsidRPr="00AB5FED">
              <w:t>When originating client request</w:t>
            </w:r>
            <w:r w:rsidRPr="00AB5FED">
              <w:rPr>
                <w:rFonts w:hint="eastAsia"/>
                <w:lang w:eastAsia="zh-CN"/>
              </w:rPr>
              <w:t>s</w:t>
            </w:r>
            <w:r w:rsidRPr="00AB5FED">
              <w:t xml:space="preserve"> the </w:t>
            </w:r>
            <w:r>
              <w:t>permission to transmit media</w:t>
            </w:r>
            <w:r w:rsidRPr="00AB5FED">
              <w:rPr>
                <w:rFonts w:hint="eastAsia"/>
                <w:lang w:eastAsia="zh-CN"/>
              </w:rPr>
              <w:t>,</w:t>
            </w:r>
            <w:r w:rsidRPr="00AB5FED">
              <w:t xml:space="preserve"> this element shall be included</w:t>
            </w:r>
          </w:p>
        </w:tc>
      </w:tr>
      <w:tr w:rsidR="00A90238" w:rsidRPr="00AB5FED" w14:paraId="689F268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2B44E1" w14:textId="77777777" w:rsidR="00A90238" w:rsidRPr="00AB5FED" w:rsidRDefault="00A90238" w:rsidP="004260A6">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E2DF9" w14:textId="77777777" w:rsidR="00A90238" w:rsidRPr="00AB5FED" w:rsidRDefault="00A90238" w:rsidP="004260A6">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36992D" w14:textId="77777777" w:rsidR="00A90238" w:rsidRPr="00AB5FED" w:rsidRDefault="00A90238" w:rsidP="004260A6">
            <w:pPr>
              <w:pStyle w:val="TAL"/>
            </w:pPr>
            <w:r w:rsidRPr="00993675">
              <w:rPr>
                <w:rFonts w:hint="eastAsia"/>
                <w:lang w:eastAsia="zh-CN"/>
              </w:rPr>
              <w:t>Indicates that the group call request is for a broadcast group call</w:t>
            </w:r>
          </w:p>
        </w:tc>
      </w:tr>
      <w:tr w:rsidR="00A90238" w:rsidRPr="00AB5FED" w14:paraId="058BA30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95879F" w14:textId="77777777" w:rsidR="00A90238" w:rsidRPr="00993675" w:rsidRDefault="00A90238" w:rsidP="004260A6">
            <w:pPr>
              <w:pStyle w:val="TAL"/>
              <w:rPr>
                <w:lang w:eastAsia="zh-CN"/>
              </w:rPr>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80A74B" w14:textId="77777777" w:rsidR="00A90238" w:rsidRPr="00993675" w:rsidRDefault="00A90238" w:rsidP="004260A6">
            <w:pPr>
              <w:pStyle w:val="TAL"/>
              <w:rPr>
                <w:lang w:eastAsia="zh-CN"/>
              </w:rPr>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9EBB7F" w14:textId="77777777" w:rsidR="00A90238" w:rsidRPr="00993675" w:rsidRDefault="00A90238" w:rsidP="004260A6">
            <w:pPr>
              <w:pStyle w:val="TAL"/>
              <w:rPr>
                <w:lang w:eastAsia="zh-CN"/>
              </w:rPr>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392949" w:rsidRPr="00AB5FED" w14:paraId="6B83F00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F56F5" w14:textId="1A120DC8" w:rsidR="00392949" w:rsidRPr="00DC0BA2" w:rsidRDefault="00392949" w:rsidP="00392949">
            <w:pPr>
              <w:pStyle w:val="TAL"/>
              <w:rPr>
                <w:rFonts w:cs="Arial"/>
                <w:kern w:val="2"/>
                <w:szCs w:val="18"/>
              </w:rPr>
            </w:pPr>
            <w:r w:rsidRPr="00275325">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E7C015" w14:textId="41A77757" w:rsidR="00392949" w:rsidRPr="00DC0BA2" w:rsidRDefault="00392949" w:rsidP="00392949">
            <w:pPr>
              <w:pStyle w:val="TAL"/>
              <w:rPr>
                <w:rFonts w:cs="Arial"/>
                <w:kern w:val="2"/>
                <w:szCs w:val="18"/>
              </w:rPr>
            </w:pPr>
            <w:r w:rsidRPr="00275325">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C0BF9E" w14:textId="509A1B99" w:rsidR="00392949" w:rsidRPr="00DC0BA2" w:rsidRDefault="00392949" w:rsidP="00392949">
            <w:pPr>
              <w:pStyle w:val="TAL"/>
              <w:rPr>
                <w:rFonts w:cs="Arial"/>
                <w:kern w:val="2"/>
                <w:szCs w:val="18"/>
              </w:rPr>
            </w:pPr>
            <w:r w:rsidRPr="00275325">
              <w:t>Location of the calling party</w:t>
            </w:r>
          </w:p>
        </w:tc>
      </w:tr>
    </w:tbl>
    <w:p w14:paraId="58FAC7C5" w14:textId="77777777" w:rsidR="00A90238" w:rsidRPr="00AB5FED" w:rsidRDefault="00A90238" w:rsidP="00A90238"/>
    <w:p w14:paraId="27CEA430" w14:textId="77777777" w:rsidR="00A90238" w:rsidRPr="00AB5FED" w:rsidRDefault="00A90238" w:rsidP="00A90238">
      <w:pPr>
        <w:pStyle w:val="Heading5"/>
      </w:pPr>
      <w:bookmarkStart w:id="304" w:name="_Toc460616026"/>
      <w:bookmarkStart w:id="305" w:name="_Toc460616887"/>
      <w:bookmarkStart w:id="306" w:name="_Toc465162487"/>
      <w:bookmarkStart w:id="307" w:name="_Toc185772230"/>
      <w:r>
        <w:t>7.1.2.2.2</w:t>
      </w:r>
      <w:r w:rsidRPr="00AB5FED">
        <w:tab/>
        <w:t>Group call request</w:t>
      </w:r>
      <w:bookmarkEnd w:id="304"/>
      <w:bookmarkEnd w:id="305"/>
      <w:bookmarkEnd w:id="306"/>
      <w:bookmarkEnd w:id="307"/>
    </w:p>
    <w:p w14:paraId="3D7D9430" w14:textId="77777777" w:rsidR="00A90238" w:rsidRPr="00AB5FED" w:rsidRDefault="00A90238" w:rsidP="00A90238">
      <w:r w:rsidRPr="00AB5FED">
        <w:t>Table </w:t>
      </w:r>
      <w:r>
        <w:t>7.1.2.2.2</w:t>
      </w:r>
      <w:r w:rsidRPr="00AB5FED">
        <w:t xml:space="preserve">-1 describes the information flow group call request from the </w:t>
      </w:r>
      <w:r>
        <w:t xml:space="preserve">MCVideo server to the MCVideo server and from the </w:t>
      </w:r>
      <w:r w:rsidRPr="00AB5FED">
        <w:t>MC</w:t>
      </w:r>
      <w:r>
        <w:t>Video</w:t>
      </w:r>
      <w:r w:rsidRPr="00AB5FED">
        <w:t xml:space="preserve"> server to the MC</w:t>
      </w:r>
      <w:r>
        <w:t>Video</w:t>
      </w:r>
      <w:r w:rsidRPr="00AB5FED">
        <w:t xml:space="preserve"> client.</w:t>
      </w:r>
    </w:p>
    <w:p w14:paraId="15AACB9C" w14:textId="77777777" w:rsidR="00A90238" w:rsidRPr="00AB5FED" w:rsidRDefault="00A90238" w:rsidP="00A90238">
      <w:pPr>
        <w:pStyle w:val="TH"/>
      </w:pPr>
      <w:r w:rsidRPr="00AB5FED">
        <w:lastRenderedPageBreak/>
        <w:t>Table </w:t>
      </w:r>
      <w:r>
        <w:t>7.1.2.2.2</w:t>
      </w:r>
      <w:r w:rsidRPr="00AB5FED">
        <w:t>-1</w:t>
      </w:r>
      <w:r>
        <w:t>:</w:t>
      </w:r>
      <w:r w:rsidRPr="00AB5FED">
        <w:t xml:space="preserve">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C3DF9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51CEC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771FA"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C660D" w14:textId="77777777" w:rsidR="00A90238" w:rsidRPr="00AB5FED" w:rsidRDefault="00A90238" w:rsidP="004260A6">
            <w:pPr>
              <w:pStyle w:val="TAH"/>
              <w:rPr>
                <w:lang w:eastAsia="ja-JP"/>
              </w:rPr>
            </w:pPr>
            <w:r w:rsidRPr="00AB5FED">
              <w:t>Description</w:t>
            </w:r>
          </w:p>
        </w:tc>
      </w:tr>
      <w:tr w:rsidR="00A90238" w:rsidRPr="00AB5FED" w14:paraId="1A8875E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52F51"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D52EB0"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6CDDDE"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calling party</w:t>
            </w:r>
          </w:p>
        </w:tc>
      </w:tr>
      <w:tr w:rsidR="00A90238" w:rsidRPr="00AB5FED" w14:paraId="0D61FC3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1EDF55" w14:textId="77777777" w:rsidR="00A90238" w:rsidRPr="00AB5FED"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6A61E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3A79DD" w14:textId="77777777" w:rsidR="00A90238" w:rsidRPr="00AB5FED" w:rsidRDefault="00A90238" w:rsidP="004260A6">
            <w:pPr>
              <w:pStyle w:val="TAL"/>
            </w:pPr>
            <w:r>
              <w:t>The functional alias of the calling party</w:t>
            </w:r>
          </w:p>
        </w:tc>
      </w:tr>
      <w:tr w:rsidR="00A90238" w:rsidRPr="00AB5FED" w14:paraId="5BF7F5F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147C4E"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F17F0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D5F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initiated</w:t>
            </w:r>
          </w:p>
        </w:tc>
      </w:tr>
      <w:tr w:rsidR="00A90238" w:rsidRPr="00AB5FED" w14:paraId="5CA6993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4FC1F"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690BD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F874D3" w14:textId="77777777" w:rsidR="00A90238" w:rsidRPr="00AB5FED" w:rsidRDefault="00A90238" w:rsidP="004260A6">
            <w:pPr>
              <w:pStyle w:val="TAL"/>
            </w:pPr>
            <w:r w:rsidRPr="00AB5FED">
              <w:t>Media parameters of MC</w:t>
            </w:r>
            <w:r>
              <w:t>Video</w:t>
            </w:r>
            <w:r w:rsidRPr="00AB5FED">
              <w:t xml:space="preserve"> server</w:t>
            </w:r>
          </w:p>
        </w:tc>
      </w:tr>
      <w:tr w:rsidR="00A90238" w:rsidRPr="00AB5FED" w14:paraId="486E9F3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4FE522" w14:textId="77777777" w:rsidR="00A90238" w:rsidRPr="00AB5FED" w:rsidRDefault="00A90238" w:rsidP="004260A6">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163E9D" w14:textId="77777777" w:rsidR="00A90238" w:rsidRPr="00AB5FED" w:rsidRDefault="00A90238" w:rsidP="004260A6">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6CF137" w14:textId="77777777" w:rsidR="00A90238" w:rsidRPr="00AB5FED" w:rsidRDefault="00A90238" w:rsidP="004260A6">
            <w:pPr>
              <w:pStyle w:val="TAL"/>
            </w:pPr>
            <w:r w:rsidRPr="00143F70">
              <w:rPr>
                <w:rFonts w:hint="eastAsia"/>
                <w:lang w:eastAsia="zh-CN"/>
              </w:rPr>
              <w:t>Indicates that the group call request is for a broadcast group call</w:t>
            </w:r>
          </w:p>
        </w:tc>
      </w:tr>
      <w:tr w:rsidR="00557BA3" w:rsidRPr="00AB5FED" w14:paraId="2C1AF11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77C40" w14:textId="3A2F47B1" w:rsidR="00557BA3" w:rsidRPr="00143F70" w:rsidRDefault="00557BA3" w:rsidP="00557BA3">
            <w:pPr>
              <w:pStyle w:val="TAL"/>
              <w:rPr>
                <w:lang w:eastAsia="zh-CN"/>
              </w:rPr>
            </w:pPr>
            <w:r w:rsidRPr="001D65E9">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26511B" w14:textId="42DE1E41" w:rsidR="00557BA3" w:rsidRPr="00143F70" w:rsidRDefault="00557BA3" w:rsidP="00557BA3">
            <w:pPr>
              <w:pStyle w:val="TAL"/>
              <w:rPr>
                <w:lang w:eastAsia="zh-CN"/>
              </w:rPr>
            </w:pPr>
            <w:r w:rsidRPr="001D65E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258F2" w14:textId="5E3B6BFE" w:rsidR="00557BA3" w:rsidRPr="00143F70" w:rsidRDefault="00557BA3" w:rsidP="00557BA3">
            <w:pPr>
              <w:pStyle w:val="TAL"/>
              <w:rPr>
                <w:lang w:eastAsia="zh-CN"/>
              </w:rPr>
            </w:pPr>
            <w:r w:rsidRPr="001D65E9">
              <w:t>Location of the calling party</w:t>
            </w:r>
          </w:p>
        </w:tc>
      </w:tr>
    </w:tbl>
    <w:p w14:paraId="56DE47A9" w14:textId="77777777" w:rsidR="00A90238" w:rsidRPr="00AB5FED" w:rsidRDefault="00A90238" w:rsidP="00A90238"/>
    <w:p w14:paraId="286FF9F5" w14:textId="77777777" w:rsidR="00A90238" w:rsidRPr="00AB5FED" w:rsidRDefault="00A90238" w:rsidP="00A90238">
      <w:pPr>
        <w:pStyle w:val="Heading5"/>
      </w:pPr>
      <w:bookmarkStart w:id="308" w:name="_Toc460616027"/>
      <w:bookmarkStart w:id="309" w:name="_Toc460616888"/>
      <w:bookmarkStart w:id="310" w:name="_Toc465162488"/>
      <w:bookmarkStart w:id="311" w:name="_Toc185772231"/>
      <w:r>
        <w:t>7.1.2.2.3</w:t>
      </w:r>
      <w:r w:rsidRPr="00AB5FED">
        <w:tab/>
        <w:t>Group call response</w:t>
      </w:r>
      <w:bookmarkEnd w:id="308"/>
      <w:bookmarkEnd w:id="309"/>
      <w:bookmarkEnd w:id="310"/>
      <w:bookmarkEnd w:id="311"/>
    </w:p>
    <w:p w14:paraId="6AD5047E" w14:textId="77777777" w:rsidR="00A90238" w:rsidRPr="00AB5FED" w:rsidRDefault="00A90238" w:rsidP="00A90238">
      <w:r w:rsidRPr="00AB5FED">
        <w:t>Table </w:t>
      </w:r>
      <w:r>
        <w:t>7.1.2.2.3</w:t>
      </w:r>
      <w:r w:rsidRPr="00AB5FED">
        <w:t xml:space="preserve">-1 describes the information flow group call response from the </w:t>
      </w:r>
      <w:r>
        <w:t xml:space="preserve">MCVideo server to the MCVideo server and from the </w:t>
      </w:r>
      <w:r w:rsidRPr="00AB5FED">
        <w:t>MC</w:t>
      </w:r>
      <w:r>
        <w:t>Video</w:t>
      </w:r>
      <w:r w:rsidRPr="00AB5FED">
        <w:t xml:space="preserve"> server to the MC</w:t>
      </w:r>
      <w:r>
        <w:t>Video</w:t>
      </w:r>
      <w:r w:rsidRPr="00AB5FED">
        <w:t xml:space="preserve"> client.</w:t>
      </w:r>
    </w:p>
    <w:p w14:paraId="091A4379" w14:textId="77777777" w:rsidR="00A90238" w:rsidRPr="00AB5FED" w:rsidRDefault="00A90238" w:rsidP="00A90238">
      <w:pPr>
        <w:pStyle w:val="TH"/>
      </w:pPr>
      <w:r w:rsidRPr="00AB5FED">
        <w:t>Table </w:t>
      </w:r>
      <w:r>
        <w:t>7.1.2.2.3</w:t>
      </w:r>
      <w:r w:rsidRPr="00AB5FED">
        <w:t>-1</w:t>
      </w:r>
      <w:r>
        <w:t>:</w:t>
      </w:r>
      <w:r w:rsidRPr="00AB5FED">
        <w:t xml:space="preserve">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E7C49A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B296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1752C"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8D765" w14:textId="77777777" w:rsidR="00A90238" w:rsidRPr="00AB5FED" w:rsidRDefault="00A90238" w:rsidP="004260A6">
            <w:pPr>
              <w:pStyle w:val="TAH"/>
              <w:rPr>
                <w:lang w:eastAsia="ja-JP"/>
              </w:rPr>
            </w:pPr>
            <w:r w:rsidRPr="00AB5FED">
              <w:t>Description</w:t>
            </w:r>
          </w:p>
        </w:tc>
      </w:tr>
      <w:tr w:rsidR="00A90238" w:rsidRPr="00AB5FED" w14:paraId="76B4787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22978F"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1D279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8468C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calling party</w:t>
            </w:r>
          </w:p>
        </w:tc>
      </w:tr>
      <w:tr w:rsidR="00A90238" w:rsidRPr="00AB5FED" w14:paraId="6A1197D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7EC687"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2D33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E3C0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requested</w:t>
            </w:r>
          </w:p>
        </w:tc>
      </w:tr>
      <w:tr w:rsidR="00A90238" w:rsidRPr="00AB5FED" w14:paraId="5A628E1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FB990E"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2B888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215FBC" w14:textId="77777777" w:rsidR="00A90238" w:rsidRPr="00AB5FED" w:rsidRDefault="00A90238" w:rsidP="004260A6">
            <w:pPr>
              <w:pStyle w:val="TAL"/>
            </w:pPr>
            <w:r w:rsidRPr="00AB5FED">
              <w:t>Media parameters selected</w:t>
            </w:r>
          </w:p>
        </w:tc>
      </w:tr>
      <w:tr w:rsidR="00A90238" w:rsidRPr="00AB5FED" w14:paraId="434ADF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F18CDB" w14:textId="77777777" w:rsidR="00A90238" w:rsidRPr="00AB5FED" w:rsidRDefault="00A90238" w:rsidP="004260A6">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B55D23"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2EEAB" w14:textId="77777777" w:rsidR="00A90238" w:rsidRPr="00AB5FED" w:rsidRDefault="00A90238" w:rsidP="004260A6">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2A779DFA" w14:textId="77777777" w:rsidR="00A90238" w:rsidRPr="00AB5FED" w:rsidRDefault="00A90238" w:rsidP="00A90238"/>
    <w:p w14:paraId="49F43AA4" w14:textId="77777777" w:rsidR="00A90238" w:rsidRPr="00AB5FED" w:rsidRDefault="00A90238" w:rsidP="00A90238">
      <w:pPr>
        <w:pStyle w:val="Heading5"/>
      </w:pPr>
      <w:bookmarkStart w:id="312" w:name="_Toc460616029"/>
      <w:bookmarkStart w:id="313" w:name="_Toc460616890"/>
      <w:bookmarkStart w:id="314" w:name="_Toc465162490"/>
      <w:bookmarkStart w:id="315" w:name="_Toc185772232"/>
      <w:r>
        <w:t>7.1.2.2.4</w:t>
      </w:r>
      <w:r w:rsidRPr="00AB5FED">
        <w:tab/>
        <w:t>Group call response</w:t>
      </w:r>
      <w:r w:rsidRPr="00AB5FED">
        <w:rPr>
          <w:rFonts w:hint="eastAsia"/>
          <w:lang w:eastAsia="zh-CN"/>
        </w:rPr>
        <w:t xml:space="preserve"> </w:t>
      </w:r>
      <w:r w:rsidRPr="00AB5FED">
        <w:t>(MC</w:t>
      </w:r>
      <w:r>
        <w:t>Video</w:t>
      </w:r>
      <w:r w:rsidRPr="00AB5FED">
        <w:t xml:space="preserve"> client – MC</w:t>
      </w:r>
      <w:r>
        <w:t>Video</w:t>
      </w:r>
      <w:r w:rsidRPr="00AB5FED">
        <w:t xml:space="preserve"> server)</w:t>
      </w:r>
      <w:bookmarkEnd w:id="312"/>
      <w:bookmarkEnd w:id="313"/>
      <w:bookmarkEnd w:id="314"/>
      <w:bookmarkEnd w:id="315"/>
    </w:p>
    <w:p w14:paraId="397A6F9C" w14:textId="77777777" w:rsidR="00A90238" w:rsidRPr="00AB5FED" w:rsidRDefault="00A90238" w:rsidP="00A90238">
      <w:r w:rsidRPr="00AB5FED">
        <w:t>Table </w:t>
      </w:r>
      <w:r>
        <w:t>7.1.2.2.4</w:t>
      </w:r>
      <w:r w:rsidRPr="00AB5FED">
        <w:t>-1 describes the information flow group call response from the MC</w:t>
      </w:r>
      <w:r>
        <w:t>Video</w:t>
      </w:r>
      <w:r w:rsidRPr="00AB5FED">
        <w:t xml:space="preserve"> client to the MC</w:t>
      </w:r>
      <w:r>
        <w:t>Video</w:t>
      </w:r>
      <w:r w:rsidRPr="00AB5FED">
        <w:t xml:space="preserve"> server.</w:t>
      </w:r>
    </w:p>
    <w:p w14:paraId="291878D5" w14:textId="77777777" w:rsidR="00A90238" w:rsidRPr="00AB5FED" w:rsidRDefault="00A90238" w:rsidP="00A90238">
      <w:pPr>
        <w:pStyle w:val="TH"/>
      </w:pPr>
      <w:r w:rsidRPr="00AB5FED">
        <w:t>Table </w:t>
      </w:r>
      <w:r>
        <w:t>7.1.2.2.4</w:t>
      </w:r>
      <w:r w:rsidRPr="00AB5FED">
        <w:t>-1</w:t>
      </w:r>
      <w:r>
        <w:t>:</w:t>
      </w:r>
      <w:r w:rsidRPr="00AB5FED">
        <w:t xml:space="preserve"> Group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2C759C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04FF5"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6835E7"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E8DF33" w14:textId="77777777" w:rsidR="00A90238" w:rsidRPr="00AB5FED" w:rsidRDefault="00A90238" w:rsidP="004260A6">
            <w:pPr>
              <w:pStyle w:val="TAH"/>
              <w:rPr>
                <w:lang w:eastAsia="ja-JP"/>
              </w:rPr>
            </w:pPr>
            <w:r w:rsidRPr="00AB5FED">
              <w:t>Description</w:t>
            </w:r>
          </w:p>
        </w:tc>
      </w:tr>
      <w:tr w:rsidR="00A90238" w:rsidRPr="00AB5FED" w14:paraId="49458B9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CD091A"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E31F6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8C76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target MC</w:t>
            </w:r>
            <w:r>
              <w:rPr>
                <w:lang w:eastAsia="zh-CN"/>
              </w:rPr>
              <w:t>Video</w:t>
            </w:r>
            <w:r w:rsidRPr="00AB5FED">
              <w:rPr>
                <w:rFonts w:hint="eastAsia"/>
                <w:lang w:eastAsia="zh-CN"/>
              </w:rPr>
              <w:t xml:space="preserve"> group member</w:t>
            </w:r>
          </w:p>
        </w:tc>
      </w:tr>
      <w:tr w:rsidR="00A90238" w:rsidRPr="00AB5FED" w14:paraId="3EBE7B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09C26E"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4B8D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E524B8"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initiated</w:t>
            </w:r>
          </w:p>
        </w:tc>
      </w:tr>
      <w:tr w:rsidR="00A90238" w:rsidRPr="00AB5FED" w14:paraId="77C5340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8C948F"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C012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34E86B" w14:textId="77777777" w:rsidR="00A90238" w:rsidRPr="00AB5FED" w:rsidRDefault="00A90238" w:rsidP="004260A6">
            <w:pPr>
              <w:pStyle w:val="TAL"/>
            </w:pPr>
            <w:r w:rsidRPr="00AB5FED">
              <w:t>Media parameters selected</w:t>
            </w:r>
          </w:p>
        </w:tc>
      </w:tr>
      <w:tr w:rsidR="00A90238" w:rsidRPr="00AB5FED" w14:paraId="10B08C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8C9C0" w14:textId="77777777" w:rsidR="00A90238" w:rsidRPr="00AB5FED" w:rsidRDefault="00A90238" w:rsidP="004260A6">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0BE5D"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63DA0B"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group call request </w:t>
            </w:r>
            <w:r>
              <w:rPr>
                <w:lang w:eastAsia="zh-CN"/>
              </w:rPr>
              <w:t>(success or failure)</w:t>
            </w:r>
          </w:p>
        </w:tc>
      </w:tr>
    </w:tbl>
    <w:p w14:paraId="6017304D" w14:textId="77777777" w:rsidR="00A90238" w:rsidRPr="00AB5FED" w:rsidRDefault="00A90238" w:rsidP="00A90238"/>
    <w:p w14:paraId="74A4D5E8" w14:textId="77777777" w:rsidR="00A90238" w:rsidRPr="00AB5FED" w:rsidRDefault="00A90238" w:rsidP="00A90238">
      <w:pPr>
        <w:pStyle w:val="Heading5"/>
      </w:pPr>
      <w:bookmarkStart w:id="316" w:name="_Toc460616031"/>
      <w:bookmarkStart w:id="317" w:name="_Toc460616892"/>
      <w:bookmarkStart w:id="318" w:name="_Toc465162492"/>
      <w:bookmarkStart w:id="319" w:name="_Toc185772233"/>
      <w:r>
        <w:t>7.1.2.2.5</w:t>
      </w:r>
      <w:r w:rsidRPr="00AB5FED">
        <w:tab/>
        <w:t>Group call release request</w:t>
      </w:r>
      <w:bookmarkEnd w:id="316"/>
      <w:bookmarkEnd w:id="317"/>
      <w:bookmarkEnd w:id="318"/>
      <w:bookmarkEnd w:id="319"/>
    </w:p>
    <w:p w14:paraId="72AF209C" w14:textId="77777777" w:rsidR="00A90238" w:rsidRPr="00AB5FED" w:rsidRDefault="00A90238" w:rsidP="00A90238">
      <w:r w:rsidRPr="00AB5FED">
        <w:t>Table </w:t>
      </w:r>
      <w:r>
        <w:t>7.1.2.2.5</w:t>
      </w:r>
      <w:r w:rsidRPr="00AB5FED">
        <w:t xml:space="preserve">-1 describes the information flow group call release request from the </w:t>
      </w:r>
      <w:r>
        <w:t xml:space="preserve">MCVideo server to the MCVideo server and from the </w:t>
      </w:r>
      <w:r w:rsidRPr="00AB5FED">
        <w:t>MC</w:t>
      </w:r>
      <w:r>
        <w:t>Video</w:t>
      </w:r>
      <w:r w:rsidRPr="00AB5FED">
        <w:t xml:space="preserve"> </w:t>
      </w:r>
      <w:r w:rsidRPr="00AB5FED">
        <w:rPr>
          <w:rFonts w:hint="eastAsia"/>
          <w:lang w:eastAsia="zh-CN"/>
        </w:rPr>
        <w:t>server</w:t>
      </w:r>
      <w:r w:rsidRPr="00AB5FED">
        <w:t xml:space="preserve"> to the MC</w:t>
      </w:r>
      <w:r>
        <w:t>Video</w:t>
      </w:r>
      <w:r w:rsidRPr="00AB5FED">
        <w:t xml:space="preserve"> </w:t>
      </w:r>
      <w:r w:rsidRPr="00AB5FED">
        <w:rPr>
          <w:rFonts w:hint="eastAsia"/>
          <w:lang w:eastAsia="zh-CN"/>
        </w:rPr>
        <w:t>client</w:t>
      </w:r>
      <w:r w:rsidRPr="00AB5FED">
        <w:t>.</w:t>
      </w:r>
    </w:p>
    <w:p w14:paraId="43830046" w14:textId="77777777" w:rsidR="00A90238" w:rsidRPr="00AB5FED" w:rsidRDefault="00A90238" w:rsidP="00A90238">
      <w:pPr>
        <w:pStyle w:val="TH"/>
      </w:pPr>
      <w:r w:rsidRPr="00AB5FED">
        <w:lastRenderedPageBreak/>
        <w:t>Table </w:t>
      </w:r>
      <w:r>
        <w:t>7.1.2.2.5</w:t>
      </w:r>
      <w:r w:rsidRPr="00AB5FED">
        <w:t>-1</w:t>
      </w:r>
      <w:r>
        <w:t>:</w:t>
      </w:r>
      <w:r w:rsidRPr="00AB5FED">
        <w:t xml:space="preserve"> Group call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4DE7BA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E6429"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452D7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EF283F" w14:textId="77777777" w:rsidR="00A90238" w:rsidRPr="00AB5FED" w:rsidRDefault="00A90238" w:rsidP="004260A6">
            <w:pPr>
              <w:pStyle w:val="TAH"/>
              <w:rPr>
                <w:lang w:eastAsia="ja-JP"/>
              </w:rPr>
            </w:pPr>
            <w:r w:rsidRPr="00AB5FED">
              <w:t>Description</w:t>
            </w:r>
          </w:p>
        </w:tc>
      </w:tr>
      <w:tr w:rsidR="00A90238" w:rsidRPr="00AB5FED" w14:paraId="6233CFD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7047F"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745FC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BB88D"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7390A1B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B9440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744B2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3625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0E98917F" w14:textId="77777777" w:rsidR="00A90238" w:rsidRDefault="00A90238" w:rsidP="00A90238"/>
    <w:p w14:paraId="0E12689E" w14:textId="77777777" w:rsidR="00A90238" w:rsidRPr="00AB5FED" w:rsidRDefault="00A90238" w:rsidP="00A90238">
      <w:pPr>
        <w:pStyle w:val="Heading5"/>
      </w:pPr>
      <w:bookmarkStart w:id="320" w:name="_Toc465162493"/>
      <w:bookmarkStart w:id="321" w:name="_Toc185772234"/>
      <w:r>
        <w:t>7.1.2.2.6</w:t>
      </w:r>
      <w:r w:rsidRPr="00AB5FED">
        <w:tab/>
        <w:t>Group call release request</w:t>
      </w:r>
      <w:r w:rsidRPr="00AB5FED">
        <w:rPr>
          <w:rFonts w:hint="eastAsia"/>
          <w:lang w:eastAsia="zh-CN"/>
        </w:rPr>
        <w:t xml:space="preserve"> </w:t>
      </w:r>
      <w:r w:rsidRPr="00AB5FED">
        <w:t>(MC</w:t>
      </w:r>
      <w:r>
        <w:t>Video</w:t>
      </w:r>
      <w:r w:rsidRPr="00AB5FED">
        <w:t xml:space="preserve"> </w:t>
      </w:r>
      <w:r>
        <w:rPr>
          <w:lang w:eastAsia="zh-CN"/>
        </w:rPr>
        <w:t>client</w:t>
      </w:r>
      <w:r w:rsidRPr="00AB5FED">
        <w:t xml:space="preserve"> – MC</w:t>
      </w:r>
      <w:r>
        <w:t>Video</w:t>
      </w:r>
      <w:r w:rsidRPr="00AB5FED">
        <w:t xml:space="preserve"> </w:t>
      </w:r>
      <w:r>
        <w:rPr>
          <w:lang w:eastAsia="zh-CN"/>
        </w:rPr>
        <w:t>server</w:t>
      </w:r>
      <w:r w:rsidRPr="00AB5FED">
        <w:t>)</w:t>
      </w:r>
      <w:bookmarkEnd w:id="320"/>
      <w:bookmarkEnd w:id="321"/>
    </w:p>
    <w:p w14:paraId="734420B4" w14:textId="77777777" w:rsidR="00A90238" w:rsidRPr="00AB5FED" w:rsidRDefault="00A90238" w:rsidP="00A90238">
      <w:r w:rsidRPr="00AB5FED">
        <w:t>Table </w:t>
      </w:r>
      <w:r>
        <w:t>7.1.2.2.6</w:t>
      </w:r>
      <w:r w:rsidRPr="00AB5FED">
        <w:t>-1 describes the information flow group call release request from the MC</w:t>
      </w:r>
      <w:r>
        <w:t>Video</w:t>
      </w:r>
      <w:r w:rsidRPr="00AB5FED">
        <w:t xml:space="preserve"> </w:t>
      </w:r>
      <w:r>
        <w:rPr>
          <w:lang w:eastAsia="zh-CN"/>
        </w:rPr>
        <w:t>client</w:t>
      </w:r>
      <w:r w:rsidRPr="00AB5FED">
        <w:t xml:space="preserve"> to the MC</w:t>
      </w:r>
      <w:r>
        <w:t>Video</w:t>
      </w:r>
      <w:r w:rsidRPr="00AB5FED">
        <w:t xml:space="preserve"> </w:t>
      </w:r>
      <w:r>
        <w:rPr>
          <w:lang w:eastAsia="zh-CN"/>
        </w:rPr>
        <w:t>server</w:t>
      </w:r>
      <w:r w:rsidRPr="00AB5FED">
        <w:t>.</w:t>
      </w:r>
    </w:p>
    <w:p w14:paraId="17A79925" w14:textId="77777777" w:rsidR="00A90238" w:rsidRPr="00AB5FED" w:rsidRDefault="00A90238" w:rsidP="00A90238">
      <w:pPr>
        <w:pStyle w:val="TH"/>
      </w:pPr>
      <w:r w:rsidRPr="00AB5FED">
        <w:t>Table </w:t>
      </w:r>
      <w:r>
        <w:t>7.1.2.2.6</w:t>
      </w:r>
      <w:r w:rsidRPr="00AB5FED">
        <w:t>-1</w:t>
      </w:r>
      <w:r>
        <w:t>:</w:t>
      </w:r>
      <w:r w:rsidRPr="00AB5FED">
        <w:t xml:space="preserve"> Group call release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7C1F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AEEB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95C1B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36843E" w14:textId="77777777" w:rsidR="00A90238" w:rsidRPr="00AB5FED" w:rsidRDefault="00A90238" w:rsidP="004260A6">
            <w:pPr>
              <w:pStyle w:val="TAH"/>
              <w:rPr>
                <w:lang w:eastAsia="ja-JP"/>
              </w:rPr>
            </w:pPr>
            <w:r w:rsidRPr="00AB5FED">
              <w:t>Description</w:t>
            </w:r>
          </w:p>
        </w:tc>
      </w:tr>
      <w:tr w:rsidR="00A90238" w:rsidRPr="00AB5FED" w14:paraId="2D0B510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DC0CA8"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DE4A2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CF415C"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2BFB2D0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0FF0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B51FFD"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9025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5DFC3226" w14:textId="77777777" w:rsidR="00A90238" w:rsidRPr="00AB5FED" w:rsidRDefault="00A90238" w:rsidP="00A90238"/>
    <w:p w14:paraId="2F1CC142" w14:textId="77777777" w:rsidR="00A90238" w:rsidRPr="00AB5FED" w:rsidRDefault="00A90238" w:rsidP="00A90238">
      <w:pPr>
        <w:pStyle w:val="Heading5"/>
      </w:pPr>
      <w:bookmarkStart w:id="322" w:name="_Toc460616033"/>
      <w:bookmarkStart w:id="323" w:name="_Toc460616894"/>
      <w:bookmarkStart w:id="324" w:name="_Toc465162495"/>
      <w:bookmarkStart w:id="325" w:name="_Toc185772235"/>
      <w:r>
        <w:t>7.1.2.2.7</w:t>
      </w:r>
      <w:r w:rsidRPr="00AB5FED">
        <w:tab/>
        <w:t>Group call release response</w:t>
      </w:r>
      <w:bookmarkEnd w:id="322"/>
      <w:bookmarkEnd w:id="323"/>
      <w:bookmarkEnd w:id="324"/>
      <w:bookmarkEnd w:id="325"/>
    </w:p>
    <w:p w14:paraId="7D2ED890" w14:textId="77777777" w:rsidR="00A90238" w:rsidRPr="00AB5FED" w:rsidRDefault="00A90238" w:rsidP="00A90238">
      <w:r w:rsidRPr="00AB5FED">
        <w:t>Table </w:t>
      </w:r>
      <w:r>
        <w:t>7.1.2.2.7</w:t>
      </w:r>
      <w:r w:rsidRPr="00AB5FED">
        <w:t xml:space="preserve">-1 describes the information flow group call release response from the </w:t>
      </w:r>
      <w:r w:rsidRPr="00953867">
        <w:t xml:space="preserve">MCVideo server to the MCVideo server and from the </w:t>
      </w:r>
      <w:r w:rsidRPr="00AB5FED">
        <w:t>MC</w:t>
      </w:r>
      <w:r>
        <w:t>Video</w:t>
      </w:r>
      <w:r w:rsidRPr="00AB5FED">
        <w:t xml:space="preserve"> </w:t>
      </w:r>
      <w:r w:rsidRPr="00AB5FED">
        <w:rPr>
          <w:rFonts w:hint="eastAsia"/>
          <w:lang w:eastAsia="zh-CN"/>
        </w:rPr>
        <w:t>client</w:t>
      </w:r>
      <w:r w:rsidRPr="00AB5FED">
        <w:t xml:space="preserve"> to the MC</w:t>
      </w:r>
      <w:r>
        <w:t>Video</w:t>
      </w:r>
      <w:r w:rsidRPr="00AB5FED">
        <w:t xml:space="preserve"> </w:t>
      </w:r>
      <w:r w:rsidRPr="00AB5FED">
        <w:rPr>
          <w:rFonts w:hint="eastAsia"/>
          <w:lang w:eastAsia="zh-CN"/>
        </w:rPr>
        <w:t>server</w:t>
      </w:r>
      <w:r w:rsidRPr="00AB5FED">
        <w:t>.</w:t>
      </w:r>
    </w:p>
    <w:p w14:paraId="0937197B" w14:textId="77777777" w:rsidR="00A90238" w:rsidRPr="00AB5FED" w:rsidRDefault="00A90238" w:rsidP="00A90238">
      <w:pPr>
        <w:pStyle w:val="TH"/>
      </w:pPr>
      <w:r w:rsidRPr="00AB5FED">
        <w:t>Table </w:t>
      </w:r>
      <w:r>
        <w:t>7.1.2.2.7</w:t>
      </w:r>
      <w:r w:rsidRPr="00AB5FED">
        <w:t>-1</w:t>
      </w:r>
      <w:r>
        <w:t>:</w:t>
      </w:r>
      <w:r w:rsidRPr="00AB5FED">
        <w:t xml:space="preserve"> Group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802D4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93F41"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5C639A"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65CD42" w14:textId="77777777" w:rsidR="00A90238" w:rsidRPr="00AB5FED" w:rsidRDefault="00A90238" w:rsidP="004260A6">
            <w:pPr>
              <w:pStyle w:val="TAH"/>
              <w:rPr>
                <w:lang w:eastAsia="ja-JP"/>
              </w:rPr>
            </w:pPr>
            <w:r w:rsidRPr="00AB5FED">
              <w:t>Description</w:t>
            </w:r>
          </w:p>
        </w:tc>
      </w:tr>
      <w:tr w:rsidR="00A90238" w:rsidRPr="00AB5FED" w14:paraId="672AB85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6B206"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85BE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EBABCD"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4898359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EF4F93"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CCB66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7EA54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124BD72B" w14:textId="77777777" w:rsidR="00A90238" w:rsidRPr="00AB5FED" w:rsidRDefault="00A90238" w:rsidP="00A90238">
      <w:pPr>
        <w:rPr>
          <w:lang w:eastAsia="zh-CN"/>
        </w:rPr>
      </w:pPr>
    </w:p>
    <w:p w14:paraId="028A37C9" w14:textId="77777777" w:rsidR="00A90238" w:rsidRPr="00AB5FED" w:rsidRDefault="00A90238" w:rsidP="00A90238">
      <w:pPr>
        <w:pStyle w:val="Heading5"/>
      </w:pPr>
      <w:bookmarkStart w:id="326" w:name="_Toc460616035"/>
      <w:bookmarkStart w:id="327" w:name="_Toc460616896"/>
      <w:bookmarkStart w:id="328" w:name="_Toc465162497"/>
      <w:bookmarkStart w:id="329" w:name="_Toc185772236"/>
      <w:r>
        <w:t>7.1.2.2.8</w:t>
      </w:r>
      <w:r w:rsidRPr="00AB5FED">
        <w:tab/>
        <w:t>Group call rejoin request</w:t>
      </w:r>
      <w:bookmarkEnd w:id="326"/>
      <w:bookmarkEnd w:id="327"/>
      <w:bookmarkEnd w:id="328"/>
      <w:bookmarkEnd w:id="329"/>
    </w:p>
    <w:p w14:paraId="0B8ABF1D" w14:textId="77777777" w:rsidR="00A90238" w:rsidRPr="00AB5FED" w:rsidRDefault="00A90238" w:rsidP="00A90238">
      <w:r w:rsidRPr="00AB5FED">
        <w:t>Table </w:t>
      </w:r>
      <w:r>
        <w:t>7.1.2.2.8</w:t>
      </w:r>
      <w:r w:rsidRPr="00AB5FED">
        <w:t xml:space="preserve">-1 describes the information flow group call rejoin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p>
    <w:p w14:paraId="64D26BA4" w14:textId="77777777" w:rsidR="00A90238" w:rsidRPr="00AB5FED" w:rsidRDefault="00A90238" w:rsidP="00A90238">
      <w:pPr>
        <w:pStyle w:val="TH"/>
      </w:pPr>
      <w:r w:rsidRPr="00AB5FED">
        <w:t>Table </w:t>
      </w:r>
      <w:r>
        <w:t>7.1.2.2.8</w:t>
      </w:r>
      <w:r w:rsidRPr="00AB5FED">
        <w:t>-1</w:t>
      </w:r>
      <w:r>
        <w:t>:</w:t>
      </w:r>
      <w:r w:rsidRPr="00AB5FED">
        <w:t xml:space="preserve"> Group call rejoin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52865E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785492"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516C6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9C0DA" w14:textId="77777777" w:rsidR="00A90238" w:rsidRPr="00AB5FED" w:rsidRDefault="00A90238" w:rsidP="004260A6">
            <w:pPr>
              <w:pStyle w:val="TAH"/>
              <w:rPr>
                <w:lang w:eastAsia="ja-JP"/>
              </w:rPr>
            </w:pPr>
            <w:r w:rsidRPr="00AB5FED">
              <w:t>Description</w:t>
            </w:r>
          </w:p>
        </w:tc>
      </w:tr>
      <w:tr w:rsidR="00A90238" w:rsidRPr="00AB5FED" w14:paraId="7C053D8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B2351"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6BBAE"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AF99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re-joining MC</w:t>
            </w:r>
            <w:r>
              <w:rPr>
                <w:lang w:eastAsia="zh-CN"/>
              </w:rPr>
              <w:t>Video</w:t>
            </w:r>
            <w:r w:rsidRPr="00AB5FED">
              <w:rPr>
                <w:rFonts w:hint="eastAsia"/>
                <w:lang w:eastAsia="zh-CN"/>
              </w:rPr>
              <w:t xml:space="preserve"> group member</w:t>
            </w:r>
          </w:p>
        </w:tc>
      </w:tr>
      <w:tr w:rsidR="00A90238" w:rsidRPr="00AB5FED" w14:paraId="31CFE96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15C4DF" w14:textId="77777777" w:rsidR="00A90238" w:rsidRPr="00AB5FED" w:rsidRDefault="00A90238" w:rsidP="004260A6">
            <w:pPr>
              <w:pStyle w:val="TAL"/>
              <w:rPr>
                <w:lang w:eastAsia="zh-CN"/>
              </w:rPr>
            </w:pPr>
            <w:r w:rsidRPr="008E0009">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2E89A3" w14:textId="77777777" w:rsidR="00A90238" w:rsidRPr="00AB5FED" w:rsidRDefault="00A90238" w:rsidP="004260A6">
            <w:pPr>
              <w:pStyle w:val="TAL"/>
            </w:pPr>
            <w:r w:rsidRPr="008E000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2F7FA" w14:textId="77777777" w:rsidR="00A90238" w:rsidRPr="00AB5FED" w:rsidRDefault="00A90238" w:rsidP="004260A6">
            <w:pPr>
              <w:pStyle w:val="TAL"/>
            </w:pPr>
            <w:r w:rsidRPr="008E0009">
              <w:t>The functional alias of the re-joining MCVideo group member</w:t>
            </w:r>
          </w:p>
        </w:tc>
      </w:tr>
      <w:tr w:rsidR="00A90238" w:rsidRPr="00AB5FED" w14:paraId="4C5E5B0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A7F2C"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2D718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69513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r w:rsidR="00A90238" w:rsidRPr="00AB5FED" w14:paraId="593C188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D76C5E"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6534E8"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AB6B31" w14:textId="77777777" w:rsidR="00A90238" w:rsidRPr="00AB5FED" w:rsidRDefault="00A90238" w:rsidP="004260A6">
            <w:pPr>
              <w:pStyle w:val="TAL"/>
            </w:pPr>
            <w:r w:rsidRPr="00AB5FED">
              <w:t xml:space="preserve">Media parameters of </w:t>
            </w:r>
            <w:r w:rsidRPr="00AB5FED">
              <w:rPr>
                <w:rFonts w:hint="eastAsia"/>
                <w:lang w:eastAsia="zh-CN"/>
              </w:rPr>
              <w:t>MC</w:t>
            </w:r>
            <w:r>
              <w:rPr>
                <w:lang w:eastAsia="zh-CN"/>
              </w:rPr>
              <w:t>Video</w:t>
            </w:r>
            <w:r w:rsidRPr="00AB5FED">
              <w:t xml:space="preserve"> client</w:t>
            </w:r>
          </w:p>
        </w:tc>
      </w:tr>
    </w:tbl>
    <w:p w14:paraId="718507AB" w14:textId="77777777" w:rsidR="00A90238" w:rsidRDefault="00A90238" w:rsidP="00A90238">
      <w:bookmarkStart w:id="330" w:name="_Toc460616036"/>
      <w:bookmarkStart w:id="331" w:name="_Toc460616897"/>
      <w:bookmarkStart w:id="332" w:name="_Toc465162498"/>
    </w:p>
    <w:p w14:paraId="17842029" w14:textId="77777777" w:rsidR="00A90238" w:rsidRPr="00AB5FED" w:rsidRDefault="00A90238" w:rsidP="00A90238">
      <w:pPr>
        <w:pStyle w:val="Heading5"/>
      </w:pPr>
      <w:bookmarkStart w:id="333" w:name="_Toc185772237"/>
      <w:r>
        <w:lastRenderedPageBreak/>
        <w:t>7.1.2.2.9</w:t>
      </w:r>
      <w:r w:rsidRPr="00AB5FED">
        <w:tab/>
        <w:t>Group call rejoin response</w:t>
      </w:r>
      <w:bookmarkEnd w:id="330"/>
      <w:bookmarkEnd w:id="331"/>
      <w:bookmarkEnd w:id="332"/>
      <w:bookmarkEnd w:id="333"/>
    </w:p>
    <w:p w14:paraId="42D2943E" w14:textId="77777777" w:rsidR="00A90238" w:rsidRPr="00AB5FED" w:rsidRDefault="00A90238" w:rsidP="00A90238">
      <w:r w:rsidRPr="00AB5FED">
        <w:t>Table </w:t>
      </w:r>
      <w:r>
        <w:t>7.1.2.2.9</w:t>
      </w:r>
      <w:r w:rsidRPr="00AB5FED">
        <w:t xml:space="preserve">-1 describes the information flow group call rejoin response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238DF614" w14:textId="77777777" w:rsidR="00A90238" w:rsidRPr="00AB5FED" w:rsidRDefault="00A90238" w:rsidP="00A90238">
      <w:pPr>
        <w:pStyle w:val="TH"/>
      </w:pPr>
      <w:r w:rsidRPr="00AB5FED">
        <w:t>Table </w:t>
      </w:r>
      <w:r>
        <w:t>7.1.2.2.9</w:t>
      </w:r>
      <w:r w:rsidRPr="00AB5FED">
        <w:t>-1</w:t>
      </w:r>
      <w:r>
        <w:t>:</w:t>
      </w:r>
      <w:r w:rsidRPr="00AB5FED">
        <w:t xml:space="preserve"> Group call rejoin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EC6622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611CB"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8558E3"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FC286" w14:textId="77777777" w:rsidR="00A90238" w:rsidRPr="00AB5FED" w:rsidRDefault="00A90238" w:rsidP="004260A6">
            <w:pPr>
              <w:pStyle w:val="TAH"/>
              <w:rPr>
                <w:lang w:eastAsia="ja-JP"/>
              </w:rPr>
            </w:pPr>
            <w:r w:rsidRPr="00AB5FED">
              <w:t>Description</w:t>
            </w:r>
          </w:p>
        </w:tc>
      </w:tr>
      <w:tr w:rsidR="00A90238" w:rsidRPr="00AB5FED" w14:paraId="6A5C0DC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B032F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0A5A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006CD5"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rejoining the group call</w:t>
            </w:r>
          </w:p>
        </w:tc>
      </w:tr>
      <w:tr w:rsidR="00A90238" w:rsidRPr="00AB5FED" w14:paraId="567C2B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8A7D49"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5577A"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29A3C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r w:rsidR="00A90238" w:rsidRPr="00AB5FED" w14:paraId="2460768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9A1E21"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2C0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260A28" w14:textId="77777777" w:rsidR="00A90238" w:rsidRPr="00AB5FED" w:rsidRDefault="00A90238" w:rsidP="004260A6">
            <w:pPr>
              <w:pStyle w:val="TAL"/>
            </w:pPr>
            <w:r w:rsidRPr="00AB5FED">
              <w:t>Media parameters selected</w:t>
            </w:r>
          </w:p>
        </w:tc>
      </w:tr>
    </w:tbl>
    <w:p w14:paraId="23B0C6C8" w14:textId="77777777" w:rsidR="00A90238" w:rsidRPr="00AB5FED" w:rsidRDefault="00A90238" w:rsidP="00A90238">
      <w:pPr>
        <w:rPr>
          <w:lang w:eastAsia="zh-CN"/>
        </w:rPr>
      </w:pPr>
    </w:p>
    <w:p w14:paraId="4FC6AC0A" w14:textId="77777777" w:rsidR="00A90238" w:rsidRPr="00AB5FED" w:rsidRDefault="00A90238" w:rsidP="00A90238">
      <w:pPr>
        <w:pStyle w:val="Heading5"/>
      </w:pPr>
      <w:bookmarkStart w:id="334" w:name="_Toc460616037"/>
      <w:bookmarkStart w:id="335" w:name="_Toc460616898"/>
      <w:bookmarkStart w:id="336" w:name="_Toc465162499"/>
      <w:bookmarkStart w:id="337" w:name="_Toc185772238"/>
      <w:r>
        <w:t>7.1.2.2.10</w:t>
      </w:r>
      <w:r w:rsidRPr="00AB5FED">
        <w:tab/>
        <w:t>Group join request</w:t>
      </w:r>
      <w:bookmarkEnd w:id="334"/>
      <w:bookmarkEnd w:id="335"/>
      <w:bookmarkEnd w:id="336"/>
      <w:bookmarkEnd w:id="337"/>
    </w:p>
    <w:p w14:paraId="13C2DD1E" w14:textId="77777777" w:rsidR="00A90238" w:rsidRPr="00AB5FED" w:rsidRDefault="00A90238" w:rsidP="00A90238">
      <w:r w:rsidRPr="00AB5FED">
        <w:t>Table </w:t>
      </w:r>
      <w:r>
        <w:t>7.1.2.2.10</w:t>
      </w:r>
      <w:r w:rsidRPr="00AB5FED">
        <w:t xml:space="preserve">-1 describes the information flow group join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p>
    <w:p w14:paraId="35A98770" w14:textId="77777777" w:rsidR="00A90238" w:rsidRPr="00AB5FED" w:rsidRDefault="00A90238" w:rsidP="00A90238">
      <w:pPr>
        <w:pStyle w:val="TH"/>
      </w:pPr>
      <w:r w:rsidRPr="00AB5FED">
        <w:t>Table </w:t>
      </w:r>
      <w:r>
        <w:t>7.1.2.2.10</w:t>
      </w:r>
      <w:r w:rsidRPr="00AB5FED">
        <w:t>-1</w:t>
      </w:r>
      <w:r>
        <w:t>:</w:t>
      </w:r>
      <w:r w:rsidRPr="00AB5FED">
        <w:t xml:space="preserve"> Group join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77D1A7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DAEBA"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4E3A5"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E1520" w14:textId="77777777" w:rsidR="00A90238" w:rsidRPr="00AB5FED" w:rsidRDefault="00A90238" w:rsidP="004260A6">
            <w:pPr>
              <w:pStyle w:val="TAH"/>
              <w:rPr>
                <w:lang w:eastAsia="ja-JP"/>
              </w:rPr>
            </w:pPr>
            <w:r w:rsidRPr="00AB5FED">
              <w:t>Description</w:t>
            </w:r>
          </w:p>
        </w:tc>
      </w:tr>
      <w:tr w:rsidR="00A90238" w:rsidRPr="00AB5FED" w14:paraId="0486E14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DC0D1"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8AED7E"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C5ACE6"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joining the group communications for the group</w:t>
            </w:r>
          </w:p>
        </w:tc>
      </w:tr>
      <w:tr w:rsidR="00A90238" w:rsidRPr="00AB5FED" w14:paraId="42A491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C2B1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DFF3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42C4F"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to which the group communication is requested</w:t>
            </w:r>
          </w:p>
        </w:tc>
      </w:tr>
      <w:tr w:rsidR="00A90238" w:rsidRPr="00AB5FED" w14:paraId="5F66095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7F89B7"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D3100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B3250" w14:textId="77777777" w:rsidR="00A90238" w:rsidRPr="00AB5FED" w:rsidRDefault="00A90238" w:rsidP="004260A6">
            <w:pPr>
              <w:pStyle w:val="TAL"/>
            </w:pPr>
            <w:r w:rsidRPr="00AB5FED">
              <w:t xml:space="preserve">Media parameters of </w:t>
            </w:r>
            <w:r w:rsidRPr="00AB5FED">
              <w:rPr>
                <w:rFonts w:hint="eastAsia"/>
                <w:lang w:eastAsia="zh-CN"/>
              </w:rPr>
              <w:t>MC</w:t>
            </w:r>
            <w:r>
              <w:rPr>
                <w:lang w:eastAsia="zh-CN"/>
              </w:rPr>
              <w:t>Video</w:t>
            </w:r>
            <w:r w:rsidRPr="00AB5FED">
              <w:t xml:space="preserve"> client</w:t>
            </w:r>
          </w:p>
        </w:tc>
      </w:tr>
      <w:tr w:rsidR="00A90238" w:rsidRPr="00AB5FED" w14:paraId="32570CF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8240F9" w14:textId="77777777" w:rsidR="00A90238" w:rsidRPr="00AB5FED" w:rsidRDefault="00A90238" w:rsidP="004260A6">
            <w:pPr>
              <w:pStyle w:val="TAL"/>
              <w:rPr>
                <w:lang w:eastAsia="zh-CN"/>
              </w:rPr>
            </w:pPr>
            <w:r w:rsidRPr="00AB5FED">
              <w:rPr>
                <w:lang w:eastAsia="zh-CN"/>
              </w:rPr>
              <w:t xml:space="preserve">Implicit </w:t>
            </w:r>
            <w:r>
              <w:rPr>
                <w:lang w:eastAsia="zh-CN"/>
              </w:rPr>
              <w:t>transmit media</w:t>
            </w:r>
            <w:r w:rsidRPr="00AB5FED">
              <w:rPr>
                <w:lang w:eastAsia="zh-CN"/>
              </w:rPr>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38AE3"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F41F06"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0844ACD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99F74A" w14:textId="77777777" w:rsidR="00A90238" w:rsidRPr="00AB5FED" w:rsidRDefault="00A90238" w:rsidP="004260A6">
            <w:pPr>
              <w:pStyle w:val="TAL"/>
              <w:rPr>
                <w:lang w:eastAsia="zh-CN"/>
              </w:rPr>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B0A042" w14:textId="77777777" w:rsidR="00A90238" w:rsidRPr="00AB5FED"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00DDAB" w14:textId="77777777" w:rsidR="00A90238" w:rsidRPr="00AB5FED"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4DA82F31" w14:textId="77777777" w:rsidR="00A90238" w:rsidRPr="00AB5FED" w:rsidRDefault="00A90238" w:rsidP="00A90238"/>
    <w:p w14:paraId="48273847" w14:textId="77777777" w:rsidR="00A90238" w:rsidRPr="00AB5FED" w:rsidRDefault="00A90238" w:rsidP="00A90238">
      <w:pPr>
        <w:pStyle w:val="Heading5"/>
      </w:pPr>
      <w:bookmarkStart w:id="338" w:name="_Toc460616038"/>
      <w:bookmarkStart w:id="339" w:name="_Toc460616899"/>
      <w:bookmarkStart w:id="340" w:name="_Toc465162500"/>
      <w:bookmarkStart w:id="341" w:name="_Toc185772239"/>
      <w:r>
        <w:t>7.1.2.2.11</w:t>
      </w:r>
      <w:r w:rsidRPr="00AB5FED">
        <w:tab/>
        <w:t>Group join response</w:t>
      </w:r>
      <w:bookmarkEnd w:id="338"/>
      <w:bookmarkEnd w:id="339"/>
      <w:bookmarkEnd w:id="340"/>
      <w:bookmarkEnd w:id="341"/>
    </w:p>
    <w:p w14:paraId="23A6CE97" w14:textId="77777777" w:rsidR="00A90238" w:rsidRPr="00AB5FED" w:rsidRDefault="00A90238" w:rsidP="00A90238">
      <w:r w:rsidRPr="00AB5FED">
        <w:t>Table </w:t>
      </w:r>
      <w:r>
        <w:t>7.1.2.2.11</w:t>
      </w:r>
      <w:r w:rsidRPr="00AB5FED">
        <w:t xml:space="preserve">-1 describes the information flow group join response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515045AE" w14:textId="77777777" w:rsidR="00A90238" w:rsidRPr="00AB5FED" w:rsidRDefault="00A90238" w:rsidP="00A90238">
      <w:pPr>
        <w:pStyle w:val="TH"/>
      </w:pPr>
      <w:r w:rsidRPr="00AB5FED">
        <w:t>Table </w:t>
      </w:r>
      <w:r>
        <w:t>7.1.2.2.11</w:t>
      </w:r>
      <w:r w:rsidRPr="00AB5FED">
        <w:t>-1</w:t>
      </w:r>
      <w:r>
        <w:t>:</w:t>
      </w:r>
      <w:r w:rsidRPr="00AB5FED">
        <w:t xml:space="preserve"> Group join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44222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E015A"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D684B4"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DD146" w14:textId="77777777" w:rsidR="00A90238" w:rsidRPr="00AB5FED" w:rsidRDefault="00A90238" w:rsidP="004260A6">
            <w:pPr>
              <w:pStyle w:val="TAH"/>
              <w:rPr>
                <w:lang w:eastAsia="ja-JP"/>
              </w:rPr>
            </w:pPr>
            <w:r w:rsidRPr="00AB5FED">
              <w:t>Description</w:t>
            </w:r>
          </w:p>
        </w:tc>
      </w:tr>
      <w:tr w:rsidR="00A90238" w:rsidRPr="00AB5FED" w14:paraId="742DC0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CF68D"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B32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D6E5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joining the group communications for the group</w:t>
            </w:r>
          </w:p>
        </w:tc>
      </w:tr>
      <w:tr w:rsidR="00A90238" w:rsidRPr="00AB5FED" w14:paraId="38BA838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31E194"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A7A7D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DE71A4"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to which the group communication is requested</w:t>
            </w:r>
          </w:p>
        </w:tc>
      </w:tr>
      <w:tr w:rsidR="00A90238" w:rsidRPr="00AB5FED" w14:paraId="2B59F01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55DCC3"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3208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04706E" w14:textId="77777777" w:rsidR="00A90238" w:rsidRPr="00AB5FED" w:rsidRDefault="00A90238" w:rsidP="004260A6">
            <w:pPr>
              <w:pStyle w:val="TAL"/>
            </w:pPr>
            <w:r w:rsidRPr="00AB5FED">
              <w:t>Media parameters selected</w:t>
            </w:r>
          </w:p>
        </w:tc>
      </w:tr>
    </w:tbl>
    <w:p w14:paraId="345BC0A6" w14:textId="77777777" w:rsidR="00A90238" w:rsidRPr="00AB5FED" w:rsidRDefault="00A90238" w:rsidP="00A90238"/>
    <w:p w14:paraId="3EFA7F8A" w14:textId="77777777" w:rsidR="00A90238" w:rsidRPr="00AB5FED" w:rsidRDefault="00A90238" w:rsidP="00A90238">
      <w:pPr>
        <w:pStyle w:val="Heading5"/>
      </w:pPr>
      <w:bookmarkStart w:id="342" w:name="_Toc460616039"/>
      <w:bookmarkStart w:id="343" w:name="_Toc460616900"/>
      <w:bookmarkStart w:id="344" w:name="_Toc465162501"/>
      <w:bookmarkStart w:id="345" w:name="_Toc185772240"/>
      <w:r>
        <w:t>7.1.2.2.12</w:t>
      </w:r>
      <w:r w:rsidRPr="00AB5FED">
        <w:tab/>
        <w:t>Group call leave request</w:t>
      </w:r>
      <w:bookmarkEnd w:id="342"/>
      <w:bookmarkEnd w:id="343"/>
      <w:bookmarkEnd w:id="344"/>
      <w:bookmarkEnd w:id="345"/>
    </w:p>
    <w:p w14:paraId="2AFBA5CE" w14:textId="77777777" w:rsidR="00A90238" w:rsidRPr="00AB5FED" w:rsidRDefault="00A90238" w:rsidP="00A90238">
      <w:r w:rsidRPr="00AB5FED">
        <w:t>Table </w:t>
      </w:r>
      <w:r>
        <w:t>7.1.2.2.12</w:t>
      </w:r>
      <w:r w:rsidRPr="00AB5FED">
        <w:t xml:space="preserve">-1 describes the information flow group call leave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13148D0E" w14:textId="77777777" w:rsidR="00A90238" w:rsidRPr="00AB5FED" w:rsidRDefault="00A90238" w:rsidP="00A90238">
      <w:pPr>
        <w:pStyle w:val="TH"/>
      </w:pPr>
      <w:r w:rsidRPr="00AB5FED">
        <w:lastRenderedPageBreak/>
        <w:t>Table </w:t>
      </w:r>
      <w:r>
        <w:t>7.1.2.2.12</w:t>
      </w:r>
      <w:r w:rsidRPr="00AB5FED">
        <w:t>-1</w:t>
      </w:r>
      <w:r>
        <w:t>:</w:t>
      </w:r>
      <w:r w:rsidRPr="00AB5FED">
        <w:t xml:space="preserve"> Group call leave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496112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7414E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537C78"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DB0685" w14:textId="77777777" w:rsidR="00A90238" w:rsidRPr="00AB5FED" w:rsidRDefault="00A90238" w:rsidP="004260A6">
            <w:pPr>
              <w:pStyle w:val="TAH"/>
              <w:rPr>
                <w:lang w:eastAsia="ja-JP"/>
              </w:rPr>
            </w:pPr>
            <w:r w:rsidRPr="00AB5FED">
              <w:t>Description</w:t>
            </w:r>
          </w:p>
        </w:tc>
      </w:tr>
      <w:tr w:rsidR="00A90238" w:rsidRPr="00AB5FED" w14:paraId="7FFE1A0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1BFFA5"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2B42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3137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which has been de-affiliated</w:t>
            </w:r>
          </w:p>
        </w:tc>
      </w:tr>
      <w:tr w:rsidR="00A90238" w:rsidRPr="00AB5FED" w14:paraId="1D44279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3AB83F"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B1A0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29A3E"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5AAFE1C9" w14:textId="77777777" w:rsidR="00A90238" w:rsidRDefault="00A90238" w:rsidP="00A90238"/>
    <w:p w14:paraId="2875C79E" w14:textId="77777777" w:rsidR="00A90238" w:rsidRPr="00AB5FED" w:rsidRDefault="00A90238" w:rsidP="00A90238">
      <w:pPr>
        <w:pStyle w:val="Heading5"/>
      </w:pPr>
      <w:bookmarkStart w:id="346" w:name="_Toc185772241"/>
      <w:r>
        <w:t>7.1.2.2.12a</w:t>
      </w:r>
      <w:r w:rsidRPr="00AB5FED">
        <w:tab/>
        <w:t>Group call leave request</w:t>
      </w:r>
      <w:bookmarkEnd w:id="346"/>
    </w:p>
    <w:p w14:paraId="4977CBF1" w14:textId="77777777" w:rsidR="00A90238" w:rsidRPr="00AB5FED" w:rsidRDefault="00A90238" w:rsidP="00A90238">
      <w:r w:rsidRPr="00AB5FED">
        <w:t>Table </w:t>
      </w:r>
      <w:r>
        <w:t>7.1.2.2.12a</w:t>
      </w:r>
      <w:r w:rsidRPr="00AB5FED">
        <w:t xml:space="preserve">-1 describes the information flow group call leave request from the </w:t>
      </w:r>
      <w:r w:rsidRPr="00AB5FED">
        <w:rPr>
          <w:rFonts w:hint="eastAsia"/>
          <w:lang w:eastAsia="zh-CN"/>
        </w:rPr>
        <w:t>MC</w:t>
      </w:r>
      <w:r>
        <w:rPr>
          <w:lang w:eastAsia="zh-CN"/>
        </w:rPr>
        <w:t>Video</w:t>
      </w:r>
      <w:r w:rsidRPr="00AB5FED">
        <w:t xml:space="preserve"> </w:t>
      </w:r>
      <w:r>
        <w:t xml:space="preserve">client </w:t>
      </w:r>
      <w:r w:rsidRPr="00AB5FED">
        <w:t xml:space="preserve">to the </w:t>
      </w:r>
      <w:r w:rsidRPr="00AB5FED">
        <w:rPr>
          <w:rFonts w:hint="eastAsia"/>
          <w:lang w:eastAsia="zh-CN"/>
        </w:rPr>
        <w:t>MC</w:t>
      </w:r>
      <w:r>
        <w:rPr>
          <w:lang w:eastAsia="zh-CN"/>
        </w:rPr>
        <w:t>Video</w:t>
      </w:r>
      <w:r w:rsidRPr="00AB5FED">
        <w:t xml:space="preserve"> </w:t>
      </w:r>
      <w:r>
        <w:t>server</w:t>
      </w:r>
      <w:r w:rsidRPr="009F79B1">
        <w:t xml:space="preserve"> </w:t>
      </w:r>
      <w:bookmarkStart w:id="347" w:name="_Hlk28009581"/>
      <w:r>
        <w:t xml:space="preserve">and from the </w:t>
      </w:r>
      <w:r w:rsidRPr="009F79B1">
        <w:t>MCVideo server to the MCVideo server</w:t>
      </w:r>
      <w:bookmarkEnd w:id="347"/>
      <w:r w:rsidRPr="00AB5FED">
        <w:t>.</w:t>
      </w:r>
    </w:p>
    <w:p w14:paraId="13D7CAB3" w14:textId="77777777" w:rsidR="00A90238" w:rsidRPr="00AB5FED" w:rsidRDefault="00A90238" w:rsidP="00A90238">
      <w:pPr>
        <w:pStyle w:val="TH"/>
      </w:pPr>
      <w:r w:rsidRPr="00AB5FED">
        <w:t>Table </w:t>
      </w:r>
      <w:r>
        <w:t>7.1.2.2.12a</w:t>
      </w:r>
      <w:r w:rsidRPr="00AB5FED">
        <w:t>-1</w:t>
      </w:r>
      <w:r>
        <w:t>:</w:t>
      </w:r>
      <w:r w:rsidRPr="00AB5FED">
        <w:t xml:space="preserve"> Group call leave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0966F6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87E8F4"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ADC2"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16D281" w14:textId="77777777" w:rsidR="00A90238" w:rsidRPr="00AB5FED" w:rsidRDefault="00A90238" w:rsidP="004260A6">
            <w:pPr>
              <w:pStyle w:val="TAH"/>
              <w:rPr>
                <w:lang w:eastAsia="ja-JP"/>
              </w:rPr>
            </w:pPr>
            <w:r w:rsidRPr="00AB5FED">
              <w:t>Description</w:t>
            </w:r>
          </w:p>
        </w:tc>
      </w:tr>
      <w:tr w:rsidR="00A90238" w:rsidRPr="00AB5FED" w14:paraId="420E300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CF31A"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46EBC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CF697A" w14:textId="77777777" w:rsidR="00A90238" w:rsidRPr="00AB5FED" w:rsidRDefault="00A90238" w:rsidP="004260A6">
            <w:pPr>
              <w:pStyle w:val="TAL"/>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t>MCVideo</w:t>
            </w:r>
            <w:r w:rsidRPr="00AB5FED">
              <w:rPr>
                <w:rFonts w:hint="eastAsia"/>
                <w:lang w:eastAsia="zh-CN"/>
              </w:rPr>
              <w:t xml:space="preserve"> group member </w:t>
            </w:r>
            <w:r>
              <w:rPr>
                <w:lang w:eastAsia="zh-CN"/>
              </w:rPr>
              <w:t>leaving the group call</w:t>
            </w:r>
          </w:p>
        </w:tc>
      </w:tr>
      <w:tr w:rsidR="00A90238" w:rsidRPr="00AB5FED" w14:paraId="631084E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55F980"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185B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8435CB"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0BC8BD03" w14:textId="77777777" w:rsidR="00A90238" w:rsidRPr="00AB5FED" w:rsidRDefault="00A90238" w:rsidP="00A90238"/>
    <w:p w14:paraId="2F07DD0E" w14:textId="77777777" w:rsidR="00A90238" w:rsidRPr="00AB5FED" w:rsidRDefault="00A90238" w:rsidP="00A90238">
      <w:pPr>
        <w:pStyle w:val="Heading5"/>
      </w:pPr>
      <w:bookmarkStart w:id="348" w:name="_Toc460616040"/>
      <w:bookmarkStart w:id="349" w:name="_Toc460616901"/>
      <w:bookmarkStart w:id="350" w:name="_Toc465162502"/>
      <w:bookmarkStart w:id="351" w:name="_Toc185772242"/>
      <w:r>
        <w:t>7.1.2.2.13</w:t>
      </w:r>
      <w:r w:rsidRPr="00AB5FED">
        <w:tab/>
        <w:t>Group call leave response</w:t>
      </w:r>
      <w:bookmarkEnd w:id="348"/>
      <w:bookmarkEnd w:id="349"/>
      <w:bookmarkEnd w:id="350"/>
      <w:bookmarkEnd w:id="351"/>
    </w:p>
    <w:p w14:paraId="5BB82811" w14:textId="77777777" w:rsidR="00A90238" w:rsidRPr="00AB5FED" w:rsidRDefault="00A90238" w:rsidP="00A90238">
      <w:r w:rsidRPr="00AB5FED">
        <w:t>Table </w:t>
      </w:r>
      <w:r>
        <w:t>7.1.2.2.13</w:t>
      </w:r>
      <w:r w:rsidRPr="00AB5FED">
        <w:t xml:space="preserve">-1 describes the information flow group call leave response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r w:rsidRPr="009F79B1">
        <w:t xml:space="preserve"> and from the MCVideo server to the MCVideo server</w:t>
      </w:r>
      <w:r w:rsidRPr="00AB5FED">
        <w:t>.</w:t>
      </w:r>
    </w:p>
    <w:p w14:paraId="42E6070A" w14:textId="77777777" w:rsidR="00A90238" w:rsidRPr="00AB5FED" w:rsidRDefault="00A90238" w:rsidP="00A90238">
      <w:pPr>
        <w:pStyle w:val="TH"/>
      </w:pPr>
      <w:r w:rsidRPr="00AB5FED">
        <w:t>Table </w:t>
      </w:r>
      <w:r>
        <w:t>7.1.2.2.13</w:t>
      </w:r>
      <w:r w:rsidRPr="00AB5FED">
        <w:t>-1</w:t>
      </w:r>
      <w:r>
        <w:t>:</w:t>
      </w:r>
      <w:r w:rsidRPr="00AB5FED">
        <w:t xml:space="preserve"> Group call </w:t>
      </w:r>
      <w:r w:rsidRPr="00AB5FED">
        <w:rPr>
          <w:rFonts w:hint="eastAsia"/>
          <w:lang w:eastAsia="zh-CN"/>
        </w:rPr>
        <w:t>leave</w:t>
      </w:r>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928393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A8F5E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EF897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7AA566" w14:textId="77777777" w:rsidR="00A90238" w:rsidRPr="00AB5FED" w:rsidRDefault="00A90238" w:rsidP="004260A6">
            <w:pPr>
              <w:pStyle w:val="TAH"/>
              <w:rPr>
                <w:lang w:eastAsia="ja-JP"/>
              </w:rPr>
            </w:pPr>
            <w:r w:rsidRPr="00AB5FED">
              <w:t>Description</w:t>
            </w:r>
          </w:p>
        </w:tc>
      </w:tr>
      <w:tr w:rsidR="00A90238" w:rsidRPr="00AB5FED" w14:paraId="095CF5B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27898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D41A1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9F5F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which has been de-affiliated</w:t>
            </w:r>
          </w:p>
        </w:tc>
      </w:tr>
      <w:tr w:rsidR="00A90238" w:rsidRPr="00AB5FED" w14:paraId="5D0D0B0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4A6AA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A835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CEE42"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586DF0F3" w14:textId="77777777" w:rsidR="00A90238" w:rsidRDefault="00A90238" w:rsidP="00A90238">
      <w:pPr>
        <w:rPr>
          <w:noProof/>
          <w:lang w:val="en-US"/>
        </w:rPr>
      </w:pPr>
    </w:p>
    <w:p w14:paraId="0CC18474" w14:textId="77777777" w:rsidR="00A90238" w:rsidRPr="00AB5FED" w:rsidRDefault="00A90238" w:rsidP="00A90238">
      <w:pPr>
        <w:pStyle w:val="Heading5"/>
      </w:pPr>
      <w:bookmarkStart w:id="352" w:name="_Toc185772243"/>
      <w:r>
        <w:t>7.1.2.2.13a</w:t>
      </w:r>
      <w:r w:rsidRPr="00AB5FED">
        <w:tab/>
        <w:t>Group call leave response</w:t>
      </w:r>
      <w:bookmarkEnd w:id="352"/>
    </w:p>
    <w:p w14:paraId="77031860" w14:textId="77777777" w:rsidR="00A90238" w:rsidRPr="00AB5FED" w:rsidRDefault="00A90238" w:rsidP="00A90238">
      <w:r w:rsidRPr="00AB5FED">
        <w:t>Table </w:t>
      </w:r>
      <w:r>
        <w:t>7.1.2.2.13a</w:t>
      </w:r>
      <w:r w:rsidRPr="00AB5FED">
        <w:t xml:space="preserve">-1 describes the information flow group call leave response from the </w:t>
      </w:r>
      <w:r w:rsidRPr="009F79B1">
        <w:t>MCVideo server to the MCVideo server</w:t>
      </w:r>
      <w:r w:rsidRPr="009F79B1">
        <w:rPr>
          <w:rFonts w:hint="eastAsia"/>
        </w:rPr>
        <w:t xml:space="preserve"> </w:t>
      </w:r>
      <w:r>
        <w:t xml:space="preserve">and from the </w:t>
      </w:r>
      <w:r w:rsidRPr="00AB5FED">
        <w:rPr>
          <w:rFonts w:hint="eastAsia"/>
          <w:lang w:eastAsia="zh-CN"/>
        </w:rPr>
        <w:t>MC</w:t>
      </w:r>
      <w:r>
        <w:rPr>
          <w:lang w:eastAsia="zh-CN"/>
        </w:rPr>
        <w:t>Video</w:t>
      </w:r>
      <w:r w:rsidRPr="00AB5FED">
        <w:t xml:space="preserve"> </w:t>
      </w:r>
      <w:r>
        <w:t xml:space="preserve">server </w:t>
      </w:r>
      <w:r w:rsidRPr="00AB5FED">
        <w:t xml:space="preserve">to the </w:t>
      </w:r>
      <w:r w:rsidRPr="00AB5FED">
        <w:rPr>
          <w:rFonts w:hint="eastAsia"/>
          <w:lang w:eastAsia="zh-CN"/>
        </w:rPr>
        <w:t>MC</w:t>
      </w:r>
      <w:r>
        <w:rPr>
          <w:lang w:eastAsia="zh-CN"/>
        </w:rPr>
        <w:t>Video</w:t>
      </w:r>
      <w:r w:rsidRPr="00AB5FED">
        <w:t xml:space="preserve"> client</w:t>
      </w:r>
      <w:r>
        <w:t>.</w:t>
      </w:r>
    </w:p>
    <w:p w14:paraId="4CCB0A98" w14:textId="77777777" w:rsidR="00A90238" w:rsidRPr="00AB5FED" w:rsidRDefault="00A90238" w:rsidP="00A90238">
      <w:pPr>
        <w:pStyle w:val="TH"/>
      </w:pPr>
      <w:r w:rsidRPr="00AB5FED">
        <w:t>Table </w:t>
      </w:r>
      <w:r>
        <w:t>7.1.2.2.13a</w:t>
      </w:r>
      <w:r w:rsidRPr="00AB5FED">
        <w:t>-1</w:t>
      </w:r>
      <w:r>
        <w:t>:</w:t>
      </w:r>
      <w:r w:rsidRPr="00AB5FED">
        <w:t xml:space="preserve"> Group call </w:t>
      </w:r>
      <w:r w:rsidRPr="00AB5FED">
        <w:rPr>
          <w:rFonts w:hint="eastAsia"/>
          <w:lang w:eastAsia="zh-CN"/>
        </w:rPr>
        <w:t>leave</w:t>
      </w:r>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79DB1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623C7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B67380"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79E045" w14:textId="77777777" w:rsidR="00A90238" w:rsidRPr="00AB5FED" w:rsidRDefault="00A90238" w:rsidP="004260A6">
            <w:pPr>
              <w:pStyle w:val="TAH"/>
              <w:rPr>
                <w:lang w:eastAsia="ja-JP"/>
              </w:rPr>
            </w:pPr>
            <w:r w:rsidRPr="00AB5FED">
              <w:t>Description</w:t>
            </w:r>
          </w:p>
        </w:tc>
      </w:tr>
      <w:tr w:rsidR="00A90238" w:rsidRPr="00AB5FED" w14:paraId="49CDDD6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9E0E7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9E0E20"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0B71F"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t>MCVideo</w:t>
            </w:r>
            <w:r w:rsidRPr="00AB5FED">
              <w:rPr>
                <w:rFonts w:hint="eastAsia"/>
                <w:lang w:eastAsia="zh-CN"/>
              </w:rPr>
              <w:t xml:space="preserve"> group member </w:t>
            </w:r>
            <w:r>
              <w:rPr>
                <w:lang w:eastAsia="zh-CN"/>
              </w:rPr>
              <w:t>leaving the group call</w:t>
            </w:r>
          </w:p>
        </w:tc>
      </w:tr>
      <w:tr w:rsidR="00A90238" w:rsidRPr="00AB5FED" w14:paraId="16C17D6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39AA5"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40B12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D9709A"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17F53190" w14:textId="77777777" w:rsidR="00A90238" w:rsidRDefault="00A90238" w:rsidP="00A90238">
      <w:pPr>
        <w:rPr>
          <w:noProof/>
          <w:lang w:val="en-US"/>
        </w:rPr>
      </w:pPr>
    </w:p>
    <w:p w14:paraId="347B23ED" w14:textId="77777777" w:rsidR="00A90238" w:rsidRPr="00AB5FED" w:rsidRDefault="00A90238" w:rsidP="00A90238">
      <w:pPr>
        <w:pStyle w:val="Heading5"/>
      </w:pPr>
      <w:bookmarkStart w:id="353" w:name="_Toc185772244"/>
      <w:r>
        <w:lastRenderedPageBreak/>
        <w:t>7.1.2.2.14</w:t>
      </w:r>
      <w:r w:rsidRPr="00AB5FED">
        <w:tab/>
      </w:r>
      <w:r>
        <w:t>Void</w:t>
      </w:r>
      <w:bookmarkEnd w:id="353"/>
    </w:p>
    <w:p w14:paraId="731E00EE" w14:textId="77777777" w:rsidR="00A90238" w:rsidRPr="00AB5FED" w:rsidRDefault="00A90238" w:rsidP="00A90238">
      <w:pPr>
        <w:pStyle w:val="Heading5"/>
      </w:pPr>
      <w:bookmarkStart w:id="354" w:name="_Toc460616017"/>
      <w:bookmarkStart w:id="355" w:name="_Toc460616878"/>
      <w:bookmarkStart w:id="356" w:name="_Toc465162477"/>
      <w:bookmarkStart w:id="357" w:name="_Toc185772245"/>
      <w:r>
        <w:t>7.1.2.2.15</w:t>
      </w:r>
      <w:r w:rsidRPr="00AB5FED">
        <w:tab/>
      </w:r>
      <w:r>
        <w:t>Void</w:t>
      </w:r>
      <w:bookmarkEnd w:id="354"/>
      <w:bookmarkEnd w:id="355"/>
      <w:bookmarkEnd w:id="356"/>
      <w:bookmarkEnd w:id="357"/>
    </w:p>
    <w:p w14:paraId="61168F63" w14:textId="77777777" w:rsidR="00A90238" w:rsidRPr="00AB5FED" w:rsidRDefault="00A90238" w:rsidP="00A90238">
      <w:pPr>
        <w:pStyle w:val="Heading5"/>
      </w:pPr>
      <w:bookmarkStart w:id="358" w:name="_Toc433209744"/>
      <w:bookmarkStart w:id="359" w:name="_Toc460616018"/>
      <w:bookmarkStart w:id="360" w:name="_Toc460616879"/>
      <w:bookmarkStart w:id="361" w:name="_Toc465162479"/>
      <w:bookmarkStart w:id="362" w:name="_Toc185772246"/>
      <w:r>
        <w:t>7.1.2.2.16</w:t>
      </w:r>
      <w:r w:rsidRPr="00AB5FED">
        <w:tab/>
      </w:r>
      <w:r>
        <w:t>Void</w:t>
      </w:r>
      <w:bookmarkEnd w:id="358"/>
      <w:bookmarkEnd w:id="359"/>
      <w:bookmarkEnd w:id="360"/>
      <w:bookmarkEnd w:id="361"/>
      <w:bookmarkEnd w:id="362"/>
    </w:p>
    <w:p w14:paraId="3987BC94" w14:textId="77777777" w:rsidR="00A90238" w:rsidRPr="00AB5FED" w:rsidRDefault="00A90238" w:rsidP="00A90238">
      <w:pPr>
        <w:pStyle w:val="Heading5"/>
      </w:pPr>
      <w:bookmarkStart w:id="363" w:name="_Toc460616019"/>
      <w:bookmarkStart w:id="364" w:name="_Toc460616880"/>
      <w:bookmarkStart w:id="365" w:name="_Toc465162480"/>
      <w:bookmarkStart w:id="366" w:name="_Toc185772247"/>
      <w:r>
        <w:t>7.1.2.2.17</w:t>
      </w:r>
      <w:r w:rsidRPr="00AB5FED">
        <w:tab/>
      </w:r>
      <w:r>
        <w:t>Void</w:t>
      </w:r>
      <w:bookmarkEnd w:id="363"/>
      <w:bookmarkEnd w:id="364"/>
      <w:bookmarkEnd w:id="365"/>
      <w:bookmarkEnd w:id="366"/>
    </w:p>
    <w:p w14:paraId="275A5E06" w14:textId="77777777" w:rsidR="00A90238" w:rsidRDefault="00A90238" w:rsidP="00A90238">
      <w:bookmarkStart w:id="367" w:name="_Toc433209741"/>
      <w:bookmarkStart w:id="368" w:name="_Toc460616012"/>
      <w:bookmarkStart w:id="369" w:name="_Toc460616873"/>
      <w:bookmarkStart w:id="370" w:name="_Toc465162472"/>
    </w:p>
    <w:p w14:paraId="50D5C101" w14:textId="77777777" w:rsidR="00A90238" w:rsidRPr="00AB5FED" w:rsidRDefault="00A90238" w:rsidP="00A90238">
      <w:pPr>
        <w:pStyle w:val="Heading5"/>
        <w:rPr>
          <w:lang w:eastAsia="ja-JP"/>
        </w:rPr>
      </w:pPr>
      <w:bookmarkStart w:id="371" w:name="_Toc185772248"/>
      <w:r>
        <w:t>7.1</w:t>
      </w:r>
      <w:r w:rsidRPr="00AB5FED">
        <w:t>.2.2.</w:t>
      </w:r>
      <w:r>
        <w:t>18</w:t>
      </w:r>
      <w:r w:rsidRPr="00AB5FED">
        <w:tab/>
        <w:t>MC</w:t>
      </w:r>
      <w:r>
        <w:t>Video</w:t>
      </w:r>
      <w:r w:rsidRPr="00AB5FED">
        <w:t xml:space="preserve"> emergency group call request</w:t>
      </w:r>
      <w:bookmarkEnd w:id="367"/>
      <w:bookmarkEnd w:id="368"/>
      <w:bookmarkEnd w:id="369"/>
      <w:bookmarkEnd w:id="370"/>
      <w:bookmarkEnd w:id="371"/>
    </w:p>
    <w:p w14:paraId="335A1F60" w14:textId="77777777" w:rsidR="00A90238" w:rsidRPr="00AB5FED" w:rsidRDefault="00A90238" w:rsidP="00A90238">
      <w:r w:rsidRPr="00AB5FED">
        <w:t>Table </w:t>
      </w:r>
      <w:r>
        <w:t>7.1.2.2.18</w:t>
      </w:r>
      <w:r w:rsidRPr="00AB5FED">
        <w:t xml:space="preserve">-1 describes the information flow emergency group call request from the </w:t>
      </w:r>
      <w:r>
        <w:t>MCVideo</w:t>
      </w:r>
      <w:r w:rsidRPr="00AB5FED">
        <w:t xml:space="preserve"> client to the </w:t>
      </w:r>
      <w:r>
        <w:t>MCVideo</w:t>
      </w:r>
      <w:r w:rsidRPr="00AB5FED">
        <w:t xml:space="preserve"> server</w:t>
      </w:r>
      <w:r>
        <w:t xml:space="preserve">, </w:t>
      </w:r>
      <w:r w:rsidRPr="009F79B1">
        <w:t>from the MCVideo server to the MCVideo server</w:t>
      </w:r>
      <w:r w:rsidRPr="00AB5FED">
        <w:t xml:space="preserve"> and from the </w:t>
      </w:r>
      <w:r>
        <w:t>MCVideo</w:t>
      </w:r>
      <w:r w:rsidRPr="00AB5FED">
        <w:t xml:space="preserve"> server to the </w:t>
      </w:r>
      <w:r>
        <w:t>MCVideo</w:t>
      </w:r>
      <w:r w:rsidRPr="00AB5FED">
        <w:t xml:space="preserve"> client.</w:t>
      </w:r>
    </w:p>
    <w:p w14:paraId="237281D0" w14:textId="77777777" w:rsidR="00A90238" w:rsidRPr="00AB5FED" w:rsidRDefault="00A90238" w:rsidP="00A90238">
      <w:pPr>
        <w:pStyle w:val="TH"/>
      </w:pPr>
      <w:r w:rsidRPr="00AB5FED">
        <w:t>Table </w:t>
      </w:r>
      <w:r>
        <w:t>7.1.2.2.18</w:t>
      </w:r>
      <w:r w:rsidRPr="00AB5FED">
        <w:t>-1</w:t>
      </w:r>
      <w:r>
        <w:t>:</w:t>
      </w:r>
      <w:r w:rsidRPr="00AB5FED">
        <w:t xml:space="preserve"> </w:t>
      </w:r>
      <w:r>
        <w:t>MCVideo</w:t>
      </w:r>
      <w:r w:rsidRPr="00AB5FED">
        <w:t xml:space="preserve"> emergency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62BA24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ADD8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418380"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E77EE" w14:textId="77777777" w:rsidR="00A90238" w:rsidRPr="00AB5FED" w:rsidRDefault="00A90238" w:rsidP="004260A6">
            <w:pPr>
              <w:pStyle w:val="TAH"/>
              <w:rPr>
                <w:lang w:eastAsia="ja-JP"/>
              </w:rPr>
            </w:pPr>
            <w:r w:rsidRPr="00AB5FED">
              <w:t>Description</w:t>
            </w:r>
          </w:p>
        </w:tc>
      </w:tr>
      <w:tr w:rsidR="00A90238" w:rsidRPr="00AB5FED" w14:paraId="56FDE3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FE50B1"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6A85A5"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95E1A1" w14:textId="77777777" w:rsidR="00A90238" w:rsidRPr="00AB5FED" w:rsidRDefault="00A90238" w:rsidP="004260A6">
            <w:pPr>
              <w:pStyle w:val="TAL"/>
              <w:rPr>
                <w:lang w:eastAsia="ja-JP"/>
              </w:rPr>
            </w:pPr>
            <w:r w:rsidRPr="00AB5FED">
              <w:t>The identity of the calling party</w:t>
            </w:r>
          </w:p>
        </w:tc>
      </w:tr>
      <w:tr w:rsidR="00A90238" w:rsidRPr="00AB5FED" w14:paraId="094CA81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7767F" w14:textId="77777777" w:rsidR="00A90238" w:rsidRDefault="00A90238" w:rsidP="004260A6">
            <w:pPr>
              <w:pStyle w:val="TAL"/>
            </w:pPr>
            <w:r w:rsidRPr="00AB1CBB">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29CAFD" w14:textId="77777777" w:rsidR="00A90238" w:rsidRPr="00AB5FED" w:rsidRDefault="00A90238" w:rsidP="004260A6">
            <w:pPr>
              <w:pStyle w:val="TAL"/>
            </w:pPr>
            <w:r w:rsidRPr="00AB1CBB">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5D387B" w14:textId="77777777" w:rsidR="00A90238" w:rsidRPr="00AB5FED" w:rsidRDefault="00A90238" w:rsidP="004260A6">
            <w:pPr>
              <w:pStyle w:val="TAL"/>
            </w:pPr>
            <w:r w:rsidRPr="00AB1CBB">
              <w:t>The fu</w:t>
            </w:r>
            <w:r>
              <w:t>nctional alias of the calling</w:t>
            </w:r>
            <w:r w:rsidRPr="00AB1CBB">
              <w:t xml:space="preserve"> party</w:t>
            </w:r>
          </w:p>
        </w:tc>
      </w:tr>
      <w:tr w:rsidR="00A90238" w:rsidRPr="00AB5FED" w14:paraId="0DAE3E5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9594A"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34B0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2B2B2" w14:textId="77777777" w:rsidR="00A90238" w:rsidRPr="00AB5FED" w:rsidRDefault="00A90238" w:rsidP="004260A6">
            <w:pPr>
              <w:pStyle w:val="TAL"/>
              <w:rPr>
                <w:lang w:eastAsia="ja-JP"/>
              </w:rPr>
            </w:pPr>
            <w:r w:rsidRPr="00AB5FED">
              <w:t xml:space="preserve">The </w:t>
            </w:r>
            <w:r>
              <w:t>MCVideo</w:t>
            </w:r>
            <w:r w:rsidRPr="00AB5FED">
              <w:t xml:space="preserve"> group ID on which the call is to be conducted</w:t>
            </w:r>
          </w:p>
        </w:tc>
      </w:tr>
      <w:tr w:rsidR="00A90238" w:rsidRPr="00AB5FED" w14:paraId="13EF320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9B5E9B" w14:textId="77777777" w:rsidR="00A90238" w:rsidRPr="00AB5FED" w:rsidRDefault="00A90238" w:rsidP="004260A6">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8964E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1EBC9" w14:textId="77777777" w:rsidR="00A90238" w:rsidRPr="00AB5FED" w:rsidRDefault="00A90238" w:rsidP="004260A6">
            <w:pPr>
              <w:pStyle w:val="TAL"/>
              <w:rPr>
                <w:lang w:eastAsia="ja-JP"/>
              </w:rPr>
            </w:pPr>
            <w:r w:rsidRPr="00AB5FED">
              <w:t xml:space="preserve">Indicates that the group call request is an </w:t>
            </w:r>
            <w:r>
              <w:t>MCVideo</w:t>
            </w:r>
            <w:r w:rsidRPr="00AB5FED">
              <w:t xml:space="preserve"> emergency call</w:t>
            </w:r>
          </w:p>
        </w:tc>
      </w:tr>
      <w:tr w:rsidR="00A90238" w:rsidRPr="00AB5FED" w14:paraId="294BB3F8" w14:textId="77777777" w:rsidTr="004260A6">
        <w:trPr>
          <w:trHeight w:val="5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5EC5E7" w14:textId="77777777" w:rsidR="00A90238" w:rsidRPr="00AB5FED" w:rsidRDefault="00A90238" w:rsidP="004260A6">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DB11D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79C7F" w14:textId="77777777" w:rsidR="00A90238" w:rsidRPr="00AB5FED" w:rsidRDefault="00A90238" w:rsidP="004260A6">
            <w:pPr>
              <w:pStyle w:val="TAL"/>
              <w:rPr>
                <w:lang w:eastAsia="ja-JP"/>
              </w:rPr>
            </w:pPr>
            <w:r w:rsidRPr="00AB5FED">
              <w:t>Indicates whether an emergency alert is to be sent</w:t>
            </w:r>
          </w:p>
        </w:tc>
      </w:tr>
      <w:tr w:rsidR="00A90238" w:rsidRPr="00AB5FED" w14:paraId="05D5951C" w14:textId="77777777" w:rsidTr="004260A6">
        <w:trPr>
          <w:trHeight w:val="5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43EB76" w14:textId="77777777" w:rsidR="00A90238" w:rsidRPr="00AB5FED" w:rsidRDefault="00A90238" w:rsidP="004260A6">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ACFAD0"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1EDB73" w14:textId="77777777" w:rsidR="00A90238" w:rsidRPr="00AB5FED" w:rsidRDefault="00A90238" w:rsidP="004260A6">
            <w:pPr>
              <w:pStyle w:val="TAL"/>
            </w:pPr>
            <w:r>
              <w:t>Priority level requested for the call</w:t>
            </w:r>
          </w:p>
        </w:tc>
      </w:tr>
      <w:tr w:rsidR="00A90238" w:rsidRPr="00AB5FED" w14:paraId="2FB2E00D" w14:textId="77777777" w:rsidTr="004260A6">
        <w:trPr>
          <w:trHeight w:val="40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C60DD7" w14:textId="2F483EB5"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DD38F"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A08DD" w14:textId="77777777" w:rsidR="00A90238" w:rsidRPr="00AB5FED" w:rsidRDefault="00A90238" w:rsidP="004260A6">
            <w:pPr>
              <w:pStyle w:val="TAL"/>
            </w:pPr>
            <w:r>
              <w:t xml:space="preserve">Indicates that the </w:t>
            </w:r>
            <w:r w:rsidRPr="00AB5FED">
              <w:t>originating client request</w:t>
            </w:r>
            <w:r w:rsidRPr="00AB5FED">
              <w:rPr>
                <w:rFonts w:hint="eastAsia"/>
              </w:rPr>
              <w:t>s</w:t>
            </w:r>
            <w:r w:rsidRPr="00AB5FED">
              <w:t xml:space="preserve"> the </w:t>
            </w:r>
            <w:r>
              <w:t>permission to transmit media.</w:t>
            </w:r>
          </w:p>
        </w:tc>
      </w:tr>
      <w:tr w:rsidR="00A90238" w:rsidRPr="00AB5FED" w14:paraId="4257BC1C" w14:textId="77777777" w:rsidTr="004260A6">
        <w:trPr>
          <w:trHeight w:val="407"/>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A1D6C" w14:textId="77777777" w:rsidR="00A90238" w:rsidRPr="00AB5FED" w:rsidRDefault="00A90238" w:rsidP="004260A6">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the originating client requests the </w:t>
            </w:r>
            <w:r w:rsidRPr="00AB5FED">
              <w:t xml:space="preserve">the </w:t>
            </w:r>
            <w:r>
              <w:t>permission to transmit media</w:t>
            </w:r>
            <w:r>
              <w:rPr>
                <w:lang w:val="en-US" w:eastAsia="zh-CN"/>
              </w:rPr>
              <w:t>.</w:t>
            </w:r>
          </w:p>
        </w:tc>
      </w:tr>
    </w:tbl>
    <w:p w14:paraId="3AD84C06" w14:textId="77777777" w:rsidR="00A90238" w:rsidRPr="00AB5FED" w:rsidRDefault="00A90238" w:rsidP="00A90238">
      <w:pPr>
        <w:rPr>
          <w:lang w:eastAsia="zh-CN"/>
        </w:rPr>
      </w:pPr>
    </w:p>
    <w:p w14:paraId="16E95175" w14:textId="77777777" w:rsidR="00A90238" w:rsidRPr="00AB5FED" w:rsidRDefault="00A90238" w:rsidP="00A90238">
      <w:pPr>
        <w:pStyle w:val="Heading5"/>
        <w:rPr>
          <w:lang w:eastAsia="ja-JP"/>
        </w:rPr>
      </w:pPr>
      <w:bookmarkStart w:id="372" w:name="_Toc460616013"/>
      <w:bookmarkStart w:id="373" w:name="_Toc460616874"/>
      <w:bookmarkStart w:id="374" w:name="_Toc465162473"/>
      <w:bookmarkStart w:id="375" w:name="_Toc185772249"/>
      <w:r>
        <w:t>7.1.2.2.19</w:t>
      </w:r>
      <w:r w:rsidRPr="00AB5FED">
        <w:tab/>
      </w:r>
      <w:r>
        <w:t>MCVideo</w:t>
      </w:r>
      <w:r w:rsidRPr="00AB5FED">
        <w:t xml:space="preserve"> emergency group call response</w:t>
      </w:r>
      <w:bookmarkEnd w:id="372"/>
      <w:bookmarkEnd w:id="373"/>
      <w:bookmarkEnd w:id="374"/>
      <w:bookmarkEnd w:id="375"/>
    </w:p>
    <w:p w14:paraId="0FE6AFBA" w14:textId="77777777" w:rsidR="00A90238" w:rsidRPr="00AB5FED" w:rsidRDefault="00A90238" w:rsidP="00A90238">
      <w:r w:rsidRPr="00AB5FED">
        <w:t>Table </w:t>
      </w:r>
      <w:r>
        <w:t>7.1.2.2.19</w:t>
      </w:r>
      <w:r w:rsidRPr="00AB5FED">
        <w:t xml:space="preserve">-1 describes the information flow emergency group call response from the </w:t>
      </w:r>
      <w:r>
        <w:t>MCVideo</w:t>
      </w:r>
      <w:r w:rsidRPr="00AB5FED">
        <w:t xml:space="preserve"> client to the </w:t>
      </w:r>
      <w:r>
        <w:t>MCVideo</w:t>
      </w:r>
      <w:r w:rsidRPr="00AB5FED">
        <w:t xml:space="preserve"> server</w:t>
      </w:r>
      <w:r>
        <w:t xml:space="preserve">, </w:t>
      </w:r>
      <w:r w:rsidRPr="009F79B1">
        <w:t>from the MCVideo server to the MCVideo server</w:t>
      </w:r>
      <w:r w:rsidRPr="00AB5FED">
        <w:t xml:space="preserve"> and from the </w:t>
      </w:r>
      <w:r>
        <w:t>MCVideo</w:t>
      </w:r>
      <w:r w:rsidRPr="00AB5FED">
        <w:t xml:space="preserve"> server to the </w:t>
      </w:r>
      <w:r>
        <w:t>MCVideo</w:t>
      </w:r>
      <w:r w:rsidRPr="00AB5FED">
        <w:t xml:space="preserve"> client.</w:t>
      </w:r>
    </w:p>
    <w:p w14:paraId="1FF02B38" w14:textId="77777777" w:rsidR="00A90238" w:rsidRPr="00AB5FED" w:rsidRDefault="00A90238" w:rsidP="00A90238">
      <w:pPr>
        <w:pStyle w:val="TH"/>
      </w:pPr>
      <w:r w:rsidRPr="00AB5FED">
        <w:t>Table </w:t>
      </w:r>
      <w:r>
        <w:t>7.1.2.2.19-1:</w:t>
      </w:r>
      <w:r w:rsidRPr="00AB5FED">
        <w:t xml:space="preserve"> </w:t>
      </w:r>
      <w:r>
        <w:t>MCVideo</w:t>
      </w:r>
      <w:r w:rsidRPr="00AB5FED">
        <w:t xml:space="preserve"> emergency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38C3EF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6C31B"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67D2C1"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0CF7D3" w14:textId="77777777" w:rsidR="00A90238" w:rsidRPr="00AB5FED" w:rsidRDefault="00A90238" w:rsidP="004260A6">
            <w:pPr>
              <w:pStyle w:val="TAH"/>
              <w:rPr>
                <w:lang w:eastAsia="ja-JP"/>
              </w:rPr>
            </w:pPr>
            <w:r w:rsidRPr="00AB5FED">
              <w:t>Description</w:t>
            </w:r>
          </w:p>
        </w:tc>
      </w:tr>
      <w:tr w:rsidR="00A90238" w:rsidRPr="00AB5FED" w14:paraId="6362C20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5806A9"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044A1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9A9C16" w14:textId="77777777" w:rsidR="00A90238" w:rsidRPr="00AB5FED" w:rsidRDefault="00A90238" w:rsidP="004260A6">
            <w:pPr>
              <w:pStyle w:val="TAL"/>
              <w:rPr>
                <w:lang w:eastAsia="ja-JP"/>
              </w:rPr>
            </w:pPr>
            <w:r w:rsidRPr="00AB5FED">
              <w:t>The identity of the calling party</w:t>
            </w:r>
          </w:p>
        </w:tc>
      </w:tr>
      <w:tr w:rsidR="00A90238" w:rsidRPr="00AB5FED" w14:paraId="2CFCCDB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BA2556"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7472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2A1FA" w14:textId="77777777" w:rsidR="00A90238" w:rsidRPr="00AB5FED" w:rsidRDefault="00A90238" w:rsidP="004260A6">
            <w:pPr>
              <w:pStyle w:val="TAL"/>
              <w:rPr>
                <w:lang w:eastAsia="ja-JP"/>
              </w:rPr>
            </w:pPr>
            <w:r w:rsidRPr="00AB5FED">
              <w:t xml:space="preserve">The </w:t>
            </w:r>
            <w:r>
              <w:t>MCVideo</w:t>
            </w:r>
            <w:r w:rsidRPr="00AB5FED">
              <w:t xml:space="preserve"> group ID on which the call is to be conducted</w:t>
            </w:r>
          </w:p>
        </w:tc>
      </w:tr>
      <w:tr w:rsidR="00A90238" w:rsidRPr="00AB5FED" w14:paraId="79BDCBDA" w14:textId="77777777" w:rsidTr="004260A6">
        <w:trPr>
          <w:trHeight w:val="36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6D7DEF" w14:textId="77777777" w:rsidR="00A90238" w:rsidRDefault="00A90238" w:rsidP="004260A6">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853574"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09841"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w:t>
            </w:r>
            <w:r>
              <w:rPr>
                <w:lang w:eastAsia="zh-CN"/>
              </w:rPr>
              <w:t xml:space="preserve">MCVideo emergency </w:t>
            </w:r>
            <w:r>
              <w:rPr>
                <w:rFonts w:hint="eastAsia"/>
                <w:lang w:eastAsia="zh-CN"/>
              </w:rPr>
              <w:t xml:space="preserve">group call request </w:t>
            </w:r>
            <w:r>
              <w:rPr>
                <w:lang w:eastAsia="zh-CN"/>
              </w:rPr>
              <w:t>(success or failure)</w:t>
            </w:r>
          </w:p>
        </w:tc>
      </w:tr>
    </w:tbl>
    <w:p w14:paraId="01426D06" w14:textId="77777777" w:rsidR="00A90238" w:rsidRPr="00AB5FED" w:rsidRDefault="00A90238" w:rsidP="00A90238">
      <w:pPr>
        <w:rPr>
          <w:lang w:val="en-US" w:eastAsia="zh-CN"/>
        </w:rPr>
      </w:pPr>
    </w:p>
    <w:p w14:paraId="6C5D3859" w14:textId="77777777" w:rsidR="00A90238" w:rsidRPr="00AB5FED" w:rsidRDefault="00A90238" w:rsidP="00A90238">
      <w:pPr>
        <w:pStyle w:val="Heading5"/>
      </w:pPr>
      <w:bookmarkStart w:id="376" w:name="_Toc433209742"/>
      <w:bookmarkStart w:id="377" w:name="_Toc460616014"/>
      <w:bookmarkStart w:id="378" w:name="_Toc460616875"/>
      <w:bookmarkStart w:id="379" w:name="_Toc465162474"/>
      <w:bookmarkStart w:id="380" w:name="_Toc185772250"/>
      <w:r>
        <w:t>7.1.2.2.20</w:t>
      </w:r>
      <w:r w:rsidRPr="00AB5FED">
        <w:tab/>
      </w:r>
      <w:r>
        <w:t>MCVideo</w:t>
      </w:r>
      <w:r w:rsidRPr="00AB5FED">
        <w:t xml:space="preserve"> </w:t>
      </w:r>
      <w:r>
        <w:t xml:space="preserve">in-progress </w:t>
      </w:r>
      <w:r w:rsidRPr="00AB5FED">
        <w:t xml:space="preserve">emergency group </w:t>
      </w:r>
      <w:r>
        <w:t>state</w:t>
      </w:r>
      <w:r w:rsidRPr="00AB5FED">
        <w:t xml:space="preserve"> cancel request</w:t>
      </w:r>
      <w:bookmarkEnd w:id="376"/>
      <w:bookmarkEnd w:id="377"/>
      <w:bookmarkEnd w:id="378"/>
      <w:bookmarkEnd w:id="379"/>
      <w:bookmarkEnd w:id="380"/>
    </w:p>
    <w:p w14:paraId="4F479EE0" w14:textId="77777777" w:rsidR="00A90238" w:rsidRDefault="00A90238" w:rsidP="00A90238">
      <w:r w:rsidRPr="00AB5FED">
        <w:t>Table </w:t>
      </w:r>
      <w:r>
        <w:t>7.1.2.2.20</w:t>
      </w:r>
      <w:r w:rsidRPr="00AB5FED">
        <w:t xml:space="preserve">-1 describes the information flow </w:t>
      </w:r>
      <w:r>
        <w:t xml:space="preserve">MCVideo in-progress </w:t>
      </w:r>
      <w:r w:rsidRPr="00AB5FED">
        <w:t xml:space="preserve">emergency group </w:t>
      </w:r>
      <w:r>
        <w:t>state</w:t>
      </w:r>
      <w:r w:rsidRPr="00AB5FED">
        <w:t xml:space="preserve"> cancel request from the </w:t>
      </w:r>
      <w:r>
        <w:t>MCVideo</w:t>
      </w:r>
      <w:r w:rsidRPr="00AB5FED">
        <w:t xml:space="preserve"> client to the </w:t>
      </w:r>
      <w:r>
        <w:t>MCVideo</w:t>
      </w:r>
      <w:r w:rsidRPr="00AB5FED">
        <w:t xml:space="preserve"> server</w:t>
      </w:r>
      <w:r w:rsidRPr="00E1487F">
        <w:t xml:space="preserve"> and from the MCVideo server to the MCVideo server</w:t>
      </w:r>
      <w:r w:rsidRPr="00AB5FED">
        <w:t>.</w:t>
      </w:r>
    </w:p>
    <w:p w14:paraId="09A6D603" w14:textId="77777777" w:rsidR="00A90238" w:rsidRPr="00AB5FED" w:rsidRDefault="00A90238" w:rsidP="00A90238">
      <w:pPr>
        <w:pStyle w:val="NO"/>
      </w:pPr>
      <w:r>
        <w:lastRenderedPageBreak/>
        <w:t>NOTE:</w:t>
      </w:r>
      <w:r>
        <w:tab/>
        <w:t>In Rel-14 and Rel-13 versions of this specification the name of this information flow is "MCVideo emergency group call cancel request".</w:t>
      </w:r>
    </w:p>
    <w:p w14:paraId="606CF460" w14:textId="77777777" w:rsidR="00A90238" w:rsidRPr="00AB5FED" w:rsidRDefault="00A90238" w:rsidP="00A90238">
      <w:pPr>
        <w:pStyle w:val="TH"/>
      </w:pPr>
      <w:r w:rsidRPr="00AB5FED">
        <w:t>Table </w:t>
      </w:r>
      <w:r>
        <w:t>7.1.2.2.20</w:t>
      </w:r>
      <w:r w:rsidRPr="00AB5FED">
        <w:t>-1</w:t>
      </w:r>
      <w:r>
        <w:t>:</w:t>
      </w:r>
      <w:r w:rsidRPr="00AB5FED">
        <w:t xml:space="preserve"> </w:t>
      </w:r>
      <w:r>
        <w:t>MCVideo</w:t>
      </w:r>
      <w:r w:rsidRPr="00AB5FED">
        <w:t xml:space="preserve"> </w:t>
      </w:r>
      <w:r>
        <w:t xml:space="preserve">in-progress </w:t>
      </w:r>
      <w:r w:rsidRPr="00AB5FED">
        <w:t xml:space="preserve">emergency group </w:t>
      </w:r>
      <w:r>
        <w:t>state</w:t>
      </w:r>
      <w:r w:rsidRPr="00AB5FED">
        <w:t xml:space="preserve"> cancel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262C2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E7E50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B56A7"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481538" w14:textId="77777777" w:rsidR="00A90238" w:rsidRPr="00AB5FED" w:rsidRDefault="00A90238" w:rsidP="004260A6">
            <w:pPr>
              <w:pStyle w:val="TAH"/>
              <w:rPr>
                <w:lang w:eastAsia="ja-JP"/>
              </w:rPr>
            </w:pPr>
            <w:r w:rsidRPr="00AB5FED">
              <w:t>Description</w:t>
            </w:r>
          </w:p>
        </w:tc>
      </w:tr>
      <w:tr w:rsidR="00A90238" w:rsidRPr="00AB5FED" w14:paraId="0D5B42F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DD3080"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A8AF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D33313" w14:textId="77777777" w:rsidR="00A90238" w:rsidRPr="00AB5FED" w:rsidRDefault="00A90238" w:rsidP="004260A6">
            <w:pPr>
              <w:pStyle w:val="TAL"/>
              <w:rPr>
                <w:lang w:eastAsia="ja-JP"/>
              </w:rPr>
            </w:pPr>
            <w:r w:rsidRPr="00AB5FED">
              <w:t>The identity of the cancelling party</w:t>
            </w:r>
          </w:p>
        </w:tc>
      </w:tr>
      <w:tr w:rsidR="00A90238" w:rsidRPr="00AB5FED" w14:paraId="52116AD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248FCB"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AD099A"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65540" w14:textId="77777777" w:rsidR="00A90238" w:rsidRPr="00AB5FED" w:rsidRDefault="00A90238" w:rsidP="004260A6">
            <w:pPr>
              <w:pStyle w:val="TAL"/>
              <w:rPr>
                <w:lang w:eastAsia="ja-JP"/>
              </w:rPr>
            </w:pPr>
            <w:r w:rsidRPr="00AB5FED">
              <w:t xml:space="preserve">The </w:t>
            </w:r>
            <w:r>
              <w:t>MCVideo</w:t>
            </w:r>
            <w:r w:rsidRPr="00AB5FED">
              <w:t xml:space="preserve"> group ID on which the </w:t>
            </w:r>
            <w:r>
              <w:t>MCVideo in-progress</w:t>
            </w:r>
            <w:r w:rsidRPr="00AB5FED">
              <w:t xml:space="preserve"> emergency</w:t>
            </w:r>
            <w:r>
              <w:t xml:space="preserve"> state</w:t>
            </w:r>
            <w:r w:rsidRPr="00AB5FED">
              <w:t xml:space="preserve"> is </w:t>
            </w:r>
            <w:r>
              <w:t>to be cancelled.</w:t>
            </w:r>
          </w:p>
        </w:tc>
      </w:tr>
      <w:tr w:rsidR="00A90238" w:rsidRPr="00AB5FED" w14:paraId="1D818FE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3BA36E" w14:textId="77777777" w:rsidR="00A90238" w:rsidRPr="00AB5FED" w:rsidRDefault="00A90238" w:rsidP="004260A6">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95BB8" w14:textId="77777777" w:rsidR="00A90238" w:rsidRPr="00AB5FED" w:rsidRDefault="00A90238" w:rsidP="004260A6">
            <w:pPr>
              <w:pStyle w:val="TAL"/>
              <w:rPr>
                <w:lang w:eastAsia="ja-JP"/>
              </w:rPr>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409ADA" w14:textId="77777777" w:rsidR="00A90238" w:rsidRPr="00AB5FED" w:rsidRDefault="00A90238" w:rsidP="004260A6">
            <w:pPr>
              <w:pStyle w:val="TAL"/>
              <w:rPr>
                <w:lang w:eastAsia="ja-JP"/>
              </w:rPr>
            </w:pPr>
            <w:r w:rsidRPr="00AB5FED">
              <w:t xml:space="preserve">Indicates whether the emergency alert </w:t>
            </w:r>
            <w:r>
              <w:t xml:space="preserve">of the cancelling party </w:t>
            </w:r>
            <w:r w:rsidRPr="00AB5FED">
              <w:t>is to be cancelled</w:t>
            </w:r>
          </w:p>
        </w:tc>
      </w:tr>
    </w:tbl>
    <w:p w14:paraId="0E7ABB02" w14:textId="77777777" w:rsidR="00A90238" w:rsidRPr="00AB5FED" w:rsidRDefault="00A90238" w:rsidP="00A90238">
      <w:pPr>
        <w:rPr>
          <w:lang w:eastAsia="zh-CN"/>
        </w:rPr>
      </w:pPr>
    </w:p>
    <w:p w14:paraId="1564FBA5" w14:textId="77777777" w:rsidR="00A90238" w:rsidRPr="00AB5FED" w:rsidRDefault="00A90238" w:rsidP="00A90238">
      <w:pPr>
        <w:pStyle w:val="Heading5"/>
      </w:pPr>
      <w:bookmarkStart w:id="381" w:name="_Toc446052904"/>
      <w:bookmarkStart w:id="382" w:name="_Toc460616015"/>
      <w:bookmarkStart w:id="383" w:name="_Toc460616876"/>
      <w:bookmarkStart w:id="384" w:name="_Toc465162475"/>
      <w:bookmarkStart w:id="385" w:name="_Toc185772251"/>
      <w:r>
        <w:t>7.1.2.2.21</w:t>
      </w:r>
      <w:r w:rsidRPr="00AB5FED">
        <w:tab/>
      </w:r>
      <w:r>
        <w:t>MCVideo</w:t>
      </w:r>
      <w:r w:rsidRPr="00AB5FED">
        <w:t xml:space="preserve"> </w:t>
      </w:r>
      <w:r>
        <w:t xml:space="preserve">in-progress </w:t>
      </w:r>
      <w:r w:rsidRPr="00AB5FED">
        <w:t xml:space="preserve">emergency group </w:t>
      </w:r>
      <w:r>
        <w:t>state</w:t>
      </w:r>
      <w:r w:rsidRPr="00AB5FED">
        <w:t xml:space="preserve"> cancel </w:t>
      </w:r>
      <w:bookmarkEnd w:id="381"/>
      <w:r w:rsidRPr="00AB5FED">
        <w:t>response</w:t>
      </w:r>
      <w:bookmarkEnd w:id="382"/>
      <w:bookmarkEnd w:id="383"/>
      <w:bookmarkEnd w:id="384"/>
      <w:bookmarkEnd w:id="385"/>
    </w:p>
    <w:p w14:paraId="5E169A18" w14:textId="77777777" w:rsidR="00A90238" w:rsidRDefault="00A90238" w:rsidP="00A90238">
      <w:r w:rsidRPr="00AB5FED">
        <w:t>Table </w:t>
      </w:r>
      <w:r>
        <w:t>7.1.2.2.21</w:t>
      </w:r>
      <w:r w:rsidRPr="00AB5FED">
        <w:t xml:space="preserve">-1 describes the information flow </w:t>
      </w:r>
      <w:r>
        <w:t xml:space="preserve">MCVideo in-progress </w:t>
      </w:r>
      <w:r w:rsidRPr="00AB5FED">
        <w:t xml:space="preserve">emergency group </w:t>
      </w:r>
      <w:r>
        <w:t>state</w:t>
      </w:r>
      <w:r w:rsidRPr="00AB5FED">
        <w:t xml:space="preserve"> cancel response from the </w:t>
      </w:r>
      <w:r w:rsidRPr="00E1487F">
        <w:t xml:space="preserve">MCVideo server to the MCVideo server </w:t>
      </w:r>
      <w:r>
        <w:t>and from the MCVideo</w:t>
      </w:r>
      <w:r w:rsidRPr="00AB5FED">
        <w:t xml:space="preserve"> server to the </w:t>
      </w:r>
      <w:r>
        <w:t>MCVideo</w:t>
      </w:r>
      <w:r w:rsidRPr="00AB5FED">
        <w:t xml:space="preserve"> client.</w:t>
      </w:r>
      <w:r w:rsidRPr="00AB3CD2">
        <w:t xml:space="preserve"> </w:t>
      </w:r>
    </w:p>
    <w:p w14:paraId="24226A8E" w14:textId="77777777" w:rsidR="00A90238" w:rsidRPr="00AB5FED" w:rsidRDefault="00A90238" w:rsidP="00A90238">
      <w:pPr>
        <w:pStyle w:val="NO"/>
      </w:pPr>
      <w:r>
        <w:t>NOTE:</w:t>
      </w:r>
      <w:r>
        <w:tab/>
        <w:t>In Rel-14 and Rel-13 versions of this specification the name of this information flow is "MCVideo emergency group call cancel response".</w:t>
      </w:r>
    </w:p>
    <w:p w14:paraId="575E8946" w14:textId="77777777" w:rsidR="00A90238" w:rsidRPr="00AB5FED" w:rsidRDefault="00A90238" w:rsidP="00A90238">
      <w:pPr>
        <w:pStyle w:val="TH"/>
      </w:pPr>
      <w:r w:rsidRPr="00AB5FED">
        <w:t>Table </w:t>
      </w:r>
      <w:r>
        <w:t>7.1.2.2.21</w:t>
      </w:r>
      <w:r w:rsidRPr="00AB5FED">
        <w:t>-1</w:t>
      </w:r>
      <w:r>
        <w:t>:</w:t>
      </w:r>
      <w:r w:rsidRPr="00AB5FED">
        <w:t xml:space="preserve"> </w:t>
      </w:r>
      <w:r>
        <w:t>MCVideo</w:t>
      </w:r>
      <w:r w:rsidRPr="00AB5FED">
        <w:t xml:space="preserve"> </w:t>
      </w:r>
      <w:r>
        <w:t xml:space="preserve">in-progress </w:t>
      </w:r>
      <w:r w:rsidRPr="00AB5FED">
        <w:t xml:space="preserve">emergency group </w:t>
      </w:r>
      <w:r>
        <w:t>state</w:t>
      </w:r>
      <w:r w:rsidRPr="00AB5FED">
        <w:t xml:space="preserve">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B32F9E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C52B6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1EFA9E"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13DF7" w14:textId="77777777" w:rsidR="00A90238" w:rsidRPr="00AB5FED" w:rsidRDefault="00A90238" w:rsidP="004260A6">
            <w:pPr>
              <w:pStyle w:val="TAH"/>
              <w:rPr>
                <w:lang w:eastAsia="ja-JP"/>
              </w:rPr>
            </w:pPr>
            <w:r w:rsidRPr="00AB5FED">
              <w:t>Description</w:t>
            </w:r>
          </w:p>
        </w:tc>
      </w:tr>
      <w:tr w:rsidR="00A90238" w:rsidRPr="00AB5FED" w14:paraId="07B33C8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AA1691"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097FD"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437A30" w14:textId="77777777" w:rsidR="00A90238" w:rsidRPr="00AB5FED" w:rsidRDefault="00A90238" w:rsidP="004260A6">
            <w:pPr>
              <w:pStyle w:val="TAL"/>
              <w:rPr>
                <w:lang w:eastAsia="ja-JP"/>
              </w:rPr>
            </w:pPr>
            <w:r w:rsidRPr="00AB5FED">
              <w:t>The identity of the cancelling party</w:t>
            </w:r>
          </w:p>
        </w:tc>
      </w:tr>
      <w:tr w:rsidR="00A90238" w:rsidRPr="00AB5FED" w14:paraId="381B79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616FC"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4C7267"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CD9D62" w14:textId="77777777" w:rsidR="00A90238" w:rsidRPr="00AB5FED" w:rsidRDefault="00A90238" w:rsidP="004260A6">
            <w:pPr>
              <w:pStyle w:val="TAL"/>
              <w:rPr>
                <w:lang w:eastAsia="ja-JP"/>
              </w:rPr>
            </w:pPr>
            <w:r w:rsidRPr="00AB5FED">
              <w:t xml:space="preserve">The </w:t>
            </w:r>
            <w:r>
              <w:t>MCVideo</w:t>
            </w:r>
            <w:r w:rsidRPr="00AB5FED">
              <w:t xml:space="preserve"> group ID on which the </w:t>
            </w:r>
            <w:r>
              <w:t>MCVideo in-progress</w:t>
            </w:r>
            <w:r w:rsidRPr="00AB5FED">
              <w:t xml:space="preserve"> emergency </w:t>
            </w:r>
            <w:r>
              <w:t xml:space="preserve">state </w:t>
            </w:r>
            <w:r w:rsidRPr="00AB5FED">
              <w:t xml:space="preserve">is </w:t>
            </w:r>
            <w:r>
              <w:t>to be cancelled.</w:t>
            </w:r>
          </w:p>
        </w:tc>
      </w:tr>
    </w:tbl>
    <w:p w14:paraId="110D59F2" w14:textId="77777777" w:rsidR="00A90238" w:rsidRPr="00AB5FED" w:rsidRDefault="00A90238" w:rsidP="00A90238">
      <w:pPr>
        <w:rPr>
          <w:lang w:val="en-US" w:eastAsia="zh-CN"/>
        </w:rPr>
      </w:pPr>
    </w:p>
    <w:p w14:paraId="48405BE6" w14:textId="77777777" w:rsidR="00A90238" w:rsidRPr="00AB5FED" w:rsidRDefault="00A90238" w:rsidP="00A90238">
      <w:pPr>
        <w:pStyle w:val="Heading5"/>
      </w:pPr>
      <w:bookmarkStart w:id="386" w:name="_Toc433209745"/>
      <w:bookmarkStart w:id="387" w:name="_Toc460616020"/>
      <w:bookmarkStart w:id="388" w:name="_Toc460616881"/>
      <w:bookmarkStart w:id="389" w:name="_Toc465162481"/>
      <w:bookmarkStart w:id="390" w:name="_Toc185772252"/>
      <w:r>
        <w:t>7.1.2.2.22</w:t>
      </w:r>
      <w:r w:rsidRPr="00AB5FED">
        <w:tab/>
      </w:r>
      <w:r>
        <w:t>MCVideo</w:t>
      </w:r>
      <w:r w:rsidRPr="00AB5FED">
        <w:t xml:space="preserve"> imminent peril group call request</w:t>
      </w:r>
      <w:bookmarkEnd w:id="386"/>
      <w:bookmarkEnd w:id="387"/>
      <w:bookmarkEnd w:id="388"/>
      <w:bookmarkEnd w:id="389"/>
      <w:bookmarkEnd w:id="390"/>
    </w:p>
    <w:p w14:paraId="68126F3A" w14:textId="77777777" w:rsidR="00A90238" w:rsidRPr="00AB5FED" w:rsidRDefault="00A90238" w:rsidP="00A90238">
      <w:r w:rsidRPr="00AB5FED">
        <w:t>Table </w:t>
      </w:r>
      <w:r>
        <w:t>7.1.2.2.22</w:t>
      </w:r>
      <w:r w:rsidRPr="00AB5FED">
        <w:t xml:space="preserve">-1 describes the information flow </w:t>
      </w:r>
      <w:r>
        <w:t>MCVideo</w:t>
      </w:r>
      <w:r w:rsidRPr="00AB5FED">
        <w:t xml:space="preserve"> imminent peril group call request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2641FAC2" w14:textId="77777777" w:rsidR="00A90238" w:rsidRPr="00AB5FED" w:rsidRDefault="00A90238" w:rsidP="00A90238">
      <w:pPr>
        <w:pStyle w:val="TH"/>
      </w:pPr>
      <w:r w:rsidRPr="00AB5FED">
        <w:t>Table </w:t>
      </w:r>
      <w:r>
        <w:t>7.1.2.2.22</w:t>
      </w:r>
      <w:r w:rsidRPr="00AB5FED">
        <w:t>-1</w:t>
      </w:r>
      <w:r>
        <w:t>:</w:t>
      </w:r>
      <w:r w:rsidRPr="00AB5FED">
        <w:t xml:space="preserve"> </w:t>
      </w:r>
      <w:r>
        <w:t>MCVideo</w:t>
      </w:r>
      <w:r w:rsidRPr="00AB5FED">
        <w:t xml:space="preserve"> imminent peril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DE71E0F" w14:textId="77777777" w:rsidTr="004260A6">
        <w:trPr>
          <w:jc w:val="center"/>
        </w:trPr>
        <w:tc>
          <w:tcPr>
            <w:tcW w:w="2405" w:type="dxa"/>
            <w:tcMar>
              <w:top w:w="0" w:type="dxa"/>
              <w:left w:w="108" w:type="dxa"/>
              <w:bottom w:w="0" w:type="dxa"/>
              <w:right w:w="108" w:type="dxa"/>
            </w:tcMar>
            <w:hideMark/>
          </w:tcPr>
          <w:p w14:paraId="4C3DB387"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761D0DB8"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53A43737" w14:textId="77777777" w:rsidR="00A90238" w:rsidRPr="00AB5FED" w:rsidRDefault="00A90238" w:rsidP="004260A6">
            <w:pPr>
              <w:pStyle w:val="TAH"/>
            </w:pPr>
            <w:r w:rsidRPr="00AB5FED">
              <w:t>Description</w:t>
            </w:r>
          </w:p>
        </w:tc>
      </w:tr>
      <w:tr w:rsidR="00A90238" w:rsidRPr="00AB5FED" w14:paraId="180B5BA5" w14:textId="77777777" w:rsidTr="004260A6">
        <w:trPr>
          <w:jc w:val="center"/>
        </w:trPr>
        <w:tc>
          <w:tcPr>
            <w:tcW w:w="2405" w:type="dxa"/>
            <w:tcMar>
              <w:top w:w="0" w:type="dxa"/>
              <w:left w:w="108" w:type="dxa"/>
              <w:bottom w:w="0" w:type="dxa"/>
              <w:right w:w="108" w:type="dxa"/>
            </w:tcMar>
            <w:hideMark/>
          </w:tcPr>
          <w:p w14:paraId="06790091"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6B17695B"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C31A81D" w14:textId="77777777" w:rsidR="00A90238" w:rsidRPr="00AB5FED" w:rsidRDefault="00A90238" w:rsidP="004260A6">
            <w:pPr>
              <w:pStyle w:val="TAL"/>
            </w:pPr>
            <w:r w:rsidRPr="00AB5FED">
              <w:t>The identity of the calling party</w:t>
            </w:r>
          </w:p>
        </w:tc>
      </w:tr>
      <w:tr w:rsidR="00A90238" w:rsidRPr="00AB5FED" w14:paraId="443D6F1C" w14:textId="77777777" w:rsidTr="004260A6">
        <w:trPr>
          <w:jc w:val="center"/>
        </w:trPr>
        <w:tc>
          <w:tcPr>
            <w:tcW w:w="2405" w:type="dxa"/>
            <w:tcMar>
              <w:top w:w="0" w:type="dxa"/>
              <w:left w:w="108" w:type="dxa"/>
              <w:bottom w:w="0" w:type="dxa"/>
              <w:right w:w="108" w:type="dxa"/>
            </w:tcMar>
          </w:tcPr>
          <w:p w14:paraId="06C78D34" w14:textId="77777777" w:rsidR="00A90238" w:rsidRDefault="00A90238" w:rsidP="004260A6">
            <w:pPr>
              <w:pStyle w:val="TAL"/>
            </w:pPr>
            <w:r w:rsidRPr="00AB1CBB">
              <w:t>Functional alias</w:t>
            </w:r>
          </w:p>
        </w:tc>
        <w:tc>
          <w:tcPr>
            <w:tcW w:w="1097" w:type="dxa"/>
            <w:tcMar>
              <w:top w:w="0" w:type="dxa"/>
              <w:left w:w="108" w:type="dxa"/>
              <w:bottom w:w="0" w:type="dxa"/>
              <w:right w:w="108" w:type="dxa"/>
            </w:tcMar>
          </w:tcPr>
          <w:p w14:paraId="3080C993" w14:textId="77777777" w:rsidR="00A90238" w:rsidRPr="00AB5FED" w:rsidRDefault="00A90238" w:rsidP="004260A6">
            <w:pPr>
              <w:pStyle w:val="TAL"/>
            </w:pPr>
            <w:r w:rsidRPr="00AB1CBB">
              <w:t>O</w:t>
            </w:r>
          </w:p>
        </w:tc>
        <w:tc>
          <w:tcPr>
            <w:tcW w:w="2700" w:type="dxa"/>
            <w:tcMar>
              <w:top w:w="0" w:type="dxa"/>
              <w:left w:w="108" w:type="dxa"/>
              <w:bottom w:w="0" w:type="dxa"/>
              <w:right w:w="108" w:type="dxa"/>
            </w:tcMar>
          </w:tcPr>
          <w:p w14:paraId="57C1E365" w14:textId="77777777" w:rsidR="00A90238" w:rsidRPr="00AB5FED" w:rsidRDefault="00A90238" w:rsidP="004260A6">
            <w:pPr>
              <w:pStyle w:val="TAL"/>
            </w:pPr>
            <w:r w:rsidRPr="00AB1CBB">
              <w:t>The fu</w:t>
            </w:r>
            <w:r>
              <w:t>nctional alias of the calling</w:t>
            </w:r>
            <w:r w:rsidRPr="00AB1CBB">
              <w:t xml:space="preserve"> party</w:t>
            </w:r>
          </w:p>
        </w:tc>
      </w:tr>
      <w:tr w:rsidR="00A90238" w:rsidRPr="00AB5FED" w14:paraId="7DE9B5F4" w14:textId="77777777" w:rsidTr="004260A6">
        <w:trPr>
          <w:jc w:val="center"/>
        </w:trPr>
        <w:tc>
          <w:tcPr>
            <w:tcW w:w="2405" w:type="dxa"/>
            <w:tcMar>
              <w:top w:w="0" w:type="dxa"/>
              <w:left w:w="108" w:type="dxa"/>
              <w:bottom w:w="0" w:type="dxa"/>
              <w:right w:w="108" w:type="dxa"/>
            </w:tcMar>
            <w:hideMark/>
          </w:tcPr>
          <w:p w14:paraId="03DC61B6" w14:textId="77777777" w:rsidR="00A90238" w:rsidRPr="00AB5FED" w:rsidRDefault="00A90238" w:rsidP="004260A6">
            <w:pPr>
              <w:pStyle w:val="TAL"/>
            </w:pPr>
            <w:r>
              <w:t>MCVideo</w:t>
            </w:r>
            <w:r w:rsidRPr="00AB5FED">
              <w:t xml:space="preserve"> group ID</w:t>
            </w:r>
          </w:p>
        </w:tc>
        <w:tc>
          <w:tcPr>
            <w:tcW w:w="1097" w:type="dxa"/>
            <w:tcMar>
              <w:top w:w="0" w:type="dxa"/>
              <w:left w:w="108" w:type="dxa"/>
              <w:bottom w:w="0" w:type="dxa"/>
              <w:right w:w="108" w:type="dxa"/>
            </w:tcMar>
            <w:hideMark/>
          </w:tcPr>
          <w:p w14:paraId="389D431B"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424414C" w14:textId="77777777" w:rsidR="00A90238" w:rsidRPr="00AB5FED" w:rsidRDefault="00A90238" w:rsidP="004260A6">
            <w:pPr>
              <w:pStyle w:val="TAL"/>
            </w:pPr>
            <w:r w:rsidRPr="00AB5FED">
              <w:t xml:space="preserve">The </w:t>
            </w:r>
            <w:r>
              <w:t>MCVideo</w:t>
            </w:r>
            <w:r w:rsidRPr="00AB5FED">
              <w:t xml:space="preserve"> group ID on which the call is to be conducted</w:t>
            </w:r>
          </w:p>
        </w:tc>
      </w:tr>
      <w:tr w:rsidR="00A90238" w:rsidRPr="00AB5FED" w14:paraId="2550A0C7" w14:textId="77777777" w:rsidTr="004260A6">
        <w:trPr>
          <w:jc w:val="center"/>
        </w:trPr>
        <w:tc>
          <w:tcPr>
            <w:tcW w:w="2405" w:type="dxa"/>
            <w:tcMar>
              <w:top w:w="0" w:type="dxa"/>
              <w:left w:w="108" w:type="dxa"/>
              <w:bottom w:w="0" w:type="dxa"/>
              <w:right w:w="108" w:type="dxa"/>
            </w:tcMar>
          </w:tcPr>
          <w:p w14:paraId="09F65E6F" w14:textId="77777777" w:rsidR="00A90238" w:rsidRDefault="00A90238" w:rsidP="004260A6">
            <w:pPr>
              <w:pStyle w:val="TAL"/>
            </w:pPr>
            <w:r>
              <w:t>Requested priority</w:t>
            </w:r>
          </w:p>
        </w:tc>
        <w:tc>
          <w:tcPr>
            <w:tcW w:w="1097" w:type="dxa"/>
            <w:tcMar>
              <w:top w:w="0" w:type="dxa"/>
              <w:left w:w="108" w:type="dxa"/>
              <w:bottom w:w="0" w:type="dxa"/>
              <w:right w:w="108" w:type="dxa"/>
            </w:tcMar>
          </w:tcPr>
          <w:p w14:paraId="4B91877D" w14:textId="77777777" w:rsidR="00A90238" w:rsidRPr="00AB5FED" w:rsidRDefault="00A90238" w:rsidP="004260A6">
            <w:pPr>
              <w:pStyle w:val="TAL"/>
            </w:pPr>
            <w:r>
              <w:t>O</w:t>
            </w:r>
          </w:p>
        </w:tc>
        <w:tc>
          <w:tcPr>
            <w:tcW w:w="2700" w:type="dxa"/>
            <w:tcMar>
              <w:top w:w="0" w:type="dxa"/>
              <w:left w:w="108" w:type="dxa"/>
              <w:bottom w:w="0" w:type="dxa"/>
              <w:right w:w="108" w:type="dxa"/>
            </w:tcMar>
          </w:tcPr>
          <w:p w14:paraId="2907A4F9" w14:textId="77777777" w:rsidR="00A90238" w:rsidRPr="00AB5FED" w:rsidRDefault="00A90238" w:rsidP="004260A6">
            <w:pPr>
              <w:pStyle w:val="TAL"/>
            </w:pPr>
            <w:r>
              <w:t>Priority level requested for the call</w:t>
            </w:r>
          </w:p>
        </w:tc>
      </w:tr>
      <w:tr w:rsidR="00A90238" w:rsidRPr="00AB5FED" w14:paraId="6FC4C782" w14:textId="77777777" w:rsidTr="004260A6">
        <w:trPr>
          <w:jc w:val="center"/>
        </w:trPr>
        <w:tc>
          <w:tcPr>
            <w:tcW w:w="2405" w:type="dxa"/>
            <w:tcMar>
              <w:top w:w="0" w:type="dxa"/>
              <w:left w:w="108" w:type="dxa"/>
              <w:bottom w:w="0" w:type="dxa"/>
              <w:right w:w="108" w:type="dxa"/>
            </w:tcMar>
            <w:hideMark/>
          </w:tcPr>
          <w:p w14:paraId="2134AE3D" w14:textId="77777777" w:rsidR="00A90238" w:rsidRPr="00AB5FED" w:rsidRDefault="00A90238" w:rsidP="004260A6">
            <w:pPr>
              <w:pStyle w:val="TAL"/>
            </w:pPr>
            <w:r w:rsidRPr="00AB5FED">
              <w:t>Imminent peril indicator</w:t>
            </w:r>
          </w:p>
        </w:tc>
        <w:tc>
          <w:tcPr>
            <w:tcW w:w="1097" w:type="dxa"/>
            <w:tcMar>
              <w:top w:w="0" w:type="dxa"/>
              <w:left w:w="108" w:type="dxa"/>
              <w:bottom w:w="0" w:type="dxa"/>
              <w:right w:w="108" w:type="dxa"/>
            </w:tcMar>
            <w:hideMark/>
          </w:tcPr>
          <w:p w14:paraId="7D0D199F"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A9CE331" w14:textId="77777777" w:rsidR="00A90238" w:rsidRPr="00AB5FED" w:rsidRDefault="00A90238" w:rsidP="004260A6">
            <w:pPr>
              <w:pStyle w:val="TAL"/>
            </w:pPr>
            <w:r w:rsidRPr="00AB5FED">
              <w:t>Indicates that the group call request is an imminent peril call</w:t>
            </w:r>
          </w:p>
        </w:tc>
      </w:tr>
    </w:tbl>
    <w:p w14:paraId="6B26B80A" w14:textId="77777777" w:rsidR="00A90238" w:rsidRPr="00AB5FED" w:rsidRDefault="00A90238" w:rsidP="00A90238">
      <w:pPr>
        <w:rPr>
          <w:lang w:eastAsia="zh-CN"/>
        </w:rPr>
      </w:pPr>
    </w:p>
    <w:p w14:paraId="476F548A" w14:textId="77777777" w:rsidR="00A90238" w:rsidRPr="00AB5FED" w:rsidRDefault="00A90238" w:rsidP="00A90238">
      <w:pPr>
        <w:pStyle w:val="Heading5"/>
      </w:pPr>
      <w:bookmarkStart w:id="391" w:name="_Toc460616021"/>
      <w:bookmarkStart w:id="392" w:name="_Toc460616882"/>
      <w:bookmarkStart w:id="393" w:name="_Toc465162482"/>
      <w:bookmarkStart w:id="394" w:name="_Toc185772253"/>
      <w:r>
        <w:t>7.1.2.2.23</w:t>
      </w:r>
      <w:r w:rsidRPr="00AB5FED">
        <w:tab/>
      </w:r>
      <w:r>
        <w:t>MCVideo</w:t>
      </w:r>
      <w:r w:rsidRPr="00AB5FED">
        <w:t xml:space="preserve"> imminent peril group call response</w:t>
      </w:r>
      <w:bookmarkEnd w:id="391"/>
      <w:bookmarkEnd w:id="392"/>
      <w:bookmarkEnd w:id="393"/>
      <w:bookmarkEnd w:id="394"/>
    </w:p>
    <w:p w14:paraId="150B042F" w14:textId="77777777" w:rsidR="00A90238" w:rsidRPr="00AB5FED" w:rsidRDefault="00A90238" w:rsidP="00A90238">
      <w:r w:rsidRPr="00AB5FED">
        <w:t>Table </w:t>
      </w:r>
      <w:r>
        <w:t>7.1.2.2.23</w:t>
      </w:r>
      <w:r w:rsidRPr="00AB5FED">
        <w:t xml:space="preserve">-1 describes the information flow </w:t>
      </w:r>
      <w:r>
        <w:t>MCVideo</w:t>
      </w:r>
      <w:r w:rsidRPr="00AB5FED">
        <w:t xml:space="preserve"> imminent peril group call response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62AC2E94" w14:textId="77777777" w:rsidR="00A90238" w:rsidRPr="00AB5FED" w:rsidRDefault="00A90238" w:rsidP="00A90238">
      <w:pPr>
        <w:pStyle w:val="TH"/>
      </w:pPr>
      <w:r w:rsidRPr="00AB5FED">
        <w:lastRenderedPageBreak/>
        <w:t>Table </w:t>
      </w:r>
      <w:r>
        <w:t>7.1.2.2.23</w:t>
      </w:r>
      <w:r w:rsidRPr="00AB5FED">
        <w:t>-1</w:t>
      </w:r>
      <w:r>
        <w:t>:</w:t>
      </w:r>
      <w:r w:rsidRPr="00AB5FED">
        <w:t xml:space="preserve"> </w:t>
      </w:r>
      <w:r>
        <w:t>MCVideo</w:t>
      </w:r>
      <w:r w:rsidRPr="00AB5FED">
        <w:t xml:space="preserve"> imminent peril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813CF4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83C3C1"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F96A61"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72C59C" w14:textId="77777777" w:rsidR="00A90238" w:rsidRPr="00AB5FED" w:rsidRDefault="00A90238" w:rsidP="004260A6">
            <w:pPr>
              <w:pStyle w:val="TAH"/>
            </w:pPr>
            <w:r w:rsidRPr="00AB5FED">
              <w:t>Description</w:t>
            </w:r>
          </w:p>
        </w:tc>
      </w:tr>
      <w:tr w:rsidR="00A90238" w:rsidRPr="00AB5FED" w14:paraId="54A93A1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02EBC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1CBC44"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6F374C" w14:textId="77777777" w:rsidR="00A90238" w:rsidRPr="00AB5FED" w:rsidRDefault="00A90238" w:rsidP="004260A6">
            <w:pPr>
              <w:pStyle w:val="TAL"/>
            </w:pPr>
            <w:r w:rsidRPr="00AB5FED">
              <w:t>The identity of the calling party</w:t>
            </w:r>
          </w:p>
        </w:tc>
      </w:tr>
      <w:tr w:rsidR="00A90238" w:rsidRPr="00AB5FED" w14:paraId="75E70B9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26A29A" w14:textId="77777777" w:rsidR="00A90238" w:rsidRPr="00AB5FED" w:rsidRDefault="00A90238" w:rsidP="004260A6">
            <w:pPr>
              <w:pStyle w:val="TAL"/>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38DFC4"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ED1261" w14:textId="77777777" w:rsidR="00A90238" w:rsidRPr="00AB5FED" w:rsidRDefault="00A90238" w:rsidP="004260A6">
            <w:pPr>
              <w:pStyle w:val="TAL"/>
            </w:pPr>
            <w:r w:rsidRPr="00AB5FED">
              <w:t xml:space="preserve">The </w:t>
            </w:r>
            <w:r>
              <w:t>MCVideo</w:t>
            </w:r>
            <w:r w:rsidRPr="00AB5FED">
              <w:t xml:space="preserve"> group ID on which the call is to be conducted</w:t>
            </w:r>
          </w:p>
        </w:tc>
      </w:tr>
      <w:tr w:rsidR="00A90238" w:rsidRPr="00AB5FED" w14:paraId="4FBBB919" w14:textId="77777777" w:rsidTr="004260A6">
        <w:trPr>
          <w:trHeight w:val="259"/>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B3D54D" w14:textId="77777777" w:rsidR="00A90238" w:rsidRDefault="00A90238" w:rsidP="004260A6">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ACF26"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B9DF64"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w:t>
            </w:r>
            <w:r>
              <w:rPr>
                <w:lang w:eastAsia="zh-CN"/>
              </w:rPr>
              <w:t xml:space="preserve">MCVideo imminent peril </w:t>
            </w:r>
            <w:r>
              <w:rPr>
                <w:rFonts w:hint="eastAsia"/>
                <w:lang w:eastAsia="zh-CN"/>
              </w:rPr>
              <w:t xml:space="preserve">group call request </w:t>
            </w:r>
            <w:r>
              <w:rPr>
                <w:lang w:eastAsia="zh-CN"/>
              </w:rPr>
              <w:t>(success or failure)</w:t>
            </w:r>
          </w:p>
        </w:tc>
      </w:tr>
    </w:tbl>
    <w:p w14:paraId="6FB8CFA4" w14:textId="77777777" w:rsidR="00A90238" w:rsidRPr="00AB5FED" w:rsidRDefault="00A90238" w:rsidP="00A90238">
      <w:pPr>
        <w:rPr>
          <w:lang w:val="en-US" w:eastAsia="zh-CN"/>
        </w:rPr>
      </w:pPr>
    </w:p>
    <w:p w14:paraId="2002C56F" w14:textId="77777777" w:rsidR="00A90238" w:rsidRPr="00AB5FED" w:rsidRDefault="00A90238" w:rsidP="00A90238">
      <w:pPr>
        <w:pStyle w:val="Heading5"/>
      </w:pPr>
      <w:bookmarkStart w:id="395" w:name="_Toc433209746"/>
      <w:bookmarkStart w:id="396" w:name="_Toc460616022"/>
      <w:bookmarkStart w:id="397" w:name="_Toc460616883"/>
      <w:bookmarkStart w:id="398" w:name="_Toc465162483"/>
      <w:bookmarkStart w:id="399" w:name="_Toc185772254"/>
      <w:r>
        <w:t>7.1.2.2.24</w:t>
      </w:r>
      <w:r w:rsidRPr="00AB5FED">
        <w:tab/>
      </w:r>
      <w:r>
        <w:t>MCVideo</w:t>
      </w:r>
      <w:r w:rsidRPr="00AB5FED">
        <w:t xml:space="preserve"> imminent peril group call cancel request</w:t>
      </w:r>
      <w:bookmarkEnd w:id="395"/>
      <w:bookmarkEnd w:id="396"/>
      <w:bookmarkEnd w:id="397"/>
      <w:bookmarkEnd w:id="398"/>
      <w:bookmarkEnd w:id="399"/>
    </w:p>
    <w:p w14:paraId="255CFABC" w14:textId="77777777" w:rsidR="00A90238" w:rsidRPr="00AB5FED" w:rsidRDefault="00A90238" w:rsidP="00A90238">
      <w:r w:rsidRPr="00AB5FED">
        <w:t>Table </w:t>
      </w:r>
      <w:r>
        <w:t>7.1.2.2.24</w:t>
      </w:r>
      <w:r w:rsidRPr="00AB5FED">
        <w:t xml:space="preserve">-1 describes the information flow </w:t>
      </w:r>
      <w:r>
        <w:t>MCVideo</w:t>
      </w:r>
      <w:r w:rsidRPr="00AB5FED">
        <w:t xml:space="preserve"> imminent peril group call cancel request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7B0BB5BE" w14:textId="77777777" w:rsidR="00A90238" w:rsidRPr="00AB5FED" w:rsidRDefault="00A90238" w:rsidP="00A90238">
      <w:pPr>
        <w:pStyle w:val="TH"/>
      </w:pPr>
      <w:r w:rsidRPr="00AB5FED">
        <w:t>Table </w:t>
      </w:r>
      <w:r>
        <w:t>7.1.2.2.24</w:t>
      </w:r>
      <w:r w:rsidRPr="00AB5FED">
        <w:t>-1</w:t>
      </w:r>
      <w:r>
        <w:t>:</w:t>
      </w:r>
      <w:r w:rsidRPr="00AB5FED">
        <w:t xml:space="preserve"> </w:t>
      </w:r>
      <w:r>
        <w:t>MCVideo</w:t>
      </w:r>
      <w:r w:rsidRPr="00AB5FED">
        <w:t xml:space="preserve"> imminent peril group call cancel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42BA1BCB" w14:textId="77777777" w:rsidTr="004260A6">
        <w:trPr>
          <w:jc w:val="center"/>
        </w:trPr>
        <w:tc>
          <w:tcPr>
            <w:tcW w:w="2405" w:type="dxa"/>
            <w:tcMar>
              <w:top w:w="0" w:type="dxa"/>
              <w:left w:w="108" w:type="dxa"/>
              <w:bottom w:w="0" w:type="dxa"/>
              <w:right w:w="108" w:type="dxa"/>
            </w:tcMar>
            <w:hideMark/>
          </w:tcPr>
          <w:p w14:paraId="0B4823C0"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69903B9D"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5D4BDF15" w14:textId="77777777" w:rsidR="00A90238" w:rsidRPr="00AB5FED" w:rsidRDefault="00A90238" w:rsidP="004260A6">
            <w:pPr>
              <w:pStyle w:val="TAH"/>
            </w:pPr>
            <w:r w:rsidRPr="00AB5FED">
              <w:t>Description</w:t>
            </w:r>
          </w:p>
        </w:tc>
      </w:tr>
      <w:tr w:rsidR="00A90238" w:rsidRPr="00AB5FED" w14:paraId="7C8DD541" w14:textId="77777777" w:rsidTr="004260A6">
        <w:trPr>
          <w:jc w:val="center"/>
        </w:trPr>
        <w:tc>
          <w:tcPr>
            <w:tcW w:w="2405" w:type="dxa"/>
            <w:tcMar>
              <w:top w:w="0" w:type="dxa"/>
              <w:left w:w="108" w:type="dxa"/>
              <w:bottom w:w="0" w:type="dxa"/>
              <w:right w:w="108" w:type="dxa"/>
            </w:tcMar>
            <w:hideMark/>
          </w:tcPr>
          <w:p w14:paraId="78C91B8D"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5632E423"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966EC8D" w14:textId="77777777" w:rsidR="00A90238" w:rsidRPr="00AB5FED" w:rsidRDefault="00A90238" w:rsidP="004260A6">
            <w:pPr>
              <w:pStyle w:val="TAL"/>
            </w:pPr>
            <w:r w:rsidRPr="00AB5FED">
              <w:t>The identity of the cancelling party</w:t>
            </w:r>
          </w:p>
        </w:tc>
      </w:tr>
      <w:tr w:rsidR="00A90238" w:rsidRPr="00AB5FED" w14:paraId="22C046C4" w14:textId="77777777" w:rsidTr="004260A6">
        <w:trPr>
          <w:jc w:val="center"/>
        </w:trPr>
        <w:tc>
          <w:tcPr>
            <w:tcW w:w="2405" w:type="dxa"/>
            <w:tcMar>
              <w:top w:w="0" w:type="dxa"/>
              <w:left w:w="108" w:type="dxa"/>
              <w:bottom w:w="0" w:type="dxa"/>
              <w:right w:w="108" w:type="dxa"/>
            </w:tcMar>
            <w:hideMark/>
          </w:tcPr>
          <w:p w14:paraId="683B1E84" w14:textId="77777777" w:rsidR="00A90238" w:rsidRPr="00AB5FED" w:rsidRDefault="00A90238" w:rsidP="004260A6">
            <w:pPr>
              <w:pStyle w:val="TAL"/>
            </w:pPr>
            <w:r>
              <w:t>MCVideo</w:t>
            </w:r>
            <w:r w:rsidRPr="00AB5FED">
              <w:t xml:space="preserve"> group ID</w:t>
            </w:r>
          </w:p>
        </w:tc>
        <w:tc>
          <w:tcPr>
            <w:tcW w:w="1097" w:type="dxa"/>
            <w:tcMar>
              <w:top w:w="0" w:type="dxa"/>
              <w:left w:w="108" w:type="dxa"/>
              <w:bottom w:w="0" w:type="dxa"/>
              <w:right w:w="108" w:type="dxa"/>
            </w:tcMar>
            <w:hideMark/>
          </w:tcPr>
          <w:p w14:paraId="3F0E8A31"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2BD84448" w14:textId="77777777" w:rsidR="00A90238" w:rsidRPr="00AB5FED" w:rsidRDefault="00A90238" w:rsidP="004260A6">
            <w:pPr>
              <w:pStyle w:val="TAL"/>
            </w:pPr>
            <w:r w:rsidRPr="00AB5FED">
              <w:t xml:space="preserve">The </w:t>
            </w:r>
            <w:r>
              <w:t>MCVideo</w:t>
            </w:r>
            <w:r w:rsidRPr="00AB5FED">
              <w:t xml:space="preserve"> group ID on which the imminent peril is to be cancelled</w:t>
            </w:r>
          </w:p>
        </w:tc>
      </w:tr>
    </w:tbl>
    <w:p w14:paraId="4567810E" w14:textId="77777777" w:rsidR="00A90238" w:rsidRPr="00AB5FED" w:rsidRDefault="00A90238" w:rsidP="00A90238">
      <w:pPr>
        <w:rPr>
          <w:lang w:eastAsia="zh-CN"/>
        </w:rPr>
      </w:pPr>
    </w:p>
    <w:p w14:paraId="2ECEC43D" w14:textId="77777777" w:rsidR="00A90238" w:rsidRPr="00AB5FED" w:rsidRDefault="00A90238" w:rsidP="00A90238">
      <w:pPr>
        <w:pStyle w:val="Heading5"/>
      </w:pPr>
      <w:bookmarkStart w:id="400" w:name="_Toc460616023"/>
      <w:bookmarkStart w:id="401" w:name="_Toc460616884"/>
      <w:bookmarkStart w:id="402" w:name="_Toc465162484"/>
      <w:bookmarkStart w:id="403" w:name="_Toc185772255"/>
      <w:r>
        <w:t>7.1.2.2.25</w:t>
      </w:r>
      <w:r w:rsidRPr="00AB5FED">
        <w:tab/>
      </w:r>
      <w:r>
        <w:t>MCVideo</w:t>
      </w:r>
      <w:r w:rsidRPr="00AB5FED">
        <w:t xml:space="preserve"> imminent peril group call cancel response</w:t>
      </w:r>
      <w:bookmarkEnd w:id="400"/>
      <w:bookmarkEnd w:id="401"/>
      <w:bookmarkEnd w:id="402"/>
      <w:bookmarkEnd w:id="403"/>
    </w:p>
    <w:p w14:paraId="4D4B1CF2" w14:textId="77777777" w:rsidR="00A90238" w:rsidRPr="00AB5FED" w:rsidRDefault="00A90238" w:rsidP="00A90238">
      <w:r w:rsidRPr="00AB5FED">
        <w:t>Table </w:t>
      </w:r>
      <w:r>
        <w:t>7.1.2.2.25</w:t>
      </w:r>
      <w:r w:rsidRPr="00AB5FED">
        <w:t xml:space="preserve">-1 describes the information flow </w:t>
      </w:r>
      <w:r>
        <w:t>MCVideo</w:t>
      </w:r>
      <w:r w:rsidRPr="00AB5FED">
        <w:t xml:space="preserve"> imminent peril group call cancel response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55A24003" w14:textId="77777777" w:rsidR="00A90238" w:rsidRPr="00AB5FED" w:rsidRDefault="00A90238" w:rsidP="00A90238">
      <w:pPr>
        <w:pStyle w:val="TH"/>
      </w:pPr>
      <w:r w:rsidRPr="00AB5FED">
        <w:t>Table </w:t>
      </w:r>
      <w:r>
        <w:t>7.1.2.2.25</w:t>
      </w:r>
      <w:r w:rsidRPr="00AB5FED">
        <w:t>-1</w:t>
      </w:r>
      <w:r>
        <w:t>:</w:t>
      </w:r>
      <w:r w:rsidRPr="00AB5FED">
        <w:t xml:space="preserve"> </w:t>
      </w:r>
      <w:r>
        <w:t>MCVideo</w:t>
      </w:r>
      <w:r w:rsidRPr="00AB5FED">
        <w:t xml:space="preserve"> imminent peril group call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871CE4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E9399"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F12CA0"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49BA02" w14:textId="77777777" w:rsidR="00A90238" w:rsidRPr="00AB5FED" w:rsidRDefault="00A90238" w:rsidP="004260A6">
            <w:pPr>
              <w:pStyle w:val="TAH"/>
            </w:pPr>
            <w:r w:rsidRPr="00AB5FED">
              <w:t>Description</w:t>
            </w:r>
          </w:p>
        </w:tc>
      </w:tr>
      <w:tr w:rsidR="00A90238" w:rsidRPr="00AB5FED" w14:paraId="5E8E9D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3FEE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757E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D36321" w14:textId="77777777" w:rsidR="00A90238" w:rsidRPr="00AB5FED" w:rsidRDefault="00A90238" w:rsidP="004260A6">
            <w:pPr>
              <w:pStyle w:val="TAL"/>
            </w:pPr>
            <w:r w:rsidRPr="00AB5FED">
              <w:t>The identity of the cancelling party</w:t>
            </w:r>
          </w:p>
        </w:tc>
      </w:tr>
      <w:tr w:rsidR="00A90238" w:rsidRPr="00AB5FED" w14:paraId="606479F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4FCFC" w14:textId="77777777" w:rsidR="00A90238" w:rsidRPr="00AB5FED" w:rsidRDefault="00A90238" w:rsidP="004260A6">
            <w:pPr>
              <w:pStyle w:val="TAL"/>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DA0A4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C9A24E" w14:textId="77777777" w:rsidR="00A90238" w:rsidRPr="00AB5FED" w:rsidRDefault="00A90238" w:rsidP="004260A6">
            <w:pPr>
              <w:pStyle w:val="TAL"/>
            </w:pPr>
            <w:r w:rsidRPr="00AB5FED">
              <w:t xml:space="preserve">The </w:t>
            </w:r>
            <w:r>
              <w:t>MCVideo</w:t>
            </w:r>
            <w:r w:rsidRPr="00AB5FED">
              <w:t xml:space="preserve"> group ID on which the imminent peril is to be cancelled</w:t>
            </w:r>
          </w:p>
        </w:tc>
      </w:tr>
    </w:tbl>
    <w:p w14:paraId="09A85E64" w14:textId="77777777" w:rsidR="00A90238" w:rsidRPr="00AB5FED" w:rsidRDefault="00A90238" w:rsidP="00A90238">
      <w:pPr>
        <w:rPr>
          <w:lang w:val="en-US" w:eastAsia="zh-CN"/>
        </w:rPr>
      </w:pPr>
    </w:p>
    <w:p w14:paraId="1B39CB64" w14:textId="77777777" w:rsidR="00A90238" w:rsidRPr="00AB5FED" w:rsidRDefault="00A90238" w:rsidP="00A90238">
      <w:pPr>
        <w:pStyle w:val="Heading4"/>
      </w:pPr>
      <w:bookmarkStart w:id="404" w:name="_Toc185772256"/>
      <w:r>
        <w:rPr>
          <w:rFonts w:hint="eastAsia"/>
          <w:lang w:val="nl-NL" w:eastAsia="zh-CN"/>
        </w:rPr>
        <w:t>7</w:t>
      </w:r>
      <w:r w:rsidRPr="00AB5FED">
        <w:rPr>
          <w:lang w:val="nl-NL"/>
        </w:rPr>
        <w:t>.</w:t>
      </w:r>
      <w:r>
        <w:rPr>
          <w:rFonts w:hint="eastAsia"/>
          <w:lang w:val="nl-NL" w:eastAsia="zh-CN"/>
        </w:rPr>
        <w:t>1</w:t>
      </w:r>
      <w:r w:rsidRPr="00AB5FED">
        <w:rPr>
          <w:lang w:val="nl-NL"/>
        </w:rPr>
        <w:t>.2.3</w:t>
      </w:r>
      <w:r w:rsidRPr="00AB5FED">
        <w:rPr>
          <w:lang w:val="nl-NL"/>
        </w:rPr>
        <w:tab/>
        <w:t>Group call within one MC system</w:t>
      </w:r>
      <w:bookmarkEnd w:id="300"/>
      <w:bookmarkEnd w:id="301"/>
      <w:bookmarkEnd w:id="302"/>
      <w:bookmarkEnd w:id="404"/>
    </w:p>
    <w:p w14:paraId="133C837D" w14:textId="77777777" w:rsidR="00A90238" w:rsidRPr="00AB5FED" w:rsidRDefault="00A90238" w:rsidP="00A90238">
      <w:pPr>
        <w:pStyle w:val="Heading5"/>
        <w:rPr>
          <w:lang w:val="nl-NL"/>
        </w:rPr>
      </w:pPr>
      <w:bookmarkStart w:id="405" w:name="_Toc433209748"/>
      <w:bookmarkStart w:id="406" w:name="_Toc460616044"/>
      <w:bookmarkStart w:id="407" w:name="_Toc460616905"/>
      <w:bookmarkStart w:id="408" w:name="_Toc460662294"/>
      <w:bookmarkStart w:id="409" w:name="_Toc424654491"/>
      <w:bookmarkStart w:id="410" w:name="_Toc428365078"/>
      <w:bookmarkStart w:id="411" w:name="_Toc185772257"/>
      <w:r>
        <w:rPr>
          <w:rFonts w:hint="eastAsia"/>
          <w:lang w:val="nl-NL" w:eastAsia="zh-CN"/>
        </w:rPr>
        <w:t>7</w:t>
      </w:r>
      <w:r w:rsidRPr="00AB5FED">
        <w:rPr>
          <w:lang w:val="nl-NL"/>
        </w:rPr>
        <w:t>.</w:t>
      </w:r>
      <w:r>
        <w:rPr>
          <w:rFonts w:hint="eastAsia"/>
          <w:lang w:val="nl-NL" w:eastAsia="zh-CN"/>
        </w:rPr>
        <w:t>1</w:t>
      </w:r>
      <w:r w:rsidRPr="00AB5FED">
        <w:rPr>
          <w:lang w:val="nl-NL"/>
        </w:rPr>
        <w:t>.2.3.1</w:t>
      </w:r>
      <w:r w:rsidRPr="00AB5FED">
        <w:rPr>
          <w:lang w:val="nl-NL"/>
        </w:rPr>
        <w:tab/>
        <w:t>Group call models</w:t>
      </w:r>
      <w:bookmarkEnd w:id="405"/>
      <w:bookmarkEnd w:id="406"/>
      <w:bookmarkEnd w:id="407"/>
      <w:bookmarkEnd w:id="408"/>
      <w:bookmarkEnd w:id="411"/>
    </w:p>
    <w:p w14:paraId="138D02D1" w14:textId="77777777" w:rsidR="00A90238" w:rsidRPr="00AB5FED" w:rsidRDefault="00A90238" w:rsidP="00A90238">
      <w:pPr>
        <w:pStyle w:val="Heading6"/>
      </w:pPr>
      <w:bookmarkStart w:id="412" w:name="_Toc433209749"/>
      <w:bookmarkStart w:id="413" w:name="_Toc460616045"/>
      <w:bookmarkStart w:id="414" w:name="_Toc460616906"/>
      <w:bookmarkStart w:id="415" w:name="_Toc460662295"/>
      <w:bookmarkStart w:id="416" w:name="_Toc185772258"/>
      <w:r>
        <w:rPr>
          <w:rFonts w:hint="eastAsia"/>
          <w:lang w:eastAsia="zh-CN"/>
        </w:rPr>
        <w:t>7</w:t>
      </w:r>
      <w:r w:rsidRPr="00AB5FED">
        <w:t>.</w:t>
      </w:r>
      <w:r>
        <w:rPr>
          <w:rFonts w:hint="eastAsia"/>
          <w:lang w:eastAsia="zh-CN"/>
        </w:rPr>
        <w:t>1</w:t>
      </w:r>
      <w:r w:rsidRPr="00AB5FED">
        <w:t>.2.3.1.1</w:t>
      </w:r>
      <w:r w:rsidRPr="00AB5FED">
        <w:tab/>
        <w:t>Pre-arranged group call</w:t>
      </w:r>
      <w:bookmarkEnd w:id="409"/>
      <w:bookmarkEnd w:id="410"/>
      <w:bookmarkEnd w:id="412"/>
      <w:bookmarkEnd w:id="413"/>
      <w:bookmarkEnd w:id="414"/>
      <w:bookmarkEnd w:id="415"/>
      <w:bookmarkEnd w:id="416"/>
    </w:p>
    <w:p w14:paraId="23B1CC71" w14:textId="77777777" w:rsidR="00A90238" w:rsidRPr="00AB5FED" w:rsidRDefault="00A90238" w:rsidP="00A90238">
      <w:pPr>
        <w:pStyle w:val="H6"/>
        <w:rPr>
          <w:lang w:eastAsia="zh-CN"/>
        </w:rPr>
      </w:pPr>
      <w:bookmarkStart w:id="417" w:name="_Toc428365079"/>
      <w:bookmarkStart w:id="418" w:name="_Toc424654492"/>
      <w:r>
        <w:rPr>
          <w:rFonts w:hint="eastAsia"/>
          <w:lang w:eastAsia="zh-CN"/>
        </w:rPr>
        <w:t>7</w:t>
      </w:r>
      <w:r w:rsidRPr="00AB5FED">
        <w:t>.</w:t>
      </w:r>
      <w:r>
        <w:rPr>
          <w:rFonts w:hint="eastAsia"/>
          <w:lang w:eastAsia="zh-CN"/>
        </w:rPr>
        <w:t>1</w:t>
      </w:r>
      <w:r w:rsidRPr="00AB5FED">
        <w:t>.2.3.1.</w:t>
      </w:r>
      <w:r w:rsidRPr="00AB5FED">
        <w:rPr>
          <w:lang w:eastAsia="zh-CN"/>
        </w:rPr>
        <w:t>1.1</w:t>
      </w:r>
      <w:r w:rsidRPr="00AB5FED">
        <w:tab/>
      </w:r>
      <w:r w:rsidRPr="00AB5FED">
        <w:rPr>
          <w:rFonts w:hint="eastAsia"/>
          <w:lang w:eastAsia="zh-CN"/>
        </w:rPr>
        <w:t>General</w:t>
      </w:r>
      <w:bookmarkEnd w:id="417"/>
    </w:p>
    <w:p w14:paraId="76FCCD96" w14:textId="77777777" w:rsidR="00A90238" w:rsidRPr="00AB5FED" w:rsidRDefault="00A90238" w:rsidP="00A90238">
      <w:r w:rsidRPr="00AB5FED">
        <w:rPr>
          <w:lang w:eastAsia="zh-CN"/>
        </w:rPr>
        <w:t xml:space="preserve">A pre-arranged group call is initiated by one of the </w:t>
      </w:r>
      <w:r w:rsidRPr="006A2D38">
        <w:rPr>
          <w:lang w:eastAsia="zh-CN"/>
        </w:rPr>
        <w:t>affiliated</w:t>
      </w:r>
      <w:r>
        <w:rPr>
          <w:lang w:eastAsia="zh-CN"/>
        </w:rPr>
        <w:t xml:space="preserve"> </w:t>
      </w:r>
      <w:r w:rsidRPr="00AB5FED">
        <w:rPr>
          <w:lang w:eastAsia="zh-CN"/>
        </w:rPr>
        <w:t xml:space="preserve">group members. </w:t>
      </w:r>
      <w:r w:rsidRPr="00AB5FED">
        <w:t>The initiation of a pre-arranged group call results in all other affiliated group members being invited.</w:t>
      </w:r>
      <w:r>
        <w:t xml:space="preserve"> Media plane resources are reserved (on-demand) or a pre-established session is associated during the group call setup procedure and </w:t>
      </w:r>
      <w:r w:rsidRPr="00935F10">
        <w:t>released</w:t>
      </w:r>
      <w:r>
        <w:t xml:space="preserve"> (if on-demand session) or de-associated (if pre-established session)</w:t>
      </w:r>
      <w:r w:rsidRPr="00935F10">
        <w:t xml:space="preserve"> w</w:t>
      </w:r>
      <w:r>
        <w:t>hen the call is released. SIP signalling is used to setup and release pre-arranged group calls.</w:t>
      </w:r>
    </w:p>
    <w:p w14:paraId="5B67D8B8"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.2.3.1.1.2</w:t>
      </w:r>
      <w:r w:rsidRPr="00AB5FED">
        <w:tab/>
        <w:t>Pre-arranged group call setup</w:t>
      </w:r>
      <w:bookmarkEnd w:id="418"/>
    </w:p>
    <w:p w14:paraId="39F1F3F8" w14:textId="77777777" w:rsidR="00A90238" w:rsidRPr="00AB5FED" w:rsidRDefault="00A90238" w:rsidP="00A90238">
      <w:r w:rsidRPr="00AB5FED">
        <w:t xml:space="preserve">The procedure </w:t>
      </w:r>
      <w:r>
        <w:t>enables</w:t>
      </w:r>
      <w:r w:rsidRPr="00AB5FED">
        <w:t xml:space="preserve"> </w:t>
      </w:r>
      <w:r>
        <w:t>the scenario</w:t>
      </w:r>
      <w:r w:rsidRPr="00AB5FED">
        <w:t xml:space="preserve"> where an MC</w:t>
      </w:r>
      <w:r>
        <w:rPr>
          <w:rFonts w:hint="eastAsia"/>
          <w:lang w:eastAsia="zh-CN"/>
        </w:rPr>
        <w:t>Video</w:t>
      </w:r>
      <w:r w:rsidRPr="00AB5FED">
        <w:t xml:space="preserve"> client is initiating an MC</w:t>
      </w:r>
      <w:r>
        <w:rPr>
          <w:rFonts w:hint="eastAsia"/>
          <w:lang w:eastAsia="zh-CN"/>
        </w:rPr>
        <w:t>Video</w:t>
      </w:r>
      <w:r w:rsidRPr="00AB5FED">
        <w:t xml:space="preserve"> group call with unicast signalling for communicating with the affiliated members of that group.</w:t>
      </w:r>
    </w:p>
    <w:p w14:paraId="122944DE" w14:textId="77777777" w:rsidR="00A90238" w:rsidRPr="00AB5FED" w:rsidRDefault="00A90238" w:rsidP="00A90238">
      <w:r w:rsidRPr="00AB5FED">
        <w:lastRenderedPageBreak/>
        <w:t>Procedures in figure </w:t>
      </w:r>
      <w:r>
        <w:rPr>
          <w:rFonts w:hint="eastAsia"/>
          <w:lang w:eastAsia="zh-CN"/>
        </w:rPr>
        <w:t>7</w:t>
      </w:r>
      <w:r w:rsidRPr="00AB5FED">
        <w:t>.</w:t>
      </w:r>
      <w:r>
        <w:rPr>
          <w:rFonts w:hint="eastAsia"/>
          <w:lang w:eastAsia="zh-CN"/>
        </w:rPr>
        <w:t>1</w:t>
      </w:r>
      <w:r w:rsidRPr="00AB5FED">
        <w:t>.2.3.1.1.2-1 are the signalling control plane procedures for the MC</w:t>
      </w:r>
      <w:r>
        <w:rPr>
          <w:rFonts w:hint="eastAsia"/>
          <w:lang w:eastAsia="zh-CN"/>
        </w:rPr>
        <w:t>Video</w:t>
      </w:r>
      <w:r w:rsidRPr="00AB5FED">
        <w:t xml:space="preserve"> client initiating establishment of an MC</w:t>
      </w:r>
      <w:r>
        <w:rPr>
          <w:rFonts w:hint="eastAsia"/>
          <w:lang w:eastAsia="zh-CN"/>
        </w:rPr>
        <w:t>Video</w:t>
      </w:r>
      <w:r w:rsidRPr="00AB5FED">
        <w:t xml:space="preserve"> group call with a pre-arranged group i.e., MC</w:t>
      </w:r>
      <w:r>
        <w:rPr>
          <w:rFonts w:hint="eastAsia"/>
          <w:lang w:eastAsia="zh-CN"/>
        </w:rPr>
        <w:t>Video</w:t>
      </w:r>
      <w:r w:rsidRPr="00AB5FED">
        <w:t xml:space="preserve"> users on client 1, client 2 and client 3 belong to the same group which is defined in the group management server.</w:t>
      </w:r>
    </w:p>
    <w:p w14:paraId="5443AEF8" w14:textId="77777777" w:rsidR="00A90238" w:rsidRPr="00AB5FED" w:rsidRDefault="00A90238" w:rsidP="00A90238">
      <w:r w:rsidRPr="00AB5FED">
        <w:t>Pre-conditions:</w:t>
      </w:r>
    </w:p>
    <w:p w14:paraId="439C5462" w14:textId="77777777" w:rsidR="00A90238" w:rsidRPr="00AB5FED" w:rsidRDefault="00A90238" w:rsidP="00A90238">
      <w:pPr>
        <w:pStyle w:val="B1"/>
      </w:pPr>
      <w:r w:rsidRPr="00AB5FED">
        <w:t>1.</w:t>
      </w:r>
      <w:r w:rsidRPr="00AB5FED">
        <w:tab/>
        <w:t xml:space="preserve">A pre-arranged group is an </w:t>
      </w:r>
      <w:r>
        <w:rPr>
          <w:lang w:eastAsia="zh-CN"/>
        </w:rPr>
        <w:t>MCVideo</w:t>
      </w:r>
      <w:r w:rsidRPr="00AB5FED">
        <w:t xml:space="preserve"> group that is pre-defined with </w:t>
      </w:r>
      <w:r>
        <w:t>MCVideo group ID</w:t>
      </w:r>
      <w:r w:rsidRPr="00AB5FED">
        <w:t xml:space="preserve"> and member list in the group management server. All members of the group belong to the same MC system.</w:t>
      </w:r>
    </w:p>
    <w:p w14:paraId="5F5E09D8" w14:textId="77777777" w:rsidR="00A90238" w:rsidRDefault="00A90238" w:rsidP="00A90238">
      <w:pPr>
        <w:pStyle w:val="B1"/>
      </w:pPr>
      <w:r w:rsidRPr="00AB5FED">
        <w:t>2.</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1, MC</w:t>
      </w:r>
      <w:r>
        <w:rPr>
          <w:rFonts w:hint="eastAsia"/>
          <w:lang w:eastAsia="zh-CN"/>
        </w:rPr>
        <w:t>Video</w:t>
      </w:r>
      <w:r w:rsidRPr="00AB5FED">
        <w:t xml:space="preserve"> client 2 and MC</w:t>
      </w:r>
      <w:r>
        <w:rPr>
          <w:rFonts w:hint="eastAsia"/>
          <w:lang w:eastAsia="zh-CN"/>
        </w:rPr>
        <w:t>Video</w:t>
      </w:r>
      <w:r w:rsidRPr="00AB5FED">
        <w:t xml:space="preserve"> client 3 are already registered for receiving MC</w:t>
      </w:r>
      <w:r>
        <w:rPr>
          <w:rFonts w:hint="eastAsia"/>
          <w:lang w:eastAsia="zh-CN"/>
        </w:rPr>
        <w:t>Video</w:t>
      </w:r>
      <w:r w:rsidRPr="00AB5FED">
        <w:t xml:space="preserve"> service and affiliated.</w:t>
      </w:r>
    </w:p>
    <w:p w14:paraId="35AC7FEE" w14:textId="77777777" w:rsidR="00A90238" w:rsidRDefault="00A90238" w:rsidP="00A90238">
      <w:pPr>
        <w:pStyle w:val="B1"/>
        <w:rPr>
          <w:lang w:eastAsia="zh-CN"/>
        </w:rPr>
      </w:pPr>
      <w:r>
        <w:rPr>
          <w:lang w:eastAsia="zh-CN"/>
        </w:rPr>
        <w:t>3</w:t>
      </w:r>
      <w:r w:rsidRPr="00C72F02">
        <w:rPr>
          <w:lang w:eastAsia="zh-CN"/>
        </w:rPr>
        <w:t>.</w:t>
      </w:r>
      <w:r w:rsidRPr="00C72F02">
        <w:rPr>
          <w:lang w:eastAsia="zh-CN"/>
        </w:rPr>
        <w:tab/>
      </w:r>
      <w:r>
        <w:rPr>
          <w:lang w:eastAsia="zh-CN"/>
        </w:rPr>
        <w:t>T</w:t>
      </w:r>
      <w:r w:rsidRPr="00C72F02">
        <w:rPr>
          <w:lang w:eastAsia="zh-CN"/>
        </w:rPr>
        <w:t>he MC</w:t>
      </w:r>
      <w:r>
        <w:rPr>
          <w:lang w:eastAsia="zh-CN"/>
        </w:rPr>
        <w:t>Video</w:t>
      </w:r>
      <w:r w:rsidRPr="00C72F02">
        <w:rPr>
          <w:lang w:eastAsia="zh-CN"/>
        </w:rPr>
        <w:t xml:space="preserve"> client 1 may have </w:t>
      </w:r>
      <w:r>
        <w:rPr>
          <w:lang w:eastAsia="zh-CN"/>
        </w:rPr>
        <w:t xml:space="preserve">an </w:t>
      </w:r>
      <w:r w:rsidRPr="00C72F02">
        <w:rPr>
          <w:lang w:eastAsia="zh-CN"/>
        </w:rPr>
        <w:t>activated functional alias to be used.</w:t>
      </w:r>
    </w:p>
    <w:p w14:paraId="35B4ACD8" w14:textId="77777777" w:rsidR="00A90238" w:rsidRDefault="00A90238" w:rsidP="00A90238">
      <w:pPr>
        <w:pStyle w:val="B1"/>
        <w:rPr>
          <w:lang w:eastAsia="zh-CN"/>
        </w:rPr>
      </w:pPr>
      <w:r>
        <w:rPr>
          <w:lang w:eastAsia="zh-CN"/>
        </w:rPr>
        <w:t>4.</w:t>
      </w:r>
      <w:r>
        <w:rPr>
          <w:lang w:eastAsia="zh-CN"/>
        </w:rPr>
        <w:tab/>
        <w:t>The</w:t>
      </w:r>
      <w:r>
        <w:rPr>
          <w:lang w:val="en-US"/>
        </w:rPr>
        <w:t xml:space="preserve"> MCVideo server may have subscribed to the MCVideo functional alias controlling server within the MC system for functional alias activation/de-activation updates</w:t>
      </w:r>
      <w:r w:rsidRPr="00CA368F">
        <w:rPr>
          <w:lang w:eastAsia="zh-CN"/>
        </w:rPr>
        <w:t>.</w:t>
      </w:r>
      <w:r w:rsidRPr="00EC61D3">
        <w:rPr>
          <w:lang w:eastAsia="zh-CN"/>
        </w:rPr>
        <w:t xml:space="preserve"> </w:t>
      </w:r>
    </w:p>
    <w:p w14:paraId="6F57BD12" w14:textId="77777777" w:rsidR="00A90238" w:rsidRPr="004B2FB1" w:rsidRDefault="00A90238" w:rsidP="00A90238">
      <w:pPr>
        <w:pStyle w:val="B1"/>
        <w:rPr>
          <w:lang w:val="en-US" w:eastAsia="zh-CN"/>
        </w:rPr>
      </w:pPr>
      <w:r>
        <w:rPr>
          <w:rFonts w:hint="eastAsia"/>
          <w:lang w:val="en-US" w:eastAsia="zh-CN"/>
        </w:rPr>
        <w:t>5.</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13FD5D3E" w14:textId="77777777" w:rsidR="00A90238" w:rsidRPr="00AB5FED" w:rsidRDefault="00A90238" w:rsidP="00A90238">
      <w:pPr>
        <w:pStyle w:val="TH"/>
      </w:pPr>
      <w:r w:rsidRPr="00AB5FED">
        <w:object w:dxaOrig="7656" w:dyaOrig="6960" w14:anchorId="0B878E89">
          <v:shape id="_x0000_i1027" type="#_x0000_t75" style="width:383.05pt;height:348.5pt" o:ole="">
            <v:imagedata r:id="rId15" o:title=""/>
          </v:shape>
          <o:OLEObject Type="Embed" ProgID="Visio.Drawing.11" ShapeID="_x0000_i1027" DrawAspect="Content" ObjectID="_1796385375" r:id="rId16"/>
        </w:object>
      </w:r>
    </w:p>
    <w:p w14:paraId="79EED72E"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.2.3.1.1.2-1: Pre-arranged group call setup</w:t>
      </w:r>
    </w:p>
    <w:p w14:paraId="5AC200BC" w14:textId="77777777" w:rsidR="00A90238" w:rsidRDefault="00A90238" w:rsidP="00A90238">
      <w:pPr>
        <w:pStyle w:val="B1"/>
      </w:pPr>
      <w:r w:rsidRPr="00AB5FED">
        <w:t>1.</w:t>
      </w:r>
      <w:r w:rsidRPr="00AB5FED">
        <w:tab/>
        <w:t>User at MC</w:t>
      </w:r>
      <w:r>
        <w:rPr>
          <w:rFonts w:hint="eastAsia"/>
          <w:lang w:eastAsia="zh-CN"/>
        </w:rPr>
        <w:t>Video</w:t>
      </w:r>
      <w:r w:rsidRPr="00AB5FED">
        <w:t xml:space="preserve"> client 1 would like to initiate an </w:t>
      </w:r>
      <w:r>
        <w:rPr>
          <w:rFonts w:hint="eastAsia"/>
          <w:lang w:eastAsia="zh-CN"/>
        </w:rPr>
        <w:t>MCVideo</w:t>
      </w:r>
      <w:r w:rsidRPr="00AB5FED">
        <w:t xml:space="preserve"> group call with a selected group (identified by </w:t>
      </w:r>
      <w:r>
        <w:t>MCVideo group ID</w:t>
      </w:r>
      <w:r w:rsidRPr="00AB5FED">
        <w:t>).</w:t>
      </w:r>
      <w:r>
        <w:t xml:space="preserve"> </w:t>
      </w:r>
      <w:r w:rsidRPr="00FE3846">
        <w:t>The MCVideo user at MCVideo client 1 may include a functional alias</w:t>
      </w:r>
      <w:r>
        <w:t xml:space="preserve"> used within the MCVideo group</w:t>
      </w:r>
      <w:r w:rsidRPr="00FE3846">
        <w:t xml:space="preserve"> call.</w:t>
      </w:r>
    </w:p>
    <w:p w14:paraId="5FA32468" w14:textId="77777777" w:rsidR="00A90238" w:rsidRPr="00AB5FED" w:rsidRDefault="00A90238" w:rsidP="00A90238">
      <w:pPr>
        <w:pStyle w:val="NO"/>
      </w:pPr>
      <w:r w:rsidRPr="00AB5FED">
        <w:t>NOTE </w:t>
      </w:r>
      <w:r>
        <w:t>1</w:t>
      </w:r>
      <w:r w:rsidRPr="00AB5FED">
        <w:t>:</w:t>
      </w:r>
      <w:r w:rsidRPr="00AB5FED">
        <w:tab/>
      </w:r>
      <w:r w:rsidRPr="00383808">
        <w:t>The selected functional alias is not changed during the group cal</w:t>
      </w:r>
      <w:r>
        <w:t>l, i.e. a MCVideo</w:t>
      </w:r>
      <w:r w:rsidRPr="00383808">
        <w:t xml:space="preserve"> client uses the same functional alias until the gro</w:t>
      </w:r>
      <w:r>
        <w:t>up call is released or the MCVideo</w:t>
      </w:r>
      <w:r w:rsidRPr="00383808">
        <w:t xml:space="preserve"> client has left the group call.</w:t>
      </w:r>
    </w:p>
    <w:p w14:paraId="10B88A24" w14:textId="64C4D2AE" w:rsidR="00A90238" w:rsidRPr="00AB5FED" w:rsidRDefault="00A90238" w:rsidP="00A90238">
      <w:pPr>
        <w:pStyle w:val="B1"/>
      </w:pPr>
      <w:r w:rsidRPr="00AB5FED">
        <w:t>2.</w:t>
      </w:r>
      <w:r w:rsidRPr="00AB5FED">
        <w:tab/>
        <w:t>MC</w:t>
      </w:r>
      <w:r>
        <w:rPr>
          <w:rFonts w:hint="eastAsia"/>
          <w:lang w:eastAsia="zh-CN"/>
        </w:rPr>
        <w:t>Video</w:t>
      </w:r>
      <w:r w:rsidRPr="00AB5FED">
        <w:t xml:space="preserve"> client 1 sends a group call request towards the MC</w:t>
      </w:r>
      <w:r>
        <w:rPr>
          <w:rFonts w:hint="eastAsia"/>
          <w:lang w:eastAsia="zh-CN"/>
        </w:rPr>
        <w:t>Video</w:t>
      </w:r>
      <w:r w:rsidRPr="00AB5FED">
        <w:t xml:space="preserve"> server via the SIP core, which hosts the group selected by the user and identified by </w:t>
      </w:r>
      <w:r>
        <w:t>MCVideo group ID</w:t>
      </w:r>
      <w:r w:rsidRPr="00AB5FED">
        <w:t xml:space="preserve">. The group call request also contains the </w:t>
      </w:r>
      <w:r>
        <w:t>MCVideo group ID</w:t>
      </w:r>
      <w:r w:rsidRPr="00AB5FED">
        <w:t xml:space="preserve"> and an SDP offer containing the MC</w:t>
      </w:r>
      <w:r>
        <w:rPr>
          <w:rFonts w:hint="eastAsia"/>
          <w:lang w:eastAsia="zh-CN"/>
        </w:rPr>
        <w:t>Video</w:t>
      </w:r>
      <w:r w:rsidRPr="00AB5FED">
        <w:t xml:space="preserve"> client media parameters.</w:t>
      </w:r>
      <w:r w:rsidRPr="00AB5FED">
        <w:rPr>
          <w:lang w:val="en-US"/>
        </w:rPr>
        <w:t xml:space="preserve"> </w:t>
      </w:r>
      <w:r w:rsidRPr="00204768">
        <w:t xml:space="preserve">If the MC service user </w:t>
      </w:r>
      <w:r w:rsidRPr="00204768">
        <w:lastRenderedPageBreak/>
        <w:t>of MCVideo client 1 has selected a functional alias, then the group call request contains that functional alias.</w:t>
      </w:r>
      <w:r>
        <w:t xml:space="preserve"> </w:t>
      </w:r>
      <w:r w:rsidRPr="00AB5FED">
        <w:rPr>
          <w:lang w:val="en-US"/>
        </w:rPr>
        <w:t xml:space="preserve">If there is a </w:t>
      </w:r>
      <w:r>
        <w:rPr>
          <w:lang w:val="en-US"/>
        </w:rPr>
        <w:t>transmit media request</w:t>
      </w:r>
      <w:r w:rsidRPr="00AB5FED">
        <w:rPr>
          <w:lang w:val="en-US"/>
        </w:rPr>
        <w:t>, then the group call requ</w:t>
      </w:r>
      <w:r>
        <w:rPr>
          <w:lang w:val="en-US"/>
        </w:rPr>
        <w:t>est contains an indication</w:t>
      </w:r>
      <w:r>
        <w:rPr>
          <w:rFonts w:hint="eastAsia"/>
          <w:lang w:val="en-US" w:eastAsia="zh-CN"/>
        </w:rPr>
        <w:t xml:space="preserve"> for the implicit transmit</w:t>
      </w:r>
      <w:r>
        <w:rPr>
          <w:lang w:val="en-US" w:eastAsia="zh-CN"/>
        </w:rPr>
        <w:t xml:space="preserve"> media request</w:t>
      </w:r>
      <w:r w:rsidRPr="00AB5FED">
        <w:rPr>
          <w:lang w:val="en-US"/>
        </w:rPr>
        <w:t>.</w:t>
      </w:r>
      <w:r w:rsidR="00557BA3" w:rsidRPr="00454AA6">
        <w:rPr>
          <w:lang w:val="en-US"/>
        </w:rPr>
        <w:t xml:space="preserve"> If the group call request contains an implicit transmit media request it may also include location information.</w:t>
      </w:r>
    </w:p>
    <w:p w14:paraId="1298512F" w14:textId="77777777" w:rsidR="00A90238" w:rsidRDefault="00A90238" w:rsidP="00A90238">
      <w:pPr>
        <w:pStyle w:val="B1"/>
      </w:pPr>
      <w:r w:rsidRPr="00AB5FED">
        <w:t>3.</w:t>
      </w:r>
      <w:r w:rsidRPr="00AB5FED">
        <w:tab/>
        <w:t>MC</w:t>
      </w:r>
      <w:r>
        <w:rPr>
          <w:rFonts w:hint="eastAsia"/>
          <w:lang w:eastAsia="zh-CN"/>
        </w:rPr>
        <w:t>Video</w:t>
      </w:r>
      <w:r w:rsidRPr="00AB5FED">
        <w:t xml:space="preserve"> server checks whether the user of MC</w:t>
      </w:r>
      <w:r>
        <w:rPr>
          <w:rFonts w:hint="eastAsia"/>
          <w:lang w:eastAsia="zh-CN"/>
        </w:rPr>
        <w:t>Video</w:t>
      </w:r>
      <w:r w:rsidRPr="00AB5FED">
        <w:t xml:space="preserve"> client 1 is authorized to initiate a group call for the selected group. </w:t>
      </w:r>
      <w:r>
        <w:t>If a functional alias is present, the MCVideo</w:t>
      </w:r>
      <w:r w:rsidRPr="00FD6366">
        <w:t xml:space="preserve"> server checks whether </w:t>
      </w:r>
      <w:r>
        <w:t xml:space="preserve">it </w:t>
      </w:r>
      <w:r w:rsidRPr="00FD6366">
        <w:t xml:space="preserve">is allowed to be used and </w:t>
      </w:r>
      <w:r>
        <w:t xml:space="preserve">if it </w:t>
      </w:r>
      <w:r w:rsidRPr="00FD6366">
        <w:t>has been activated for the user.</w:t>
      </w:r>
      <w:r>
        <w:t xml:space="preserve"> </w:t>
      </w:r>
      <w:r w:rsidRPr="00AB5FED">
        <w:t xml:space="preserve">If authorized and the group call is ongoing for that </w:t>
      </w:r>
      <w:r>
        <w:t>MCVideo group ID</w:t>
      </w:r>
      <w:r w:rsidRPr="00AB5FED">
        <w:t>, the MC</w:t>
      </w:r>
      <w:r>
        <w:rPr>
          <w:rFonts w:hint="eastAsia"/>
          <w:lang w:eastAsia="zh-CN"/>
        </w:rPr>
        <w:t>Video</w:t>
      </w:r>
      <w:r w:rsidRPr="00AB5FED">
        <w:t xml:space="preserve"> server adds the requesting MC</w:t>
      </w:r>
      <w:r>
        <w:rPr>
          <w:rFonts w:hint="eastAsia"/>
          <w:lang w:eastAsia="zh-CN"/>
        </w:rPr>
        <w:t>Video</w:t>
      </w:r>
      <w:r w:rsidRPr="00AB5FED">
        <w:t xml:space="preserve"> client 1 to the existing MC</w:t>
      </w:r>
      <w:r>
        <w:rPr>
          <w:rFonts w:hint="eastAsia"/>
          <w:lang w:eastAsia="zh-CN"/>
        </w:rPr>
        <w:t>Video</w:t>
      </w:r>
      <w:r w:rsidRPr="00AB5FED">
        <w:t xml:space="preserve"> group call and notifies the MC</w:t>
      </w:r>
      <w:r>
        <w:rPr>
          <w:rFonts w:hint="eastAsia"/>
          <w:lang w:eastAsia="zh-CN"/>
        </w:rPr>
        <w:t>Video</w:t>
      </w:r>
      <w:r w:rsidRPr="00AB5FED">
        <w:t xml:space="preserve"> client 1 that the MC</w:t>
      </w:r>
      <w:r>
        <w:rPr>
          <w:rFonts w:hint="eastAsia"/>
          <w:lang w:eastAsia="zh-CN"/>
        </w:rPr>
        <w:t>Video</w:t>
      </w:r>
      <w:r w:rsidRPr="00AB5FED">
        <w:t xml:space="preserve"> group call is already in progress. Otherwise, MC</w:t>
      </w:r>
      <w:r>
        <w:rPr>
          <w:rFonts w:hint="eastAsia"/>
          <w:lang w:eastAsia="zh-CN"/>
        </w:rPr>
        <w:t>Video</w:t>
      </w:r>
      <w:r w:rsidRPr="00AB5FED">
        <w:t xml:space="preserve"> server resolves the </w:t>
      </w:r>
      <w:r>
        <w:t>MCVideo group ID</w:t>
      </w:r>
      <w:r w:rsidRPr="00AB5FED">
        <w:t xml:space="preserve"> to determine the members of that group and their affiliation status, based on the information from the group management server.</w:t>
      </w:r>
    </w:p>
    <w:p w14:paraId="786F4433" w14:textId="77777777" w:rsidR="00A90238" w:rsidRPr="00AB5FED" w:rsidRDefault="00A90238" w:rsidP="00A90238">
      <w:pPr>
        <w:pStyle w:val="B1"/>
        <w:ind w:firstLine="0"/>
      </w:pPr>
      <w:r w:rsidRPr="00EC61D3">
        <w:t>If the functional alias is provided only in the group call request, or via binding, the MCVideo server proceeds with the value that is provided. If the functional alias is provided in both the group call request and via binding, it is up to the MCVideo server implementation to determine a value for the functional alias to be used.</w:t>
      </w:r>
    </w:p>
    <w:p w14:paraId="5F984758" w14:textId="77777777" w:rsidR="00A90238" w:rsidRPr="00AB5FED" w:rsidRDefault="00A90238" w:rsidP="00A90238">
      <w:pPr>
        <w:pStyle w:val="NO"/>
      </w:pPr>
      <w:r w:rsidRPr="00AB5FED">
        <w:t>NOTE </w:t>
      </w:r>
      <w:r>
        <w:t>2</w:t>
      </w:r>
      <w:r w:rsidRPr="00AB5FED">
        <w:t>:</w:t>
      </w:r>
      <w:r w:rsidRPr="00AB5FED">
        <w:tab/>
        <w:t>MC</w:t>
      </w:r>
      <w:r>
        <w:rPr>
          <w:rFonts w:hint="eastAsia"/>
          <w:lang w:eastAsia="zh-CN"/>
        </w:rPr>
        <w:t>Video</w:t>
      </w:r>
      <w:r w:rsidRPr="00AB5FED">
        <w:t xml:space="preserve"> server can have already retrieved the user/group </w:t>
      </w:r>
      <w:r w:rsidRPr="00AB5FED">
        <w:rPr>
          <w:lang w:eastAsia="zh-CN"/>
        </w:rPr>
        <w:t>configuration</w:t>
      </w:r>
      <w:r w:rsidRPr="00AB5FED">
        <w:rPr>
          <w:rFonts w:hint="eastAsia"/>
          <w:lang w:eastAsia="zh-CN"/>
        </w:rPr>
        <w:t xml:space="preserve"> data</w:t>
      </w:r>
      <w:r w:rsidRPr="00AB5FED">
        <w:t xml:space="preserve"> and locally cached. If the user/group </w:t>
      </w:r>
      <w:r w:rsidRPr="00AB5FED">
        <w:rPr>
          <w:rFonts w:hint="eastAsia"/>
          <w:lang w:eastAsia="zh-CN"/>
        </w:rPr>
        <w:t>configuration data</w:t>
      </w:r>
      <w:r w:rsidRPr="00AB5FED">
        <w:t xml:space="preserve"> is not locally cached on the MC</w:t>
      </w:r>
      <w:r>
        <w:rPr>
          <w:rFonts w:hint="eastAsia"/>
          <w:lang w:eastAsia="zh-CN"/>
        </w:rPr>
        <w:t>Video</w:t>
      </w:r>
      <w:r w:rsidRPr="00AB5FED">
        <w:t xml:space="preserve"> server then MC</w:t>
      </w:r>
      <w:r>
        <w:rPr>
          <w:rFonts w:hint="eastAsia"/>
          <w:lang w:eastAsia="zh-CN"/>
        </w:rPr>
        <w:t>Video</w:t>
      </w:r>
      <w:r w:rsidRPr="00AB5FED">
        <w:t xml:space="preserve"> server requests the user/group </w:t>
      </w:r>
      <w:r w:rsidRPr="00AB5FED">
        <w:rPr>
          <w:lang w:eastAsia="zh-CN"/>
        </w:rPr>
        <w:t>configuration</w:t>
      </w:r>
      <w:r w:rsidRPr="00AB5FED">
        <w:rPr>
          <w:rFonts w:hint="eastAsia"/>
          <w:lang w:eastAsia="zh-CN"/>
        </w:rPr>
        <w:t xml:space="preserve"> data</w:t>
      </w:r>
      <w:r w:rsidRPr="00AB5FED">
        <w:t xml:space="preserve"> from the MC</w:t>
      </w:r>
      <w:r>
        <w:rPr>
          <w:rFonts w:hint="eastAsia"/>
          <w:lang w:eastAsia="zh-CN"/>
        </w:rPr>
        <w:t>Video</w:t>
      </w:r>
      <w:r w:rsidRPr="00AB5FED">
        <w:t xml:space="preserve"> user database/group management server.</w:t>
      </w:r>
    </w:p>
    <w:p w14:paraId="6FF5EDAE" w14:textId="77777777" w:rsidR="00A90238" w:rsidRPr="00AB5FED" w:rsidRDefault="00A90238" w:rsidP="00A90238">
      <w:pPr>
        <w:pStyle w:val="B1"/>
      </w:pPr>
      <w:r w:rsidRPr="00AB5FED">
        <w:t>4.</w:t>
      </w:r>
      <w:r w:rsidRPr="00AB5FED">
        <w:tab/>
        <w:t>MC</w:t>
      </w:r>
      <w:r>
        <w:rPr>
          <w:rFonts w:hint="eastAsia"/>
          <w:lang w:eastAsia="zh-CN"/>
        </w:rPr>
        <w:t>Video</w:t>
      </w:r>
      <w:r w:rsidRPr="00AB5FED">
        <w:t xml:space="preserve"> server includes information that it communicates using MC</w:t>
      </w:r>
      <w:r>
        <w:rPr>
          <w:rFonts w:hint="eastAsia"/>
          <w:lang w:eastAsia="zh-CN"/>
        </w:rPr>
        <w:t>Video</w:t>
      </w:r>
      <w:r w:rsidRPr="00AB5FED">
        <w:t xml:space="preserve"> service, offers the same media parameters or a subset of the media parameters contained in the initial received request and sends the corresponding group call request via the SIP core towards the MC</w:t>
      </w:r>
      <w:r>
        <w:rPr>
          <w:rFonts w:hint="eastAsia"/>
          <w:lang w:eastAsia="zh-CN"/>
        </w:rPr>
        <w:t>Video</w:t>
      </w:r>
      <w:r w:rsidRPr="00AB5FED">
        <w:t xml:space="preserve"> clients of each of those affiliated group members. MC</w:t>
      </w:r>
      <w:r>
        <w:rPr>
          <w:rFonts w:hint="eastAsia"/>
          <w:lang w:eastAsia="zh-CN"/>
        </w:rPr>
        <w:t>Video</w:t>
      </w:r>
      <w:r w:rsidRPr="00AB5FED">
        <w:t xml:space="preserve"> users are notified about the incoming group call</w:t>
      </w:r>
      <w:r>
        <w:t xml:space="preserve"> </w:t>
      </w:r>
      <w:bookmarkStart w:id="419" w:name="_Hlk4998992"/>
      <w:r w:rsidRPr="00DC552E">
        <w:t>and</w:t>
      </w:r>
      <w:r>
        <w:t xml:space="preserve">, if present, </w:t>
      </w:r>
      <w:r w:rsidRPr="00DC552E">
        <w:t xml:space="preserve">the functional alias of the initiating </w:t>
      </w:r>
      <w:r>
        <w:t>MC service user is displayed</w:t>
      </w:r>
      <w:bookmarkEnd w:id="419"/>
      <w:r w:rsidRPr="00AB5FED">
        <w:t>. The MC</w:t>
      </w:r>
      <w:r>
        <w:rPr>
          <w:rFonts w:hint="eastAsia"/>
          <w:lang w:eastAsia="zh-CN"/>
        </w:rPr>
        <w:t>Video</w:t>
      </w:r>
      <w:r w:rsidRPr="00AB5FED">
        <w:t xml:space="preserve"> server indicates whether acknowledgement is required for the call.</w:t>
      </w:r>
    </w:p>
    <w:p w14:paraId="48AC2FEF" w14:textId="77777777" w:rsidR="00A90238" w:rsidRPr="00AB5FED" w:rsidRDefault="00A90238" w:rsidP="00A90238">
      <w:pPr>
        <w:pStyle w:val="B1"/>
      </w:pPr>
      <w:r w:rsidRPr="00AB5FED">
        <w:t>5.</w:t>
      </w:r>
      <w:r w:rsidRPr="00AB5FED">
        <w:tab/>
        <w:t>The receiving MC</w:t>
      </w:r>
      <w:r>
        <w:rPr>
          <w:rFonts w:hint="eastAsia"/>
          <w:lang w:eastAsia="zh-CN"/>
        </w:rPr>
        <w:t>Video</w:t>
      </w:r>
      <w:r w:rsidRPr="00AB5FED">
        <w:t xml:space="preserve"> clients accept the group call request, and a </w:t>
      </w:r>
      <w:r w:rsidRPr="00AB5FED">
        <w:rPr>
          <w:rFonts w:hint="eastAsia"/>
        </w:rPr>
        <w:t>group call response</w:t>
      </w:r>
      <w:r w:rsidRPr="00AB5FED">
        <w:t xml:space="preserve"> is sent to the </w:t>
      </w:r>
      <w:r w:rsidRPr="00CF32D2">
        <w:t>group host MC</w:t>
      </w:r>
      <w:r w:rsidRPr="00CF32D2">
        <w:rPr>
          <w:rFonts w:hint="eastAsia"/>
          <w:lang w:eastAsia="zh-CN"/>
        </w:rPr>
        <w:t>Video</w:t>
      </w:r>
      <w:r w:rsidRPr="00CF32D2">
        <w:t xml:space="preserve"> server</w:t>
      </w:r>
      <w:r w:rsidRPr="00AB5FED">
        <w:t>. This response may contain an acknowledgement. The conditions for sending acknowledgement may be based on configuration.</w:t>
      </w:r>
    </w:p>
    <w:p w14:paraId="10B7CA41" w14:textId="77777777" w:rsidR="00A90238" w:rsidRPr="00AB5FED" w:rsidRDefault="00A90238" w:rsidP="00A90238">
      <w:pPr>
        <w:pStyle w:val="B1"/>
      </w:pPr>
      <w:r w:rsidRPr="00AB5FED">
        <w:t>6.</w:t>
      </w:r>
      <w:r w:rsidRPr="00AB5FED">
        <w:tab/>
        <w:t>MC</w:t>
      </w:r>
      <w:r>
        <w:rPr>
          <w:rFonts w:hint="eastAsia"/>
          <w:lang w:eastAsia="zh-CN"/>
        </w:rPr>
        <w:t>Video</w:t>
      </w:r>
      <w:r w:rsidRPr="00AB5FED">
        <w:t xml:space="preserve"> server sends the </w:t>
      </w:r>
      <w:r w:rsidRPr="00AB5FED">
        <w:rPr>
          <w:rFonts w:hint="eastAsia"/>
          <w:lang w:eastAsia="zh-CN"/>
        </w:rPr>
        <w:t>group call</w:t>
      </w:r>
      <w:r w:rsidRPr="00AB5FED">
        <w:t xml:space="preserve"> response including the selected media parameters to the MC</w:t>
      </w:r>
      <w:r>
        <w:rPr>
          <w:rFonts w:hint="eastAsia"/>
          <w:lang w:eastAsia="zh-CN"/>
        </w:rPr>
        <w:t>Video</w:t>
      </w:r>
      <w:r w:rsidRPr="00AB5FED">
        <w:t xml:space="preserve"> client 1 through the signalling path to inform about successful call establishment.</w:t>
      </w:r>
    </w:p>
    <w:p w14:paraId="75D6DEB3" w14:textId="77777777" w:rsidR="00A90238" w:rsidRPr="00AB5FED" w:rsidRDefault="00A90238" w:rsidP="00A90238">
      <w:pPr>
        <w:pStyle w:val="NO"/>
      </w:pPr>
      <w:r w:rsidRPr="00AB5FED">
        <w:t>NOTE </w:t>
      </w:r>
      <w:r>
        <w:t>3</w:t>
      </w:r>
      <w:r w:rsidRPr="00AB5FED">
        <w:t>:</w:t>
      </w:r>
      <w:r w:rsidRPr="00AB5FED">
        <w:tab/>
        <w:t>Step 6 can occur at any time following step 4b, and prior to step 7 depending on the conditions to proceed with the call.</w:t>
      </w:r>
    </w:p>
    <w:p w14:paraId="4F2A76FB" w14:textId="77777777" w:rsidR="00A90238" w:rsidRPr="00AB5FED" w:rsidRDefault="00A90238" w:rsidP="00A90238">
      <w:pPr>
        <w:pStyle w:val="B1"/>
      </w:pPr>
      <w:r w:rsidRPr="00AB5FED">
        <w:t>7.</w:t>
      </w:r>
      <w:r w:rsidRPr="00AB5FED">
        <w:tab/>
        <w:t>If the initiating MC</w:t>
      </w:r>
      <w:r>
        <w:rPr>
          <w:rFonts w:hint="eastAsia"/>
          <w:lang w:eastAsia="zh-CN"/>
        </w:rPr>
        <w:t>Video</w:t>
      </w:r>
      <w:r w:rsidRPr="00AB5FED">
        <w:t xml:space="preserve"> user requires the acknowledgement from affiliated MC</w:t>
      </w:r>
      <w:r>
        <w:rPr>
          <w:rFonts w:hint="eastAsia"/>
          <w:lang w:eastAsia="zh-CN"/>
        </w:rPr>
        <w:t>Video</w:t>
      </w:r>
      <w:r w:rsidRPr="00AB5FED">
        <w:t xml:space="preserve"> group members, and the required MC</w:t>
      </w:r>
      <w:r>
        <w:rPr>
          <w:rFonts w:hint="eastAsia"/>
          <w:lang w:eastAsia="zh-CN"/>
        </w:rPr>
        <w:t>Video</w:t>
      </w:r>
      <w:r w:rsidRPr="00AB5FED">
        <w:t xml:space="preserve"> group members do not acknowledge the call setup within a configured time (the "acknowledged call setup timeout"), then the MC</w:t>
      </w:r>
      <w:r>
        <w:rPr>
          <w:rFonts w:hint="eastAsia"/>
          <w:lang w:eastAsia="zh-CN"/>
        </w:rPr>
        <w:t>Video</w:t>
      </w:r>
      <w:r w:rsidRPr="00AB5FED">
        <w:t xml:space="preserve"> server may proceed with or abandon the call and then notify the initiating MC</w:t>
      </w:r>
      <w:r>
        <w:rPr>
          <w:rFonts w:hint="eastAsia"/>
          <w:lang w:eastAsia="zh-CN"/>
        </w:rPr>
        <w:t>Video</w:t>
      </w:r>
      <w:r w:rsidRPr="00AB5FED">
        <w:t xml:space="preserve"> user that the acknowledgements did not include all required members according to group policy. This notification may be sent to the initiating MC</w:t>
      </w:r>
      <w:r>
        <w:rPr>
          <w:rFonts w:hint="eastAsia"/>
          <w:lang w:eastAsia="zh-CN"/>
        </w:rPr>
        <w:t>Video</w:t>
      </w:r>
      <w:r w:rsidRPr="00AB5FED">
        <w:t xml:space="preserve"> user by the MC</w:t>
      </w:r>
      <w:r>
        <w:rPr>
          <w:rFonts w:hint="eastAsia"/>
          <w:lang w:eastAsia="zh-CN"/>
        </w:rPr>
        <w:t>Video</w:t>
      </w:r>
      <w:r w:rsidRPr="00AB5FED">
        <w:t xml:space="preserve"> server more than once during the call when MC</w:t>
      </w:r>
      <w:r>
        <w:rPr>
          <w:rFonts w:hint="eastAsia"/>
          <w:lang w:eastAsia="zh-CN"/>
        </w:rPr>
        <w:t>Video</w:t>
      </w:r>
      <w:r w:rsidRPr="00AB5FED">
        <w:t xml:space="preserve"> users join or leave the MC</w:t>
      </w:r>
      <w:r>
        <w:rPr>
          <w:rFonts w:hint="eastAsia"/>
          <w:lang w:eastAsia="zh-CN"/>
        </w:rPr>
        <w:t>Video</w:t>
      </w:r>
      <w:r w:rsidRPr="00AB5FED">
        <w:t xml:space="preserve"> group call.</w:t>
      </w:r>
    </w:p>
    <w:p w14:paraId="2B236210" w14:textId="77777777" w:rsidR="00A90238" w:rsidRDefault="00A90238" w:rsidP="00A90238">
      <w:pPr>
        <w:pStyle w:val="B1"/>
      </w:pPr>
      <w:r w:rsidRPr="00AB5FED">
        <w:t>8.</w:t>
      </w:r>
      <w:r w:rsidRPr="00AB5FED">
        <w:tab/>
        <w:t>MC</w:t>
      </w:r>
      <w:r>
        <w:rPr>
          <w:rFonts w:hint="eastAsia"/>
          <w:lang w:eastAsia="zh-CN"/>
        </w:rPr>
        <w:t>Video</w:t>
      </w:r>
      <w:r w:rsidRPr="00AB5FED">
        <w:t xml:space="preserve"> client 1, client 2 and client 3 have successfully established media plane </w:t>
      </w:r>
      <w:r>
        <w:t xml:space="preserve">and transmission control </w:t>
      </w:r>
      <w:r w:rsidRPr="00AB5FED">
        <w:t>for communication.</w:t>
      </w:r>
      <w:r>
        <w:t xml:space="preserve"> </w:t>
      </w:r>
    </w:p>
    <w:p w14:paraId="0775C25A" w14:textId="77777777" w:rsidR="00A90238" w:rsidRPr="00AB5FED" w:rsidRDefault="00A90238" w:rsidP="00A90238">
      <w:pPr>
        <w:pStyle w:val="H6"/>
      </w:pPr>
      <w:bookmarkStart w:id="420" w:name="_Toc424654493"/>
      <w:r>
        <w:rPr>
          <w:rFonts w:hint="eastAsia"/>
          <w:lang w:eastAsia="zh-CN"/>
        </w:rPr>
        <w:t>7</w:t>
      </w:r>
      <w:r w:rsidRPr="00AB5FED">
        <w:t>.</w:t>
      </w:r>
      <w:r>
        <w:rPr>
          <w:rFonts w:hint="eastAsia"/>
          <w:lang w:eastAsia="zh-CN"/>
        </w:rPr>
        <w:t>1</w:t>
      </w:r>
      <w:r w:rsidRPr="00AB5FED">
        <w:t>.2.3.1.1.3</w:t>
      </w:r>
      <w:r w:rsidRPr="00AB5FED">
        <w:tab/>
        <w:t>Release pre-arranged group call</w:t>
      </w:r>
      <w:bookmarkEnd w:id="420"/>
    </w:p>
    <w:p w14:paraId="4BADB58F" w14:textId="77777777" w:rsidR="00A90238" w:rsidRPr="00AB5FED" w:rsidRDefault="00A90238" w:rsidP="00A90238">
      <w:r w:rsidRPr="00AB5FED">
        <w:t xml:space="preserve">The procedure </w:t>
      </w:r>
      <w:r>
        <w:t>enables the scenario</w:t>
      </w:r>
      <w:r w:rsidRPr="00AB5FED">
        <w:t xml:space="preserve"> where an MC</w:t>
      </w:r>
      <w:r>
        <w:rPr>
          <w:rFonts w:hint="eastAsia"/>
          <w:lang w:eastAsia="zh-CN"/>
        </w:rPr>
        <w:t>Video</w:t>
      </w:r>
      <w:r w:rsidRPr="00AB5FED">
        <w:t xml:space="preserve"> server initiates the termination of an ongoing MC</w:t>
      </w:r>
      <w:r>
        <w:rPr>
          <w:rFonts w:hint="eastAsia"/>
          <w:lang w:eastAsia="zh-CN"/>
        </w:rPr>
        <w:t>Video</w:t>
      </w:r>
      <w:r w:rsidRPr="00AB5FED">
        <w:t xml:space="preserve"> group call for all the participants of that group call, since at least one of the termination conditions are met e.g., last participant leaving, second last participant leaving, initiator leaving, or minimum number of affiliated MC</w:t>
      </w:r>
      <w:r>
        <w:rPr>
          <w:rFonts w:hint="eastAsia"/>
          <w:lang w:eastAsia="zh-CN"/>
        </w:rPr>
        <w:t>Video</w:t>
      </w:r>
      <w:r w:rsidRPr="00AB5FED">
        <w:t xml:space="preserve"> group members are not present.</w:t>
      </w:r>
    </w:p>
    <w:p w14:paraId="621B17FF"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.2.3.1.1.3-1 are the signalling control plane procedures for the MC</w:t>
      </w:r>
      <w:r>
        <w:rPr>
          <w:rFonts w:hint="eastAsia"/>
          <w:lang w:eastAsia="zh-CN"/>
        </w:rPr>
        <w:t>Video</w:t>
      </w:r>
      <w:r w:rsidRPr="00AB5FED">
        <w:t xml:space="preserve"> server initiating termination of an ongoing MC</w:t>
      </w:r>
      <w:r>
        <w:rPr>
          <w:rFonts w:hint="eastAsia"/>
          <w:lang w:eastAsia="zh-CN"/>
        </w:rPr>
        <w:t>Video</w:t>
      </w:r>
      <w:r w:rsidRPr="00AB5FED">
        <w:t xml:space="preserve"> group call.</w:t>
      </w:r>
    </w:p>
    <w:p w14:paraId="447484CD" w14:textId="77777777" w:rsidR="00A90238" w:rsidRPr="00AB5FED" w:rsidRDefault="00A90238" w:rsidP="00A90238">
      <w:pPr>
        <w:pStyle w:val="TH"/>
      </w:pPr>
      <w:r w:rsidRPr="00AB5FED">
        <w:object w:dxaOrig="7932" w:dyaOrig="7776" w14:anchorId="6A73D6B6">
          <v:shape id="_x0000_i1028" type="#_x0000_t75" style="width:396.85pt;height:389.4pt" o:ole="">
            <v:imagedata r:id="rId17" o:title=""/>
          </v:shape>
          <o:OLEObject Type="Embed" ProgID="Visio.Drawing.11" ShapeID="_x0000_i1028" DrawAspect="Content" ObjectID="_1796385376" r:id="rId18"/>
        </w:object>
      </w:r>
    </w:p>
    <w:p w14:paraId="45178D48"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.2.3.1.1.3-1: Release pre-arranged group call</w:t>
      </w:r>
    </w:p>
    <w:p w14:paraId="3393D0B5" w14:textId="77777777" w:rsidR="00A90238" w:rsidRPr="00AB5FED" w:rsidRDefault="00A90238" w:rsidP="00A90238">
      <w:pPr>
        <w:pStyle w:val="B1"/>
      </w:pPr>
      <w:r w:rsidRPr="00AB5FED">
        <w:t>1.</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1, client 2 and client 3 are already part of the ongoing group call (e.g., as a result of pre-arranged group call setup).</w:t>
      </w:r>
    </w:p>
    <w:p w14:paraId="48BA8985" w14:textId="77777777" w:rsidR="00A90238" w:rsidRPr="00AB5FED" w:rsidRDefault="00A90238" w:rsidP="00A90238">
      <w:pPr>
        <w:pStyle w:val="B1"/>
      </w:pPr>
      <w:r w:rsidRPr="00AB5FED">
        <w:t>2.</w:t>
      </w:r>
      <w:r w:rsidRPr="00AB5FED">
        <w:tab/>
        <w:t>MC</w:t>
      </w:r>
      <w:r>
        <w:rPr>
          <w:rFonts w:hint="eastAsia"/>
          <w:lang w:eastAsia="zh-CN"/>
        </w:rPr>
        <w:t>Video</w:t>
      </w:r>
      <w:r w:rsidRPr="00AB5FED">
        <w:t xml:space="preserve"> server would like to release the MC</w:t>
      </w:r>
      <w:r>
        <w:rPr>
          <w:rFonts w:hint="eastAsia"/>
          <w:lang w:eastAsia="zh-CN"/>
        </w:rPr>
        <w:t>Video</w:t>
      </w:r>
      <w:r w:rsidRPr="00AB5FED">
        <w:t xml:space="preserve"> group call which is ongoing e.g., last participant leaving, initiator leaving, or</w:t>
      </w:r>
      <w:r>
        <w:t xml:space="preserve"> minimum number of affiliated </w:t>
      </w:r>
      <w:r w:rsidRPr="00AB5FED">
        <w:t>group members are not present.</w:t>
      </w:r>
    </w:p>
    <w:p w14:paraId="373A7E05" w14:textId="77777777" w:rsidR="00A90238" w:rsidRPr="00AB5FED" w:rsidRDefault="00A90238" w:rsidP="00A90238">
      <w:pPr>
        <w:pStyle w:val="B1"/>
      </w:pPr>
      <w:r w:rsidRPr="00AB5FED">
        <w:t>3.</w:t>
      </w:r>
      <w:r w:rsidRPr="00AB5FED">
        <w:tab/>
        <w:t>MC</w:t>
      </w:r>
      <w:r>
        <w:rPr>
          <w:rFonts w:hint="eastAsia"/>
          <w:lang w:eastAsia="zh-CN"/>
        </w:rPr>
        <w:t>Video</w:t>
      </w:r>
      <w:r w:rsidRPr="00AB5FED">
        <w:t xml:space="preserve"> server identifies the participants of the ongoing group call and generates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5A016353" w14:textId="77777777" w:rsidR="00A90238" w:rsidRPr="00AB5FED" w:rsidRDefault="00A90238" w:rsidP="00A90238">
      <w:pPr>
        <w:pStyle w:val="B1"/>
      </w:pPr>
      <w:r w:rsidRPr="00AB5FED">
        <w:t>4.</w:t>
      </w:r>
      <w:r w:rsidRPr="00AB5FED">
        <w:tab/>
        <w:t>MC</w:t>
      </w:r>
      <w:r>
        <w:rPr>
          <w:rFonts w:hint="eastAsia"/>
          <w:lang w:eastAsia="zh-CN"/>
        </w:rPr>
        <w:t>Video</w:t>
      </w:r>
      <w:r w:rsidRPr="00AB5FED">
        <w:t xml:space="preserve"> server sends a </w:t>
      </w:r>
      <w:r w:rsidRPr="00AB5FED">
        <w:rPr>
          <w:rFonts w:hint="eastAsia"/>
        </w:rPr>
        <w:t>group call release request</w:t>
      </w:r>
      <w:r w:rsidRPr="00AB5FED">
        <w:t xml:space="preserve"> via SIP core towards each participant of the ongoing group call.</w:t>
      </w:r>
    </w:p>
    <w:p w14:paraId="024C5B5F" w14:textId="77777777" w:rsidR="00A90238" w:rsidRPr="00AB5FED" w:rsidRDefault="00A90238" w:rsidP="00A90238">
      <w:pPr>
        <w:pStyle w:val="B1"/>
      </w:pPr>
      <w:r w:rsidRPr="00AB5FED">
        <w:t>5.</w:t>
      </w:r>
      <w:r w:rsidRPr="00AB5FED">
        <w:tab/>
        <w:t>MC</w:t>
      </w:r>
      <w:r>
        <w:rPr>
          <w:rFonts w:hint="eastAsia"/>
          <w:lang w:eastAsia="zh-CN"/>
        </w:rPr>
        <w:t>Video</w:t>
      </w:r>
      <w:r w:rsidRPr="00AB5FED">
        <w:t xml:space="preserve"> users are notified about the </w:t>
      </w:r>
      <w:r w:rsidRPr="00AB5FED">
        <w:rPr>
          <w:rFonts w:hint="eastAsia"/>
          <w:lang w:eastAsia="zh-CN"/>
        </w:rPr>
        <w:t>release</w:t>
      </w:r>
      <w:r w:rsidRPr="00AB5FED">
        <w:t xml:space="preserve"> of the group call.</w:t>
      </w:r>
    </w:p>
    <w:p w14:paraId="4659F46C" w14:textId="77777777" w:rsidR="00A90238" w:rsidRPr="00AB5FED" w:rsidRDefault="00A90238" w:rsidP="00A90238">
      <w:pPr>
        <w:pStyle w:val="B1"/>
      </w:pPr>
      <w:r w:rsidRPr="00AB5FED">
        <w:t>6.</w:t>
      </w:r>
      <w:r w:rsidRPr="00AB5FED">
        <w:tab/>
        <w:t>MC</w:t>
      </w:r>
      <w:r>
        <w:rPr>
          <w:rFonts w:hint="eastAsia"/>
          <w:lang w:eastAsia="zh-CN"/>
        </w:rPr>
        <w:t>Video</w:t>
      </w:r>
      <w:r w:rsidRPr="00AB5FED">
        <w:t xml:space="preserve"> client(s) receiving </w:t>
      </w:r>
      <w:r w:rsidRPr="00AB5FED">
        <w:rPr>
          <w:rFonts w:hint="eastAsia"/>
          <w:lang w:eastAsia="zh-CN"/>
        </w:rPr>
        <w:t>group call release request</w:t>
      </w:r>
      <w:r w:rsidRPr="00AB5FED">
        <w:t>, acknowledge towards the MC</w:t>
      </w:r>
      <w:r>
        <w:rPr>
          <w:rFonts w:hint="eastAsia"/>
          <w:lang w:eastAsia="zh-CN"/>
        </w:rPr>
        <w:t>Video</w:t>
      </w:r>
      <w:r w:rsidRPr="00AB5FED">
        <w:t xml:space="preserve"> server</w:t>
      </w:r>
      <w:r w:rsidRPr="00AB5FED">
        <w:rPr>
          <w:rFonts w:hint="eastAsia"/>
          <w:lang w:eastAsia="zh-CN"/>
        </w:rPr>
        <w:t xml:space="preserve"> by sending a group call release response</w:t>
      </w:r>
      <w:r w:rsidRPr="00AB5FED">
        <w:t>.</w:t>
      </w:r>
    </w:p>
    <w:p w14:paraId="0402B3D3" w14:textId="77777777" w:rsidR="00A90238" w:rsidRDefault="00A90238" w:rsidP="00A90238">
      <w:pPr>
        <w:pStyle w:val="B1"/>
      </w:pPr>
      <w:r w:rsidRPr="00AB5FED">
        <w:t>7. MC</w:t>
      </w:r>
      <w:r>
        <w:rPr>
          <w:rFonts w:hint="eastAsia"/>
          <w:lang w:eastAsia="zh-CN"/>
        </w:rPr>
        <w:t>Video</w:t>
      </w:r>
      <w:r w:rsidRPr="00AB5FED">
        <w:t xml:space="preserve"> client 1, client 2 and client 3 have successfully released the </w:t>
      </w:r>
      <w:r>
        <w:rPr>
          <w:rFonts w:hint="eastAsia"/>
          <w:lang w:eastAsia="zh-CN"/>
        </w:rPr>
        <w:t>media transmission</w:t>
      </w:r>
      <w:r w:rsidRPr="00AB5FED">
        <w:t xml:space="preserve"> control and media plane resources associated with the group call that is terminated.</w:t>
      </w:r>
    </w:p>
    <w:p w14:paraId="76B94EEF"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.2.3.1.1.4</w:t>
      </w:r>
      <w:r w:rsidRPr="00AB5FED">
        <w:tab/>
        <w:t>Late entry pre-arranged group call</w:t>
      </w:r>
    </w:p>
    <w:p w14:paraId="3E162A40"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.2.3.1.1.4-1 are the signalling control plane procedures for the MC</w:t>
      </w:r>
      <w:r>
        <w:rPr>
          <w:rFonts w:hint="eastAsia"/>
          <w:lang w:eastAsia="zh-CN"/>
        </w:rPr>
        <w:t>Video</w:t>
      </w:r>
      <w:r w:rsidRPr="00AB5FED">
        <w:t xml:space="preserve"> server requesting a newly affiliated member or a member coming back from out of coverage to join an ongoing MC</w:t>
      </w:r>
      <w:r>
        <w:rPr>
          <w:rFonts w:hint="eastAsia"/>
          <w:lang w:eastAsia="zh-CN"/>
        </w:rPr>
        <w:t>Video</w:t>
      </w:r>
      <w:r w:rsidRPr="00AB5FED">
        <w:t xml:space="preserve"> group call.</w:t>
      </w:r>
    </w:p>
    <w:p w14:paraId="735FA3CD" w14:textId="77777777" w:rsidR="00A90238" w:rsidRPr="00AB5FED" w:rsidRDefault="00A90238" w:rsidP="00A90238">
      <w:r w:rsidRPr="00AB5FED">
        <w:t>Pre-condition</w:t>
      </w:r>
      <w:r>
        <w:t>s</w:t>
      </w:r>
      <w:r w:rsidRPr="00AB5FED">
        <w:t>:</w:t>
      </w:r>
    </w:p>
    <w:p w14:paraId="371BE569" w14:textId="77777777" w:rsidR="00A90238" w:rsidRPr="00AB5FED" w:rsidRDefault="00A90238" w:rsidP="00A90238">
      <w:pPr>
        <w:pStyle w:val="B1"/>
      </w:pPr>
      <w:r w:rsidRPr="00AB5FED">
        <w:lastRenderedPageBreak/>
        <w:t>1.</w:t>
      </w:r>
      <w:r w:rsidRPr="00AB5FED">
        <w:tab/>
        <w:t>MC</w:t>
      </w:r>
      <w:r>
        <w:rPr>
          <w:rFonts w:hint="eastAsia"/>
          <w:lang w:eastAsia="zh-CN"/>
        </w:rPr>
        <w:t>Video</w:t>
      </w:r>
      <w:r w:rsidRPr="00AB5FED">
        <w:t xml:space="preserve"> group is previously defined on the group management server with MC</w:t>
      </w:r>
      <w:r>
        <w:rPr>
          <w:rFonts w:hint="eastAsia"/>
          <w:lang w:eastAsia="zh-CN"/>
        </w:rPr>
        <w:t>Video</w:t>
      </w:r>
      <w:r w:rsidRPr="00AB5FED">
        <w:t xml:space="preserve"> users affiliated to that group. All members of the group belong to the same MC system.</w:t>
      </w:r>
    </w:p>
    <w:p w14:paraId="443CC363" w14:textId="77777777" w:rsidR="00A90238" w:rsidRDefault="00A90238" w:rsidP="00A90238">
      <w:pPr>
        <w:pStyle w:val="B1"/>
        <w:rPr>
          <w:rFonts w:eastAsia="Malgun Gothic"/>
          <w:lang w:eastAsia="ko-KR"/>
        </w:rPr>
      </w:pPr>
      <w:r w:rsidRPr="00AB5FED">
        <w:rPr>
          <w:rFonts w:eastAsia="Malgun Gothic" w:hint="eastAsia"/>
          <w:lang w:eastAsia="ko-KR"/>
        </w:rPr>
        <w:t>2.</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2 to MC</w:t>
      </w:r>
      <w:r>
        <w:rPr>
          <w:rFonts w:hint="eastAsia"/>
          <w:lang w:eastAsia="zh-CN"/>
        </w:rPr>
        <w:t>Video</w:t>
      </w:r>
      <w:r w:rsidRPr="00AB5FED">
        <w:t xml:space="preserve"> client n are on an ongoing call</w:t>
      </w:r>
      <w:r w:rsidRPr="00AB5FED">
        <w:rPr>
          <w:rFonts w:eastAsia="Malgun Gothic" w:hint="eastAsia"/>
          <w:lang w:eastAsia="ko-KR"/>
        </w:rPr>
        <w:t>.</w:t>
      </w:r>
    </w:p>
    <w:p w14:paraId="6A20896D" w14:textId="77777777" w:rsidR="00A90238" w:rsidRDefault="00A90238" w:rsidP="00A90238">
      <w:pPr>
        <w:pStyle w:val="B1"/>
      </w:pPr>
      <w:r>
        <w:t>3.</w:t>
      </w:r>
      <w:r>
        <w:tab/>
        <w:t>Optionally, the MCVideo client 1 may have activated functional alias to be used.</w:t>
      </w:r>
    </w:p>
    <w:p w14:paraId="7D44F9FA" w14:textId="77777777" w:rsidR="00A90238" w:rsidRPr="00AB5FED" w:rsidRDefault="00A90238" w:rsidP="00A90238">
      <w:pPr>
        <w:pStyle w:val="B1"/>
      </w:pPr>
      <w:r>
        <w:t>4.</w:t>
      </w:r>
      <w:r>
        <w:tab/>
        <w:t>The</w:t>
      </w:r>
      <w:r>
        <w:rPr>
          <w:lang w:val="en-US"/>
        </w:rPr>
        <w:t xml:space="preserve"> MCVideo server may have subscribed to the MCVideo functional alias controlling server within the MC system for functional alias activation/de-activation updates</w:t>
      </w:r>
      <w:r>
        <w:t>.</w:t>
      </w:r>
    </w:p>
    <w:p w14:paraId="5A36F4CA" w14:textId="77777777" w:rsidR="00A90238" w:rsidRPr="00AB5FED" w:rsidRDefault="00A90238" w:rsidP="00A90238">
      <w:pPr>
        <w:pStyle w:val="TH"/>
      </w:pPr>
      <w:r w:rsidRPr="00AB5FED">
        <w:rPr>
          <w:rFonts w:ascii="Times New Roman" w:hAnsi="Times New Roman"/>
          <w:lang w:eastAsia="en-GB"/>
        </w:rPr>
        <w:object w:dxaOrig="7932" w:dyaOrig="5160" w14:anchorId="7901061D">
          <v:shape id="_x0000_i1029" type="#_x0000_t75" style="width:396.85pt;height:259.8pt" o:ole="">
            <v:imagedata r:id="rId19" o:title=""/>
          </v:shape>
          <o:OLEObject Type="Embed" ProgID="Visio.Drawing.11" ShapeID="_x0000_i1029" DrawAspect="Content" ObjectID="_1796385377" r:id="rId20"/>
        </w:object>
      </w:r>
    </w:p>
    <w:p w14:paraId="0959C4B9"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.2.3.1.1.4-1: Late entry pre-arranged group call</w:t>
      </w:r>
    </w:p>
    <w:p w14:paraId="53DCB0CB" w14:textId="77777777" w:rsidR="00A90238" w:rsidRPr="00AB5FED" w:rsidRDefault="00A90238" w:rsidP="00A90238">
      <w:pPr>
        <w:pStyle w:val="B1"/>
      </w:pPr>
      <w:r w:rsidRPr="00AB5FED">
        <w:t>1.</w:t>
      </w:r>
      <w:r>
        <w:tab/>
      </w:r>
      <w:r w:rsidRPr="00AB5FED">
        <w:t>MC</w:t>
      </w:r>
      <w:r>
        <w:rPr>
          <w:rFonts w:hint="eastAsia"/>
          <w:lang w:eastAsia="zh-CN"/>
        </w:rPr>
        <w:t>Video</w:t>
      </w:r>
      <w:r w:rsidRPr="00AB5FED">
        <w:t xml:space="preserve"> server determines that MC</w:t>
      </w:r>
      <w:r>
        <w:rPr>
          <w:rFonts w:hint="eastAsia"/>
          <w:lang w:eastAsia="zh-CN"/>
        </w:rPr>
        <w:t>Video</w:t>
      </w:r>
      <w:r w:rsidRPr="00AB5FED">
        <w:t xml:space="preserve"> client 1 which is newly affiliated or coming back from out of coverage has to be invited to join an ongoing group call (late entry).</w:t>
      </w:r>
    </w:p>
    <w:p w14:paraId="54772F71" w14:textId="77777777" w:rsidR="00A90238" w:rsidRPr="00AB5FED" w:rsidRDefault="00A90238" w:rsidP="00A90238">
      <w:pPr>
        <w:pStyle w:val="B1"/>
      </w:pPr>
      <w:r w:rsidRPr="00AB5FED">
        <w:t>2.</w:t>
      </w:r>
      <w:r>
        <w:tab/>
      </w:r>
      <w:r w:rsidRPr="00AB5FED">
        <w:t>MC</w:t>
      </w:r>
      <w:r>
        <w:rPr>
          <w:rFonts w:hint="eastAsia"/>
          <w:lang w:eastAsia="zh-CN"/>
        </w:rPr>
        <w:t>Video</w:t>
      </w:r>
      <w:r w:rsidRPr="00AB5FED">
        <w:t xml:space="preserve"> server generates group call request including the information such as MC</w:t>
      </w:r>
      <w:r>
        <w:rPr>
          <w:rFonts w:hint="eastAsia"/>
          <w:lang w:eastAsia="zh-CN"/>
        </w:rPr>
        <w:t>Video</w:t>
      </w:r>
      <w:r w:rsidRPr="00AB5FED">
        <w:t xml:space="preserve"> service identifier (possible for the SIP core to route the request to the MC</w:t>
      </w:r>
      <w:r>
        <w:rPr>
          <w:rFonts w:hint="eastAsia"/>
          <w:lang w:eastAsia="zh-CN"/>
        </w:rPr>
        <w:t>Video</w:t>
      </w:r>
      <w:r w:rsidRPr="00AB5FED">
        <w:t xml:space="preserve"> server), MC</w:t>
      </w:r>
      <w:r>
        <w:rPr>
          <w:rFonts w:hint="eastAsia"/>
          <w:lang w:eastAsia="zh-CN"/>
        </w:rPr>
        <w:t xml:space="preserve"> service</w:t>
      </w:r>
      <w:r w:rsidRPr="00AB5FED">
        <w:t xml:space="preserve"> group ID of the group invited to join, offer one or more media types and sends towards the MC</w:t>
      </w:r>
      <w:r>
        <w:rPr>
          <w:rFonts w:hint="eastAsia"/>
          <w:lang w:eastAsia="zh-CN"/>
        </w:rPr>
        <w:t>Video</w:t>
      </w:r>
      <w:r w:rsidRPr="00AB5FED">
        <w:t xml:space="preserve"> client 1 via SIP core.</w:t>
      </w:r>
    </w:p>
    <w:p w14:paraId="7B63D7C4" w14:textId="77777777" w:rsidR="00A90238" w:rsidRPr="00AB5FED" w:rsidRDefault="00A90238" w:rsidP="00A90238">
      <w:pPr>
        <w:pStyle w:val="B1"/>
      </w:pPr>
      <w:r w:rsidRPr="00AB5FED">
        <w:t>3.</w:t>
      </w:r>
      <w:r>
        <w:tab/>
      </w:r>
      <w:r w:rsidRPr="00AB5FED">
        <w:t>MC</w:t>
      </w:r>
      <w:r>
        <w:rPr>
          <w:rFonts w:hint="eastAsia"/>
          <w:lang w:eastAsia="zh-CN"/>
        </w:rPr>
        <w:t>Video</w:t>
      </w:r>
      <w:r w:rsidRPr="00AB5FED">
        <w:t xml:space="preserve"> user at MC</w:t>
      </w:r>
      <w:r>
        <w:rPr>
          <w:rFonts w:hint="eastAsia"/>
          <w:lang w:eastAsia="zh-CN"/>
        </w:rPr>
        <w:t>Video</w:t>
      </w:r>
      <w:r w:rsidRPr="00AB5FED">
        <w:t xml:space="preserve"> client 1 is notified about the incoming group call.</w:t>
      </w:r>
    </w:p>
    <w:p w14:paraId="4059729D" w14:textId="77777777" w:rsidR="00A90238" w:rsidRPr="00AB5FED" w:rsidRDefault="00A90238" w:rsidP="00A90238">
      <w:pPr>
        <w:pStyle w:val="B1"/>
      </w:pPr>
      <w:r w:rsidRPr="00AB5FED">
        <w:t>4.</w:t>
      </w:r>
      <w:r>
        <w:tab/>
      </w:r>
      <w:r w:rsidRPr="00AB5FED">
        <w:t>Upon MC</w:t>
      </w:r>
      <w:r>
        <w:rPr>
          <w:rFonts w:hint="eastAsia"/>
          <w:lang w:eastAsia="zh-CN"/>
        </w:rPr>
        <w:t>Video</w:t>
      </w:r>
      <w:r w:rsidRPr="00AB5FED">
        <w:t xml:space="preserve"> user at MC</w:t>
      </w:r>
      <w:r>
        <w:rPr>
          <w:rFonts w:hint="eastAsia"/>
          <w:lang w:eastAsia="zh-CN"/>
        </w:rPr>
        <w:t>Video</w:t>
      </w:r>
      <w:r w:rsidRPr="00AB5FED">
        <w:t xml:space="preserve"> client 1 accepting the incoming </w:t>
      </w:r>
      <w:r w:rsidRPr="00AB5FED">
        <w:rPr>
          <w:rFonts w:hint="eastAsia"/>
          <w:lang w:eastAsia="zh-CN"/>
        </w:rPr>
        <w:t>group call request</w:t>
      </w:r>
      <w:r w:rsidRPr="00AB5FED">
        <w:t>, MC</w:t>
      </w:r>
      <w:r>
        <w:rPr>
          <w:rFonts w:hint="eastAsia"/>
          <w:lang w:eastAsia="zh-CN"/>
        </w:rPr>
        <w:t>Video</w:t>
      </w:r>
      <w:r w:rsidRPr="00AB5FED">
        <w:t xml:space="preserve"> client 1 sends the </w:t>
      </w:r>
      <w:r w:rsidRPr="00AB5FED">
        <w:rPr>
          <w:rFonts w:hint="eastAsia"/>
          <w:lang w:eastAsia="zh-CN"/>
        </w:rPr>
        <w:t>group call</w:t>
      </w:r>
      <w:r w:rsidRPr="00AB5FED">
        <w:t xml:space="preserve"> response including the selected media types to the MC</w:t>
      </w:r>
      <w:r>
        <w:rPr>
          <w:rFonts w:hint="eastAsia"/>
          <w:lang w:eastAsia="zh-CN"/>
        </w:rPr>
        <w:t>Video</w:t>
      </w:r>
      <w:r w:rsidRPr="00AB5FED">
        <w:t xml:space="preserve"> server through the signalling path. If the incoming </w:t>
      </w:r>
      <w:r w:rsidRPr="00AB5FED">
        <w:rPr>
          <w:rFonts w:hint="eastAsia"/>
          <w:lang w:eastAsia="zh-CN"/>
        </w:rPr>
        <w:t>group call request</w:t>
      </w:r>
      <w:r w:rsidRPr="00AB5FED">
        <w:t xml:space="preserve"> is rejected by the MC</w:t>
      </w:r>
      <w:r>
        <w:rPr>
          <w:rFonts w:hint="eastAsia"/>
          <w:lang w:eastAsia="zh-CN"/>
        </w:rPr>
        <w:t>Video</w:t>
      </w:r>
      <w:r w:rsidRPr="00AB5FED">
        <w:t xml:space="preserve"> client 1, the MC</w:t>
      </w:r>
      <w:r>
        <w:rPr>
          <w:rFonts w:hint="eastAsia"/>
          <w:lang w:eastAsia="zh-CN"/>
        </w:rPr>
        <w:t>Video</w:t>
      </w:r>
      <w:r w:rsidRPr="00AB5FED">
        <w:t xml:space="preserve"> server should not resend the group call request </w:t>
      </w:r>
    </w:p>
    <w:p w14:paraId="428EC6FA" w14:textId="77777777" w:rsidR="00A90238" w:rsidRPr="00AB5FED" w:rsidRDefault="00A90238" w:rsidP="00A90238">
      <w:pPr>
        <w:pStyle w:val="B1"/>
      </w:pPr>
      <w:r w:rsidRPr="00AB5FED">
        <w:t>5.</w:t>
      </w:r>
      <w:r>
        <w:tab/>
      </w:r>
      <w:r w:rsidRPr="00AB5FED">
        <w:t>MC</w:t>
      </w:r>
      <w:r>
        <w:rPr>
          <w:rFonts w:hint="eastAsia"/>
          <w:lang w:eastAsia="zh-CN"/>
        </w:rPr>
        <w:t>Video</w:t>
      </w:r>
      <w:r w:rsidRPr="00AB5FED">
        <w:t xml:space="preserve"> client 1 is successfully added to the ongoing group call and MC</w:t>
      </w:r>
      <w:r>
        <w:rPr>
          <w:rFonts w:hint="eastAsia"/>
          <w:lang w:eastAsia="zh-CN"/>
        </w:rPr>
        <w:t>Video</w:t>
      </w:r>
      <w:r w:rsidRPr="00AB5FED">
        <w:t xml:space="preserve"> users at MC</w:t>
      </w:r>
      <w:r>
        <w:rPr>
          <w:rFonts w:hint="eastAsia"/>
          <w:lang w:eastAsia="zh-CN"/>
        </w:rPr>
        <w:t>Video</w:t>
      </w:r>
      <w:r w:rsidRPr="00AB5FED">
        <w:t xml:space="preserve"> client 1 to </w:t>
      </w:r>
      <w:r>
        <w:t>MC</w:t>
      </w:r>
      <w:r>
        <w:rPr>
          <w:rFonts w:hint="eastAsia"/>
          <w:lang w:eastAsia="zh-CN"/>
        </w:rPr>
        <w:t>Video</w:t>
      </w:r>
      <w:r w:rsidRPr="00AB5FED">
        <w:t xml:space="preserve"> client n may be notified about the </w:t>
      </w:r>
      <w:r>
        <w:t>MCVIDEO</w:t>
      </w:r>
      <w:r w:rsidRPr="00AB5FED">
        <w:t xml:space="preserve"> client 1 joining the group call.</w:t>
      </w:r>
    </w:p>
    <w:p w14:paraId="7A744BC5" w14:textId="77777777" w:rsidR="00A90238" w:rsidRDefault="00A90238" w:rsidP="00A90238">
      <w:pPr>
        <w:pStyle w:val="B1"/>
        <w:rPr>
          <w:lang w:eastAsia="zh-CN"/>
        </w:rPr>
      </w:pPr>
      <w:r w:rsidRPr="00AB5FED">
        <w:rPr>
          <w:lang w:eastAsia="zh-CN"/>
        </w:rPr>
        <w:t>6.</w:t>
      </w:r>
      <w:r>
        <w:rPr>
          <w:lang w:eastAsia="zh-CN"/>
        </w:rPr>
        <w:tab/>
      </w:r>
      <w:r>
        <w:rPr>
          <w:rFonts w:hint="eastAsia"/>
          <w:lang w:eastAsia="zh-CN"/>
        </w:rPr>
        <w:t xml:space="preserve">A notification with the information of media transmissions in </w:t>
      </w:r>
      <w:r>
        <w:rPr>
          <w:lang w:eastAsia="zh-CN"/>
        </w:rPr>
        <w:t>the</w:t>
      </w:r>
      <w:r>
        <w:rPr>
          <w:rFonts w:hint="eastAsia"/>
          <w:lang w:eastAsia="zh-CN"/>
        </w:rPr>
        <w:t xml:space="preserve"> group call is sent to </w:t>
      </w:r>
      <w:r>
        <w:rPr>
          <w:lang w:eastAsia="zh-CN"/>
        </w:rPr>
        <w:t>MCV</w:t>
      </w:r>
      <w:r>
        <w:rPr>
          <w:rFonts w:hint="eastAsia"/>
          <w:lang w:eastAsia="zh-CN"/>
        </w:rPr>
        <w:t>ideo</w:t>
      </w:r>
      <w:r w:rsidRPr="00AB5FED">
        <w:rPr>
          <w:lang w:eastAsia="zh-CN"/>
        </w:rPr>
        <w:t xml:space="preserve"> client1.</w:t>
      </w:r>
    </w:p>
    <w:p w14:paraId="3C95E782"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w:t>
      </w:r>
      <w:r w:rsidRPr="00AB5FED">
        <w:rPr>
          <w:rFonts w:eastAsia="Malgun Gothic"/>
          <w:lang w:eastAsia="ko-KR"/>
        </w:rPr>
        <w:t>5</w:t>
      </w:r>
      <w:r w:rsidRPr="00AB5FED">
        <w:tab/>
      </w:r>
      <w:r w:rsidRPr="00AB5FED">
        <w:rPr>
          <w:rFonts w:eastAsia="Malgun Gothic" w:hint="eastAsia"/>
          <w:lang w:eastAsia="ko-KR"/>
        </w:rPr>
        <w:t>Rejoining</w:t>
      </w:r>
      <w:r w:rsidRPr="00AB5FED">
        <w:t xml:space="preserve"> call</w:t>
      </w:r>
    </w:p>
    <w:p w14:paraId="5DDF3041" w14:textId="77777777" w:rsidR="00A90238" w:rsidRPr="00AB5FED" w:rsidRDefault="00A90238" w:rsidP="00A90238">
      <w:pPr>
        <w:rPr>
          <w:rFonts w:eastAsia="Malgun Gothic"/>
          <w:lang w:eastAsia="ko-KR"/>
        </w:rPr>
      </w:pPr>
      <w:r w:rsidRPr="00AB5FED">
        <w:t>Procedures in figure </w:t>
      </w:r>
      <w:r>
        <w:rPr>
          <w:rFonts w:hint="eastAsia"/>
          <w:lang w:eastAsia="zh-CN"/>
        </w:rPr>
        <w:t>7</w:t>
      </w:r>
      <w:r w:rsidRPr="00AB5FED">
        <w:t>.</w:t>
      </w:r>
      <w:r>
        <w:rPr>
          <w:rFonts w:hint="eastAsia"/>
          <w:lang w:eastAsia="zh-CN"/>
        </w:rPr>
        <w:t>1</w:t>
      </w:r>
      <w:r w:rsidRPr="00AB5FED">
        <w:t>.2.3.1.1.</w:t>
      </w:r>
      <w:r w:rsidRPr="00AB5FED">
        <w:rPr>
          <w:rFonts w:eastAsia="Malgun Gothic"/>
          <w:lang w:eastAsia="ko-KR"/>
        </w:rPr>
        <w:t>5</w:t>
      </w:r>
      <w:r w:rsidRPr="00AB5FED">
        <w:t xml:space="preserve">-1 are the signalling control plane procedures for the </w:t>
      </w:r>
      <w:r>
        <w:rPr>
          <w:rFonts w:hint="eastAsia"/>
          <w:lang w:eastAsia="zh-CN"/>
        </w:rPr>
        <w:t>MCVideo</w:t>
      </w:r>
      <w:r w:rsidRPr="00AB5FED">
        <w:t xml:space="preserve"> </w:t>
      </w:r>
      <w:r w:rsidRPr="00AB5FED">
        <w:rPr>
          <w:rFonts w:eastAsia="Malgun Gothic" w:hint="eastAsia"/>
          <w:lang w:eastAsia="ko-KR"/>
        </w:rPr>
        <w:t>client</w:t>
      </w:r>
      <w:r w:rsidRPr="00AB5FED">
        <w:t xml:space="preserve"> to </w:t>
      </w:r>
      <w:r w:rsidRPr="00AB5FED">
        <w:rPr>
          <w:rFonts w:eastAsia="Malgun Gothic" w:hint="eastAsia"/>
          <w:lang w:eastAsia="ko-KR"/>
        </w:rPr>
        <w:t>re</w:t>
      </w:r>
      <w:r w:rsidRPr="00AB5FED">
        <w:t xml:space="preserve">join an ongoing </w:t>
      </w:r>
      <w:r>
        <w:rPr>
          <w:rFonts w:hint="eastAsia"/>
          <w:lang w:eastAsia="zh-CN"/>
        </w:rPr>
        <w:t>MCVideo</w:t>
      </w:r>
      <w:r w:rsidRPr="00AB5FED">
        <w:t xml:space="preserve"> group call (e.g. coming back from out of coverage).</w:t>
      </w:r>
    </w:p>
    <w:p w14:paraId="564B1922" w14:textId="77777777" w:rsidR="00A90238" w:rsidRPr="00AB5FED" w:rsidRDefault="00A90238" w:rsidP="00A90238">
      <w:pPr>
        <w:rPr>
          <w:rFonts w:eastAsia="Malgun Gothic"/>
          <w:lang w:eastAsia="ko-KR"/>
        </w:rPr>
      </w:pPr>
      <w:r w:rsidRPr="00AB5FED">
        <w:rPr>
          <w:rFonts w:eastAsia="Malgun Gothic" w:hint="eastAsia"/>
          <w:lang w:eastAsia="ko-KR"/>
        </w:rPr>
        <w:t>Pre-condition:</w:t>
      </w:r>
    </w:p>
    <w:p w14:paraId="1A10204B" w14:textId="77777777" w:rsidR="00A90238" w:rsidRDefault="00A90238" w:rsidP="00A90238">
      <w:pPr>
        <w:pStyle w:val="B1"/>
        <w:rPr>
          <w:rFonts w:eastAsia="Malgun Gothic"/>
          <w:lang w:eastAsia="ko-KR"/>
        </w:rPr>
      </w:pPr>
      <w:r>
        <w:t>1</w:t>
      </w:r>
      <w:r w:rsidRPr="00AB5FED">
        <w:tab/>
        <w:t xml:space="preserve">It is assumed that </w:t>
      </w:r>
      <w:r>
        <w:rPr>
          <w:rFonts w:hint="eastAsia"/>
          <w:lang w:eastAsia="zh-CN"/>
        </w:rPr>
        <w:t>MCVideo</w:t>
      </w:r>
      <w:r w:rsidRPr="00AB5FED">
        <w:t xml:space="preserve"> users on </w:t>
      </w:r>
      <w:r>
        <w:rPr>
          <w:rFonts w:hint="eastAsia"/>
          <w:lang w:eastAsia="zh-CN"/>
        </w:rPr>
        <w:t>MCVideo</w:t>
      </w:r>
      <w:r w:rsidRPr="00AB5FED">
        <w:t xml:space="preserve"> client 2 to </w:t>
      </w:r>
      <w:r>
        <w:rPr>
          <w:rFonts w:hint="eastAsia"/>
          <w:lang w:eastAsia="zh-CN"/>
        </w:rPr>
        <w:t>MCVideo</w:t>
      </w:r>
      <w:r w:rsidRPr="00AB5FED">
        <w:t xml:space="preserve"> client n are on an ongoing call</w:t>
      </w:r>
      <w:r w:rsidRPr="00AB5FED">
        <w:rPr>
          <w:rFonts w:eastAsia="Malgun Gothic" w:hint="eastAsia"/>
          <w:lang w:eastAsia="ko-KR"/>
        </w:rPr>
        <w:t>.</w:t>
      </w:r>
    </w:p>
    <w:p w14:paraId="77B3A925" w14:textId="77777777" w:rsidR="00A90238" w:rsidRDefault="00A90238" w:rsidP="00A90238">
      <w:pPr>
        <w:pStyle w:val="B1"/>
      </w:pPr>
      <w:r w:rsidRPr="000C6ACE">
        <w:lastRenderedPageBreak/>
        <w:t>2</w:t>
      </w:r>
      <w:r w:rsidRPr="000C6ACE">
        <w:rPr>
          <w:rFonts w:eastAsia="Malgun Gothic"/>
          <w:lang w:eastAsia="ko-KR"/>
        </w:rPr>
        <w:t>.</w:t>
      </w:r>
      <w:r>
        <w:rPr>
          <w:rFonts w:eastAsia="Malgun Gothic"/>
          <w:lang w:eastAsia="ko-KR"/>
        </w:rPr>
        <w:tab/>
      </w:r>
      <w:r w:rsidRPr="00FD141B">
        <w:rPr>
          <w:rFonts w:eastAsia="Malgun Gothic"/>
          <w:lang w:eastAsia="ko-KR"/>
        </w:rPr>
        <w:t>Optionally,</w:t>
      </w:r>
      <w:r>
        <w:t xml:space="preserve"> the MCVideo client 1 may have activated functional alias to be used.</w:t>
      </w:r>
    </w:p>
    <w:p w14:paraId="426CF0B8" w14:textId="77777777" w:rsidR="00A90238" w:rsidRPr="00AB5FED" w:rsidRDefault="00A90238" w:rsidP="00A90238">
      <w:pPr>
        <w:pStyle w:val="B1"/>
        <w:rPr>
          <w:rFonts w:eastAsia="Malgun Gothic"/>
          <w:lang w:eastAsia="ko-KR"/>
        </w:rPr>
      </w:pPr>
      <w:r>
        <w:t>3.</w:t>
      </w:r>
      <w:r>
        <w:tab/>
        <w:t>The</w:t>
      </w:r>
      <w:r>
        <w:rPr>
          <w:lang w:val="en-US"/>
        </w:rPr>
        <w:t xml:space="preserve"> MCVideo server may have subscribed to the MCVideo functional alias controlling server within the MC system for functional alias activation/de-activation updates</w:t>
      </w:r>
      <w:r>
        <w:t>.</w:t>
      </w:r>
    </w:p>
    <w:p w14:paraId="685B9B7B" w14:textId="77777777" w:rsidR="00A90238" w:rsidRPr="00AB5FED" w:rsidRDefault="00A90238" w:rsidP="00A90238">
      <w:pPr>
        <w:pStyle w:val="TH"/>
      </w:pPr>
      <w:r w:rsidRPr="00AB5FED">
        <w:rPr>
          <w:rFonts w:ascii="Times New Roman" w:hAnsi="Times New Roman"/>
          <w:lang w:eastAsia="en-GB"/>
        </w:rPr>
        <w:object w:dxaOrig="8136" w:dyaOrig="4884" w14:anchorId="37548C5C">
          <v:shape id="_x0000_i1030" type="#_x0000_t75" style="width:406.65pt;height:244.2pt" o:ole="">
            <v:imagedata r:id="rId21" o:title=""/>
          </v:shape>
          <o:OLEObject Type="Embed" ProgID="Visio.Drawing.11" ShapeID="_x0000_i1030" DrawAspect="Content" ObjectID="_1796385378" r:id="rId22"/>
        </w:object>
      </w:r>
    </w:p>
    <w:p w14:paraId="1D68B951"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 xml:space="preserve">.2.3.1.1.5-1: </w:t>
      </w:r>
      <w:r w:rsidRPr="00AB5FED">
        <w:rPr>
          <w:rFonts w:eastAsia="Malgun Gothic" w:hint="eastAsia"/>
          <w:lang w:eastAsia="ko-KR"/>
        </w:rPr>
        <w:t>Rejoin</w:t>
      </w:r>
      <w:r w:rsidRPr="00AB5FED">
        <w:t xml:space="preserve"> call</w:t>
      </w:r>
    </w:p>
    <w:p w14:paraId="559A2706" w14:textId="77777777" w:rsidR="00A90238" w:rsidRPr="00AB5FED" w:rsidRDefault="00A90238" w:rsidP="00A90238">
      <w:pPr>
        <w:pStyle w:val="B1"/>
      </w:pPr>
      <w:r w:rsidRPr="00AB5FED">
        <w:rPr>
          <w:rFonts w:eastAsia="Malgun Gothic"/>
          <w:lang w:eastAsia="ko-KR"/>
        </w:rPr>
        <w:t>1</w:t>
      </w:r>
      <w:r w:rsidRPr="00AB5FED">
        <w:t>.</w:t>
      </w:r>
      <w:r w:rsidRPr="00AB5FED">
        <w:tab/>
      </w:r>
      <w:r>
        <w:rPr>
          <w:rFonts w:hint="eastAsia"/>
          <w:lang w:eastAsia="zh-CN"/>
        </w:rPr>
        <w:t>MCVideo</w:t>
      </w:r>
      <w:r w:rsidRPr="00AB5FED">
        <w:t xml:space="preserve"> client 1 has necessary information for rejoining an ongoing group call, then the </w:t>
      </w:r>
      <w:r>
        <w:rPr>
          <w:rFonts w:hint="eastAsia"/>
          <w:lang w:eastAsia="zh-CN"/>
        </w:rPr>
        <w:t>MCVideo</w:t>
      </w:r>
      <w:r w:rsidRPr="00AB5FED">
        <w:t xml:space="preserve"> client 1 initiates group call </w:t>
      </w:r>
      <w:r w:rsidRPr="00AB5FED">
        <w:rPr>
          <w:rFonts w:eastAsia="Malgun Gothic" w:hint="eastAsia"/>
          <w:lang w:eastAsia="ko-KR"/>
        </w:rPr>
        <w:t xml:space="preserve">rejoin </w:t>
      </w:r>
      <w:r w:rsidRPr="00AB5FED">
        <w:t>request including the ongoing group call information.</w:t>
      </w:r>
      <w:r>
        <w:t xml:space="preserve"> </w:t>
      </w:r>
      <w:r w:rsidRPr="00FE3846">
        <w:t xml:space="preserve">The MCVideo user at MCVideo client 1 may include a functional alias used within the MCVideo </w:t>
      </w:r>
      <w:r>
        <w:t>rejoin request.</w:t>
      </w:r>
    </w:p>
    <w:p w14:paraId="15D7FFC7" w14:textId="77777777" w:rsidR="00A90238" w:rsidRPr="00AB5FED" w:rsidRDefault="00A90238" w:rsidP="00A90238">
      <w:pPr>
        <w:pStyle w:val="B1"/>
      </w:pPr>
      <w:r w:rsidRPr="00AB5FED">
        <w:rPr>
          <w:rFonts w:eastAsia="Malgun Gothic"/>
          <w:lang w:eastAsia="ko-KR"/>
        </w:rPr>
        <w:t>2</w:t>
      </w:r>
      <w:r w:rsidRPr="00AB5FED">
        <w:t>.</w:t>
      </w:r>
      <w:r w:rsidRPr="00AB5FED">
        <w:tab/>
      </w:r>
      <w:r>
        <w:rPr>
          <w:rFonts w:hint="eastAsia"/>
          <w:lang w:eastAsia="zh-CN"/>
        </w:rPr>
        <w:t>MCVideo</w:t>
      </w:r>
      <w:r w:rsidRPr="00AB5FED">
        <w:rPr>
          <w:lang w:val="en-US"/>
        </w:rPr>
        <w:t xml:space="preserve"> server checks whether the </w:t>
      </w:r>
      <w:r>
        <w:rPr>
          <w:rFonts w:hint="eastAsia"/>
          <w:lang w:eastAsia="zh-CN"/>
        </w:rPr>
        <w:t>MCVideo</w:t>
      </w:r>
      <w:r w:rsidRPr="00AB5FED">
        <w:t xml:space="preserve"> client 1 </w:t>
      </w:r>
      <w:r w:rsidRPr="00AB5FED">
        <w:rPr>
          <w:lang w:val="en-US"/>
        </w:rPr>
        <w:t>can rejoin</w:t>
      </w:r>
      <w:r w:rsidRPr="00AB5FED">
        <w:rPr>
          <w:rFonts w:hint="eastAsia"/>
          <w:lang w:val="en-US" w:eastAsia="zh-CN"/>
        </w:rPr>
        <w:t xml:space="preserve"> </w:t>
      </w:r>
      <w:r w:rsidRPr="00AB5FED">
        <w:rPr>
          <w:rFonts w:eastAsia="Malgun Gothic" w:hint="eastAsia"/>
          <w:lang w:eastAsia="ko-KR"/>
        </w:rPr>
        <w:t>the ongoing call</w:t>
      </w:r>
      <w:r w:rsidRPr="00AB5FED">
        <w:rPr>
          <w:rFonts w:eastAsia="Malgun Gothic"/>
          <w:lang w:val="en-US" w:eastAsia="ko-KR"/>
        </w:rPr>
        <w:t xml:space="preserve"> (e.g. based upon affiliation status)</w:t>
      </w:r>
      <w:r>
        <w:rPr>
          <w:rFonts w:eastAsia="Malgun Gothic"/>
          <w:lang w:val="en-US" w:eastAsia="ko-KR"/>
        </w:rPr>
        <w:t xml:space="preserve"> </w:t>
      </w:r>
      <w:r w:rsidRPr="00223703">
        <w:rPr>
          <w:rFonts w:eastAsia="Malgun Gothic"/>
          <w:lang w:val="en-US" w:eastAsia="ko-KR"/>
        </w:rPr>
        <w:t>and checks the functional alias, if present</w:t>
      </w:r>
      <w:r w:rsidRPr="00AB5FED">
        <w:t>.</w:t>
      </w:r>
    </w:p>
    <w:p w14:paraId="1A7C2CAB" w14:textId="77777777" w:rsidR="00A90238" w:rsidRPr="00AB5FED" w:rsidRDefault="00A90238" w:rsidP="00A90238">
      <w:pPr>
        <w:pStyle w:val="B1"/>
      </w:pPr>
      <w:r w:rsidRPr="00AB5FED">
        <w:rPr>
          <w:rFonts w:eastAsia="Malgun Gothic"/>
          <w:lang w:eastAsia="ko-KR"/>
        </w:rPr>
        <w:t>3</w:t>
      </w:r>
      <w:r w:rsidRPr="00AB5FED">
        <w:t>.</w:t>
      </w:r>
      <w:r w:rsidRPr="00AB5FED">
        <w:tab/>
      </w:r>
      <w:r>
        <w:rPr>
          <w:rFonts w:hint="eastAsia"/>
          <w:lang w:eastAsia="zh-CN"/>
        </w:rPr>
        <w:t>MCVideo</w:t>
      </w:r>
      <w:r w:rsidRPr="00AB5FED">
        <w:t xml:space="preserve"> client 1 is </w:t>
      </w:r>
      <w:r w:rsidRPr="00AB5FED">
        <w:rPr>
          <w:rFonts w:eastAsia="Malgun Gothic" w:hint="eastAsia"/>
          <w:lang w:eastAsia="ko-KR"/>
        </w:rPr>
        <w:t>informed that the group call rejoin is successful</w:t>
      </w:r>
      <w:r w:rsidRPr="00AB5FED">
        <w:rPr>
          <w:rFonts w:hint="eastAsia"/>
          <w:lang w:eastAsia="zh-CN"/>
        </w:rPr>
        <w:t xml:space="preserve"> by sending a group call rejoin response</w:t>
      </w:r>
      <w:r w:rsidRPr="00AB5FED">
        <w:t>.</w:t>
      </w:r>
    </w:p>
    <w:p w14:paraId="28CA5884" w14:textId="77777777" w:rsidR="00A90238" w:rsidRPr="00AB5FED" w:rsidRDefault="00A90238" w:rsidP="00A90238">
      <w:pPr>
        <w:pStyle w:val="B1"/>
      </w:pPr>
      <w:r w:rsidRPr="00AB5FED">
        <w:rPr>
          <w:rFonts w:eastAsia="Malgun Gothic"/>
          <w:lang w:eastAsia="ko-KR"/>
        </w:rPr>
        <w:t>4</w:t>
      </w:r>
      <w:r w:rsidRPr="00AB5FED">
        <w:t>.</w:t>
      </w:r>
      <w:r w:rsidRPr="00AB5FED">
        <w:tab/>
      </w:r>
      <w:r>
        <w:rPr>
          <w:rFonts w:hint="eastAsia"/>
          <w:lang w:eastAsia="zh-CN"/>
        </w:rPr>
        <w:t>MCVideo</w:t>
      </w:r>
      <w:r w:rsidRPr="00AB5FED">
        <w:t xml:space="preserve"> client 1 is successfully added to the ongoing group call and </w:t>
      </w:r>
      <w:r>
        <w:rPr>
          <w:rFonts w:hint="eastAsia"/>
          <w:lang w:eastAsia="zh-CN"/>
        </w:rPr>
        <w:t>MCVideo</w:t>
      </w:r>
      <w:r w:rsidRPr="00AB5FED">
        <w:t xml:space="preserve"> users at </w:t>
      </w:r>
      <w:r>
        <w:rPr>
          <w:rFonts w:hint="eastAsia"/>
          <w:lang w:eastAsia="zh-CN"/>
        </w:rPr>
        <w:t>MCVideo</w:t>
      </w:r>
      <w:r w:rsidRPr="00AB5FED">
        <w:t xml:space="preserve"> client 1 to </w:t>
      </w:r>
      <w:r>
        <w:rPr>
          <w:rFonts w:hint="eastAsia"/>
          <w:lang w:eastAsia="zh-CN"/>
        </w:rPr>
        <w:t>MCVideo</w:t>
      </w:r>
      <w:r w:rsidRPr="00AB5FED">
        <w:t xml:space="preserve"> client n may be notified about the </w:t>
      </w:r>
      <w:r>
        <w:rPr>
          <w:rFonts w:hint="eastAsia"/>
          <w:lang w:eastAsia="zh-CN"/>
        </w:rPr>
        <w:t>MCVideo</w:t>
      </w:r>
      <w:r w:rsidRPr="00AB5FED">
        <w:t xml:space="preserve"> client 1 joining the group call</w:t>
      </w:r>
      <w:r>
        <w:t xml:space="preserve"> </w:t>
      </w:r>
      <w:r w:rsidRPr="00B72105">
        <w:t xml:space="preserve">and the functional alias </w:t>
      </w:r>
      <w:r>
        <w:t xml:space="preserve">of MCVideo client 1 </w:t>
      </w:r>
      <w:r w:rsidRPr="00B72105">
        <w:t>may be displayed</w:t>
      </w:r>
      <w:r w:rsidRPr="00AB5FED">
        <w:t>.</w:t>
      </w:r>
    </w:p>
    <w:p w14:paraId="75B282DC" w14:textId="77777777" w:rsidR="00A90238" w:rsidRPr="00BE7C1B" w:rsidRDefault="00A90238" w:rsidP="00A90238">
      <w:pPr>
        <w:pStyle w:val="B1"/>
      </w:pPr>
      <w:r w:rsidRPr="00AB5FED">
        <w:rPr>
          <w:rFonts w:eastAsia="Malgun Gothic"/>
          <w:lang w:eastAsia="ko-KR"/>
        </w:rPr>
        <w:t>5</w:t>
      </w:r>
      <w:r>
        <w:rPr>
          <w:lang w:eastAsia="zh-CN"/>
        </w:rPr>
        <w:t>.</w:t>
      </w:r>
      <w:r>
        <w:rPr>
          <w:lang w:eastAsia="zh-CN"/>
        </w:rPr>
        <w:tab/>
      </w:r>
      <w:r>
        <w:rPr>
          <w:rFonts w:hint="eastAsia"/>
          <w:lang w:eastAsia="zh-CN"/>
        </w:rPr>
        <w:t xml:space="preserve">A notification </w:t>
      </w:r>
      <w:r w:rsidRPr="00AB5FED">
        <w:rPr>
          <w:lang w:eastAsia="zh-CN"/>
        </w:rPr>
        <w:t xml:space="preserve">with the information of </w:t>
      </w:r>
      <w:r>
        <w:rPr>
          <w:lang w:eastAsia="zh-CN"/>
        </w:rPr>
        <w:t>media</w:t>
      </w:r>
      <w:r>
        <w:rPr>
          <w:rFonts w:hint="eastAsia"/>
          <w:lang w:eastAsia="zh-CN"/>
        </w:rPr>
        <w:t xml:space="preserve"> transmissions in </w:t>
      </w:r>
      <w:r>
        <w:rPr>
          <w:lang w:eastAsia="zh-CN"/>
        </w:rPr>
        <w:t>the</w:t>
      </w:r>
      <w:r>
        <w:rPr>
          <w:rFonts w:hint="eastAsia"/>
          <w:lang w:eastAsia="zh-CN"/>
        </w:rPr>
        <w:t xml:space="preserve"> group call </w:t>
      </w:r>
      <w:r w:rsidRPr="00AB5FED">
        <w:rPr>
          <w:lang w:eastAsia="zh-CN"/>
        </w:rPr>
        <w:t xml:space="preserve">is sent to </w:t>
      </w:r>
      <w:r>
        <w:rPr>
          <w:rFonts w:hint="eastAsia"/>
          <w:lang w:eastAsia="zh-CN"/>
        </w:rPr>
        <w:t>MCVideo</w:t>
      </w:r>
      <w:r w:rsidRPr="00AB5FED">
        <w:rPr>
          <w:lang w:eastAsia="zh-CN"/>
        </w:rPr>
        <w:t xml:space="preserve"> client</w:t>
      </w:r>
      <w:r w:rsidRPr="00AB5FED">
        <w:rPr>
          <w:rFonts w:hint="eastAsia"/>
          <w:lang w:eastAsia="zh-CN"/>
        </w:rPr>
        <w:t xml:space="preserve"> </w:t>
      </w:r>
      <w:r w:rsidRPr="00AB5FED">
        <w:rPr>
          <w:lang w:eastAsia="zh-CN"/>
        </w:rPr>
        <w:t xml:space="preserve">1. </w:t>
      </w:r>
    </w:p>
    <w:p w14:paraId="5C5339FE" w14:textId="77777777" w:rsidR="00A90238" w:rsidRPr="00AB5FED" w:rsidRDefault="00A90238" w:rsidP="00A90238">
      <w:pPr>
        <w:pStyle w:val="Heading6"/>
      </w:pPr>
      <w:bookmarkStart w:id="421" w:name="_Toc433209750"/>
      <w:bookmarkStart w:id="422" w:name="_Toc460616046"/>
      <w:bookmarkStart w:id="423" w:name="_Toc460616907"/>
      <w:bookmarkStart w:id="424" w:name="_Toc460662296"/>
      <w:bookmarkStart w:id="425" w:name="_Toc185772259"/>
      <w:r>
        <w:rPr>
          <w:rFonts w:hint="eastAsia"/>
          <w:lang w:eastAsia="zh-CN"/>
        </w:rPr>
        <w:t>7</w:t>
      </w:r>
      <w:r w:rsidRPr="00AB5FED">
        <w:t>.</w:t>
      </w:r>
      <w:r>
        <w:rPr>
          <w:rFonts w:hint="eastAsia"/>
          <w:lang w:eastAsia="zh-CN"/>
        </w:rPr>
        <w:t>1</w:t>
      </w:r>
      <w:r w:rsidRPr="00AB5FED">
        <w:t>.2.3.1.2</w:t>
      </w:r>
      <w:r w:rsidRPr="00AB5FED">
        <w:tab/>
      </w:r>
      <w:r>
        <w:rPr>
          <w:lang w:eastAsia="zh-CN"/>
        </w:rPr>
        <w:t>Chat</w:t>
      </w:r>
      <w:r w:rsidRPr="00AB5FED">
        <w:t xml:space="preserve"> group call</w:t>
      </w:r>
      <w:bookmarkEnd w:id="421"/>
      <w:bookmarkEnd w:id="422"/>
      <w:bookmarkEnd w:id="423"/>
      <w:bookmarkEnd w:id="424"/>
      <w:bookmarkEnd w:id="425"/>
    </w:p>
    <w:p w14:paraId="7FE499B7"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.2.3.1.2.1</w:t>
      </w:r>
      <w:r w:rsidRPr="00AB5FED">
        <w:tab/>
        <w:t>General</w:t>
      </w:r>
    </w:p>
    <w:p w14:paraId="7FE9F684" w14:textId="77777777" w:rsidR="00A90238" w:rsidRDefault="00A90238" w:rsidP="00A90238">
      <w:pPr>
        <w:rPr>
          <w:lang w:eastAsia="zh-CN"/>
        </w:rPr>
      </w:pPr>
      <w:r w:rsidRPr="00AB5FED">
        <w:rPr>
          <w:noProof/>
          <w:lang w:eastAsia="zh-CN"/>
        </w:rPr>
        <w:t xml:space="preserve">In a </w:t>
      </w:r>
      <w:r>
        <w:rPr>
          <w:noProof/>
          <w:lang w:eastAsia="zh-CN"/>
        </w:rPr>
        <w:t>chat</w:t>
      </w:r>
      <w:r w:rsidRPr="00AB5FED">
        <w:rPr>
          <w:noProof/>
          <w:lang w:eastAsia="zh-CN"/>
        </w:rPr>
        <w:t xml:space="preserve"> group </w:t>
      </w:r>
      <w:r>
        <w:rPr>
          <w:noProof/>
          <w:lang w:eastAsia="zh-CN"/>
        </w:rPr>
        <w:t xml:space="preserve">(restricted) </w:t>
      </w:r>
      <w:r w:rsidRPr="00AB5FED">
        <w:rPr>
          <w:noProof/>
          <w:lang w:eastAsia="zh-CN"/>
        </w:rPr>
        <w:t xml:space="preserve">call model, the </w:t>
      </w:r>
      <w:r>
        <w:rPr>
          <w:rFonts w:hint="eastAsia"/>
          <w:lang w:eastAsia="zh-CN"/>
        </w:rPr>
        <w:t>MCVideo</w:t>
      </w:r>
      <w:r w:rsidRPr="00AB5FED">
        <w:rPr>
          <w:noProof/>
          <w:lang w:eastAsia="zh-CN"/>
        </w:rPr>
        <w:t xml:space="preserve"> user individually join</w:t>
      </w:r>
      <w:r w:rsidRPr="00AB5FED">
        <w:rPr>
          <w:rFonts w:hint="eastAsia"/>
          <w:noProof/>
          <w:lang w:eastAsia="zh-CN"/>
        </w:rPr>
        <w:t>s</w:t>
      </w:r>
      <w:r w:rsidRPr="00AB5FED">
        <w:rPr>
          <w:noProof/>
          <w:lang w:eastAsia="zh-CN"/>
        </w:rPr>
        <w:t xml:space="preserve"> a group call without </w:t>
      </w:r>
      <w:r w:rsidRPr="00AB5FED">
        <w:rPr>
          <w:rFonts w:hint="eastAsia"/>
          <w:noProof/>
          <w:lang w:eastAsia="zh-CN"/>
        </w:rPr>
        <w:t xml:space="preserve">being </w:t>
      </w:r>
      <w:r>
        <w:rPr>
          <w:rFonts w:hint="eastAsia"/>
          <w:noProof/>
          <w:lang w:eastAsia="zh-CN"/>
        </w:rPr>
        <w:t>explicit</w:t>
      </w:r>
      <w:r>
        <w:rPr>
          <w:noProof/>
          <w:lang w:eastAsia="zh-CN"/>
        </w:rPr>
        <w:t>l</w:t>
      </w:r>
      <w:r>
        <w:rPr>
          <w:rFonts w:hint="eastAsia"/>
          <w:noProof/>
          <w:lang w:eastAsia="zh-CN"/>
        </w:rPr>
        <w:t xml:space="preserve">y </w:t>
      </w:r>
      <w:r w:rsidRPr="00AB5FED">
        <w:rPr>
          <w:rFonts w:hint="eastAsia"/>
          <w:noProof/>
          <w:lang w:eastAsia="zh-CN"/>
        </w:rPr>
        <w:t>invited</w:t>
      </w:r>
      <w:r>
        <w:rPr>
          <w:rFonts w:hint="eastAsia"/>
          <w:noProof/>
          <w:lang w:eastAsia="zh-CN"/>
        </w:rPr>
        <w:t xml:space="preserve"> by the MCVideo server</w:t>
      </w:r>
      <w:r w:rsidRPr="00AB5FED">
        <w:rPr>
          <w:noProof/>
          <w:lang w:eastAsia="zh-CN"/>
        </w:rPr>
        <w:t xml:space="preserve">. </w:t>
      </w:r>
      <w:r w:rsidRPr="00AB5FED">
        <w:t xml:space="preserve">The establishment of a </w:t>
      </w:r>
      <w:r>
        <w:rPr>
          <w:lang w:eastAsia="zh-CN"/>
        </w:rPr>
        <w:t>chat</w:t>
      </w:r>
      <w:r w:rsidRPr="00AB5FED">
        <w:t xml:space="preserve"> group </w:t>
      </w:r>
      <w:r>
        <w:rPr>
          <w:noProof/>
          <w:lang w:eastAsia="zh-CN"/>
        </w:rPr>
        <w:t xml:space="preserve">(restricted) </w:t>
      </w:r>
      <w:r w:rsidRPr="00AB5FED">
        <w:t>call does not result in other group members being invited</w:t>
      </w:r>
      <w:r>
        <w:rPr>
          <w:rFonts w:hint="eastAsia"/>
          <w:lang w:eastAsia="zh-CN"/>
        </w:rPr>
        <w:t xml:space="preserve">. </w:t>
      </w:r>
    </w:p>
    <w:p w14:paraId="4DA31BAA" w14:textId="77777777" w:rsidR="00A90238" w:rsidRPr="00AB5FED" w:rsidRDefault="00A90238" w:rsidP="00A90238">
      <w:r w:rsidRPr="00AB5FED">
        <w:t>Figure </w:t>
      </w:r>
      <w:r>
        <w:rPr>
          <w:rFonts w:hint="eastAsia"/>
          <w:lang w:eastAsia="zh-CN"/>
        </w:rPr>
        <w:t>7</w:t>
      </w:r>
      <w:r w:rsidRPr="00AB5FED">
        <w:t>.</w:t>
      </w:r>
      <w:r>
        <w:rPr>
          <w:rFonts w:hint="eastAsia"/>
          <w:lang w:eastAsia="zh-CN"/>
        </w:rPr>
        <w:t>1</w:t>
      </w:r>
      <w:r w:rsidRPr="00AB5FED">
        <w:t xml:space="preserve">.2.3.1.2.2-1 describes the basic procedure for the </w:t>
      </w:r>
      <w:r>
        <w:rPr>
          <w:rFonts w:hint="eastAsia"/>
          <w:lang w:eastAsia="zh-CN"/>
        </w:rPr>
        <w:t>MCVideo</w:t>
      </w:r>
      <w:r w:rsidRPr="00AB5FED">
        <w:t xml:space="preserve"> client initiating an </w:t>
      </w:r>
      <w:r>
        <w:rPr>
          <w:rFonts w:hint="eastAsia"/>
          <w:lang w:eastAsia="zh-CN"/>
        </w:rPr>
        <w:t>MCVideo</w:t>
      </w:r>
      <w:r w:rsidRPr="00AB5FED">
        <w:t xml:space="preserve"> group call which uses the </w:t>
      </w:r>
      <w:r>
        <w:rPr>
          <w:lang w:eastAsia="zh-CN"/>
        </w:rPr>
        <w:t>chat</w:t>
      </w:r>
      <w:r w:rsidRPr="00AB5FED">
        <w:t xml:space="preserve"> group </w:t>
      </w:r>
      <w:r>
        <w:rPr>
          <w:noProof/>
          <w:lang w:eastAsia="zh-CN"/>
        </w:rPr>
        <w:t xml:space="preserve">(restricted) </w:t>
      </w:r>
      <w:r w:rsidRPr="00AB5FED">
        <w:t xml:space="preserve">call model. </w:t>
      </w:r>
      <w:r>
        <w:t xml:space="preserve">The chat group </w:t>
      </w:r>
      <w:r>
        <w:rPr>
          <w:noProof/>
          <w:lang w:eastAsia="zh-CN"/>
        </w:rPr>
        <w:t xml:space="preserve">(restricted) </w:t>
      </w:r>
      <w:r>
        <w:t xml:space="preserve">call model can be used to realize the video conferencing service where </w:t>
      </w:r>
      <w:r>
        <w:rPr>
          <w:lang w:eastAsia="zh-CN"/>
        </w:rPr>
        <w:t>o</w:t>
      </w:r>
      <w:r w:rsidRPr="00AB5FED">
        <w:t xml:space="preserve">nly users that have been configured as </w:t>
      </w:r>
      <w:r>
        <w:rPr>
          <w:rFonts w:hint="eastAsia"/>
          <w:lang w:eastAsia="zh-CN"/>
        </w:rPr>
        <w:t xml:space="preserve">participants for </w:t>
      </w:r>
      <w:r>
        <w:rPr>
          <w:lang w:eastAsia="zh-CN"/>
        </w:rPr>
        <w:t>the video conferencing</w:t>
      </w:r>
      <w:r w:rsidRPr="00AB5FED">
        <w:t xml:space="preserve"> </w:t>
      </w:r>
      <w:r>
        <w:t xml:space="preserve">group </w:t>
      </w:r>
      <w:r w:rsidRPr="00AB5FED">
        <w:t>are allowed to join the group communications for the given group.</w:t>
      </w:r>
    </w:p>
    <w:p w14:paraId="05693063" w14:textId="77777777" w:rsidR="00A90238" w:rsidRPr="00AB5FED" w:rsidRDefault="00A90238" w:rsidP="00A90238">
      <w:r>
        <w:rPr>
          <w:lang w:eastAsia="zh-CN"/>
        </w:rPr>
        <w:t>Chat</w:t>
      </w:r>
      <w:r w:rsidRPr="00AB5FED">
        <w:t xml:space="preserve"> group join mechanism:</w:t>
      </w:r>
    </w:p>
    <w:p w14:paraId="2F720176" w14:textId="77777777" w:rsidR="00A90238" w:rsidRPr="00AB5FED" w:rsidRDefault="00A90238" w:rsidP="00A90238">
      <w:pPr>
        <w:pStyle w:val="B1"/>
      </w:pPr>
      <w:r w:rsidRPr="00AB5FED">
        <w:t>-</w:t>
      </w:r>
      <w:r w:rsidRPr="00AB5FED">
        <w:tab/>
        <w:t xml:space="preserve">Each </w:t>
      </w:r>
      <w:r>
        <w:rPr>
          <w:rFonts w:hint="eastAsia"/>
          <w:lang w:eastAsia="zh-CN"/>
        </w:rPr>
        <w:t>MCVideo</w:t>
      </w:r>
      <w:r w:rsidRPr="00AB5FED">
        <w:t xml:space="preserve"> client sends a group join request when the </w:t>
      </w:r>
      <w:r>
        <w:rPr>
          <w:rFonts w:hint="eastAsia"/>
          <w:lang w:eastAsia="zh-CN"/>
        </w:rPr>
        <w:t>MCVideo</w:t>
      </w:r>
      <w:r w:rsidRPr="00AB5FED">
        <w:t xml:space="preserve"> user wants to participate in the group communication for the group. (This message does not impact the </w:t>
      </w:r>
      <w:r>
        <w:rPr>
          <w:rFonts w:hint="eastAsia"/>
          <w:lang w:eastAsia="zh-CN"/>
        </w:rPr>
        <w:t>MCVideo</w:t>
      </w:r>
      <w:r w:rsidRPr="00AB5FED">
        <w:t xml:space="preserve"> user's membership in the group; the </w:t>
      </w:r>
      <w:r>
        <w:rPr>
          <w:rFonts w:hint="eastAsia"/>
          <w:lang w:eastAsia="zh-CN"/>
        </w:rPr>
        <w:t>MCVideo</w:t>
      </w:r>
      <w:r w:rsidRPr="00AB5FED">
        <w:t xml:space="preserve"> server will verify that the </w:t>
      </w:r>
      <w:r>
        <w:rPr>
          <w:rFonts w:hint="eastAsia"/>
          <w:lang w:eastAsia="zh-CN"/>
        </w:rPr>
        <w:t>MCVideo</w:t>
      </w:r>
      <w:r w:rsidRPr="00AB5FED">
        <w:t xml:space="preserve"> user is an authorized member of the group.)</w:t>
      </w:r>
    </w:p>
    <w:p w14:paraId="43AEC7E3" w14:textId="5C772D05" w:rsidR="00A90238" w:rsidRPr="00AB5FED" w:rsidRDefault="00A90238" w:rsidP="00A90238">
      <w:pPr>
        <w:pStyle w:val="B1"/>
      </w:pPr>
      <w:r w:rsidRPr="00AB5FED">
        <w:lastRenderedPageBreak/>
        <w:t>-</w:t>
      </w:r>
      <w:r w:rsidRPr="00AB5FED">
        <w:tab/>
        <w:t xml:space="preserve">The group join request </w:t>
      </w:r>
      <w:r w:rsidRPr="00AB5FED">
        <w:rPr>
          <w:lang w:val="en-US"/>
        </w:rPr>
        <w:t>may include</w:t>
      </w:r>
      <w:r w:rsidRPr="00AB5FED">
        <w:t xml:space="preserve"> a </w:t>
      </w:r>
      <w:r>
        <w:t>transmit media request</w:t>
      </w:r>
      <w:r w:rsidRPr="00AB5FED">
        <w:t xml:space="preserve">. </w:t>
      </w:r>
      <w:r w:rsidR="00557BA3" w:rsidRPr="00454AA6">
        <w:t xml:space="preserve">If the group join request includes a request to transmit media it may also include location information. </w:t>
      </w:r>
      <w:r w:rsidRPr="00AB5FED">
        <w:t xml:space="preserve">It is assumed that the group join request will be delivered from </w:t>
      </w:r>
      <w:r>
        <w:rPr>
          <w:rFonts w:hint="eastAsia"/>
          <w:lang w:eastAsia="zh-CN"/>
        </w:rPr>
        <w:t>MCVideo</w:t>
      </w:r>
      <w:r w:rsidRPr="00AB5FED">
        <w:t xml:space="preserve"> client to </w:t>
      </w:r>
      <w:r>
        <w:rPr>
          <w:rFonts w:hint="eastAsia"/>
          <w:lang w:eastAsia="zh-CN"/>
        </w:rPr>
        <w:t>MCVideo</w:t>
      </w:r>
      <w:r w:rsidRPr="00AB5FED">
        <w:t xml:space="preserve"> server using SIP.</w:t>
      </w:r>
    </w:p>
    <w:p w14:paraId="649EEA0E" w14:textId="77777777" w:rsidR="00557BA3" w:rsidRPr="00AB5FED" w:rsidRDefault="00557BA3" w:rsidP="00557BA3">
      <w:pPr>
        <w:pStyle w:val="B1"/>
      </w:pPr>
      <w:r w:rsidRPr="000925C5">
        <w:t>-</w:t>
      </w:r>
      <w:r>
        <w:tab/>
      </w:r>
      <w:r w:rsidRPr="000925C5">
        <w:t>If location information was included in the group join request, the MCVideo server checks the privacy policy of the MCVideo user to decide if the location information of MCVideo client</w:t>
      </w:r>
      <w:r>
        <w:t> </w:t>
      </w:r>
      <w:r w:rsidRPr="000925C5">
        <w:t>1 can be provided to other users on the call.</w:t>
      </w:r>
    </w:p>
    <w:p w14:paraId="233715E6" w14:textId="77777777" w:rsidR="00A90238" w:rsidRPr="00AB5FED" w:rsidRDefault="00A90238" w:rsidP="00A90238">
      <w:pPr>
        <w:pStyle w:val="B1"/>
      </w:pPr>
      <w:r w:rsidRPr="00AB5FED">
        <w:t>-</w:t>
      </w:r>
      <w:r w:rsidRPr="00AB5FED">
        <w:tab/>
        <w:t xml:space="preserve">The group join request is used to indicate to the </w:t>
      </w:r>
      <w:r>
        <w:rPr>
          <w:rFonts w:hint="eastAsia"/>
          <w:lang w:eastAsia="zh-CN"/>
        </w:rPr>
        <w:t>MCVideo</w:t>
      </w:r>
      <w:r w:rsidRPr="00AB5FED">
        <w:t xml:space="preserve"> server that the </w:t>
      </w:r>
      <w:r>
        <w:rPr>
          <w:rFonts w:hint="eastAsia"/>
          <w:lang w:eastAsia="zh-CN"/>
        </w:rPr>
        <w:t>MCVideo</w:t>
      </w:r>
      <w:r w:rsidRPr="00AB5FED">
        <w:t xml:space="preserve"> user associated with the given </w:t>
      </w:r>
      <w:r>
        <w:rPr>
          <w:rFonts w:hint="eastAsia"/>
          <w:lang w:eastAsia="zh-CN"/>
        </w:rPr>
        <w:t>MCVideo</w:t>
      </w:r>
      <w:r w:rsidRPr="00AB5FED">
        <w:t xml:space="preserve"> client wishes to participate (begin to receive </w:t>
      </w:r>
      <w:r>
        <w:rPr>
          <w:rFonts w:hint="eastAsia"/>
          <w:lang w:eastAsia="zh-CN"/>
        </w:rPr>
        <w:t>notifications for media transmissions</w:t>
      </w:r>
      <w:r w:rsidRPr="00AB5FED">
        <w:t>) from the group.</w:t>
      </w:r>
    </w:p>
    <w:p w14:paraId="134FE882" w14:textId="77777777" w:rsidR="00A90238" w:rsidRPr="00AB5FED" w:rsidRDefault="00A90238" w:rsidP="00A90238">
      <w:pPr>
        <w:pStyle w:val="B1"/>
      </w:pPr>
      <w:r w:rsidRPr="00AB5FED">
        <w:t>-</w:t>
      </w:r>
      <w:r w:rsidRPr="00AB5FED">
        <w:tab/>
        <w:t xml:space="preserve">The group join request </w:t>
      </w:r>
      <w:r>
        <w:t xml:space="preserve">shall </w:t>
      </w:r>
      <w:r w:rsidRPr="00AB5FED">
        <w:t xml:space="preserve">cause the </w:t>
      </w:r>
      <w:r>
        <w:rPr>
          <w:rFonts w:hint="eastAsia"/>
          <w:lang w:eastAsia="zh-CN"/>
        </w:rPr>
        <w:t>MCVideo</w:t>
      </w:r>
      <w:r w:rsidRPr="00AB5FED">
        <w:t xml:space="preserve"> server to generate an implicit affiliation for the </w:t>
      </w:r>
      <w:r>
        <w:rPr>
          <w:rFonts w:hint="eastAsia"/>
          <w:lang w:eastAsia="zh-CN"/>
        </w:rPr>
        <w:t>MCVideo</w:t>
      </w:r>
      <w:r w:rsidRPr="00AB5FED">
        <w:t xml:space="preserve"> user to the group, if the user is not already affiliated to the group.</w:t>
      </w:r>
    </w:p>
    <w:p w14:paraId="7B976F6E" w14:textId="77777777" w:rsidR="00A90238" w:rsidRDefault="00A90238" w:rsidP="00A90238">
      <w:pPr>
        <w:pStyle w:val="B1"/>
      </w:pPr>
      <w:r w:rsidRPr="00AB5FED">
        <w:t>-</w:t>
      </w:r>
      <w:r w:rsidRPr="00AB5FED">
        <w:tab/>
        <w:t xml:space="preserve">The group join request contains the information needed to negotiate media parameters </w:t>
      </w:r>
      <w:r>
        <w:t xml:space="preserve">(on demand) or to associate a pre-established session </w:t>
      </w:r>
      <w:r w:rsidRPr="00AB5FED">
        <w:t xml:space="preserve">between </w:t>
      </w:r>
      <w:r>
        <w:rPr>
          <w:rFonts w:hint="eastAsia"/>
          <w:lang w:eastAsia="zh-CN"/>
        </w:rPr>
        <w:t>MCVideo</w:t>
      </w:r>
      <w:r w:rsidRPr="00AB5FED">
        <w:t xml:space="preserve"> server and </w:t>
      </w:r>
      <w:r>
        <w:rPr>
          <w:rFonts w:hint="eastAsia"/>
          <w:lang w:eastAsia="zh-CN"/>
        </w:rPr>
        <w:t>MCVideo</w:t>
      </w:r>
      <w:r w:rsidRPr="00AB5FED">
        <w:t xml:space="preserve"> client for the group call. The group join request can take the form of a SIP invite.</w:t>
      </w:r>
    </w:p>
    <w:p w14:paraId="7B9AD59B" w14:textId="77777777" w:rsidR="00A90238" w:rsidRPr="00AB5FED" w:rsidRDefault="00A90238" w:rsidP="00A90238">
      <w:pPr>
        <w:pStyle w:val="B1"/>
      </w:pPr>
      <w:r>
        <w:t>-</w:t>
      </w:r>
      <w:r>
        <w:tab/>
      </w:r>
      <w:r w:rsidRPr="003F6569">
        <w:t>A selected functional alias is not changed by a MCVideo client during the whole participation within a chat group call, i.e. a MCVideo client uses the same functional alias selected when joining the chat group call until the chat group call is released or the MCVideo client leaves the chat group call.</w:t>
      </w:r>
    </w:p>
    <w:p w14:paraId="7E0184E1" w14:textId="77777777" w:rsidR="00A90238" w:rsidRPr="00AB5FED" w:rsidRDefault="00A90238" w:rsidP="00A90238">
      <w:r w:rsidRPr="00AB5FED">
        <w:t xml:space="preserve">Subsequent participation in a group call when the group is using the </w:t>
      </w:r>
      <w:r>
        <w:rPr>
          <w:lang w:eastAsia="zh-CN"/>
        </w:rPr>
        <w:t>chat</w:t>
      </w:r>
      <w:r w:rsidRPr="00AB5FED">
        <w:t xml:space="preserve"> model:</w:t>
      </w:r>
    </w:p>
    <w:p w14:paraId="1B53A965" w14:textId="77777777" w:rsidR="00A90238" w:rsidRPr="00AB5FED" w:rsidRDefault="00A90238" w:rsidP="00A90238">
      <w:pPr>
        <w:pStyle w:val="B1"/>
      </w:pPr>
      <w:r w:rsidRPr="00AB5FED">
        <w:t>-</w:t>
      </w:r>
      <w:r w:rsidRPr="00AB5FED">
        <w:tab/>
        <w:t xml:space="preserve">Once an </w:t>
      </w:r>
      <w:r>
        <w:rPr>
          <w:rFonts w:hint="eastAsia"/>
          <w:lang w:eastAsia="zh-CN"/>
        </w:rPr>
        <w:t>MCVideo</w:t>
      </w:r>
      <w:r w:rsidRPr="00AB5FED">
        <w:t xml:space="preserve"> client successfully joins a group call which is using the </w:t>
      </w:r>
      <w:r>
        <w:rPr>
          <w:rFonts w:hint="eastAsia"/>
          <w:lang w:eastAsia="zh-CN"/>
        </w:rPr>
        <w:t>chat</w:t>
      </w:r>
      <w:r w:rsidRPr="00AB5FED">
        <w:t xml:space="preserve"> model, the </w:t>
      </w:r>
      <w:r>
        <w:rPr>
          <w:rFonts w:hint="eastAsia"/>
          <w:lang w:eastAsia="zh-CN"/>
        </w:rPr>
        <w:t>MCVideo</w:t>
      </w:r>
      <w:r w:rsidRPr="00AB5FED">
        <w:t xml:space="preserve"> client connects to the media plane for the </w:t>
      </w:r>
      <w:r>
        <w:rPr>
          <w:rFonts w:hint="eastAsia"/>
          <w:lang w:eastAsia="zh-CN"/>
        </w:rPr>
        <w:t>media transmission</w:t>
      </w:r>
      <w:r w:rsidRPr="00AB5FED">
        <w:t xml:space="preserve"> if the </w:t>
      </w:r>
      <w:r>
        <w:rPr>
          <w:rFonts w:hint="eastAsia"/>
          <w:lang w:eastAsia="zh-CN"/>
        </w:rPr>
        <w:t>media transmission</w:t>
      </w:r>
      <w:r w:rsidRPr="00AB5FED">
        <w:t xml:space="preserve"> is currently ongoing.</w:t>
      </w:r>
    </w:p>
    <w:p w14:paraId="739652B1" w14:textId="77777777" w:rsidR="00A90238" w:rsidRPr="00AB5FED" w:rsidRDefault="00A90238" w:rsidP="00A90238">
      <w:pPr>
        <w:pStyle w:val="B1"/>
      </w:pPr>
      <w:r w:rsidRPr="00AB5FED">
        <w:t>-</w:t>
      </w:r>
      <w:r w:rsidRPr="00AB5FED">
        <w:tab/>
        <w:t xml:space="preserve">If the </w:t>
      </w:r>
      <w:r>
        <w:rPr>
          <w:rFonts w:hint="eastAsia"/>
          <w:lang w:eastAsia="zh-CN"/>
        </w:rPr>
        <w:t>MCVideo</w:t>
      </w:r>
      <w:r w:rsidRPr="00AB5FED">
        <w:t xml:space="preserve"> group call is not currently ongoing (i.e.: when </w:t>
      </w:r>
      <w:r>
        <w:rPr>
          <w:rFonts w:hint="eastAsia"/>
          <w:lang w:eastAsia="zh-CN"/>
        </w:rPr>
        <w:t>MCVideo</w:t>
      </w:r>
      <w:r w:rsidRPr="00AB5FED">
        <w:t xml:space="preserve"> clients on the group call are not sending or receiving </w:t>
      </w:r>
      <w:r>
        <w:rPr>
          <w:rFonts w:hint="eastAsia"/>
          <w:lang w:eastAsia="zh-CN"/>
        </w:rPr>
        <w:t>media</w:t>
      </w:r>
      <w:r w:rsidRPr="00AB5FED">
        <w:t xml:space="preserve">, and the time out between </w:t>
      </w:r>
      <w:r>
        <w:t xml:space="preserve">transmission </w:t>
      </w:r>
      <w:r w:rsidRPr="00AB5FED">
        <w:t xml:space="preserve">control exchanges has expired) then the newly joined </w:t>
      </w:r>
      <w:r>
        <w:rPr>
          <w:rFonts w:hint="eastAsia"/>
          <w:lang w:eastAsia="zh-CN"/>
        </w:rPr>
        <w:t>MCVideo</w:t>
      </w:r>
      <w:r w:rsidRPr="00AB5FED">
        <w:t xml:space="preserve"> client will only have pre-established its media parameters for the call.</w:t>
      </w:r>
    </w:p>
    <w:p w14:paraId="68EF49AF" w14:textId="77777777" w:rsidR="00A90238" w:rsidRDefault="00A90238" w:rsidP="00A90238">
      <w:pPr>
        <w:pStyle w:val="B1"/>
      </w:pPr>
      <w:r w:rsidRPr="00AB5FED">
        <w:t>-</w:t>
      </w:r>
      <w:r w:rsidRPr="00AB5FED">
        <w:tab/>
        <w:t xml:space="preserve">If the newly joined </w:t>
      </w:r>
      <w:r>
        <w:rPr>
          <w:rFonts w:hint="eastAsia"/>
          <w:lang w:eastAsia="zh-CN"/>
        </w:rPr>
        <w:t>MCVideo</w:t>
      </w:r>
      <w:r w:rsidRPr="00AB5FED">
        <w:t xml:space="preserve"> user wishes to transmit media to the </w:t>
      </w:r>
      <w:r>
        <w:t xml:space="preserve">other joined </w:t>
      </w:r>
      <w:r w:rsidRPr="00AB5FED">
        <w:t xml:space="preserve">users of the group using the </w:t>
      </w:r>
      <w:r>
        <w:rPr>
          <w:rFonts w:hint="eastAsia"/>
          <w:lang w:eastAsia="zh-CN"/>
        </w:rPr>
        <w:t>chat</w:t>
      </w:r>
      <w:r w:rsidRPr="00AB5FED">
        <w:t xml:space="preserve"> model, then the </w:t>
      </w:r>
      <w:r>
        <w:rPr>
          <w:rFonts w:hint="eastAsia"/>
          <w:lang w:eastAsia="zh-CN"/>
        </w:rPr>
        <w:t>MCVideo</w:t>
      </w:r>
      <w:r w:rsidRPr="00AB5FED">
        <w:t xml:space="preserve"> client </w:t>
      </w:r>
      <w:r>
        <w:t xml:space="preserve">shall use </w:t>
      </w:r>
      <w:r w:rsidRPr="00AB5FED">
        <w:t xml:space="preserve">a normal </w:t>
      </w:r>
      <w:r>
        <w:rPr>
          <w:rFonts w:hint="eastAsia"/>
          <w:lang w:eastAsia="zh-CN"/>
        </w:rPr>
        <w:t>transmission control</w:t>
      </w:r>
      <w:r w:rsidRPr="00AB5FED">
        <w:t xml:space="preserve"> procedure for </w:t>
      </w:r>
      <w:r>
        <w:rPr>
          <w:rFonts w:hint="eastAsia"/>
          <w:lang w:eastAsia="zh-CN"/>
        </w:rPr>
        <w:t>transmitting the media</w:t>
      </w:r>
      <w:r w:rsidRPr="00AB5FED">
        <w:t>.</w:t>
      </w:r>
    </w:p>
    <w:p w14:paraId="3EEAA24E" w14:textId="77777777" w:rsidR="00A90238" w:rsidRPr="00AB5FED" w:rsidRDefault="00A90238" w:rsidP="00A90238">
      <w:pPr>
        <w:pStyle w:val="B1"/>
      </w:pPr>
      <w:r w:rsidRPr="00AB5FED">
        <w:t>-</w:t>
      </w:r>
      <w:r w:rsidRPr="00AB5FED">
        <w:tab/>
      </w:r>
      <w:r>
        <w:rPr>
          <w:rFonts w:hint="eastAsia"/>
          <w:lang w:eastAsia="zh-CN"/>
        </w:rPr>
        <w:t>S</w:t>
      </w:r>
      <w:r w:rsidRPr="00AB5FED">
        <w:t xml:space="preserve">ubsequent group call media transmissions are controlled using </w:t>
      </w:r>
      <w:r>
        <w:rPr>
          <w:rFonts w:hint="eastAsia"/>
          <w:lang w:eastAsia="zh-CN"/>
        </w:rPr>
        <w:t>transmission</w:t>
      </w:r>
      <w:r w:rsidRPr="00AB5FED">
        <w:t xml:space="preserve"> control signalling</w:t>
      </w:r>
      <w:r>
        <w:rPr>
          <w:rFonts w:hint="eastAsia"/>
          <w:lang w:eastAsia="zh-CN"/>
        </w:rPr>
        <w:t>.</w:t>
      </w:r>
    </w:p>
    <w:p w14:paraId="4A615B1C" w14:textId="77777777" w:rsidR="00A90238" w:rsidRDefault="00A90238" w:rsidP="00A90238">
      <w:pPr>
        <w:pStyle w:val="B1"/>
      </w:pPr>
      <w:r w:rsidRPr="00AB5FED">
        <w:t>-</w:t>
      </w:r>
      <w:r w:rsidRPr="00AB5FED">
        <w:tab/>
        <w:t xml:space="preserve">The </w:t>
      </w:r>
      <w:r>
        <w:rPr>
          <w:rFonts w:hint="eastAsia"/>
          <w:lang w:eastAsia="zh-CN"/>
        </w:rPr>
        <w:t>MCVideo</w:t>
      </w:r>
      <w:r w:rsidRPr="00AB5FED">
        <w:t xml:space="preserve"> server may tear down the media plane between successive group calls using the </w:t>
      </w:r>
      <w:r>
        <w:rPr>
          <w:rFonts w:hint="eastAsia"/>
          <w:lang w:eastAsia="zh-CN"/>
        </w:rPr>
        <w:t>chat</w:t>
      </w:r>
      <w:r w:rsidRPr="00AB5FED">
        <w:t xml:space="preserve"> model, or the </w:t>
      </w:r>
      <w:r>
        <w:rPr>
          <w:rFonts w:hint="eastAsia"/>
          <w:lang w:eastAsia="zh-CN"/>
        </w:rPr>
        <w:t>MCVideo</w:t>
      </w:r>
      <w:r w:rsidRPr="00AB5FED">
        <w:t xml:space="preserve"> server may allow the media plane to remain up between successive group calls using the </w:t>
      </w:r>
      <w:r>
        <w:rPr>
          <w:rFonts w:hint="eastAsia"/>
          <w:lang w:eastAsia="zh-CN"/>
        </w:rPr>
        <w:t>chat</w:t>
      </w:r>
      <w:r w:rsidRPr="00AB5FED">
        <w:t xml:space="preserve"> model depending on resources.</w:t>
      </w:r>
    </w:p>
    <w:p w14:paraId="13F113AC" w14:textId="77777777" w:rsidR="00A90238" w:rsidRPr="00AB5FED" w:rsidRDefault="00A90238" w:rsidP="00A90238">
      <w:r>
        <w:t>Leaving and releasing a chat group:</w:t>
      </w:r>
    </w:p>
    <w:p w14:paraId="228C6070" w14:textId="77777777" w:rsidR="00A90238" w:rsidRDefault="00A90238" w:rsidP="00A90238">
      <w:pPr>
        <w:pStyle w:val="B1"/>
      </w:pPr>
      <w:r>
        <w:t>-</w:t>
      </w:r>
      <w:r>
        <w:tab/>
        <w:t xml:space="preserve">When a user wants to leave a chat group call, the client shall send a group call leave request to the server and release the media plane. </w:t>
      </w:r>
    </w:p>
    <w:p w14:paraId="7E5C6FF1" w14:textId="77777777" w:rsidR="00A90238" w:rsidRPr="00AB5FED" w:rsidRDefault="00A90238" w:rsidP="00A90238">
      <w:pPr>
        <w:pStyle w:val="B1"/>
      </w:pPr>
      <w:r>
        <w:t>-</w:t>
      </w:r>
      <w:r>
        <w:tab/>
        <w:t>The server can release a chat group call by sending a group call release to all joined clients. A server initiated release also releases the media plane for all joined clients.</w:t>
      </w:r>
    </w:p>
    <w:p w14:paraId="3B3F66CA"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.2.3.1.2.2</w:t>
      </w:r>
      <w:r w:rsidRPr="00AB5FED">
        <w:tab/>
      </w:r>
      <w:r>
        <w:rPr>
          <w:rFonts w:hint="eastAsia"/>
          <w:lang w:eastAsia="zh-CN"/>
        </w:rPr>
        <w:t>Chat</w:t>
      </w:r>
      <w:r w:rsidRPr="00AB5FED">
        <w:t xml:space="preserve"> group call setup</w:t>
      </w:r>
    </w:p>
    <w:p w14:paraId="0A571F24" w14:textId="77777777" w:rsidR="00A90238" w:rsidRPr="00AB5FED" w:rsidRDefault="00A90238" w:rsidP="00A90238">
      <w:r>
        <w:rPr>
          <w:rFonts w:hint="eastAsia"/>
          <w:lang w:eastAsia="zh-CN"/>
        </w:rPr>
        <w:t>MCVideo</w:t>
      </w:r>
      <w:r w:rsidRPr="00AB5FED">
        <w:t xml:space="preserve"> client 1, client 2, and client 3 are served by the home MC</w:t>
      </w:r>
      <w:r>
        <w:t>Video</w:t>
      </w:r>
      <w:r w:rsidRPr="00AB5FED">
        <w:t xml:space="preserve"> service provider in figure </w:t>
      </w:r>
      <w:r>
        <w:rPr>
          <w:rFonts w:hint="eastAsia"/>
          <w:lang w:eastAsia="zh-CN"/>
        </w:rPr>
        <w:t>7</w:t>
      </w:r>
      <w:r w:rsidRPr="00AB5FED">
        <w:t>.</w:t>
      </w:r>
      <w:r>
        <w:rPr>
          <w:rFonts w:hint="eastAsia"/>
          <w:lang w:eastAsia="zh-CN"/>
        </w:rPr>
        <w:t>1</w:t>
      </w:r>
      <w:r w:rsidRPr="00AB5FED">
        <w:t>.2.3.1.2.2-1.</w:t>
      </w:r>
    </w:p>
    <w:p w14:paraId="4B524DB1" w14:textId="77777777" w:rsidR="00A90238" w:rsidRPr="00AB5FED" w:rsidRDefault="00A90238" w:rsidP="00A90238">
      <w:r w:rsidRPr="00AB5FED">
        <w:t>Pre-condition</w:t>
      </w:r>
      <w:r>
        <w:t>s</w:t>
      </w:r>
      <w:r w:rsidRPr="00AB5FED">
        <w:t xml:space="preserve">: </w:t>
      </w:r>
    </w:p>
    <w:p w14:paraId="2F7B602F" w14:textId="77777777" w:rsidR="00A90238" w:rsidRDefault="00A90238" w:rsidP="00A90238">
      <w:pPr>
        <w:pStyle w:val="B1"/>
      </w:pPr>
      <w:r>
        <w:rPr>
          <w:lang w:eastAsia="zh-CN"/>
        </w:rPr>
        <w:t>1</w:t>
      </w:r>
      <w:r w:rsidRPr="00AB5FED">
        <w:rPr>
          <w:rFonts w:hint="eastAsia"/>
          <w:lang w:eastAsia="zh-CN"/>
        </w:rPr>
        <w:t>.</w:t>
      </w:r>
      <w:r w:rsidRPr="00AB5FED">
        <w:rPr>
          <w:rFonts w:hint="eastAsia"/>
          <w:lang w:eastAsia="zh-CN"/>
        </w:rPr>
        <w:tab/>
      </w:r>
      <w:r>
        <w:rPr>
          <w:rFonts w:hint="eastAsia"/>
          <w:lang w:eastAsia="zh-CN"/>
        </w:rPr>
        <w:t>MCVideo</w:t>
      </w:r>
      <w:r w:rsidRPr="00AB5FED">
        <w:t xml:space="preserve"> user 2 and </w:t>
      </w:r>
      <w:r>
        <w:rPr>
          <w:rFonts w:hint="eastAsia"/>
          <w:lang w:eastAsia="zh-CN"/>
        </w:rPr>
        <w:t>MCVideo</w:t>
      </w:r>
      <w:r w:rsidRPr="00AB5FED">
        <w:t xml:space="preserve"> user 3 have previously joined (affiliated) to the group</w:t>
      </w:r>
      <w:r>
        <w:rPr>
          <w:rFonts w:hint="eastAsia"/>
          <w:lang w:eastAsia="zh-CN"/>
        </w:rPr>
        <w:t xml:space="preserve"> call</w:t>
      </w:r>
      <w:r w:rsidRPr="00AB5FED">
        <w:t xml:space="preserve">. </w:t>
      </w:r>
      <w:r>
        <w:rPr>
          <w:rFonts w:hint="eastAsia"/>
          <w:lang w:eastAsia="zh-CN"/>
        </w:rPr>
        <w:t>MCVideo</w:t>
      </w:r>
      <w:r w:rsidRPr="00AB5FED">
        <w:t xml:space="preserve"> client 1, client 2, and client 3 are registered and all users (</w:t>
      </w:r>
      <w:r>
        <w:rPr>
          <w:rFonts w:hint="eastAsia"/>
          <w:lang w:eastAsia="zh-CN"/>
        </w:rPr>
        <w:t>MCVideo</w:t>
      </w:r>
      <w:r w:rsidRPr="00AB5FED">
        <w:t xml:space="preserve"> user 1, user 2, and user 3) have been authenticated and authorized to use the </w:t>
      </w:r>
      <w:r>
        <w:rPr>
          <w:rFonts w:hint="eastAsia"/>
          <w:lang w:eastAsia="zh-CN"/>
        </w:rPr>
        <w:t>MCVideo</w:t>
      </w:r>
      <w:r w:rsidRPr="00AB5FED">
        <w:t xml:space="preserve"> service. </w:t>
      </w:r>
      <w:r w:rsidRPr="005F1CEC">
        <w:t xml:space="preserve"> </w:t>
      </w:r>
    </w:p>
    <w:p w14:paraId="2B25BF98" w14:textId="77777777" w:rsidR="00A90238" w:rsidRDefault="00A90238" w:rsidP="00A90238">
      <w:pPr>
        <w:pStyle w:val="B1"/>
      </w:pPr>
      <w:r>
        <w:t>2.</w:t>
      </w:r>
      <w:r>
        <w:tab/>
      </w:r>
      <w:r w:rsidRPr="0069100C">
        <w:t>MCVideo client 1, MCVideo client 2 and MCVideo client 3 may have activated functional alias(es) configured to be used during the group call communication</w:t>
      </w:r>
      <w:r>
        <w:t>.</w:t>
      </w:r>
      <w:r w:rsidRPr="0069100C">
        <w:t xml:space="preserve"> </w:t>
      </w:r>
      <w:r w:rsidRPr="00AB5FED">
        <w:t>No call is currently in progress for the group.</w:t>
      </w:r>
    </w:p>
    <w:p w14:paraId="6233FFDC" w14:textId="77777777" w:rsidR="00A90238" w:rsidRDefault="00A90238" w:rsidP="00A90238">
      <w:pPr>
        <w:pStyle w:val="B1"/>
      </w:pPr>
      <w:r>
        <w:t>3.</w:t>
      </w:r>
      <w:r>
        <w:tab/>
      </w:r>
      <w:r w:rsidRPr="00374C79">
        <w:t>The</w:t>
      </w:r>
      <w:r>
        <w:rPr>
          <w:lang w:val="en-US"/>
        </w:rPr>
        <w:t xml:space="preserve"> MCVideo server may have subscribed to the MCVideo functional alias controlling server within the MC system for functional alias activation/de-activation updates</w:t>
      </w:r>
      <w:r w:rsidRPr="00374C79">
        <w:t>.</w:t>
      </w:r>
      <w:r w:rsidRPr="00EC61D3">
        <w:t xml:space="preserve"> </w:t>
      </w:r>
    </w:p>
    <w:p w14:paraId="7FEB8C5C" w14:textId="77777777" w:rsidR="00A90238" w:rsidRPr="004B2FB1" w:rsidRDefault="00A90238" w:rsidP="00A90238">
      <w:pPr>
        <w:pStyle w:val="B1"/>
        <w:rPr>
          <w:lang w:val="en-US" w:eastAsia="zh-CN"/>
        </w:rPr>
      </w:pPr>
      <w:r>
        <w:rPr>
          <w:rFonts w:hint="eastAsia"/>
          <w:lang w:val="en-US" w:eastAsia="zh-CN"/>
        </w:rPr>
        <w:lastRenderedPageBreak/>
        <w:t>4.</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0A74A5C7" w14:textId="77777777" w:rsidR="00A90238" w:rsidRPr="00AB5FED" w:rsidRDefault="00A90238" w:rsidP="00A90238">
      <w:pPr>
        <w:pStyle w:val="TH"/>
      </w:pPr>
      <w:r>
        <w:object w:dxaOrig="11190" w:dyaOrig="6045" w14:anchorId="419968C8">
          <v:shape id="_x0000_i1031" type="#_x0000_t75" style="width:477.5pt;height:256.9pt" o:ole="">
            <v:imagedata r:id="rId23" o:title=""/>
          </v:shape>
          <o:OLEObject Type="Embed" ProgID="Visio.Drawing.15" ShapeID="_x0000_i1031" DrawAspect="Content" ObjectID="_1796385379" r:id="rId24"/>
        </w:object>
      </w:r>
    </w:p>
    <w:p w14:paraId="38087C9D"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.2.3.1.2.2-1: MC</w:t>
      </w:r>
      <w:r>
        <w:rPr>
          <w:rFonts w:hint="eastAsia"/>
          <w:lang w:eastAsia="zh-CN"/>
        </w:rPr>
        <w:t>Video</w:t>
      </w:r>
      <w:r w:rsidRPr="00AB5FED">
        <w:t xml:space="preserve"> </w:t>
      </w:r>
      <w:r>
        <w:rPr>
          <w:rFonts w:hint="eastAsia"/>
          <w:lang w:eastAsia="zh-CN"/>
        </w:rPr>
        <w:t>chat</w:t>
      </w:r>
      <w:r w:rsidRPr="00AB5FED">
        <w:t xml:space="preserve"> group call</w:t>
      </w:r>
    </w:p>
    <w:p w14:paraId="38A16B27"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user 1 indicates to join the group communication for the group. This </w:t>
      </w:r>
      <w:r w:rsidRPr="00AB5FED">
        <w:rPr>
          <w:lang w:val="en-US"/>
        </w:rPr>
        <w:t>may include</w:t>
      </w:r>
      <w:r w:rsidRPr="00AB5FED">
        <w:t xml:space="preserve"> a </w:t>
      </w:r>
      <w:r>
        <w:t>transmit media request</w:t>
      </w:r>
      <w:r w:rsidRPr="00AB5FED">
        <w:t xml:space="preserve">. </w:t>
      </w:r>
    </w:p>
    <w:p w14:paraId="23988206" w14:textId="74858622" w:rsidR="00A90238" w:rsidRPr="00AB5FED" w:rsidRDefault="00A90238" w:rsidP="00A90238">
      <w:pPr>
        <w:pStyle w:val="B1"/>
      </w:pPr>
      <w:r w:rsidRPr="00AB5FED">
        <w:t>1a.</w:t>
      </w:r>
      <w:r w:rsidRPr="00AB5FED">
        <w:tab/>
      </w:r>
      <w:r>
        <w:rPr>
          <w:rFonts w:hint="eastAsia"/>
          <w:lang w:eastAsia="zh-CN"/>
        </w:rPr>
        <w:t>MCVideo</w:t>
      </w:r>
      <w:r w:rsidRPr="00AB5FED">
        <w:t xml:space="preserve"> client 1 sends a group join request with the </w:t>
      </w:r>
      <w:r>
        <w:rPr>
          <w:rFonts w:hint="eastAsia"/>
          <w:lang w:eastAsia="zh-CN"/>
        </w:rPr>
        <w:t>MCVideo group ID</w:t>
      </w:r>
      <w:r w:rsidRPr="00AB5FED">
        <w:t xml:space="preserve"> of the desired group. It contains the </w:t>
      </w:r>
      <w:r>
        <w:rPr>
          <w:rFonts w:hint="eastAsia"/>
          <w:lang w:eastAsia="zh-CN"/>
        </w:rPr>
        <w:t>MCVideo</w:t>
      </w:r>
      <w:r w:rsidRPr="00AB5FED">
        <w:t xml:space="preserve"> user's </w:t>
      </w:r>
      <w:r>
        <w:rPr>
          <w:rFonts w:hint="eastAsia"/>
          <w:lang w:eastAsia="zh-CN"/>
        </w:rPr>
        <w:t>MC</w:t>
      </w:r>
      <w:r>
        <w:rPr>
          <w:lang w:eastAsia="zh-CN"/>
        </w:rPr>
        <w:t>Video</w:t>
      </w:r>
      <w:r w:rsidRPr="00AB5FED">
        <w:t xml:space="preserve"> ID and the </w:t>
      </w:r>
      <w:r>
        <w:rPr>
          <w:rFonts w:hint="eastAsia"/>
          <w:lang w:eastAsia="zh-CN"/>
        </w:rPr>
        <w:t>MCVideo</w:t>
      </w:r>
      <w:r w:rsidRPr="00AB5FED">
        <w:t xml:space="preserve"> client media parameters.</w:t>
      </w:r>
      <w:r w:rsidRPr="00AB5FED">
        <w:rPr>
          <w:lang w:val="en-US"/>
        </w:rPr>
        <w:t xml:space="preserve"> </w:t>
      </w:r>
      <w:r w:rsidRPr="00FE3846">
        <w:t>The MCVideo user at MCVideo client 1 may include a functional alias</w:t>
      </w:r>
      <w:r>
        <w:t xml:space="preserve"> used within the MCVideo group</w:t>
      </w:r>
      <w:r w:rsidRPr="00FE3846">
        <w:t xml:space="preserve"> </w:t>
      </w:r>
      <w:r>
        <w:t>join request</w:t>
      </w:r>
      <w:r w:rsidRPr="00FE3846">
        <w:t>.</w:t>
      </w:r>
      <w:r>
        <w:t xml:space="preserve"> </w:t>
      </w:r>
      <w:r w:rsidRPr="00AB5FED">
        <w:rPr>
          <w:lang w:val="en-US"/>
        </w:rPr>
        <w:t xml:space="preserve">If there is a request </w:t>
      </w:r>
      <w:r>
        <w:rPr>
          <w:rFonts w:hint="eastAsia"/>
          <w:lang w:val="en-US" w:eastAsia="zh-CN"/>
        </w:rPr>
        <w:t>for media transmission</w:t>
      </w:r>
      <w:r w:rsidRPr="00AB5FED">
        <w:rPr>
          <w:lang w:val="en-US"/>
        </w:rPr>
        <w:t xml:space="preserve">, then the group join request contains an indication of </w:t>
      </w:r>
      <w:r>
        <w:rPr>
          <w:lang w:val="en-US"/>
        </w:rPr>
        <w:t xml:space="preserve">an implicit </w:t>
      </w:r>
      <w:r>
        <w:rPr>
          <w:rFonts w:hint="eastAsia"/>
          <w:lang w:val="en-US" w:eastAsia="zh-CN"/>
        </w:rPr>
        <w:t>transmit media request</w:t>
      </w:r>
      <w:r w:rsidRPr="00AB5FED">
        <w:rPr>
          <w:lang w:val="en-US"/>
        </w:rPr>
        <w:t>.</w:t>
      </w:r>
      <w:r w:rsidR="00557BA3" w:rsidRPr="00454AA6">
        <w:t xml:space="preserve"> </w:t>
      </w:r>
      <w:r w:rsidR="00557BA3" w:rsidRPr="00454AA6">
        <w:rPr>
          <w:lang w:val="en-US"/>
        </w:rPr>
        <w:t>If the group join request includes an implicit transmit media request it may also include location information.</w:t>
      </w:r>
    </w:p>
    <w:p w14:paraId="2CC0E544" w14:textId="77777777" w:rsidR="00A90238" w:rsidRDefault="00A90238" w:rsidP="00A90238">
      <w:pPr>
        <w:pStyle w:val="B1"/>
      </w:pPr>
      <w:r w:rsidRPr="00AB5FED">
        <w:t>1b.</w:t>
      </w:r>
      <w:r w:rsidRPr="00AB5FED">
        <w:tab/>
        <w:t xml:space="preserve">The </w:t>
      </w:r>
      <w:r>
        <w:rPr>
          <w:rFonts w:hint="eastAsia"/>
          <w:lang w:eastAsia="zh-CN"/>
        </w:rPr>
        <w:t>MCVideo</w:t>
      </w:r>
      <w:r w:rsidRPr="00AB5FED">
        <w:t xml:space="preserve"> server receives the group join request. </w:t>
      </w:r>
      <w:r>
        <w:rPr>
          <w:rFonts w:hint="eastAsia"/>
          <w:lang w:eastAsia="zh-CN"/>
        </w:rPr>
        <w:t>MCVideo</w:t>
      </w:r>
      <w:r w:rsidRPr="00AB5FED">
        <w:t xml:space="preserve"> server generates an implicit affiliation (if the </w:t>
      </w:r>
      <w:r>
        <w:rPr>
          <w:rFonts w:hint="eastAsia"/>
          <w:lang w:eastAsia="zh-CN"/>
        </w:rPr>
        <w:t>MCVideo</w:t>
      </w:r>
      <w:r w:rsidRPr="00AB5FED">
        <w:t xml:space="preserve"> user is not already affiliated to the group) and verifies that </w:t>
      </w:r>
      <w:r>
        <w:rPr>
          <w:rFonts w:hint="eastAsia"/>
          <w:lang w:eastAsia="zh-CN"/>
        </w:rPr>
        <w:t>MCVideo</w:t>
      </w:r>
      <w:r w:rsidRPr="00AB5FED">
        <w:t xml:space="preserve"> user 1 is authorized to affiliate to the group by following the affiliation procedure</w:t>
      </w:r>
      <w:r>
        <w:t xml:space="preserve"> for MCVideo</w:t>
      </w:r>
      <w:r w:rsidRPr="00AB5FED">
        <w:t>.</w:t>
      </w:r>
      <w:r>
        <w:t xml:space="preserve"> If a </w:t>
      </w:r>
      <w:r w:rsidRPr="00725BD1">
        <w:t xml:space="preserve">functional alias </w:t>
      </w:r>
      <w:r>
        <w:t>is present, the MCVideo</w:t>
      </w:r>
      <w:r w:rsidRPr="00725BD1">
        <w:t xml:space="preserve"> server checks whether </w:t>
      </w:r>
      <w:r>
        <w:t xml:space="preserve">it </w:t>
      </w:r>
      <w:r w:rsidRPr="00725BD1">
        <w:t xml:space="preserve">is allowed to be used and </w:t>
      </w:r>
      <w:r>
        <w:t xml:space="preserve">if it </w:t>
      </w:r>
      <w:r w:rsidRPr="00725BD1">
        <w:t>has been activated for the user</w:t>
      </w:r>
      <w:r>
        <w:t>.</w:t>
      </w:r>
    </w:p>
    <w:p w14:paraId="2166C313" w14:textId="77777777" w:rsidR="00557BA3" w:rsidRDefault="00A90238" w:rsidP="00557BA3">
      <w:pPr>
        <w:pStyle w:val="B1"/>
        <w:ind w:firstLine="0"/>
      </w:pPr>
      <w:r w:rsidRPr="00EC61D3">
        <w:t>If the functional alias is provided only in the group join request, or via binding, the MCVideo server proceeds with the value that is provided. If the functional alias is provided in both the group join request and via binding, it is up to the MCVideo server implementation to determine a value for the functional alias to be used.</w:t>
      </w:r>
    </w:p>
    <w:p w14:paraId="7F28274F" w14:textId="7E56676C" w:rsidR="00A90238" w:rsidRPr="00AB5FED" w:rsidRDefault="00557BA3" w:rsidP="00557BA3">
      <w:pPr>
        <w:pStyle w:val="B1"/>
        <w:ind w:firstLine="0"/>
      </w:pPr>
      <w:r w:rsidRPr="00454AA6">
        <w:t>If location information was included in the group join request, the MCVideo server checks the privacy policy of the MCVideo user to decide if the location information of MCVideo client 1 can be provided to other users on the call.</w:t>
      </w:r>
    </w:p>
    <w:p w14:paraId="4278F816" w14:textId="77777777" w:rsidR="00A90238" w:rsidRPr="00AB5FED" w:rsidRDefault="00A90238" w:rsidP="00A90238">
      <w:pPr>
        <w:pStyle w:val="B1"/>
      </w:pPr>
      <w:r w:rsidRPr="00AB5FED">
        <w:t>1c.</w:t>
      </w:r>
      <w:r w:rsidRPr="00AB5FED">
        <w:tab/>
        <w:t xml:space="preserve">The </w:t>
      </w:r>
      <w:r>
        <w:rPr>
          <w:rFonts w:hint="eastAsia"/>
          <w:lang w:eastAsia="zh-CN"/>
        </w:rPr>
        <w:t>MCVideo</w:t>
      </w:r>
      <w:r w:rsidRPr="00AB5FED">
        <w:t xml:space="preserve">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returns the </w:t>
      </w:r>
      <w:r>
        <w:rPr>
          <w:rFonts w:hint="eastAsia"/>
          <w:lang w:eastAsia="zh-CN"/>
        </w:rPr>
        <w:t>MCVideo</w:t>
      </w:r>
      <w:r w:rsidRPr="00AB5FED">
        <w:t xml:space="preserve"> server selected media parameters for the group call in the </w:t>
      </w:r>
      <w:r w:rsidRPr="00AB5FED">
        <w:rPr>
          <w:rFonts w:hint="eastAsia"/>
          <w:lang w:eastAsia="zh-CN"/>
        </w:rPr>
        <w:t>group join response</w:t>
      </w:r>
      <w:r w:rsidRPr="00AB5FED">
        <w:t>.</w:t>
      </w:r>
    </w:p>
    <w:p w14:paraId="35D23D88" w14:textId="77777777" w:rsidR="00A90238" w:rsidRPr="00AB5FED" w:rsidRDefault="00A90238" w:rsidP="00A90238">
      <w:pPr>
        <w:pStyle w:val="B1"/>
      </w:pPr>
      <w:r w:rsidRPr="00AB5FED">
        <w:t>2.</w:t>
      </w:r>
      <w:r w:rsidRPr="00AB5FED">
        <w:tab/>
        <w:t xml:space="preserve">If </w:t>
      </w:r>
      <w:r>
        <w:rPr>
          <w:rFonts w:hint="eastAsia"/>
          <w:lang w:eastAsia="zh-CN"/>
        </w:rPr>
        <w:t>MCVideo</w:t>
      </w:r>
      <w:r w:rsidRPr="00AB5FED">
        <w:t xml:space="preserve"> user 1 requests to transmit</w:t>
      </w:r>
      <w:r>
        <w:rPr>
          <w:rFonts w:hint="eastAsia"/>
          <w:lang w:eastAsia="zh-CN"/>
        </w:rPr>
        <w:t xml:space="preserve"> media</w:t>
      </w:r>
      <w:r>
        <w:rPr>
          <w:lang w:eastAsia="zh-CN"/>
        </w:rPr>
        <w:t xml:space="preserve"> by sending transmit media request to MCVideo server</w:t>
      </w:r>
      <w:r w:rsidRPr="00AB5FED">
        <w:t xml:space="preserve">, the </w:t>
      </w:r>
      <w:r>
        <w:rPr>
          <w:rFonts w:hint="eastAsia"/>
          <w:lang w:eastAsia="zh-CN"/>
        </w:rPr>
        <w:t>MCVideo</w:t>
      </w:r>
      <w:r w:rsidRPr="00AB5FED">
        <w:t xml:space="preserve"> server establishes the media plane (if not already established) for the call. </w:t>
      </w:r>
    </w:p>
    <w:p w14:paraId="5D8F6691" w14:textId="77777777" w:rsidR="00A90238" w:rsidRDefault="00A90238" w:rsidP="00A90238">
      <w:pPr>
        <w:pStyle w:val="B1"/>
      </w:pPr>
      <w:r w:rsidRPr="00AB5FED">
        <w:t>3.</w:t>
      </w:r>
      <w:r w:rsidRPr="00AB5FED">
        <w:tab/>
      </w:r>
      <w:r>
        <w:rPr>
          <w:rFonts w:hint="eastAsia"/>
          <w:lang w:eastAsia="zh-CN"/>
        </w:rPr>
        <w:t>Transmission</w:t>
      </w:r>
      <w:r w:rsidRPr="00AB5FED">
        <w:t xml:space="preserve"> control will continue to be used by the </w:t>
      </w:r>
      <w:r>
        <w:rPr>
          <w:lang w:eastAsia="zh-CN"/>
        </w:rPr>
        <w:t>transmission</w:t>
      </w:r>
      <w:r>
        <w:rPr>
          <w:rFonts w:hint="eastAsia"/>
          <w:lang w:eastAsia="zh-CN"/>
        </w:rPr>
        <w:t xml:space="preserve"> control</w:t>
      </w:r>
      <w:r w:rsidRPr="00AB5FED">
        <w:t xml:space="preserve"> participants associated with </w:t>
      </w:r>
      <w:r>
        <w:rPr>
          <w:rFonts w:hint="eastAsia"/>
          <w:lang w:eastAsia="zh-CN"/>
        </w:rPr>
        <w:t>MCVideo</w:t>
      </w:r>
      <w:r w:rsidRPr="00AB5FED">
        <w:t xml:space="preserve"> client 1, </w:t>
      </w:r>
      <w:r>
        <w:rPr>
          <w:rFonts w:hint="eastAsia"/>
          <w:lang w:eastAsia="zh-CN"/>
        </w:rPr>
        <w:t>MCVideo</w:t>
      </w:r>
      <w:r w:rsidRPr="00AB5FED">
        <w:t xml:space="preserve"> client 2 and </w:t>
      </w:r>
      <w:r>
        <w:rPr>
          <w:rFonts w:hint="eastAsia"/>
          <w:lang w:eastAsia="zh-CN"/>
        </w:rPr>
        <w:t>MCVideo</w:t>
      </w:r>
      <w:r w:rsidRPr="00AB5FED">
        <w:t xml:space="preserve"> client 3 for the duration of the call.</w:t>
      </w:r>
      <w:r>
        <w:t xml:space="preserve"> </w:t>
      </w:r>
      <w:r w:rsidRPr="00AB5FED">
        <w:t>.</w:t>
      </w:r>
      <w:r>
        <w:t xml:space="preserve">If present, </w:t>
      </w:r>
      <w:r w:rsidRPr="006F4157">
        <w:t xml:space="preserve">the functional alias </w:t>
      </w:r>
      <w:r>
        <w:t>of MCVideo client 1, MCVideo client 2 and MCVideo client 3 are</w:t>
      </w:r>
      <w:r w:rsidRPr="006F4157">
        <w:t xml:space="preserve"> displayed</w:t>
      </w:r>
      <w:r>
        <w:t xml:space="preserve"> where appropriate.</w:t>
      </w:r>
    </w:p>
    <w:p w14:paraId="615EB28C" w14:textId="77777777" w:rsidR="00A90238" w:rsidRPr="00AB5FED" w:rsidRDefault="00A90238" w:rsidP="00A90238">
      <w:pPr>
        <w:pStyle w:val="H6"/>
      </w:pPr>
      <w:r>
        <w:rPr>
          <w:rFonts w:hint="eastAsia"/>
          <w:lang w:eastAsia="zh-CN"/>
        </w:rPr>
        <w:lastRenderedPageBreak/>
        <w:t>7</w:t>
      </w:r>
      <w:r w:rsidRPr="00AB5FED">
        <w:t>.</w:t>
      </w:r>
      <w:r>
        <w:rPr>
          <w:rFonts w:hint="eastAsia"/>
          <w:lang w:eastAsia="zh-CN"/>
        </w:rPr>
        <w:t>1</w:t>
      </w:r>
      <w:r w:rsidRPr="00AB5FED">
        <w:t>.2.3.1.2.3</w:t>
      </w:r>
      <w:r w:rsidRPr="00AB5FED">
        <w:tab/>
        <w:t xml:space="preserve">Release </w:t>
      </w:r>
      <w:r>
        <w:rPr>
          <w:rFonts w:hint="eastAsia"/>
          <w:lang w:eastAsia="zh-CN"/>
        </w:rPr>
        <w:t>chat</w:t>
      </w:r>
      <w:r w:rsidRPr="00AB5FED">
        <w:t xml:space="preserve"> group call</w:t>
      </w:r>
    </w:p>
    <w:p w14:paraId="08F497F4" w14:textId="77777777" w:rsidR="00A90238" w:rsidRPr="00AB5FED" w:rsidRDefault="00A90238" w:rsidP="00A90238">
      <w:r w:rsidRPr="00AB5FED">
        <w:t xml:space="preserve">The procedure describes the case where the </w:t>
      </w:r>
      <w:r>
        <w:rPr>
          <w:rFonts w:hint="eastAsia"/>
          <w:lang w:eastAsia="zh-CN"/>
        </w:rPr>
        <w:t>MCVideo</w:t>
      </w:r>
      <w:r w:rsidRPr="00AB5FED">
        <w:t xml:space="preserve"> server releases an ongoing </w:t>
      </w:r>
      <w:r>
        <w:rPr>
          <w:rFonts w:hint="eastAsia"/>
          <w:lang w:eastAsia="zh-CN"/>
        </w:rPr>
        <w:t>MCVideo</w:t>
      </w:r>
      <w:r w:rsidRPr="00AB5FED">
        <w:t xml:space="preserve"> group call for all the participants of that group call, since at least one of the conditions for release are met e.g. due to </w:t>
      </w:r>
      <w:r>
        <w:rPr>
          <w:rFonts w:hint="eastAsia"/>
          <w:lang w:eastAsia="zh-CN"/>
        </w:rPr>
        <w:t>chat duration</w:t>
      </w:r>
      <w:r w:rsidRPr="00AB5FED">
        <w:t xml:space="preserve"> expiry, last participant leaving</w:t>
      </w:r>
      <w:r>
        <w:rPr>
          <w:rFonts w:hint="eastAsia"/>
          <w:lang w:eastAsia="zh-CN"/>
        </w:rPr>
        <w:t xml:space="preserve"> or</w:t>
      </w:r>
      <w:r w:rsidRPr="00AB5FED">
        <w:t xml:space="preserve"> initiator leaving.</w:t>
      </w:r>
    </w:p>
    <w:p w14:paraId="2A761F1E" w14:textId="77777777" w:rsidR="00A90238" w:rsidRPr="00AB5FED" w:rsidRDefault="00A90238" w:rsidP="00A90238">
      <w:pPr>
        <w:pStyle w:val="NO"/>
      </w:pPr>
      <w:r w:rsidRPr="00AB5FED">
        <w:t>NOTE 1:</w:t>
      </w:r>
      <w:r w:rsidRPr="00AB5FED">
        <w:tab/>
        <w:t xml:space="preserve">The procedure for an </w:t>
      </w:r>
      <w:r>
        <w:rPr>
          <w:rFonts w:hint="eastAsia"/>
          <w:lang w:eastAsia="zh-CN"/>
        </w:rPr>
        <w:t>MCVideo</w:t>
      </w:r>
      <w:r w:rsidRPr="00AB5FED">
        <w:t xml:space="preserve"> user leaving the group call is a different procedure.</w:t>
      </w:r>
    </w:p>
    <w:p w14:paraId="10949393"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 xml:space="preserve">.2.3.1.2.3-1 are the procedures for the </w:t>
      </w:r>
      <w:r>
        <w:rPr>
          <w:rFonts w:hint="eastAsia"/>
          <w:lang w:eastAsia="zh-CN"/>
        </w:rPr>
        <w:t>MCVideo</w:t>
      </w:r>
      <w:r w:rsidRPr="00AB5FED">
        <w:t xml:space="preserve"> server initiating the release of an ongoing </w:t>
      </w:r>
      <w:r>
        <w:rPr>
          <w:rFonts w:hint="eastAsia"/>
          <w:lang w:eastAsia="zh-CN"/>
        </w:rPr>
        <w:t>MCVideo</w:t>
      </w:r>
      <w:r w:rsidRPr="00AB5FED">
        <w:t xml:space="preserve"> group call.</w:t>
      </w:r>
    </w:p>
    <w:p w14:paraId="2EEE216E" w14:textId="77777777" w:rsidR="00A90238" w:rsidRPr="00AB5FED" w:rsidRDefault="00A90238" w:rsidP="00A90238">
      <w:r w:rsidRPr="00AB5FED">
        <w:t>The following precondition applies:</w:t>
      </w:r>
    </w:p>
    <w:p w14:paraId="00854731" w14:textId="77777777" w:rsidR="00A90238" w:rsidRPr="00AB5FED" w:rsidRDefault="00A90238" w:rsidP="00A90238">
      <w:pPr>
        <w:pStyle w:val="B1"/>
      </w:pPr>
      <w:r w:rsidRPr="00AB5FED">
        <w:t xml:space="preserve">- A group call is ongoing between </w:t>
      </w:r>
      <w:r>
        <w:rPr>
          <w:rFonts w:hint="eastAsia"/>
          <w:lang w:eastAsia="zh-CN"/>
        </w:rPr>
        <w:t>MCVideo</w:t>
      </w:r>
      <w:r w:rsidRPr="00AB5FED">
        <w:t xml:space="preserve"> clients 1, 2 and 3</w:t>
      </w:r>
    </w:p>
    <w:p w14:paraId="1408C831" w14:textId="77777777" w:rsidR="00A90238" w:rsidRPr="00AB5FED" w:rsidRDefault="00A90238" w:rsidP="00A90238">
      <w:pPr>
        <w:pStyle w:val="TH"/>
      </w:pPr>
      <w:r w:rsidRPr="00AB5FED">
        <w:object w:dxaOrig="7932" w:dyaOrig="7776" w14:anchorId="3555A5CF">
          <v:shape id="_x0000_i1032" type="#_x0000_t75" style="width:396.85pt;height:389.4pt" o:ole="">
            <v:imagedata r:id="rId25" o:title=""/>
          </v:shape>
          <o:OLEObject Type="Embed" ProgID="Visio.Drawing.11" ShapeID="_x0000_i1032" DrawAspect="Content" ObjectID="_1796385380" r:id="rId26"/>
        </w:object>
      </w:r>
    </w:p>
    <w:p w14:paraId="2FF4CBC8"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 xml:space="preserve">.2.3.1.2.3-1: Release </w:t>
      </w:r>
      <w:r>
        <w:rPr>
          <w:rFonts w:hint="eastAsia"/>
          <w:lang w:eastAsia="zh-CN"/>
        </w:rPr>
        <w:t>chat</w:t>
      </w:r>
      <w:r w:rsidRPr="00AB5FED">
        <w:t xml:space="preserve"> group call</w:t>
      </w:r>
    </w:p>
    <w:p w14:paraId="5D3A7DAD"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server would like to release the </w:t>
      </w:r>
      <w:r>
        <w:rPr>
          <w:rFonts w:hint="eastAsia"/>
          <w:lang w:eastAsia="zh-CN"/>
        </w:rPr>
        <w:t>MCVideo</w:t>
      </w:r>
      <w:r w:rsidRPr="00AB5FED">
        <w:t xml:space="preserve"> group call which is ongoing e.g., due to </w:t>
      </w:r>
      <w:r>
        <w:rPr>
          <w:rFonts w:hint="eastAsia"/>
          <w:lang w:eastAsia="zh-CN"/>
        </w:rPr>
        <w:t>chat duration</w:t>
      </w:r>
      <w:r w:rsidRPr="00AB5FED">
        <w:t xml:space="preserve"> expiry, last participant leaving, </w:t>
      </w:r>
      <w:r>
        <w:rPr>
          <w:rFonts w:hint="eastAsia"/>
          <w:lang w:eastAsia="zh-CN"/>
        </w:rPr>
        <w:t>or</w:t>
      </w:r>
      <w:r w:rsidRPr="00AB5FED">
        <w:t xml:space="preserve"> initiator leaving.</w:t>
      </w:r>
    </w:p>
    <w:p w14:paraId="27F43904" w14:textId="77777777" w:rsidR="00A90238" w:rsidRPr="00AB5FED" w:rsidRDefault="00A90238" w:rsidP="00A90238">
      <w:pPr>
        <w:pStyle w:val="B1"/>
      </w:pPr>
      <w:r w:rsidRPr="00AB5FED">
        <w:t>2.</w:t>
      </w:r>
      <w:r w:rsidRPr="00AB5FED">
        <w:tab/>
      </w:r>
      <w:r>
        <w:rPr>
          <w:rFonts w:hint="eastAsia"/>
          <w:lang w:eastAsia="zh-CN"/>
        </w:rPr>
        <w:t>MCVideo</w:t>
      </w:r>
      <w:r w:rsidRPr="00AB5FED">
        <w:t xml:space="preserve"> server identifies the participants of the ongoing group call and generates </w:t>
      </w:r>
      <w:r w:rsidRPr="00AB5FED">
        <w:rPr>
          <w:rFonts w:hint="eastAsia"/>
          <w:lang w:eastAsia="zh-CN"/>
        </w:rPr>
        <w:t>group call release request</w:t>
      </w:r>
      <w:r w:rsidRPr="00AB5FED">
        <w:t xml:space="preserve"> to release the ongoing session.</w:t>
      </w:r>
    </w:p>
    <w:p w14:paraId="5F3C2478" w14:textId="77777777" w:rsidR="00A90238" w:rsidRPr="00AB5FED" w:rsidRDefault="00A90238" w:rsidP="00A90238">
      <w:pPr>
        <w:pStyle w:val="B1"/>
      </w:pPr>
      <w:r w:rsidRPr="00AB5FED">
        <w:t>3.</w:t>
      </w:r>
      <w:r w:rsidRPr="00AB5FED">
        <w:tab/>
      </w:r>
      <w:r>
        <w:rPr>
          <w:rFonts w:hint="eastAsia"/>
          <w:lang w:eastAsia="zh-CN"/>
        </w:rPr>
        <w:t>MCVideo</w:t>
      </w:r>
      <w:r w:rsidRPr="00AB5FED">
        <w:t xml:space="preserve"> server sends a </w:t>
      </w:r>
      <w:r w:rsidRPr="00AB5FED">
        <w:rPr>
          <w:rFonts w:hint="eastAsia"/>
          <w:lang w:eastAsia="zh-CN"/>
        </w:rPr>
        <w:t>group call release request</w:t>
      </w:r>
      <w:r w:rsidRPr="00AB5FED">
        <w:t xml:space="preserve"> towards each participant of the ongoing group call. </w:t>
      </w:r>
    </w:p>
    <w:p w14:paraId="214FFD84" w14:textId="77777777" w:rsidR="00A90238" w:rsidRPr="00AB5FED" w:rsidRDefault="00A90238" w:rsidP="00A90238">
      <w:pPr>
        <w:pStyle w:val="NO"/>
      </w:pPr>
      <w:r w:rsidRPr="00AB5FED">
        <w:t>NOTE 2:</w:t>
      </w:r>
      <w:r w:rsidRPr="00AB5FED">
        <w:tab/>
        <w:t xml:space="preserve">The </w:t>
      </w:r>
      <w:r w:rsidRPr="00AB5FED">
        <w:rPr>
          <w:rFonts w:hint="eastAsia"/>
          <w:lang w:eastAsia="zh-CN"/>
        </w:rPr>
        <w:t>group call release request</w:t>
      </w:r>
      <w:r w:rsidRPr="00AB5FED">
        <w:t xml:space="preserve"> can also be sent over SIP signalling on the signalling plane.</w:t>
      </w:r>
    </w:p>
    <w:p w14:paraId="14BD7657" w14:textId="77777777" w:rsidR="00A90238" w:rsidRPr="00AB5FED" w:rsidRDefault="00A90238" w:rsidP="00A90238">
      <w:pPr>
        <w:pStyle w:val="B1"/>
      </w:pPr>
      <w:r w:rsidRPr="00AB5FED">
        <w:t>4.</w:t>
      </w:r>
      <w:r w:rsidRPr="00AB5FED">
        <w:tab/>
      </w:r>
      <w:r>
        <w:rPr>
          <w:rFonts w:hint="eastAsia"/>
          <w:lang w:eastAsia="zh-CN"/>
        </w:rPr>
        <w:t>MCVideo</w:t>
      </w:r>
      <w:r w:rsidRPr="00AB5FED">
        <w:t xml:space="preserve"> users are notified about the release of the group call.</w:t>
      </w:r>
    </w:p>
    <w:p w14:paraId="4371A2B9" w14:textId="77777777" w:rsidR="00A90238" w:rsidRPr="00AB5FED" w:rsidRDefault="00A90238" w:rsidP="00A90238">
      <w:pPr>
        <w:pStyle w:val="B1"/>
      </w:pPr>
      <w:r w:rsidRPr="00AB5FED">
        <w:lastRenderedPageBreak/>
        <w:t>5.</w:t>
      </w:r>
      <w:r w:rsidRPr="00AB5FED">
        <w:tab/>
        <w:t xml:space="preserve">Optionally the </w:t>
      </w:r>
      <w:r>
        <w:rPr>
          <w:rFonts w:hint="eastAsia"/>
          <w:lang w:eastAsia="zh-CN"/>
        </w:rPr>
        <w:t>MCVideo</w:t>
      </w:r>
      <w:r w:rsidRPr="00AB5FED">
        <w:t xml:space="preserve"> client(s) receiving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w:t>
      </w:r>
      <w:r>
        <w:rPr>
          <w:rFonts w:hint="eastAsia"/>
          <w:lang w:eastAsia="zh-CN"/>
        </w:rPr>
        <w:t>MCVideo</w:t>
      </w:r>
      <w:r w:rsidRPr="00AB5FED">
        <w:t xml:space="preserve"> server.</w:t>
      </w:r>
    </w:p>
    <w:p w14:paraId="797C791B" w14:textId="77777777" w:rsidR="00A90238" w:rsidRPr="00AB5FED" w:rsidRDefault="00A90238" w:rsidP="00A90238">
      <w:pPr>
        <w:pStyle w:val="NO"/>
      </w:pPr>
      <w:r w:rsidRPr="00AB5FED">
        <w:t>NOTE 3:</w:t>
      </w:r>
      <w:r w:rsidRPr="00AB5FED">
        <w:tab/>
        <w:t xml:space="preserve">The </w:t>
      </w:r>
      <w:r>
        <w:rPr>
          <w:rFonts w:hint="eastAsia"/>
          <w:lang w:eastAsia="zh-CN"/>
        </w:rPr>
        <w:t>MCVideo</w:t>
      </w:r>
      <w:r w:rsidRPr="00AB5FED">
        <w:t xml:space="preserve"> client can send </w:t>
      </w:r>
      <w:r w:rsidRPr="00AB5FED">
        <w:rPr>
          <w:rFonts w:hint="eastAsia"/>
          <w:lang w:eastAsia="zh-CN"/>
        </w:rPr>
        <w:t>group call release response</w:t>
      </w:r>
      <w:r w:rsidRPr="00AB5FED">
        <w:t xml:space="preserve"> when the </w:t>
      </w:r>
      <w:r w:rsidRPr="00AB5FED">
        <w:rPr>
          <w:rFonts w:hint="eastAsia"/>
          <w:lang w:eastAsia="zh-CN"/>
        </w:rPr>
        <w:t>group call release request</w:t>
      </w:r>
      <w:r w:rsidRPr="00AB5FED">
        <w:t xml:space="preserve"> is sent using a unicast bearer.</w:t>
      </w:r>
    </w:p>
    <w:p w14:paraId="373F0236" w14:textId="77777777" w:rsidR="00A90238" w:rsidRPr="00AB5FED" w:rsidRDefault="00A90238" w:rsidP="00A90238">
      <w:pPr>
        <w:pStyle w:val="B1"/>
      </w:pPr>
      <w:r w:rsidRPr="00AB5FED">
        <w:t>6.</w:t>
      </w:r>
      <w:r w:rsidRPr="00AB5FED">
        <w:tab/>
      </w:r>
      <w:r>
        <w:rPr>
          <w:rFonts w:hint="eastAsia"/>
          <w:lang w:eastAsia="zh-CN"/>
        </w:rPr>
        <w:t>MCVideo</w:t>
      </w:r>
      <w:r w:rsidRPr="00AB5FED">
        <w:t xml:space="preserve"> client 1, client 2 and client 3 release the </w:t>
      </w:r>
      <w:r>
        <w:rPr>
          <w:rFonts w:hint="eastAsia"/>
          <w:lang w:eastAsia="zh-CN"/>
        </w:rPr>
        <w:t xml:space="preserve">transmission </w:t>
      </w:r>
      <w:r w:rsidRPr="00AB5FED">
        <w:t>control and media plane resources associated with the group call that is released. Successful release of the group call does not affect the status of affiliation of any of the clients.</w:t>
      </w:r>
    </w:p>
    <w:p w14:paraId="07449FC5"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.2.3.1.2.4</w:t>
      </w:r>
      <w:r w:rsidRPr="00AB5FED">
        <w:tab/>
      </w:r>
      <w:r>
        <w:t>void</w:t>
      </w:r>
      <w:r w:rsidRPr="00AB5FED">
        <w:t xml:space="preserve"> </w:t>
      </w:r>
    </w:p>
    <w:p w14:paraId="6EB20D59" w14:textId="77777777" w:rsidR="00A90238" w:rsidRDefault="00A90238" w:rsidP="00A90238">
      <w:pPr>
        <w:rPr>
          <w:lang w:eastAsia="zh-CN"/>
        </w:rPr>
      </w:pPr>
    </w:p>
    <w:p w14:paraId="3FB705CB"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w:t>
      </w:r>
      <w:r>
        <w:t>5</w:t>
      </w:r>
      <w:r w:rsidRPr="00AB5FED">
        <w:tab/>
        <w:t>Late entry chat group call</w:t>
      </w:r>
      <w:r>
        <w:t>, newly joined group member</w:t>
      </w:r>
      <w:r w:rsidRPr="00AB5FED">
        <w:t xml:space="preserve"> </w:t>
      </w:r>
    </w:p>
    <w:p w14:paraId="6B661D54" w14:textId="77777777" w:rsidR="00A90238" w:rsidRDefault="00A90238" w:rsidP="00A90238">
      <w:r w:rsidRPr="00AB5FED">
        <w:t>Procedures in figure </w:t>
      </w:r>
      <w:r>
        <w:rPr>
          <w:rFonts w:hint="eastAsia"/>
          <w:lang w:eastAsia="zh-CN"/>
        </w:rPr>
        <w:t>7</w:t>
      </w:r>
      <w:r w:rsidRPr="00AB5FED">
        <w:t>.</w:t>
      </w:r>
      <w:r>
        <w:rPr>
          <w:rFonts w:hint="eastAsia"/>
          <w:lang w:eastAsia="zh-CN"/>
        </w:rPr>
        <w:t>1</w:t>
      </w:r>
      <w:r w:rsidRPr="00AB5FED">
        <w:t>.2.3.1.2.</w:t>
      </w:r>
      <w:r>
        <w:t>5</w:t>
      </w:r>
      <w:r w:rsidRPr="00AB5FED">
        <w:t xml:space="preserve">-1 are those for a group member </w:t>
      </w:r>
      <w:r>
        <w:t>entering</w:t>
      </w:r>
      <w:r w:rsidRPr="00AB5FED">
        <w:t xml:space="preserve"> an ongoing </w:t>
      </w:r>
      <w:r>
        <w:t>MCVideo</w:t>
      </w:r>
      <w:r w:rsidRPr="00AB5FED">
        <w:t xml:space="preserve"> group call</w:t>
      </w:r>
      <w:r>
        <w:t>, i.e. performing a late entry</w:t>
      </w:r>
      <w:r w:rsidRPr="00AB5FED">
        <w:t>.</w:t>
      </w:r>
    </w:p>
    <w:p w14:paraId="477FFE86" w14:textId="77777777" w:rsidR="00A90238" w:rsidRPr="00AB5FED" w:rsidRDefault="00A90238" w:rsidP="00A90238">
      <w:r w:rsidRPr="00AB5FED">
        <w:t>Pre-condition</w:t>
      </w:r>
      <w:r>
        <w:t>s</w:t>
      </w:r>
      <w:r w:rsidRPr="00AB5FED">
        <w:t xml:space="preserve">: </w:t>
      </w:r>
    </w:p>
    <w:p w14:paraId="145440CF" w14:textId="77777777" w:rsidR="00A90238" w:rsidRDefault="00A90238" w:rsidP="00A90238">
      <w:pPr>
        <w:pStyle w:val="B1"/>
        <w:rPr>
          <w:lang w:eastAsia="x-none"/>
        </w:rPr>
      </w:pPr>
      <w:r>
        <w:rPr>
          <w:lang w:eastAsia="zh-CN"/>
        </w:rPr>
        <w:t>1</w:t>
      </w:r>
      <w:r w:rsidRPr="00AB5FED">
        <w:rPr>
          <w:rFonts w:hint="eastAsia"/>
          <w:lang w:eastAsia="zh-CN"/>
        </w:rPr>
        <w:t>.</w:t>
      </w:r>
      <w:r w:rsidRPr="00AB5FED">
        <w:rPr>
          <w:rFonts w:hint="eastAsia"/>
          <w:lang w:eastAsia="zh-CN"/>
        </w:rPr>
        <w:tab/>
      </w:r>
      <w:r>
        <w:t>MCVideo</w:t>
      </w:r>
      <w:r w:rsidRPr="00AB5FED">
        <w:t xml:space="preserve"> user 2 and </w:t>
      </w:r>
      <w:r>
        <w:t>MCVideo</w:t>
      </w:r>
      <w:r w:rsidRPr="00AB5FED">
        <w:t xml:space="preserve"> user 3 hav</w:t>
      </w:r>
      <w:r>
        <w:t>e previously joined</w:t>
      </w:r>
      <w:r w:rsidRPr="00AB5FED">
        <w:t xml:space="preserve"> to the group. </w:t>
      </w:r>
      <w:r>
        <w:t>MCVideo</w:t>
      </w:r>
      <w:r w:rsidRPr="00AB5FED">
        <w:t xml:space="preserve"> client 1, client 2, and client 3 are registered and all users (</w:t>
      </w:r>
      <w:r>
        <w:t>MCVideo</w:t>
      </w:r>
      <w:r w:rsidRPr="00AB5FED">
        <w:t xml:space="preserve"> user 1, user 2, and user 3) have been authenticated and authorized to use the </w:t>
      </w:r>
      <w:r>
        <w:t>MCVideo</w:t>
      </w:r>
      <w:r w:rsidRPr="00AB5FED">
        <w:t xml:space="preserve"> service. </w:t>
      </w:r>
    </w:p>
    <w:p w14:paraId="7F470EC6" w14:textId="77777777" w:rsidR="00A90238" w:rsidRDefault="00A90238" w:rsidP="00A90238">
      <w:pPr>
        <w:pStyle w:val="B1"/>
      </w:pPr>
      <w:r>
        <w:rPr>
          <w:lang w:eastAsia="x-none"/>
        </w:rPr>
        <w:t>2.</w:t>
      </w:r>
      <w:r>
        <w:rPr>
          <w:lang w:eastAsia="x-none"/>
        </w:rPr>
        <w:tab/>
      </w:r>
      <w:r>
        <w:t>MCVideo</w:t>
      </w:r>
      <w:r w:rsidRPr="00AB5FED">
        <w:t xml:space="preserve"> user 1 indicates to join the gro</w:t>
      </w:r>
      <w:r>
        <w:t>up communication for the group.</w:t>
      </w:r>
    </w:p>
    <w:p w14:paraId="640ED05E" w14:textId="77777777" w:rsidR="00A90238" w:rsidRDefault="00A90238" w:rsidP="00A90238">
      <w:pPr>
        <w:pStyle w:val="B1"/>
      </w:pPr>
      <w:r>
        <w:t>3.</w:t>
      </w:r>
      <w:r>
        <w:tab/>
      </w:r>
      <w:r w:rsidRPr="00EF6189">
        <w:t>MCVi</w:t>
      </w:r>
      <w:r>
        <w:t>deo users using MCVideo client 1</w:t>
      </w:r>
      <w:r w:rsidRPr="00EF6189">
        <w:t xml:space="preserve"> to MCVideo client n may have activated functional alias(es) configured to be used during the group call communication</w:t>
      </w:r>
      <w:r>
        <w:t>.</w:t>
      </w:r>
    </w:p>
    <w:p w14:paraId="275C8B87" w14:textId="77777777" w:rsidR="00A90238" w:rsidRDefault="00A90238" w:rsidP="00A90238">
      <w:pPr>
        <w:pStyle w:val="B1"/>
      </w:pPr>
      <w:r>
        <w:t>4</w:t>
      </w:r>
      <w:r>
        <w:tab/>
      </w:r>
      <w:r w:rsidRPr="00C41CD7">
        <w:t>The</w:t>
      </w:r>
      <w:r>
        <w:rPr>
          <w:lang w:val="en-US"/>
        </w:rPr>
        <w:t xml:space="preserve"> MCVideo server may have subscribed to the MCVideo functional alias controlling server within the MC system for functional alias activation/de-activation updates</w:t>
      </w:r>
      <w:r w:rsidRPr="00C41CD7">
        <w:t>.</w:t>
      </w:r>
      <w:r w:rsidRPr="00EC61D3">
        <w:t xml:space="preserve"> </w:t>
      </w:r>
    </w:p>
    <w:p w14:paraId="24618AAB" w14:textId="77777777" w:rsidR="00A90238" w:rsidRPr="004B2FB1" w:rsidRDefault="00A90238" w:rsidP="00A90238">
      <w:pPr>
        <w:pStyle w:val="B1"/>
        <w:rPr>
          <w:lang w:val="en-US" w:eastAsia="zh-CN"/>
        </w:rPr>
      </w:pPr>
      <w:r>
        <w:rPr>
          <w:rFonts w:hint="eastAsia"/>
          <w:lang w:val="en-US" w:eastAsia="zh-CN"/>
        </w:rPr>
        <w:t>5.</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4D1186AE" w14:textId="77777777" w:rsidR="00A90238" w:rsidRPr="00AB5FED" w:rsidRDefault="00A90238" w:rsidP="00A90238">
      <w:pPr>
        <w:pStyle w:val="TH"/>
      </w:pPr>
      <w:r w:rsidRPr="00AB5FED">
        <w:object w:dxaOrig="11190" w:dyaOrig="6750" w14:anchorId="31C6D848">
          <v:shape id="_x0000_i1033" type="#_x0000_t75" style="width:484.4pt;height:291.45pt" o:ole="">
            <v:imagedata r:id="rId27" o:title=""/>
          </v:shape>
          <o:OLEObject Type="Embed" ProgID="Visio.Drawing.11" ShapeID="_x0000_i1033" DrawAspect="Content" ObjectID="_1796385381" r:id="rId28"/>
        </w:object>
      </w:r>
    </w:p>
    <w:p w14:paraId="3468A2C5"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w:t>
      </w:r>
      <w:r>
        <w:t>5-1</w:t>
      </w:r>
      <w:r w:rsidRPr="00AB5FED">
        <w:t xml:space="preserve">: </w:t>
      </w:r>
      <w:r>
        <w:t>Late entry of a newly joined group member</w:t>
      </w:r>
    </w:p>
    <w:p w14:paraId="2D392613" w14:textId="77777777" w:rsidR="00A90238" w:rsidRPr="00AB5FED" w:rsidRDefault="00A90238" w:rsidP="00A90238">
      <w:pPr>
        <w:pStyle w:val="B1"/>
      </w:pPr>
      <w:r w:rsidRPr="00AB5FED">
        <w:lastRenderedPageBreak/>
        <w:t>1.</w:t>
      </w:r>
      <w:r w:rsidRPr="00AB5FED">
        <w:tab/>
      </w:r>
      <w:r>
        <w:t>MCVideo</w:t>
      </w:r>
      <w:r w:rsidRPr="00AB5FED">
        <w:t xml:space="preserve"> client 1 sends a group join request with the </w:t>
      </w:r>
      <w:r>
        <w:t>MCVideo</w:t>
      </w:r>
      <w:r w:rsidRPr="00AB5FED">
        <w:t xml:space="preserve"> group ID of the desired group. It contains the </w:t>
      </w:r>
      <w:r>
        <w:t>MCVideo</w:t>
      </w:r>
      <w:r w:rsidRPr="00AB5FED">
        <w:t xml:space="preserve"> user's </w:t>
      </w:r>
      <w:r>
        <w:t>MCVideo</w:t>
      </w:r>
      <w:r w:rsidRPr="00AB5FED">
        <w:t xml:space="preserve"> ID</w:t>
      </w:r>
      <w:r>
        <w:t xml:space="preserve"> and </w:t>
      </w:r>
      <w:r w:rsidRPr="00AB5FED">
        <w:t xml:space="preserve">the </w:t>
      </w:r>
      <w:r>
        <w:t>MCVideo</w:t>
      </w:r>
      <w:r w:rsidRPr="00AB5FED">
        <w:t xml:space="preserve"> client media parameters.</w:t>
      </w:r>
      <w:r w:rsidRPr="005652F2">
        <w:t xml:space="preserve"> </w:t>
      </w:r>
      <w:r w:rsidRPr="00FE3846">
        <w:t>The MCVideo user at MCVideo client 1 may include a functional alias</w:t>
      </w:r>
      <w:r>
        <w:t xml:space="preserve"> used within the MCVideo group</w:t>
      </w:r>
      <w:r w:rsidRPr="00FE3846">
        <w:t xml:space="preserve"> </w:t>
      </w:r>
      <w:r>
        <w:t>join request</w:t>
      </w:r>
      <w:r w:rsidRPr="00FE3846">
        <w:t>.</w:t>
      </w:r>
      <w:r w:rsidRPr="00AB5FED">
        <w:rPr>
          <w:lang w:val="en-US"/>
        </w:rPr>
        <w:t xml:space="preserve"> If there is a request to transmit, then the group join request contains an indication of an implicit </w:t>
      </w:r>
      <w:r>
        <w:rPr>
          <w:lang w:val="en-US"/>
        </w:rPr>
        <w:t>transmit media</w:t>
      </w:r>
      <w:r w:rsidRPr="00AB5FED">
        <w:rPr>
          <w:lang w:val="en-US"/>
        </w:rPr>
        <w:t xml:space="preserve"> request.</w:t>
      </w:r>
    </w:p>
    <w:p w14:paraId="04767DD3" w14:textId="77777777" w:rsidR="00A90238" w:rsidRDefault="00A90238" w:rsidP="00A90238">
      <w:pPr>
        <w:pStyle w:val="B1"/>
      </w:pPr>
      <w:r>
        <w:t>2</w:t>
      </w:r>
      <w:r w:rsidRPr="00AB5FED">
        <w:t>.</w:t>
      </w:r>
      <w:r w:rsidRPr="00AB5FED">
        <w:tab/>
        <w:t xml:space="preserve">The </w:t>
      </w:r>
      <w:r>
        <w:t>MCVideo</w:t>
      </w:r>
      <w:r w:rsidRPr="00AB5FED">
        <w:t xml:space="preserve"> server receives the group join request. </w:t>
      </w:r>
      <w:r>
        <w:t>MCVideo</w:t>
      </w:r>
      <w:r w:rsidRPr="00AB5FED">
        <w:t xml:space="preserve"> server generates an implicit affiliation (if the </w:t>
      </w:r>
      <w:r>
        <w:t>MCVideo</w:t>
      </w:r>
      <w:r w:rsidRPr="00AB5FED">
        <w:t xml:space="preserve"> user is not already affiliated to the group) and verifies that </w:t>
      </w:r>
      <w:r>
        <w:t>MCVideo</w:t>
      </w:r>
      <w:r w:rsidRPr="00AB5FED">
        <w:t xml:space="preserve"> user 1 is authorized to affiliate to the group</w:t>
      </w:r>
      <w:r>
        <w:t>.</w:t>
      </w:r>
      <w:r w:rsidRPr="00023DBA">
        <w:t xml:space="preserve"> </w:t>
      </w:r>
      <w:r w:rsidRPr="00FA546A">
        <w:t>If a functional alias is present, the MCVideo server checks whether it is allowed to be used and if it has been activated for the user.</w:t>
      </w:r>
    </w:p>
    <w:p w14:paraId="50C5AFBD" w14:textId="77777777" w:rsidR="00A90238" w:rsidRDefault="00A90238" w:rsidP="00A90238">
      <w:pPr>
        <w:pStyle w:val="B1"/>
        <w:ind w:firstLine="0"/>
      </w:pPr>
      <w:r w:rsidRPr="00EC61D3">
        <w:t>If the functional alias is provided only in the group join request, or via binding, the MCVideo server proceeds with the value that is provided. If the functional alias is provided in both the group join request and via binding, it is up to the MCVideo server implementation to determine a value for the functional alias to be used.</w:t>
      </w:r>
    </w:p>
    <w:p w14:paraId="4AF3C651" w14:textId="77777777" w:rsidR="00A90238" w:rsidRDefault="00A90238" w:rsidP="00A90238">
      <w:pPr>
        <w:pStyle w:val="B1"/>
      </w:pPr>
      <w:r>
        <w:t>3</w:t>
      </w:r>
      <w:r w:rsidRPr="00AB5FED">
        <w:t>.</w:t>
      </w:r>
      <w:r w:rsidRPr="00AB5FED">
        <w:tab/>
        <w:t xml:space="preserve">The </w:t>
      </w:r>
      <w:r>
        <w:t>MCVideo</w:t>
      </w:r>
      <w:r w:rsidRPr="00AB5FED">
        <w:t xml:space="preserve">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request</w:t>
      </w:r>
      <w:r>
        <w:rPr>
          <w:lang w:eastAsia="zh-CN"/>
        </w:rPr>
        <w:t>.</w:t>
      </w:r>
      <w:r w:rsidRPr="00AB5FED">
        <w:rPr>
          <w:rFonts w:hint="eastAsia"/>
          <w:lang w:eastAsia="zh-CN"/>
        </w:rPr>
        <w:t xml:space="preserve"> </w:t>
      </w:r>
    </w:p>
    <w:p w14:paraId="050BF768" w14:textId="77777777" w:rsidR="00A90238" w:rsidRDefault="00A90238" w:rsidP="00A90238">
      <w:pPr>
        <w:pStyle w:val="B1"/>
      </w:pPr>
      <w:r>
        <w:t>4.</w:t>
      </w:r>
      <w:r>
        <w:tab/>
      </w:r>
      <w:r w:rsidRPr="00DC3173">
        <w:t xml:space="preserve">Media plane between </w:t>
      </w:r>
      <w:r>
        <w:t>MCVideo client 1</w:t>
      </w:r>
      <w:r w:rsidRPr="00DC3173">
        <w:t xml:space="preserve"> and MC</w:t>
      </w:r>
      <w:r>
        <w:t>Video</w:t>
      </w:r>
      <w:r w:rsidRPr="00DC3173">
        <w:t xml:space="preserve"> server is established using media plane control signalling.</w:t>
      </w:r>
    </w:p>
    <w:p w14:paraId="371F0C6D" w14:textId="77777777" w:rsidR="00A90238" w:rsidRPr="00AB5FED" w:rsidRDefault="00A90238" w:rsidP="00A90238">
      <w:pPr>
        <w:ind w:left="568" w:hanging="284"/>
      </w:pPr>
      <w:r>
        <w:t>5.</w:t>
      </w:r>
      <w:r>
        <w:tab/>
        <w:t xml:space="preserve">MCVideo </w:t>
      </w:r>
      <w:r w:rsidRPr="00AB5FED">
        <w:t xml:space="preserve">users at </w:t>
      </w:r>
      <w:r>
        <w:t>MCVideo</w:t>
      </w:r>
      <w:r w:rsidRPr="00AB5FED">
        <w:t xml:space="preserve"> client </w:t>
      </w:r>
      <w:r>
        <w:t>2</w:t>
      </w:r>
      <w:r w:rsidRPr="00AB5FED">
        <w:t xml:space="preserve"> </w:t>
      </w:r>
      <w:r>
        <w:t>and MCVideo</w:t>
      </w:r>
      <w:r w:rsidRPr="00AB5FED">
        <w:t xml:space="preserve"> client </w:t>
      </w:r>
      <w:r>
        <w:t>3</w:t>
      </w:r>
      <w:r w:rsidRPr="00AB5FED">
        <w:t xml:space="preserve"> may be notified about the </w:t>
      </w:r>
      <w:r>
        <w:t>MCVideo</w:t>
      </w:r>
      <w:r w:rsidRPr="00AB5FED">
        <w:t xml:space="preserve"> client 1 joining the group call</w:t>
      </w:r>
      <w:r>
        <w:t xml:space="preserve">, </w:t>
      </w:r>
      <w:r w:rsidRPr="00B72105">
        <w:t xml:space="preserve">and the functional alias </w:t>
      </w:r>
      <w:r>
        <w:t xml:space="preserve">of MCVideo client 1 </w:t>
      </w:r>
      <w:r w:rsidRPr="00B72105">
        <w:t>may be displayed</w:t>
      </w:r>
      <w:r w:rsidRPr="00AB5FED">
        <w:t>.</w:t>
      </w:r>
      <w:r w:rsidRPr="009D6073">
        <w:t xml:space="preserve"> </w:t>
      </w:r>
    </w:p>
    <w:p w14:paraId="3D2C7B8D" w14:textId="77777777" w:rsidR="00A90238" w:rsidRPr="00AB5FED" w:rsidRDefault="00A90238" w:rsidP="00A90238">
      <w:pPr>
        <w:pStyle w:val="B1"/>
      </w:pPr>
      <w:r>
        <w:t>6.</w:t>
      </w:r>
      <w:r>
        <w:tab/>
        <w:t>The MCVideo server may send (6a) Media transmission notification to MCVideo client 1, indicating the current transmitter. Alternatively the MCVideo server may send (6b) Transmit media granted, (6b) Transmit media rejected or (6d) Queue position info.</w:t>
      </w:r>
    </w:p>
    <w:p w14:paraId="6E8CB4C6" w14:textId="77777777" w:rsidR="00A90238" w:rsidRPr="00AB5FED" w:rsidRDefault="00A90238" w:rsidP="00A90238">
      <w:pPr>
        <w:pStyle w:val="B1"/>
      </w:pPr>
      <w:r>
        <w:t>7</w:t>
      </w:r>
      <w:r w:rsidRPr="00AB5FED">
        <w:t>.</w:t>
      </w:r>
      <w:r w:rsidRPr="00AB5FED">
        <w:tab/>
      </w:r>
      <w:r>
        <w:t xml:space="preserve">Transmission </w:t>
      </w:r>
      <w:r w:rsidRPr="00AB5FED">
        <w:t xml:space="preserve">control will continue to be used by the </w:t>
      </w:r>
      <w:r>
        <w:t xml:space="preserve">transmission control </w:t>
      </w:r>
      <w:r w:rsidRPr="00AB5FED">
        <w:t xml:space="preserve">participants associated with </w:t>
      </w:r>
      <w:r>
        <w:t>MCVideo</w:t>
      </w:r>
      <w:r w:rsidRPr="00AB5FED">
        <w:t xml:space="preserve"> client 1, </w:t>
      </w:r>
      <w:r>
        <w:t>MCVideo</w:t>
      </w:r>
      <w:r w:rsidRPr="00AB5FED">
        <w:t xml:space="preserve"> client 2 and </w:t>
      </w:r>
      <w:r>
        <w:t>MCVideo</w:t>
      </w:r>
      <w:r w:rsidRPr="00AB5FED">
        <w:t xml:space="preserve"> client 3</w:t>
      </w:r>
      <w:r>
        <w:t xml:space="preserve">. </w:t>
      </w:r>
      <w:r w:rsidRPr="00FA546A">
        <w:t>If presen</w:t>
      </w:r>
      <w:r>
        <w:t>t, the functional alias of MCVideo client 1, MCVideo client 2 and MCVideo</w:t>
      </w:r>
      <w:r w:rsidRPr="00FA546A">
        <w:t xml:space="preserve"> client 3 are displayed where appropriate.</w:t>
      </w:r>
    </w:p>
    <w:p w14:paraId="270006FE" w14:textId="77777777" w:rsidR="00A90238" w:rsidRDefault="00A90238" w:rsidP="00A90238">
      <w:pPr>
        <w:pStyle w:val="H6"/>
      </w:pPr>
      <w:r>
        <w:rPr>
          <w:rFonts w:hint="eastAsia"/>
          <w:lang w:eastAsia="zh-CN"/>
        </w:rPr>
        <w:t>7</w:t>
      </w:r>
      <w:r w:rsidRPr="00AB5FED">
        <w:t>.</w:t>
      </w:r>
      <w:r>
        <w:rPr>
          <w:rFonts w:hint="eastAsia"/>
          <w:lang w:eastAsia="zh-CN"/>
        </w:rPr>
        <w:t>1</w:t>
      </w:r>
      <w:r w:rsidRPr="00AB5FED">
        <w:t>.2.3.1.2.</w:t>
      </w:r>
      <w:r>
        <w:t>6</w:t>
      </w:r>
      <w:r w:rsidRPr="00AB5FED">
        <w:tab/>
        <w:t>Late entry chat group call</w:t>
      </w:r>
      <w:r>
        <w:t>, MCVideo client coming back from out of coverage</w:t>
      </w:r>
      <w:r w:rsidRPr="00AB5FED">
        <w:t xml:space="preserve"> </w:t>
      </w:r>
    </w:p>
    <w:p w14:paraId="471909E0"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.2.3.1.2.</w:t>
      </w:r>
      <w:r>
        <w:t>6-1</w:t>
      </w:r>
      <w:r w:rsidRPr="00AB5FED">
        <w:t xml:space="preserve"> are those for</w:t>
      </w:r>
      <w:r>
        <w:t xml:space="preserve"> an MCVideo client coming back from out of coverage during an ongoing MCVideo group call. </w:t>
      </w:r>
    </w:p>
    <w:p w14:paraId="269CBAC8" w14:textId="77777777" w:rsidR="00A90238" w:rsidRDefault="00A90238" w:rsidP="00A90238">
      <w:r w:rsidRPr="00AB5FED">
        <w:t>Pre-condition</w:t>
      </w:r>
      <w:r>
        <w:t>s</w:t>
      </w:r>
      <w:r w:rsidRPr="00AB5FED">
        <w:t xml:space="preserve">: </w:t>
      </w:r>
    </w:p>
    <w:p w14:paraId="65B64D6A" w14:textId="77777777" w:rsidR="00A90238" w:rsidRDefault="00A90238" w:rsidP="00A90238">
      <w:pPr>
        <w:pStyle w:val="B1"/>
        <w:rPr>
          <w:lang w:eastAsia="ko-KR"/>
        </w:rPr>
      </w:pPr>
      <w:r>
        <w:rPr>
          <w:lang w:eastAsia="ko-KR"/>
        </w:rPr>
        <w:t>1.</w:t>
      </w:r>
      <w:r>
        <w:rPr>
          <w:lang w:eastAsia="ko-KR"/>
        </w:rPr>
        <w:tab/>
        <w:t>MCVideo users using MCVideo client 1, MCVideo client 2 and MCVideo client 3 are in an ongoing group call when MCVideo client1 goes out of radio coverage.</w:t>
      </w:r>
    </w:p>
    <w:p w14:paraId="1DC4D5A5" w14:textId="77777777" w:rsidR="00A90238" w:rsidRDefault="00A90238" w:rsidP="00A90238">
      <w:pPr>
        <w:pStyle w:val="B1"/>
        <w:rPr>
          <w:lang w:eastAsia="ko-KR"/>
        </w:rPr>
      </w:pPr>
      <w:r>
        <w:rPr>
          <w:lang w:eastAsia="ko-KR"/>
        </w:rPr>
        <w:t>2.</w:t>
      </w:r>
      <w:r>
        <w:rPr>
          <w:lang w:eastAsia="ko-KR"/>
        </w:rPr>
        <w:tab/>
        <w:t>MCVideo client1 returns from out of coverage while the group call is still ongoing.</w:t>
      </w:r>
    </w:p>
    <w:p w14:paraId="2344D144" w14:textId="77777777" w:rsidR="00A90238" w:rsidRDefault="00A90238" w:rsidP="00A90238">
      <w:pPr>
        <w:pStyle w:val="B1"/>
        <w:rPr>
          <w:lang w:eastAsia="ko-KR"/>
        </w:rPr>
      </w:pPr>
      <w:r>
        <w:rPr>
          <w:lang w:eastAsia="ko-KR"/>
        </w:rPr>
        <w:t>3.</w:t>
      </w:r>
      <w:r>
        <w:rPr>
          <w:lang w:eastAsia="ko-KR"/>
        </w:rPr>
        <w:tab/>
        <w:t>MCVideo users using MCVideo client 1 to MCVideo client n may have activated functional alias(es) configured to be used during the group call communication.</w:t>
      </w:r>
    </w:p>
    <w:p w14:paraId="221CEBA1" w14:textId="77777777" w:rsidR="00A90238" w:rsidRPr="00F2038C" w:rsidRDefault="00A90238" w:rsidP="00A90238">
      <w:pPr>
        <w:pStyle w:val="B1"/>
        <w:rPr>
          <w:lang w:eastAsia="ko-KR"/>
        </w:rPr>
      </w:pPr>
      <w:r>
        <w:rPr>
          <w:lang w:eastAsia="ko-KR"/>
        </w:rPr>
        <w:t>4.</w:t>
      </w:r>
      <w:r>
        <w:rPr>
          <w:lang w:eastAsia="ko-KR"/>
        </w:rPr>
        <w:tab/>
        <w:t>The MCVideo server may have subscribed to the MCVideo functional alias controlling server within the MC system for functional alias activation/de-activation updates.</w:t>
      </w:r>
    </w:p>
    <w:p w14:paraId="4A8855BB" w14:textId="77777777" w:rsidR="00A90238" w:rsidRPr="00AB5FED" w:rsidRDefault="00A90238" w:rsidP="00A90238">
      <w:pPr>
        <w:pStyle w:val="TH"/>
      </w:pPr>
      <w:r w:rsidRPr="00AB5FED">
        <w:object w:dxaOrig="11190" w:dyaOrig="6750" w14:anchorId="34641314">
          <v:shape id="_x0000_i1034" type="#_x0000_t75" style="width:418.75pt;height:252.3pt" o:ole="">
            <v:imagedata r:id="rId29" o:title=""/>
          </v:shape>
          <o:OLEObject Type="Embed" ProgID="Visio.Drawing.11" ShapeID="_x0000_i1034" DrawAspect="Content" ObjectID="_1796385382" r:id="rId30"/>
        </w:object>
      </w:r>
    </w:p>
    <w:p w14:paraId="6B4DC365"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w:t>
      </w:r>
      <w:r>
        <w:t>6-1</w:t>
      </w:r>
      <w:r w:rsidRPr="00AB5FED">
        <w:t xml:space="preserve">: </w:t>
      </w:r>
      <w:r>
        <w:t>Late entry of an MCVideo client returning from out of coverage</w:t>
      </w:r>
    </w:p>
    <w:p w14:paraId="214DD914" w14:textId="77777777" w:rsidR="00A90238" w:rsidRDefault="00A90238" w:rsidP="00A90238">
      <w:pPr>
        <w:pStyle w:val="B1"/>
      </w:pPr>
      <w:r w:rsidRPr="00AC56C9">
        <w:t>1.</w:t>
      </w:r>
      <w:r w:rsidRPr="00AC56C9">
        <w:tab/>
        <w:t>MCVideo client 1 or MCVideo server detects that MCVideo client 1 has returned from out of coverage.</w:t>
      </w:r>
    </w:p>
    <w:p w14:paraId="428D9095" w14:textId="77777777" w:rsidR="00A90238" w:rsidRPr="00A975CE" w:rsidRDefault="00A90238" w:rsidP="00A90238">
      <w:pPr>
        <w:pStyle w:val="NO"/>
      </w:pPr>
      <w:r w:rsidRPr="00A975CE">
        <w:t>NOTE</w:t>
      </w:r>
      <w:r>
        <w:t> 1</w:t>
      </w:r>
      <w:r w:rsidRPr="00A975CE">
        <w:t>:</w:t>
      </w:r>
      <w:r w:rsidRPr="00A975CE">
        <w:tab/>
        <w:t xml:space="preserve">How the </w:t>
      </w:r>
      <w:r>
        <w:t>MCVideo</w:t>
      </w:r>
      <w:r w:rsidRPr="00A975CE">
        <w:t xml:space="preserve"> client or </w:t>
      </w:r>
      <w:r>
        <w:t>MCVideo</w:t>
      </w:r>
      <w:r w:rsidRPr="00A975CE">
        <w:t xml:space="preserve"> server detects that the client has returned from out of coverage is out of scope of the present document.</w:t>
      </w:r>
    </w:p>
    <w:p w14:paraId="4BF0866F" w14:textId="77777777" w:rsidR="00A90238" w:rsidRDefault="00A90238" w:rsidP="00A90238">
      <w:pPr>
        <w:pStyle w:val="B1"/>
      </w:pPr>
      <w:r>
        <w:t>2.</w:t>
      </w:r>
      <w:r>
        <w:tab/>
        <w:t>Media plane between MCVideo client 1 and MCVideo server is re-established using media plane control signalling.</w:t>
      </w:r>
    </w:p>
    <w:p w14:paraId="65623626" w14:textId="77777777" w:rsidR="00A90238" w:rsidRPr="00ED7F9F" w:rsidRDefault="00A90238" w:rsidP="00A90238">
      <w:pPr>
        <w:pStyle w:val="NO"/>
      </w:pPr>
      <w:r w:rsidRPr="00ED7F9F">
        <w:t>NOTE</w:t>
      </w:r>
      <w:r>
        <w:t> </w:t>
      </w:r>
      <w:r w:rsidRPr="00ED7F9F">
        <w:t>2:</w:t>
      </w:r>
      <w:r w:rsidRPr="00ED7F9F">
        <w:tab/>
      </w:r>
      <w:r w:rsidRPr="00BD3AAC">
        <w:t>Depending o</w:t>
      </w:r>
      <w:r w:rsidRPr="00ED7F9F">
        <w:t>n how long MC</w:t>
      </w:r>
      <w:r>
        <w:t>Video</w:t>
      </w:r>
      <w:r w:rsidRPr="00BD3AAC">
        <w:t xml:space="preserve"> client 1 was out of coverage, this step can include signalling from MC</w:t>
      </w:r>
      <w:r>
        <w:t>Video</w:t>
      </w:r>
      <w:r w:rsidRPr="00BD3AAC">
        <w:t xml:space="preserve"> client 1 to rejoin the chat group.</w:t>
      </w:r>
    </w:p>
    <w:p w14:paraId="03C44A3E" w14:textId="77777777" w:rsidR="00A90238" w:rsidRDefault="00A90238" w:rsidP="00A90238">
      <w:pPr>
        <w:pStyle w:val="B1"/>
      </w:pPr>
      <w:r>
        <w:t>3.</w:t>
      </w:r>
      <w:r>
        <w:tab/>
        <w:t>The MCVideo server may send (3a) Media transmission notification to MCVideo client 1, indicating the current transmitter. Alternatively, the MCVideo server may send (3b) Transmit media granted, (3c) Transmit media rejected or (3d) Queue position info.</w:t>
      </w:r>
    </w:p>
    <w:p w14:paraId="1C60D85C" w14:textId="77777777" w:rsidR="00A90238" w:rsidRDefault="00A90238" w:rsidP="00A90238">
      <w:pPr>
        <w:pStyle w:val="B1"/>
      </w:pPr>
      <w:r>
        <w:t>4.</w:t>
      </w:r>
      <w:r>
        <w:tab/>
        <w:t xml:space="preserve">MCVideo </w:t>
      </w:r>
      <w:r w:rsidRPr="00AB5FED">
        <w:t xml:space="preserve">users at </w:t>
      </w:r>
      <w:r>
        <w:t>MCVideo</w:t>
      </w:r>
      <w:r w:rsidRPr="00AB5FED">
        <w:t xml:space="preserve"> client </w:t>
      </w:r>
      <w:r>
        <w:t>2</w:t>
      </w:r>
      <w:r w:rsidRPr="00AB5FED">
        <w:t xml:space="preserve"> </w:t>
      </w:r>
      <w:r>
        <w:t>and MCVideo</w:t>
      </w:r>
      <w:r w:rsidRPr="00AB5FED">
        <w:t xml:space="preserve"> client </w:t>
      </w:r>
      <w:r>
        <w:t>3</w:t>
      </w:r>
      <w:r w:rsidRPr="00AB5FED">
        <w:t xml:space="preserve"> may be notified about the </w:t>
      </w:r>
      <w:r>
        <w:t>MCVideo</w:t>
      </w:r>
      <w:r w:rsidRPr="00AB5FED">
        <w:t xml:space="preserve"> client 1 </w:t>
      </w:r>
      <w:r>
        <w:t xml:space="preserve">returning to </w:t>
      </w:r>
      <w:r w:rsidRPr="00AB5FED">
        <w:t>the group call</w:t>
      </w:r>
      <w:r>
        <w:t xml:space="preserve">, </w:t>
      </w:r>
      <w:r w:rsidRPr="00B72105">
        <w:t xml:space="preserve">and the functional alias </w:t>
      </w:r>
      <w:r>
        <w:t xml:space="preserve">of MCVideo client 1 </w:t>
      </w:r>
      <w:r w:rsidRPr="00B72105">
        <w:t>may be displayed</w:t>
      </w:r>
      <w:r w:rsidRPr="00AB5FED">
        <w:t>.</w:t>
      </w:r>
    </w:p>
    <w:p w14:paraId="4A58FEDD" w14:textId="77777777" w:rsidR="00A90238" w:rsidRDefault="00A90238" w:rsidP="00A90238">
      <w:pPr>
        <w:pStyle w:val="B1"/>
      </w:pPr>
      <w:r>
        <w:t>5.</w:t>
      </w:r>
      <w:r>
        <w:tab/>
        <w:t xml:space="preserve">Transmission </w:t>
      </w:r>
      <w:r w:rsidRPr="00AB5FED">
        <w:t xml:space="preserve">control will continue to be used by the </w:t>
      </w:r>
      <w:r>
        <w:t xml:space="preserve">transmission control </w:t>
      </w:r>
      <w:r w:rsidRPr="00AB5FED">
        <w:t xml:space="preserve">participants associated with </w:t>
      </w:r>
      <w:r>
        <w:t>MCVideo</w:t>
      </w:r>
      <w:r w:rsidRPr="00AB5FED">
        <w:t xml:space="preserve"> client 1, </w:t>
      </w:r>
      <w:r>
        <w:t>MCVideo</w:t>
      </w:r>
      <w:r w:rsidRPr="00AB5FED">
        <w:t xml:space="preserve"> client 2 and </w:t>
      </w:r>
      <w:r>
        <w:t>MCVideo</w:t>
      </w:r>
      <w:r w:rsidRPr="00AB5FED">
        <w:t xml:space="preserve"> client 3</w:t>
      </w:r>
      <w:r>
        <w:t xml:space="preserve">. </w:t>
      </w:r>
      <w:r w:rsidRPr="00FA546A">
        <w:t>If presen</w:t>
      </w:r>
      <w:r>
        <w:t>t, the functional alias of MCVideo client 1, MCVideo client 2 and MCVideo</w:t>
      </w:r>
      <w:r w:rsidRPr="00FA546A">
        <w:t xml:space="preserve"> client 3 are displayed where appropriate.</w:t>
      </w:r>
    </w:p>
    <w:p w14:paraId="53363C06" w14:textId="77777777" w:rsidR="00A90238" w:rsidRPr="00AB5FED" w:rsidRDefault="00A90238" w:rsidP="00A90238">
      <w:pPr>
        <w:rPr>
          <w:lang w:eastAsia="zh-CN"/>
        </w:rPr>
      </w:pPr>
    </w:p>
    <w:p w14:paraId="62A9A6EB" w14:textId="77777777" w:rsidR="00A90238" w:rsidRPr="00AB5FED" w:rsidRDefault="00A90238" w:rsidP="00A90238">
      <w:pPr>
        <w:pStyle w:val="Heading5"/>
      </w:pPr>
      <w:bookmarkStart w:id="426" w:name="_Toc433209751"/>
      <w:bookmarkStart w:id="427" w:name="_Toc460616047"/>
      <w:bookmarkStart w:id="428" w:name="_Toc460616908"/>
      <w:bookmarkStart w:id="429" w:name="_Toc460662297"/>
      <w:bookmarkStart w:id="430" w:name="_Toc433209761"/>
      <w:bookmarkStart w:id="431" w:name="_Toc460616057"/>
      <w:bookmarkStart w:id="432" w:name="_Toc460616918"/>
      <w:bookmarkStart w:id="433" w:name="_Toc460662307"/>
      <w:bookmarkStart w:id="434" w:name="_Toc185772260"/>
      <w:r>
        <w:t>7</w:t>
      </w:r>
      <w:r w:rsidRPr="00AB5FED">
        <w:t>.</w:t>
      </w:r>
      <w:r>
        <w:t>1</w:t>
      </w:r>
      <w:r w:rsidRPr="00AB5FED">
        <w:t>.2.3.2</w:t>
      </w:r>
      <w:r w:rsidRPr="00AB5FED">
        <w:tab/>
        <w:t>Exiting group call due to de-affiliation</w:t>
      </w:r>
      <w:bookmarkEnd w:id="426"/>
      <w:bookmarkEnd w:id="427"/>
      <w:bookmarkEnd w:id="428"/>
      <w:bookmarkEnd w:id="429"/>
      <w:bookmarkEnd w:id="434"/>
    </w:p>
    <w:p w14:paraId="21755F10" w14:textId="77777777" w:rsidR="00A90238" w:rsidRPr="00AB5FED" w:rsidRDefault="00A90238" w:rsidP="00A90238">
      <w:r w:rsidRPr="00AB5FED">
        <w:t>Procedures in figure </w:t>
      </w:r>
      <w:r>
        <w:t>7</w:t>
      </w:r>
      <w:r w:rsidRPr="00AB5FED">
        <w:t>.</w:t>
      </w:r>
      <w:r>
        <w:t>1</w:t>
      </w:r>
      <w:r w:rsidRPr="00AB5FED">
        <w:t>.2.3.2-1 are the signalling control plane procedures for the MC</w:t>
      </w:r>
      <w:r>
        <w:t>Video</w:t>
      </w:r>
      <w:r w:rsidRPr="00AB5FED">
        <w:t xml:space="preserve"> server requesting a newly de-affiliated member to leave an ongoing MC</w:t>
      </w:r>
      <w:r>
        <w:t>Video</w:t>
      </w:r>
      <w:r w:rsidRPr="00AB5FED">
        <w:t xml:space="preserve"> group call.</w:t>
      </w:r>
    </w:p>
    <w:p w14:paraId="2ECCAC8D" w14:textId="77777777" w:rsidR="00A90238" w:rsidRPr="00AB5FED" w:rsidRDefault="00A90238" w:rsidP="00A90238">
      <w:r w:rsidRPr="00AB5FED">
        <w:t>Pre-conditions:</w:t>
      </w:r>
    </w:p>
    <w:p w14:paraId="7D04587D" w14:textId="77777777" w:rsidR="00A90238" w:rsidRPr="00AB5FED" w:rsidRDefault="00A90238" w:rsidP="00A90238">
      <w:pPr>
        <w:pStyle w:val="B1"/>
      </w:pPr>
      <w:r w:rsidRPr="00AB5FED">
        <w:t>1.</w:t>
      </w:r>
      <w:r w:rsidRPr="00AB5FED">
        <w:tab/>
        <w:t>MC</w:t>
      </w:r>
      <w:r>
        <w:t>Video</w:t>
      </w:r>
      <w:r w:rsidRPr="00AB5FED">
        <w:t xml:space="preserve"> group is previously defined on the group management server with MC</w:t>
      </w:r>
      <w:r>
        <w:t>Video</w:t>
      </w:r>
      <w:r w:rsidRPr="00AB5FED">
        <w:t xml:space="preserve"> users affiliated to that group. All members of the group belong to the same MC system.</w:t>
      </w:r>
    </w:p>
    <w:p w14:paraId="2AC3A740" w14:textId="77777777" w:rsidR="00A90238" w:rsidRPr="00AB5FED" w:rsidRDefault="00A90238" w:rsidP="00A90238">
      <w:pPr>
        <w:pStyle w:val="B1"/>
      </w:pPr>
      <w:r w:rsidRPr="00AB5FED">
        <w:t>2.</w:t>
      </w:r>
      <w:r w:rsidRPr="00AB5FED">
        <w:tab/>
        <w:t>MC</w:t>
      </w:r>
      <w:r>
        <w:t>Video</w:t>
      </w:r>
      <w:r w:rsidRPr="00AB5FED">
        <w:t xml:space="preserve"> users on MC</w:t>
      </w:r>
      <w:r>
        <w:t>Video</w:t>
      </w:r>
      <w:r w:rsidRPr="00AB5FED">
        <w:t xml:space="preserve"> client 1 to MC</w:t>
      </w:r>
      <w:r>
        <w:t>Video</w:t>
      </w:r>
      <w:r w:rsidRPr="00AB5FED">
        <w:t xml:space="preserve"> client n are on an ongoing call.</w:t>
      </w:r>
    </w:p>
    <w:p w14:paraId="2EF41532" w14:textId="77777777" w:rsidR="00A90238" w:rsidRPr="00AB5FED" w:rsidRDefault="00A90238" w:rsidP="00A90238">
      <w:pPr>
        <w:pStyle w:val="B1"/>
      </w:pPr>
      <w:r w:rsidRPr="00AB5FED">
        <w:t>3.</w:t>
      </w:r>
      <w:r w:rsidRPr="00AB5FED">
        <w:tab/>
        <w:t>MC</w:t>
      </w:r>
      <w:r>
        <w:t>Video</w:t>
      </w:r>
      <w:r w:rsidRPr="00AB5FED">
        <w:t xml:space="preserve"> client 1 has been de-affiliated from the MC</w:t>
      </w:r>
      <w:r>
        <w:t>Video</w:t>
      </w:r>
      <w:r w:rsidRPr="00AB5FED">
        <w:t xml:space="preserve"> group.</w:t>
      </w:r>
    </w:p>
    <w:p w14:paraId="64DDFBEC" w14:textId="77777777" w:rsidR="00A90238" w:rsidRPr="00AB5FED" w:rsidRDefault="00A90238" w:rsidP="00A90238">
      <w:pPr>
        <w:pStyle w:val="TH"/>
      </w:pPr>
      <w:r>
        <w:object w:dxaOrig="7416" w:dyaOrig="4668" w14:anchorId="7E3CC6B2">
          <v:shape id="_x0000_i1035" type="#_x0000_t75" style="width:370.95pt;height:233.3pt" o:ole="">
            <v:imagedata r:id="rId31" o:title=""/>
          </v:shape>
          <o:OLEObject Type="Embed" ProgID="Visio.Drawing.15" ShapeID="_x0000_i1035" DrawAspect="Content" ObjectID="_1796385383" r:id="rId32"/>
        </w:object>
      </w:r>
    </w:p>
    <w:p w14:paraId="331687FE" w14:textId="77777777" w:rsidR="00A90238" w:rsidRPr="00AB5FED" w:rsidRDefault="00A90238" w:rsidP="00A90238">
      <w:pPr>
        <w:pStyle w:val="TF"/>
      </w:pPr>
      <w:r w:rsidRPr="00AB5FED">
        <w:t>Figure </w:t>
      </w:r>
      <w:r>
        <w:t>7</w:t>
      </w:r>
      <w:r w:rsidRPr="00AB5FED">
        <w:t>.</w:t>
      </w:r>
      <w:r>
        <w:t>1</w:t>
      </w:r>
      <w:r w:rsidRPr="00AB5FED">
        <w:t>.2.3.2-1: Exiting MC</w:t>
      </w:r>
      <w:r>
        <w:t>Video</w:t>
      </w:r>
      <w:r w:rsidRPr="00AB5FED">
        <w:t xml:space="preserve"> group call due to de-affiliation</w:t>
      </w:r>
    </w:p>
    <w:p w14:paraId="026BED66" w14:textId="77777777" w:rsidR="00A90238" w:rsidRPr="00AB5FED" w:rsidRDefault="00A90238" w:rsidP="00A90238">
      <w:pPr>
        <w:pStyle w:val="B1"/>
      </w:pPr>
      <w:r w:rsidRPr="00AB5FED">
        <w:t>1.</w:t>
      </w:r>
      <w:r w:rsidRPr="00AB5FED">
        <w:tab/>
        <w:t>MC</w:t>
      </w:r>
      <w:r>
        <w:t>Video</w:t>
      </w:r>
      <w:r w:rsidRPr="00AB5FED">
        <w:t xml:space="preserve"> client 1 which has been de-affiliated is instructed to leave the ongoing group call.</w:t>
      </w:r>
    </w:p>
    <w:p w14:paraId="017F1888" w14:textId="77777777" w:rsidR="00A90238" w:rsidRPr="00AB5FED" w:rsidRDefault="00A90238" w:rsidP="00A90238">
      <w:pPr>
        <w:pStyle w:val="B1"/>
      </w:pPr>
      <w:r w:rsidRPr="00AB5FED">
        <w:t>2.</w:t>
      </w:r>
      <w:r w:rsidRPr="00AB5FED">
        <w:tab/>
        <w:t>MC</w:t>
      </w:r>
      <w:r>
        <w:t>Video</w:t>
      </w:r>
      <w:r w:rsidRPr="00AB5FED">
        <w:t xml:space="preserve"> server sends a </w:t>
      </w:r>
      <w:r w:rsidRPr="00AB5FED">
        <w:rPr>
          <w:rFonts w:hint="eastAsia"/>
          <w:lang w:eastAsia="zh-CN"/>
        </w:rPr>
        <w:t xml:space="preserve">group call </w:t>
      </w:r>
      <w:r w:rsidRPr="00AB5FED">
        <w:t>leave request to MC</w:t>
      </w:r>
      <w:r>
        <w:t>Video</w:t>
      </w:r>
      <w:r w:rsidRPr="00AB5FED">
        <w:t xml:space="preserve"> client 1.</w:t>
      </w:r>
    </w:p>
    <w:p w14:paraId="03DCCEE9" w14:textId="77777777" w:rsidR="00A90238" w:rsidRPr="00AB5FED" w:rsidRDefault="00A90238" w:rsidP="00A90238">
      <w:pPr>
        <w:pStyle w:val="B1"/>
      </w:pPr>
      <w:r w:rsidRPr="00AB5FED">
        <w:t>3.</w:t>
      </w:r>
      <w:r w:rsidRPr="00AB5FED">
        <w:tab/>
        <w:t>MC</w:t>
      </w:r>
      <w:r>
        <w:t>Video</w:t>
      </w:r>
      <w:r w:rsidRPr="00AB5FED">
        <w:t xml:space="preserve"> user at MC</w:t>
      </w:r>
      <w:r>
        <w:t>Video</w:t>
      </w:r>
      <w:r w:rsidRPr="00AB5FED">
        <w:t xml:space="preserve"> client 1 is notified about leaving the group call.</w:t>
      </w:r>
    </w:p>
    <w:p w14:paraId="48FA7F47" w14:textId="77777777" w:rsidR="00A90238" w:rsidRPr="00AB5FED" w:rsidRDefault="00A90238" w:rsidP="00A90238">
      <w:pPr>
        <w:pStyle w:val="B1"/>
      </w:pPr>
      <w:r w:rsidRPr="00AB5FED">
        <w:t>4.</w:t>
      </w:r>
      <w:r w:rsidRPr="00AB5FED">
        <w:tab/>
        <w:t>MC</w:t>
      </w:r>
      <w:r>
        <w:t>Video</w:t>
      </w:r>
      <w:r w:rsidRPr="00AB5FED">
        <w:t xml:space="preserve"> client 1 sends the </w:t>
      </w:r>
      <w:r w:rsidRPr="00AB5FED">
        <w:rPr>
          <w:rFonts w:hint="eastAsia"/>
          <w:lang w:eastAsia="zh-CN"/>
        </w:rPr>
        <w:t>group call leave</w:t>
      </w:r>
      <w:r w:rsidRPr="00AB5FED">
        <w:t xml:space="preserve"> response and leaves the group call. </w:t>
      </w:r>
    </w:p>
    <w:p w14:paraId="4CF1AE2D" w14:textId="77777777" w:rsidR="00A90238" w:rsidRDefault="00A90238" w:rsidP="00A90238">
      <w:pPr>
        <w:pStyle w:val="B1"/>
      </w:pPr>
      <w:r w:rsidRPr="00AB5FED">
        <w:t>5.</w:t>
      </w:r>
      <w:r w:rsidRPr="00AB5FED">
        <w:tab/>
        <w:t>MC</w:t>
      </w:r>
      <w:r>
        <w:t>Video</w:t>
      </w:r>
      <w:r w:rsidRPr="00AB5FED">
        <w:t xml:space="preserve"> client 1 is now removed from the ongoing group call and MC</w:t>
      </w:r>
      <w:r>
        <w:t>Video</w:t>
      </w:r>
      <w:r w:rsidRPr="00AB5FED">
        <w:t xml:space="preserve"> users at MC</w:t>
      </w:r>
      <w:r>
        <w:t>Video</w:t>
      </w:r>
      <w:r w:rsidRPr="00AB5FED">
        <w:t xml:space="preserve"> client 2 to MC</w:t>
      </w:r>
      <w:r>
        <w:t>Video</w:t>
      </w:r>
      <w:r w:rsidRPr="00AB5FED">
        <w:t xml:space="preserve"> client n may be notified that MC</w:t>
      </w:r>
      <w:r>
        <w:t>Video</w:t>
      </w:r>
      <w:r w:rsidRPr="00AB5FED">
        <w:t xml:space="preserve"> client 1 has left the group call.</w:t>
      </w:r>
    </w:p>
    <w:p w14:paraId="6EB3C92A" w14:textId="77777777" w:rsidR="00A90238" w:rsidRPr="00AB5FED" w:rsidRDefault="00A90238" w:rsidP="00A90238">
      <w:pPr>
        <w:pStyle w:val="Heading5"/>
      </w:pPr>
      <w:bookmarkStart w:id="435" w:name="_Toc185772261"/>
      <w:r>
        <w:t>7</w:t>
      </w:r>
      <w:r w:rsidRPr="00AB5FED">
        <w:t>.</w:t>
      </w:r>
      <w:r>
        <w:t>1.2.3.3</w:t>
      </w:r>
      <w:r w:rsidRPr="00AB5FED">
        <w:tab/>
      </w:r>
      <w:r>
        <w:t>MCVideo user leaving a group call</w:t>
      </w:r>
      <w:bookmarkEnd w:id="435"/>
    </w:p>
    <w:p w14:paraId="023941C7" w14:textId="77777777" w:rsidR="00A90238" w:rsidRPr="00AB5FED" w:rsidRDefault="00A90238" w:rsidP="00A90238">
      <w:r w:rsidRPr="00AB5FED">
        <w:t>Procedures in figure </w:t>
      </w:r>
      <w:r>
        <w:t>7</w:t>
      </w:r>
      <w:r w:rsidRPr="00AB5FED">
        <w:t>.</w:t>
      </w:r>
      <w:r>
        <w:t>1</w:t>
      </w:r>
      <w:r w:rsidRPr="00AB5FED">
        <w:t>.2.3.</w:t>
      </w:r>
      <w:r>
        <w:t>3</w:t>
      </w:r>
      <w:r w:rsidRPr="00AB5FED">
        <w:t>-1 are the signalling control plane procedures for the MC</w:t>
      </w:r>
      <w:r>
        <w:t>Video</w:t>
      </w:r>
      <w:r w:rsidRPr="00AB5FED">
        <w:t xml:space="preserve"> </w:t>
      </w:r>
      <w:r>
        <w:t xml:space="preserve">user leaving </w:t>
      </w:r>
      <w:r w:rsidRPr="00AB5FED">
        <w:t>an ongoing MC</w:t>
      </w:r>
      <w:r>
        <w:t>Video</w:t>
      </w:r>
      <w:r w:rsidRPr="00AB5FED">
        <w:t xml:space="preserve"> group call.</w:t>
      </w:r>
    </w:p>
    <w:p w14:paraId="699D29F6" w14:textId="77777777" w:rsidR="00A90238" w:rsidRPr="00AB5FED" w:rsidRDefault="00A90238" w:rsidP="00A90238">
      <w:r w:rsidRPr="00AB5FED">
        <w:t>Pre-conditions:</w:t>
      </w:r>
    </w:p>
    <w:p w14:paraId="4D5FA4D3" w14:textId="77777777" w:rsidR="00A90238" w:rsidRPr="00AB5FED" w:rsidRDefault="00A90238" w:rsidP="00A90238">
      <w:pPr>
        <w:pStyle w:val="B1"/>
      </w:pPr>
      <w:r w:rsidRPr="00AB5FED">
        <w:t>1.</w:t>
      </w:r>
      <w:r w:rsidRPr="00AB5FED">
        <w:tab/>
        <w:t>MC</w:t>
      </w:r>
      <w:r>
        <w:t>Video</w:t>
      </w:r>
      <w:r w:rsidRPr="00AB5FED">
        <w:t xml:space="preserve"> group is previously defined on the group management server with MC</w:t>
      </w:r>
      <w:r>
        <w:t>Video</w:t>
      </w:r>
      <w:r w:rsidRPr="00AB5FED">
        <w:t xml:space="preserve"> users affiliated to that group. All members of the group belong to the same MC system.</w:t>
      </w:r>
    </w:p>
    <w:p w14:paraId="6943170E" w14:textId="77777777" w:rsidR="00A90238" w:rsidRDefault="00A90238" w:rsidP="00A90238">
      <w:pPr>
        <w:pStyle w:val="B1"/>
      </w:pPr>
      <w:r w:rsidRPr="00AB5FED">
        <w:t>2.</w:t>
      </w:r>
      <w:r w:rsidRPr="00AB5FED">
        <w:tab/>
        <w:t>MC</w:t>
      </w:r>
      <w:r>
        <w:t>Video</w:t>
      </w:r>
      <w:r w:rsidRPr="00AB5FED">
        <w:t xml:space="preserve"> users on MC</w:t>
      </w:r>
      <w:r>
        <w:t>Video</w:t>
      </w:r>
      <w:r w:rsidRPr="00AB5FED">
        <w:t xml:space="preserve"> client 1 to MC</w:t>
      </w:r>
      <w:r>
        <w:t>Video</w:t>
      </w:r>
      <w:r w:rsidRPr="00AB5FED">
        <w:t xml:space="preserve"> client n are on an ongoing call.</w:t>
      </w:r>
    </w:p>
    <w:p w14:paraId="4DD85D36" w14:textId="77777777" w:rsidR="00A90238" w:rsidRDefault="00A90238" w:rsidP="00A90238">
      <w:pPr>
        <w:pStyle w:val="B1"/>
      </w:pPr>
      <w:r>
        <w:t>3.</w:t>
      </w:r>
      <w:r>
        <w:tab/>
        <w:t>MCVideo user 1 indicates to leave the group call</w:t>
      </w:r>
    </w:p>
    <w:p w14:paraId="007CB464" w14:textId="77777777" w:rsidR="00A90238" w:rsidRPr="00AB5FED" w:rsidRDefault="00A90238" w:rsidP="00A90238">
      <w:pPr>
        <w:pStyle w:val="TH"/>
      </w:pPr>
      <w:r>
        <w:object w:dxaOrig="7410" w:dyaOrig="4665" w14:anchorId="7C9F9219">
          <v:shape id="_x0000_i1036" type="#_x0000_t75" style="width:370.95pt;height:233.3pt" o:ole="">
            <v:imagedata r:id="rId33" o:title=""/>
          </v:shape>
          <o:OLEObject Type="Embed" ProgID="Visio.Drawing.15" ShapeID="_x0000_i1036" DrawAspect="Content" ObjectID="_1796385384" r:id="rId34"/>
        </w:object>
      </w:r>
    </w:p>
    <w:p w14:paraId="4B2116A7" w14:textId="77777777" w:rsidR="00A90238" w:rsidRPr="00AB5FED" w:rsidRDefault="00A90238" w:rsidP="00A90238">
      <w:pPr>
        <w:pStyle w:val="TF"/>
      </w:pPr>
      <w:r w:rsidRPr="00AB5FED">
        <w:t>Figure </w:t>
      </w:r>
      <w:r>
        <w:t>7</w:t>
      </w:r>
      <w:r w:rsidRPr="00AB5FED">
        <w:t>.</w:t>
      </w:r>
      <w:r>
        <w:t>1</w:t>
      </w:r>
      <w:r w:rsidRPr="00AB5FED">
        <w:t>.2.3.</w:t>
      </w:r>
      <w:r>
        <w:t>3</w:t>
      </w:r>
      <w:r w:rsidRPr="00AB5FED">
        <w:t xml:space="preserve">-1: </w:t>
      </w:r>
      <w:r>
        <w:t>MCVideo user leaving a group call</w:t>
      </w:r>
    </w:p>
    <w:p w14:paraId="4F6ED298" w14:textId="77777777" w:rsidR="00A90238" w:rsidRDefault="00A90238" w:rsidP="00A90238">
      <w:pPr>
        <w:pStyle w:val="B1"/>
      </w:pPr>
      <w:r>
        <w:rPr>
          <w:lang w:eastAsia="ko-KR"/>
        </w:rPr>
        <w:t>1.</w:t>
      </w:r>
      <w:r>
        <w:rPr>
          <w:lang w:eastAsia="ko-KR"/>
        </w:rPr>
        <w:tab/>
        <w:t>MCVideo client 1 sends a group call leave request to the MCVideo server.</w:t>
      </w:r>
    </w:p>
    <w:p w14:paraId="6991F2EC" w14:textId="77777777" w:rsidR="00A90238" w:rsidRDefault="00A90238" w:rsidP="00A90238">
      <w:pPr>
        <w:pStyle w:val="B1"/>
      </w:pPr>
      <w:r>
        <w:t>2.</w:t>
      </w:r>
      <w:r>
        <w:tab/>
      </w:r>
      <w:r w:rsidRPr="00AB5FED">
        <w:t>MC</w:t>
      </w:r>
      <w:r>
        <w:t>Video</w:t>
      </w:r>
      <w:r w:rsidRPr="00AB5FED">
        <w:t xml:space="preserve"> server sends a </w:t>
      </w:r>
      <w:r w:rsidRPr="00AB5FED">
        <w:rPr>
          <w:rFonts w:hint="eastAsia"/>
          <w:lang w:eastAsia="zh-CN"/>
        </w:rPr>
        <w:t xml:space="preserve">group call </w:t>
      </w:r>
      <w:r w:rsidRPr="00AB5FED">
        <w:t xml:space="preserve">leave </w:t>
      </w:r>
      <w:r>
        <w:t xml:space="preserve">response </w:t>
      </w:r>
      <w:r w:rsidRPr="00AB5FED">
        <w:t>to MC</w:t>
      </w:r>
      <w:r>
        <w:t>Video</w:t>
      </w:r>
      <w:r w:rsidRPr="00AB5FED">
        <w:t xml:space="preserve"> client 1.</w:t>
      </w:r>
    </w:p>
    <w:p w14:paraId="1F21428B" w14:textId="77777777" w:rsidR="00A90238" w:rsidRPr="00AB5FED" w:rsidRDefault="00A90238" w:rsidP="00A90238">
      <w:pPr>
        <w:pStyle w:val="B1"/>
      </w:pPr>
      <w:r>
        <w:rPr>
          <w:color w:val="000000"/>
          <w:lang w:val="en-US"/>
        </w:rPr>
        <w:t>3.</w:t>
      </w:r>
      <w:r>
        <w:rPr>
          <w:color w:val="000000"/>
          <w:lang w:val="en-US"/>
        </w:rPr>
        <w:tab/>
      </w:r>
      <w:r w:rsidRPr="00DD2158">
        <w:rPr>
          <w:color w:val="000000"/>
          <w:lang w:val="en-US"/>
        </w:rPr>
        <w:t>Releas</w:t>
      </w:r>
      <w:r w:rsidRPr="00DD2158">
        <w:rPr>
          <w:color w:val="000000"/>
        </w:rPr>
        <w:t>e</w:t>
      </w:r>
      <w:r w:rsidRPr="00DD2158">
        <w:rPr>
          <w:color w:val="000000"/>
          <w:lang w:val="en-US"/>
        </w:rPr>
        <w:t xml:space="preserve"> of </w:t>
      </w:r>
      <w:r w:rsidRPr="00DD2158">
        <w:rPr>
          <w:color w:val="000000"/>
          <w:lang w:val="zh-CN"/>
        </w:rPr>
        <w:t>transmission</w:t>
      </w:r>
      <w:r w:rsidRPr="00DD2158">
        <w:rPr>
          <w:color w:val="000000"/>
          <w:lang w:val="en-US"/>
        </w:rPr>
        <w:t xml:space="preserve"> control and media plane resources associated with the group call</w:t>
      </w:r>
      <w:r>
        <w:rPr>
          <w:color w:val="000000"/>
          <w:lang w:val="en-US"/>
        </w:rPr>
        <w:t xml:space="preserve"> for MCVideo client 1.</w:t>
      </w:r>
    </w:p>
    <w:p w14:paraId="5A029D2B" w14:textId="77777777" w:rsidR="00A90238" w:rsidRDefault="00A90238" w:rsidP="00A90238">
      <w:pPr>
        <w:pStyle w:val="NO"/>
      </w:pPr>
      <w:r>
        <w:t>NOTE 1:</w:t>
      </w:r>
      <w:r>
        <w:tab/>
        <w:t>MCVideo server checks if group call termination conditions are</w:t>
      </w:r>
      <w:r w:rsidRPr="00AB5FED">
        <w:t xml:space="preserve"> met</w:t>
      </w:r>
      <w:r>
        <w:t>,</w:t>
      </w:r>
      <w:r w:rsidRPr="00AB5FED">
        <w:t xml:space="preserve"> e.g. last participant leaving, second last participant leaving, initiator leaving, minimum number of affiliated MC</w:t>
      </w:r>
      <w:r>
        <w:t>Video</w:t>
      </w:r>
      <w:r w:rsidRPr="00AB5FED">
        <w:t xml:space="preserve"> group members are not present</w:t>
      </w:r>
      <w:r>
        <w:t xml:space="preserve"> . If at least one of the group call termination conditions is met, the MCVideo server releases the group call for all participants (see subclauses </w:t>
      </w:r>
      <w:r>
        <w:rPr>
          <w:rFonts w:hint="eastAsia"/>
          <w:lang w:eastAsia="zh-CN"/>
        </w:rPr>
        <w:t>7</w:t>
      </w:r>
      <w:r w:rsidRPr="00AB5FED">
        <w:t>.</w:t>
      </w:r>
      <w:r>
        <w:rPr>
          <w:rFonts w:hint="eastAsia"/>
          <w:lang w:eastAsia="zh-CN"/>
        </w:rPr>
        <w:t>1</w:t>
      </w:r>
      <w:r w:rsidRPr="00AB5FED">
        <w:t>.2.3.1.1.3</w:t>
      </w:r>
      <w:r>
        <w:t xml:space="preserve"> </w:t>
      </w:r>
      <w:r w:rsidRPr="00AB5FED">
        <w:t>Release pre-arranged group call</w:t>
      </w:r>
      <w:r>
        <w:rPr>
          <w:lang w:eastAsia="zh-CN"/>
        </w:rPr>
        <w:t xml:space="preserve"> and </w:t>
      </w:r>
      <w:r>
        <w:rPr>
          <w:rFonts w:hint="eastAsia"/>
          <w:lang w:eastAsia="zh-CN"/>
        </w:rPr>
        <w:t>7</w:t>
      </w:r>
      <w:r w:rsidRPr="00AB5FED">
        <w:t>.</w:t>
      </w:r>
      <w:r>
        <w:rPr>
          <w:rFonts w:hint="eastAsia"/>
          <w:lang w:eastAsia="zh-CN"/>
        </w:rPr>
        <w:t>1</w:t>
      </w:r>
      <w:r>
        <w:t xml:space="preserve">.2.3.1.2.3 </w:t>
      </w:r>
      <w:r w:rsidRPr="00AB5FED">
        <w:t xml:space="preserve">Release </w:t>
      </w:r>
      <w:r>
        <w:rPr>
          <w:rFonts w:hint="eastAsia"/>
          <w:lang w:eastAsia="zh-CN"/>
        </w:rPr>
        <w:t>chat</w:t>
      </w:r>
      <w:r w:rsidRPr="00AB5FED">
        <w:t xml:space="preserve"> group call</w:t>
      </w:r>
      <w:r>
        <w:t>).</w:t>
      </w:r>
    </w:p>
    <w:p w14:paraId="3154702F" w14:textId="77777777" w:rsidR="00A90238" w:rsidRPr="00AB5FED" w:rsidRDefault="00A90238" w:rsidP="00A90238">
      <w:pPr>
        <w:pStyle w:val="B1"/>
      </w:pPr>
      <w:r>
        <w:t>4.</w:t>
      </w:r>
      <w:r>
        <w:tab/>
        <w:t xml:space="preserve">MCVideo </w:t>
      </w:r>
      <w:r w:rsidRPr="00AB5FED">
        <w:t>users at MC</w:t>
      </w:r>
      <w:r>
        <w:t>Video</w:t>
      </w:r>
      <w:r w:rsidRPr="00AB5FED">
        <w:t xml:space="preserve"> client </w:t>
      </w:r>
      <w:r>
        <w:t>2</w:t>
      </w:r>
      <w:r w:rsidRPr="00AB5FED">
        <w:t xml:space="preserve"> </w:t>
      </w:r>
      <w:r>
        <w:t xml:space="preserve">to </w:t>
      </w:r>
      <w:r w:rsidRPr="00AB5FED">
        <w:t>MC</w:t>
      </w:r>
      <w:r>
        <w:t>Video</w:t>
      </w:r>
      <w:r w:rsidRPr="00AB5FED">
        <w:t xml:space="preserve"> client </w:t>
      </w:r>
      <w:r>
        <w:t>n</w:t>
      </w:r>
      <w:r w:rsidRPr="00AB5FED">
        <w:t xml:space="preserve"> may be notified </w:t>
      </w:r>
      <w:r>
        <w:t xml:space="preserve">that </w:t>
      </w:r>
      <w:r w:rsidRPr="00AB5FED">
        <w:t>the MC</w:t>
      </w:r>
      <w:r>
        <w:t>Video user of</w:t>
      </w:r>
      <w:r w:rsidRPr="00AB5FED">
        <w:t xml:space="preserve"> client 1 </w:t>
      </w:r>
      <w:r>
        <w:t xml:space="preserve">has left the group call. </w:t>
      </w:r>
    </w:p>
    <w:p w14:paraId="0F6094B1" w14:textId="77777777" w:rsidR="00A90238" w:rsidRDefault="00A90238" w:rsidP="00A90238">
      <w:pPr>
        <w:pStyle w:val="NO"/>
      </w:pPr>
      <w:r>
        <w:t>NOTE 2:</w:t>
      </w:r>
      <w:r>
        <w:tab/>
        <w:t>The MCVideo server does not perform late entry for MCVideo users that have left the group call.</w:t>
      </w:r>
    </w:p>
    <w:p w14:paraId="07350712" w14:textId="77777777" w:rsidR="00A90238" w:rsidRPr="00AB5FED" w:rsidRDefault="00A90238" w:rsidP="00A90238"/>
    <w:p w14:paraId="185CFCEE" w14:textId="77777777" w:rsidR="00A90238" w:rsidRPr="00AB5FED" w:rsidRDefault="00A90238" w:rsidP="00A90238">
      <w:pPr>
        <w:pStyle w:val="Heading4"/>
      </w:pPr>
      <w:bookmarkStart w:id="436" w:name="_Toc185772262"/>
      <w:r>
        <w:rPr>
          <w:rFonts w:hint="eastAsia"/>
          <w:lang w:eastAsia="zh-CN"/>
        </w:rPr>
        <w:t>7</w:t>
      </w:r>
      <w:r w:rsidRPr="00AB5FED">
        <w:t>.</w:t>
      </w:r>
      <w:r>
        <w:rPr>
          <w:rFonts w:hint="eastAsia"/>
          <w:lang w:eastAsia="zh-CN"/>
        </w:rPr>
        <w:t>1</w:t>
      </w:r>
      <w:r w:rsidRPr="00AB5FED">
        <w:t>.2.</w:t>
      </w:r>
      <w:r>
        <w:rPr>
          <w:rFonts w:hint="eastAsia"/>
          <w:lang w:eastAsia="zh-CN"/>
        </w:rPr>
        <w:t>4</w:t>
      </w:r>
      <w:r w:rsidRPr="00AB5FED">
        <w:tab/>
        <w:t>Broadcast group call</w:t>
      </w:r>
      <w:bookmarkEnd w:id="430"/>
      <w:bookmarkEnd w:id="431"/>
      <w:bookmarkEnd w:id="432"/>
      <w:bookmarkEnd w:id="433"/>
      <w:bookmarkEnd w:id="436"/>
    </w:p>
    <w:p w14:paraId="42600390" w14:textId="77777777" w:rsidR="00A90238" w:rsidRPr="00AB5FED" w:rsidRDefault="00A90238" w:rsidP="00A90238">
      <w:pPr>
        <w:pStyle w:val="Heading5"/>
      </w:pPr>
      <w:bookmarkStart w:id="437" w:name="_Toc433209762"/>
      <w:bookmarkStart w:id="438" w:name="_Toc460616058"/>
      <w:bookmarkStart w:id="439" w:name="_Toc460616919"/>
      <w:bookmarkStart w:id="440" w:name="_Toc460662308"/>
      <w:bookmarkStart w:id="441" w:name="_Toc185772263"/>
      <w:r>
        <w:rPr>
          <w:rFonts w:hint="eastAsia"/>
          <w:lang w:eastAsia="zh-CN"/>
        </w:rPr>
        <w:t>7</w:t>
      </w:r>
      <w:r w:rsidRPr="00AB5FED">
        <w:t>.</w:t>
      </w:r>
      <w:r>
        <w:rPr>
          <w:rFonts w:hint="eastAsia"/>
          <w:lang w:eastAsia="zh-CN"/>
        </w:rPr>
        <w:t>1</w:t>
      </w:r>
      <w:r w:rsidRPr="00AB5FED">
        <w:t>.2.</w:t>
      </w:r>
      <w:r>
        <w:rPr>
          <w:rFonts w:hint="eastAsia"/>
          <w:lang w:eastAsia="zh-CN"/>
        </w:rPr>
        <w:t>4</w:t>
      </w:r>
      <w:r w:rsidRPr="00AB5FED">
        <w:t>.1</w:t>
      </w:r>
      <w:r w:rsidRPr="00AB5FED">
        <w:tab/>
        <w:t>General</w:t>
      </w:r>
      <w:bookmarkEnd w:id="437"/>
      <w:bookmarkEnd w:id="438"/>
      <w:bookmarkEnd w:id="439"/>
      <w:bookmarkEnd w:id="440"/>
      <w:bookmarkEnd w:id="441"/>
    </w:p>
    <w:p w14:paraId="787581A0" w14:textId="77777777" w:rsidR="00A90238" w:rsidRPr="00AB5FED" w:rsidRDefault="00A90238" w:rsidP="00A90238">
      <w:r w:rsidRPr="00AB5FED">
        <w:t xml:space="preserve">A broadcast group call is a special group call where the initiating </w:t>
      </w:r>
      <w:r>
        <w:rPr>
          <w:rFonts w:hint="eastAsia"/>
          <w:lang w:eastAsia="zh-CN"/>
        </w:rPr>
        <w:t>MCVideo</w:t>
      </w:r>
      <w:r w:rsidRPr="00AB5FED">
        <w:t xml:space="preserve"> user expects no response from the other </w:t>
      </w:r>
      <w:r>
        <w:rPr>
          <w:rFonts w:hint="eastAsia"/>
          <w:lang w:eastAsia="zh-CN"/>
        </w:rPr>
        <w:t>MCVideo</w:t>
      </w:r>
      <w:r w:rsidRPr="00AB5FED">
        <w:t xml:space="preserve"> users,</w:t>
      </w:r>
      <w:r>
        <w:t xml:space="preserve"> i.e. no response from the recipients is required to start</w:t>
      </w:r>
      <w:r w:rsidRPr="00AB5FED">
        <w:t xml:space="preserve"> </w:t>
      </w:r>
      <w:r>
        <w:rPr>
          <w:rFonts w:hint="eastAsia"/>
          <w:lang w:eastAsia="zh-CN"/>
        </w:rPr>
        <w:t xml:space="preserve">media </w:t>
      </w:r>
      <w:r w:rsidRPr="00AB5FED">
        <w:t xml:space="preserve">transmission </w:t>
      </w:r>
      <w:r>
        <w:t xml:space="preserve">and the call ends when the media transmission </w:t>
      </w:r>
      <w:r w:rsidRPr="00AB5FED">
        <w:t>is complete.</w:t>
      </w:r>
    </w:p>
    <w:p w14:paraId="4EFAE0EB" w14:textId="77777777" w:rsidR="00A90238" w:rsidRPr="00AB5FED" w:rsidRDefault="00A90238" w:rsidP="00A90238">
      <w:pPr>
        <w:pStyle w:val="Heading5"/>
      </w:pPr>
      <w:bookmarkStart w:id="442" w:name="_Toc460616059"/>
      <w:bookmarkStart w:id="443" w:name="_Toc460616920"/>
      <w:bookmarkStart w:id="444" w:name="_Toc460662309"/>
      <w:bookmarkStart w:id="445" w:name="_Toc185772264"/>
      <w:r>
        <w:rPr>
          <w:rFonts w:hint="eastAsia"/>
          <w:lang w:eastAsia="zh-CN"/>
        </w:rPr>
        <w:t>7</w:t>
      </w:r>
      <w:r w:rsidRPr="00AB5FED">
        <w:t>.</w:t>
      </w:r>
      <w:r>
        <w:rPr>
          <w:rFonts w:hint="eastAsia"/>
          <w:lang w:eastAsia="zh-CN"/>
        </w:rPr>
        <w:t>1</w:t>
      </w:r>
      <w:r w:rsidRPr="00AB5FED">
        <w:t>.2.</w:t>
      </w:r>
      <w:r>
        <w:rPr>
          <w:rFonts w:hint="eastAsia"/>
          <w:lang w:eastAsia="zh-CN"/>
        </w:rPr>
        <w:t>4</w:t>
      </w:r>
      <w:r w:rsidRPr="00AB5FED">
        <w:t>.2</w:t>
      </w:r>
      <w:r w:rsidRPr="00AB5FED">
        <w:tab/>
        <w:t>Common broadcast group call procedure</w:t>
      </w:r>
      <w:bookmarkEnd w:id="442"/>
      <w:bookmarkEnd w:id="443"/>
      <w:bookmarkEnd w:id="444"/>
      <w:bookmarkEnd w:id="445"/>
    </w:p>
    <w:p w14:paraId="099372B6" w14:textId="77777777" w:rsidR="00A90238" w:rsidRPr="00AB5FED" w:rsidRDefault="00A90238" w:rsidP="00A90238">
      <w:r w:rsidRPr="00AB5FED">
        <w:t xml:space="preserve">Only </w:t>
      </w:r>
      <w:r w:rsidRPr="00AB5FED">
        <w:rPr>
          <w:rFonts w:hint="eastAsia"/>
          <w:lang w:eastAsia="zh-CN"/>
        </w:rPr>
        <w:t>the call originator</w:t>
      </w:r>
      <w:r w:rsidRPr="00AB5FED">
        <w:t xml:space="preserve"> can transmit media during the </w:t>
      </w:r>
      <w:r w:rsidRPr="00AB5FED">
        <w:rPr>
          <w:rFonts w:hint="eastAsia"/>
          <w:lang w:eastAsia="zh-CN"/>
        </w:rPr>
        <w:t xml:space="preserve">broadcast group </w:t>
      </w:r>
      <w:r w:rsidRPr="00AB5FED">
        <w:t xml:space="preserve">call and the </w:t>
      </w:r>
      <w:r w:rsidRPr="00AB5FED">
        <w:rPr>
          <w:rFonts w:hint="eastAsia"/>
          <w:lang w:eastAsia="zh-CN"/>
        </w:rPr>
        <w:t xml:space="preserve">broadcast group </w:t>
      </w:r>
      <w:r w:rsidRPr="00AB5FED">
        <w:t>call is released when the transmission is complete</w:t>
      </w:r>
      <w:r w:rsidRPr="00AB5FED">
        <w:rPr>
          <w:rFonts w:hint="eastAsia"/>
          <w:lang w:eastAsia="zh-CN"/>
        </w:rPr>
        <w:t>.</w:t>
      </w:r>
    </w:p>
    <w:p w14:paraId="78A473B3" w14:textId="77777777" w:rsidR="00A90238" w:rsidRPr="00AB5FED" w:rsidRDefault="00A90238" w:rsidP="00A90238">
      <w:r w:rsidRPr="00AB5FED">
        <w:t>Figure </w:t>
      </w:r>
      <w:r>
        <w:rPr>
          <w:rFonts w:hint="eastAsia"/>
          <w:lang w:eastAsia="zh-CN"/>
        </w:rPr>
        <w:t>7</w:t>
      </w:r>
      <w:r w:rsidRPr="00AB5FED">
        <w:t>.</w:t>
      </w:r>
      <w:r>
        <w:rPr>
          <w:rFonts w:hint="eastAsia"/>
          <w:lang w:eastAsia="zh-CN"/>
        </w:rPr>
        <w:t>1</w:t>
      </w:r>
      <w:r w:rsidRPr="00AB5FED">
        <w:t>.2.</w:t>
      </w:r>
      <w:r>
        <w:rPr>
          <w:rFonts w:hint="eastAsia"/>
          <w:lang w:eastAsia="zh-CN"/>
        </w:rPr>
        <w:t>4</w:t>
      </w:r>
      <w:r w:rsidRPr="00AB5FED">
        <w:t>.2-1 illustrates the common procedure both for group-broadcast group call and user-broadcast group call.</w:t>
      </w:r>
    </w:p>
    <w:p w14:paraId="57F79416" w14:textId="77777777" w:rsidR="00A90238" w:rsidRPr="00AB5FED" w:rsidRDefault="00A90238" w:rsidP="00A90238">
      <w:r w:rsidRPr="00AB5FED">
        <w:t>Pre-condition:</w:t>
      </w:r>
    </w:p>
    <w:p w14:paraId="4FF8E5C9"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client 1 and </w:t>
      </w:r>
      <w:r>
        <w:rPr>
          <w:rFonts w:hint="eastAsia"/>
          <w:lang w:eastAsia="zh-CN"/>
        </w:rPr>
        <w:t>MCVideo</w:t>
      </w:r>
      <w:r w:rsidRPr="00AB5FED">
        <w:t xml:space="preserve"> client 2 are members of a group-broadcast group</w:t>
      </w:r>
      <w:r w:rsidRPr="00AB5FED">
        <w:rPr>
          <w:rFonts w:hint="eastAsia"/>
          <w:lang w:eastAsia="zh-CN"/>
        </w:rPr>
        <w:t>/</w:t>
      </w:r>
      <w:r w:rsidRPr="00AB5FED">
        <w:t>user-broadcast group.</w:t>
      </w:r>
    </w:p>
    <w:p w14:paraId="1A942909" w14:textId="77777777" w:rsidR="00A90238" w:rsidRPr="00AB5FED" w:rsidRDefault="00A90238" w:rsidP="00A90238">
      <w:pPr>
        <w:pStyle w:val="TH"/>
      </w:pPr>
      <w:r w:rsidRPr="00AB5FED">
        <w:object w:dxaOrig="6863" w:dyaOrig="3646" w14:anchorId="10B4B79B">
          <v:shape id="_x0000_i1037" type="#_x0000_t75" style="width:343.3pt;height:182pt" o:ole="">
            <v:imagedata r:id="rId35" o:title=""/>
          </v:shape>
          <o:OLEObject Type="Embed" ProgID="Visio.Drawing.11" ShapeID="_x0000_i1037" DrawAspect="Content" ObjectID="_1796385385" r:id="rId36"/>
        </w:object>
      </w:r>
    </w:p>
    <w:p w14:paraId="40F71004"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w:t>
      </w:r>
      <w:r>
        <w:rPr>
          <w:rFonts w:hint="eastAsia"/>
          <w:lang w:eastAsia="zh-CN"/>
        </w:rPr>
        <w:t>4</w:t>
      </w:r>
      <w:r w:rsidRPr="00AB5FED">
        <w:t xml:space="preserve">.2-1: </w:t>
      </w:r>
      <w:r w:rsidRPr="00AB5FED">
        <w:rPr>
          <w:rFonts w:hint="eastAsia"/>
          <w:lang w:eastAsia="zh-CN"/>
        </w:rPr>
        <w:t>B</w:t>
      </w:r>
      <w:r w:rsidRPr="00AB5FED">
        <w:t>roadcast group call</w:t>
      </w:r>
    </w:p>
    <w:p w14:paraId="612E49CF" w14:textId="77777777" w:rsidR="00A90238" w:rsidRPr="00AB5FED" w:rsidRDefault="00A90238" w:rsidP="00A90238">
      <w:pPr>
        <w:pStyle w:val="B1"/>
      </w:pPr>
      <w:r w:rsidRPr="00AB5FED">
        <w:rPr>
          <w:rFonts w:hint="eastAsia"/>
          <w:lang w:eastAsia="zh-CN"/>
        </w:rPr>
        <w:t>1.</w:t>
      </w:r>
      <w:r w:rsidRPr="00AB5FED">
        <w:tab/>
      </w:r>
      <w:r>
        <w:rPr>
          <w:rFonts w:hint="eastAsia"/>
          <w:lang w:eastAsia="zh-CN"/>
        </w:rPr>
        <w:t>MCVideo</w:t>
      </w:r>
      <w:r w:rsidRPr="00AB5FED">
        <w:t xml:space="preserve"> user at </w:t>
      </w:r>
      <w:r>
        <w:rPr>
          <w:rFonts w:hint="eastAsia"/>
          <w:lang w:eastAsia="zh-CN"/>
        </w:rPr>
        <w:t>MCVideo</w:t>
      </w:r>
      <w:r w:rsidRPr="00AB5FED">
        <w:t xml:space="preserve"> client 1 initiates the broadcast group call setup procedure</w:t>
      </w:r>
      <w:r w:rsidRPr="00AB5FED">
        <w:rPr>
          <w:rFonts w:hint="eastAsia"/>
          <w:lang w:eastAsia="zh-CN"/>
        </w:rPr>
        <w:t xml:space="preserve"> with the indication of broadcast </w:t>
      </w:r>
      <w:r w:rsidRPr="00AB5FED">
        <w:t>group call</w:t>
      </w:r>
      <w:r w:rsidRPr="00AB5FED">
        <w:rPr>
          <w:rFonts w:ascii="SimSun" w:hAnsi="SimSun"/>
          <w:lang w:eastAsia="zh-CN"/>
        </w:rPr>
        <w:t>.</w:t>
      </w:r>
      <w:r w:rsidRPr="00AB5FED">
        <w:t xml:space="preserve"> The</w:t>
      </w:r>
      <w:r w:rsidRPr="00AB5FED">
        <w:rPr>
          <w:rFonts w:hint="eastAsia"/>
        </w:rPr>
        <w:t xml:space="preserve"> signalling</w:t>
      </w:r>
      <w:r w:rsidRPr="00AB5FED">
        <w:rPr>
          <w:rFonts w:hint="eastAsia"/>
          <w:lang w:eastAsia="zh-CN"/>
        </w:rPr>
        <w:t xml:space="preserve"> procedure is identical to the group call setup </w:t>
      </w:r>
      <w:r w:rsidRPr="00AB5FED">
        <w:t>as described in subclause </w:t>
      </w:r>
      <w:r>
        <w:rPr>
          <w:rFonts w:hint="eastAsia"/>
          <w:lang w:eastAsia="zh-CN"/>
        </w:rPr>
        <w:t>7</w:t>
      </w:r>
      <w:r w:rsidRPr="00AB5FED">
        <w:t>.</w:t>
      </w:r>
      <w:r>
        <w:rPr>
          <w:rFonts w:hint="eastAsia"/>
          <w:lang w:eastAsia="zh-CN"/>
        </w:rPr>
        <w:t>1</w:t>
      </w:r>
      <w:r w:rsidRPr="00AB5FED">
        <w:t>.2</w:t>
      </w:r>
      <w:r>
        <w:rPr>
          <w:rFonts w:hint="eastAsia"/>
          <w:lang w:eastAsia="zh-CN"/>
        </w:rPr>
        <w:t>.3.1.1</w:t>
      </w:r>
      <w:r w:rsidRPr="00AB5FED">
        <w:rPr>
          <w:rFonts w:hint="eastAsia"/>
          <w:lang w:eastAsia="zh-CN"/>
        </w:rPr>
        <w:t xml:space="preserve"> with the inclusion of the parameter for broadcast group call indicator</w:t>
      </w:r>
      <w:r w:rsidRPr="00AB5FED">
        <w:t>.</w:t>
      </w:r>
    </w:p>
    <w:p w14:paraId="47D27AAB" w14:textId="77777777" w:rsidR="00A90238" w:rsidRPr="00AB5FED" w:rsidRDefault="00A90238" w:rsidP="00A90238">
      <w:pPr>
        <w:pStyle w:val="B1"/>
      </w:pPr>
      <w:r w:rsidRPr="00AB5FED">
        <w:t>2.</w:t>
      </w:r>
      <w:r w:rsidRPr="00AB5FED">
        <w:tab/>
      </w:r>
      <w:r>
        <w:rPr>
          <w:rFonts w:hint="eastAsia"/>
          <w:lang w:eastAsia="zh-CN"/>
        </w:rPr>
        <w:t>MCVideo</w:t>
      </w:r>
      <w:r w:rsidRPr="00AB5FED">
        <w:t xml:space="preserve"> client 1 starts to transmit media. </w:t>
      </w:r>
    </w:p>
    <w:p w14:paraId="70B8BE3F" w14:textId="77777777" w:rsidR="00A90238" w:rsidRPr="00AB5FED" w:rsidRDefault="00A90238" w:rsidP="00A90238">
      <w:pPr>
        <w:pStyle w:val="NO"/>
      </w:pPr>
      <w:bookmarkStart w:id="446" w:name="OLE_LINK24"/>
      <w:r w:rsidRPr="00AB5FED">
        <w:t>NOTE </w:t>
      </w:r>
      <w:r>
        <w:t>1</w:t>
      </w:r>
      <w:r w:rsidRPr="00AB5FED">
        <w:t>:</w:t>
      </w:r>
      <w:r w:rsidRPr="00AB5FED">
        <w:tab/>
        <w:t xml:space="preserve">Only the </w:t>
      </w:r>
      <w:r w:rsidRPr="00AB5FED">
        <w:rPr>
          <w:rFonts w:hint="eastAsia"/>
        </w:rPr>
        <w:t>call originating</w:t>
      </w:r>
      <w:r w:rsidRPr="00AB5FED">
        <w:t xml:space="preserve"> </w:t>
      </w:r>
      <w:r>
        <w:rPr>
          <w:rFonts w:hint="eastAsia"/>
          <w:lang w:eastAsia="zh-CN"/>
        </w:rPr>
        <w:t>MCVideo</w:t>
      </w:r>
      <w:r w:rsidRPr="00AB5FED">
        <w:t xml:space="preserve"> user is allowed to transmit media on broadcast group call. </w:t>
      </w:r>
    </w:p>
    <w:p w14:paraId="7A6765B4" w14:textId="77777777" w:rsidR="00A90238" w:rsidRPr="00AB5FED" w:rsidRDefault="00A90238" w:rsidP="00A90238">
      <w:pPr>
        <w:pStyle w:val="NO"/>
      </w:pPr>
      <w:r w:rsidRPr="00AB5FED">
        <w:t>NOTE </w:t>
      </w:r>
      <w:r>
        <w:t>2</w:t>
      </w:r>
      <w:r w:rsidRPr="00AB5FED">
        <w:t>:</w:t>
      </w:r>
      <w:r w:rsidRPr="00AB5FED">
        <w:tab/>
        <w:t xml:space="preserve">A broadcast group call transmitted on a user-broadcast group has priority over group calls involving users within the user hierarchy. A </w:t>
      </w:r>
      <w:r w:rsidRPr="00AB5FED">
        <w:rPr>
          <w:rFonts w:hint="eastAsia"/>
          <w:lang w:eastAsia="zh-CN"/>
        </w:rPr>
        <w:t>b</w:t>
      </w:r>
      <w:r w:rsidRPr="00AB5FED">
        <w:t xml:space="preserve">roadcast </w:t>
      </w:r>
      <w:r w:rsidRPr="00AB5FED">
        <w:rPr>
          <w:rFonts w:hint="eastAsia"/>
          <w:lang w:eastAsia="zh-CN"/>
        </w:rPr>
        <w:t>g</w:t>
      </w:r>
      <w:r w:rsidRPr="00AB5FED">
        <w:t xml:space="preserve">roup </w:t>
      </w:r>
      <w:r w:rsidRPr="00AB5FED">
        <w:rPr>
          <w:rFonts w:hint="eastAsia"/>
          <w:lang w:eastAsia="zh-CN"/>
        </w:rPr>
        <w:t>c</w:t>
      </w:r>
      <w:r w:rsidRPr="00AB5FED">
        <w:t xml:space="preserve">all transmitted on a </w:t>
      </w:r>
      <w:r w:rsidRPr="00AB5FED">
        <w:rPr>
          <w:rFonts w:hint="eastAsia"/>
          <w:lang w:eastAsia="zh-CN"/>
        </w:rPr>
        <w:t>g</w:t>
      </w:r>
      <w:r w:rsidRPr="00AB5FED">
        <w:t>roup-</w:t>
      </w:r>
      <w:r w:rsidRPr="00AB5FED">
        <w:rPr>
          <w:rFonts w:hint="eastAsia"/>
          <w:lang w:eastAsia="zh-CN"/>
        </w:rPr>
        <w:t>b</w:t>
      </w:r>
      <w:r w:rsidRPr="00AB5FED">
        <w:t xml:space="preserve">roadcast </w:t>
      </w:r>
      <w:r w:rsidRPr="00AB5FED">
        <w:rPr>
          <w:rFonts w:hint="eastAsia"/>
          <w:lang w:eastAsia="zh-CN"/>
        </w:rPr>
        <w:t>g</w:t>
      </w:r>
      <w:r w:rsidRPr="00AB5FED">
        <w:t xml:space="preserve">roup has priority over </w:t>
      </w:r>
      <w:r w:rsidRPr="00AB5FED">
        <w:rPr>
          <w:rFonts w:hint="eastAsia"/>
          <w:lang w:eastAsia="zh-CN"/>
        </w:rPr>
        <w:t>g</w:t>
      </w:r>
      <w:r w:rsidRPr="00AB5FED">
        <w:t xml:space="preserve">roup </w:t>
      </w:r>
      <w:r w:rsidRPr="00AB5FED">
        <w:rPr>
          <w:rFonts w:hint="eastAsia"/>
          <w:lang w:eastAsia="zh-CN"/>
        </w:rPr>
        <w:t>c</w:t>
      </w:r>
      <w:r w:rsidRPr="00AB5FED">
        <w:t>alls on its subordinate groups.</w:t>
      </w:r>
    </w:p>
    <w:bookmarkEnd w:id="446"/>
    <w:p w14:paraId="6BB59D1A" w14:textId="77777777" w:rsidR="00A90238" w:rsidRPr="00AB5FED" w:rsidRDefault="00A90238" w:rsidP="00A90238">
      <w:pPr>
        <w:pStyle w:val="B1"/>
        <w:rPr>
          <w:noProof/>
          <w:lang w:eastAsia="zh-CN"/>
        </w:rPr>
      </w:pPr>
      <w:r w:rsidRPr="00AB5FED">
        <w:rPr>
          <w:noProof/>
          <w:lang w:eastAsia="zh-CN"/>
        </w:rPr>
        <w:t>3.</w:t>
      </w:r>
      <w:r w:rsidRPr="00AB5FED">
        <w:rPr>
          <w:rFonts w:hint="eastAsia"/>
          <w:noProof/>
          <w:lang w:eastAsia="zh-CN"/>
        </w:rPr>
        <w:tab/>
      </w:r>
      <w:r w:rsidRPr="00AB5FED">
        <w:rPr>
          <w:noProof/>
          <w:lang w:eastAsia="zh-CN"/>
        </w:rPr>
        <w:t xml:space="preserve">If the media transmission from </w:t>
      </w:r>
      <w:r w:rsidRPr="00AB5FED">
        <w:rPr>
          <w:rFonts w:hint="eastAsia"/>
          <w:noProof/>
          <w:lang w:eastAsia="zh-CN"/>
        </w:rPr>
        <w:t>call originating</w:t>
      </w:r>
      <w:r w:rsidRPr="00AB5FED">
        <w:rPr>
          <w:noProof/>
          <w:lang w:eastAsia="zh-CN"/>
        </w:rPr>
        <w:t xml:space="preserve"> </w:t>
      </w:r>
      <w:r>
        <w:rPr>
          <w:rFonts w:hint="eastAsia"/>
          <w:lang w:eastAsia="zh-CN"/>
        </w:rPr>
        <w:t>MCVideo</w:t>
      </w:r>
      <w:r w:rsidRPr="00AB5FED">
        <w:rPr>
          <w:rFonts w:hint="eastAsia"/>
          <w:noProof/>
          <w:lang w:eastAsia="zh-CN"/>
        </w:rPr>
        <w:t xml:space="preserve"> </w:t>
      </w:r>
      <w:r w:rsidRPr="00AB5FED">
        <w:rPr>
          <w:noProof/>
          <w:lang w:eastAsia="zh-CN"/>
        </w:rPr>
        <w:t>user is complete, the broadcast group call is released.</w:t>
      </w:r>
    </w:p>
    <w:p w14:paraId="3158F23F" w14:textId="77777777" w:rsidR="00A90238" w:rsidRPr="00AB5FED" w:rsidRDefault="00A90238" w:rsidP="00A90238">
      <w:pPr>
        <w:pStyle w:val="Heading4"/>
      </w:pPr>
      <w:bookmarkStart w:id="447" w:name="_Toc433209765"/>
      <w:bookmarkStart w:id="448" w:name="_Toc460616061"/>
      <w:bookmarkStart w:id="449" w:name="_Toc460616922"/>
      <w:bookmarkStart w:id="450" w:name="_Toc465162534"/>
      <w:bookmarkStart w:id="451" w:name="_Toc460616097"/>
      <w:bookmarkStart w:id="452" w:name="_Toc460616958"/>
      <w:bookmarkStart w:id="453" w:name="_Toc460662347"/>
      <w:bookmarkStart w:id="454" w:name="_Toc185772265"/>
      <w:r>
        <w:t>7.1.2.5</w:t>
      </w:r>
      <w:r w:rsidRPr="00AB5FED">
        <w:tab/>
        <w:t>Emergency and imminent peril procedures</w:t>
      </w:r>
      <w:bookmarkEnd w:id="447"/>
      <w:bookmarkEnd w:id="448"/>
      <w:bookmarkEnd w:id="449"/>
      <w:bookmarkEnd w:id="450"/>
      <w:bookmarkEnd w:id="454"/>
    </w:p>
    <w:p w14:paraId="3C5221D8" w14:textId="77777777" w:rsidR="00A90238" w:rsidRPr="00AB5FED" w:rsidRDefault="00A90238" w:rsidP="00A90238">
      <w:pPr>
        <w:pStyle w:val="Heading5"/>
      </w:pPr>
      <w:bookmarkStart w:id="455" w:name="_Toc433209766"/>
      <w:bookmarkStart w:id="456" w:name="_Toc460616062"/>
      <w:bookmarkStart w:id="457" w:name="_Toc460616923"/>
      <w:bookmarkStart w:id="458" w:name="_Toc465162535"/>
      <w:bookmarkStart w:id="459" w:name="_Toc185772266"/>
      <w:r>
        <w:t>7.1.2.5</w:t>
      </w:r>
      <w:r w:rsidRPr="00AB5FED">
        <w:t>.1</w:t>
      </w:r>
      <w:r w:rsidRPr="00AB5FED">
        <w:tab/>
      </w:r>
      <w:r>
        <w:t>MCVideo</w:t>
      </w:r>
      <w:r w:rsidRPr="00AB5FED">
        <w:t xml:space="preserve"> emergency group call</w:t>
      </w:r>
      <w:bookmarkEnd w:id="455"/>
      <w:bookmarkEnd w:id="456"/>
      <w:bookmarkEnd w:id="457"/>
      <w:bookmarkEnd w:id="458"/>
      <w:bookmarkEnd w:id="459"/>
    </w:p>
    <w:p w14:paraId="35E935D5" w14:textId="77777777" w:rsidR="00A90238" w:rsidRPr="00AB5FED" w:rsidRDefault="00A90238" w:rsidP="00A90238">
      <w:pPr>
        <w:pStyle w:val="Heading6"/>
      </w:pPr>
      <w:bookmarkStart w:id="460" w:name="_Toc433209767"/>
      <w:bookmarkStart w:id="461" w:name="_Toc460616063"/>
      <w:bookmarkStart w:id="462" w:name="_Toc460616924"/>
      <w:bookmarkStart w:id="463" w:name="_Toc465162536"/>
      <w:bookmarkStart w:id="464" w:name="_Toc185772267"/>
      <w:r>
        <w:t>7.1.2.5</w:t>
      </w:r>
      <w:r w:rsidRPr="00AB5FED">
        <w:t>.1.1</w:t>
      </w:r>
      <w:r w:rsidRPr="00AB5FED">
        <w:tab/>
      </w:r>
      <w:r>
        <w:t>MCVideo</w:t>
      </w:r>
      <w:r w:rsidRPr="00AB5FED">
        <w:t xml:space="preserve"> emergency group call commencement</w:t>
      </w:r>
      <w:bookmarkEnd w:id="460"/>
      <w:bookmarkEnd w:id="461"/>
      <w:bookmarkEnd w:id="462"/>
      <w:bookmarkEnd w:id="463"/>
      <w:bookmarkEnd w:id="464"/>
    </w:p>
    <w:p w14:paraId="4EC30877" w14:textId="77777777" w:rsidR="00A90238" w:rsidRPr="00AB5FED" w:rsidRDefault="00A90238" w:rsidP="00A90238">
      <w:r w:rsidRPr="00AB5FED">
        <w:t xml:space="preserve">The procedure </w:t>
      </w:r>
      <w:r>
        <w:t>describes</w:t>
      </w:r>
      <w:r w:rsidRPr="00AB5FED">
        <w:t xml:space="preserve"> the case where an </w:t>
      </w:r>
      <w:r>
        <w:t>MCVideo</w:t>
      </w:r>
      <w:r w:rsidRPr="00AB5FED">
        <w:t xml:space="preserve"> client is initiating an </w:t>
      </w:r>
      <w:r>
        <w:t>MCVideo</w:t>
      </w:r>
      <w:r w:rsidRPr="00AB5FED">
        <w:t xml:space="preserve"> emergency group call with the affiliated </w:t>
      </w:r>
      <w:r>
        <w:t>MCVideo</w:t>
      </w:r>
      <w:r w:rsidRPr="00AB5FED">
        <w:t xml:space="preserve"> </w:t>
      </w:r>
      <w:r>
        <w:t xml:space="preserve">group </w:t>
      </w:r>
      <w:r w:rsidRPr="00AB5FED">
        <w:t xml:space="preserve">members of that </w:t>
      </w:r>
      <w:r>
        <w:t>MCVideo</w:t>
      </w:r>
      <w:r w:rsidRPr="00AB5FED">
        <w:t xml:space="preserve"> group. An </w:t>
      </w:r>
      <w:r>
        <w:t>MCVideo</w:t>
      </w:r>
      <w:r w:rsidRPr="00AB5FED">
        <w:t xml:space="preserve"> client in the </w:t>
      </w:r>
      <w:r>
        <w:t>MCVideo</w:t>
      </w:r>
      <w:r w:rsidRPr="00AB5FED">
        <w:t xml:space="preserve"> emergency state gains elevated access privilege for all of the </w:t>
      </w:r>
      <w:r>
        <w:t>MCVideo</w:t>
      </w:r>
      <w:r w:rsidRPr="00AB5FED">
        <w:t xml:space="preserve"> user's mission critical applications.</w:t>
      </w:r>
      <w:r w:rsidRPr="00827E0E">
        <w:t xml:space="preserve"> </w:t>
      </w:r>
      <w:r>
        <w:t>Initiating an MCVideo emergency group call puts the MCVideo group into the in-progress emergency state. While in the in-progress emergency state, all MCVideo group calls in the MCVideo group are processed as MCVideo emergency group calls by the MCVideo server until the emergency state of the MCVideo group is cancelled.</w:t>
      </w:r>
    </w:p>
    <w:p w14:paraId="2B28A023" w14:textId="77777777" w:rsidR="00A90238" w:rsidRPr="00AB5FED" w:rsidRDefault="00A90238" w:rsidP="00A90238">
      <w:r>
        <w:t>F</w:t>
      </w:r>
      <w:r w:rsidRPr="00AB5FED">
        <w:t>igure </w:t>
      </w:r>
      <w:r>
        <w:t>7.1.2.5</w:t>
      </w:r>
      <w:r w:rsidRPr="00AB5FED">
        <w:t xml:space="preserve">.1.1-1 </w:t>
      </w:r>
      <w:r>
        <w:t xml:space="preserve">shows </w:t>
      </w:r>
      <w:r w:rsidRPr="00AB5FED">
        <w:t xml:space="preserve">the procedures for the </w:t>
      </w:r>
      <w:r>
        <w:t>MCVideo</w:t>
      </w:r>
      <w:r w:rsidRPr="00AB5FED">
        <w:t xml:space="preserve"> client initiating establishment of an </w:t>
      </w:r>
      <w:r>
        <w:t>MCVideo</w:t>
      </w:r>
      <w:r w:rsidRPr="00AB5FED">
        <w:t xml:space="preserve"> emergency group call with an </w:t>
      </w:r>
      <w:r>
        <w:t>MCVideo</w:t>
      </w:r>
      <w:r w:rsidRPr="00AB5FED">
        <w:t xml:space="preserve"> group i.e., </w:t>
      </w:r>
      <w:r>
        <w:t>MCVideo</w:t>
      </w:r>
      <w:r w:rsidRPr="00AB5FED">
        <w:t xml:space="preserve"> users on </w:t>
      </w:r>
      <w:r>
        <w:t>MCVideo</w:t>
      </w:r>
      <w:r w:rsidRPr="00AB5FED">
        <w:t xml:space="preserve"> client 1, </w:t>
      </w:r>
      <w:r>
        <w:t>MCVideo</w:t>
      </w:r>
      <w:r w:rsidRPr="00AB5FED">
        <w:t xml:space="preserve"> client 2 and </w:t>
      </w:r>
      <w:r>
        <w:t>MCVideo</w:t>
      </w:r>
      <w:r w:rsidRPr="00AB5FED">
        <w:t xml:space="preserve"> client 3 belong to the same </w:t>
      </w:r>
      <w:r>
        <w:t>MCVideo</w:t>
      </w:r>
      <w:r w:rsidRPr="00AB5FED">
        <w:t xml:space="preserve"> group which is defined on group management server.</w:t>
      </w:r>
    </w:p>
    <w:p w14:paraId="50942F90" w14:textId="77777777" w:rsidR="00A90238" w:rsidRPr="00AB5FED" w:rsidRDefault="00A90238" w:rsidP="00A90238">
      <w:pPr>
        <w:pStyle w:val="NO"/>
      </w:pPr>
      <w:r w:rsidRPr="00AB5FED">
        <w:t>NOTE 1:</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5FF180C6" w14:textId="77777777" w:rsidR="00A90238" w:rsidRPr="00AB5FED" w:rsidRDefault="00A90238" w:rsidP="00A90238">
      <w:r w:rsidRPr="00AB5FED">
        <w:t>Pre-conditions:</w:t>
      </w:r>
    </w:p>
    <w:p w14:paraId="4EE6277C"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6E85AE0A" w14:textId="77777777" w:rsidR="00A90238" w:rsidRPr="00AB5FED" w:rsidRDefault="00A90238" w:rsidP="00A90238">
      <w:pPr>
        <w:pStyle w:val="B1"/>
      </w:pPr>
      <w:r w:rsidRPr="00AB5FED">
        <w:t>2.</w:t>
      </w:r>
      <w:r w:rsidRPr="00AB5FED">
        <w:tab/>
        <w:t xml:space="preserve">All members of the </w:t>
      </w:r>
      <w:r w:rsidRPr="00236E1E">
        <w:t xml:space="preserve">MCVideo </w:t>
      </w:r>
      <w:r w:rsidRPr="00AB5FED">
        <w:t xml:space="preserve">group belong to the same </w:t>
      </w:r>
      <w:r>
        <w:t>MC</w:t>
      </w:r>
      <w:r w:rsidRPr="00AB5FED">
        <w:t xml:space="preserve"> system.</w:t>
      </w:r>
    </w:p>
    <w:p w14:paraId="1972A85A" w14:textId="77777777" w:rsidR="00A90238" w:rsidRDefault="00A90238" w:rsidP="00A90238">
      <w:pPr>
        <w:pStyle w:val="B1"/>
      </w:pPr>
      <w:r w:rsidRPr="00AB5FED">
        <w:t>3.</w:t>
      </w:r>
      <w:r w:rsidRPr="00AB5FED">
        <w:tab/>
        <w:t xml:space="preserve">The initiating </w:t>
      </w:r>
      <w:r>
        <w:t>MCVideo</w:t>
      </w:r>
      <w:r w:rsidRPr="00AB5FED">
        <w:t xml:space="preserve"> client 1 has been provisioned with an </w:t>
      </w:r>
      <w:r>
        <w:t>MCVideo</w:t>
      </w:r>
      <w:r w:rsidRPr="00AB5FED">
        <w:t xml:space="preserve"> group that has been designated via provisioning as the </w:t>
      </w:r>
      <w:r>
        <w:t>MCVideo</w:t>
      </w:r>
      <w:r w:rsidRPr="00AB5FED">
        <w:t xml:space="preserve"> emergency group.</w:t>
      </w:r>
    </w:p>
    <w:p w14:paraId="5EB13BC4" w14:textId="77777777" w:rsidR="00A90238" w:rsidRDefault="00A90238" w:rsidP="00A90238">
      <w:pPr>
        <w:pStyle w:val="B1"/>
      </w:pPr>
      <w:r>
        <w:lastRenderedPageBreak/>
        <w:t>4</w:t>
      </w:r>
      <w:r>
        <w:tab/>
      </w:r>
      <w:r w:rsidRPr="00EB166E">
        <w:t>MCVideo client 1, MCVideo client 2 and MCVideo client 3 may have an activated functional alias to be used during the emergency group communication.</w:t>
      </w:r>
    </w:p>
    <w:p w14:paraId="504EBB73" w14:textId="77777777" w:rsidR="00A90238" w:rsidRPr="00AB5FED" w:rsidRDefault="00A90238" w:rsidP="00A90238">
      <w:pPr>
        <w:pStyle w:val="B1"/>
      </w:pPr>
      <w:r>
        <w:t>5.</w:t>
      </w:r>
      <w:r>
        <w:tab/>
      </w:r>
      <w:r w:rsidRPr="002D0AAE">
        <w:t>The</w:t>
      </w:r>
      <w:r w:rsidRPr="000C6ACE">
        <w:t xml:space="preserve"> MCVideo server </w:t>
      </w:r>
      <w:r>
        <w:t>may have</w:t>
      </w:r>
      <w:r w:rsidRPr="000C6ACE">
        <w:t xml:space="preserve"> subscribed to the MCVideo functional alias controlling server within the MC system for functional alias activation/de-activation updates</w:t>
      </w:r>
      <w:r w:rsidRPr="002D0AAE">
        <w:t>.</w:t>
      </w:r>
    </w:p>
    <w:p w14:paraId="7779FE2B" w14:textId="77777777" w:rsidR="00A90238" w:rsidRPr="00AB5FED" w:rsidRDefault="00A90238" w:rsidP="00A90238">
      <w:pPr>
        <w:pStyle w:val="NO"/>
      </w:pPr>
      <w:r w:rsidRPr="00AB5FED">
        <w:t>NOTE 2:</w:t>
      </w:r>
      <w:r w:rsidRPr="00AB5FED">
        <w:tab/>
        <w:t>Alternatively, the client could have been provisioned for emergency behaviour on the selected group.</w:t>
      </w:r>
    </w:p>
    <w:p w14:paraId="1E18BE32" w14:textId="77777777" w:rsidR="00A90238" w:rsidRPr="00AB5FED" w:rsidRDefault="00A90238" w:rsidP="00A90238">
      <w:pPr>
        <w:pStyle w:val="TH"/>
      </w:pPr>
      <w:r w:rsidRPr="00AB5FED">
        <w:object w:dxaOrig="7656" w:dyaOrig="7944" w14:anchorId="7FF465C9">
          <v:shape id="_x0000_i1038" type="#_x0000_t75" style="width:383.05pt;height:396.3pt" o:ole="">
            <v:imagedata r:id="rId37" o:title=""/>
          </v:shape>
          <o:OLEObject Type="Embed" ProgID="Visio.Drawing.11" ShapeID="_x0000_i1038" DrawAspect="Content" ObjectID="_1796385386" r:id="rId38"/>
        </w:object>
      </w:r>
    </w:p>
    <w:p w14:paraId="36454055" w14:textId="77777777" w:rsidR="00A90238" w:rsidRPr="00AB5FED" w:rsidRDefault="00A90238" w:rsidP="00A90238">
      <w:pPr>
        <w:pStyle w:val="TF"/>
      </w:pPr>
      <w:r w:rsidRPr="00AB5FED">
        <w:t>Figure </w:t>
      </w:r>
      <w:r>
        <w:t>7.1.2.5</w:t>
      </w:r>
      <w:r w:rsidRPr="00AB5FED">
        <w:t xml:space="preserve">.1.1-1: </w:t>
      </w:r>
      <w:r>
        <w:t>MCVideo</w:t>
      </w:r>
      <w:r w:rsidRPr="00AB5FED">
        <w:t xml:space="preserve"> emergency group call</w:t>
      </w:r>
    </w:p>
    <w:p w14:paraId="19C1D140" w14:textId="77777777" w:rsidR="00A90238"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emergency group call. </w:t>
      </w:r>
      <w:r>
        <w:t>MCVideo</w:t>
      </w:r>
      <w:r w:rsidRPr="00AB5FED">
        <w:t xml:space="preserve"> client 1 sets its </w:t>
      </w:r>
      <w:r>
        <w:t>MCVideo</w:t>
      </w:r>
      <w:r w:rsidRPr="00AB5FED">
        <w:t xml:space="preserve"> emergency state. The </w:t>
      </w:r>
      <w:r>
        <w:t>MCVideo</w:t>
      </w:r>
      <w:r w:rsidRPr="00AB5FED">
        <w:t xml:space="preserve"> emergency state </w:t>
      </w:r>
      <w:r>
        <w:t xml:space="preserve">of MCVideo client 1 </w:t>
      </w:r>
      <w:r w:rsidRPr="00AB5FED">
        <w:t>is retained until explicitly cancelled</w:t>
      </w:r>
      <w:r>
        <w:t xml:space="preserve"> by the user of MCVideo client 1</w:t>
      </w:r>
      <w:r w:rsidRPr="00AB5FED">
        <w:t xml:space="preserve">. </w:t>
      </w:r>
    </w:p>
    <w:p w14:paraId="3B854BF5" w14:textId="53474D88" w:rsidR="00A90238" w:rsidRPr="00AB5FED" w:rsidRDefault="00A90238" w:rsidP="00A90238">
      <w:pPr>
        <w:pStyle w:val="NO"/>
      </w:pPr>
      <w:r>
        <w:t>NOTE</w:t>
      </w:r>
      <w:r w:rsidR="00792D0A">
        <w:t> </w:t>
      </w:r>
      <w:r>
        <w:t>3: While MCVideo client 1 is in the emergency state, all MCVideo group and private calls initiated by MCVideo client 1 are initiated as MCVideo emergency calls.</w:t>
      </w:r>
    </w:p>
    <w:p w14:paraId="03BFC954" w14:textId="77777777" w:rsidR="00A90238" w:rsidRDefault="00A90238" w:rsidP="00A90238">
      <w:pPr>
        <w:pStyle w:val="B1"/>
      </w:pPr>
      <w:r w:rsidRPr="00AB5FED">
        <w:t>2.</w:t>
      </w:r>
      <w:r w:rsidRPr="00AB5FED">
        <w:tab/>
      </w:r>
      <w:r>
        <w:t>MCVideo</w:t>
      </w:r>
      <w:r w:rsidRPr="00AB5FED">
        <w:t xml:space="preserve"> client 1 sends an </w:t>
      </w:r>
      <w:r>
        <w:t>MCVideo</w:t>
      </w:r>
      <w:r w:rsidRPr="00AB5FED">
        <w:t xml:space="preserve"> </w:t>
      </w:r>
      <w:r w:rsidRPr="00040331">
        <w:t xml:space="preserve">emergency </w:t>
      </w:r>
      <w:r w:rsidRPr="00AB5FED">
        <w:t xml:space="preserve">group call request towards the </w:t>
      </w:r>
      <w:r>
        <w:t>MCVideo</w:t>
      </w:r>
      <w:r w:rsidRPr="00AB5FED">
        <w:t xml:space="preserve"> server. </w:t>
      </w:r>
      <w:r w:rsidRPr="00FE3846">
        <w:t>The MCVideo user at MCVideo client 1 may include a functional alias</w:t>
      </w:r>
      <w:r>
        <w:t xml:space="preserve"> used within the MCVideo emergency group</w:t>
      </w:r>
      <w:r w:rsidRPr="00FE3846">
        <w:t xml:space="preserve"> </w:t>
      </w:r>
      <w:r>
        <w:t>call request</w:t>
      </w:r>
      <w:r w:rsidRPr="00FE3846">
        <w:t>.</w:t>
      </w:r>
      <w:r>
        <w:t xml:space="preserve"> </w:t>
      </w:r>
      <w:r w:rsidRPr="00AB5FED">
        <w:t xml:space="preserve">The request contains an indication of the </w:t>
      </w:r>
      <w:r>
        <w:t>MCVideo</w:t>
      </w:r>
      <w:r w:rsidRPr="00AB5FED">
        <w:t xml:space="preserve"> emergency. The </w:t>
      </w:r>
      <w:r>
        <w:t>MCVideo</w:t>
      </w:r>
      <w:r w:rsidRPr="00AB5FED">
        <w:t xml:space="preserve"> server records the identity of the </w:t>
      </w:r>
      <w:r>
        <w:t>MCVideo</w:t>
      </w:r>
      <w:r w:rsidRPr="00AB5FED">
        <w:t xml:space="preserve"> user that initiated the </w:t>
      </w:r>
      <w:r>
        <w:t>MCVideo</w:t>
      </w:r>
      <w:r w:rsidRPr="00AB5FED">
        <w:t xml:space="preserve"> emergency group call until the </w:t>
      </w:r>
      <w:r>
        <w:t>MCVideo</w:t>
      </w:r>
      <w:r w:rsidRPr="00AB5FED">
        <w:t xml:space="preserve"> emergency </w:t>
      </w:r>
      <w:r>
        <w:t>state of the group</w:t>
      </w:r>
      <w:r w:rsidRPr="00AB5FED">
        <w:t xml:space="preserve"> is cancelled. Once an </w:t>
      </w:r>
      <w:r>
        <w:t>MCVideo</w:t>
      </w:r>
      <w:r w:rsidRPr="00AB5FED">
        <w:t xml:space="preserve"> emergency call has been initiated, the </w:t>
      </w:r>
      <w:r>
        <w:t>MCVideo</w:t>
      </w:r>
      <w:r w:rsidRPr="00AB5FED">
        <w:t xml:space="preserve"> group is considered to be in an in-progress emergency state until </w:t>
      </w:r>
      <w:r>
        <w:t xml:space="preserve">the emergency state of the group </w:t>
      </w:r>
      <w:r w:rsidRPr="00AB5FED">
        <w:t xml:space="preserve">cancelled. If configured to send an </w:t>
      </w:r>
      <w:r>
        <w:t>MCVideo</w:t>
      </w:r>
      <w:r w:rsidRPr="00AB5FED">
        <w:t xml:space="preserve"> emergency alert when initiating an </w:t>
      </w:r>
      <w:r>
        <w:t>MCVideo</w:t>
      </w:r>
      <w:r w:rsidRPr="00AB5FED">
        <w:t xml:space="preserve"> emergency group call, the request also contains an indication that an </w:t>
      </w:r>
      <w:r>
        <w:t>MCVideo</w:t>
      </w:r>
      <w:r w:rsidRPr="00AB5FED">
        <w:t xml:space="preserve"> emergency alert is to be initiated. The request may contain an indication of an implicit </w:t>
      </w:r>
      <w:r>
        <w:t>transmit media</w:t>
      </w:r>
      <w:r w:rsidRPr="00AB5FED">
        <w:t xml:space="preserve"> request.</w:t>
      </w:r>
      <w:r w:rsidRPr="00544A9A">
        <w:t xml:space="preserve"> </w:t>
      </w:r>
    </w:p>
    <w:p w14:paraId="6F9B4E64" w14:textId="3E5240E5" w:rsidR="00A90238" w:rsidRPr="00AB5FED" w:rsidRDefault="00A90238" w:rsidP="00A90238">
      <w:pPr>
        <w:pStyle w:val="NO"/>
      </w:pPr>
      <w:r>
        <w:lastRenderedPageBreak/>
        <w:t>NOTE</w:t>
      </w:r>
      <w:r w:rsidR="00792D0A">
        <w:t> </w:t>
      </w:r>
      <w:r>
        <w:t>4:</w:t>
      </w:r>
      <w:r>
        <w:tab/>
        <w:t xml:space="preserve">While the MCVideo group is in the in-progress emergency state, all MCVideo group calls within the group are processed as emergency group calls by the MCVideo server. </w:t>
      </w:r>
      <w:r w:rsidRPr="00B94277">
        <w:t>MC</w:t>
      </w:r>
      <w:r>
        <w:t>Video</w:t>
      </w:r>
      <w:r w:rsidRPr="00B94277">
        <w:t xml:space="preserve">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can set the requested priority of all group call requests to high priority.</w:t>
      </w:r>
    </w:p>
    <w:p w14:paraId="341B38FB" w14:textId="77777777" w:rsidR="00A90238" w:rsidRPr="00AB5FED" w:rsidRDefault="00A90238" w:rsidP="00A90238">
      <w:pPr>
        <w:pStyle w:val="B1"/>
      </w:pPr>
      <w:r w:rsidRPr="00AB5FED">
        <w:t>3.</w:t>
      </w:r>
      <w:r w:rsidRPr="00AB5FED">
        <w:tab/>
        <w:t xml:space="preserve">The </w:t>
      </w:r>
      <w:r>
        <w:t>MCVideo</w:t>
      </w:r>
      <w:r w:rsidRPr="00AB5FED">
        <w:t xml:space="preserve"> server implicitly affiliates </w:t>
      </w:r>
      <w:r>
        <w:t xml:space="preserve">MCVideo </w:t>
      </w:r>
      <w:r w:rsidRPr="00AB5FED">
        <w:t>client</w:t>
      </w:r>
      <w:r>
        <w:t xml:space="preserve"> 1</w:t>
      </w:r>
      <w:r w:rsidRPr="00AB5FED">
        <w:t xml:space="preserve"> to the emergency group if the client is not already affiliated. </w:t>
      </w:r>
    </w:p>
    <w:p w14:paraId="1365C955" w14:textId="77777777" w:rsidR="00A90238" w:rsidRPr="00AB5FED" w:rsidRDefault="00A90238" w:rsidP="00A90238">
      <w:pPr>
        <w:pStyle w:val="B1"/>
      </w:pPr>
      <w:r w:rsidRPr="00AB5FED">
        <w:t>4.</w:t>
      </w:r>
      <w:r w:rsidRPr="00AB5FED">
        <w:tab/>
      </w:r>
      <w:r>
        <w:t>MCVideo</w:t>
      </w:r>
      <w:r w:rsidRPr="00AB5FED">
        <w:t xml:space="preserve"> server checks</w:t>
      </w:r>
      <w:r w:rsidRPr="00CD5BC4">
        <w:t xml:space="preserve"> </w:t>
      </w:r>
      <w:r w:rsidRPr="00687DBB">
        <w:t>whether the provided functional alias is allowed to be used and has been activated for the MCVideo user</w:t>
      </w:r>
      <w:r>
        <w:t>, and</w:t>
      </w:r>
      <w:r w:rsidRPr="00AB5FED">
        <w:t xml:space="preserve"> whether the </w:t>
      </w:r>
      <w:r>
        <w:t>MCVideo</w:t>
      </w:r>
      <w:r w:rsidRPr="00AB5FED">
        <w:t xml:space="preserve"> user of </w:t>
      </w:r>
      <w:r>
        <w:t>MCVideo</w:t>
      </w:r>
      <w:r w:rsidRPr="00AB5FED">
        <w:t xml:space="preserve"> client 1 is authorized for initiation of </w:t>
      </w:r>
      <w:r>
        <w:t>MCVideo</w:t>
      </w:r>
      <w:r w:rsidRPr="00AB5FED">
        <w:t xml:space="preserve"> emergency calls on the indicated </w:t>
      </w:r>
      <w:r>
        <w:t>MCVideo</w:t>
      </w:r>
      <w:r w:rsidRPr="00AB5FED">
        <w:t xml:space="preserve"> group, and if authorized, it resolves the </w:t>
      </w:r>
      <w:r>
        <w:t>MCVideo</w:t>
      </w:r>
      <w:r w:rsidRPr="00AB5FED">
        <w:t xml:space="preserve"> group ID to determine the members of that </w:t>
      </w:r>
      <w:r>
        <w:t>MCVideo</w:t>
      </w:r>
      <w:r w:rsidRPr="00AB5FED">
        <w:t xml:space="preserve"> group and their affiliation status, based on the information from group management server.</w:t>
      </w:r>
    </w:p>
    <w:p w14:paraId="42E974AE" w14:textId="77777777" w:rsidR="00A90238" w:rsidRPr="00AB5FED" w:rsidRDefault="00A90238" w:rsidP="00A90238">
      <w:pPr>
        <w:pStyle w:val="B1"/>
      </w:pPr>
      <w:r w:rsidRPr="00AB5FED">
        <w:t>5.</w:t>
      </w:r>
      <w:r w:rsidRPr="00AB5FED">
        <w:tab/>
        <w:t xml:space="preserve">The </w:t>
      </w:r>
      <w:r>
        <w:t>MCVideo</w:t>
      </w:r>
      <w:r w:rsidRPr="00AB5FED">
        <w:t xml:space="preserve"> server configures the priority of the underlying bearers for all participants in the </w:t>
      </w:r>
      <w:r>
        <w:t>MCVideo</w:t>
      </w:r>
      <w:r w:rsidRPr="00AB5FED">
        <w:t xml:space="preserve"> group.</w:t>
      </w:r>
    </w:p>
    <w:p w14:paraId="112E16E6" w14:textId="77777777" w:rsidR="00A90238" w:rsidRPr="00AB5FED" w:rsidRDefault="00A90238" w:rsidP="00A90238">
      <w:pPr>
        <w:pStyle w:val="NO"/>
      </w:pPr>
      <w:r w:rsidRPr="00AB5FED">
        <w:t>NOTE </w:t>
      </w:r>
      <w:r>
        <w:t>5</w:t>
      </w:r>
      <w:r w:rsidRPr="00AB5FED">
        <w:t>:</w:t>
      </w:r>
      <w:r w:rsidRPr="00AB5FED">
        <w:tab/>
        <w:t xml:space="preserve">Successive calls during the </w:t>
      </w:r>
      <w:r>
        <w:t>MCVideo</w:t>
      </w:r>
      <w:r w:rsidRPr="00AB5FED">
        <w:t xml:space="preserve"> group's in-progress emergency state will all receive the adjusted bearer priority.</w:t>
      </w:r>
    </w:p>
    <w:p w14:paraId="3031274F" w14:textId="77777777" w:rsidR="00A90238" w:rsidRPr="00AB5FED" w:rsidRDefault="00A90238" w:rsidP="00A90238">
      <w:pPr>
        <w:pStyle w:val="B1"/>
      </w:pPr>
      <w:r w:rsidRPr="00AB5FED">
        <w:t>6.</w:t>
      </w:r>
      <w:r w:rsidRPr="00AB5FED">
        <w:tab/>
      </w:r>
      <w:r>
        <w:t>MCVideo</w:t>
      </w:r>
      <w:r w:rsidRPr="00AB5FED">
        <w:t xml:space="preserve"> server sends the </w:t>
      </w:r>
      <w:r>
        <w:t>MCVideo</w:t>
      </w:r>
      <w:r w:rsidRPr="00AB5FED">
        <w:t xml:space="preserve"> emergency group call request towards the </w:t>
      </w:r>
      <w:r>
        <w:t>MCVideo</w:t>
      </w:r>
      <w:r w:rsidRPr="00AB5FED">
        <w:t xml:space="preserve"> clients of each of those affiliated </w:t>
      </w:r>
      <w:r>
        <w:t>MCVideo</w:t>
      </w:r>
      <w:r w:rsidRPr="00AB5FED">
        <w:t xml:space="preserve"> group members. The request contains an indication of the in-progress emergency. The request contains an indication of an </w:t>
      </w:r>
      <w:r>
        <w:t>MCVideo</w:t>
      </w:r>
      <w:r w:rsidRPr="00AB5FED">
        <w:t xml:space="preserve"> emergency alert if the request from the originator indicated </w:t>
      </w:r>
      <w:r>
        <w:t>MCVideo</w:t>
      </w:r>
      <w:r w:rsidRPr="00AB5FED">
        <w:t xml:space="preserve"> emergency alert.</w:t>
      </w:r>
    </w:p>
    <w:p w14:paraId="68BDCC8D" w14:textId="77777777" w:rsidR="00A90238" w:rsidRPr="00AB5FED" w:rsidRDefault="00A90238" w:rsidP="00A90238">
      <w:pPr>
        <w:pStyle w:val="B1"/>
      </w:pPr>
      <w:r w:rsidRPr="00AB5FED">
        <w:t>7.</w:t>
      </w:r>
      <w:r w:rsidRPr="00AB5FED">
        <w:tab/>
      </w:r>
      <w:r>
        <w:t>MCVideo</w:t>
      </w:r>
      <w:r w:rsidRPr="00AB5FED">
        <w:t xml:space="preserve"> users are notified of the incoming </w:t>
      </w:r>
      <w:r>
        <w:t>MCVideo</w:t>
      </w:r>
      <w:r w:rsidRPr="00AB5FED">
        <w:t xml:space="preserve"> group call</w:t>
      </w:r>
      <w:r>
        <w:t xml:space="preserve">, </w:t>
      </w:r>
      <w:r w:rsidRPr="00687DBB">
        <w:t>and</w:t>
      </w:r>
      <w:r>
        <w:t>, if available,</w:t>
      </w:r>
      <w:r w:rsidRPr="00687DBB">
        <w:t xml:space="preserve"> the functional alias of the initiating user is displayed</w:t>
      </w:r>
      <w:r w:rsidRPr="00AB5FED">
        <w:t>.</w:t>
      </w:r>
    </w:p>
    <w:p w14:paraId="545D28AB" w14:textId="77777777" w:rsidR="00A90238" w:rsidRPr="00AB5FED" w:rsidRDefault="00A90238" w:rsidP="00A90238">
      <w:pPr>
        <w:pStyle w:val="B1"/>
      </w:pPr>
      <w:r w:rsidRPr="00AB5FED">
        <w:t>8.</w:t>
      </w:r>
      <w:r w:rsidRPr="00AB5FED">
        <w:tab/>
        <w:t xml:space="preserve">The receiving </w:t>
      </w:r>
      <w:r>
        <w:t>MCVideo</w:t>
      </w:r>
      <w:r w:rsidRPr="00AB5FED">
        <w:t xml:space="preserve"> clients send the </w:t>
      </w:r>
      <w:r>
        <w:t>MCVideo</w:t>
      </w:r>
      <w:r w:rsidRPr="00AB5FED">
        <w:t xml:space="preserve"> emergency group call response to the </w:t>
      </w:r>
      <w:r>
        <w:t>MCVideo</w:t>
      </w:r>
      <w:r w:rsidRPr="00AB5FED">
        <w:t xml:space="preserve"> server to acknowledge the </w:t>
      </w:r>
      <w:r>
        <w:t>MCVideo</w:t>
      </w:r>
      <w:r w:rsidRPr="00AB5FED">
        <w:t xml:space="preserve"> emergency group call request. For a multicast call, these acknowledgements are not sent.</w:t>
      </w:r>
    </w:p>
    <w:p w14:paraId="14EE1419" w14:textId="77777777" w:rsidR="00A90238" w:rsidRPr="00AB5FED" w:rsidRDefault="00A90238" w:rsidP="00A90238">
      <w:pPr>
        <w:pStyle w:val="B1"/>
      </w:pPr>
      <w:r w:rsidRPr="00AB5FED">
        <w:t>9.</w:t>
      </w:r>
      <w:r w:rsidRPr="00AB5FED">
        <w:tab/>
        <w:t xml:space="preserve">The </w:t>
      </w:r>
      <w:r>
        <w:t>MCVideo</w:t>
      </w:r>
      <w:r w:rsidRPr="00AB5FED">
        <w:t xml:space="preserve"> server sends the </w:t>
      </w:r>
      <w:r>
        <w:t>MCVideo</w:t>
      </w:r>
      <w:r w:rsidRPr="00AB5FED">
        <w:t xml:space="preserve"> emergency group call response to the </w:t>
      </w:r>
      <w:r>
        <w:t>MCVideo</w:t>
      </w:r>
      <w:r w:rsidRPr="00AB5FED">
        <w:t xml:space="preserve"> user 1 to inform the successful </w:t>
      </w:r>
      <w:r>
        <w:t>MCVideo</w:t>
      </w:r>
      <w:r w:rsidRPr="00AB5FED">
        <w:t xml:space="preserve"> emergency call establishment.</w:t>
      </w:r>
    </w:p>
    <w:p w14:paraId="0C85ACBF" w14:textId="77777777" w:rsidR="00A90238" w:rsidRPr="00AB5FED" w:rsidRDefault="00A90238" w:rsidP="00A90238">
      <w:pPr>
        <w:pStyle w:val="NO"/>
      </w:pPr>
      <w:r w:rsidRPr="00AB5FED">
        <w:t>NOTE </w:t>
      </w:r>
      <w:r>
        <w:t>6</w:t>
      </w:r>
      <w:r w:rsidRPr="00AB5FED">
        <w:t>:</w:t>
      </w:r>
      <w:r w:rsidRPr="00AB5FED">
        <w:tab/>
        <w:t>Step 9 can occur at any time following step 5, and prior to step 10 depending on the conditions to proceed with the call.</w:t>
      </w:r>
    </w:p>
    <w:p w14:paraId="7F40CE8F" w14:textId="77777777" w:rsidR="00A90238" w:rsidRPr="00AB5FED" w:rsidRDefault="00A90238" w:rsidP="00A90238">
      <w:r>
        <w:t>MCVideo</w:t>
      </w:r>
      <w:r w:rsidRPr="00AB5FED">
        <w:t xml:space="preserve"> client 1, </w:t>
      </w:r>
      <w:r>
        <w:t>MCVideo</w:t>
      </w:r>
      <w:r w:rsidRPr="00AB5FED">
        <w:t xml:space="preserve"> client 2 and </w:t>
      </w:r>
      <w:r>
        <w:t>MCVideo</w:t>
      </w:r>
      <w:r w:rsidRPr="00AB5FED">
        <w:t xml:space="preserve"> client 3 have successfully established media plane for communication. </w:t>
      </w:r>
      <w:r>
        <w:t>MCVideo</w:t>
      </w:r>
      <w:r w:rsidRPr="00AB5FED">
        <w:t xml:space="preserve"> </w:t>
      </w:r>
      <w:r>
        <w:t>transmission control</w:t>
      </w:r>
      <w:r w:rsidRPr="00AB5FED">
        <w:t xml:space="preserve"> participant 1, </w:t>
      </w:r>
      <w:r>
        <w:t>transmission control</w:t>
      </w:r>
      <w:r w:rsidRPr="00AB5FED">
        <w:t xml:space="preserve"> participant 2 and </w:t>
      </w:r>
      <w:r>
        <w:t>transmission control</w:t>
      </w:r>
      <w:r w:rsidRPr="00AB5FED">
        <w:t xml:space="preserve"> participant 3 exchange </w:t>
      </w:r>
      <w:r>
        <w:t>transmission</w:t>
      </w:r>
      <w:r w:rsidRPr="00AB5FED">
        <w:t xml:space="preserve"> control information e.g., </w:t>
      </w:r>
      <w:r>
        <w:t>MCVideo</w:t>
      </w:r>
      <w:r w:rsidRPr="00AB5FED">
        <w:t xml:space="preserve"> client 1 receives the </w:t>
      </w:r>
      <w:r>
        <w:t>transmit media granted</w:t>
      </w:r>
      <w:r w:rsidRPr="00AB5FED">
        <w:t xml:space="preserve"> information over the established media plane, while the other </w:t>
      </w:r>
      <w:r>
        <w:t>MCVideo</w:t>
      </w:r>
      <w:r w:rsidRPr="00AB5FED">
        <w:t xml:space="preserve"> client's receive </w:t>
      </w:r>
      <w:r>
        <w:t>media available notification with forced reception</w:t>
      </w:r>
      <w:r w:rsidRPr="00AB5FED">
        <w:t xml:space="preserve"> information. </w:t>
      </w:r>
      <w:r>
        <w:t>MCVideo</w:t>
      </w:r>
      <w:r w:rsidRPr="00AB5FED">
        <w:t xml:space="preserve"> client 1 indicates to the </w:t>
      </w:r>
      <w:r>
        <w:t>MCVideo</w:t>
      </w:r>
      <w:r w:rsidRPr="00AB5FED">
        <w:t xml:space="preserve"> user that the </w:t>
      </w:r>
      <w:r>
        <w:t>permission is granted to transmit</w:t>
      </w:r>
      <w:r w:rsidRPr="00AB5FED">
        <w:t xml:space="preserve"> media, while the other </w:t>
      </w:r>
      <w:r>
        <w:t>MCVideo</w:t>
      </w:r>
      <w:r w:rsidRPr="00AB5FED">
        <w:t xml:space="preserve"> clients in the </w:t>
      </w:r>
      <w:r>
        <w:t>MCVideo</w:t>
      </w:r>
      <w:r w:rsidRPr="00AB5FED">
        <w:t xml:space="preserve"> emergency group call will be receiving that media. </w:t>
      </w:r>
      <w:r>
        <w:t>MCVideo</w:t>
      </w:r>
      <w:r w:rsidRPr="00AB5FED">
        <w:t xml:space="preserve"> client 1 can override other clients in the call except those that are also in the </w:t>
      </w:r>
      <w:r>
        <w:t>MCVideo</w:t>
      </w:r>
      <w:r w:rsidRPr="00AB5FED">
        <w:t xml:space="preserve"> emergency state.</w:t>
      </w:r>
    </w:p>
    <w:p w14:paraId="74414679" w14:textId="77777777" w:rsidR="00A90238" w:rsidRPr="00AB5FED" w:rsidRDefault="00A90238" w:rsidP="00A90238">
      <w:pPr>
        <w:pStyle w:val="Heading6"/>
      </w:pPr>
      <w:bookmarkStart w:id="465" w:name="_Toc433209768"/>
      <w:bookmarkStart w:id="466" w:name="_Toc460616064"/>
      <w:bookmarkStart w:id="467" w:name="_Toc460616925"/>
      <w:bookmarkStart w:id="468" w:name="_Toc465162537"/>
      <w:bookmarkStart w:id="469" w:name="_Toc185772268"/>
      <w:r>
        <w:t>7.1.2.5</w:t>
      </w:r>
      <w:r w:rsidRPr="00AB5FED">
        <w:t>.1.2</w:t>
      </w:r>
      <w:r w:rsidRPr="00AB5FED">
        <w:tab/>
      </w:r>
      <w:r>
        <w:t>MCVideo</w:t>
      </w:r>
      <w:r w:rsidRPr="00AB5FED">
        <w:t xml:space="preserve"> group call upgraded to an </w:t>
      </w:r>
      <w:r>
        <w:t>MCVideo</w:t>
      </w:r>
      <w:r w:rsidRPr="00AB5FED">
        <w:t xml:space="preserve"> emergency group call</w:t>
      </w:r>
      <w:bookmarkEnd w:id="465"/>
      <w:bookmarkEnd w:id="466"/>
      <w:bookmarkEnd w:id="467"/>
      <w:bookmarkEnd w:id="468"/>
      <w:bookmarkEnd w:id="469"/>
    </w:p>
    <w:p w14:paraId="073979FC" w14:textId="77777777" w:rsidR="00A90238" w:rsidRPr="00AB5FED" w:rsidRDefault="00A90238" w:rsidP="00A90238">
      <w:r w:rsidRPr="00AB5FED">
        <w:t xml:space="preserve">The procedure </w:t>
      </w:r>
      <w:r>
        <w:t>describes</w:t>
      </w:r>
      <w:r w:rsidRPr="00AB5FED">
        <w:t xml:space="preserve"> the case where an authorized </w:t>
      </w:r>
      <w:r>
        <w:t>MCVideo</w:t>
      </w:r>
      <w:r w:rsidRPr="00AB5FED">
        <w:t xml:space="preserve"> user is upgrading an </w:t>
      </w:r>
      <w:r>
        <w:t>MCVideo</w:t>
      </w:r>
      <w:r w:rsidRPr="00AB5FED">
        <w:t xml:space="preserve"> group call to an </w:t>
      </w:r>
      <w:r>
        <w:t>MCVideo</w:t>
      </w:r>
      <w:r w:rsidRPr="00AB5FED">
        <w:t xml:space="preserve"> emergency group call while the </w:t>
      </w:r>
      <w:r>
        <w:t>MCVideo</w:t>
      </w:r>
      <w:r w:rsidRPr="00AB5FED">
        <w:t xml:space="preserve"> group call is already in progress.</w:t>
      </w:r>
    </w:p>
    <w:p w14:paraId="43096CEC" w14:textId="77777777" w:rsidR="00A90238" w:rsidRPr="00AB5FED" w:rsidRDefault="00A90238" w:rsidP="00A90238">
      <w:r w:rsidRPr="00AB5FED">
        <w:t>Procedures in figure </w:t>
      </w:r>
      <w:r>
        <w:t>7.1.2.5</w:t>
      </w:r>
      <w:r w:rsidRPr="00AB5FED">
        <w:t xml:space="preserve">.1.2-1 are the signalling control plane procedures for the </w:t>
      </w:r>
      <w:r>
        <w:t>MCVideo</w:t>
      </w:r>
      <w:r w:rsidRPr="00AB5FED">
        <w:t xml:space="preserve"> client upgrading an </w:t>
      </w:r>
      <w:r>
        <w:t>MCVideo</w:t>
      </w:r>
      <w:r w:rsidRPr="00AB5FED">
        <w:t xml:space="preserve"> group call on an </w:t>
      </w:r>
      <w:r>
        <w:t>MCVideo</w:t>
      </w:r>
      <w:r w:rsidRPr="00AB5FED">
        <w:t xml:space="preserve"> group to an </w:t>
      </w:r>
      <w:r>
        <w:t>MCVideo</w:t>
      </w:r>
      <w:r w:rsidRPr="00AB5FED">
        <w:t xml:space="preserve"> emergency group call.</w:t>
      </w:r>
    </w:p>
    <w:p w14:paraId="5BA4724C" w14:textId="77777777" w:rsidR="00A90238" w:rsidRPr="00AB5FED" w:rsidRDefault="00A90238" w:rsidP="00A90238">
      <w:pPr>
        <w:pStyle w:val="NO"/>
      </w:pPr>
      <w:r w:rsidRPr="00AB5FED">
        <w:t>NOTE 1:</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4EC1C246" w14:textId="77777777" w:rsidR="00A90238" w:rsidRPr="00AB5FED" w:rsidRDefault="00A90238" w:rsidP="00A90238">
      <w:r w:rsidRPr="00AB5FED">
        <w:t>Pre-conditions:</w:t>
      </w:r>
    </w:p>
    <w:p w14:paraId="7A46CA26"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08C60207" w14:textId="77777777" w:rsidR="00A90238" w:rsidRPr="00AB5FED" w:rsidRDefault="00A90238" w:rsidP="00A90238">
      <w:pPr>
        <w:pStyle w:val="B1"/>
      </w:pPr>
      <w:r w:rsidRPr="00AB5FED">
        <w:t>2.</w:t>
      </w:r>
      <w:r w:rsidRPr="00AB5FED">
        <w:tab/>
        <w:t xml:space="preserve">All members of the </w:t>
      </w:r>
      <w:r>
        <w:t>MCVideo</w:t>
      </w:r>
      <w:r w:rsidRPr="00AB5FED">
        <w:t xml:space="preserve"> group belong to the same </w:t>
      </w:r>
      <w:r>
        <w:t>MC</w:t>
      </w:r>
      <w:r w:rsidRPr="00AB5FED">
        <w:t xml:space="preserve"> system.</w:t>
      </w:r>
    </w:p>
    <w:p w14:paraId="2F488183" w14:textId="77777777" w:rsidR="00A90238" w:rsidRPr="00AB5FED" w:rsidRDefault="00A90238" w:rsidP="00A90238">
      <w:pPr>
        <w:pStyle w:val="B1"/>
      </w:pPr>
      <w:r w:rsidRPr="00AB5FED">
        <w:t>3.</w:t>
      </w:r>
      <w:r w:rsidRPr="00AB5FED">
        <w:tab/>
        <w:t xml:space="preserve">An </w:t>
      </w:r>
      <w:r>
        <w:t>MCVideo</w:t>
      </w:r>
      <w:r w:rsidRPr="00AB5FED">
        <w:t xml:space="preserve"> group call is already in progress.</w:t>
      </w:r>
    </w:p>
    <w:p w14:paraId="0B9D568F" w14:textId="77777777" w:rsidR="00A90238" w:rsidRPr="00AB5FED" w:rsidRDefault="00A90238" w:rsidP="00A90238">
      <w:pPr>
        <w:pStyle w:val="B1"/>
      </w:pPr>
      <w:r w:rsidRPr="00AB5FED">
        <w:lastRenderedPageBreak/>
        <w:t>4.</w:t>
      </w:r>
      <w:r w:rsidRPr="00AB5FED">
        <w:tab/>
        <w:t xml:space="preserve">The initiating </w:t>
      </w:r>
      <w:r>
        <w:t>MCVideo</w:t>
      </w:r>
      <w:r w:rsidRPr="00AB5FED">
        <w:t xml:space="preserve"> client 1 has been configured to send an </w:t>
      </w:r>
      <w:r>
        <w:t>MCVideo</w:t>
      </w:r>
      <w:r w:rsidRPr="00AB5FED">
        <w:t xml:space="preserve"> emergency alert when upgrading an </w:t>
      </w:r>
      <w:r>
        <w:t>MCVideo</w:t>
      </w:r>
      <w:r w:rsidRPr="00AB5FED">
        <w:t xml:space="preserve"> emergency group call.</w:t>
      </w:r>
    </w:p>
    <w:p w14:paraId="2E0E68DE" w14:textId="77777777" w:rsidR="00A90238" w:rsidRPr="00AB5FED" w:rsidRDefault="00A90238" w:rsidP="00A90238">
      <w:pPr>
        <w:pStyle w:val="TH"/>
      </w:pPr>
      <w:r w:rsidRPr="00AB5FED">
        <w:object w:dxaOrig="8124" w:dyaOrig="7620" w14:anchorId="5DF1BDDD">
          <v:shape id="_x0000_i1039" type="#_x0000_t75" style="width:406.65pt;height:379.6pt" o:ole="">
            <v:imagedata r:id="rId39" o:title=""/>
          </v:shape>
          <o:OLEObject Type="Embed" ProgID="Visio.Drawing.11" ShapeID="_x0000_i1039" DrawAspect="Content" ObjectID="_1796385387" r:id="rId40"/>
        </w:object>
      </w:r>
    </w:p>
    <w:p w14:paraId="79D9D9F9" w14:textId="77777777" w:rsidR="00A90238" w:rsidRPr="00AB5FED" w:rsidRDefault="00A90238" w:rsidP="00A90238">
      <w:pPr>
        <w:pStyle w:val="TF"/>
      </w:pPr>
      <w:r w:rsidRPr="00AB5FED">
        <w:t>Figure </w:t>
      </w:r>
      <w:r>
        <w:t>7.1.2.5</w:t>
      </w:r>
      <w:r w:rsidRPr="00AB5FED">
        <w:t xml:space="preserve">.1.2-1: </w:t>
      </w:r>
      <w:r>
        <w:t>MCVideo</w:t>
      </w:r>
      <w:r w:rsidRPr="00AB5FED">
        <w:t xml:space="preserve"> group call upgraded to an </w:t>
      </w:r>
      <w:r>
        <w:t>MCVideo</w:t>
      </w:r>
      <w:r w:rsidRPr="00AB5FED">
        <w:t xml:space="preserve"> emergency group call</w:t>
      </w:r>
    </w:p>
    <w:p w14:paraId="358C10AE" w14:textId="77777777" w:rsidR="00A90238" w:rsidRDefault="00A90238" w:rsidP="00A90238">
      <w:pPr>
        <w:pStyle w:val="B1"/>
      </w:pPr>
      <w:r w:rsidRPr="00AB5FED">
        <w:t>1.</w:t>
      </w:r>
      <w:r w:rsidRPr="00AB5FED">
        <w:tab/>
        <w:t xml:space="preserve">The </w:t>
      </w:r>
      <w:r>
        <w:t>MCVideo</w:t>
      </w:r>
      <w:r w:rsidRPr="00AB5FED">
        <w:t xml:space="preserve"> user at </w:t>
      </w:r>
      <w:r>
        <w:t>MCVideo</w:t>
      </w:r>
      <w:r w:rsidRPr="00AB5FED">
        <w:t xml:space="preserve"> client 1 initiates a group emergency. </w:t>
      </w:r>
      <w:r>
        <w:t>MCVideo</w:t>
      </w:r>
      <w:r w:rsidRPr="00AB5FED">
        <w:t xml:space="preserve"> client 1 sets its </w:t>
      </w:r>
      <w:r>
        <w:t>MCVideo</w:t>
      </w:r>
      <w:r w:rsidRPr="00AB5FED">
        <w:t xml:space="preserve"> emergency state. The </w:t>
      </w:r>
      <w:r>
        <w:t>MCVideo</w:t>
      </w:r>
      <w:r w:rsidRPr="00AB5FED">
        <w:t xml:space="preserve"> emergency state </w:t>
      </w:r>
      <w:r>
        <w:t xml:space="preserve">of MCVideo client 1 </w:t>
      </w:r>
      <w:r w:rsidRPr="00AB5FED">
        <w:t>is retained until explicitly cancelled</w:t>
      </w:r>
      <w:r>
        <w:t xml:space="preserve"> by the user of MCVideo client 1</w:t>
      </w:r>
      <w:r w:rsidRPr="00AB5FED">
        <w:t xml:space="preserve">. </w:t>
      </w:r>
    </w:p>
    <w:p w14:paraId="5968BA5A" w14:textId="1034DD72" w:rsidR="00A90238" w:rsidRPr="00AB5FED" w:rsidRDefault="00A90238" w:rsidP="00A90238">
      <w:pPr>
        <w:pStyle w:val="NO"/>
      </w:pPr>
      <w:r>
        <w:t>NOTE</w:t>
      </w:r>
      <w:r w:rsidR="00792D0A">
        <w:t> </w:t>
      </w:r>
      <w:r>
        <w:t>2: While MCVideo client 1 is in the emergency state, all MCVideo group and private calls initiated by MCVideo client 1 are initiated as MCVideo emergency calls.</w:t>
      </w:r>
    </w:p>
    <w:p w14:paraId="21C1F20D" w14:textId="77777777" w:rsidR="00A90238" w:rsidRDefault="00A90238" w:rsidP="00A90238">
      <w:pPr>
        <w:pStyle w:val="B1"/>
      </w:pPr>
      <w:r w:rsidRPr="00AB5FED">
        <w:t>2.</w:t>
      </w:r>
      <w:r w:rsidRPr="00AB5FED">
        <w:tab/>
      </w:r>
      <w:r>
        <w:t>MCVideo</w:t>
      </w:r>
      <w:r w:rsidRPr="00AB5FED">
        <w:t xml:space="preserve"> client 1 requests the </w:t>
      </w:r>
      <w:r>
        <w:t>MCVideo</w:t>
      </w:r>
      <w:r w:rsidRPr="00AB5FED">
        <w:t xml:space="preserve"> server to upgrade the </w:t>
      </w:r>
      <w:r>
        <w:t>MCVideo</w:t>
      </w:r>
      <w:r w:rsidRPr="00AB5FED">
        <w:t xml:space="preserve"> group to an in-progress emergency state by sending an </w:t>
      </w:r>
      <w:r>
        <w:t>MCVideo</w:t>
      </w:r>
      <w:r w:rsidRPr="00AB5FED">
        <w:t xml:space="preserve"> emergency group call request. If configured to send an </w:t>
      </w:r>
      <w:r>
        <w:t>MCVideo</w:t>
      </w:r>
      <w:r w:rsidRPr="00AB5FED">
        <w:t xml:space="preserve"> alert when initiating an </w:t>
      </w:r>
      <w:r>
        <w:t>MCVideo</w:t>
      </w:r>
      <w:r w:rsidRPr="00AB5FED">
        <w:t xml:space="preserve"> emergency upgrade, the request also contains an indication that an </w:t>
      </w:r>
      <w:r>
        <w:t>MCVideo</w:t>
      </w:r>
      <w:r w:rsidRPr="00AB5FED">
        <w:t xml:space="preserve"> alert is to be initiated. The request may contain an indication of an implicit </w:t>
      </w:r>
      <w:r>
        <w:t>transmit media</w:t>
      </w:r>
      <w:r w:rsidRPr="00AB5FED">
        <w:t xml:space="preserve"> request.</w:t>
      </w:r>
      <w:r w:rsidRPr="009E77F2">
        <w:t xml:space="preserve"> </w:t>
      </w:r>
    </w:p>
    <w:p w14:paraId="286FB105" w14:textId="02611B03" w:rsidR="00A90238" w:rsidRPr="00AB5FED" w:rsidRDefault="00A90238" w:rsidP="00A90238">
      <w:pPr>
        <w:pStyle w:val="NO"/>
      </w:pPr>
      <w:r>
        <w:t>NOTE</w:t>
      </w:r>
      <w:r w:rsidR="00792D0A">
        <w:t> </w:t>
      </w:r>
      <w:r>
        <w:t>3:</w:t>
      </w:r>
      <w:r>
        <w:tab/>
        <w:t xml:space="preserve">While the MCVideo group is in the in-progress emergency state, all MCVideo group calls within the group are processed as emergency group calls by the MCVideo server. </w:t>
      </w:r>
      <w:r w:rsidRPr="00B94277">
        <w:t>MC</w:t>
      </w:r>
      <w:r>
        <w:t>Video</w:t>
      </w:r>
      <w:r w:rsidRPr="00B94277">
        <w:t xml:space="preserve">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can set the requested priority of all group call requests to high priority.</w:t>
      </w:r>
    </w:p>
    <w:p w14:paraId="5FE6CD8E" w14:textId="77777777" w:rsidR="00A90238" w:rsidRPr="00AB5FED" w:rsidRDefault="00A90238" w:rsidP="00A90238">
      <w:pPr>
        <w:pStyle w:val="B1"/>
      </w:pPr>
      <w:r w:rsidRPr="00AB5FED">
        <w:t>3.</w:t>
      </w:r>
      <w:r w:rsidRPr="00AB5FED">
        <w:tab/>
        <w:t xml:space="preserve">The </w:t>
      </w:r>
      <w:r>
        <w:t>MCVideo</w:t>
      </w:r>
      <w:r w:rsidRPr="00AB5FED">
        <w:t xml:space="preserve"> server adjusts the priority of the underlying bearer for all participants in the </w:t>
      </w:r>
      <w:r>
        <w:t>MCVideo</w:t>
      </w:r>
      <w:r w:rsidRPr="00AB5FED">
        <w:t xml:space="preserve"> group.</w:t>
      </w:r>
    </w:p>
    <w:p w14:paraId="34689807" w14:textId="77777777" w:rsidR="00A90238" w:rsidRPr="00AB5FED" w:rsidRDefault="00A90238" w:rsidP="00A90238">
      <w:pPr>
        <w:pStyle w:val="B1"/>
      </w:pPr>
      <w:r w:rsidRPr="00AB5FED">
        <w:t>4.</w:t>
      </w:r>
      <w:r w:rsidRPr="00AB5FED">
        <w:tab/>
      </w:r>
      <w:r>
        <w:t>MCVideo</w:t>
      </w:r>
      <w:r w:rsidRPr="00AB5FED">
        <w:t xml:space="preserve"> server sends the </w:t>
      </w:r>
      <w:r>
        <w:t>MCVideo</w:t>
      </w:r>
      <w:r w:rsidRPr="00AB5FED">
        <w:t xml:space="preserve"> emergency group call request towards the </w:t>
      </w:r>
      <w:r>
        <w:t>MCVideo</w:t>
      </w:r>
      <w:r w:rsidRPr="00AB5FED">
        <w:t xml:space="preserve"> clients of each of those affiliated </w:t>
      </w:r>
      <w:r>
        <w:t>MCVideo</w:t>
      </w:r>
      <w:r w:rsidRPr="00AB5FED">
        <w:t xml:space="preserve"> group members. The request contains an indication of an </w:t>
      </w:r>
      <w:r>
        <w:t>MCVideo</w:t>
      </w:r>
      <w:r w:rsidRPr="00AB5FED">
        <w:t xml:space="preserve"> emergency alert if the request from the originator indicated </w:t>
      </w:r>
      <w:r>
        <w:t>MCVideo</w:t>
      </w:r>
      <w:r w:rsidRPr="00AB5FED">
        <w:t xml:space="preserve"> emergency alert. </w:t>
      </w:r>
    </w:p>
    <w:p w14:paraId="2B9D1D69" w14:textId="77777777" w:rsidR="00A90238" w:rsidRPr="00AB5FED" w:rsidRDefault="00A90238" w:rsidP="00A90238">
      <w:pPr>
        <w:pStyle w:val="B1"/>
      </w:pPr>
      <w:r w:rsidRPr="00AB5FED">
        <w:t>5.</w:t>
      </w:r>
      <w:r w:rsidRPr="00AB5FED">
        <w:tab/>
      </w:r>
      <w:r>
        <w:t>MCVideo</w:t>
      </w:r>
      <w:r w:rsidRPr="00AB5FED">
        <w:t xml:space="preserve"> users are notified of the in-progress emergency state of the </w:t>
      </w:r>
      <w:r>
        <w:t>MCVideo</w:t>
      </w:r>
      <w:r w:rsidRPr="00AB5FED">
        <w:t xml:space="preserve"> group.</w:t>
      </w:r>
    </w:p>
    <w:p w14:paraId="457E08F4" w14:textId="77777777" w:rsidR="00A90238" w:rsidRPr="00AB5FED" w:rsidRDefault="00A90238" w:rsidP="00A90238">
      <w:pPr>
        <w:pStyle w:val="B1"/>
      </w:pPr>
      <w:r w:rsidRPr="00AB5FED">
        <w:lastRenderedPageBreak/>
        <w:t>6.</w:t>
      </w:r>
      <w:r w:rsidRPr="00AB5FED">
        <w:tab/>
        <w:t xml:space="preserve">The receiving </w:t>
      </w:r>
      <w:r>
        <w:t>MCVideo</w:t>
      </w:r>
      <w:r w:rsidRPr="00AB5FED">
        <w:t xml:space="preserve"> clients send the </w:t>
      </w:r>
      <w:r>
        <w:t>MCVideo</w:t>
      </w:r>
      <w:r w:rsidRPr="00AB5FED">
        <w:t xml:space="preserve"> emergency group call response to the </w:t>
      </w:r>
      <w:r>
        <w:t>MCVideo</w:t>
      </w:r>
      <w:r w:rsidRPr="00AB5FED">
        <w:t xml:space="preserve"> server to acknowledge the </w:t>
      </w:r>
      <w:r>
        <w:t>MCVideo</w:t>
      </w:r>
      <w:r w:rsidRPr="00AB5FED">
        <w:t xml:space="preserve"> group emergency request. For a multicast call, these acknowledgements are not sent.</w:t>
      </w:r>
    </w:p>
    <w:p w14:paraId="0F2A613E"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sends the </w:t>
      </w:r>
      <w:r>
        <w:t>MCVideo</w:t>
      </w:r>
      <w:r w:rsidRPr="00AB5FED">
        <w:t xml:space="preserve"> emergency group call response to the </w:t>
      </w:r>
      <w:r>
        <w:t>MCVideo</w:t>
      </w:r>
      <w:r w:rsidRPr="00AB5FED">
        <w:t xml:space="preserve"> user 1 to </w:t>
      </w:r>
      <w:r w:rsidRPr="00AB5FED">
        <w:rPr>
          <w:lang w:eastAsia="en-GB"/>
        </w:rPr>
        <w:t xml:space="preserve">confirm the upgrade request. If the </w:t>
      </w:r>
      <w:r>
        <w:rPr>
          <w:lang w:eastAsia="en-GB"/>
        </w:rPr>
        <w:t>MCVideo</w:t>
      </w:r>
      <w:r w:rsidRPr="00AB5FED">
        <w:rPr>
          <w:lang w:eastAsia="en-GB"/>
        </w:rPr>
        <w:t xml:space="preserve"> emergency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67E150E0" w14:textId="77777777" w:rsidR="00A90238" w:rsidRPr="00AB5FED" w:rsidRDefault="00A90238" w:rsidP="00A90238">
      <w:pPr>
        <w:pStyle w:val="NO"/>
      </w:pPr>
      <w:r w:rsidRPr="00AB5FED">
        <w:t>NOTE </w:t>
      </w:r>
      <w:r>
        <w:t>4</w:t>
      </w:r>
      <w:r w:rsidRPr="00AB5FED">
        <w:t>:</w:t>
      </w:r>
      <w:r w:rsidRPr="00AB5FED">
        <w:tab/>
        <w:t>Step 7 can occur at any time following step 3, and prior to step 8 depending on the conditions to proceed with the call.</w:t>
      </w:r>
    </w:p>
    <w:p w14:paraId="49E89AE9" w14:textId="77777777" w:rsidR="00A90238" w:rsidRPr="00AB5FED" w:rsidRDefault="00A90238" w:rsidP="00A90238">
      <w:r>
        <w:t>MCVideo</w:t>
      </w:r>
      <w:r w:rsidRPr="00AB5FED">
        <w:t xml:space="preserve"> client 1, </w:t>
      </w:r>
      <w:r>
        <w:t>MCVideo</w:t>
      </w:r>
      <w:r w:rsidRPr="00AB5FED">
        <w:t xml:space="preserve"> client 2 and </w:t>
      </w:r>
      <w:r>
        <w:t>MCVideo</w:t>
      </w:r>
      <w:r w:rsidRPr="00AB5FED">
        <w:t xml:space="preserve"> client 3 continue with the </w:t>
      </w:r>
      <w:r>
        <w:t>MCVideo</w:t>
      </w:r>
      <w:r w:rsidRPr="00AB5FED">
        <w:t xml:space="preserve"> group call, which has been transformed into an </w:t>
      </w:r>
      <w:r>
        <w:t>MCVideo</w:t>
      </w:r>
      <w:r w:rsidRPr="00AB5FED">
        <w:t xml:space="preserve"> emergency group call. </w:t>
      </w:r>
      <w:r>
        <w:t>MCVideo</w:t>
      </w:r>
      <w:r w:rsidRPr="00AB5FED">
        <w:t xml:space="preserve"> client 1 can override other clients in the call except those that are also in the </w:t>
      </w:r>
      <w:r>
        <w:t>MCVideo</w:t>
      </w:r>
      <w:r w:rsidRPr="00AB5FED">
        <w:t xml:space="preserve"> emergency state.</w:t>
      </w:r>
    </w:p>
    <w:p w14:paraId="7B8BA7F2" w14:textId="77777777" w:rsidR="00A90238" w:rsidRPr="00AB5FED" w:rsidRDefault="00A90238" w:rsidP="00A90238">
      <w:pPr>
        <w:pStyle w:val="Heading6"/>
      </w:pPr>
      <w:bookmarkStart w:id="470" w:name="_Toc433209769"/>
      <w:bookmarkStart w:id="471" w:name="_Toc460616065"/>
      <w:bookmarkStart w:id="472" w:name="_Toc460616926"/>
      <w:bookmarkStart w:id="473" w:name="_Toc465162538"/>
      <w:bookmarkStart w:id="474" w:name="_Toc185772269"/>
      <w:r>
        <w:t>7.1.2.5</w:t>
      </w:r>
      <w:r w:rsidRPr="00AB5FED">
        <w:t>.1.3</w:t>
      </w:r>
      <w:r w:rsidRPr="00AB5FED">
        <w:tab/>
      </w:r>
      <w:r>
        <w:t>MCVideo</w:t>
      </w:r>
      <w:r w:rsidRPr="00AB5FED">
        <w:t xml:space="preserve"> </w:t>
      </w:r>
      <w:r>
        <w:t xml:space="preserve">in-progress </w:t>
      </w:r>
      <w:r w:rsidRPr="00AB5FED">
        <w:t xml:space="preserve">emergency group </w:t>
      </w:r>
      <w:r>
        <w:t>state</w:t>
      </w:r>
      <w:r w:rsidRPr="00AB5FED">
        <w:t xml:space="preserve"> cancel</w:t>
      </w:r>
      <w:bookmarkEnd w:id="470"/>
      <w:bookmarkEnd w:id="471"/>
      <w:bookmarkEnd w:id="472"/>
      <w:bookmarkEnd w:id="473"/>
      <w:bookmarkEnd w:id="474"/>
    </w:p>
    <w:p w14:paraId="37B6DDCF" w14:textId="77777777" w:rsidR="00A90238" w:rsidRPr="00AB5FED" w:rsidRDefault="00A90238" w:rsidP="00A90238">
      <w:pPr>
        <w:pStyle w:val="NO"/>
      </w:pPr>
      <w:r>
        <w:t>NOTE 1:</w:t>
      </w:r>
      <w:r>
        <w:tab/>
        <w:t>In Rel-14 and Rel-13 versions of this specification the title of this subclause is "MCVideo emergency group call cancel".</w:t>
      </w:r>
    </w:p>
    <w:p w14:paraId="7D682171" w14:textId="77777777" w:rsidR="00A90238" w:rsidRPr="00AB5FED" w:rsidRDefault="00A90238" w:rsidP="00A90238">
      <w:r w:rsidRPr="00AB5FED">
        <w:t xml:space="preserve">The procedure </w:t>
      </w:r>
      <w:r>
        <w:t>describes</w:t>
      </w:r>
      <w:r w:rsidRPr="00AB5FED">
        <w:t xml:space="preserve"> the case where an </w:t>
      </w:r>
      <w:r>
        <w:t>MCVideo</w:t>
      </w:r>
      <w:r w:rsidRPr="00AB5FED">
        <w:t xml:space="preserve"> client cancels an </w:t>
      </w:r>
      <w:r>
        <w:t>MCVideo</w:t>
      </w:r>
      <w:r w:rsidRPr="00AB5FED">
        <w:t xml:space="preserve"> group's in-progress emergency</w:t>
      </w:r>
      <w:r>
        <w:t xml:space="preserve"> state</w:t>
      </w:r>
      <w:r w:rsidRPr="00AB5FED">
        <w:t>.</w:t>
      </w:r>
      <w:r>
        <w:t xml:space="preserve"> The emergency state of the group may alternatively be cancelled by the emergency alert cancellation procedure specified in 3GPP TS 23.280 [16], subclause 10.10.1.2.2.2</w:t>
      </w:r>
      <w:r w:rsidRPr="00AB5FED">
        <w:t>.</w:t>
      </w:r>
    </w:p>
    <w:p w14:paraId="1ED7E4B0" w14:textId="77777777" w:rsidR="00A90238" w:rsidRPr="00AB5FED" w:rsidRDefault="00A90238" w:rsidP="00A90238">
      <w:r w:rsidRPr="00AB5FED">
        <w:t>Procedures in figure </w:t>
      </w:r>
      <w:r>
        <w:t>7.1.2.5</w:t>
      </w:r>
      <w:r w:rsidRPr="00AB5FED">
        <w:t xml:space="preserve">.1.3-1 are the signalling control plane procedures for the </w:t>
      </w:r>
      <w:r>
        <w:t>MCVideo</w:t>
      </w:r>
      <w:r w:rsidRPr="00AB5FED">
        <w:t xml:space="preserve"> client cancelling an in-progress emergency</w:t>
      </w:r>
      <w:r>
        <w:t xml:space="preserve"> of a group</w:t>
      </w:r>
      <w:r w:rsidRPr="00AB5FED">
        <w:t>.</w:t>
      </w:r>
    </w:p>
    <w:p w14:paraId="5B6CF87F" w14:textId="77777777" w:rsidR="00A90238" w:rsidRPr="00AB5FED" w:rsidRDefault="00A90238" w:rsidP="00A90238">
      <w:pPr>
        <w:pStyle w:val="NO"/>
      </w:pPr>
      <w:r w:rsidRPr="00AB5FED">
        <w:t>NOTE </w:t>
      </w:r>
      <w:r>
        <w:t>2</w:t>
      </w:r>
      <w:r w:rsidRPr="00AB5FED">
        <w:t>:</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7E8601B1" w14:textId="77777777" w:rsidR="00A90238" w:rsidRPr="00AB5FED" w:rsidRDefault="00A90238" w:rsidP="00A90238">
      <w:pPr>
        <w:pStyle w:val="NO"/>
      </w:pPr>
      <w:r w:rsidRPr="00AB5FED">
        <w:t>NOTE </w:t>
      </w:r>
      <w:r>
        <w:t>3</w:t>
      </w:r>
      <w:r w:rsidRPr="00AB5FED">
        <w:t>:</w:t>
      </w:r>
      <w:r w:rsidRPr="00AB5FED">
        <w:tab/>
        <w:t xml:space="preserve">The end of the </w:t>
      </w:r>
      <w:r>
        <w:t>MCVideo</w:t>
      </w:r>
      <w:r w:rsidRPr="00AB5FED">
        <w:t xml:space="preserve"> emergency group call does not cancel the </w:t>
      </w:r>
      <w:r>
        <w:t>MCVideo</w:t>
      </w:r>
      <w:r w:rsidRPr="00AB5FED">
        <w:t xml:space="preserve"> group's in-progress emergency state. It is explicitly cancelled by an authorized user</w:t>
      </w:r>
      <w:r>
        <w:t xml:space="preserve"> using this procedure, or by the emergency alert cancellation procedure specified in 3GPP TS 23.280 [5], subclause 10.10.1.2.2.2</w:t>
      </w:r>
      <w:r w:rsidRPr="00AB5FED">
        <w:t>.</w:t>
      </w:r>
    </w:p>
    <w:p w14:paraId="75FBD02B" w14:textId="77777777" w:rsidR="00A90238" w:rsidRPr="00AB5FED" w:rsidRDefault="00A90238" w:rsidP="00A90238">
      <w:r w:rsidRPr="00AB5FED">
        <w:t>Pre-conditions:</w:t>
      </w:r>
    </w:p>
    <w:p w14:paraId="586DFEFA"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0EDB9251" w14:textId="77777777" w:rsidR="00A90238" w:rsidRPr="00AB5FED" w:rsidRDefault="00A90238" w:rsidP="00A90238">
      <w:pPr>
        <w:pStyle w:val="B1"/>
      </w:pPr>
      <w:r w:rsidRPr="00AB5FED">
        <w:t>2.</w:t>
      </w:r>
      <w:r w:rsidRPr="00AB5FED">
        <w:tab/>
        <w:t xml:space="preserve">All members of the </w:t>
      </w:r>
      <w:r>
        <w:t>MCVideo</w:t>
      </w:r>
      <w:r w:rsidRPr="00AB5FED">
        <w:t xml:space="preserve"> group belong to the same </w:t>
      </w:r>
      <w:r>
        <w:t>MC</w:t>
      </w:r>
      <w:r w:rsidRPr="00AB5FED">
        <w:t xml:space="preserve"> system.</w:t>
      </w:r>
    </w:p>
    <w:p w14:paraId="1888EA92" w14:textId="77777777" w:rsidR="00A90238" w:rsidRPr="00AB5FED" w:rsidRDefault="00A90238" w:rsidP="00A90238">
      <w:pPr>
        <w:pStyle w:val="B1"/>
      </w:pPr>
      <w:r w:rsidRPr="00AB5FED">
        <w:t>3.</w:t>
      </w:r>
      <w:r w:rsidRPr="00AB5FED">
        <w:tab/>
      </w:r>
      <w:r>
        <w:t>MCVideo</w:t>
      </w:r>
      <w:r w:rsidRPr="00AB5FED">
        <w:t xml:space="preserve"> group members have been notified about the in-progress emergency.</w:t>
      </w:r>
    </w:p>
    <w:p w14:paraId="579B9EE8" w14:textId="77777777" w:rsidR="00A90238" w:rsidRPr="00AB5FED" w:rsidRDefault="00A90238" w:rsidP="00A90238">
      <w:pPr>
        <w:pStyle w:val="B1"/>
      </w:pPr>
      <w:r w:rsidRPr="00AB5FED">
        <w:t>4.</w:t>
      </w:r>
      <w:r w:rsidRPr="00AB5FED">
        <w:tab/>
        <w:t xml:space="preserve">The </w:t>
      </w:r>
      <w:r>
        <w:t>MCVideo</w:t>
      </w:r>
      <w:r w:rsidRPr="00AB5FED">
        <w:t xml:space="preserve"> group is in the in-progress emergency state and has prioritized bearer support.</w:t>
      </w:r>
    </w:p>
    <w:p w14:paraId="082C0925" w14:textId="77777777" w:rsidR="00A90238" w:rsidRPr="00AB5FED" w:rsidRDefault="00A90238" w:rsidP="00A90238">
      <w:pPr>
        <w:pStyle w:val="B1"/>
      </w:pPr>
      <w:r w:rsidRPr="00AB5FED">
        <w:t>5.</w:t>
      </w:r>
      <w:r w:rsidRPr="00AB5FED">
        <w:tab/>
      </w:r>
      <w:r>
        <w:t>MCVideo</w:t>
      </w:r>
      <w:r w:rsidRPr="00AB5FED">
        <w:t xml:space="preserve"> client 1 previously initiated the in-progress emergency</w:t>
      </w:r>
      <w:r>
        <w:t xml:space="preserve"> for the group</w:t>
      </w:r>
      <w:r w:rsidRPr="00AB5FED">
        <w:t>.</w:t>
      </w:r>
    </w:p>
    <w:p w14:paraId="1C678245" w14:textId="77777777" w:rsidR="00A90238" w:rsidRPr="00AB5FED" w:rsidRDefault="00A90238" w:rsidP="00A90238">
      <w:pPr>
        <w:pStyle w:val="TH"/>
      </w:pPr>
      <w:r w:rsidRPr="00AB5FED">
        <w:object w:dxaOrig="8418" w:dyaOrig="7633" w14:anchorId="1E0DAC37">
          <v:shape id="_x0000_i1040" type="#_x0000_t75" style="width:421.05pt;height:381.9pt" o:ole="">
            <v:imagedata r:id="rId41" o:title=""/>
          </v:shape>
          <o:OLEObject Type="Embed" ProgID="Visio.Drawing.11" ShapeID="_x0000_i1040" DrawAspect="Content" ObjectID="_1796385388" r:id="rId42"/>
        </w:object>
      </w:r>
    </w:p>
    <w:p w14:paraId="49FD62E3" w14:textId="77777777" w:rsidR="00A90238" w:rsidRPr="00AB5FED" w:rsidRDefault="00A90238" w:rsidP="00A90238">
      <w:pPr>
        <w:pStyle w:val="TF"/>
      </w:pPr>
      <w:r w:rsidRPr="00AB5FED">
        <w:t>Figure </w:t>
      </w:r>
      <w:r>
        <w:t>7.1.2.5.</w:t>
      </w:r>
      <w:r w:rsidRPr="00AB5FED">
        <w:t xml:space="preserve">1.3-1: </w:t>
      </w:r>
      <w:r>
        <w:t>MCVideo</w:t>
      </w:r>
      <w:r w:rsidRPr="00AB5FED">
        <w:t xml:space="preserve"> </w:t>
      </w:r>
      <w:r>
        <w:t xml:space="preserve">in-progress </w:t>
      </w:r>
      <w:r w:rsidRPr="00AB5FED">
        <w:t xml:space="preserve">emergency group </w:t>
      </w:r>
      <w:r>
        <w:t xml:space="preserve">state </w:t>
      </w:r>
      <w:r w:rsidRPr="00AB5FED">
        <w:t>cancel</w:t>
      </w:r>
    </w:p>
    <w:p w14:paraId="18C785CB" w14:textId="77777777" w:rsidR="00A90238" w:rsidRPr="00AB5FED"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w:t>
      </w:r>
      <w:r>
        <w:t xml:space="preserve">in-progress </w:t>
      </w:r>
      <w:r w:rsidRPr="00AB5FED">
        <w:t xml:space="preserve">emergency group </w:t>
      </w:r>
      <w:r>
        <w:t xml:space="preserve">state </w:t>
      </w:r>
      <w:r w:rsidRPr="00AB5FED">
        <w:t>cancel.</w:t>
      </w:r>
    </w:p>
    <w:p w14:paraId="396482BB" w14:textId="77777777" w:rsidR="00A90238" w:rsidRPr="00AB5FED" w:rsidRDefault="00A90238" w:rsidP="00A90238">
      <w:pPr>
        <w:pStyle w:val="NO"/>
      </w:pPr>
      <w:r w:rsidRPr="00AB5FED">
        <w:t>NOTE </w:t>
      </w:r>
      <w:r>
        <w:t>4</w:t>
      </w:r>
      <w:r w:rsidRPr="00AB5FED">
        <w:t>:</w:t>
      </w:r>
      <w:r w:rsidRPr="00AB5FED">
        <w:tab/>
        <w:t xml:space="preserve">An </w:t>
      </w:r>
      <w:r>
        <w:t>MCVideo</w:t>
      </w:r>
      <w:r w:rsidRPr="00AB5FED">
        <w:t xml:space="preserve"> user authorized to cancel in-progress emergencies on the </w:t>
      </w:r>
      <w:r>
        <w:t>MCVideo</w:t>
      </w:r>
      <w:r w:rsidRPr="00AB5FED">
        <w:t xml:space="preserve"> group can also be authorised to cancel the </w:t>
      </w:r>
      <w:r>
        <w:t>MCVideo</w:t>
      </w:r>
      <w:r w:rsidRPr="00AB5FED">
        <w:t xml:space="preserve"> emergency alert in addition to the initiator. However, only the initiator can cancel the initiator's local </w:t>
      </w:r>
      <w:r>
        <w:t>MCVideo</w:t>
      </w:r>
      <w:r w:rsidRPr="00AB5FED">
        <w:t xml:space="preserve"> emergency state.</w:t>
      </w:r>
    </w:p>
    <w:p w14:paraId="5FF80C6F" w14:textId="77777777" w:rsidR="00A90238" w:rsidRPr="00AB5FED" w:rsidRDefault="00A90238" w:rsidP="00A90238">
      <w:pPr>
        <w:pStyle w:val="B1"/>
      </w:pPr>
      <w:r w:rsidRPr="00AB5FED">
        <w:t>2.</w:t>
      </w:r>
      <w:r w:rsidRPr="00AB5FED">
        <w:tab/>
      </w:r>
      <w:r>
        <w:t>MCVideo</w:t>
      </w:r>
      <w:r w:rsidRPr="00AB5FED">
        <w:t xml:space="preserve"> client 1 sends an </w:t>
      </w:r>
      <w:r>
        <w:t>MCVideo</w:t>
      </w:r>
      <w:r w:rsidRPr="00AB5FED">
        <w:t xml:space="preserve"> </w:t>
      </w:r>
      <w:r>
        <w:t xml:space="preserve">in-progress </w:t>
      </w:r>
      <w:r w:rsidRPr="00AB5FED">
        <w:t xml:space="preserve">emergency group </w:t>
      </w:r>
      <w:r>
        <w:t>state</w:t>
      </w:r>
      <w:r w:rsidRPr="00AB5FED">
        <w:t xml:space="preserve"> cancel request to the </w:t>
      </w:r>
      <w:r>
        <w:t>MCVideo</w:t>
      </w:r>
      <w:r w:rsidRPr="00AB5FED">
        <w:t xml:space="preserve"> server. </w:t>
      </w:r>
    </w:p>
    <w:p w14:paraId="4A01E99F" w14:textId="77777777" w:rsidR="00A90238" w:rsidRDefault="00A90238" w:rsidP="00A90238">
      <w:pPr>
        <w:pStyle w:val="NO"/>
      </w:pPr>
      <w:r w:rsidRPr="00AB5FED">
        <w:t>NOTE </w:t>
      </w:r>
      <w:r>
        <w:t>5</w:t>
      </w:r>
      <w:r w:rsidRPr="00AB5FED">
        <w:t>:</w:t>
      </w:r>
      <w:r w:rsidRPr="00AB5FED">
        <w:tab/>
      </w:r>
      <w:r>
        <w:t>If an</w:t>
      </w:r>
      <w:r w:rsidRPr="00AB5FED">
        <w:t xml:space="preserve"> </w:t>
      </w:r>
      <w:r>
        <w:t>MCVideo</w:t>
      </w:r>
      <w:r w:rsidRPr="00AB5FED">
        <w:t xml:space="preserve"> emergency alert</w:t>
      </w:r>
      <w:r>
        <w:t xml:space="preserve"> relating to MCVideo client 1 is</w:t>
      </w:r>
      <w:r w:rsidRPr="00AB5FED">
        <w:t xml:space="preserve"> in effect together with an </w:t>
      </w:r>
      <w:r>
        <w:t>MCVideo</w:t>
      </w:r>
      <w:r w:rsidRPr="00AB5FED">
        <w:t xml:space="preserve"> </w:t>
      </w:r>
      <w:r>
        <w:t xml:space="preserve">in-progress </w:t>
      </w:r>
      <w:r w:rsidRPr="00AB5FED">
        <w:t xml:space="preserve">emergency group </w:t>
      </w:r>
      <w:r>
        <w:t>state</w:t>
      </w:r>
      <w:r w:rsidRPr="00AB5FED">
        <w:t xml:space="preserve"> on the </w:t>
      </w:r>
      <w:r>
        <w:t>MCVideo</w:t>
      </w:r>
      <w:r w:rsidRPr="00AB5FED">
        <w:t xml:space="preserve"> group, the </w:t>
      </w:r>
      <w:r>
        <w:t>MCVideo</w:t>
      </w:r>
      <w:r w:rsidRPr="00AB5FED">
        <w:t xml:space="preserve"> emergency alert</w:t>
      </w:r>
      <w:r w:rsidRPr="009E77F2">
        <w:t xml:space="preserve"> </w:t>
      </w:r>
      <w:r>
        <w:t>of MCVideo client 1</w:t>
      </w:r>
      <w:r w:rsidRPr="00AB5FED">
        <w:t xml:space="preserve"> can be cancelled at the same time. In that case, the </w:t>
      </w:r>
      <w:r>
        <w:t>MCVideo</w:t>
      </w:r>
      <w:r w:rsidRPr="00AB5FED">
        <w:t xml:space="preserve"> </w:t>
      </w:r>
      <w:r>
        <w:t xml:space="preserve">in-progress </w:t>
      </w:r>
      <w:r w:rsidRPr="00AB5FED">
        <w:t xml:space="preserve">emergency group </w:t>
      </w:r>
      <w:r>
        <w:t>state</w:t>
      </w:r>
      <w:r w:rsidRPr="00AB5FED">
        <w:t xml:space="preserve"> request carries an indication that the </w:t>
      </w:r>
      <w:r>
        <w:t xml:space="preserve">emergency </w:t>
      </w:r>
      <w:r w:rsidRPr="00AB5FED">
        <w:t>alert</w:t>
      </w:r>
      <w:r w:rsidRPr="009E77F2">
        <w:t xml:space="preserve"> </w:t>
      </w:r>
      <w:r>
        <w:t>of MCVideo client 1</w:t>
      </w:r>
      <w:r w:rsidRPr="00AB5FED">
        <w:t xml:space="preserve"> is also being cancelled.</w:t>
      </w:r>
      <w:r w:rsidRPr="009E77F2">
        <w:t xml:space="preserve"> </w:t>
      </w:r>
    </w:p>
    <w:p w14:paraId="466C56CC" w14:textId="162B1873" w:rsidR="00A90238" w:rsidRPr="00AB5FED" w:rsidRDefault="00A90238" w:rsidP="00A90238">
      <w:pPr>
        <w:pStyle w:val="NO"/>
        <w:rPr>
          <w:lang w:eastAsia="en-GB"/>
        </w:rPr>
      </w:pPr>
      <w:r>
        <w:t>NOTE</w:t>
      </w:r>
      <w:r w:rsidR="00792D0A">
        <w:t> </w:t>
      </w:r>
      <w:r>
        <w:t>6:</w:t>
      </w:r>
      <w:r>
        <w:tab/>
        <w:t>If an MCVideo in-progress emergency group state cancel request is received by the MCVideo server while a group member that is in the emergency state is transmitting, the MCVideo in-progress emergency group state cancel request is rejected by the MCVideo server.</w:t>
      </w:r>
    </w:p>
    <w:p w14:paraId="454AA860" w14:textId="77777777" w:rsidR="00A90238" w:rsidRPr="00AB5FED" w:rsidRDefault="00A90238" w:rsidP="00A90238">
      <w:pPr>
        <w:pStyle w:val="B1"/>
      </w:pPr>
      <w:r w:rsidRPr="00AB5FED">
        <w:t>3.</w:t>
      </w:r>
      <w:r w:rsidRPr="00AB5FED">
        <w:tab/>
      </w:r>
      <w:r>
        <w:t>MCVideo</w:t>
      </w:r>
      <w:r w:rsidRPr="00AB5FED">
        <w:t xml:space="preserve"> server resolves the </w:t>
      </w:r>
      <w:r>
        <w:t>MCVideo</w:t>
      </w:r>
      <w:r w:rsidRPr="00AB5FED">
        <w:t xml:space="preserve"> group ID to determine the members of that </w:t>
      </w:r>
      <w:r>
        <w:t>MCVideo</w:t>
      </w:r>
      <w:r w:rsidRPr="00AB5FED">
        <w:t xml:space="preserve"> group and their affiliation status, based upon the information from group management server.</w:t>
      </w:r>
    </w:p>
    <w:p w14:paraId="5C2A43AA" w14:textId="77777777" w:rsidR="00A90238" w:rsidRPr="00AB5FED" w:rsidRDefault="00A90238" w:rsidP="00A90238">
      <w:pPr>
        <w:pStyle w:val="B1"/>
      </w:pPr>
      <w:r w:rsidRPr="00AB5FED">
        <w:t>4.</w:t>
      </w:r>
      <w:r w:rsidRPr="00AB5FED">
        <w:tab/>
        <w:t xml:space="preserve">The </w:t>
      </w:r>
      <w:r>
        <w:t>MCVideo</w:t>
      </w:r>
      <w:r w:rsidRPr="00AB5FED">
        <w:t xml:space="preserve"> server adjusts the priority of the underlying bearer; priority treatment is no longer required. The </w:t>
      </w:r>
      <w:r>
        <w:t>MCVideo</w:t>
      </w:r>
      <w:r w:rsidRPr="00AB5FED">
        <w:t xml:space="preserve"> server cancels/resets the emergency in-progress state of the </w:t>
      </w:r>
      <w:r>
        <w:t>MCVideo</w:t>
      </w:r>
      <w:r w:rsidRPr="00AB5FED">
        <w:t xml:space="preserve"> group.</w:t>
      </w:r>
    </w:p>
    <w:p w14:paraId="5C72B3F6" w14:textId="77777777" w:rsidR="00A90238" w:rsidRPr="00AB5FED" w:rsidRDefault="00A90238" w:rsidP="00A90238">
      <w:pPr>
        <w:pStyle w:val="B1"/>
      </w:pPr>
      <w:r w:rsidRPr="00AB5FED">
        <w:t>5.</w:t>
      </w:r>
      <w:r w:rsidRPr="00AB5FED">
        <w:tab/>
        <w:t xml:space="preserve">The </w:t>
      </w:r>
      <w:r>
        <w:t>MCVideo</w:t>
      </w:r>
      <w:r w:rsidRPr="00AB5FED">
        <w:t xml:space="preserve"> server sends an </w:t>
      </w:r>
      <w:r>
        <w:t>MCVideo</w:t>
      </w:r>
      <w:r w:rsidRPr="00AB5FED">
        <w:t xml:space="preserve"> </w:t>
      </w:r>
      <w:r>
        <w:t xml:space="preserve">in-progress </w:t>
      </w:r>
      <w:r w:rsidRPr="00AB5FED">
        <w:t xml:space="preserve">emergency group </w:t>
      </w:r>
      <w:r>
        <w:t xml:space="preserve">state </w:t>
      </w:r>
      <w:r w:rsidRPr="00AB5FED">
        <w:t xml:space="preserve">cancel request to the </w:t>
      </w:r>
      <w:r>
        <w:t>MCVideo</w:t>
      </w:r>
      <w:r w:rsidRPr="00AB5FED">
        <w:t xml:space="preserve"> group members.</w:t>
      </w:r>
    </w:p>
    <w:p w14:paraId="376ED117" w14:textId="77777777" w:rsidR="00A90238" w:rsidRPr="00AB5FED" w:rsidRDefault="00A90238" w:rsidP="00A90238">
      <w:pPr>
        <w:pStyle w:val="B1"/>
      </w:pPr>
      <w:r w:rsidRPr="00AB5FED">
        <w:t>6.</w:t>
      </w:r>
      <w:r w:rsidRPr="00AB5FED">
        <w:tab/>
      </w:r>
      <w:r>
        <w:t>MCVideo</w:t>
      </w:r>
      <w:r w:rsidRPr="00AB5FED">
        <w:t xml:space="preserve"> group members are notified of the </w:t>
      </w:r>
      <w:r>
        <w:t>MCVideo</w:t>
      </w:r>
      <w:r w:rsidRPr="00AB5FED">
        <w:t xml:space="preserve"> </w:t>
      </w:r>
      <w:r>
        <w:t xml:space="preserve">in-progress </w:t>
      </w:r>
      <w:r w:rsidRPr="00AB5FED">
        <w:t xml:space="preserve">emergency </w:t>
      </w:r>
      <w:r>
        <w:t xml:space="preserve">group state </w:t>
      </w:r>
      <w:r w:rsidRPr="00AB5FED">
        <w:t>cancel.</w:t>
      </w:r>
    </w:p>
    <w:p w14:paraId="31582856" w14:textId="77777777" w:rsidR="00A90238" w:rsidRPr="00AB5FED" w:rsidRDefault="00A90238" w:rsidP="00A90238">
      <w:pPr>
        <w:pStyle w:val="B1"/>
      </w:pPr>
      <w:r w:rsidRPr="00AB5FED">
        <w:lastRenderedPageBreak/>
        <w:t>7.</w:t>
      </w:r>
      <w:r w:rsidRPr="00AB5FED">
        <w:tab/>
        <w:t xml:space="preserve">The receiving </w:t>
      </w:r>
      <w:r>
        <w:t>MCVideo</w:t>
      </w:r>
      <w:r w:rsidRPr="00AB5FED">
        <w:t xml:space="preserve"> clients send the </w:t>
      </w:r>
      <w:r>
        <w:t>MCVideo</w:t>
      </w:r>
      <w:r w:rsidRPr="00AB5FED">
        <w:t xml:space="preserve"> </w:t>
      </w:r>
      <w:r>
        <w:t xml:space="preserve">in-progress </w:t>
      </w:r>
      <w:r w:rsidRPr="00AB5FED">
        <w:t xml:space="preserve">emergency group </w:t>
      </w:r>
      <w:r>
        <w:t>state</w:t>
      </w:r>
      <w:r w:rsidRPr="00AB5FED">
        <w:t xml:space="preserve"> cancel response to the </w:t>
      </w:r>
      <w:r>
        <w:t>MCVideo</w:t>
      </w:r>
      <w:r w:rsidRPr="00AB5FED">
        <w:t xml:space="preserve"> server to acknowledge the </w:t>
      </w:r>
      <w:r>
        <w:t>MCVideo</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1E1041F0"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w:t>
      </w:r>
      <w:r>
        <w:rPr>
          <w:lang w:eastAsia="en-GB"/>
        </w:rPr>
        <w:t xml:space="preserve">in-progress </w:t>
      </w:r>
      <w:r w:rsidRPr="00AB5FED">
        <w:rPr>
          <w:lang w:eastAsia="en-GB"/>
        </w:rPr>
        <w:t xml:space="preserve">emergency group </w:t>
      </w:r>
      <w:r>
        <w:rPr>
          <w:lang w:eastAsia="en-GB"/>
        </w:rPr>
        <w:t>state</w:t>
      </w:r>
      <w:r w:rsidRPr="00AB5FED">
        <w:rPr>
          <w:lang w:eastAsia="en-GB"/>
        </w:rPr>
        <w:t xml:space="preserve"> cancel response to the </w:t>
      </w:r>
      <w:r>
        <w:rPr>
          <w:lang w:eastAsia="en-GB"/>
        </w:rPr>
        <w:t>MCVideo</w:t>
      </w:r>
      <w:r w:rsidRPr="00AB5FED">
        <w:rPr>
          <w:lang w:eastAsia="en-GB"/>
        </w:rPr>
        <w:t xml:space="preserve"> user 1 to confirm the </w:t>
      </w:r>
      <w:r>
        <w:rPr>
          <w:lang w:eastAsia="en-GB"/>
        </w:rPr>
        <w:t>MCVideo</w:t>
      </w:r>
      <w:r w:rsidRPr="00AB5FED">
        <w:rPr>
          <w:lang w:eastAsia="en-GB"/>
        </w:rPr>
        <w:t xml:space="preserve"> </w:t>
      </w:r>
      <w:r>
        <w:rPr>
          <w:lang w:eastAsia="en-GB"/>
        </w:rPr>
        <w:t xml:space="preserve">in-progress </w:t>
      </w:r>
      <w:r w:rsidRPr="00AB5FED">
        <w:rPr>
          <w:lang w:eastAsia="en-GB"/>
        </w:rPr>
        <w:t xml:space="preserve">emergency group </w:t>
      </w:r>
      <w:r>
        <w:rPr>
          <w:lang w:eastAsia="en-GB"/>
        </w:rPr>
        <w:t xml:space="preserve">state </w:t>
      </w:r>
      <w:r w:rsidRPr="00AB5FED">
        <w:rPr>
          <w:lang w:eastAsia="en-GB"/>
        </w:rPr>
        <w:t xml:space="preserve">cancel. </w:t>
      </w:r>
      <w:r>
        <w:rPr>
          <w:lang w:eastAsia="en-GB"/>
        </w:rPr>
        <w:t xml:space="preserve">If the </w:t>
      </w:r>
      <w:r w:rsidRPr="00AB5FED">
        <w:rPr>
          <w:lang w:eastAsia="en-GB"/>
        </w:rPr>
        <w:t>MC</w:t>
      </w:r>
      <w:r>
        <w:rPr>
          <w:lang w:eastAsia="en-GB"/>
        </w:rPr>
        <w:t>Video</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t>"</w:t>
      </w:r>
      <w:r>
        <w:rPr>
          <w:lang w:eastAsia="en-GB"/>
        </w:rPr>
        <w:t>Alert indicator</w:t>
      </w:r>
      <w:r>
        <w:t>"</w:t>
      </w:r>
      <w:r>
        <w:rPr>
          <w:lang w:eastAsia="en-GB"/>
        </w:rPr>
        <w:t xml:space="preserve"> IE, the MCVideo</w:t>
      </w:r>
      <w:r w:rsidRPr="00AB5FED">
        <w:rPr>
          <w:lang w:eastAsia="en-GB"/>
        </w:rPr>
        <w:t xml:space="preserve"> client 1 resets its local emergency status</w:t>
      </w:r>
      <w:r>
        <w:rPr>
          <w:lang w:eastAsia="en-GB"/>
        </w:rPr>
        <w:t>.</w:t>
      </w:r>
      <w:r w:rsidRPr="00AB5FED">
        <w:rPr>
          <w:lang w:eastAsia="en-GB"/>
        </w:rPr>
        <w:t xml:space="preserve"> </w:t>
      </w:r>
    </w:p>
    <w:p w14:paraId="70BE4DBB" w14:textId="77777777" w:rsidR="00A90238" w:rsidRPr="00AB5FED" w:rsidRDefault="00A90238" w:rsidP="00A90238">
      <w:pPr>
        <w:pStyle w:val="NO"/>
      </w:pPr>
      <w:r w:rsidRPr="00AB5FED">
        <w:t>NOTE </w:t>
      </w:r>
      <w:r>
        <w:t>7</w:t>
      </w:r>
      <w:r w:rsidRPr="00AB5FED">
        <w:t>:</w:t>
      </w:r>
      <w:r w:rsidRPr="00AB5FED">
        <w:tab/>
        <w:t>Step 8 can occur at any time following step 4, depending on the conditions to proceed with the call.</w:t>
      </w:r>
    </w:p>
    <w:p w14:paraId="4FB8EBF4" w14:textId="77777777" w:rsidR="00A90238" w:rsidRPr="00AB5FED" w:rsidRDefault="00A90238" w:rsidP="00A90238">
      <w:pPr>
        <w:pStyle w:val="Heading5"/>
        <w:rPr>
          <w:lang w:val="nl-NL"/>
        </w:rPr>
      </w:pPr>
      <w:bookmarkStart w:id="475" w:name="_Toc433209770"/>
      <w:bookmarkStart w:id="476" w:name="_Toc460616066"/>
      <w:bookmarkStart w:id="477" w:name="_Toc460616927"/>
      <w:bookmarkStart w:id="478" w:name="_Toc465162539"/>
      <w:bookmarkStart w:id="479" w:name="_Toc185772270"/>
      <w:r>
        <w:t>7.1.2.5</w:t>
      </w:r>
      <w:r w:rsidRPr="00AB5FED">
        <w:t>.2</w:t>
      </w:r>
      <w:r w:rsidRPr="00AB5FED">
        <w:tab/>
      </w:r>
      <w:r>
        <w:t>MCVideo</w:t>
      </w:r>
      <w:r w:rsidRPr="00AB5FED">
        <w:t xml:space="preserve"> imminent peril group call</w:t>
      </w:r>
      <w:bookmarkEnd w:id="475"/>
      <w:bookmarkEnd w:id="476"/>
      <w:bookmarkEnd w:id="477"/>
      <w:bookmarkEnd w:id="478"/>
      <w:bookmarkEnd w:id="479"/>
    </w:p>
    <w:p w14:paraId="0440D493" w14:textId="77777777" w:rsidR="00A90238" w:rsidRPr="00AB5FED" w:rsidRDefault="00A90238" w:rsidP="00A90238">
      <w:pPr>
        <w:pStyle w:val="Heading6"/>
      </w:pPr>
      <w:bookmarkStart w:id="480" w:name="_Toc433209771"/>
      <w:bookmarkStart w:id="481" w:name="_Toc460616067"/>
      <w:bookmarkStart w:id="482" w:name="_Toc460616928"/>
      <w:bookmarkStart w:id="483" w:name="_Toc465162540"/>
      <w:bookmarkStart w:id="484" w:name="_Toc185772271"/>
      <w:r>
        <w:t>7.1.2.5</w:t>
      </w:r>
      <w:r w:rsidRPr="00AB5FED">
        <w:t>.2.1</w:t>
      </w:r>
      <w:r w:rsidRPr="00AB5FED">
        <w:tab/>
      </w:r>
      <w:r>
        <w:t>MCVideo</w:t>
      </w:r>
      <w:r w:rsidRPr="00AB5FED">
        <w:t xml:space="preserve"> imminent peril group call commencement</w:t>
      </w:r>
      <w:bookmarkEnd w:id="480"/>
      <w:bookmarkEnd w:id="481"/>
      <w:bookmarkEnd w:id="482"/>
      <w:bookmarkEnd w:id="483"/>
      <w:bookmarkEnd w:id="484"/>
      <w:r w:rsidRPr="00AB5FED">
        <w:t xml:space="preserve"> </w:t>
      </w:r>
    </w:p>
    <w:p w14:paraId="4627B237"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is initiating a</w:t>
      </w:r>
      <w:r w:rsidRPr="00AB5FED">
        <w:rPr>
          <w:rFonts w:hint="eastAsia"/>
          <w:lang w:eastAsia="en-GB"/>
        </w:rPr>
        <w:t>n</w:t>
      </w:r>
      <w:r w:rsidRPr="00AB5FED">
        <w:rPr>
          <w:lang w:eastAsia="en-GB"/>
        </w:rPr>
        <w:t xml:space="preserve"> imminent peril group call for communicating with the affiliated </w:t>
      </w:r>
      <w:r>
        <w:rPr>
          <w:lang w:eastAsia="en-GB"/>
        </w:rPr>
        <w:t>MCVideo</w:t>
      </w:r>
      <w:r w:rsidRPr="00AB5FED">
        <w:rPr>
          <w:lang w:eastAsia="en-GB"/>
        </w:rPr>
        <w:t xml:space="preserve"> members of that </w:t>
      </w:r>
      <w:r>
        <w:rPr>
          <w:lang w:eastAsia="en-GB"/>
        </w:rPr>
        <w:t>MCVideo</w:t>
      </w:r>
      <w:r w:rsidRPr="00AB5FED">
        <w:rPr>
          <w:lang w:eastAsia="en-GB"/>
        </w:rPr>
        <w:t xml:space="preserve"> group. </w:t>
      </w:r>
      <w:r w:rsidRPr="00AB5FED">
        <w:t xml:space="preserve">This procedure will gain elevated access privilege for the </w:t>
      </w:r>
      <w:r>
        <w:t>MCVideo</w:t>
      </w:r>
      <w:r w:rsidRPr="00AB5FED">
        <w:t xml:space="preserve"> client if it is not already in that state. The access privilege for other applications will not necessarily be affected.</w:t>
      </w:r>
    </w:p>
    <w:p w14:paraId="7BECC543" w14:textId="77777777" w:rsidR="00A90238" w:rsidRPr="00AB5FED" w:rsidRDefault="00A90238" w:rsidP="00A90238">
      <w:pPr>
        <w:rPr>
          <w:lang w:eastAsia="en-GB"/>
        </w:rPr>
      </w:pPr>
      <w:r w:rsidRPr="00AB5FED">
        <w:rPr>
          <w:lang w:eastAsia="en-GB"/>
        </w:rPr>
        <w:t>Procedures in figure </w:t>
      </w:r>
      <w:r>
        <w:t>7.1.2.5</w:t>
      </w:r>
      <w:r w:rsidRPr="00AB5FED">
        <w:t xml:space="preserve">.2.1-1 </w:t>
      </w:r>
      <w:r w:rsidRPr="00AB5FED">
        <w:rPr>
          <w:lang w:eastAsia="en-GB"/>
        </w:rPr>
        <w:t xml:space="preserve">are the signalling control plane procedures for the </w:t>
      </w:r>
      <w:r>
        <w:rPr>
          <w:lang w:eastAsia="en-GB"/>
        </w:rPr>
        <w:t>MCVideo</w:t>
      </w:r>
      <w:r w:rsidRPr="00AB5FED">
        <w:rPr>
          <w:lang w:eastAsia="en-GB"/>
        </w:rPr>
        <w:t xml:space="preserve"> client initiating establishment of an imminent peril group call with an </w:t>
      </w:r>
      <w:r>
        <w:rPr>
          <w:lang w:eastAsia="en-GB"/>
        </w:rPr>
        <w:t>MCVideo</w:t>
      </w:r>
      <w:r w:rsidRPr="00AB5FED">
        <w:rPr>
          <w:lang w:eastAsia="en-GB"/>
        </w:rPr>
        <w:t xml:space="preserve"> group i.e., </w:t>
      </w:r>
      <w:r>
        <w:rPr>
          <w:lang w:eastAsia="en-GB"/>
        </w:rPr>
        <w:t>MCVideo</w:t>
      </w:r>
      <w:r w:rsidRPr="00AB5FED">
        <w:rPr>
          <w:lang w:eastAsia="en-GB"/>
        </w:rPr>
        <w:t xml:space="preserve"> users on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belong to the same </w:t>
      </w:r>
      <w:r>
        <w:rPr>
          <w:lang w:eastAsia="en-GB"/>
        </w:rPr>
        <w:t>MCVideo</w:t>
      </w:r>
      <w:r w:rsidRPr="00AB5FED">
        <w:rPr>
          <w:lang w:eastAsia="en-GB"/>
        </w:rPr>
        <w:t xml:space="preserve"> group which is defined on </w:t>
      </w:r>
      <w:r>
        <w:rPr>
          <w:lang w:eastAsia="en-GB"/>
        </w:rPr>
        <w:t>MCVideo</w:t>
      </w:r>
      <w:r w:rsidRPr="00AB5FED">
        <w:rPr>
          <w:lang w:eastAsia="en-GB"/>
        </w:rPr>
        <w:t xml:space="preserve"> group management server.</w:t>
      </w:r>
    </w:p>
    <w:p w14:paraId="4558A103" w14:textId="77777777" w:rsidR="00A90238" w:rsidRPr="00AB5FED" w:rsidRDefault="00A90238" w:rsidP="00A90238">
      <w:pPr>
        <w:rPr>
          <w:lang w:eastAsia="en-GB"/>
        </w:rPr>
      </w:pPr>
      <w:r w:rsidRPr="00AB5FED">
        <w:rPr>
          <w:lang w:eastAsia="en-GB"/>
        </w:rPr>
        <w:t>Pre-conditions:</w:t>
      </w:r>
    </w:p>
    <w:p w14:paraId="7425CBB9" w14:textId="77777777" w:rsidR="00A90238" w:rsidRPr="00AB5FED" w:rsidRDefault="00A90238" w:rsidP="00A90238">
      <w:pPr>
        <w:pStyle w:val="B1"/>
        <w:rPr>
          <w:lang w:eastAsia="en-GB"/>
        </w:rPr>
      </w:pPr>
      <w:r w:rsidRPr="00AB5FED">
        <w:rPr>
          <w:lang w:eastAsia="zh-CN"/>
        </w:rPr>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 </w:t>
      </w:r>
    </w:p>
    <w:p w14:paraId="69057E07" w14:textId="77777777" w:rsidR="00A90238" w:rsidRPr="00AB5FED" w:rsidRDefault="00A90238" w:rsidP="00A90238">
      <w:pPr>
        <w:pStyle w:val="B1"/>
        <w:rPr>
          <w:lang w:eastAsia="en-GB"/>
        </w:rPr>
      </w:pPr>
      <w:r w:rsidRPr="00AB5FED">
        <w:rPr>
          <w:lang w:eastAsia="en-GB"/>
        </w:rPr>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12C0BC45" w14:textId="77777777" w:rsidR="00A90238" w:rsidRDefault="00A90238" w:rsidP="00A90238">
      <w:pPr>
        <w:pStyle w:val="B1"/>
        <w:rPr>
          <w:lang w:eastAsia="en-GB"/>
        </w:rPr>
      </w:pPr>
      <w:r w:rsidRPr="00AB5FED">
        <w:rPr>
          <w:lang w:eastAsia="zh-CN"/>
        </w:rPr>
        <w:t>3.</w:t>
      </w:r>
      <w:r w:rsidRPr="00AB5FED">
        <w:rPr>
          <w:lang w:eastAsia="en-GB"/>
        </w:rPr>
        <w:tab/>
        <w:t xml:space="preserve">The initiating </w:t>
      </w:r>
      <w:r>
        <w:rPr>
          <w:lang w:eastAsia="en-GB"/>
        </w:rPr>
        <w:t>MCVideo</w:t>
      </w:r>
      <w:r w:rsidRPr="00AB5FED">
        <w:rPr>
          <w:lang w:eastAsia="en-GB"/>
        </w:rPr>
        <w:t xml:space="preserve"> client 1 has been provisioned with an </w:t>
      </w:r>
      <w:r>
        <w:rPr>
          <w:lang w:eastAsia="en-GB"/>
        </w:rPr>
        <w:t>MCVideo</w:t>
      </w:r>
      <w:r w:rsidRPr="00AB5FED">
        <w:rPr>
          <w:lang w:eastAsia="en-GB"/>
        </w:rPr>
        <w:t xml:space="preserve"> group that has been designated in the provisioning </w:t>
      </w:r>
      <w:r w:rsidRPr="00AB5FED">
        <w:t>to be used for imminent peril communications</w:t>
      </w:r>
      <w:r w:rsidRPr="00AB5FED">
        <w:rPr>
          <w:lang w:eastAsia="en-GB"/>
        </w:rPr>
        <w:t>.</w:t>
      </w:r>
    </w:p>
    <w:p w14:paraId="070361DC" w14:textId="77777777" w:rsidR="00A90238" w:rsidRDefault="00A90238" w:rsidP="00A90238">
      <w:pPr>
        <w:pStyle w:val="B1"/>
        <w:rPr>
          <w:lang w:eastAsia="en-GB"/>
        </w:rPr>
      </w:pPr>
      <w:r>
        <w:rPr>
          <w:lang w:eastAsia="en-GB"/>
        </w:rPr>
        <w:t>4.</w:t>
      </w:r>
      <w:r>
        <w:rPr>
          <w:lang w:eastAsia="en-GB"/>
        </w:rPr>
        <w:tab/>
      </w:r>
      <w:r w:rsidRPr="009A5611">
        <w:rPr>
          <w:lang w:eastAsia="en-GB"/>
        </w:rPr>
        <w:t>MCVideo client 1, MCVideo client 2 and MCVideo client 3 may have an activated functional alias to be used during the emergency group communication.</w:t>
      </w:r>
    </w:p>
    <w:p w14:paraId="27CDF0A4" w14:textId="77777777" w:rsidR="00A90238" w:rsidRPr="00AB5FED" w:rsidRDefault="00A90238" w:rsidP="00A90238">
      <w:pPr>
        <w:pStyle w:val="B1"/>
        <w:rPr>
          <w:lang w:eastAsia="en-GB"/>
        </w:rPr>
      </w:pPr>
      <w:r>
        <w:rPr>
          <w:lang w:eastAsia="en-GB"/>
        </w:rPr>
        <w:t>5.</w:t>
      </w:r>
      <w:r>
        <w:rPr>
          <w:lang w:eastAsia="en-GB"/>
        </w:rPr>
        <w:tab/>
      </w:r>
      <w:r w:rsidRPr="002D0AAE">
        <w:rPr>
          <w:lang w:eastAsia="en-GB"/>
        </w:rPr>
        <w:t>The</w:t>
      </w:r>
      <w:r>
        <w:rPr>
          <w:lang w:val="en-US"/>
        </w:rPr>
        <w:t xml:space="preserve"> MCVideo server may have subscribed to the MCVideo functional alias controlling server within the MC system for functional alias activation/de-activation updates</w:t>
      </w:r>
      <w:r w:rsidRPr="002D0AAE">
        <w:rPr>
          <w:lang w:eastAsia="en-GB"/>
        </w:rPr>
        <w:t>.</w:t>
      </w:r>
    </w:p>
    <w:p w14:paraId="22959481" w14:textId="77777777" w:rsidR="00A90238" w:rsidRPr="00AB5FED" w:rsidRDefault="00A90238" w:rsidP="00A90238">
      <w:pPr>
        <w:pStyle w:val="NO"/>
        <w:rPr>
          <w:lang w:eastAsia="en-GB"/>
        </w:rPr>
      </w:pPr>
      <w:r w:rsidRPr="00AB5FED">
        <w:rPr>
          <w:lang w:eastAsia="en-GB"/>
        </w:rPr>
        <w:t>NOTE 1:</w:t>
      </w:r>
      <w:r w:rsidRPr="00AB5FED">
        <w:rPr>
          <w:lang w:eastAsia="en-GB"/>
        </w:rPr>
        <w:tab/>
        <w:t xml:space="preserve">Alternatively, the client could have been provisioned for </w:t>
      </w:r>
      <w:r w:rsidRPr="00AB5FED">
        <w:t>imminent peril</w:t>
      </w:r>
      <w:r w:rsidRPr="00AB5FED">
        <w:rPr>
          <w:lang w:eastAsia="en-GB"/>
        </w:rPr>
        <w:t xml:space="preserve"> behaviour on the selected group.</w:t>
      </w:r>
    </w:p>
    <w:p w14:paraId="5F6ED2EE" w14:textId="77777777" w:rsidR="00A90238" w:rsidRPr="00AB5FED" w:rsidRDefault="00A90238" w:rsidP="00A90238">
      <w:pPr>
        <w:pStyle w:val="TH"/>
      </w:pPr>
      <w:r w:rsidRPr="00AB5FED">
        <w:object w:dxaOrig="7728" w:dyaOrig="7944" w14:anchorId="0D948729">
          <v:shape id="_x0000_i1041" type="#_x0000_t75" style="width:386.5pt;height:396.3pt" o:ole="">
            <v:imagedata r:id="rId43" o:title=""/>
          </v:shape>
          <o:OLEObject Type="Embed" ProgID="Visio.Drawing.11" ShapeID="_x0000_i1041" DrawAspect="Content" ObjectID="_1796385389" r:id="rId44"/>
        </w:object>
      </w:r>
    </w:p>
    <w:p w14:paraId="399EEBE6" w14:textId="77777777" w:rsidR="00A90238" w:rsidRPr="00AB5FED" w:rsidRDefault="00A90238" w:rsidP="00A90238">
      <w:pPr>
        <w:pStyle w:val="TF"/>
      </w:pPr>
      <w:r w:rsidRPr="00AB5FED">
        <w:t>Figure </w:t>
      </w:r>
      <w:r>
        <w:t>7.1.2.5</w:t>
      </w:r>
      <w:r w:rsidRPr="00AB5FED">
        <w:t xml:space="preserve">.2.1-1: </w:t>
      </w:r>
      <w:r>
        <w:t>MCVideo</w:t>
      </w:r>
      <w:r w:rsidRPr="00AB5FED">
        <w:t xml:space="preserve"> imminent peril group call</w:t>
      </w:r>
    </w:p>
    <w:p w14:paraId="20CC9E90"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user at the </w:t>
      </w:r>
      <w:r>
        <w:rPr>
          <w:lang w:eastAsia="en-GB"/>
        </w:rPr>
        <w:t>MCVideo</w:t>
      </w:r>
      <w:r w:rsidRPr="00AB5FED">
        <w:rPr>
          <w:lang w:eastAsia="en-GB"/>
        </w:rPr>
        <w:t xml:space="preserve"> client 1 initiates an imminent peril group call.</w:t>
      </w:r>
    </w:p>
    <w:p w14:paraId="64EBC324"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sends an </w:t>
      </w:r>
      <w:r>
        <w:rPr>
          <w:lang w:eastAsia="en-GB"/>
        </w:rPr>
        <w:t>MCVideo</w:t>
      </w:r>
      <w:r w:rsidRPr="00AB5FED">
        <w:rPr>
          <w:lang w:eastAsia="en-GB"/>
        </w:rPr>
        <w:t xml:space="preserve"> imminent peril group call request towards the </w:t>
      </w:r>
      <w:r>
        <w:rPr>
          <w:lang w:eastAsia="en-GB"/>
        </w:rPr>
        <w:t>MCVideo</w:t>
      </w:r>
      <w:r w:rsidRPr="00AB5FED">
        <w:rPr>
          <w:lang w:eastAsia="en-GB"/>
        </w:rPr>
        <w:t xml:space="preserve"> server.</w:t>
      </w:r>
      <w:r w:rsidRPr="00CD5BC4">
        <w:t xml:space="preserve"> </w:t>
      </w:r>
      <w:r w:rsidRPr="00FE3846">
        <w:t>The MCVideo user at MCVideo client 1 may include a functional alias</w:t>
      </w:r>
      <w:r>
        <w:t xml:space="preserve"> used within the MCVideo imminent peril group</w:t>
      </w:r>
      <w:r w:rsidRPr="00FE3846">
        <w:t xml:space="preserve"> </w:t>
      </w:r>
      <w:r>
        <w:t>call request</w:t>
      </w:r>
      <w:r w:rsidRPr="00FE3846">
        <w:t>.</w:t>
      </w:r>
      <w:r w:rsidRPr="00AB5FED">
        <w:rPr>
          <w:lang w:eastAsia="en-GB"/>
        </w:rPr>
        <w:t xml:space="preserve"> The request contains an indication of the in-progress imminent peril. The </w:t>
      </w:r>
      <w:r>
        <w:rPr>
          <w:lang w:eastAsia="en-GB"/>
        </w:rPr>
        <w:t>MCVideo</w:t>
      </w:r>
      <w:r w:rsidRPr="00AB5FED">
        <w:rPr>
          <w:lang w:eastAsia="en-GB"/>
        </w:rPr>
        <w:t xml:space="preserve"> server records the identity of the </w:t>
      </w:r>
      <w:r>
        <w:rPr>
          <w:lang w:eastAsia="en-GB"/>
        </w:rPr>
        <w:t>MCVideo</w:t>
      </w:r>
      <w:r w:rsidRPr="00AB5FED">
        <w:rPr>
          <w:lang w:eastAsia="en-GB"/>
        </w:rPr>
        <w:t xml:space="preserve"> user that initiated the imminent peril group call until the in-progress imminent peril state is cancelled. Once an imminent peril group call has been initiated, the </w:t>
      </w:r>
      <w:r>
        <w:rPr>
          <w:lang w:eastAsia="en-GB"/>
        </w:rPr>
        <w:t>MCVideo</w:t>
      </w:r>
      <w:r w:rsidRPr="00AB5FED">
        <w:rPr>
          <w:lang w:eastAsia="en-GB"/>
        </w:rPr>
        <w:t xml:space="preserve"> group is considered to be in an in-progress imminent peril state until cancelled. </w:t>
      </w:r>
      <w:r w:rsidRPr="00AB5FED">
        <w:t xml:space="preserve">The request may contain an indication of an implicit </w:t>
      </w:r>
      <w:r>
        <w:t>transmit media</w:t>
      </w:r>
      <w:r w:rsidRPr="00AB5FED">
        <w:t xml:space="preserve"> request.</w:t>
      </w:r>
    </w:p>
    <w:p w14:paraId="43AA2B32"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server implicitly affiliates </w:t>
      </w:r>
      <w:r>
        <w:rPr>
          <w:lang w:eastAsia="en-GB"/>
        </w:rPr>
        <w:t xml:space="preserve">MCVideo </w:t>
      </w:r>
      <w:r w:rsidRPr="00AB5FED">
        <w:rPr>
          <w:lang w:eastAsia="en-GB"/>
        </w:rPr>
        <w:t xml:space="preserve">client </w:t>
      </w:r>
      <w:r>
        <w:rPr>
          <w:lang w:eastAsia="en-GB"/>
        </w:rPr>
        <w:t xml:space="preserve">1 </w:t>
      </w:r>
      <w:r w:rsidRPr="00AB5FED">
        <w:rPr>
          <w:lang w:eastAsia="en-GB"/>
        </w:rPr>
        <w:t>to the imminent peril group if the client is not already affiliated.</w:t>
      </w:r>
    </w:p>
    <w:p w14:paraId="72480550"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checks</w:t>
      </w:r>
      <w:r w:rsidRPr="00CD5BC4">
        <w:t xml:space="preserve"> </w:t>
      </w:r>
      <w:r w:rsidRPr="00687DBB">
        <w:t>whether the provided functional alias is allowed to be used and has been activated for the MCVideo user</w:t>
      </w:r>
      <w:r>
        <w:rPr>
          <w:lang w:eastAsia="en-GB"/>
        </w:rPr>
        <w:t>, and</w:t>
      </w:r>
      <w:r w:rsidRPr="00AB5FED">
        <w:rPr>
          <w:lang w:eastAsia="en-GB"/>
        </w:rPr>
        <w:t xml:space="preserve"> whether the </w:t>
      </w:r>
      <w:r>
        <w:rPr>
          <w:lang w:eastAsia="en-GB"/>
        </w:rPr>
        <w:t>MCVideo</w:t>
      </w:r>
      <w:r w:rsidRPr="00AB5FED">
        <w:rPr>
          <w:lang w:eastAsia="en-GB"/>
        </w:rPr>
        <w:t xml:space="preserve"> user of </w:t>
      </w:r>
      <w:r>
        <w:rPr>
          <w:lang w:eastAsia="en-GB"/>
        </w:rPr>
        <w:t>MCVideo</w:t>
      </w:r>
      <w:r w:rsidRPr="00AB5FED">
        <w:rPr>
          <w:lang w:eastAsia="en-GB"/>
        </w:rPr>
        <w:t xml:space="preserve"> client 1 is authorized for initiation of imminent peril group calls on the indicated </w:t>
      </w:r>
      <w:r>
        <w:rPr>
          <w:lang w:eastAsia="en-GB"/>
        </w:rPr>
        <w:t>MCVideo</w:t>
      </w:r>
      <w:r w:rsidRPr="00AB5FED">
        <w:rPr>
          <w:lang w:eastAsia="en-GB"/>
        </w:rPr>
        <w:t xml:space="preserve"> group, and if authorized, it resolves the </w:t>
      </w:r>
      <w:r>
        <w:rPr>
          <w:lang w:eastAsia="en-GB"/>
        </w:rPr>
        <w:t>MCVideo</w:t>
      </w:r>
      <w:r w:rsidRPr="00AB5FED">
        <w:rPr>
          <w:lang w:eastAsia="en-GB"/>
        </w:rPr>
        <w:t xml:space="preserve"> group ID to determine the members of that </w:t>
      </w:r>
      <w:r>
        <w:rPr>
          <w:lang w:eastAsia="en-GB"/>
        </w:rPr>
        <w:t>MCVideo</w:t>
      </w:r>
      <w:r w:rsidRPr="00AB5FED">
        <w:rPr>
          <w:lang w:eastAsia="en-GB"/>
        </w:rPr>
        <w:t xml:space="preserve"> group and their affiliation status, based on the information from group management server.</w:t>
      </w:r>
    </w:p>
    <w:p w14:paraId="5000BA55" w14:textId="77777777" w:rsidR="00A90238" w:rsidRPr="00AB5FED" w:rsidRDefault="00A90238" w:rsidP="00A90238">
      <w:pPr>
        <w:pStyle w:val="B1"/>
        <w:rPr>
          <w:lang w:eastAsia="en-GB"/>
        </w:rPr>
      </w:pPr>
      <w:r w:rsidRPr="00AB5FED">
        <w:rPr>
          <w:lang w:eastAsia="en-GB"/>
        </w:rPr>
        <w:t>5.</w:t>
      </w:r>
      <w:r w:rsidRPr="00AB5FED">
        <w:rPr>
          <w:lang w:eastAsia="en-GB"/>
        </w:rPr>
        <w:tab/>
        <w:t xml:space="preserve">The </w:t>
      </w:r>
      <w:r>
        <w:rPr>
          <w:lang w:eastAsia="en-GB"/>
        </w:rPr>
        <w:t>MCVideo</w:t>
      </w:r>
      <w:r w:rsidRPr="00AB5FED">
        <w:rPr>
          <w:lang w:eastAsia="en-GB"/>
        </w:rPr>
        <w:t xml:space="preserve"> server configures the priority of the underlying bearers</w:t>
      </w:r>
      <w:r w:rsidRPr="00AB5FED">
        <w:t xml:space="preserve"> for all participants in the </w:t>
      </w:r>
      <w:r>
        <w:t>MCVideo</w:t>
      </w:r>
      <w:r w:rsidRPr="00AB5FED">
        <w:t xml:space="preserve"> group</w:t>
      </w:r>
      <w:r w:rsidRPr="00AB5FED">
        <w:rPr>
          <w:lang w:eastAsia="en-GB"/>
        </w:rPr>
        <w:t>.</w:t>
      </w:r>
    </w:p>
    <w:p w14:paraId="46F93ADA" w14:textId="77777777" w:rsidR="00A90238" w:rsidRPr="00AB5FED" w:rsidRDefault="00A90238" w:rsidP="00A90238">
      <w:pPr>
        <w:pStyle w:val="NO"/>
      </w:pPr>
      <w:r w:rsidRPr="00AB5FED">
        <w:t>NOTE 2:</w:t>
      </w:r>
      <w:r w:rsidRPr="00AB5FED">
        <w:tab/>
        <w:t>Successive calls during the in-progress imminent peril state will all receive the adjusted bearer priority.</w:t>
      </w:r>
    </w:p>
    <w:p w14:paraId="62538D38" w14:textId="77777777" w:rsidR="00A90238" w:rsidRPr="00AB5FED" w:rsidRDefault="00A90238" w:rsidP="00A90238">
      <w:pPr>
        <w:pStyle w:val="B1"/>
        <w:rPr>
          <w:lang w:eastAsia="en-GB"/>
        </w:rPr>
      </w:pPr>
      <w:r w:rsidRPr="00AB5FED">
        <w:rPr>
          <w:lang w:eastAsia="en-GB"/>
        </w:rPr>
        <w:t>6.</w:t>
      </w:r>
      <w:r w:rsidRPr="00AB5FED">
        <w:rPr>
          <w:lang w:eastAsia="en-GB"/>
        </w:rPr>
        <w:tab/>
      </w:r>
      <w:r>
        <w:rPr>
          <w:lang w:eastAsia="en-GB"/>
        </w:rPr>
        <w:t>MCVideo</w:t>
      </w:r>
      <w:r w:rsidRPr="00AB5FED">
        <w:rPr>
          <w:lang w:eastAsia="en-GB"/>
        </w:rPr>
        <w:t xml:space="preserve"> server sends the imminent peril group call request towards the </w:t>
      </w:r>
      <w:r>
        <w:rPr>
          <w:lang w:eastAsia="en-GB"/>
        </w:rPr>
        <w:t>MCVideo</w:t>
      </w:r>
      <w:r w:rsidRPr="00AB5FED">
        <w:rPr>
          <w:lang w:eastAsia="en-GB"/>
        </w:rPr>
        <w:t xml:space="preserve"> clients of each of those affiliated </w:t>
      </w:r>
      <w:r>
        <w:rPr>
          <w:lang w:eastAsia="en-GB"/>
        </w:rPr>
        <w:t>MCVideo</w:t>
      </w:r>
      <w:r w:rsidRPr="00AB5FED">
        <w:rPr>
          <w:lang w:eastAsia="en-GB"/>
        </w:rPr>
        <w:t xml:space="preserve"> group members. The request contains an indication of the in-progress </w:t>
      </w:r>
      <w:r w:rsidRPr="00AB5FED">
        <w:t>imminent peril</w:t>
      </w:r>
      <w:r w:rsidRPr="00AB5FED">
        <w:rPr>
          <w:lang w:eastAsia="en-GB"/>
        </w:rPr>
        <w:t xml:space="preserve">. </w:t>
      </w:r>
    </w:p>
    <w:p w14:paraId="3A5D76E2" w14:textId="77777777" w:rsidR="00A90238" w:rsidRPr="00AB5FED" w:rsidRDefault="00A90238" w:rsidP="00A90238">
      <w:pPr>
        <w:pStyle w:val="B1"/>
        <w:rPr>
          <w:lang w:eastAsia="en-GB"/>
        </w:rPr>
      </w:pPr>
      <w:r w:rsidRPr="00AB5FED">
        <w:rPr>
          <w:lang w:eastAsia="en-GB"/>
        </w:rPr>
        <w:lastRenderedPageBreak/>
        <w:t>7.</w:t>
      </w:r>
      <w:r w:rsidRPr="00AB5FED">
        <w:rPr>
          <w:lang w:eastAsia="en-GB"/>
        </w:rPr>
        <w:tab/>
      </w:r>
      <w:r>
        <w:rPr>
          <w:lang w:eastAsia="en-GB"/>
        </w:rPr>
        <w:t>MCVideo</w:t>
      </w:r>
      <w:r w:rsidRPr="00AB5FED">
        <w:rPr>
          <w:lang w:eastAsia="en-GB"/>
        </w:rPr>
        <w:t xml:space="preserve"> users are notified of the incoming imminent peril call</w:t>
      </w:r>
      <w:r>
        <w:rPr>
          <w:lang w:eastAsia="en-GB"/>
        </w:rPr>
        <w:t xml:space="preserve">, </w:t>
      </w:r>
      <w:r w:rsidRPr="00687DBB">
        <w:t>and</w:t>
      </w:r>
      <w:r>
        <w:t>, if available,</w:t>
      </w:r>
      <w:r w:rsidRPr="00687DBB">
        <w:t xml:space="preserve"> the functional alias of the initiating user is displayed</w:t>
      </w:r>
      <w:r w:rsidRPr="00AB5FED">
        <w:rPr>
          <w:lang w:eastAsia="en-GB"/>
        </w:rPr>
        <w:t>.</w:t>
      </w:r>
    </w:p>
    <w:p w14:paraId="2EA69844"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receiving </w:t>
      </w:r>
      <w:r>
        <w:rPr>
          <w:lang w:eastAsia="en-GB"/>
        </w:rPr>
        <w:t>MCVideo</w:t>
      </w:r>
      <w:r w:rsidRPr="00AB5FED">
        <w:rPr>
          <w:lang w:eastAsia="en-GB"/>
        </w:rPr>
        <w:t xml:space="preserve"> clients send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server to acknowledge the imminent peril call request. </w:t>
      </w:r>
      <w:r w:rsidRPr="00AB5FED">
        <w:t>For a multicast call, these acknowledgements are not set.</w:t>
      </w:r>
    </w:p>
    <w:p w14:paraId="482C2C37" w14:textId="77777777" w:rsidR="00A90238" w:rsidRPr="00AB5FED" w:rsidRDefault="00A90238" w:rsidP="00A90238">
      <w:pPr>
        <w:pStyle w:val="B1"/>
        <w:rPr>
          <w:lang w:eastAsia="en-GB"/>
        </w:rPr>
      </w:pPr>
      <w:r w:rsidRPr="00AB5FED">
        <w:rPr>
          <w:lang w:eastAsia="en-GB"/>
        </w:rPr>
        <w:t>9.</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user 1 to inform the successful imminent peril call establishment. If the </w:t>
      </w:r>
      <w:r>
        <w:rPr>
          <w:lang w:eastAsia="en-GB"/>
        </w:rPr>
        <w:t>MCVideo</w:t>
      </w:r>
      <w:r w:rsidRPr="00AB5FED">
        <w:rPr>
          <w:lang w:eastAsia="en-GB"/>
        </w:rPr>
        <w:t xml:space="preserve"> imminent peril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61A906B5" w14:textId="77777777" w:rsidR="00A90238" w:rsidRPr="00AB5FED" w:rsidRDefault="00A90238" w:rsidP="00A90238">
      <w:pPr>
        <w:pStyle w:val="NO"/>
      </w:pPr>
      <w:r w:rsidRPr="00AB5FED">
        <w:t>NOTE 3:</w:t>
      </w:r>
      <w:r w:rsidRPr="00AB5FED">
        <w:tab/>
        <w:t>Step 9 can occur at any time following step 5, and prior to step 10 depending on the conditions to proceed with the imminent peril call.</w:t>
      </w:r>
    </w:p>
    <w:p w14:paraId="2C732798" w14:textId="77777777" w:rsidR="00A90238" w:rsidRPr="00AB5FED" w:rsidRDefault="00A90238" w:rsidP="00A90238">
      <w:pPr>
        <w:rPr>
          <w:lang w:eastAsia="en-GB"/>
        </w:rPr>
      </w:pP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have successfully established media plane for communication. </w:t>
      </w:r>
      <w:r>
        <w:rPr>
          <w:lang w:eastAsia="en-GB"/>
        </w:rPr>
        <w:t>MCVideo</w:t>
      </w:r>
      <w:r w:rsidRPr="00AB5FED">
        <w:rPr>
          <w:lang w:eastAsia="en-GB"/>
        </w:rPr>
        <w:t xml:space="preserve"> </w:t>
      </w:r>
      <w:r>
        <w:rPr>
          <w:lang w:eastAsia="en-GB"/>
        </w:rPr>
        <w:t>transmission control</w:t>
      </w:r>
      <w:r w:rsidRPr="00AB5FED">
        <w:rPr>
          <w:lang w:eastAsia="en-GB"/>
        </w:rPr>
        <w:t xml:space="preserve"> participant 1, </w:t>
      </w:r>
      <w:r>
        <w:rPr>
          <w:lang w:eastAsia="en-GB"/>
        </w:rPr>
        <w:t>transmission control</w:t>
      </w:r>
      <w:r w:rsidRPr="00AB5FED">
        <w:rPr>
          <w:lang w:eastAsia="en-GB"/>
        </w:rPr>
        <w:t xml:space="preserve"> participant 2 and </w:t>
      </w:r>
      <w:r>
        <w:rPr>
          <w:lang w:eastAsia="en-GB"/>
        </w:rPr>
        <w:t>transmission control</w:t>
      </w:r>
      <w:r w:rsidRPr="00AB5FED">
        <w:rPr>
          <w:lang w:eastAsia="en-GB"/>
        </w:rPr>
        <w:t xml:space="preserve"> participant 3 exchange </w:t>
      </w:r>
      <w:r>
        <w:rPr>
          <w:lang w:eastAsia="en-GB"/>
        </w:rPr>
        <w:t>transmission</w:t>
      </w:r>
      <w:r w:rsidRPr="00AB5FED">
        <w:rPr>
          <w:lang w:eastAsia="en-GB"/>
        </w:rPr>
        <w:t xml:space="preserve"> control information e.g., </w:t>
      </w:r>
      <w:r>
        <w:rPr>
          <w:lang w:eastAsia="en-GB"/>
        </w:rPr>
        <w:t>MCVideo</w:t>
      </w:r>
      <w:r w:rsidRPr="00AB5FED">
        <w:rPr>
          <w:lang w:eastAsia="en-GB"/>
        </w:rPr>
        <w:t xml:space="preserve"> client 1 receives the </w:t>
      </w:r>
      <w:r>
        <w:rPr>
          <w:lang w:eastAsia="en-GB"/>
        </w:rPr>
        <w:t>transmit media</w:t>
      </w:r>
      <w:r w:rsidRPr="00AB5FED">
        <w:rPr>
          <w:lang w:eastAsia="en-GB"/>
        </w:rPr>
        <w:t xml:space="preserve"> granted information over the established media plane, while the other </w:t>
      </w:r>
      <w:r>
        <w:rPr>
          <w:lang w:eastAsia="en-GB"/>
        </w:rPr>
        <w:t>MCVideo</w:t>
      </w:r>
      <w:r w:rsidRPr="00AB5FED">
        <w:rPr>
          <w:lang w:eastAsia="en-GB"/>
        </w:rPr>
        <w:t xml:space="preserve"> clients receive </w:t>
      </w:r>
      <w:r>
        <w:rPr>
          <w:lang w:eastAsia="en-GB"/>
        </w:rPr>
        <w:t>media available notification</w:t>
      </w:r>
      <w:r w:rsidRPr="00AB5FED">
        <w:rPr>
          <w:lang w:eastAsia="en-GB"/>
        </w:rPr>
        <w:t xml:space="preserve"> </w:t>
      </w:r>
      <w:r>
        <w:rPr>
          <w:lang w:eastAsia="en-GB"/>
        </w:rPr>
        <w:t xml:space="preserve">with forced reception mode </w:t>
      </w:r>
      <w:r w:rsidRPr="00AB5FED">
        <w:rPr>
          <w:lang w:eastAsia="en-GB"/>
        </w:rPr>
        <w:t xml:space="preserve">information. </w:t>
      </w:r>
      <w:r>
        <w:rPr>
          <w:lang w:eastAsia="en-GB"/>
        </w:rPr>
        <w:t>MCVideo</w:t>
      </w:r>
      <w:r w:rsidRPr="00AB5FED">
        <w:rPr>
          <w:lang w:eastAsia="en-GB"/>
        </w:rPr>
        <w:t xml:space="preserve"> client 1 indicates to the </w:t>
      </w:r>
      <w:r>
        <w:rPr>
          <w:lang w:eastAsia="en-GB"/>
        </w:rPr>
        <w:t>MCVideo</w:t>
      </w:r>
      <w:r w:rsidRPr="00AB5FED">
        <w:rPr>
          <w:lang w:eastAsia="en-GB"/>
        </w:rPr>
        <w:t xml:space="preserve"> user that the </w:t>
      </w:r>
      <w:r>
        <w:rPr>
          <w:lang w:eastAsia="en-GB"/>
        </w:rPr>
        <w:t>permission is granted to transmit</w:t>
      </w:r>
      <w:r w:rsidRPr="00AB5FED">
        <w:rPr>
          <w:lang w:eastAsia="en-GB"/>
        </w:rPr>
        <w:t xml:space="preserve"> media, while the other </w:t>
      </w:r>
      <w:r>
        <w:rPr>
          <w:lang w:eastAsia="en-GB"/>
        </w:rPr>
        <w:t>MCVideo</w:t>
      </w:r>
      <w:r w:rsidRPr="00AB5FED">
        <w:rPr>
          <w:lang w:eastAsia="en-GB"/>
        </w:rPr>
        <w:t xml:space="preserve"> clients in the imminent peril call will be receiving that media.</w:t>
      </w:r>
    </w:p>
    <w:p w14:paraId="58C2C3E4" w14:textId="77777777" w:rsidR="00A90238" w:rsidRPr="00AB5FED" w:rsidRDefault="00A90238" w:rsidP="00A90238">
      <w:pPr>
        <w:pStyle w:val="Heading6"/>
      </w:pPr>
      <w:bookmarkStart w:id="485" w:name="_Toc433209772"/>
      <w:bookmarkStart w:id="486" w:name="_Toc460616068"/>
      <w:bookmarkStart w:id="487" w:name="_Toc460616929"/>
      <w:bookmarkStart w:id="488" w:name="_Toc465162541"/>
      <w:bookmarkStart w:id="489" w:name="_Toc185772272"/>
      <w:r>
        <w:t>7.1.2.5</w:t>
      </w:r>
      <w:r w:rsidRPr="00AB5FED">
        <w:t>.2.2</w:t>
      </w:r>
      <w:r w:rsidRPr="00AB5FED">
        <w:tab/>
        <w:t>Imminent peril group call upgrade</w:t>
      </w:r>
      <w:bookmarkEnd w:id="485"/>
      <w:bookmarkEnd w:id="486"/>
      <w:bookmarkEnd w:id="487"/>
      <w:bookmarkEnd w:id="488"/>
      <w:bookmarkEnd w:id="489"/>
    </w:p>
    <w:p w14:paraId="42E1DB38"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is upgrading a</w:t>
      </w:r>
      <w:r w:rsidRPr="00AB5FED">
        <w:rPr>
          <w:rFonts w:hint="eastAsia"/>
          <w:lang w:eastAsia="en-GB"/>
        </w:rPr>
        <w:t>n</w:t>
      </w:r>
      <w:r w:rsidRPr="00AB5FED">
        <w:rPr>
          <w:lang w:eastAsia="en-GB"/>
        </w:rPr>
        <w:t xml:space="preserve"> </w:t>
      </w:r>
      <w:r>
        <w:rPr>
          <w:lang w:eastAsia="en-GB"/>
        </w:rPr>
        <w:t>MCVideo</w:t>
      </w:r>
      <w:r w:rsidRPr="00AB5FED">
        <w:rPr>
          <w:lang w:eastAsia="en-GB"/>
        </w:rPr>
        <w:t xml:space="preserve"> group call to an imminent peril group call while the </w:t>
      </w:r>
      <w:r>
        <w:rPr>
          <w:lang w:eastAsia="en-GB"/>
        </w:rPr>
        <w:t>MCVideo</w:t>
      </w:r>
      <w:r w:rsidRPr="00AB5FED">
        <w:rPr>
          <w:lang w:eastAsia="en-GB"/>
        </w:rPr>
        <w:t xml:space="preserve"> group call is already in progress.</w:t>
      </w:r>
    </w:p>
    <w:p w14:paraId="6DA3C191" w14:textId="77777777" w:rsidR="00A90238" w:rsidRPr="00AB5FED" w:rsidRDefault="00A90238" w:rsidP="00A90238">
      <w:pPr>
        <w:rPr>
          <w:lang w:eastAsia="en-GB"/>
        </w:rPr>
      </w:pPr>
      <w:r w:rsidRPr="00AB5FED">
        <w:rPr>
          <w:lang w:eastAsia="en-GB"/>
        </w:rPr>
        <w:t>Procedures in figure </w:t>
      </w:r>
      <w:r>
        <w:rPr>
          <w:lang w:eastAsia="en-GB"/>
        </w:rPr>
        <w:t>7.1.2.5</w:t>
      </w:r>
      <w:r w:rsidRPr="00AB5FED">
        <w:rPr>
          <w:lang w:eastAsia="en-GB"/>
        </w:rPr>
        <w:t xml:space="preserve">.2.2-1 are the signalling control plane procedures for the </w:t>
      </w:r>
      <w:r>
        <w:rPr>
          <w:lang w:eastAsia="en-GB"/>
        </w:rPr>
        <w:t>MCVideo</w:t>
      </w:r>
      <w:r w:rsidRPr="00AB5FED">
        <w:rPr>
          <w:lang w:eastAsia="en-GB"/>
        </w:rPr>
        <w:t xml:space="preserve"> client upgrading an </w:t>
      </w:r>
      <w:r>
        <w:rPr>
          <w:lang w:eastAsia="en-GB"/>
        </w:rPr>
        <w:t>MCVideo</w:t>
      </w:r>
      <w:r w:rsidRPr="00AB5FED">
        <w:rPr>
          <w:lang w:eastAsia="en-GB"/>
        </w:rPr>
        <w:t xml:space="preserve"> group call on an </w:t>
      </w:r>
      <w:r>
        <w:rPr>
          <w:lang w:eastAsia="en-GB"/>
        </w:rPr>
        <w:t>MCVideo</w:t>
      </w:r>
      <w:r w:rsidRPr="00AB5FED">
        <w:rPr>
          <w:lang w:eastAsia="en-GB"/>
        </w:rPr>
        <w:t xml:space="preserve"> group to an imminent peril group call.</w:t>
      </w:r>
    </w:p>
    <w:p w14:paraId="3E45C9CB" w14:textId="77777777" w:rsidR="00A90238" w:rsidRPr="00AB5FED" w:rsidRDefault="00A90238" w:rsidP="00A90238">
      <w:pPr>
        <w:rPr>
          <w:lang w:eastAsia="en-GB"/>
        </w:rPr>
      </w:pPr>
      <w:r w:rsidRPr="00AB5FED">
        <w:rPr>
          <w:lang w:eastAsia="en-GB"/>
        </w:rPr>
        <w:t>Pre-conditions:</w:t>
      </w:r>
    </w:p>
    <w:p w14:paraId="165B3CCD" w14:textId="77777777" w:rsidR="00A90238" w:rsidRPr="00AB5FED" w:rsidRDefault="00A90238" w:rsidP="00A90238">
      <w:pPr>
        <w:pStyle w:val="B1"/>
        <w:rPr>
          <w:lang w:eastAsia="en-GB"/>
        </w:rPr>
      </w:pPr>
      <w:r w:rsidRPr="00AB5FED">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w:t>
      </w:r>
    </w:p>
    <w:p w14:paraId="453845F6" w14:textId="77777777" w:rsidR="00A90238" w:rsidRPr="00AB5FED" w:rsidRDefault="00A90238" w:rsidP="00A90238">
      <w:pPr>
        <w:pStyle w:val="B1"/>
        <w:rPr>
          <w:lang w:eastAsia="en-GB"/>
        </w:rPr>
      </w:pPr>
      <w:r w:rsidRPr="00AB5FED">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1AE0BEC5" w14:textId="77777777" w:rsidR="00A90238" w:rsidRPr="00AB5FED" w:rsidRDefault="00A90238" w:rsidP="00A90238">
      <w:pPr>
        <w:pStyle w:val="B1"/>
        <w:rPr>
          <w:lang w:eastAsia="en-GB"/>
        </w:rPr>
      </w:pPr>
      <w:r w:rsidRPr="00AB5FED">
        <w:rPr>
          <w:lang w:eastAsia="en-GB"/>
        </w:rPr>
        <w:t>3.</w:t>
      </w:r>
      <w:r w:rsidRPr="00AB5FED">
        <w:rPr>
          <w:lang w:eastAsia="en-GB"/>
        </w:rPr>
        <w:tab/>
        <w:t xml:space="preserve">An </w:t>
      </w:r>
      <w:r>
        <w:rPr>
          <w:lang w:eastAsia="en-GB"/>
        </w:rPr>
        <w:t>MCVideo</w:t>
      </w:r>
      <w:r w:rsidRPr="00AB5FED">
        <w:rPr>
          <w:lang w:eastAsia="en-GB"/>
        </w:rPr>
        <w:t xml:space="preserve"> group call is already in progress.</w:t>
      </w:r>
    </w:p>
    <w:p w14:paraId="3B033B39" w14:textId="77777777" w:rsidR="00A90238" w:rsidRPr="00AB5FED" w:rsidRDefault="00A90238" w:rsidP="00A90238">
      <w:pPr>
        <w:pStyle w:val="TH"/>
      </w:pPr>
      <w:r w:rsidRPr="00AB5FED">
        <w:object w:dxaOrig="7572" w:dyaOrig="6900" w14:anchorId="1611E6D2">
          <v:shape id="_x0000_i1042" type="#_x0000_t75" style="width:379pt;height:345pt" o:ole="">
            <v:imagedata r:id="rId45" o:title=""/>
          </v:shape>
          <o:OLEObject Type="Embed" ProgID="Visio.Drawing.11" ShapeID="_x0000_i1042" DrawAspect="Content" ObjectID="_1796385390" r:id="rId46"/>
        </w:object>
      </w:r>
    </w:p>
    <w:p w14:paraId="0603C144" w14:textId="77777777" w:rsidR="00A90238" w:rsidRPr="00AB5FED" w:rsidRDefault="00A90238" w:rsidP="00A90238">
      <w:pPr>
        <w:pStyle w:val="TF"/>
      </w:pPr>
      <w:r w:rsidRPr="00AB5FED">
        <w:t>Figure </w:t>
      </w:r>
      <w:r>
        <w:rPr>
          <w:lang w:eastAsia="en-GB"/>
        </w:rPr>
        <w:t>7.1.2.5</w:t>
      </w:r>
      <w:r w:rsidRPr="00AB5FED">
        <w:rPr>
          <w:lang w:eastAsia="en-GB"/>
        </w:rPr>
        <w:t>.2.2-1:</w:t>
      </w:r>
      <w:r w:rsidRPr="00AB5FED">
        <w:t xml:space="preserve"> </w:t>
      </w:r>
      <w:r>
        <w:t>MCVideo</w:t>
      </w:r>
      <w:r w:rsidRPr="00AB5FED">
        <w:t xml:space="preserve"> group call upgrade to an imminent peril group call</w:t>
      </w:r>
    </w:p>
    <w:p w14:paraId="591A1316"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w:t>
      </w:r>
      <w:r>
        <w:rPr>
          <w:lang w:eastAsia="en-GB"/>
        </w:rPr>
        <w:t>MCVideo</w:t>
      </w:r>
      <w:r w:rsidRPr="00AB5FED">
        <w:rPr>
          <w:lang w:eastAsia="en-GB"/>
        </w:rPr>
        <w:t xml:space="preserve"> user at </w:t>
      </w:r>
      <w:r>
        <w:rPr>
          <w:lang w:eastAsia="en-GB"/>
        </w:rPr>
        <w:t>MCVideo</w:t>
      </w:r>
      <w:r w:rsidRPr="00AB5FED">
        <w:rPr>
          <w:lang w:eastAsia="en-GB"/>
        </w:rPr>
        <w:t xml:space="preserve"> client 1 initiates an imminent peril call.</w:t>
      </w:r>
    </w:p>
    <w:p w14:paraId="585B1479"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requests the </w:t>
      </w:r>
      <w:r>
        <w:rPr>
          <w:lang w:eastAsia="en-GB"/>
        </w:rPr>
        <w:t>MCVideo</w:t>
      </w:r>
      <w:r w:rsidRPr="00AB5FED">
        <w:rPr>
          <w:lang w:eastAsia="en-GB"/>
        </w:rPr>
        <w:t xml:space="preserve"> server to upgrade the </w:t>
      </w:r>
      <w:r>
        <w:rPr>
          <w:lang w:eastAsia="en-GB"/>
        </w:rPr>
        <w:t>MCVideo</w:t>
      </w:r>
      <w:r w:rsidRPr="00AB5FED">
        <w:rPr>
          <w:lang w:eastAsia="en-GB"/>
        </w:rPr>
        <w:t xml:space="preserve"> group to an in-progress imminent peril state by sending an </w:t>
      </w:r>
      <w:r>
        <w:rPr>
          <w:lang w:eastAsia="en-GB"/>
        </w:rPr>
        <w:t>MCVideo</w:t>
      </w:r>
      <w:r w:rsidRPr="00AB5FED">
        <w:rPr>
          <w:lang w:eastAsia="en-GB"/>
        </w:rPr>
        <w:t xml:space="preserve"> imminent peril group call request. </w:t>
      </w:r>
      <w:r w:rsidRPr="00AB5FED">
        <w:t xml:space="preserve">The request may contain an indication of an implicit </w:t>
      </w:r>
      <w:r>
        <w:t>transmit media</w:t>
      </w:r>
      <w:r w:rsidRPr="00AB5FED">
        <w:t xml:space="preserve"> request.</w:t>
      </w:r>
    </w:p>
    <w:p w14:paraId="392D4BDC"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server adjusts the priority of the underlying bearer for all participants in the </w:t>
      </w:r>
      <w:r>
        <w:rPr>
          <w:lang w:eastAsia="en-GB"/>
        </w:rPr>
        <w:t>MCVideo</w:t>
      </w:r>
      <w:r w:rsidRPr="00AB5FED">
        <w:rPr>
          <w:lang w:eastAsia="en-GB"/>
        </w:rPr>
        <w:t xml:space="preserve"> group.</w:t>
      </w:r>
    </w:p>
    <w:p w14:paraId="19C411F6"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request towards the </w:t>
      </w:r>
      <w:r>
        <w:rPr>
          <w:lang w:eastAsia="en-GB"/>
        </w:rPr>
        <w:t>MCVideo</w:t>
      </w:r>
      <w:r w:rsidRPr="00AB5FED">
        <w:rPr>
          <w:lang w:eastAsia="en-GB"/>
        </w:rPr>
        <w:t xml:space="preserve"> clients of each of those affiliated </w:t>
      </w:r>
      <w:r>
        <w:rPr>
          <w:lang w:eastAsia="en-GB"/>
        </w:rPr>
        <w:t>MCVideo</w:t>
      </w:r>
      <w:r w:rsidRPr="00AB5FED">
        <w:rPr>
          <w:lang w:eastAsia="en-GB"/>
        </w:rPr>
        <w:t xml:space="preserve"> group members. </w:t>
      </w:r>
    </w:p>
    <w:p w14:paraId="11F1D872" w14:textId="77777777" w:rsidR="00A90238" w:rsidRPr="00AB5FED" w:rsidRDefault="00A90238" w:rsidP="00A90238">
      <w:pPr>
        <w:pStyle w:val="B1"/>
        <w:rPr>
          <w:lang w:eastAsia="en-GB"/>
        </w:rPr>
      </w:pPr>
      <w:r w:rsidRPr="00AB5FED">
        <w:rPr>
          <w:lang w:eastAsia="en-GB"/>
        </w:rPr>
        <w:t>5.</w:t>
      </w:r>
      <w:r w:rsidRPr="00AB5FED">
        <w:rPr>
          <w:lang w:eastAsia="en-GB"/>
        </w:rPr>
        <w:tab/>
      </w:r>
      <w:r>
        <w:rPr>
          <w:lang w:eastAsia="en-GB"/>
        </w:rPr>
        <w:t>MCVideo</w:t>
      </w:r>
      <w:r w:rsidRPr="00AB5FED">
        <w:rPr>
          <w:lang w:eastAsia="en-GB"/>
        </w:rPr>
        <w:t xml:space="preserve"> users are notified of the in-progress imminent peril state of the </w:t>
      </w:r>
      <w:r>
        <w:rPr>
          <w:lang w:eastAsia="en-GB"/>
        </w:rPr>
        <w:t>MCVideo</w:t>
      </w:r>
      <w:r w:rsidRPr="00AB5FED">
        <w:rPr>
          <w:lang w:eastAsia="en-GB"/>
        </w:rPr>
        <w:t xml:space="preserve"> group.</w:t>
      </w:r>
    </w:p>
    <w:p w14:paraId="06094B3C" w14:textId="77777777" w:rsidR="00A90238" w:rsidRPr="00AB5FED" w:rsidRDefault="00A90238" w:rsidP="00A90238">
      <w:pPr>
        <w:pStyle w:val="B1"/>
        <w:rPr>
          <w:lang w:eastAsia="en-GB"/>
        </w:rPr>
      </w:pPr>
      <w:r w:rsidRPr="00AB5FED">
        <w:rPr>
          <w:lang w:eastAsia="en-GB"/>
        </w:rPr>
        <w:t>6.</w:t>
      </w:r>
      <w:r w:rsidRPr="00AB5FED">
        <w:rPr>
          <w:lang w:eastAsia="en-GB"/>
        </w:rPr>
        <w:tab/>
        <w:t xml:space="preserve">The receiving </w:t>
      </w:r>
      <w:r>
        <w:rPr>
          <w:lang w:eastAsia="en-GB"/>
        </w:rPr>
        <w:t>MCVideo</w:t>
      </w:r>
      <w:r w:rsidRPr="00AB5FED">
        <w:rPr>
          <w:lang w:eastAsia="en-GB"/>
        </w:rPr>
        <w:t xml:space="preserve"> clients send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server to acknowledge the </w:t>
      </w:r>
      <w:r>
        <w:rPr>
          <w:lang w:eastAsia="en-GB"/>
        </w:rPr>
        <w:t>MCVideo</w:t>
      </w:r>
      <w:r w:rsidRPr="00AB5FED">
        <w:rPr>
          <w:lang w:eastAsia="en-GB"/>
        </w:rPr>
        <w:t xml:space="preserve"> imminent peril group call request. </w:t>
      </w:r>
      <w:r w:rsidRPr="00AB5FED">
        <w:t>For a multicast call, these acknowledgements are not set.</w:t>
      </w:r>
    </w:p>
    <w:p w14:paraId="2D97EAA8"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user 1 to confirm the upgrade request. If the </w:t>
      </w:r>
      <w:r>
        <w:rPr>
          <w:lang w:eastAsia="en-GB"/>
        </w:rPr>
        <w:t>MCVideo</w:t>
      </w:r>
      <w:r w:rsidRPr="00AB5FED">
        <w:rPr>
          <w:lang w:eastAsia="en-GB"/>
        </w:rPr>
        <w:t xml:space="preserve"> imminent peril group call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3811E8CD" w14:textId="77777777" w:rsidR="00A90238" w:rsidRPr="00AB5FED" w:rsidRDefault="00A90238" w:rsidP="00A90238">
      <w:pPr>
        <w:pStyle w:val="NO"/>
      </w:pPr>
      <w:r w:rsidRPr="00AB5FED">
        <w:t>NOTE:</w:t>
      </w:r>
      <w:r w:rsidRPr="00AB5FED">
        <w:tab/>
        <w:t>Step 7 can occur at any time following step 4, and prior to step 8 depending on the conditions to proceed with the call.</w:t>
      </w:r>
    </w:p>
    <w:p w14:paraId="221CDC0A" w14:textId="77777777" w:rsidR="00A90238" w:rsidRPr="00AB5FED" w:rsidRDefault="00A90238" w:rsidP="00A90238">
      <w:pPr>
        <w:rPr>
          <w:lang w:eastAsia="en-GB"/>
        </w:rPr>
      </w:pP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continue with the </w:t>
      </w:r>
      <w:r>
        <w:rPr>
          <w:lang w:eastAsia="en-GB"/>
        </w:rPr>
        <w:t>MCVideo</w:t>
      </w:r>
      <w:r w:rsidRPr="00AB5FED">
        <w:rPr>
          <w:lang w:eastAsia="en-GB"/>
        </w:rPr>
        <w:t xml:space="preserve"> group call, which has been transformed into an imminent peril group call.</w:t>
      </w:r>
    </w:p>
    <w:p w14:paraId="48321DC2" w14:textId="77777777" w:rsidR="00A90238" w:rsidRPr="00AB5FED" w:rsidRDefault="00A90238" w:rsidP="00A90238">
      <w:pPr>
        <w:pStyle w:val="Heading6"/>
      </w:pPr>
      <w:bookmarkStart w:id="490" w:name="_Toc433209773"/>
      <w:bookmarkStart w:id="491" w:name="_Toc460616069"/>
      <w:bookmarkStart w:id="492" w:name="_Toc460616930"/>
      <w:bookmarkStart w:id="493" w:name="_Toc465162542"/>
      <w:bookmarkStart w:id="494" w:name="_Toc185772273"/>
      <w:r>
        <w:lastRenderedPageBreak/>
        <w:t>7.1.2.5</w:t>
      </w:r>
      <w:r w:rsidRPr="00AB5FED">
        <w:t>.2.3</w:t>
      </w:r>
      <w:r w:rsidRPr="00AB5FED">
        <w:tab/>
      </w:r>
      <w:r>
        <w:t>MCVideo</w:t>
      </w:r>
      <w:r w:rsidRPr="00AB5FED">
        <w:t xml:space="preserve"> imminent peril group call cancel</w:t>
      </w:r>
      <w:bookmarkEnd w:id="490"/>
      <w:bookmarkEnd w:id="491"/>
      <w:bookmarkEnd w:id="492"/>
      <w:bookmarkEnd w:id="493"/>
      <w:bookmarkEnd w:id="494"/>
    </w:p>
    <w:p w14:paraId="45AC892C"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cancels a</w:t>
      </w:r>
      <w:r w:rsidRPr="00AB5FED">
        <w:rPr>
          <w:rFonts w:hint="eastAsia"/>
          <w:lang w:eastAsia="en-GB"/>
        </w:rPr>
        <w:t>n</w:t>
      </w:r>
      <w:r w:rsidRPr="00AB5FED">
        <w:rPr>
          <w:lang w:eastAsia="en-GB"/>
        </w:rPr>
        <w:t xml:space="preserve"> </w:t>
      </w:r>
      <w:r>
        <w:rPr>
          <w:lang w:eastAsia="en-GB"/>
        </w:rPr>
        <w:t>MCVideo</w:t>
      </w:r>
      <w:r w:rsidRPr="00AB5FED">
        <w:rPr>
          <w:lang w:eastAsia="en-GB"/>
        </w:rPr>
        <w:t xml:space="preserve"> group's in-progress imminent peril state.</w:t>
      </w:r>
    </w:p>
    <w:p w14:paraId="071733D4" w14:textId="77777777" w:rsidR="00A90238" w:rsidRPr="00AB5FED" w:rsidRDefault="00A90238" w:rsidP="00A90238">
      <w:pPr>
        <w:rPr>
          <w:lang w:eastAsia="en-GB"/>
        </w:rPr>
      </w:pPr>
      <w:r w:rsidRPr="00AB5FED">
        <w:rPr>
          <w:lang w:eastAsia="en-GB"/>
        </w:rPr>
        <w:t>Procedures in figure </w:t>
      </w:r>
      <w:r>
        <w:t>7.1.2.5</w:t>
      </w:r>
      <w:r w:rsidRPr="00AB5FED">
        <w:t xml:space="preserve">.2.3-1 </w:t>
      </w:r>
      <w:r w:rsidRPr="00AB5FED">
        <w:rPr>
          <w:lang w:eastAsia="en-GB"/>
        </w:rPr>
        <w:t xml:space="preserve">are the signalling control plane procedures for the </w:t>
      </w:r>
      <w:r>
        <w:rPr>
          <w:lang w:eastAsia="en-GB"/>
        </w:rPr>
        <w:t>MCVideo</w:t>
      </w:r>
      <w:r w:rsidRPr="00AB5FED">
        <w:rPr>
          <w:lang w:eastAsia="en-GB"/>
        </w:rPr>
        <w:t xml:space="preserve"> client cancelling an </w:t>
      </w:r>
      <w:r>
        <w:rPr>
          <w:lang w:eastAsia="en-GB"/>
        </w:rPr>
        <w:t>MCVideo</w:t>
      </w:r>
      <w:r w:rsidRPr="00AB5FED">
        <w:rPr>
          <w:lang w:eastAsia="en-GB"/>
        </w:rPr>
        <w:t xml:space="preserve"> group's in-progress </w:t>
      </w:r>
      <w:r w:rsidRPr="00AB5FED">
        <w:t>imminent peril state</w:t>
      </w:r>
      <w:r w:rsidRPr="00AB5FED">
        <w:rPr>
          <w:lang w:eastAsia="en-GB"/>
        </w:rPr>
        <w:t>.</w:t>
      </w:r>
    </w:p>
    <w:p w14:paraId="202C1380" w14:textId="77777777" w:rsidR="00A90238" w:rsidRPr="00AB5FED" w:rsidRDefault="00A90238" w:rsidP="00A90238">
      <w:pPr>
        <w:pStyle w:val="NO"/>
        <w:rPr>
          <w:lang w:eastAsia="en-GB"/>
        </w:rPr>
      </w:pPr>
      <w:r w:rsidRPr="00AB5FED">
        <w:rPr>
          <w:lang w:eastAsia="en-GB"/>
        </w:rPr>
        <w:t>NOTE 1:</w:t>
      </w:r>
      <w:r w:rsidRPr="00AB5FED">
        <w:rPr>
          <w:lang w:eastAsia="en-GB"/>
        </w:rPr>
        <w:tab/>
        <w:t xml:space="preserve">The end of the imminent peril call does not cancel the </w:t>
      </w:r>
      <w:r>
        <w:rPr>
          <w:lang w:eastAsia="en-GB"/>
        </w:rPr>
        <w:t>MCVideo</w:t>
      </w:r>
      <w:r w:rsidRPr="00AB5FED">
        <w:rPr>
          <w:lang w:eastAsia="en-GB"/>
        </w:rPr>
        <w:t xml:space="preserve"> group's in-progress imminent peril state. It is explicitly cancelled by an authorized user.</w:t>
      </w:r>
    </w:p>
    <w:p w14:paraId="55F4D3EA" w14:textId="77777777" w:rsidR="00A90238" w:rsidRPr="00AB5FED" w:rsidRDefault="00A90238" w:rsidP="00A90238">
      <w:pPr>
        <w:rPr>
          <w:lang w:eastAsia="en-GB"/>
        </w:rPr>
      </w:pPr>
      <w:r w:rsidRPr="00AB5FED">
        <w:rPr>
          <w:lang w:eastAsia="en-GB"/>
        </w:rPr>
        <w:t>Pre-conditions:</w:t>
      </w:r>
    </w:p>
    <w:p w14:paraId="2C729D9D" w14:textId="77777777" w:rsidR="00A90238" w:rsidRPr="00AB5FED" w:rsidRDefault="00A90238" w:rsidP="00A90238">
      <w:pPr>
        <w:pStyle w:val="B1"/>
        <w:rPr>
          <w:lang w:eastAsia="en-GB"/>
        </w:rPr>
      </w:pPr>
      <w:r w:rsidRPr="00AB5FED">
        <w:rPr>
          <w:lang w:eastAsia="zh-CN"/>
        </w:rPr>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w:t>
      </w:r>
    </w:p>
    <w:p w14:paraId="44154F33" w14:textId="77777777" w:rsidR="00A90238" w:rsidRPr="00AB5FED" w:rsidRDefault="00A90238" w:rsidP="00A90238">
      <w:pPr>
        <w:pStyle w:val="B1"/>
        <w:rPr>
          <w:lang w:eastAsia="en-GB"/>
        </w:rPr>
      </w:pPr>
      <w:r w:rsidRPr="00AB5FED">
        <w:rPr>
          <w:lang w:eastAsia="en-GB"/>
        </w:rPr>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008C3617"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group is an in-progress imminent peril state and has prioritized bearer support.</w:t>
      </w:r>
    </w:p>
    <w:p w14:paraId="1E03CCAD" w14:textId="77777777" w:rsidR="00A90238" w:rsidRPr="00AB5FED" w:rsidRDefault="00A90238" w:rsidP="00A90238">
      <w:pPr>
        <w:pStyle w:val="B1"/>
        <w:rPr>
          <w:lang w:eastAsia="en-GB"/>
        </w:rPr>
      </w:pPr>
      <w:r w:rsidRPr="00AB5FED">
        <w:rPr>
          <w:lang w:eastAsia="zh-CN"/>
        </w:rPr>
        <w:t>4.</w:t>
      </w:r>
      <w:r w:rsidRPr="00AB5FED">
        <w:rPr>
          <w:lang w:eastAsia="en-GB"/>
        </w:rPr>
        <w:tab/>
      </w:r>
      <w:r>
        <w:rPr>
          <w:lang w:eastAsia="en-GB"/>
        </w:rPr>
        <w:t>MCVideo</w:t>
      </w:r>
      <w:r w:rsidRPr="00AB5FED">
        <w:rPr>
          <w:lang w:eastAsia="en-GB"/>
        </w:rPr>
        <w:t xml:space="preserve"> group members have been notified about the </w:t>
      </w:r>
      <w:r>
        <w:rPr>
          <w:lang w:eastAsia="en-GB"/>
        </w:rPr>
        <w:t>MCVideo</w:t>
      </w:r>
      <w:r w:rsidRPr="00AB5FED">
        <w:rPr>
          <w:lang w:eastAsia="en-GB"/>
        </w:rPr>
        <w:t xml:space="preserve"> group's in-progress </w:t>
      </w:r>
      <w:r w:rsidRPr="00AB5FED">
        <w:t>imminent peril state</w:t>
      </w:r>
      <w:r w:rsidRPr="00AB5FED">
        <w:rPr>
          <w:lang w:eastAsia="en-GB"/>
        </w:rPr>
        <w:t>.</w:t>
      </w:r>
    </w:p>
    <w:p w14:paraId="12CFC4CB" w14:textId="77777777" w:rsidR="00A90238" w:rsidRPr="00AB5FED" w:rsidRDefault="00A90238" w:rsidP="00A90238">
      <w:pPr>
        <w:pStyle w:val="B1"/>
        <w:rPr>
          <w:lang w:eastAsia="en-GB"/>
        </w:rPr>
      </w:pPr>
      <w:r w:rsidRPr="00AB5FED">
        <w:t>5.</w:t>
      </w:r>
      <w:r w:rsidRPr="00AB5FED">
        <w:tab/>
      </w:r>
      <w:r>
        <w:t>MCVideo</w:t>
      </w:r>
      <w:r w:rsidRPr="00AB5FED">
        <w:t xml:space="preserve"> client 1 previously initiated the in-progress imminent peril.</w:t>
      </w:r>
    </w:p>
    <w:p w14:paraId="47BD6AB6" w14:textId="77777777" w:rsidR="00A90238" w:rsidRPr="00AB5FED" w:rsidRDefault="00A90238" w:rsidP="00A90238">
      <w:pPr>
        <w:pStyle w:val="TH"/>
      </w:pPr>
      <w:r w:rsidRPr="00AB5FED">
        <w:object w:dxaOrig="8400" w:dyaOrig="7620" w14:anchorId="47D0BF3C">
          <v:shape id="_x0000_i1043" type="#_x0000_t75" style="width:419.9pt;height:379.6pt" o:ole="">
            <v:imagedata r:id="rId47" o:title=""/>
          </v:shape>
          <o:OLEObject Type="Embed" ProgID="Visio.Drawing.11" ShapeID="_x0000_i1043" DrawAspect="Content" ObjectID="_1796385391" r:id="rId48"/>
        </w:object>
      </w:r>
    </w:p>
    <w:p w14:paraId="48B3AAD6" w14:textId="77777777" w:rsidR="00A90238" w:rsidRPr="00AB5FED" w:rsidRDefault="00A90238" w:rsidP="00A90238">
      <w:pPr>
        <w:pStyle w:val="TF"/>
      </w:pPr>
      <w:r w:rsidRPr="00AB5FED">
        <w:t>Figure </w:t>
      </w:r>
      <w:r>
        <w:t>7.1.2.5</w:t>
      </w:r>
      <w:r w:rsidRPr="00AB5FED">
        <w:t xml:space="preserve">.2.3-1: </w:t>
      </w:r>
      <w:r>
        <w:t>MCVideo</w:t>
      </w:r>
      <w:r w:rsidRPr="00AB5FED">
        <w:t xml:space="preserve"> imminent peril group call cancel</w:t>
      </w:r>
    </w:p>
    <w:p w14:paraId="2FADA651"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user at the </w:t>
      </w:r>
      <w:r>
        <w:rPr>
          <w:lang w:eastAsia="en-GB"/>
        </w:rPr>
        <w:t>MCVideo</w:t>
      </w:r>
      <w:r w:rsidRPr="00AB5FED">
        <w:rPr>
          <w:lang w:eastAsia="en-GB"/>
        </w:rPr>
        <w:t xml:space="preserve"> client 1 initiates an imminent peril cancel.</w:t>
      </w:r>
    </w:p>
    <w:p w14:paraId="33D22B59"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sends an </w:t>
      </w:r>
      <w:r>
        <w:rPr>
          <w:lang w:eastAsia="en-GB"/>
        </w:rPr>
        <w:t>MCVideo</w:t>
      </w:r>
      <w:r w:rsidRPr="00AB5FED">
        <w:rPr>
          <w:lang w:eastAsia="en-GB"/>
        </w:rPr>
        <w:t xml:space="preserve"> imminent peril group call cancel request to the </w:t>
      </w:r>
      <w:r>
        <w:rPr>
          <w:lang w:eastAsia="en-GB"/>
        </w:rPr>
        <w:t>MCVideo</w:t>
      </w:r>
      <w:r w:rsidRPr="00AB5FED">
        <w:rPr>
          <w:lang w:eastAsia="en-GB"/>
        </w:rPr>
        <w:t xml:space="preserve"> server. </w:t>
      </w:r>
    </w:p>
    <w:p w14:paraId="20D5B878" w14:textId="77777777" w:rsidR="00A90238" w:rsidRPr="00AB5FED" w:rsidRDefault="00A90238" w:rsidP="00A90238">
      <w:pPr>
        <w:pStyle w:val="B1"/>
        <w:rPr>
          <w:lang w:eastAsia="en-GB"/>
        </w:rPr>
      </w:pPr>
      <w:r w:rsidRPr="00AB5FED">
        <w:rPr>
          <w:lang w:eastAsia="en-GB"/>
        </w:rPr>
        <w:lastRenderedPageBreak/>
        <w:t>3.</w:t>
      </w:r>
      <w:r w:rsidRPr="00AB5FED">
        <w:rPr>
          <w:lang w:eastAsia="en-GB"/>
        </w:rPr>
        <w:tab/>
        <w:t xml:space="preserve">The </w:t>
      </w:r>
      <w:r>
        <w:rPr>
          <w:lang w:eastAsia="en-GB"/>
        </w:rPr>
        <w:t>MCVideo</w:t>
      </w:r>
      <w:r w:rsidRPr="00AB5FED">
        <w:rPr>
          <w:lang w:eastAsia="en-GB"/>
        </w:rPr>
        <w:t xml:space="preserve"> server adjusts the priority of the underlying bearer; priority treatment is no longer required. The </w:t>
      </w:r>
      <w:r>
        <w:rPr>
          <w:lang w:eastAsia="en-GB"/>
        </w:rPr>
        <w:t>MCVideo</w:t>
      </w:r>
      <w:r w:rsidRPr="00AB5FED">
        <w:rPr>
          <w:lang w:eastAsia="en-GB"/>
        </w:rPr>
        <w:t xml:space="preserve"> server cancels/resets the in-progress imminent peril state.</w:t>
      </w:r>
    </w:p>
    <w:p w14:paraId="4212A3D8"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resolves the </w:t>
      </w:r>
      <w:r>
        <w:rPr>
          <w:lang w:eastAsia="en-GB"/>
        </w:rPr>
        <w:t>MCVideo</w:t>
      </w:r>
      <w:r w:rsidRPr="00AB5FED">
        <w:rPr>
          <w:lang w:eastAsia="en-GB"/>
        </w:rPr>
        <w:t xml:space="preserve"> group ID to determine the members of that </w:t>
      </w:r>
      <w:r>
        <w:rPr>
          <w:lang w:eastAsia="en-GB"/>
        </w:rPr>
        <w:t>MCVideo</w:t>
      </w:r>
      <w:r w:rsidRPr="00AB5FED">
        <w:rPr>
          <w:lang w:eastAsia="en-GB"/>
        </w:rPr>
        <w:t xml:space="preserve"> group and their affiliation status, based upon the information from group management server.</w:t>
      </w:r>
    </w:p>
    <w:p w14:paraId="60245D8C" w14:textId="77777777" w:rsidR="00A90238" w:rsidRPr="00AB5FED" w:rsidRDefault="00A90238" w:rsidP="00A90238">
      <w:pPr>
        <w:pStyle w:val="B1"/>
        <w:rPr>
          <w:lang w:eastAsia="en-GB"/>
        </w:rPr>
      </w:pPr>
      <w:r w:rsidRPr="00AB5FED">
        <w:rPr>
          <w:lang w:eastAsia="en-GB"/>
        </w:rPr>
        <w:t>5.</w:t>
      </w:r>
      <w:r w:rsidRPr="00AB5FED">
        <w:rPr>
          <w:lang w:eastAsia="en-GB"/>
        </w:rPr>
        <w:tab/>
        <w:t xml:space="preserve">The </w:t>
      </w:r>
      <w:r>
        <w:rPr>
          <w:lang w:eastAsia="en-GB"/>
        </w:rPr>
        <w:t>MCVideo</w:t>
      </w:r>
      <w:r w:rsidRPr="00AB5FED">
        <w:rPr>
          <w:lang w:eastAsia="en-GB"/>
        </w:rPr>
        <w:t xml:space="preserve"> server sends an </w:t>
      </w:r>
      <w:r>
        <w:rPr>
          <w:lang w:eastAsia="en-GB"/>
        </w:rPr>
        <w:t>MCVideo</w:t>
      </w:r>
      <w:r w:rsidRPr="00AB5FED">
        <w:rPr>
          <w:lang w:eastAsia="en-GB"/>
        </w:rPr>
        <w:t xml:space="preserve"> imminent peril group call cancel request to the </w:t>
      </w:r>
      <w:r>
        <w:rPr>
          <w:lang w:eastAsia="en-GB"/>
        </w:rPr>
        <w:t>MCVideo</w:t>
      </w:r>
      <w:r w:rsidRPr="00AB5FED">
        <w:rPr>
          <w:lang w:eastAsia="en-GB"/>
        </w:rPr>
        <w:t xml:space="preserve"> group members.</w:t>
      </w:r>
    </w:p>
    <w:p w14:paraId="6E25BA05" w14:textId="77777777" w:rsidR="00A90238" w:rsidRPr="00AB5FED" w:rsidRDefault="00A90238" w:rsidP="00A90238">
      <w:pPr>
        <w:pStyle w:val="B1"/>
        <w:rPr>
          <w:lang w:eastAsia="en-GB"/>
        </w:rPr>
      </w:pPr>
      <w:r w:rsidRPr="00AB5FED">
        <w:rPr>
          <w:lang w:eastAsia="en-GB"/>
        </w:rPr>
        <w:t>6.</w:t>
      </w:r>
      <w:r w:rsidRPr="00AB5FED">
        <w:rPr>
          <w:lang w:eastAsia="en-GB"/>
        </w:rPr>
        <w:tab/>
      </w:r>
      <w:r>
        <w:rPr>
          <w:lang w:eastAsia="en-GB"/>
        </w:rPr>
        <w:t>MCVideo</w:t>
      </w:r>
      <w:r w:rsidRPr="00AB5FED">
        <w:rPr>
          <w:lang w:eastAsia="en-GB"/>
        </w:rPr>
        <w:t xml:space="preserve"> group members are notified of the in-progress imminent peril cancel.</w:t>
      </w:r>
    </w:p>
    <w:p w14:paraId="385E3CD1"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receiving </w:t>
      </w:r>
      <w:r>
        <w:rPr>
          <w:lang w:eastAsia="en-GB"/>
        </w:rPr>
        <w:t>MCVideo</w:t>
      </w:r>
      <w:r w:rsidRPr="00AB5FED">
        <w:rPr>
          <w:lang w:eastAsia="en-GB"/>
        </w:rPr>
        <w:t xml:space="preserve"> group members send the </w:t>
      </w:r>
      <w:r>
        <w:rPr>
          <w:lang w:eastAsia="en-GB"/>
        </w:rPr>
        <w:t>MCVideo</w:t>
      </w:r>
      <w:r w:rsidRPr="00AB5FED">
        <w:rPr>
          <w:lang w:eastAsia="en-GB"/>
        </w:rPr>
        <w:t xml:space="preserve"> imminent peril group call cancel response to the </w:t>
      </w:r>
      <w:r>
        <w:rPr>
          <w:lang w:eastAsia="en-GB"/>
        </w:rPr>
        <w:t>MCVideo</w:t>
      </w:r>
      <w:r w:rsidRPr="00AB5FED">
        <w:rPr>
          <w:lang w:eastAsia="en-GB"/>
        </w:rPr>
        <w:t xml:space="preserve"> server to acknowledge the in-progress </w:t>
      </w:r>
      <w:r>
        <w:rPr>
          <w:lang w:eastAsia="en-GB"/>
        </w:rPr>
        <w:t>MCVideo</w:t>
      </w:r>
      <w:r w:rsidRPr="00AB5FED">
        <w:rPr>
          <w:lang w:eastAsia="en-GB"/>
        </w:rPr>
        <w:t xml:space="preserve"> imminent peril group call cancel request. </w:t>
      </w:r>
      <w:r w:rsidRPr="00AB5FED">
        <w:t>For a multicast scenario, these acknowledgements are not set.</w:t>
      </w:r>
    </w:p>
    <w:p w14:paraId="124FE017"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cancel response to the </w:t>
      </w:r>
      <w:r>
        <w:rPr>
          <w:lang w:eastAsia="en-GB"/>
        </w:rPr>
        <w:t>MCVideo</w:t>
      </w:r>
      <w:r w:rsidRPr="00AB5FED">
        <w:rPr>
          <w:lang w:eastAsia="en-GB"/>
        </w:rPr>
        <w:t xml:space="preserve"> user 1 to confirm the </w:t>
      </w:r>
      <w:r>
        <w:rPr>
          <w:lang w:eastAsia="en-GB"/>
        </w:rPr>
        <w:t>MCVideo</w:t>
      </w:r>
      <w:r w:rsidRPr="00AB5FED">
        <w:rPr>
          <w:lang w:eastAsia="en-GB"/>
        </w:rPr>
        <w:t xml:space="preserve"> imminent peril group call cancel request.</w:t>
      </w:r>
    </w:p>
    <w:p w14:paraId="1D5494BF" w14:textId="77777777" w:rsidR="00A90238" w:rsidRPr="00AB5FED" w:rsidRDefault="00A90238" w:rsidP="00A90238">
      <w:pPr>
        <w:pStyle w:val="NO"/>
      </w:pPr>
      <w:r w:rsidRPr="00AB5FED">
        <w:t>NOTE 2:</w:t>
      </w:r>
      <w:r w:rsidRPr="00AB5FED">
        <w:tab/>
        <w:t>Step 8 can occur at any time following step 4, depending on the conditions to proceed with the call.</w:t>
      </w:r>
    </w:p>
    <w:p w14:paraId="50DB1450" w14:textId="77777777" w:rsidR="00A90238" w:rsidRPr="00AD7C25" w:rsidRDefault="00A90238" w:rsidP="00A90238">
      <w:pPr>
        <w:rPr>
          <w:noProof/>
          <w:lang w:val="en-US"/>
        </w:rPr>
      </w:pPr>
    </w:p>
    <w:p w14:paraId="7FA7325A" w14:textId="77777777" w:rsidR="00A90238" w:rsidRPr="00AB5FED" w:rsidRDefault="00A90238" w:rsidP="00A90238">
      <w:pPr>
        <w:pStyle w:val="Heading4"/>
      </w:pPr>
      <w:bookmarkStart w:id="495" w:name="_Toc185772274"/>
      <w:r>
        <w:t>7.1.2.6</w:t>
      </w:r>
      <w:r w:rsidRPr="00AB5FED">
        <w:tab/>
      </w:r>
      <w:r>
        <w:t>MCVideo</w:t>
      </w:r>
      <w:r w:rsidRPr="00AB5FED">
        <w:t xml:space="preserve"> emergency alert</w:t>
      </w:r>
      <w:r>
        <w:t xml:space="preserve"> (on-network and off-network)</w:t>
      </w:r>
      <w:bookmarkEnd w:id="495"/>
    </w:p>
    <w:p w14:paraId="4C43991C" w14:textId="77777777" w:rsidR="00A90238" w:rsidRDefault="00A90238" w:rsidP="00A90238">
      <w:r>
        <w:t xml:space="preserve">The MCVideo server </w:t>
      </w:r>
      <w:r w:rsidRPr="00210FE1">
        <w:t>shall support the procedures and related information flows as specified in subclause</w:t>
      </w:r>
      <w:r>
        <w:t>s</w:t>
      </w:r>
      <w:r w:rsidRPr="00210FE1">
        <w:rPr>
          <w:rFonts w:hint="cs"/>
          <w:lang w:eastAsia="zh-CN"/>
        </w:rPr>
        <w:t> </w:t>
      </w:r>
      <w:r w:rsidRPr="00210FE1">
        <w:t>10.10</w:t>
      </w:r>
      <w:r>
        <w:t xml:space="preserve"> of </w:t>
      </w:r>
      <w:r w:rsidRPr="00220EBE">
        <w:rPr>
          <w:rFonts w:hint="eastAsia"/>
        </w:rPr>
        <w:t>3GPP</w:t>
      </w:r>
      <w:r w:rsidRPr="003E2577">
        <w:t> </w:t>
      </w:r>
      <w:r w:rsidRPr="00220EBE">
        <w:rPr>
          <w:rFonts w:hint="eastAsia"/>
        </w:rPr>
        <w:t>TS</w:t>
      </w:r>
      <w:r w:rsidRPr="003E2577">
        <w:t> </w:t>
      </w:r>
      <w:r w:rsidRPr="00220EBE">
        <w:rPr>
          <w:rFonts w:hint="eastAsia"/>
        </w:rPr>
        <w:t>23.280</w:t>
      </w:r>
      <w:r w:rsidRPr="003E2577">
        <w:t> </w:t>
      </w:r>
      <w:r w:rsidRPr="00220EBE">
        <w:rPr>
          <w:rFonts w:hint="eastAsia"/>
        </w:rPr>
        <w:t>[</w:t>
      </w:r>
      <w:r>
        <w:t>6</w:t>
      </w:r>
      <w:r w:rsidRPr="00220EBE">
        <w:rPr>
          <w:rFonts w:hint="eastAsia"/>
        </w:rPr>
        <w:t>]</w:t>
      </w:r>
      <w:r>
        <w:t xml:space="preserve"> with the following clarifications:</w:t>
      </w:r>
    </w:p>
    <w:p w14:paraId="5855AF19" w14:textId="77777777" w:rsidR="00A90238" w:rsidRDefault="00A90238" w:rsidP="00A90238">
      <w:pPr>
        <w:ind w:left="568" w:hanging="284"/>
      </w:pPr>
      <w:r w:rsidRPr="00823619">
        <w:t>-</w:t>
      </w:r>
      <w:r w:rsidRPr="00823619">
        <w:tab/>
      </w:r>
      <w:r>
        <w:t>The MC service ID is the MCVideo ID</w:t>
      </w:r>
      <w:r w:rsidRPr="00823619">
        <w:t>;</w:t>
      </w:r>
      <w:r w:rsidRPr="00C349CF">
        <w:t xml:space="preserve"> </w:t>
      </w:r>
    </w:p>
    <w:p w14:paraId="6A2B2972" w14:textId="77777777" w:rsidR="00A90238" w:rsidRDefault="00A90238" w:rsidP="00A90238">
      <w:pPr>
        <w:pStyle w:val="B1"/>
      </w:pPr>
      <w:r>
        <w:t>-</w:t>
      </w:r>
      <w:r>
        <w:tab/>
      </w:r>
      <w:r w:rsidRPr="00210FE1">
        <w:t>The MC service server is the MC</w:t>
      </w:r>
      <w:r>
        <w:t>Video</w:t>
      </w:r>
      <w:r w:rsidRPr="00210FE1">
        <w:t xml:space="preserve"> server;</w:t>
      </w:r>
    </w:p>
    <w:p w14:paraId="14E1F2AD" w14:textId="77777777" w:rsidR="00A90238" w:rsidRDefault="00A90238" w:rsidP="00A90238">
      <w:pPr>
        <w:ind w:left="568" w:hanging="284"/>
      </w:pPr>
      <w:r w:rsidRPr="00823619">
        <w:t>-</w:t>
      </w:r>
      <w:r w:rsidRPr="00823619">
        <w:tab/>
      </w:r>
      <w:r>
        <w:t>The MC service group ID is the MCVideo group ID and</w:t>
      </w:r>
    </w:p>
    <w:p w14:paraId="3B279EC8" w14:textId="77777777" w:rsidR="00A90238" w:rsidRDefault="00A90238" w:rsidP="00A90238">
      <w:pPr>
        <w:ind w:left="568" w:hanging="284"/>
      </w:pPr>
      <w:r w:rsidRPr="00210FE1">
        <w:t>-</w:t>
      </w:r>
      <w:r w:rsidRPr="00210FE1">
        <w:tab/>
        <w:t>The MC service user profile index is the MC</w:t>
      </w:r>
      <w:r>
        <w:t>Video</w:t>
      </w:r>
      <w:r w:rsidRPr="00210FE1">
        <w:t xml:space="preserve"> user profile index</w:t>
      </w:r>
      <w:r>
        <w:t>.</w:t>
      </w:r>
    </w:p>
    <w:p w14:paraId="55CA3B3B" w14:textId="77777777" w:rsidR="00860186" w:rsidRPr="00E01BD3" w:rsidRDefault="00860186" w:rsidP="00860186">
      <w:pPr>
        <w:pStyle w:val="Heading4"/>
      </w:pPr>
      <w:bookmarkStart w:id="496" w:name="_Toc433209774"/>
      <w:bookmarkStart w:id="497" w:name="_Toc460616070"/>
      <w:bookmarkStart w:id="498" w:name="_Toc460616931"/>
      <w:bookmarkStart w:id="499" w:name="_Toc122563136"/>
      <w:bookmarkStart w:id="500" w:name="_Toc185772275"/>
      <w:r w:rsidRPr="00E01BD3">
        <w:t>7.1.2.</w:t>
      </w:r>
      <w:r>
        <w:t>7</w:t>
      </w:r>
      <w:r w:rsidRPr="00E01BD3">
        <w:tab/>
        <w:t xml:space="preserve">MCVideo </w:t>
      </w:r>
      <w:r>
        <w:t xml:space="preserve">ad hoc group </w:t>
      </w:r>
      <w:r w:rsidRPr="00E01BD3">
        <w:t>emergency alert (on-network)</w:t>
      </w:r>
      <w:bookmarkEnd w:id="500"/>
    </w:p>
    <w:p w14:paraId="4A4F358D" w14:textId="77777777" w:rsidR="00860186" w:rsidRPr="00E01BD3" w:rsidRDefault="00860186" w:rsidP="00860186">
      <w:r w:rsidRPr="00E01BD3">
        <w:t>The MCVideo server shall support the procedures and related information flows as specified in subclauses</w:t>
      </w:r>
      <w:r w:rsidRPr="00E01BD3">
        <w:rPr>
          <w:rFonts w:hint="cs"/>
          <w:lang w:eastAsia="zh-CN"/>
        </w:rPr>
        <w:t> </w:t>
      </w:r>
      <w:r w:rsidRPr="00E01BD3">
        <w:t>10.10</w:t>
      </w:r>
      <w:r>
        <w:t>.3</w:t>
      </w:r>
      <w:r w:rsidRPr="00E01BD3">
        <w:t xml:space="preserve"> of </w:t>
      </w:r>
      <w:r w:rsidRPr="00E01BD3">
        <w:rPr>
          <w:rFonts w:hint="eastAsia"/>
        </w:rPr>
        <w:t>3GPP</w:t>
      </w:r>
      <w:r w:rsidRPr="00E01BD3">
        <w:t> </w:t>
      </w:r>
      <w:r w:rsidRPr="00E01BD3">
        <w:rPr>
          <w:rFonts w:hint="eastAsia"/>
        </w:rPr>
        <w:t>TS</w:t>
      </w:r>
      <w:r w:rsidRPr="00E01BD3">
        <w:t> </w:t>
      </w:r>
      <w:r w:rsidRPr="00E01BD3">
        <w:rPr>
          <w:rFonts w:hint="eastAsia"/>
        </w:rPr>
        <w:t>23.280</w:t>
      </w:r>
      <w:r w:rsidRPr="00E01BD3">
        <w:t> </w:t>
      </w:r>
      <w:r w:rsidRPr="00E01BD3">
        <w:rPr>
          <w:rFonts w:hint="eastAsia"/>
        </w:rPr>
        <w:t>[</w:t>
      </w:r>
      <w:r w:rsidRPr="00E01BD3">
        <w:t>6</w:t>
      </w:r>
      <w:r w:rsidRPr="00E01BD3">
        <w:rPr>
          <w:rFonts w:hint="eastAsia"/>
        </w:rPr>
        <w:t>]</w:t>
      </w:r>
      <w:r w:rsidRPr="00E01BD3">
        <w:t xml:space="preserve"> with the following clarifications:</w:t>
      </w:r>
    </w:p>
    <w:p w14:paraId="5BC64A5F" w14:textId="77777777" w:rsidR="00860186" w:rsidRPr="00E01BD3" w:rsidRDefault="00860186" w:rsidP="00860186">
      <w:pPr>
        <w:pStyle w:val="B1"/>
      </w:pPr>
      <w:r w:rsidRPr="00E01BD3">
        <w:t>-</w:t>
      </w:r>
      <w:r w:rsidRPr="00E01BD3">
        <w:tab/>
        <w:t xml:space="preserve">The MC service ID is the MCVideo ID; </w:t>
      </w:r>
    </w:p>
    <w:p w14:paraId="61200AC8" w14:textId="77777777" w:rsidR="00860186" w:rsidRPr="00E01BD3" w:rsidRDefault="00860186" w:rsidP="00860186">
      <w:pPr>
        <w:pStyle w:val="B1"/>
      </w:pPr>
      <w:r w:rsidRPr="00E01BD3">
        <w:t>-</w:t>
      </w:r>
      <w:r w:rsidRPr="00E01BD3">
        <w:tab/>
        <w:t>The MC service server is the MCVideo server;</w:t>
      </w:r>
    </w:p>
    <w:p w14:paraId="254A868E" w14:textId="77777777" w:rsidR="00860186" w:rsidRDefault="00860186" w:rsidP="00860186">
      <w:pPr>
        <w:pStyle w:val="B1"/>
      </w:pPr>
      <w:r w:rsidRPr="00E01BD3">
        <w:t>-</w:t>
      </w:r>
      <w:r w:rsidRPr="00E01BD3">
        <w:tab/>
        <w:t>The MC service group ID is the MCVideo group ID and</w:t>
      </w:r>
    </w:p>
    <w:p w14:paraId="7A032084" w14:textId="18A3185D" w:rsidR="00A90238" w:rsidRDefault="00860186" w:rsidP="00FC00A8">
      <w:pPr>
        <w:pStyle w:val="B1"/>
      </w:pPr>
      <w:r w:rsidRPr="00E01BD3">
        <w:t>-</w:t>
      </w:r>
      <w:r w:rsidRPr="00E01BD3">
        <w:tab/>
        <w:t>The MC service user profile index is the MCVideo user profile index.</w:t>
      </w:r>
      <w:bookmarkEnd w:id="496"/>
      <w:bookmarkEnd w:id="497"/>
      <w:bookmarkEnd w:id="498"/>
      <w:bookmarkEnd w:id="499"/>
    </w:p>
    <w:p w14:paraId="65035B31" w14:textId="77777777" w:rsidR="00A90238" w:rsidRDefault="00A90238" w:rsidP="00A90238">
      <w:pPr>
        <w:pStyle w:val="Heading3"/>
        <w:rPr>
          <w:lang w:eastAsia="zh-CN"/>
        </w:rPr>
      </w:pPr>
      <w:bookmarkStart w:id="501" w:name="_Toc185772276"/>
      <w:r>
        <w:rPr>
          <w:rFonts w:hint="eastAsia"/>
          <w:lang w:eastAsia="zh-CN"/>
        </w:rPr>
        <w:t>7</w:t>
      </w:r>
      <w:r>
        <w:t>.</w:t>
      </w:r>
      <w:r>
        <w:rPr>
          <w:lang w:eastAsia="zh-CN"/>
        </w:rPr>
        <w:t>1.3</w:t>
      </w:r>
      <w:r>
        <w:tab/>
        <w:t>Off-network g</w:t>
      </w:r>
      <w:r>
        <w:rPr>
          <w:lang w:eastAsia="zh-CN"/>
        </w:rPr>
        <w:t>roup communications</w:t>
      </w:r>
      <w:bookmarkEnd w:id="501"/>
    </w:p>
    <w:p w14:paraId="4CCE4EBA" w14:textId="77777777" w:rsidR="00A90238" w:rsidRDefault="00A90238" w:rsidP="00A90238">
      <w:pPr>
        <w:pStyle w:val="Heading4"/>
      </w:pPr>
      <w:bookmarkStart w:id="502" w:name="_Toc185772277"/>
      <w:r>
        <w:rPr>
          <w:rFonts w:hint="eastAsia"/>
          <w:lang w:eastAsia="zh-CN"/>
        </w:rPr>
        <w:t>7</w:t>
      </w:r>
      <w:r>
        <w:t>.</w:t>
      </w:r>
      <w:r>
        <w:rPr>
          <w:lang w:eastAsia="zh-CN"/>
        </w:rPr>
        <w:t>1.3</w:t>
      </w:r>
      <w:r>
        <w:t>.1</w:t>
      </w:r>
      <w:r>
        <w:tab/>
        <w:t>General</w:t>
      </w:r>
      <w:bookmarkEnd w:id="502"/>
    </w:p>
    <w:p w14:paraId="21AF0CF0" w14:textId="77777777" w:rsidR="00A90238" w:rsidRPr="00D373B7" w:rsidRDefault="00A90238" w:rsidP="00A90238">
      <w:r w:rsidRPr="00D373B7">
        <w:t>This subclause contains procedures for group communications directly between multiple MC</w:t>
      </w:r>
      <w:r w:rsidRPr="00D373B7">
        <w:rPr>
          <w:lang w:eastAsia="zh-CN"/>
        </w:rPr>
        <w:t>Video</w:t>
      </w:r>
      <w:r w:rsidRPr="00D373B7">
        <w:t xml:space="preserve"> clients without involving the network to provide associated functions.</w:t>
      </w:r>
      <w:r w:rsidRPr="00524486">
        <w:rPr>
          <w:lang w:eastAsia="zh-CN"/>
        </w:rPr>
        <w:t xml:space="preserve"> </w:t>
      </w:r>
      <w:r>
        <w:rPr>
          <w:lang w:eastAsia="zh-CN"/>
        </w:rPr>
        <w:t xml:space="preserve">Off-network MCVideo communications </w:t>
      </w:r>
      <w:r>
        <w:t>are based on ProSe capabilities as described in clause 7.18.</w:t>
      </w:r>
    </w:p>
    <w:p w14:paraId="53902515" w14:textId="77777777" w:rsidR="00A90238" w:rsidRDefault="00A90238" w:rsidP="00A90238">
      <w:r w:rsidRPr="00D373B7">
        <w:t>The group communication setup is described in subclause</w:t>
      </w:r>
      <w:r>
        <w:t> </w:t>
      </w:r>
      <w:r w:rsidRPr="00D373B7">
        <w:t>7.1.3.3 and two variations of joining an existing communication group communication are described, the passive variant in subclause</w:t>
      </w:r>
      <w:r>
        <w:t> </w:t>
      </w:r>
      <w:r w:rsidRPr="00D373B7">
        <w:t>7.1.3.4 and the active variant in subclause</w:t>
      </w:r>
      <w:r>
        <w:t> </w:t>
      </w:r>
      <w:r w:rsidRPr="00D373B7">
        <w:t>7.1.3.5.</w:t>
      </w:r>
    </w:p>
    <w:p w14:paraId="5BEB84EC" w14:textId="77777777" w:rsidR="00A90238" w:rsidRPr="00D373B7" w:rsidRDefault="00A90238" w:rsidP="00A90238">
      <w:pPr>
        <w:pStyle w:val="NO"/>
      </w:pPr>
      <w:r w:rsidRPr="004D2779">
        <w:t>NOTE:</w:t>
      </w:r>
      <w:r w:rsidRPr="004D2779">
        <w:tab/>
        <w:t>When the MCVideo client receives a message that is not addressed to either its MCVideo ID or to any MCVideo group of which the MCVideo client is an affiliated group member, the MCVideo client ignores the message.</w:t>
      </w:r>
    </w:p>
    <w:p w14:paraId="755739F5" w14:textId="77777777" w:rsidR="00A90238" w:rsidRDefault="00A90238" w:rsidP="00A90238">
      <w:pPr>
        <w:pStyle w:val="Heading4"/>
        <w:rPr>
          <w:lang w:eastAsia="zh-CN"/>
        </w:rPr>
      </w:pPr>
      <w:bookmarkStart w:id="503" w:name="_Toc185772278"/>
      <w:r>
        <w:rPr>
          <w:rFonts w:hint="eastAsia"/>
          <w:lang w:eastAsia="zh-CN"/>
        </w:rPr>
        <w:lastRenderedPageBreak/>
        <w:t>7</w:t>
      </w:r>
      <w:r>
        <w:t>.</w:t>
      </w:r>
      <w:r>
        <w:rPr>
          <w:lang w:eastAsia="zh-CN"/>
        </w:rPr>
        <w:t>1.3</w:t>
      </w:r>
      <w:r>
        <w:t>.2</w:t>
      </w:r>
      <w:r>
        <w:tab/>
        <w:t>Information flows for o</w:t>
      </w:r>
      <w:r w:rsidRPr="00234C63">
        <w:rPr>
          <w:lang w:eastAsia="zh-CN"/>
        </w:rPr>
        <w:t xml:space="preserve">ff-network </w:t>
      </w:r>
      <w:r>
        <w:rPr>
          <w:lang w:eastAsia="zh-CN"/>
        </w:rPr>
        <w:t>group</w:t>
      </w:r>
      <w:r w:rsidRPr="00234C63">
        <w:rPr>
          <w:lang w:eastAsia="zh-CN"/>
        </w:rPr>
        <w:t xml:space="preserve"> </w:t>
      </w:r>
      <w:r>
        <w:rPr>
          <w:lang w:eastAsia="zh-CN"/>
        </w:rPr>
        <w:t>c</w:t>
      </w:r>
      <w:r w:rsidRPr="00234C63">
        <w:rPr>
          <w:lang w:eastAsia="zh-CN"/>
        </w:rPr>
        <w:t>ommunications</w:t>
      </w:r>
      <w:bookmarkEnd w:id="503"/>
    </w:p>
    <w:p w14:paraId="2E575F3F" w14:textId="77777777" w:rsidR="00A90238" w:rsidRPr="004A4927" w:rsidRDefault="00A90238" w:rsidP="00A90238">
      <w:pPr>
        <w:pStyle w:val="Heading5"/>
        <w:rPr>
          <w:lang w:val="en-IN" w:eastAsia="ko-KR"/>
        </w:rPr>
      </w:pPr>
      <w:bookmarkStart w:id="504" w:name="_Toc185772279"/>
      <w:r w:rsidRPr="004A4927">
        <w:rPr>
          <w:lang w:val="en-IN"/>
        </w:rPr>
        <w:t>7.1.3.2</w:t>
      </w:r>
      <w:r w:rsidRPr="004A4927">
        <w:rPr>
          <w:lang w:val="en-IN" w:eastAsia="ko-KR"/>
        </w:rPr>
        <w:t>.</w:t>
      </w:r>
      <w:r>
        <w:rPr>
          <w:lang w:val="en-IN" w:eastAsia="ko-KR"/>
        </w:rPr>
        <w:t>1</w:t>
      </w:r>
      <w:r w:rsidRPr="004A4927">
        <w:rPr>
          <w:lang w:val="en-IN" w:eastAsia="ko-KR"/>
        </w:rPr>
        <w:tab/>
        <w:t>Group communication announcement</w:t>
      </w:r>
      <w:bookmarkEnd w:id="504"/>
    </w:p>
    <w:p w14:paraId="68EDB572" w14:textId="77777777" w:rsidR="00A90238" w:rsidRPr="004A4927" w:rsidRDefault="00A90238" w:rsidP="00A90238">
      <w:r w:rsidRPr="004A4927">
        <w:t>Table 7.1.3.2</w:t>
      </w:r>
      <w:r w:rsidRPr="004A4927">
        <w:rPr>
          <w:lang w:eastAsia="ko-KR"/>
        </w:rPr>
        <w:t>.</w:t>
      </w:r>
      <w:r>
        <w:rPr>
          <w:lang w:eastAsia="ko-KR"/>
        </w:rPr>
        <w:t>1</w:t>
      </w:r>
      <w:r w:rsidRPr="004A4927">
        <w:t xml:space="preserve">-1 describes the information flow for the group </w:t>
      </w:r>
      <w:r w:rsidRPr="004A4927">
        <w:rPr>
          <w:lang w:eastAsia="ko-KR"/>
        </w:rPr>
        <w:t xml:space="preserve">communication </w:t>
      </w:r>
      <w:r w:rsidRPr="004A4927">
        <w:t>announcement sent from the MCVideo client to other MCVideo clients.</w:t>
      </w:r>
    </w:p>
    <w:p w14:paraId="0256D426" w14:textId="77777777" w:rsidR="00A90238" w:rsidRPr="004A4927" w:rsidRDefault="00A90238" w:rsidP="00A90238">
      <w:pPr>
        <w:pStyle w:val="TH"/>
      </w:pPr>
      <w:r w:rsidRPr="004A4927">
        <w:t>Table 7.1.3.2.</w:t>
      </w:r>
      <w:r>
        <w:t>1</w:t>
      </w:r>
      <w:r w:rsidRPr="004A4927">
        <w:t xml:space="preserve">-1: Group </w:t>
      </w:r>
      <w:r w:rsidRPr="004A4927">
        <w:rPr>
          <w:lang w:eastAsia="ko-KR"/>
        </w:rPr>
        <w:t xml:space="preserve">communication </w:t>
      </w:r>
      <w:r w:rsidRPr="004A4927">
        <w:t>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A4927" w14:paraId="1509CCD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156156" w14:textId="77777777" w:rsidR="00A90238" w:rsidRPr="004A4927" w:rsidRDefault="00A90238" w:rsidP="004260A6">
            <w:pPr>
              <w:pStyle w:val="TAH"/>
            </w:pPr>
            <w:r w:rsidRPr="004A492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40E8A" w14:textId="77777777" w:rsidR="00A90238" w:rsidRPr="004A4927" w:rsidRDefault="00A90238" w:rsidP="004260A6">
            <w:pPr>
              <w:pStyle w:val="TAH"/>
            </w:pPr>
            <w:r w:rsidRPr="004A492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EE9D00" w14:textId="77777777" w:rsidR="00A90238" w:rsidRPr="004A4927" w:rsidRDefault="00A90238" w:rsidP="004260A6">
            <w:pPr>
              <w:pStyle w:val="TAH"/>
            </w:pPr>
            <w:r w:rsidRPr="004A4927">
              <w:t>Description</w:t>
            </w:r>
          </w:p>
        </w:tc>
      </w:tr>
      <w:tr w:rsidR="00A90238" w:rsidRPr="004A4927" w14:paraId="1953AAE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0309CD" w14:textId="77777777" w:rsidR="00A90238" w:rsidRPr="004A4927" w:rsidRDefault="00A90238" w:rsidP="004260A6">
            <w:pPr>
              <w:pStyle w:val="TAL"/>
            </w:pPr>
            <w:r w:rsidRPr="004A492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BC6D3"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278630" w14:textId="77777777" w:rsidR="00A90238" w:rsidRPr="004A4927" w:rsidRDefault="00A90238" w:rsidP="004260A6">
            <w:pPr>
              <w:pStyle w:val="TAL"/>
            </w:pPr>
            <w:r w:rsidRPr="004A4927">
              <w:t>The identity of the MCVideo user sending the announcement</w:t>
            </w:r>
          </w:p>
        </w:tc>
      </w:tr>
      <w:tr w:rsidR="00A90238" w:rsidRPr="004A4927" w14:paraId="78F89BD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FC34C" w14:textId="77777777" w:rsidR="00A90238" w:rsidRPr="004A4927" w:rsidRDefault="00A90238" w:rsidP="004260A6">
            <w:pPr>
              <w:pStyle w:val="TAL"/>
            </w:pPr>
            <w:r w:rsidRPr="004A4927">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4059C"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82B0E" w14:textId="77777777" w:rsidR="00A90238" w:rsidRPr="004A4927" w:rsidRDefault="00A90238" w:rsidP="004260A6">
            <w:pPr>
              <w:pStyle w:val="TAL"/>
            </w:pPr>
            <w:r w:rsidRPr="004A4927">
              <w:t>The MCVideo group ID towards which the announcement was sent</w:t>
            </w:r>
          </w:p>
        </w:tc>
      </w:tr>
      <w:tr w:rsidR="00A90238" w:rsidRPr="004A4927" w14:paraId="19988C8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7E71B2" w14:textId="77777777" w:rsidR="00A90238" w:rsidRPr="004A4927" w:rsidRDefault="00A90238" w:rsidP="004260A6">
            <w:pPr>
              <w:pStyle w:val="TAL"/>
            </w:pPr>
            <w:r w:rsidRPr="004A4927">
              <w:t>Media codec</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DCB2AD"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BF57CF" w14:textId="77777777" w:rsidR="00A90238" w:rsidRPr="004A4927" w:rsidRDefault="00A90238" w:rsidP="004260A6">
            <w:pPr>
              <w:pStyle w:val="TAL"/>
            </w:pPr>
            <w:r w:rsidRPr="004A4927">
              <w:t xml:space="preserve">The media </w:t>
            </w:r>
            <w:r w:rsidRPr="001C76E2">
              <w:rPr>
                <w:lang w:val="nl-NL"/>
              </w:rPr>
              <w:t>characteristics like</w:t>
            </w:r>
            <w:r w:rsidRPr="001C76E2">
              <w:t xml:space="preserve"> </w:t>
            </w:r>
            <w:r w:rsidRPr="004A4927">
              <w:t>codec</w:t>
            </w:r>
            <w:r w:rsidRPr="001C76E2">
              <w:t>, resolution, frame rate and video mode</w:t>
            </w:r>
            <w:r w:rsidRPr="004A4927">
              <w:t xml:space="preserve"> to be used for the communication</w:t>
            </w:r>
          </w:p>
        </w:tc>
      </w:tr>
      <w:tr w:rsidR="00A90238" w:rsidRPr="004A4927" w14:paraId="00F2636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54A384" w14:textId="77777777" w:rsidR="00A90238" w:rsidRPr="004A4927" w:rsidRDefault="00A90238" w:rsidP="004260A6">
            <w:pPr>
              <w:pStyle w:val="TAL"/>
            </w:pPr>
            <w:r w:rsidRPr="004A4927">
              <w:t>Multi-cast port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11AB76"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EBA3AA" w14:textId="77777777" w:rsidR="00A90238" w:rsidRPr="004A4927" w:rsidRDefault="00A90238" w:rsidP="004260A6">
            <w:pPr>
              <w:pStyle w:val="TAL"/>
            </w:pPr>
            <w:r w:rsidRPr="004A4927">
              <w:t>Multicast port number for media</w:t>
            </w:r>
          </w:p>
        </w:tc>
      </w:tr>
      <w:tr w:rsidR="00A90238" w:rsidRPr="004A4927" w14:paraId="6ADDB2B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DC84E4" w14:textId="77777777" w:rsidR="00A90238" w:rsidRPr="004A4927" w:rsidRDefault="00A90238" w:rsidP="004260A6">
            <w:pPr>
              <w:pStyle w:val="TAL"/>
            </w:pPr>
            <w:r w:rsidRPr="004A4927">
              <w:t>Transmission control port number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2FF30"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64AA16" w14:textId="77777777" w:rsidR="00A90238" w:rsidRPr="004A4927" w:rsidRDefault="00A90238" w:rsidP="004260A6">
            <w:pPr>
              <w:pStyle w:val="TAL"/>
            </w:pPr>
            <w:r w:rsidRPr="004A4927">
              <w:t>Port number for transmission control protocol</w:t>
            </w:r>
          </w:p>
        </w:tc>
      </w:tr>
      <w:tr w:rsidR="00A90238" w:rsidRPr="004A4927" w14:paraId="67E1CA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1DA3BE" w14:textId="77777777" w:rsidR="00A90238" w:rsidRPr="004A4927" w:rsidRDefault="00A90238" w:rsidP="004260A6">
            <w:pPr>
              <w:pStyle w:val="TAL"/>
            </w:pPr>
            <w:r w:rsidRPr="004A4927">
              <w:t>Announcement period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1FA6A2"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8834C" w14:textId="77777777" w:rsidR="00A90238" w:rsidRPr="004A4927" w:rsidRDefault="00A90238" w:rsidP="004260A6">
            <w:pPr>
              <w:pStyle w:val="TAL"/>
            </w:pPr>
            <w:r w:rsidRPr="004A4927">
              <w:t>Period of the group communication announcement</w:t>
            </w:r>
          </w:p>
        </w:tc>
      </w:tr>
      <w:tr w:rsidR="00A90238" w:rsidRPr="004A4927" w14:paraId="63DC4A2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1EE2C7" w14:textId="77777777" w:rsidR="00A90238" w:rsidRPr="004A4927" w:rsidRDefault="00A90238" w:rsidP="004260A6">
            <w:pPr>
              <w:pStyle w:val="TAL"/>
            </w:pPr>
            <w:r w:rsidRPr="004A4927">
              <w:t>Encryption parameters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EED4D2"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673EAE" w14:textId="77777777" w:rsidR="00A90238" w:rsidRPr="004A4927" w:rsidRDefault="00A90238" w:rsidP="004260A6">
            <w:pPr>
              <w:pStyle w:val="TAL"/>
            </w:pPr>
            <w:r w:rsidRPr="004A4927">
              <w:t>Encryption parameters to be used for the communication, if the communication is to be encrypted</w:t>
            </w:r>
          </w:p>
        </w:tc>
      </w:tr>
      <w:tr w:rsidR="00A90238" w:rsidRPr="004A4927" w14:paraId="56AD1FD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151202" w14:textId="77777777" w:rsidR="00A90238" w:rsidRPr="004A4927" w:rsidRDefault="00A90238" w:rsidP="004260A6">
            <w:pPr>
              <w:pStyle w:val="TAL"/>
            </w:pPr>
            <w:r w:rsidRPr="004A4927">
              <w:t>Confirm mode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60A2C7"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519424" w14:textId="77777777" w:rsidR="00A90238" w:rsidRPr="004A4927" w:rsidRDefault="00A90238" w:rsidP="004260A6">
            <w:pPr>
              <w:pStyle w:val="TAL"/>
            </w:pPr>
            <w:r w:rsidRPr="004A4927">
              <w:t>Indicates whether the receiving MCVideo user needs to confirm participation</w:t>
            </w:r>
          </w:p>
        </w:tc>
      </w:tr>
      <w:tr w:rsidR="00A90238" w:rsidRPr="004A4927" w14:paraId="5924F9F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AB511F" w14:textId="77777777" w:rsidR="00A90238" w:rsidRPr="004A4927" w:rsidRDefault="00A90238" w:rsidP="004260A6">
            <w:pPr>
              <w:pStyle w:val="TAL"/>
            </w:pPr>
            <w:r w:rsidRPr="004A4927">
              <w:t>Emergency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54002F"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7D076" w14:textId="77777777" w:rsidR="00A90238" w:rsidRPr="004A4927" w:rsidRDefault="00A90238" w:rsidP="004260A6">
            <w:pPr>
              <w:pStyle w:val="TAL"/>
            </w:pPr>
            <w:r w:rsidRPr="004A4927">
              <w:t>Indicates that the MCVideo group communication is an MCVideo emergency communication</w:t>
            </w:r>
          </w:p>
        </w:tc>
      </w:tr>
      <w:tr w:rsidR="00A90238" w:rsidRPr="004A4927" w14:paraId="201840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971E72" w14:textId="77777777" w:rsidR="00A90238" w:rsidRPr="004A4927" w:rsidRDefault="00A90238" w:rsidP="004260A6">
            <w:pPr>
              <w:pStyle w:val="TAL"/>
            </w:pPr>
            <w:r w:rsidRPr="004A4927">
              <w:t>Imminent peril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77FCD1"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2AAC14" w14:textId="77777777" w:rsidR="00A90238" w:rsidRPr="004A4927" w:rsidRDefault="00A90238" w:rsidP="004260A6">
            <w:pPr>
              <w:pStyle w:val="TAL"/>
            </w:pPr>
            <w:r w:rsidRPr="004A4927">
              <w:t>Indicates that the MCVideo group communication is an MCVideo imminent peril communication</w:t>
            </w:r>
          </w:p>
        </w:tc>
      </w:tr>
      <w:tr w:rsidR="00A90238" w:rsidRPr="004A4927" w14:paraId="10C3402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5E02D2" w14:textId="77777777" w:rsidR="00A90238" w:rsidRPr="004A4927" w:rsidRDefault="00A90238" w:rsidP="004260A6">
            <w:pPr>
              <w:pStyle w:val="TAL"/>
            </w:pPr>
            <w:r>
              <w:t>Broadcast communication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9F12CB" w14:textId="77777777" w:rsidR="00A90238" w:rsidRPr="004A4927"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A0F426" w14:textId="77777777" w:rsidR="00A90238" w:rsidRPr="004A4927" w:rsidRDefault="00A90238" w:rsidP="004260A6">
            <w:pPr>
              <w:pStyle w:val="TAL"/>
            </w:pPr>
            <w:r>
              <w:t>Indicates that the MCVideo communication is a broadcast communication</w:t>
            </w:r>
          </w:p>
        </w:tc>
      </w:tr>
      <w:tr w:rsidR="00A90238" w:rsidRPr="004A4927" w14:paraId="4932AC9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80022A" w14:textId="77777777" w:rsidR="00A90238" w:rsidRPr="004A4927" w:rsidRDefault="00A90238" w:rsidP="004260A6">
            <w:pPr>
              <w:pStyle w:val="TAL"/>
            </w:pPr>
            <w:r w:rsidRPr="004A4927">
              <w:t>Video 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FC65F"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9FE6E" w14:textId="77777777" w:rsidR="00A90238" w:rsidRPr="004A4927" w:rsidRDefault="00A90238" w:rsidP="004260A6">
            <w:pPr>
              <w:pStyle w:val="TAL"/>
            </w:pPr>
            <w:r w:rsidRPr="004A4927">
              <w:t xml:space="preserve">Indicates that the MCVideo communication is for video push </w:t>
            </w:r>
          </w:p>
        </w:tc>
      </w:tr>
      <w:tr w:rsidR="00A90238" w:rsidRPr="004A4927" w14:paraId="277DBEE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13BC40" w14:textId="77777777" w:rsidR="00A90238" w:rsidRPr="004A4927" w:rsidRDefault="00A90238" w:rsidP="004260A6">
            <w:pPr>
              <w:pStyle w:val="TAL"/>
            </w:pPr>
            <w:r w:rsidRPr="004A4927">
              <w:t>Video 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29C135"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E605EB" w14:textId="77777777" w:rsidR="00A90238" w:rsidRPr="004A4927" w:rsidRDefault="00A90238" w:rsidP="004260A6">
            <w:pPr>
              <w:pStyle w:val="TAL"/>
            </w:pPr>
            <w:r w:rsidRPr="004A4927">
              <w:t xml:space="preserve">Indicates that the MCVideo communication is for video pull </w:t>
            </w:r>
          </w:p>
        </w:tc>
      </w:tr>
    </w:tbl>
    <w:p w14:paraId="1E122034" w14:textId="77777777" w:rsidR="00A90238" w:rsidRPr="004A4927" w:rsidRDefault="00A90238" w:rsidP="00A90238"/>
    <w:p w14:paraId="386A34C5" w14:textId="77777777" w:rsidR="00A90238" w:rsidRPr="004A4927" w:rsidRDefault="00A90238" w:rsidP="00A90238">
      <w:pPr>
        <w:pStyle w:val="Heading5"/>
        <w:rPr>
          <w:lang w:val="en-IN" w:eastAsia="ko-KR"/>
        </w:rPr>
      </w:pPr>
      <w:bookmarkStart w:id="505" w:name="_Toc454349246"/>
      <w:bookmarkStart w:id="506" w:name="_Toc185772280"/>
      <w:r w:rsidRPr="004A4927">
        <w:rPr>
          <w:lang w:val="en-IN"/>
        </w:rPr>
        <w:t>7.1.3.2</w:t>
      </w:r>
      <w:r w:rsidRPr="004A4927">
        <w:rPr>
          <w:lang w:val="en-IN" w:eastAsia="ko-KR"/>
        </w:rPr>
        <w:t>.</w:t>
      </w:r>
      <w:r>
        <w:rPr>
          <w:lang w:val="en-IN" w:eastAsia="ko-KR"/>
        </w:rPr>
        <w:t>2</w:t>
      </w:r>
      <w:r w:rsidRPr="004A4927">
        <w:rPr>
          <w:lang w:val="en-IN" w:eastAsia="ko-KR"/>
        </w:rPr>
        <w:tab/>
      </w:r>
      <w:r>
        <w:rPr>
          <w:lang w:val="en-IN" w:eastAsia="ko-KR"/>
        </w:rPr>
        <w:t>Group communication answer r</w:t>
      </w:r>
      <w:r w:rsidRPr="004A4927">
        <w:rPr>
          <w:lang w:val="en-IN"/>
        </w:rPr>
        <w:t>esponse</w:t>
      </w:r>
      <w:bookmarkEnd w:id="505"/>
      <w:bookmarkEnd w:id="506"/>
    </w:p>
    <w:p w14:paraId="5D774726" w14:textId="77777777" w:rsidR="00A90238" w:rsidRPr="004A4927" w:rsidRDefault="00A90238" w:rsidP="00A90238">
      <w:r w:rsidRPr="004A4927">
        <w:t>Table 7.1.3.2</w:t>
      </w:r>
      <w:r w:rsidRPr="004A4927">
        <w:rPr>
          <w:lang w:eastAsia="ko-KR"/>
        </w:rPr>
        <w:t>.</w:t>
      </w:r>
      <w:r>
        <w:rPr>
          <w:lang w:eastAsia="ko-KR"/>
        </w:rPr>
        <w:t>2</w:t>
      </w:r>
      <w:r w:rsidRPr="004A4927">
        <w:t xml:space="preserve">-1 describes the information flow for the </w:t>
      </w:r>
      <w:r>
        <w:rPr>
          <w:lang w:eastAsia="ko-KR"/>
        </w:rPr>
        <w:t xml:space="preserve">group communication answer </w:t>
      </w:r>
      <w:r w:rsidRPr="004A4927">
        <w:t>response</w:t>
      </w:r>
      <w:r>
        <w:t xml:space="preserve"> </w:t>
      </w:r>
      <w:r w:rsidRPr="00404B03">
        <w:t>sent from the MCVideo client to other MCVideo clients</w:t>
      </w:r>
      <w:r w:rsidRPr="004A4927">
        <w:t>.</w:t>
      </w:r>
    </w:p>
    <w:p w14:paraId="43F177FD" w14:textId="77777777" w:rsidR="00A90238" w:rsidRPr="004A4927" w:rsidRDefault="00A90238" w:rsidP="00A90238">
      <w:pPr>
        <w:pStyle w:val="TH"/>
      </w:pPr>
      <w:r w:rsidRPr="004A4927">
        <w:lastRenderedPageBreak/>
        <w:t>Table 7.1.3.2</w:t>
      </w:r>
      <w:r w:rsidRPr="004A4927">
        <w:rPr>
          <w:lang w:eastAsia="ko-KR"/>
        </w:rPr>
        <w:t>.</w:t>
      </w:r>
      <w:r>
        <w:rPr>
          <w:lang w:eastAsia="ko-KR"/>
        </w:rPr>
        <w:t>2</w:t>
      </w:r>
      <w:r w:rsidRPr="004A4927">
        <w:t xml:space="preserve">-1: </w:t>
      </w:r>
      <w:r>
        <w:rPr>
          <w:lang w:eastAsia="ko-KR"/>
        </w:rPr>
        <w:t xml:space="preserve">Group communication answer </w:t>
      </w:r>
      <w:r>
        <w:t>r</w:t>
      </w:r>
      <w:r w:rsidRPr="004A4927">
        <w:t>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A4927" w14:paraId="56EECD9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94F011" w14:textId="77777777" w:rsidR="00A90238" w:rsidRPr="004A4927" w:rsidRDefault="00A90238" w:rsidP="004260A6">
            <w:pPr>
              <w:pStyle w:val="TAH"/>
            </w:pPr>
            <w:r w:rsidRPr="004A492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A76C4" w14:textId="77777777" w:rsidR="00A90238" w:rsidRPr="004A4927" w:rsidRDefault="00A90238" w:rsidP="004260A6">
            <w:pPr>
              <w:pStyle w:val="TAH"/>
            </w:pPr>
            <w:r w:rsidRPr="004A492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B3F0F" w14:textId="77777777" w:rsidR="00A90238" w:rsidRPr="004A4927" w:rsidRDefault="00A90238" w:rsidP="004260A6">
            <w:pPr>
              <w:pStyle w:val="TAH"/>
            </w:pPr>
            <w:r w:rsidRPr="004A4927">
              <w:t>Description</w:t>
            </w:r>
          </w:p>
        </w:tc>
      </w:tr>
      <w:tr w:rsidR="00A90238" w:rsidRPr="004A4927" w14:paraId="3DC5EE3A" w14:textId="77777777" w:rsidTr="004260A6">
        <w:trPr>
          <w:trHeight w:val="62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2A520" w14:textId="77777777" w:rsidR="00A90238" w:rsidRPr="004A4927" w:rsidRDefault="00A90238" w:rsidP="004260A6">
            <w:pPr>
              <w:pStyle w:val="TAL"/>
            </w:pPr>
            <w:r w:rsidRPr="004A492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959317"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8CAB9" w14:textId="77777777" w:rsidR="00A90238" w:rsidRPr="004A4927" w:rsidRDefault="00A90238" w:rsidP="004260A6">
            <w:pPr>
              <w:pStyle w:val="TAL"/>
            </w:pPr>
            <w:r w:rsidRPr="004A4927">
              <w:t>The identity of the MCVideo user sending the response</w:t>
            </w:r>
          </w:p>
        </w:tc>
      </w:tr>
      <w:tr w:rsidR="00A90238" w:rsidRPr="004A4927" w14:paraId="20E262A9" w14:textId="77777777" w:rsidTr="004260A6">
        <w:trPr>
          <w:trHeight w:val="41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510ACC" w14:textId="77777777" w:rsidR="00A90238" w:rsidRPr="004A4927" w:rsidRDefault="00A90238" w:rsidP="004260A6">
            <w:pPr>
              <w:pStyle w:val="TAL"/>
            </w:pPr>
            <w: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82B3F" w14:textId="77777777" w:rsidR="00A90238" w:rsidRPr="004A4927"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FE289" w14:textId="77777777" w:rsidR="00A90238" w:rsidRPr="004A4927" w:rsidRDefault="00A90238" w:rsidP="004260A6">
            <w:pPr>
              <w:pStyle w:val="TAL"/>
            </w:pPr>
            <w:r w:rsidRPr="00AB5FED">
              <w:t xml:space="preserve">The </w:t>
            </w:r>
            <w:r>
              <w:rPr>
                <w:lang w:eastAsia="zh-CN"/>
              </w:rPr>
              <w:t>identity</w:t>
            </w:r>
            <w:r w:rsidRPr="00AB5FED">
              <w:rPr>
                <w:rFonts w:hint="eastAsia"/>
                <w:lang w:eastAsia="zh-CN"/>
              </w:rPr>
              <w:t xml:space="preserve"> of the </w:t>
            </w:r>
            <w:r>
              <w:rPr>
                <w:lang w:eastAsia="zh-CN"/>
              </w:rPr>
              <w:t xml:space="preserve">MCVideo </w:t>
            </w:r>
            <w:r w:rsidRPr="00AB5FED">
              <w:rPr>
                <w:rFonts w:hint="eastAsia"/>
                <w:lang w:eastAsia="zh-CN"/>
              </w:rPr>
              <w:t>group</w:t>
            </w:r>
            <w:r w:rsidRPr="00AB5FED">
              <w:t xml:space="preserve"> on which the call is </w:t>
            </w:r>
            <w:r w:rsidRPr="00AB5FED">
              <w:rPr>
                <w:rFonts w:hint="eastAsia"/>
                <w:lang w:eastAsia="zh-CN"/>
              </w:rPr>
              <w:t>requested</w:t>
            </w:r>
          </w:p>
        </w:tc>
      </w:tr>
    </w:tbl>
    <w:p w14:paraId="27EFAC69" w14:textId="77777777" w:rsidR="00A90238" w:rsidRDefault="00A90238" w:rsidP="00A90238"/>
    <w:p w14:paraId="30B608C5" w14:textId="77777777" w:rsidR="00A90238" w:rsidRPr="00404B03" w:rsidRDefault="00A90238" w:rsidP="00A90238">
      <w:pPr>
        <w:pStyle w:val="Heading5"/>
        <w:rPr>
          <w:lang w:val="en-IN" w:eastAsia="ko-KR"/>
        </w:rPr>
      </w:pPr>
      <w:bookmarkStart w:id="507" w:name="_Toc185772281"/>
      <w:r w:rsidRPr="00404B03">
        <w:rPr>
          <w:lang w:val="en-IN" w:eastAsia="zh-CN"/>
        </w:rPr>
        <w:t>7</w:t>
      </w:r>
      <w:r w:rsidRPr="00404B03">
        <w:rPr>
          <w:lang w:val="en-IN"/>
        </w:rPr>
        <w:t>.</w:t>
      </w:r>
      <w:r w:rsidRPr="00404B03">
        <w:rPr>
          <w:lang w:val="en-IN" w:eastAsia="zh-CN"/>
        </w:rPr>
        <w:t>1.3</w:t>
      </w:r>
      <w:r w:rsidRPr="00404B03">
        <w:rPr>
          <w:lang w:val="en-IN"/>
        </w:rPr>
        <w:t>.2</w:t>
      </w:r>
      <w:r w:rsidRPr="00404B03">
        <w:rPr>
          <w:lang w:val="en-IN" w:eastAsia="ko-KR"/>
        </w:rPr>
        <w:t>.</w:t>
      </w:r>
      <w:r>
        <w:rPr>
          <w:lang w:val="en-IN" w:eastAsia="ko-KR"/>
        </w:rPr>
        <w:t>3</w:t>
      </w:r>
      <w:r w:rsidRPr="00404B03">
        <w:rPr>
          <w:lang w:val="en-IN" w:eastAsia="ko-KR"/>
        </w:rPr>
        <w:tab/>
      </w:r>
      <w:r w:rsidRPr="00404B03">
        <w:rPr>
          <w:lang w:val="en-IN"/>
        </w:rPr>
        <w:t xml:space="preserve">MCVideo upgrade to emergency </w:t>
      </w:r>
      <w:r>
        <w:rPr>
          <w:lang w:val="en-IN"/>
        </w:rPr>
        <w:t xml:space="preserve">group </w:t>
      </w:r>
      <w:r w:rsidRPr="00404B03">
        <w:rPr>
          <w:lang w:val="en-IN"/>
        </w:rPr>
        <w:t>communication</w:t>
      </w:r>
      <w:bookmarkEnd w:id="507"/>
    </w:p>
    <w:p w14:paraId="527B3220"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3</w:t>
      </w:r>
      <w:r w:rsidRPr="00404B03">
        <w:t>-1 describes the information flow for the MCVideo upgrade to emergency sent from the MCVideo client to other MCVideo clients.</w:t>
      </w:r>
    </w:p>
    <w:p w14:paraId="5B3ED72E"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3</w:t>
      </w:r>
      <w:r w:rsidRPr="00404B03">
        <w:t xml:space="preserve">-1: MCVideo upgrade to emergency </w:t>
      </w:r>
      <w:r>
        <w:t xml:space="preserve">group </w:t>
      </w:r>
      <w:r w:rsidRPr="00404B03">
        <w:t>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612B36D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1EC96"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6DE70B"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4585D0" w14:textId="77777777" w:rsidR="00A90238" w:rsidRPr="00404B03" w:rsidRDefault="00A90238" w:rsidP="004260A6">
            <w:pPr>
              <w:pStyle w:val="TAH"/>
            </w:pPr>
            <w:r w:rsidRPr="00404B03">
              <w:t>Description</w:t>
            </w:r>
          </w:p>
        </w:tc>
      </w:tr>
      <w:tr w:rsidR="00A90238" w:rsidRPr="00404B03" w14:paraId="26571B7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E45589"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24AC7"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B7E40" w14:textId="77777777" w:rsidR="00A90238" w:rsidRPr="00404B03" w:rsidRDefault="00A90238" w:rsidP="004260A6">
            <w:pPr>
              <w:pStyle w:val="TAL"/>
            </w:pPr>
            <w:r w:rsidRPr="00404B03">
              <w:t>The identity of the MCVideo user upgrading the communication</w:t>
            </w:r>
          </w:p>
        </w:tc>
      </w:tr>
      <w:tr w:rsidR="00A90238" w:rsidRPr="00404B03" w14:paraId="0D3C1A6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C48EBF"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A52746"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0AC3A" w14:textId="77777777" w:rsidR="00A90238" w:rsidRPr="00404B03" w:rsidRDefault="00A90238" w:rsidP="004260A6">
            <w:pPr>
              <w:pStyle w:val="TAL"/>
            </w:pPr>
            <w:r w:rsidRPr="00404B03">
              <w:t>The MCVideo group ID towards which the upgrade was sent</w:t>
            </w:r>
          </w:p>
        </w:tc>
      </w:tr>
    </w:tbl>
    <w:p w14:paraId="55CD48C4" w14:textId="77777777" w:rsidR="00A90238" w:rsidRPr="00404B03" w:rsidRDefault="00A90238" w:rsidP="00A90238"/>
    <w:p w14:paraId="3F6D6A42" w14:textId="77777777" w:rsidR="00A90238" w:rsidRPr="00404B03" w:rsidRDefault="00A90238" w:rsidP="00A90238">
      <w:pPr>
        <w:pStyle w:val="Heading5"/>
        <w:rPr>
          <w:lang w:val="en-IN" w:eastAsia="ko-KR"/>
        </w:rPr>
      </w:pPr>
      <w:bookmarkStart w:id="508" w:name="_Toc185772282"/>
      <w:r w:rsidRPr="00404B03">
        <w:rPr>
          <w:lang w:val="en-IN" w:eastAsia="zh-CN"/>
        </w:rPr>
        <w:t>7</w:t>
      </w:r>
      <w:r w:rsidRPr="00404B03">
        <w:rPr>
          <w:lang w:val="en-IN"/>
        </w:rPr>
        <w:t>.</w:t>
      </w:r>
      <w:r w:rsidRPr="00404B03">
        <w:rPr>
          <w:lang w:val="en-IN" w:eastAsia="zh-CN"/>
        </w:rPr>
        <w:t>1.3</w:t>
      </w:r>
      <w:r w:rsidRPr="00404B03">
        <w:rPr>
          <w:lang w:val="en-IN"/>
        </w:rPr>
        <w:t>.2</w:t>
      </w:r>
      <w:r w:rsidRPr="00404B03">
        <w:rPr>
          <w:lang w:val="en-IN" w:eastAsia="ko-KR"/>
        </w:rPr>
        <w:t>.</w:t>
      </w:r>
      <w:r>
        <w:rPr>
          <w:lang w:val="en-IN" w:eastAsia="ko-KR"/>
        </w:rPr>
        <w:t>4</w:t>
      </w:r>
      <w:r w:rsidRPr="00404B03">
        <w:rPr>
          <w:lang w:val="en-IN" w:eastAsia="ko-KR"/>
        </w:rPr>
        <w:tab/>
      </w:r>
      <w:r w:rsidRPr="00404B03">
        <w:rPr>
          <w:lang w:val="en-IN"/>
        </w:rPr>
        <w:t>MCVideo emergency group communication cancel</w:t>
      </w:r>
      <w:bookmarkEnd w:id="508"/>
    </w:p>
    <w:p w14:paraId="639244C2"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4</w:t>
      </w:r>
      <w:r w:rsidRPr="00404B03">
        <w:t>-1 describes the information flow for the MCVideo emergency group communication cancel sent from the MCVideo client to other MCVideo clients.</w:t>
      </w:r>
    </w:p>
    <w:p w14:paraId="7D64BE0F"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4</w:t>
      </w:r>
      <w:r w:rsidRPr="00404B03">
        <w:t xml:space="preserve">-1: MCVideo emergency group </w:t>
      </w:r>
      <w:r>
        <w:t xml:space="preserve">communication </w:t>
      </w:r>
      <w:r w:rsidRPr="00404B03">
        <w:t xml:space="preserve">cancel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7C502F3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DC41C2"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D37024"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1E58C" w14:textId="77777777" w:rsidR="00A90238" w:rsidRPr="00404B03" w:rsidRDefault="00A90238" w:rsidP="004260A6">
            <w:pPr>
              <w:pStyle w:val="TAH"/>
            </w:pPr>
            <w:r w:rsidRPr="00404B03">
              <w:t>Description</w:t>
            </w:r>
          </w:p>
        </w:tc>
      </w:tr>
      <w:tr w:rsidR="00A90238" w:rsidRPr="00404B03" w14:paraId="7178C75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FEE21"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F34CA"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290A30" w14:textId="77777777" w:rsidR="00A90238" w:rsidRPr="00404B03" w:rsidRDefault="00A90238" w:rsidP="004260A6">
            <w:pPr>
              <w:pStyle w:val="TAL"/>
            </w:pPr>
            <w:r w:rsidRPr="00404B03">
              <w:t>The identity of the MCVideo user cancelling the upgrade</w:t>
            </w:r>
          </w:p>
        </w:tc>
      </w:tr>
      <w:tr w:rsidR="00A90238" w:rsidRPr="00404B03" w14:paraId="3A28D52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4A189"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5D685"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73664F" w14:textId="77777777" w:rsidR="00A90238" w:rsidRPr="00404B03" w:rsidRDefault="00A90238" w:rsidP="004260A6">
            <w:pPr>
              <w:pStyle w:val="TAL"/>
            </w:pPr>
            <w:r w:rsidRPr="00404B03">
              <w:t>The MCVideo group ID towards which the cancel was sent</w:t>
            </w:r>
          </w:p>
        </w:tc>
      </w:tr>
    </w:tbl>
    <w:p w14:paraId="4B869EBF" w14:textId="77777777" w:rsidR="00A90238" w:rsidRPr="00404B03" w:rsidRDefault="00A90238" w:rsidP="00A90238"/>
    <w:p w14:paraId="0684F436" w14:textId="77777777" w:rsidR="00A90238" w:rsidRPr="00404B03" w:rsidRDefault="00A90238" w:rsidP="00A90238">
      <w:pPr>
        <w:pStyle w:val="Heading5"/>
        <w:rPr>
          <w:lang w:val="en-IN" w:eastAsia="ko-KR"/>
        </w:rPr>
      </w:pPr>
      <w:bookmarkStart w:id="509" w:name="_Toc185772283"/>
      <w:r w:rsidRPr="00404B03">
        <w:rPr>
          <w:lang w:val="en-IN" w:eastAsia="zh-CN"/>
        </w:rPr>
        <w:t>7</w:t>
      </w:r>
      <w:r w:rsidRPr="00404B03">
        <w:rPr>
          <w:lang w:val="en-IN"/>
        </w:rPr>
        <w:t>.</w:t>
      </w:r>
      <w:r w:rsidRPr="00404B03">
        <w:rPr>
          <w:lang w:val="en-IN" w:eastAsia="zh-CN"/>
        </w:rPr>
        <w:t>1.3</w:t>
      </w:r>
      <w:r w:rsidRPr="00404B03">
        <w:rPr>
          <w:lang w:val="en-IN"/>
        </w:rPr>
        <w:t>.2.</w:t>
      </w:r>
      <w:r>
        <w:rPr>
          <w:lang w:val="en-IN"/>
        </w:rPr>
        <w:t>5</w:t>
      </w:r>
      <w:r w:rsidRPr="00404B03">
        <w:rPr>
          <w:lang w:val="en-IN" w:eastAsia="ko-KR"/>
        </w:rPr>
        <w:tab/>
      </w:r>
      <w:r w:rsidRPr="00404B03">
        <w:rPr>
          <w:lang w:val="en-IN"/>
        </w:rPr>
        <w:t>MCVideo upgrade to imminent peril group communication</w:t>
      </w:r>
      <w:bookmarkEnd w:id="509"/>
    </w:p>
    <w:p w14:paraId="35996188"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t>5</w:t>
      </w:r>
      <w:r w:rsidRPr="00404B03">
        <w:t>-1 describes the information flow for the MCVideo upgrade to imminent peril sent from the MCVideo client to other MCVideo clients.</w:t>
      </w:r>
    </w:p>
    <w:p w14:paraId="583F74CC"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t>5</w:t>
      </w:r>
      <w:r w:rsidRPr="00404B03">
        <w:t xml:space="preserve">-1: MCVideo upgrade to imminent peril </w:t>
      </w:r>
      <w:r>
        <w:t xml:space="preserve">group </w:t>
      </w:r>
      <w:r w:rsidRPr="00404B03">
        <w:t xml:space="preserve">communication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140020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0A083"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CA725F"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926381" w14:textId="77777777" w:rsidR="00A90238" w:rsidRPr="00404B03" w:rsidRDefault="00A90238" w:rsidP="004260A6">
            <w:pPr>
              <w:pStyle w:val="TAH"/>
            </w:pPr>
            <w:r w:rsidRPr="00404B03">
              <w:t>Description</w:t>
            </w:r>
          </w:p>
        </w:tc>
      </w:tr>
      <w:tr w:rsidR="00A90238" w:rsidRPr="00404B03" w14:paraId="09A0415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DE85A1"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B96F4A"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F691C" w14:textId="77777777" w:rsidR="00A90238" w:rsidRPr="00404B03" w:rsidRDefault="00A90238" w:rsidP="004260A6">
            <w:pPr>
              <w:pStyle w:val="TAL"/>
            </w:pPr>
            <w:r w:rsidRPr="00404B03">
              <w:t>The identity of the MCVideo user upgrading the communication</w:t>
            </w:r>
          </w:p>
        </w:tc>
      </w:tr>
      <w:tr w:rsidR="00A90238" w:rsidRPr="00404B03" w14:paraId="7EABED9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7B591"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D6B65"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0DD4DE" w14:textId="77777777" w:rsidR="00A90238" w:rsidRPr="00404B03" w:rsidRDefault="00A90238" w:rsidP="004260A6">
            <w:pPr>
              <w:pStyle w:val="TAL"/>
            </w:pPr>
            <w:r w:rsidRPr="00404B03">
              <w:t>The MCVideo group ID towards which the upgrade was sent</w:t>
            </w:r>
          </w:p>
        </w:tc>
      </w:tr>
    </w:tbl>
    <w:p w14:paraId="24C68263" w14:textId="77777777" w:rsidR="00A90238" w:rsidRPr="00404B03" w:rsidRDefault="00A90238" w:rsidP="00A90238"/>
    <w:p w14:paraId="6E84E335" w14:textId="77777777" w:rsidR="00A90238" w:rsidRPr="00404B03" w:rsidRDefault="00A90238" w:rsidP="00A90238">
      <w:pPr>
        <w:pStyle w:val="Heading5"/>
        <w:rPr>
          <w:lang w:val="en-IN"/>
        </w:rPr>
      </w:pPr>
      <w:bookmarkStart w:id="510" w:name="_Toc185772284"/>
      <w:r w:rsidRPr="00404B03">
        <w:rPr>
          <w:lang w:val="en-IN" w:eastAsia="zh-CN"/>
        </w:rPr>
        <w:t>7</w:t>
      </w:r>
      <w:r w:rsidRPr="00404B03">
        <w:rPr>
          <w:lang w:val="en-IN"/>
        </w:rPr>
        <w:t>.</w:t>
      </w:r>
      <w:r w:rsidRPr="00404B03">
        <w:rPr>
          <w:lang w:val="en-IN" w:eastAsia="zh-CN"/>
        </w:rPr>
        <w:t>1.3</w:t>
      </w:r>
      <w:r w:rsidRPr="00404B03">
        <w:rPr>
          <w:lang w:val="en-IN"/>
        </w:rPr>
        <w:t>.2.</w:t>
      </w:r>
      <w:r>
        <w:rPr>
          <w:lang w:val="en-IN"/>
        </w:rPr>
        <w:t>6</w:t>
      </w:r>
      <w:r w:rsidRPr="00404B03">
        <w:rPr>
          <w:lang w:val="en-IN"/>
        </w:rPr>
        <w:tab/>
        <w:t>MCVideo imminent peril group communication cancel</w:t>
      </w:r>
      <w:bookmarkEnd w:id="510"/>
    </w:p>
    <w:p w14:paraId="7B0D60E3"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t>6</w:t>
      </w:r>
      <w:r w:rsidRPr="00404B03">
        <w:t>-1 describes the information flow for MCVideo imminent peril group communication cancel sent from the MCVideo client to other MCVideo clients.</w:t>
      </w:r>
    </w:p>
    <w:p w14:paraId="4B4ACF63" w14:textId="77777777" w:rsidR="00A90238" w:rsidRPr="00404B03" w:rsidRDefault="00A90238" w:rsidP="00A90238">
      <w:pPr>
        <w:pStyle w:val="TH"/>
      </w:pPr>
      <w:r w:rsidRPr="00404B03">
        <w:lastRenderedPageBreak/>
        <w:t>Table </w:t>
      </w:r>
      <w:r w:rsidRPr="00404B03">
        <w:rPr>
          <w:lang w:eastAsia="zh-CN"/>
        </w:rPr>
        <w:t>7</w:t>
      </w:r>
      <w:r w:rsidRPr="00404B03">
        <w:t>.</w:t>
      </w:r>
      <w:r w:rsidRPr="00404B03">
        <w:rPr>
          <w:lang w:eastAsia="zh-CN"/>
        </w:rPr>
        <w:t>1.3</w:t>
      </w:r>
      <w:r w:rsidRPr="00404B03">
        <w:t>.2.</w:t>
      </w:r>
      <w:r>
        <w:t>6</w:t>
      </w:r>
      <w:r w:rsidRPr="00404B03">
        <w:t xml:space="preserve">-1: MCVideo imminent peril group </w:t>
      </w:r>
      <w:r>
        <w:t xml:space="preserve">communication </w:t>
      </w:r>
      <w:r w:rsidRPr="00404B03">
        <w:t>cancel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56372EB6" w14:textId="77777777" w:rsidTr="004260A6">
        <w:trPr>
          <w:jc w:val="center"/>
        </w:trPr>
        <w:tc>
          <w:tcPr>
            <w:tcW w:w="2405" w:type="dxa"/>
            <w:tcMar>
              <w:top w:w="0" w:type="dxa"/>
              <w:left w:w="108" w:type="dxa"/>
              <w:bottom w:w="0" w:type="dxa"/>
              <w:right w:w="108" w:type="dxa"/>
            </w:tcMar>
            <w:hideMark/>
          </w:tcPr>
          <w:p w14:paraId="1002EA9A" w14:textId="77777777" w:rsidR="00A90238" w:rsidRPr="00404B03" w:rsidRDefault="00A90238" w:rsidP="004260A6">
            <w:pPr>
              <w:pStyle w:val="TAH"/>
            </w:pPr>
            <w:r w:rsidRPr="00404B03">
              <w:t>Information Element</w:t>
            </w:r>
          </w:p>
        </w:tc>
        <w:tc>
          <w:tcPr>
            <w:tcW w:w="1097" w:type="dxa"/>
            <w:tcMar>
              <w:top w:w="0" w:type="dxa"/>
              <w:left w:w="108" w:type="dxa"/>
              <w:bottom w:w="0" w:type="dxa"/>
              <w:right w:w="108" w:type="dxa"/>
            </w:tcMar>
            <w:hideMark/>
          </w:tcPr>
          <w:p w14:paraId="5AEEBD0E" w14:textId="77777777" w:rsidR="00A90238" w:rsidRPr="00404B03" w:rsidRDefault="00A90238" w:rsidP="004260A6">
            <w:pPr>
              <w:pStyle w:val="TAH"/>
            </w:pPr>
            <w:r w:rsidRPr="00404B03">
              <w:t>Status</w:t>
            </w:r>
          </w:p>
        </w:tc>
        <w:tc>
          <w:tcPr>
            <w:tcW w:w="2700" w:type="dxa"/>
            <w:tcMar>
              <w:top w:w="0" w:type="dxa"/>
              <w:left w:w="108" w:type="dxa"/>
              <w:bottom w:w="0" w:type="dxa"/>
              <w:right w:w="108" w:type="dxa"/>
            </w:tcMar>
            <w:hideMark/>
          </w:tcPr>
          <w:p w14:paraId="13D7BB3F" w14:textId="77777777" w:rsidR="00A90238" w:rsidRPr="00404B03" w:rsidRDefault="00A90238" w:rsidP="004260A6">
            <w:pPr>
              <w:pStyle w:val="TAH"/>
            </w:pPr>
            <w:r w:rsidRPr="00404B03">
              <w:t>Description</w:t>
            </w:r>
          </w:p>
        </w:tc>
      </w:tr>
      <w:tr w:rsidR="00A90238" w:rsidRPr="00404B03" w14:paraId="71889A4E" w14:textId="77777777" w:rsidTr="004260A6">
        <w:trPr>
          <w:jc w:val="center"/>
        </w:trPr>
        <w:tc>
          <w:tcPr>
            <w:tcW w:w="2405" w:type="dxa"/>
            <w:tcMar>
              <w:top w:w="0" w:type="dxa"/>
              <w:left w:w="108" w:type="dxa"/>
              <w:bottom w:w="0" w:type="dxa"/>
              <w:right w:w="108" w:type="dxa"/>
            </w:tcMar>
            <w:hideMark/>
          </w:tcPr>
          <w:p w14:paraId="1E07D941" w14:textId="77777777" w:rsidR="00A90238" w:rsidRPr="00404B03" w:rsidRDefault="00A90238" w:rsidP="004260A6">
            <w:pPr>
              <w:pStyle w:val="TAL"/>
            </w:pPr>
            <w:r w:rsidRPr="00404B03">
              <w:t>MCVideo ID</w:t>
            </w:r>
          </w:p>
        </w:tc>
        <w:tc>
          <w:tcPr>
            <w:tcW w:w="1097" w:type="dxa"/>
            <w:tcMar>
              <w:top w:w="0" w:type="dxa"/>
              <w:left w:w="108" w:type="dxa"/>
              <w:bottom w:w="0" w:type="dxa"/>
              <w:right w:w="108" w:type="dxa"/>
            </w:tcMar>
            <w:hideMark/>
          </w:tcPr>
          <w:p w14:paraId="2E2663FD" w14:textId="77777777" w:rsidR="00A90238" w:rsidRPr="00404B03" w:rsidRDefault="00A90238" w:rsidP="004260A6">
            <w:pPr>
              <w:pStyle w:val="TAL"/>
            </w:pPr>
            <w:r w:rsidRPr="00404B03">
              <w:t>M</w:t>
            </w:r>
          </w:p>
        </w:tc>
        <w:tc>
          <w:tcPr>
            <w:tcW w:w="2700" w:type="dxa"/>
            <w:tcMar>
              <w:top w:w="0" w:type="dxa"/>
              <w:left w:w="108" w:type="dxa"/>
              <w:bottom w:w="0" w:type="dxa"/>
              <w:right w:w="108" w:type="dxa"/>
            </w:tcMar>
            <w:hideMark/>
          </w:tcPr>
          <w:p w14:paraId="11D69E6E" w14:textId="77777777" w:rsidR="00A90238" w:rsidRPr="00404B03" w:rsidRDefault="00A90238" w:rsidP="004260A6">
            <w:pPr>
              <w:pStyle w:val="TAL"/>
            </w:pPr>
            <w:r w:rsidRPr="00404B03">
              <w:t>The identity of the MCVideo user cancelling the upgrade</w:t>
            </w:r>
          </w:p>
        </w:tc>
      </w:tr>
      <w:tr w:rsidR="00A90238" w:rsidRPr="00404B03" w14:paraId="48137829" w14:textId="77777777" w:rsidTr="004260A6">
        <w:trPr>
          <w:jc w:val="center"/>
        </w:trPr>
        <w:tc>
          <w:tcPr>
            <w:tcW w:w="2405" w:type="dxa"/>
            <w:tcMar>
              <w:top w:w="0" w:type="dxa"/>
              <w:left w:w="108" w:type="dxa"/>
              <w:bottom w:w="0" w:type="dxa"/>
              <w:right w:w="108" w:type="dxa"/>
            </w:tcMar>
            <w:hideMark/>
          </w:tcPr>
          <w:p w14:paraId="209492F5" w14:textId="77777777" w:rsidR="00A90238" w:rsidRPr="00404B03" w:rsidRDefault="00A90238" w:rsidP="004260A6">
            <w:pPr>
              <w:pStyle w:val="TAL"/>
            </w:pPr>
            <w:r w:rsidRPr="00404B03">
              <w:t>MCVideo group ID</w:t>
            </w:r>
          </w:p>
        </w:tc>
        <w:tc>
          <w:tcPr>
            <w:tcW w:w="1097" w:type="dxa"/>
            <w:tcMar>
              <w:top w:w="0" w:type="dxa"/>
              <w:left w:w="108" w:type="dxa"/>
              <w:bottom w:w="0" w:type="dxa"/>
              <w:right w:w="108" w:type="dxa"/>
            </w:tcMar>
            <w:hideMark/>
          </w:tcPr>
          <w:p w14:paraId="7ED674C7" w14:textId="77777777" w:rsidR="00A90238" w:rsidRPr="00404B03" w:rsidRDefault="00A90238" w:rsidP="004260A6">
            <w:pPr>
              <w:pStyle w:val="TAL"/>
            </w:pPr>
            <w:r w:rsidRPr="00404B03">
              <w:t>M</w:t>
            </w:r>
          </w:p>
        </w:tc>
        <w:tc>
          <w:tcPr>
            <w:tcW w:w="2700" w:type="dxa"/>
            <w:tcMar>
              <w:top w:w="0" w:type="dxa"/>
              <w:left w:w="108" w:type="dxa"/>
              <w:bottom w:w="0" w:type="dxa"/>
              <w:right w:w="108" w:type="dxa"/>
            </w:tcMar>
            <w:hideMark/>
          </w:tcPr>
          <w:p w14:paraId="044AE3D8" w14:textId="77777777" w:rsidR="00A90238" w:rsidRPr="00404B03" w:rsidRDefault="00A90238" w:rsidP="004260A6">
            <w:pPr>
              <w:pStyle w:val="TAL"/>
            </w:pPr>
            <w:r w:rsidRPr="00404B03">
              <w:t>The MCVideo group ID towards which the cancel was sent</w:t>
            </w:r>
          </w:p>
        </w:tc>
      </w:tr>
    </w:tbl>
    <w:p w14:paraId="2DF59A8E" w14:textId="77777777" w:rsidR="00A90238" w:rsidRPr="00404B03" w:rsidRDefault="00A90238" w:rsidP="00A90238"/>
    <w:p w14:paraId="42371560" w14:textId="77777777" w:rsidR="00A90238" w:rsidRPr="003E7C46" w:rsidRDefault="00A90238" w:rsidP="00A90238">
      <w:pPr>
        <w:pStyle w:val="Heading5"/>
        <w:rPr>
          <w:lang w:val="en-IN" w:eastAsia="ko-KR"/>
        </w:rPr>
      </w:pPr>
      <w:bookmarkStart w:id="511" w:name="_Toc185772285"/>
      <w:r w:rsidRPr="003E7C46">
        <w:rPr>
          <w:lang w:val="en-IN" w:eastAsia="ko-KR"/>
        </w:rPr>
        <w:t>7.1.3.2.</w:t>
      </w:r>
      <w:r>
        <w:rPr>
          <w:lang w:val="en-IN" w:eastAsia="ko-KR"/>
        </w:rPr>
        <w:t>7</w:t>
      </w:r>
      <w:r w:rsidRPr="003E7C46">
        <w:rPr>
          <w:lang w:val="en-IN" w:eastAsia="ko-KR"/>
        </w:rPr>
        <w:tab/>
        <w:t>MCVideo emergency alert announcement</w:t>
      </w:r>
      <w:bookmarkEnd w:id="511"/>
    </w:p>
    <w:p w14:paraId="563BCAE8" w14:textId="77777777" w:rsidR="00A90238" w:rsidRPr="003E7C46" w:rsidRDefault="00A90238" w:rsidP="00A90238">
      <w:r w:rsidRPr="003E7C46">
        <w:t>Table 7.1.3.2.</w:t>
      </w:r>
      <w:r>
        <w:t>7</w:t>
      </w:r>
      <w:r w:rsidRPr="003E7C46">
        <w:t>-1 describes the information flow for the MCVideo emergency alert announcement sent from the MCVideo client to the other MCVideo clients</w:t>
      </w:r>
      <w:r>
        <w:t xml:space="preserve">, for the procedures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3E7C46">
        <w:t>.</w:t>
      </w:r>
    </w:p>
    <w:p w14:paraId="4EE4079D" w14:textId="77777777" w:rsidR="00A90238" w:rsidRPr="003E7C46" w:rsidRDefault="00A90238" w:rsidP="00A90238">
      <w:pPr>
        <w:pStyle w:val="TH"/>
      </w:pPr>
      <w:r w:rsidRPr="003E7C46">
        <w:t>Table 7.1.3.2.</w:t>
      </w:r>
      <w:r>
        <w:t>7</w:t>
      </w:r>
      <w:r w:rsidRPr="003E7C46">
        <w:t>-1: MCVideo emergency alert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3E7C46" w14:paraId="56B901E8" w14:textId="77777777" w:rsidTr="004260A6">
        <w:trPr>
          <w:jc w:val="center"/>
        </w:trPr>
        <w:tc>
          <w:tcPr>
            <w:tcW w:w="2405" w:type="dxa"/>
            <w:tcMar>
              <w:top w:w="0" w:type="dxa"/>
              <w:left w:w="108" w:type="dxa"/>
              <w:bottom w:w="0" w:type="dxa"/>
              <w:right w:w="108" w:type="dxa"/>
            </w:tcMar>
            <w:hideMark/>
          </w:tcPr>
          <w:p w14:paraId="1D04EA01" w14:textId="77777777" w:rsidR="00A90238" w:rsidRPr="003E7C46" w:rsidRDefault="00A90238" w:rsidP="004260A6">
            <w:pPr>
              <w:pStyle w:val="TAH"/>
            </w:pPr>
            <w:r w:rsidRPr="003E7C46">
              <w:t>Information Element</w:t>
            </w:r>
          </w:p>
        </w:tc>
        <w:tc>
          <w:tcPr>
            <w:tcW w:w="1097" w:type="dxa"/>
            <w:tcMar>
              <w:top w:w="0" w:type="dxa"/>
              <w:left w:w="108" w:type="dxa"/>
              <w:bottom w:w="0" w:type="dxa"/>
              <w:right w:w="108" w:type="dxa"/>
            </w:tcMar>
            <w:hideMark/>
          </w:tcPr>
          <w:p w14:paraId="6091E547" w14:textId="77777777" w:rsidR="00A90238" w:rsidRPr="003E7C46" w:rsidRDefault="00A90238" w:rsidP="004260A6">
            <w:pPr>
              <w:pStyle w:val="TAH"/>
            </w:pPr>
            <w:r w:rsidRPr="003E7C46">
              <w:t>Status</w:t>
            </w:r>
          </w:p>
        </w:tc>
        <w:tc>
          <w:tcPr>
            <w:tcW w:w="2700" w:type="dxa"/>
            <w:tcMar>
              <w:top w:w="0" w:type="dxa"/>
              <w:left w:w="108" w:type="dxa"/>
              <w:bottom w:w="0" w:type="dxa"/>
              <w:right w:w="108" w:type="dxa"/>
            </w:tcMar>
            <w:hideMark/>
          </w:tcPr>
          <w:p w14:paraId="5815C87B" w14:textId="77777777" w:rsidR="00A90238" w:rsidRPr="003E7C46" w:rsidRDefault="00A90238" w:rsidP="004260A6">
            <w:pPr>
              <w:pStyle w:val="TAH"/>
            </w:pPr>
            <w:r w:rsidRPr="003E7C46">
              <w:t>Description</w:t>
            </w:r>
          </w:p>
        </w:tc>
      </w:tr>
      <w:tr w:rsidR="00A90238" w:rsidRPr="003E7C46" w14:paraId="3B99C3B4" w14:textId="77777777" w:rsidTr="004260A6">
        <w:trPr>
          <w:jc w:val="center"/>
        </w:trPr>
        <w:tc>
          <w:tcPr>
            <w:tcW w:w="2405" w:type="dxa"/>
            <w:tcMar>
              <w:top w:w="0" w:type="dxa"/>
              <w:left w:w="108" w:type="dxa"/>
              <w:bottom w:w="0" w:type="dxa"/>
              <w:right w:w="108" w:type="dxa"/>
            </w:tcMar>
            <w:hideMark/>
          </w:tcPr>
          <w:p w14:paraId="128AF85A" w14:textId="77777777" w:rsidR="00A90238" w:rsidRPr="003E7C46" w:rsidRDefault="00A90238" w:rsidP="004260A6">
            <w:pPr>
              <w:pStyle w:val="TAL"/>
            </w:pPr>
            <w:r w:rsidRPr="003E7C46">
              <w:t>MCVideo ID</w:t>
            </w:r>
          </w:p>
        </w:tc>
        <w:tc>
          <w:tcPr>
            <w:tcW w:w="1097" w:type="dxa"/>
            <w:tcMar>
              <w:top w:w="0" w:type="dxa"/>
              <w:left w:w="108" w:type="dxa"/>
              <w:bottom w:w="0" w:type="dxa"/>
              <w:right w:w="108" w:type="dxa"/>
            </w:tcMar>
            <w:hideMark/>
          </w:tcPr>
          <w:p w14:paraId="78664AB7"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074D4D43" w14:textId="77777777" w:rsidR="00A90238" w:rsidRPr="003E7C46" w:rsidRDefault="00A90238" w:rsidP="004260A6">
            <w:pPr>
              <w:pStyle w:val="TAL"/>
            </w:pPr>
            <w:r w:rsidRPr="003E7C46">
              <w:t>The identity of the MCVideo user sending emergency alert</w:t>
            </w:r>
          </w:p>
        </w:tc>
      </w:tr>
      <w:tr w:rsidR="00A90238" w:rsidRPr="003E7C46" w14:paraId="701159CB" w14:textId="77777777" w:rsidTr="004260A6">
        <w:trPr>
          <w:jc w:val="center"/>
        </w:trPr>
        <w:tc>
          <w:tcPr>
            <w:tcW w:w="2405" w:type="dxa"/>
            <w:tcMar>
              <w:top w:w="0" w:type="dxa"/>
              <w:left w:w="108" w:type="dxa"/>
              <w:bottom w:w="0" w:type="dxa"/>
              <w:right w:w="108" w:type="dxa"/>
            </w:tcMar>
            <w:hideMark/>
          </w:tcPr>
          <w:p w14:paraId="14F5AB5B" w14:textId="77777777" w:rsidR="00A90238" w:rsidRPr="003E7C46" w:rsidRDefault="00A90238" w:rsidP="004260A6">
            <w:pPr>
              <w:pStyle w:val="TAL"/>
            </w:pPr>
            <w:r w:rsidRPr="003E7C46">
              <w:t>MCVideo group ID</w:t>
            </w:r>
          </w:p>
        </w:tc>
        <w:tc>
          <w:tcPr>
            <w:tcW w:w="1097" w:type="dxa"/>
            <w:tcMar>
              <w:top w:w="0" w:type="dxa"/>
              <w:left w:w="108" w:type="dxa"/>
              <w:bottom w:w="0" w:type="dxa"/>
              <w:right w:w="108" w:type="dxa"/>
            </w:tcMar>
            <w:hideMark/>
          </w:tcPr>
          <w:p w14:paraId="2FBB892B"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4889F88F" w14:textId="77777777" w:rsidR="00A90238" w:rsidRPr="003E7C46" w:rsidRDefault="00A90238" w:rsidP="004260A6">
            <w:pPr>
              <w:pStyle w:val="TAL"/>
            </w:pPr>
            <w:r w:rsidRPr="003E7C46">
              <w:t>The MCVideo group ID towards which the alert was sent</w:t>
            </w:r>
          </w:p>
        </w:tc>
      </w:tr>
      <w:tr w:rsidR="00A90238" w:rsidRPr="003E7C46" w14:paraId="34974EE0" w14:textId="77777777" w:rsidTr="004260A6">
        <w:trPr>
          <w:jc w:val="center"/>
        </w:trPr>
        <w:tc>
          <w:tcPr>
            <w:tcW w:w="2405" w:type="dxa"/>
            <w:tcMar>
              <w:top w:w="0" w:type="dxa"/>
              <w:left w:w="108" w:type="dxa"/>
              <w:bottom w:w="0" w:type="dxa"/>
              <w:right w:w="108" w:type="dxa"/>
            </w:tcMar>
          </w:tcPr>
          <w:p w14:paraId="64AEA466" w14:textId="77777777" w:rsidR="00A90238" w:rsidRPr="003E7C46" w:rsidRDefault="00A90238" w:rsidP="004260A6">
            <w:pPr>
              <w:pStyle w:val="TAL"/>
            </w:pPr>
            <w:r w:rsidRPr="003E7C46">
              <w:t>Organization name</w:t>
            </w:r>
          </w:p>
        </w:tc>
        <w:tc>
          <w:tcPr>
            <w:tcW w:w="1097" w:type="dxa"/>
            <w:tcMar>
              <w:top w:w="0" w:type="dxa"/>
              <w:left w:w="108" w:type="dxa"/>
              <w:bottom w:w="0" w:type="dxa"/>
              <w:right w:w="108" w:type="dxa"/>
            </w:tcMar>
          </w:tcPr>
          <w:p w14:paraId="1AE5CD60" w14:textId="77777777" w:rsidR="00A90238" w:rsidRPr="003E7C46" w:rsidRDefault="00A90238" w:rsidP="004260A6">
            <w:pPr>
              <w:pStyle w:val="TAL"/>
            </w:pPr>
            <w:r w:rsidRPr="003E7C46">
              <w:t>M</w:t>
            </w:r>
          </w:p>
        </w:tc>
        <w:tc>
          <w:tcPr>
            <w:tcW w:w="2700" w:type="dxa"/>
            <w:tcMar>
              <w:top w:w="0" w:type="dxa"/>
              <w:left w:w="108" w:type="dxa"/>
              <w:bottom w:w="0" w:type="dxa"/>
              <w:right w:w="108" w:type="dxa"/>
            </w:tcMar>
          </w:tcPr>
          <w:p w14:paraId="7D049A10" w14:textId="77777777" w:rsidR="00A90238" w:rsidRPr="003E7C46" w:rsidRDefault="00A90238" w:rsidP="004260A6">
            <w:pPr>
              <w:pStyle w:val="TAL"/>
            </w:pPr>
            <w:r w:rsidRPr="003E7C46">
              <w:t>The alerting user</w:t>
            </w:r>
            <w:r>
              <w:t>'</w:t>
            </w:r>
            <w:r w:rsidRPr="003E7C46">
              <w:t>s mission critical organization name</w:t>
            </w:r>
          </w:p>
        </w:tc>
      </w:tr>
      <w:tr w:rsidR="00A90238" w:rsidRPr="003E7C46" w14:paraId="31727326" w14:textId="77777777" w:rsidTr="004260A6">
        <w:trPr>
          <w:jc w:val="center"/>
        </w:trPr>
        <w:tc>
          <w:tcPr>
            <w:tcW w:w="2405" w:type="dxa"/>
            <w:tcMar>
              <w:top w:w="0" w:type="dxa"/>
              <w:left w:w="108" w:type="dxa"/>
              <w:bottom w:w="0" w:type="dxa"/>
              <w:right w:w="108" w:type="dxa"/>
            </w:tcMar>
          </w:tcPr>
          <w:p w14:paraId="2BB9B2FB" w14:textId="77777777" w:rsidR="00A90238" w:rsidRPr="003E7C46" w:rsidRDefault="00A90238" w:rsidP="004260A6">
            <w:pPr>
              <w:pStyle w:val="TAL"/>
            </w:pPr>
            <w:r w:rsidRPr="003E7C46">
              <w:t>Location</w:t>
            </w:r>
          </w:p>
        </w:tc>
        <w:tc>
          <w:tcPr>
            <w:tcW w:w="1097" w:type="dxa"/>
            <w:tcMar>
              <w:top w:w="0" w:type="dxa"/>
              <w:left w:w="108" w:type="dxa"/>
              <w:bottom w:w="0" w:type="dxa"/>
              <w:right w:w="108" w:type="dxa"/>
            </w:tcMar>
          </w:tcPr>
          <w:p w14:paraId="0E14053A" w14:textId="77777777" w:rsidR="00A90238" w:rsidRPr="003E7C46" w:rsidRDefault="00A90238" w:rsidP="004260A6">
            <w:pPr>
              <w:pStyle w:val="TAL"/>
            </w:pPr>
            <w:r w:rsidRPr="003E7C46">
              <w:t>O</w:t>
            </w:r>
          </w:p>
        </w:tc>
        <w:tc>
          <w:tcPr>
            <w:tcW w:w="2700" w:type="dxa"/>
            <w:tcMar>
              <w:top w:w="0" w:type="dxa"/>
              <w:left w:w="108" w:type="dxa"/>
              <w:bottom w:w="0" w:type="dxa"/>
              <w:right w:w="108" w:type="dxa"/>
            </w:tcMar>
          </w:tcPr>
          <w:p w14:paraId="311944D5" w14:textId="77777777" w:rsidR="00A90238" w:rsidRPr="003E7C46" w:rsidRDefault="00A90238" w:rsidP="004260A6">
            <w:pPr>
              <w:pStyle w:val="TAL"/>
            </w:pPr>
            <w:r w:rsidRPr="003E7C46">
              <w:t>The alerting client's location, if known</w:t>
            </w:r>
          </w:p>
        </w:tc>
      </w:tr>
    </w:tbl>
    <w:p w14:paraId="0EB8557F" w14:textId="77777777" w:rsidR="00A90238" w:rsidRPr="003E7C46" w:rsidRDefault="00A90238" w:rsidP="00A90238">
      <w:pPr>
        <w:rPr>
          <w:lang w:eastAsia="ko-KR"/>
        </w:rPr>
      </w:pPr>
    </w:p>
    <w:p w14:paraId="50B490B3" w14:textId="77777777" w:rsidR="00A90238" w:rsidRPr="003E7C46" w:rsidRDefault="00A90238" w:rsidP="00A90238">
      <w:pPr>
        <w:pStyle w:val="Heading5"/>
        <w:rPr>
          <w:lang w:val="en-IN"/>
        </w:rPr>
      </w:pPr>
      <w:bookmarkStart w:id="512" w:name="_Toc185772286"/>
      <w:r w:rsidRPr="003E7C46">
        <w:rPr>
          <w:lang w:val="en-IN"/>
        </w:rPr>
        <w:t>7.1.3.2.</w:t>
      </w:r>
      <w:r>
        <w:rPr>
          <w:lang w:val="en-IN"/>
        </w:rPr>
        <w:t>8</w:t>
      </w:r>
      <w:r w:rsidRPr="003E7C46">
        <w:rPr>
          <w:lang w:val="en-IN" w:eastAsia="ko-KR"/>
        </w:rPr>
        <w:tab/>
      </w:r>
      <w:r w:rsidRPr="003E7C46">
        <w:rPr>
          <w:lang w:val="en-IN"/>
        </w:rPr>
        <w:t xml:space="preserve">MCVideo emergency alert cancel </w:t>
      </w:r>
      <w:r w:rsidRPr="003E7C46">
        <w:rPr>
          <w:lang w:val="en-IN" w:eastAsia="ko-KR"/>
        </w:rPr>
        <w:t>announcement</w:t>
      </w:r>
      <w:bookmarkEnd w:id="512"/>
    </w:p>
    <w:p w14:paraId="3A1FF945" w14:textId="77777777" w:rsidR="00A90238" w:rsidRPr="003E7C46" w:rsidRDefault="00A90238" w:rsidP="00A90238">
      <w:r w:rsidRPr="003E7C46">
        <w:t>Table 7.1.3.2.</w:t>
      </w:r>
      <w:r>
        <w:t>8</w:t>
      </w:r>
      <w:r w:rsidRPr="003E7C46">
        <w:t>-1describes the information flow for the MCVideo emergency alert cancel sent from the MCVideo client to other MCVideo clients</w:t>
      </w:r>
      <w:r>
        <w:t xml:space="preserve">, for the procedures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3E7C46">
        <w:t>.</w:t>
      </w:r>
    </w:p>
    <w:p w14:paraId="77AAA886" w14:textId="77777777" w:rsidR="00A90238" w:rsidRPr="003E7C46" w:rsidRDefault="00A90238" w:rsidP="00A90238">
      <w:pPr>
        <w:pStyle w:val="TH"/>
      </w:pPr>
      <w:r w:rsidRPr="003E7C46">
        <w:t>Table 7.1.3.2.</w:t>
      </w:r>
      <w:r>
        <w:t>8</w:t>
      </w:r>
      <w:r w:rsidRPr="003E7C46">
        <w:t xml:space="preserve">-1: MCVideo emergency alert cancel </w:t>
      </w:r>
      <w:r w:rsidRPr="003E7C46">
        <w:rPr>
          <w:lang w:eastAsia="ko-KR"/>
        </w:rPr>
        <w:t>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3E7C46" w14:paraId="42A9F4E9" w14:textId="77777777" w:rsidTr="004260A6">
        <w:trPr>
          <w:jc w:val="center"/>
        </w:trPr>
        <w:tc>
          <w:tcPr>
            <w:tcW w:w="2405" w:type="dxa"/>
            <w:tcMar>
              <w:top w:w="0" w:type="dxa"/>
              <w:left w:w="108" w:type="dxa"/>
              <w:bottom w:w="0" w:type="dxa"/>
              <w:right w:w="108" w:type="dxa"/>
            </w:tcMar>
            <w:hideMark/>
          </w:tcPr>
          <w:p w14:paraId="6910226D" w14:textId="77777777" w:rsidR="00A90238" w:rsidRPr="003E7C46" w:rsidRDefault="00A90238" w:rsidP="004260A6">
            <w:pPr>
              <w:pStyle w:val="TAH"/>
            </w:pPr>
            <w:r w:rsidRPr="003E7C46">
              <w:t>Information Element</w:t>
            </w:r>
          </w:p>
        </w:tc>
        <w:tc>
          <w:tcPr>
            <w:tcW w:w="1097" w:type="dxa"/>
            <w:tcMar>
              <w:top w:w="0" w:type="dxa"/>
              <w:left w:w="108" w:type="dxa"/>
              <w:bottom w:w="0" w:type="dxa"/>
              <w:right w:w="108" w:type="dxa"/>
            </w:tcMar>
            <w:hideMark/>
          </w:tcPr>
          <w:p w14:paraId="2B059248" w14:textId="77777777" w:rsidR="00A90238" w:rsidRPr="003E7C46" w:rsidRDefault="00A90238" w:rsidP="004260A6">
            <w:pPr>
              <w:pStyle w:val="TAH"/>
            </w:pPr>
            <w:r w:rsidRPr="003E7C46">
              <w:t>Status</w:t>
            </w:r>
          </w:p>
        </w:tc>
        <w:tc>
          <w:tcPr>
            <w:tcW w:w="2700" w:type="dxa"/>
            <w:tcMar>
              <w:top w:w="0" w:type="dxa"/>
              <w:left w:w="108" w:type="dxa"/>
              <w:bottom w:w="0" w:type="dxa"/>
              <w:right w:w="108" w:type="dxa"/>
            </w:tcMar>
            <w:hideMark/>
          </w:tcPr>
          <w:p w14:paraId="0FC9901A" w14:textId="77777777" w:rsidR="00A90238" w:rsidRPr="003E7C46" w:rsidRDefault="00A90238" w:rsidP="004260A6">
            <w:pPr>
              <w:pStyle w:val="TAH"/>
            </w:pPr>
            <w:r w:rsidRPr="003E7C46">
              <w:t>Description</w:t>
            </w:r>
          </w:p>
        </w:tc>
      </w:tr>
      <w:tr w:rsidR="00A90238" w:rsidRPr="003E7C46" w14:paraId="41C90669" w14:textId="77777777" w:rsidTr="004260A6">
        <w:trPr>
          <w:jc w:val="center"/>
        </w:trPr>
        <w:tc>
          <w:tcPr>
            <w:tcW w:w="2405" w:type="dxa"/>
            <w:tcMar>
              <w:top w:w="0" w:type="dxa"/>
              <w:left w:w="108" w:type="dxa"/>
              <w:bottom w:w="0" w:type="dxa"/>
              <w:right w:w="108" w:type="dxa"/>
            </w:tcMar>
            <w:hideMark/>
          </w:tcPr>
          <w:p w14:paraId="0D2562B8" w14:textId="77777777" w:rsidR="00A90238" w:rsidRPr="003E7C46" w:rsidRDefault="00A90238" w:rsidP="004260A6">
            <w:pPr>
              <w:pStyle w:val="TAL"/>
            </w:pPr>
            <w:r w:rsidRPr="003E7C46">
              <w:t>MCVideo ID</w:t>
            </w:r>
          </w:p>
        </w:tc>
        <w:tc>
          <w:tcPr>
            <w:tcW w:w="1097" w:type="dxa"/>
            <w:tcMar>
              <w:top w:w="0" w:type="dxa"/>
              <w:left w:w="108" w:type="dxa"/>
              <w:bottom w:w="0" w:type="dxa"/>
              <w:right w:w="108" w:type="dxa"/>
            </w:tcMar>
            <w:hideMark/>
          </w:tcPr>
          <w:p w14:paraId="6E48D8AD"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7BAD48A6" w14:textId="77777777" w:rsidR="00A90238" w:rsidRPr="003E7C46" w:rsidRDefault="00A90238" w:rsidP="004260A6">
            <w:pPr>
              <w:pStyle w:val="TAL"/>
            </w:pPr>
            <w:r w:rsidRPr="003E7C46">
              <w:t xml:space="preserve">The identity of the MCVideo user cancelling emergency alert </w:t>
            </w:r>
          </w:p>
        </w:tc>
      </w:tr>
      <w:tr w:rsidR="00A90238" w:rsidRPr="003E7C46" w14:paraId="02D550B5" w14:textId="77777777" w:rsidTr="004260A6">
        <w:trPr>
          <w:jc w:val="center"/>
        </w:trPr>
        <w:tc>
          <w:tcPr>
            <w:tcW w:w="2405" w:type="dxa"/>
            <w:tcMar>
              <w:top w:w="0" w:type="dxa"/>
              <w:left w:w="108" w:type="dxa"/>
              <w:bottom w:w="0" w:type="dxa"/>
              <w:right w:w="108" w:type="dxa"/>
            </w:tcMar>
          </w:tcPr>
          <w:p w14:paraId="5807B898" w14:textId="77777777" w:rsidR="00A90238" w:rsidRPr="003E7C46" w:rsidRDefault="00A90238" w:rsidP="004260A6">
            <w:pPr>
              <w:pStyle w:val="TAL"/>
            </w:pPr>
            <w:r w:rsidRPr="003E7C46">
              <w:t>MCVideo group ID</w:t>
            </w:r>
          </w:p>
        </w:tc>
        <w:tc>
          <w:tcPr>
            <w:tcW w:w="1097" w:type="dxa"/>
            <w:tcMar>
              <w:top w:w="0" w:type="dxa"/>
              <w:left w:w="108" w:type="dxa"/>
              <w:bottom w:w="0" w:type="dxa"/>
              <w:right w:w="108" w:type="dxa"/>
            </w:tcMar>
          </w:tcPr>
          <w:p w14:paraId="3B417FE0" w14:textId="77777777" w:rsidR="00A90238" w:rsidRPr="003E7C46" w:rsidRDefault="00A90238" w:rsidP="004260A6">
            <w:pPr>
              <w:pStyle w:val="TAL"/>
            </w:pPr>
            <w:r w:rsidRPr="003E7C46">
              <w:t>M</w:t>
            </w:r>
          </w:p>
        </w:tc>
        <w:tc>
          <w:tcPr>
            <w:tcW w:w="2700" w:type="dxa"/>
            <w:tcMar>
              <w:top w:w="0" w:type="dxa"/>
              <w:left w:w="108" w:type="dxa"/>
              <w:bottom w:w="0" w:type="dxa"/>
              <w:right w:w="108" w:type="dxa"/>
            </w:tcMar>
          </w:tcPr>
          <w:p w14:paraId="5AD39A5A" w14:textId="77777777" w:rsidR="00A90238" w:rsidRPr="003E7C46" w:rsidRDefault="00A90238" w:rsidP="004260A6">
            <w:pPr>
              <w:pStyle w:val="TAL"/>
            </w:pPr>
            <w:r w:rsidRPr="003E7C46">
              <w:t>The MCVideo group ID towards which the cancel was sent</w:t>
            </w:r>
          </w:p>
        </w:tc>
      </w:tr>
    </w:tbl>
    <w:p w14:paraId="4C85D358" w14:textId="77777777" w:rsidR="00A90238" w:rsidRPr="003E7C46" w:rsidRDefault="00A90238" w:rsidP="00A90238"/>
    <w:p w14:paraId="4509BB86" w14:textId="77777777" w:rsidR="00A90238" w:rsidRDefault="00A90238" w:rsidP="00A90238">
      <w:pPr>
        <w:pStyle w:val="Heading4"/>
        <w:rPr>
          <w:lang w:eastAsia="zh-CN"/>
        </w:rPr>
      </w:pPr>
      <w:bookmarkStart w:id="513" w:name="_Toc185772287"/>
      <w:r>
        <w:rPr>
          <w:rFonts w:hint="eastAsia"/>
          <w:lang w:eastAsia="zh-CN"/>
        </w:rPr>
        <w:t>7</w:t>
      </w:r>
      <w:r>
        <w:t>.</w:t>
      </w:r>
      <w:r>
        <w:rPr>
          <w:lang w:eastAsia="zh-CN"/>
        </w:rPr>
        <w:t>1.3</w:t>
      </w:r>
      <w:r>
        <w:t>.3</w:t>
      </w:r>
      <w:r>
        <w:tab/>
      </w:r>
      <w:r>
        <w:rPr>
          <w:lang w:eastAsia="zh-CN"/>
        </w:rPr>
        <w:t>Group communication setup</w:t>
      </w:r>
      <w:bookmarkEnd w:id="513"/>
    </w:p>
    <w:p w14:paraId="216BEB62" w14:textId="77777777" w:rsidR="00A90238" w:rsidRDefault="00A90238" w:rsidP="00A90238">
      <w:pPr>
        <w:pStyle w:val="Heading5"/>
        <w:rPr>
          <w:lang w:eastAsia="zh-CN"/>
        </w:rPr>
      </w:pPr>
      <w:bookmarkStart w:id="514" w:name="_Toc185772288"/>
      <w:r>
        <w:rPr>
          <w:rFonts w:hint="eastAsia"/>
          <w:lang w:eastAsia="zh-CN"/>
        </w:rPr>
        <w:t>7</w:t>
      </w:r>
      <w:r>
        <w:t>.</w:t>
      </w:r>
      <w:r>
        <w:rPr>
          <w:lang w:eastAsia="zh-CN"/>
        </w:rPr>
        <w:t>1.3</w:t>
      </w:r>
      <w:r>
        <w:t>.3.</w:t>
      </w:r>
      <w:r>
        <w:rPr>
          <w:rFonts w:hint="eastAsia"/>
          <w:lang w:eastAsia="zh-CN"/>
        </w:rPr>
        <w:t>1</w:t>
      </w:r>
      <w:r>
        <w:tab/>
      </w:r>
      <w:r>
        <w:rPr>
          <w:rFonts w:hint="eastAsia"/>
          <w:lang w:eastAsia="zh-CN"/>
        </w:rPr>
        <w:t>General</w:t>
      </w:r>
      <w:bookmarkEnd w:id="514"/>
    </w:p>
    <w:p w14:paraId="4431D110" w14:textId="77777777" w:rsidR="00A90238" w:rsidRPr="00D373B7" w:rsidRDefault="00A90238" w:rsidP="00A90238">
      <w:r>
        <w:t>A group communication</w:t>
      </w:r>
      <w:r w:rsidRPr="00AB5FED">
        <w:t xml:space="preserve"> </w:t>
      </w:r>
      <w:r>
        <w:t xml:space="preserve">setup </w:t>
      </w:r>
      <w:r w:rsidRPr="00AB5FED">
        <w:t>is</w:t>
      </w:r>
      <w:r>
        <w:t xml:space="preserve"> initiated by one member of a pre-configured MCVideo group and ends up with an established MCVideo group between multiple MCVideo clients ready for video sharing.</w:t>
      </w:r>
    </w:p>
    <w:p w14:paraId="462E3112" w14:textId="77777777" w:rsidR="00A90238" w:rsidRPr="00535D7A" w:rsidRDefault="00A90238" w:rsidP="00A90238">
      <w:pPr>
        <w:pStyle w:val="Heading5"/>
        <w:rPr>
          <w:lang w:eastAsia="zh-CN"/>
        </w:rPr>
      </w:pPr>
      <w:bookmarkStart w:id="515" w:name="_Toc185772289"/>
      <w:r>
        <w:rPr>
          <w:rFonts w:hint="eastAsia"/>
          <w:lang w:eastAsia="zh-CN"/>
        </w:rPr>
        <w:t>7</w:t>
      </w:r>
      <w:r>
        <w:t>.</w:t>
      </w:r>
      <w:r>
        <w:rPr>
          <w:lang w:eastAsia="zh-CN"/>
        </w:rPr>
        <w:t>1.3</w:t>
      </w:r>
      <w:r>
        <w:t>.3.</w:t>
      </w:r>
      <w:r>
        <w:rPr>
          <w:rFonts w:hint="eastAsia"/>
          <w:lang w:eastAsia="zh-CN"/>
        </w:rPr>
        <w:t>2</w:t>
      </w:r>
      <w:r>
        <w:tab/>
      </w:r>
      <w:r>
        <w:rPr>
          <w:rFonts w:hint="eastAsia"/>
          <w:lang w:eastAsia="zh-CN"/>
        </w:rPr>
        <w:t>Procedure</w:t>
      </w:r>
      <w:bookmarkEnd w:id="515"/>
    </w:p>
    <w:p w14:paraId="751D6CB5" w14:textId="77777777" w:rsidR="00A90238" w:rsidRDefault="00A90238" w:rsidP="00A90238">
      <w:r>
        <w:t xml:space="preserve">Figure 7.1.3.3.2-1 describes procedures to establish a MCVideo group communication with other MCVideo clients. </w:t>
      </w:r>
    </w:p>
    <w:p w14:paraId="04E04E8C" w14:textId="77777777" w:rsidR="00A90238" w:rsidRDefault="00A90238" w:rsidP="00A90238">
      <w:r>
        <w:t xml:space="preserve">Once the MCVideo group communication is established the MCVideo clients send </w:t>
      </w:r>
      <w:r>
        <w:rPr>
          <w:noProof/>
          <w:lang w:val="en-US"/>
        </w:rPr>
        <w:t>G</w:t>
      </w:r>
      <w:r>
        <w:t>roup communication announcement periodically.</w:t>
      </w:r>
    </w:p>
    <w:p w14:paraId="2C320ED4" w14:textId="77777777" w:rsidR="00A90238" w:rsidRDefault="00A90238" w:rsidP="00A90238">
      <w:r>
        <w:t>Pre-conditions:</w:t>
      </w:r>
    </w:p>
    <w:p w14:paraId="176F96D0"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1 </w:t>
      </w:r>
      <w:r>
        <w:rPr>
          <w:rFonts w:hint="eastAsia"/>
          <w:lang w:eastAsia="zh-CN"/>
        </w:rPr>
        <w:t>to client N</w:t>
      </w:r>
      <w:r>
        <w:t>.</w:t>
      </w:r>
    </w:p>
    <w:p w14:paraId="2EF95B17" w14:textId="77777777" w:rsidR="00A90238" w:rsidRDefault="00A90238" w:rsidP="00A90238">
      <w:pPr>
        <w:pStyle w:val="B1"/>
      </w:pPr>
      <w:r>
        <w:lastRenderedPageBreak/>
        <w:t>2.</w:t>
      </w:r>
      <w:r>
        <w:tab/>
        <w:t>MCVideo client 1 to MCVideo client N are members of the same MCVideo group.</w:t>
      </w:r>
    </w:p>
    <w:p w14:paraId="2F285DAB" w14:textId="77777777" w:rsidR="00A90238" w:rsidRDefault="00A90238" w:rsidP="00A90238">
      <w:pPr>
        <w:pStyle w:val="B1"/>
      </w:pPr>
      <w:r>
        <w:t>3.</w:t>
      </w:r>
      <w:r>
        <w:tab/>
        <w:t xml:space="preserve">MCVideo user 1 has initiated </w:t>
      </w:r>
      <w:r>
        <w:rPr>
          <w:noProof/>
          <w:lang w:val="en-US"/>
        </w:rPr>
        <w:t>MCVideo group c</w:t>
      </w:r>
      <w:r w:rsidRPr="000A4731">
        <w:rPr>
          <w:noProof/>
          <w:lang w:val="en-US"/>
        </w:rPr>
        <w:t>ommunication</w:t>
      </w:r>
      <w:r>
        <w:rPr>
          <w:noProof/>
          <w:lang w:val="en-US"/>
        </w:rPr>
        <w:t>.</w:t>
      </w:r>
      <w:r>
        <w:t xml:space="preserve"> </w:t>
      </w:r>
    </w:p>
    <w:p w14:paraId="3A9E3A92" w14:textId="77777777" w:rsidR="00A90238" w:rsidRDefault="00A90238" w:rsidP="00A90238">
      <w:pPr>
        <w:pStyle w:val="TH"/>
      </w:pPr>
      <w:r>
        <w:object w:dxaOrig="8384" w:dyaOrig="5835" w14:anchorId="2E453C70">
          <v:shape id="_x0000_i1044" type="#_x0000_t75" style="width:419.35pt;height:293.2pt" o:ole="">
            <v:imagedata r:id="rId49" o:title=""/>
          </v:shape>
          <o:OLEObject Type="Embed" ProgID="Visio.Drawing.11" ShapeID="_x0000_i1044" DrawAspect="Content" ObjectID="_1796385392" r:id="rId50"/>
        </w:object>
      </w:r>
    </w:p>
    <w:p w14:paraId="6339B786" w14:textId="77777777" w:rsidR="00A90238" w:rsidRPr="00585365" w:rsidRDefault="00A90238" w:rsidP="00A90238">
      <w:pPr>
        <w:pStyle w:val="TF"/>
        <w:rPr>
          <w:lang w:eastAsia="zh-CN"/>
        </w:rPr>
      </w:pPr>
      <w:r>
        <w:t>Figure 7.1.3.3.2-1: MCVideo group communication setup</w:t>
      </w:r>
    </w:p>
    <w:p w14:paraId="38426A45"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r>
      <w:r>
        <w:rPr>
          <w:noProof/>
          <w:lang w:val="en-US"/>
        </w:rPr>
        <w:t>MCVideo client</w:t>
      </w:r>
      <w:r w:rsidRPr="00B869B9">
        <w:rPr>
          <w:noProof/>
          <w:lang w:val="en-US"/>
        </w:rPr>
        <w:t xml:space="preserve"> 1 </w:t>
      </w:r>
      <w:r>
        <w:rPr>
          <w:noProof/>
          <w:lang w:val="en-US"/>
        </w:rPr>
        <w:t>sends</w:t>
      </w:r>
      <w:r w:rsidRPr="00B869B9">
        <w:rPr>
          <w:noProof/>
          <w:lang w:val="en-US"/>
        </w:rPr>
        <w:t xml:space="preserve"> a Group </w:t>
      </w:r>
      <w:r>
        <w:rPr>
          <w:noProof/>
          <w:lang w:val="en-US"/>
        </w:rPr>
        <w:t>communication announcement message to</w:t>
      </w:r>
      <w:r w:rsidRPr="00B869B9">
        <w:rPr>
          <w:noProof/>
          <w:lang w:val="en-US"/>
        </w:rPr>
        <w:t xml:space="preserve"> </w:t>
      </w:r>
      <w:r>
        <w:rPr>
          <w:noProof/>
          <w:lang w:val="en-US"/>
        </w:rPr>
        <w:t xml:space="preserve">the </w:t>
      </w:r>
      <w:r w:rsidRPr="00B869B9">
        <w:rPr>
          <w:noProof/>
          <w:lang w:val="en-US"/>
        </w:rPr>
        <w:t>MCVideo group.</w:t>
      </w:r>
    </w:p>
    <w:p w14:paraId="66F3A3B1"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t xml:space="preserve">Upon receiving the </w:t>
      </w:r>
      <w:r>
        <w:rPr>
          <w:noProof/>
          <w:lang w:val="en-US"/>
        </w:rPr>
        <w:t xml:space="preserve">Group communication announcement </w:t>
      </w:r>
      <w:r w:rsidRPr="00B869B9">
        <w:rPr>
          <w:noProof/>
          <w:lang w:val="en-US"/>
        </w:rPr>
        <w:t>message</w:t>
      </w:r>
      <w:r>
        <w:rPr>
          <w:noProof/>
          <w:lang w:val="en-US"/>
        </w:rPr>
        <w:t>,</w:t>
      </w:r>
      <w:r w:rsidRPr="00B869B9">
        <w:rPr>
          <w:noProof/>
          <w:lang w:val="en-US"/>
        </w:rPr>
        <w:t xml:space="preserve"> all </w:t>
      </w:r>
      <w:r>
        <w:rPr>
          <w:noProof/>
          <w:lang w:val="en-US"/>
        </w:rPr>
        <w:t>MCVideo client</w:t>
      </w:r>
      <w:r w:rsidRPr="00B869B9">
        <w:rPr>
          <w:noProof/>
          <w:lang w:val="en-US"/>
        </w:rPr>
        <w:t>s</w:t>
      </w:r>
      <w:r>
        <w:rPr>
          <w:noProof/>
          <w:lang w:val="en-US"/>
        </w:rPr>
        <w:t xml:space="preserve"> that are not part of an ongoing group communication for the MCVideo group indicated in the Group communication announcement</w:t>
      </w:r>
      <w:r w:rsidRPr="00B869B9">
        <w:rPr>
          <w:noProof/>
          <w:lang w:val="en-US"/>
        </w:rPr>
        <w:t xml:space="preserve"> message </w:t>
      </w:r>
      <w:r>
        <w:rPr>
          <w:noProof/>
          <w:lang w:val="en-US"/>
        </w:rPr>
        <w:t xml:space="preserve">set parameters for </w:t>
      </w:r>
      <w:r w:rsidRPr="00B869B9">
        <w:rPr>
          <w:noProof/>
          <w:lang w:val="en-US"/>
        </w:rPr>
        <w:t xml:space="preserve">the media plane as described in the </w:t>
      </w:r>
      <w:r>
        <w:rPr>
          <w:noProof/>
          <w:lang w:val="en-US"/>
        </w:rPr>
        <w:t>Group communication announcement</w:t>
      </w:r>
      <w:r w:rsidRPr="00B869B9">
        <w:rPr>
          <w:noProof/>
          <w:lang w:val="en-US"/>
        </w:rPr>
        <w:t xml:space="preserve"> message.</w:t>
      </w:r>
    </w:p>
    <w:p w14:paraId="2BDBBA35" w14:textId="77777777" w:rsidR="00A90238" w:rsidRDefault="00A90238" w:rsidP="00A90238">
      <w:pPr>
        <w:pStyle w:val="B1"/>
        <w:rPr>
          <w:noProof/>
          <w:lang w:val="en-US"/>
        </w:rPr>
      </w:pPr>
      <w:r>
        <w:rPr>
          <w:noProof/>
          <w:lang w:val="en-US"/>
        </w:rPr>
        <w:t>3.</w:t>
      </w:r>
      <w:r>
        <w:rPr>
          <w:noProof/>
          <w:lang w:val="en-US"/>
        </w:rPr>
        <w:tab/>
        <w:t xml:space="preserve">The MCVideo clients send a </w:t>
      </w:r>
      <w:r>
        <w:rPr>
          <w:lang w:eastAsia="ko-KR"/>
        </w:rPr>
        <w:t xml:space="preserve">group communication answer </w:t>
      </w:r>
      <w:r>
        <w:rPr>
          <w:noProof/>
          <w:lang w:val="en-US"/>
        </w:rPr>
        <w:t>response to the MCVideo group confirming the participation in the MCVideo</w:t>
      </w:r>
      <w:r w:rsidRPr="00E11BAF">
        <w:rPr>
          <w:noProof/>
          <w:lang w:val="en-US"/>
        </w:rPr>
        <w:t xml:space="preserve"> </w:t>
      </w:r>
      <w:r>
        <w:rPr>
          <w:noProof/>
          <w:lang w:val="en-US"/>
        </w:rPr>
        <w:t xml:space="preserve">group communication. </w:t>
      </w:r>
      <w:r w:rsidRPr="0018428A">
        <w:rPr>
          <w:noProof/>
          <w:lang w:val="en-US"/>
        </w:rPr>
        <w:t xml:space="preserve">On receiving a </w:t>
      </w:r>
      <w:r>
        <w:rPr>
          <w:lang w:eastAsia="ko-KR"/>
        </w:rPr>
        <w:t xml:space="preserve">group communication answer </w:t>
      </w:r>
      <w:r>
        <w:rPr>
          <w:noProof/>
          <w:lang w:val="en-US"/>
        </w:rPr>
        <w:t>r</w:t>
      </w:r>
      <w:r w:rsidRPr="0018428A">
        <w:rPr>
          <w:noProof/>
          <w:lang w:val="en-US"/>
        </w:rPr>
        <w:t>esponse mess</w:t>
      </w:r>
      <w:r>
        <w:rPr>
          <w:noProof/>
          <w:lang w:val="en-US"/>
        </w:rPr>
        <w:t>a</w:t>
      </w:r>
      <w:r w:rsidRPr="0018428A">
        <w:rPr>
          <w:noProof/>
          <w:lang w:val="en-US"/>
        </w:rPr>
        <w:t xml:space="preserve">ge from at least one MCVideo client, other MCVideo clients need not send a </w:t>
      </w:r>
      <w:r>
        <w:rPr>
          <w:lang w:eastAsia="ko-KR"/>
        </w:rPr>
        <w:t xml:space="preserve">group communication answer </w:t>
      </w:r>
      <w:r w:rsidRPr="0018428A">
        <w:rPr>
          <w:noProof/>
          <w:lang w:val="en-US"/>
        </w:rPr>
        <w:t>response message.</w:t>
      </w:r>
      <w:r>
        <w:rPr>
          <w:noProof/>
          <w:lang w:val="en-US"/>
        </w:rPr>
        <w:t xml:space="preserve"> If the Group communication announcement message included a </w:t>
      </w:r>
      <w:r w:rsidRPr="00B812E6">
        <w:rPr>
          <w:noProof/>
          <w:lang w:val="en-US"/>
        </w:rPr>
        <w:t>confirm mode indication</w:t>
      </w:r>
      <w:r>
        <w:rPr>
          <w:noProof/>
          <w:lang w:val="en-US"/>
        </w:rPr>
        <w:t xml:space="preserve">, then the MCVideo clients should send a </w:t>
      </w:r>
      <w:r>
        <w:rPr>
          <w:lang w:eastAsia="ko-KR"/>
        </w:rPr>
        <w:t xml:space="preserve">group communication answer </w:t>
      </w:r>
      <w:r>
        <w:rPr>
          <w:noProof/>
          <w:lang w:val="en-US"/>
        </w:rPr>
        <w:t>response message.</w:t>
      </w:r>
    </w:p>
    <w:p w14:paraId="2783553A" w14:textId="77777777" w:rsidR="00A90238" w:rsidRDefault="00A90238" w:rsidP="00A90238">
      <w:pPr>
        <w:pStyle w:val="NO"/>
        <w:rPr>
          <w:noProof/>
          <w:lang w:val="en-US"/>
        </w:rPr>
      </w:pPr>
      <w:r>
        <w:rPr>
          <w:noProof/>
          <w:lang w:val="en-US"/>
        </w:rPr>
        <w:t>NOTE 1:</w:t>
      </w:r>
      <w:r>
        <w:rPr>
          <w:noProof/>
          <w:lang w:val="en-US"/>
        </w:rPr>
        <w:tab/>
        <w:t xml:space="preserve">MCVideo client 1 should wait for at least one </w:t>
      </w:r>
      <w:r>
        <w:rPr>
          <w:lang w:eastAsia="ko-KR"/>
        </w:rPr>
        <w:t xml:space="preserve">group communication answer </w:t>
      </w:r>
      <w:r>
        <w:rPr>
          <w:noProof/>
          <w:lang w:val="en-US"/>
        </w:rPr>
        <w:t>response message before transmitting video to the MCVideo group.</w:t>
      </w:r>
    </w:p>
    <w:p w14:paraId="746960F8" w14:textId="77777777" w:rsidR="00A90238"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 xml:space="preserve">MCVideo client 1 checks the participants of the MCVideo group communication through the received </w:t>
      </w:r>
      <w:r>
        <w:rPr>
          <w:lang w:eastAsia="ko-KR"/>
        </w:rPr>
        <w:t xml:space="preserve">group communication answer </w:t>
      </w:r>
      <w:r>
        <w:rPr>
          <w:noProof/>
          <w:lang w:val="en-US"/>
        </w:rPr>
        <w:t>response messages.</w:t>
      </w:r>
    </w:p>
    <w:p w14:paraId="09B9EE34" w14:textId="77777777" w:rsidR="00A90238" w:rsidRPr="00B869B9" w:rsidRDefault="00A90238" w:rsidP="00A90238">
      <w:pPr>
        <w:pStyle w:val="NO"/>
        <w:rPr>
          <w:noProof/>
          <w:lang w:val="en-US"/>
        </w:rPr>
      </w:pPr>
      <w:r>
        <w:rPr>
          <w:noProof/>
          <w:lang w:val="en-US"/>
        </w:rPr>
        <w:t>NOTE 2:</w:t>
      </w:r>
      <w:r>
        <w:rPr>
          <w:noProof/>
          <w:lang w:val="en-US"/>
        </w:rPr>
        <w:tab/>
      </w:r>
      <w:r>
        <w:t xml:space="preserve">Due to the movement of the participants (in and out of the radio coverage) during the off-network group communication, the </w:t>
      </w:r>
      <w:r>
        <w:rPr>
          <w:noProof/>
          <w:lang w:val="en-US"/>
        </w:rPr>
        <w:t>G</w:t>
      </w:r>
      <w:r>
        <w:t>roup communication announcement message, including parameters for media delivery, is periodically sent.</w:t>
      </w:r>
    </w:p>
    <w:p w14:paraId="3CF3E7C7" w14:textId="77777777" w:rsidR="00A90238" w:rsidRDefault="00A90238" w:rsidP="00A90238">
      <w:pPr>
        <w:pStyle w:val="NO"/>
        <w:rPr>
          <w:noProof/>
          <w:lang w:val="en-US"/>
        </w:rPr>
      </w:pPr>
      <w:r>
        <w:rPr>
          <w:noProof/>
          <w:lang w:val="en-US"/>
        </w:rPr>
        <w:t>NOTE 3:</w:t>
      </w:r>
      <w:r>
        <w:rPr>
          <w:noProof/>
          <w:lang w:val="en-US"/>
        </w:rPr>
        <w:tab/>
        <w:t xml:space="preserve">Group communication announcement </w:t>
      </w:r>
      <w:r w:rsidRPr="00B869B9">
        <w:rPr>
          <w:noProof/>
          <w:lang w:val="en-US"/>
        </w:rPr>
        <w:t>may include user ID, group ID, media type codec, control port for transmission video, video resolution and video frame rate, video mode, last chage time of video mode</w:t>
      </w:r>
      <w:r>
        <w:rPr>
          <w:noProof/>
          <w:lang w:val="en-US"/>
        </w:rPr>
        <w:t xml:space="preserve"> etc</w:t>
      </w:r>
      <w:r w:rsidRPr="00B869B9">
        <w:rPr>
          <w:noProof/>
          <w:lang w:val="en-US"/>
        </w:rPr>
        <w:t>.</w:t>
      </w:r>
    </w:p>
    <w:p w14:paraId="740FA18B" w14:textId="77777777" w:rsidR="00A90238" w:rsidRPr="00B869B9" w:rsidRDefault="00A90238" w:rsidP="00A90238">
      <w:pPr>
        <w:pStyle w:val="B1"/>
        <w:rPr>
          <w:noProof/>
          <w:lang w:val="en-US"/>
        </w:rPr>
      </w:pPr>
      <w:r w:rsidRPr="00261CCE">
        <w:rPr>
          <w:noProof/>
          <w:lang w:val="en-US"/>
        </w:rPr>
        <w:t>5.</w:t>
      </w:r>
      <w:r w:rsidRPr="00261CCE">
        <w:rPr>
          <w:noProof/>
          <w:lang w:val="en-US"/>
        </w:rPr>
        <w:tab/>
      </w:r>
      <w:r>
        <w:rPr>
          <w:noProof/>
          <w:lang w:val="en-US"/>
        </w:rPr>
        <w:t xml:space="preserve">MCVideo client 1, MCVideo client 2 and MCVideo client 3 </w:t>
      </w:r>
      <w:r>
        <w:rPr>
          <w:rFonts w:hint="eastAsia"/>
          <w:noProof/>
          <w:lang w:val="en-US"/>
        </w:rPr>
        <w:t xml:space="preserve">have </w:t>
      </w:r>
      <w:r w:rsidRPr="006735F2">
        <w:rPr>
          <w:noProof/>
          <w:lang w:val="en-US"/>
        </w:rPr>
        <w:t>successfully establish</w:t>
      </w:r>
      <w:r w:rsidRPr="006735F2">
        <w:rPr>
          <w:rFonts w:hint="eastAsia"/>
          <w:noProof/>
          <w:lang w:val="en-US"/>
        </w:rPr>
        <w:t>ed</w:t>
      </w:r>
      <w:r w:rsidRPr="006735F2">
        <w:rPr>
          <w:noProof/>
          <w:lang w:val="en-US"/>
        </w:rPr>
        <w:t xml:space="preserve"> the media plane and transmission control for communication.</w:t>
      </w:r>
    </w:p>
    <w:p w14:paraId="16B5530D" w14:textId="77777777" w:rsidR="00A90238" w:rsidRDefault="00A90238" w:rsidP="00A90238">
      <w:pPr>
        <w:pStyle w:val="Heading4"/>
        <w:rPr>
          <w:lang w:eastAsia="zh-CN"/>
        </w:rPr>
      </w:pPr>
      <w:bookmarkStart w:id="516" w:name="_Toc185772290"/>
      <w:r>
        <w:rPr>
          <w:rFonts w:hint="eastAsia"/>
          <w:lang w:eastAsia="zh-CN"/>
        </w:rPr>
        <w:lastRenderedPageBreak/>
        <w:t>7</w:t>
      </w:r>
      <w:r>
        <w:t>.</w:t>
      </w:r>
      <w:r>
        <w:rPr>
          <w:lang w:eastAsia="zh-CN"/>
        </w:rPr>
        <w:t>1.3</w:t>
      </w:r>
      <w:r>
        <w:t>.4</w:t>
      </w:r>
      <w:r>
        <w:tab/>
        <w:t xml:space="preserve">Passive join to </w:t>
      </w:r>
      <w:r>
        <w:rPr>
          <w:lang w:eastAsia="zh-CN"/>
        </w:rPr>
        <w:t>group communication</w:t>
      </w:r>
      <w:bookmarkEnd w:id="516"/>
    </w:p>
    <w:p w14:paraId="453FCF72" w14:textId="77777777" w:rsidR="00A90238" w:rsidRDefault="00A90238" w:rsidP="00A90238">
      <w:pPr>
        <w:pStyle w:val="Heading5"/>
        <w:rPr>
          <w:lang w:eastAsia="zh-CN"/>
        </w:rPr>
      </w:pPr>
      <w:bookmarkStart w:id="517" w:name="_Toc185772291"/>
      <w:r>
        <w:rPr>
          <w:rFonts w:hint="eastAsia"/>
          <w:lang w:eastAsia="zh-CN"/>
        </w:rPr>
        <w:t>7</w:t>
      </w:r>
      <w:r>
        <w:t>.</w:t>
      </w:r>
      <w:r>
        <w:rPr>
          <w:lang w:eastAsia="zh-CN"/>
        </w:rPr>
        <w:t>1.3</w:t>
      </w:r>
      <w:r>
        <w:t>.4.</w:t>
      </w:r>
      <w:r>
        <w:rPr>
          <w:rFonts w:hint="eastAsia"/>
          <w:lang w:eastAsia="zh-CN"/>
        </w:rPr>
        <w:t>1</w:t>
      </w:r>
      <w:r>
        <w:tab/>
      </w:r>
      <w:r>
        <w:rPr>
          <w:rFonts w:hint="eastAsia"/>
          <w:lang w:eastAsia="zh-CN"/>
        </w:rPr>
        <w:t>General</w:t>
      </w:r>
      <w:bookmarkEnd w:id="517"/>
    </w:p>
    <w:p w14:paraId="3C062B52" w14:textId="77777777" w:rsidR="00A90238" w:rsidRPr="00864523" w:rsidRDefault="00A90238" w:rsidP="00A90238">
      <w:r>
        <w:t>There is ongoing group communication</w:t>
      </w:r>
      <w:r w:rsidRPr="00AB5FED">
        <w:t xml:space="preserve"> </w:t>
      </w:r>
      <w:r>
        <w:t>between multiple MCVideo clients. Another MCVideo client, after becoming aware of that group communication and after it has received periodically sent communication parameters, joins the group with or without sending an indication to other group members.</w:t>
      </w:r>
    </w:p>
    <w:p w14:paraId="53B8B9A3" w14:textId="77777777" w:rsidR="00A90238" w:rsidRDefault="00A90238" w:rsidP="00A90238">
      <w:pPr>
        <w:pStyle w:val="Heading5"/>
        <w:rPr>
          <w:lang w:eastAsia="zh-CN"/>
        </w:rPr>
      </w:pPr>
      <w:bookmarkStart w:id="518" w:name="_Toc185772292"/>
      <w:r>
        <w:rPr>
          <w:rFonts w:hint="eastAsia"/>
          <w:lang w:eastAsia="zh-CN"/>
        </w:rPr>
        <w:t>7</w:t>
      </w:r>
      <w:r>
        <w:t>.</w:t>
      </w:r>
      <w:r>
        <w:rPr>
          <w:lang w:eastAsia="zh-CN"/>
        </w:rPr>
        <w:t>1.3</w:t>
      </w:r>
      <w:r>
        <w:t>.4.</w:t>
      </w:r>
      <w:r>
        <w:rPr>
          <w:rFonts w:hint="eastAsia"/>
          <w:lang w:eastAsia="zh-CN"/>
        </w:rPr>
        <w:t>2</w:t>
      </w:r>
      <w:r>
        <w:tab/>
      </w:r>
      <w:r>
        <w:rPr>
          <w:rFonts w:hint="eastAsia"/>
          <w:lang w:eastAsia="zh-CN"/>
        </w:rPr>
        <w:t>Procedure</w:t>
      </w:r>
      <w:bookmarkEnd w:id="518"/>
    </w:p>
    <w:p w14:paraId="70B67BAD" w14:textId="77777777" w:rsidR="00A90238" w:rsidRDefault="00A90238" w:rsidP="00A90238">
      <w:r>
        <w:t xml:space="preserve">Figure 7.1.3.4.2-1 describes procedures to join a MCVideo </w:t>
      </w:r>
      <w:r>
        <w:rPr>
          <w:noProof/>
          <w:lang w:val="en-US"/>
        </w:rPr>
        <w:t xml:space="preserve">group communication </w:t>
      </w:r>
      <w:r>
        <w:t>passively.</w:t>
      </w:r>
    </w:p>
    <w:p w14:paraId="23B39768" w14:textId="77777777" w:rsidR="00A90238" w:rsidRDefault="00A90238" w:rsidP="00A90238">
      <w:r>
        <w:t xml:space="preserve">The MCVideo client X passively waits for a </w:t>
      </w:r>
      <w:r>
        <w:rPr>
          <w:noProof/>
          <w:lang w:val="en-US"/>
        </w:rPr>
        <w:t xml:space="preserve">Group communication announcement </w:t>
      </w:r>
      <w:r>
        <w:t xml:space="preserve">message. Upon receiving a periodic </w:t>
      </w:r>
      <w:r>
        <w:rPr>
          <w:noProof/>
          <w:lang w:val="en-US"/>
        </w:rPr>
        <w:t xml:space="preserve">Group communication announcement </w:t>
      </w:r>
      <w:r>
        <w:t>message, MCVideo client X establishes media plane and joins the MCVideo</w:t>
      </w:r>
      <w:r w:rsidRPr="00E11BAF">
        <w:rPr>
          <w:noProof/>
          <w:lang w:val="en-US"/>
        </w:rPr>
        <w:t xml:space="preserve"> </w:t>
      </w:r>
      <w:r>
        <w:rPr>
          <w:noProof/>
          <w:lang w:val="en-US"/>
        </w:rPr>
        <w:t>group communication</w:t>
      </w:r>
      <w:r>
        <w:t>.</w:t>
      </w:r>
    </w:p>
    <w:p w14:paraId="3BC4387D" w14:textId="77777777" w:rsidR="00A90238" w:rsidRDefault="00A90238" w:rsidP="00A90238">
      <w:r>
        <w:t>Pre-conditions:</w:t>
      </w:r>
    </w:p>
    <w:p w14:paraId="71B7E6BA"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w:t>
      </w:r>
      <w:r>
        <w:rPr>
          <w:rFonts w:hint="eastAsia"/>
          <w:lang w:eastAsia="zh-CN"/>
        </w:rPr>
        <w:t xml:space="preserve">1 to client N and client </w:t>
      </w:r>
      <w:r>
        <w:t>X.</w:t>
      </w:r>
    </w:p>
    <w:p w14:paraId="371B6D2D" w14:textId="77777777" w:rsidR="00A90238" w:rsidRDefault="00A90238" w:rsidP="00A90238">
      <w:pPr>
        <w:pStyle w:val="B1"/>
      </w:pPr>
      <w:r>
        <w:t>2.</w:t>
      </w:r>
      <w:r>
        <w:tab/>
        <w:t>MCVideo client 1 to MCVideo client N and MCVideo client X are members of the same MCVideo group.</w:t>
      </w:r>
    </w:p>
    <w:p w14:paraId="323817B6" w14:textId="77777777" w:rsidR="00A90238" w:rsidRPr="00B869B9" w:rsidRDefault="00A90238" w:rsidP="00A90238">
      <w:pPr>
        <w:pStyle w:val="B1"/>
        <w:rPr>
          <w:noProof/>
          <w:lang w:val="en-US"/>
        </w:rPr>
      </w:pPr>
      <w:r>
        <w:rPr>
          <w:noProof/>
          <w:lang w:val="en-US"/>
        </w:rPr>
        <w:t>3.</w:t>
      </w:r>
      <w:r>
        <w:rPr>
          <w:noProof/>
          <w:lang w:val="en-US"/>
        </w:rPr>
        <w:tab/>
        <w:t>MCVideo client 1</w:t>
      </w:r>
      <w:r w:rsidRPr="00B869B9">
        <w:rPr>
          <w:noProof/>
          <w:lang w:val="en-US"/>
        </w:rPr>
        <w:t xml:space="preserve"> to </w:t>
      </w:r>
      <w:r>
        <w:rPr>
          <w:noProof/>
          <w:lang w:val="en-US"/>
        </w:rPr>
        <w:t xml:space="preserve">MCVideo client </w:t>
      </w:r>
      <w:r w:rsidRPr="00B869B9">
        <w:rPr>
          <w:noProof/>
          <w:lang w:val="en-US"/>
        </w:rPr>
        <w:t xml:space="preserve">N are part of an ongoing MCVideo </w:t>
      </w:r>
      <w:r>
        <w:rPr>
          <w:noProof/>
          <w:lang w:val="en-US"/>
        </w:rPr>
        <w:t>g</w:t>
      </w:r>
      <w:r w:rsidRPr="00B869B9">
        <w:rPr>
          <w:noProof/>
          <w:lang w:val="en-US"/>
        </w:rPr>
        <w:t xml:space="preserve">roup </w:t>
      </w:r>
      <w:r>
        <w:rPr>
          <w:noProof/>
          <w:lang w:val="en-US"/>
        </w:rPr>
        <w:t>c</w:t>
      </w:r>
      <w:r w:rsidRPr="00B869B9">
        <w:rPr>
          <w:noProof/>
          <w:lang w:val="en-US"/>
        </w:rPr>
        <w:t>ommunication.</w:t>
      </w:r>
    </w:p>
    <w:p w14:paraId="2CF27C15" w14:textId="77777777" w:rsidR="00A90238" w:rsidRDefault="00A90238" w:rsidP="00A90238">
      <w:pPr>
        <w:pStyle w:val="TH"/>
      </w:pPr>
      <w:r>
        <w:object w:dxaOrig="8941" w:dyaOrig="6274" w14:anchorId="312C4DC9">
          <v:shape id="_x0000_i1045" type="#_x0000_t75" style="width:447pt;height:315.05pt" o:ole="">
            <v:imagedata r:id="rId51" o:title=""/>
          </v:shape>
          <o:OLEObject Type="Embed" ProgID="Visio.Drawing.11" ShapeID="_x0000_i1045" DrawAspect="Content" ObjectID="_1796385393" r:id="rId52"/>
        </w:object>
      </w:r>
    </w:p>
    <w:p w14:paraId="6D8EF8BC" w14:textId="77777777" w:rsidR="00A90238" w:rsidRPr="00D4045F" w:rsidRDefault="00A90238" w:rsidP="00A90238">
      <w:pPr>
        <w:pStyle w:val="TF"/>
        <w:rPr>
          <w:lang w:eastAsia="zh-CN"/>
        </w:rPr>
      </w:pPr>
      <w:r>
        <w:t>Figure 7.1.3.4.2-1: Passive join to MCVideo group communication</w:t>
      </w:r>
    </w:p>
    <w:p w14:paraId="20E92C99"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t xml:space="preserve">Another </w:t>
      </w:r>
      <w:r>
        <w:rPr>
          <w:noProof/>
          <w:lang w:val="en-US"/>
        </w:rPr>
        <w:t>MCVideo client</w:t>
      </w:r>
      <w:r w:rsidRPr="00B869B9">
        <w:rPr>
          <w:noProof/>
          <w:lang w:val="en-US"/>
        </w:rPr>
        <w:t xml:space="preserve"> X enters in the communication range after the MCVideo </w:t>
      </w:r>
      <w:r>
        <w:rPr>
          <w:noProof/>
          <w:lang w:val="en-US"/>
        </w:rPr>
        <w:t xml:space="preserve">group communication </w:t>
      </w:r>
      <w:r w:rsidRPr="00B869B9">
        <w:rPr>
          <w:noProof/>
          <w:lang w:val="en-US"/>
        </w:rPr>
        <w:t xml:space="preserve">establishment. The </w:t>
      </w:r>
      <w:r>
        <w:rPr>
          <w:noProof/>
          <w:lang w:val="en-US"/>
        </w:rPr>
        <w:t>MCVideo client</w:t>
      </w:r>
      <w:r w:rsidRPr="00B869B9">
        <w:rPr>
          <w:noProof/>
          <w:lang w:val="en-US"/>
        </w:rPr>
        <w:t xml:space="preserve"> X does not do anything and passively waits for a periodic </w:t>
      </w:r>
      <w:r>
        <w:rPr>
          <w:noProof/>
          <w:lang w:val="en-US"/>
        </w:rPr>
        <w:t xml:space="preserve">Group communication announcement </w:t>
      </w:r>
      <w:r w:rsidRPr="00B869B9">
        <w:rPr>
          <w:noProof/>
          <w:lang w:val="en-US"/>
        </w:rPr>
        <w:t xml:space="preserve">message. </w:t>
      </w:r>
    </w:p>
    <w:p w14:paraId="2C60BD6E"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r>
      <w:r>
        <w:rPr>
          <w:noProof/>
          <w:lang w:val="en-US"/>
        </w:rPr>
        <w:t>An MCVideo client</w:t>
      </w:r>
      <w:r w:rsidRPr="00B869B9">
        <w:rPr>
          <w:noProof/>
          <w:lang w:val="en-US"/>
        </w:rPr>
        <w:t xml:space="preserve"> which is part of the ongoing MCVideo </w:t>
      </w:r>
      <w:r>
        <w:rPr>
          <w:noProof/>
          <w:lang w:val="en-US"/>
        </w:rPr>
        <w:t>group communication eventually sends a</w:t>
      </w:r>
      <w:r w:rsidRPr="00B869B9">
        <w:rPr>
          <w:noProof/>
          <w:lang w:val="en-US"/>
        </w:rPr>
        <w:t xml:space="preserve"> periodic </w:t>
      </w:r>
      <w:r>
        <w:rPr>
          <w:noProof/>
          <w:lang w:val="en-US"/>
        </w:rPr>
        <w:t xml:space="preserve">Group communication announcement </w:t>
      </w:r>
      <w:r w:rsidRPr="00B869B9">
        <w:rPr>
          <w:noProof/>
          <w:lang w:val="en-US"/>
        </w:rPr>
        <w:t>message.</w:t>
      </w:r>
    </w:p>
    <w:p w14:paraId="164FE241" w14:textId="77777777" w:rsidR="00A90238" w:rsidRPr="00B869B9" w:rsidRDefault="00A90238" w:rsidP="00A90238">
      <w:pPr>
        <w:pStyle w:val="B1"/>
        <w:rPr>
          <w:noProof/>
          <w:lang w:val="en-US"/>
        </w:rPr>
      </w:pPr>
      <w:r>
        <w:rPr>
          <w:noProof/>
          <w:lang w:val="en-US"/>
        </w:rPr>
        <w:lastRenderedPageBreak/>
        <w:t>3</w:t>
      </w:r>
      <w:r w:rsidRPr="00B869B9">
        <w:rPr>
          <w:noProof/>
          <w:lang w:val="en-US"/>
        </w:rPr>
        <w:t>.</w:t>
      </w:r>
      <w:r w:rsidRPr="00B869B9">
        <w:rPr>
          <w:noProof/>
          <w:lang w:val="en-US"/>
        </w:rPr>
        <w:tab/>
        <w:t xml:space="preserve">Upon receiving the periodic </w:t>
      </w:r>
      <w:r>
        <w:rPr>
          <w:noProof/>
          <w:lang w:val="en-US"/>
        </w:rPr>
        <w:t xml:space="preserve">Group communication announcement </w:t>
      </w:r>
      <w:r w:rsidRPr="00B869B9">
        <w:rPr>
          <w:noProof/>
          <w:lang w:val="en-US"/>
        </w:rPr>
        <w:t xml:space="preserve">message </w:t>
      </w:r>
      <w:r>
        <w:rPr>
          <w:noProof/>
          <w:lang w:val="en-US"/>
        </w:rPr>
        <w:t>MCVideo client</w:t>
      </w:r>
      <w:r w:rsidRPr="00B869B9">
        <w:rPr>
          <w:noProof/>
          <w:lang w:val="en-US"/>
        </w:rPr>
        <w:t xml:space="preserve"> X </w:t>
      </w:r>
      <w:r>
        <w:rPr>
          <w:noProof/>
          <w:lang w:val="en-US"/>
        </w:rPr>
        <w:t xml:space="preserve">sets the parameters for </w:t>
      </w:r>
      <w:r w:rsidRPr="00B869B9">
        <w:rPr>
          <w:noProof/>
          <w:lang w:val="en-US"/>
        </w:rPr>
        <w:t xml:space="preserve"> media plane as described in the </w:t>
      </w:r>
      <w:r>
        <w:rPr>
          <w:noProof/>
          <w:lang w:val="en-US"/>
        </w:rPr>
        <w:t xml:space="preserve">Group communication announcement </w:t>
      </w:r>
      <w:r w:rsidRPr="00B869B9">
        <w:rPr>
          <w:noProof/>
          <w:lang w:val="en-US"/>
        </w:rPr>
        <w:t>message.</w:t>
      </w:r>
    </w:p>
    <w:p w14:paraId="11A7A16C" w14:textId="77777777" w:rsidR="00A90238" w:rsidRPr="00B869B9"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If the Group communication announcement message included a confirm mode indication, MCVideo client</w:t>
      </w:r>
      <w:r w:rsidRPr="00B869B9">
        <w:rPr>
          <w:noProof/>
          <w:lang w:val="en-US"/>
        </w:rPr>
        <w:t xml:space="preserve"> X may </w:t>
      </w:r>
      <w:r>
        <w:rPr>
          <w:noProof/>
          <w:lang w:val="en-US"/>
        </w:rPr>
        <w:t>sends</w:t>
      </w:r>
      <w:r w:rsidRPr="00B869B9">
        <w:rPr>
          <w:noProof/>
          <w:lang w:val="en-US"/>
        </w:rPr>
        <w:t xml:space="preserve"> a </w:t>
      </w:r>
      <w:r>
        <w:rPr>
          <w:lang w:eastAsia="ko-KR"/>
        </w:rPr>
        <w:t xml:space="preserve">group communication answer </w:t>
      </w:r>
      <w:r w:rsidRPr="00B869B9">
        <w:rPr>
          <w:noProof/>
          <w:lang w:val="en-US"/>
        </w:rPr>
        <w:t xml:space="preserve">response towards MCVideo group to inform all MCVideo group members of its participation the MCVideo </w:t>
      </w:r>
      <w:r>
        <w:rPr>
          <w:noProof/>
          <w:lang w:val="en-US"/>
        </w:rPr>
        <w:t>g</w:t>
      </w:r>
      <w:r w:rsidRPr="00B869B9">
        <w:rPr>
          <w:noProof/>
          <w:lang w:val="en-US"/>
        </w:rPr>
        <w:t xml:space="preserve">roup </w:t>
      </w:r>
      <w:r>
        <w:rPr>
          <w:noProof/>
          <w:lang w:val="en-US"/>
        </w:rPr>
        <w:t>c</w:t>
      </w:r>
      <w:r w:rsidRPr="00B869B9">
        <w:rPr>
          <w:noProof/>
          <w:lang w:val="en-US"/>
        </w:rPr>
        <w:t>ommunication.</w:t>
      </w:r>
    </w:p>
    <w:p w14:paraId="66E85C7C" w14:textId="77777777" w:rsidR="00A90238" w:rsidRPr="00B869B9" w:rsidRDefault="00A90238" w:rsidP="00A90238">
      <w:pPr>
        <w:pStyle w:val="B1"/>
        <w:rPr>
          <w:noProof/>
          <w:lang w:val="en-US"/>
        </w:rPr>
      </w:pPr>
      <w:r>
        <w:rPr>
          <w:noProof/>
          <w:lang w:val="en-US"/>
        </w:rPr>
        <w:t>5</w:t>
      </w:r>
      <w:r w:rsidRPr="00B869B9">
        <w:rPr>
          <w:noProof/>
          <w:lang w:val="en-US"/>
        </w:rPr>
        <w:t>.</w:t>
      </w:r>
      <w:r w:rsidRPr="00B869B9">
        <w:rPr>
          <w:noProof/>
          <w:lang w:val="en-US"/>
        </w:rPr>
        <w:tab/>
        <w:t xml:space="preserve">MCVideo </w:t>
      </w:r>
      <w:r>
        <w:rPr>
          <w:noProof/>
          <w:lang w:val="en-US"/>
        </w:rPr>
        <w:t>g</w:t>
      </w:r>
      <w:r w:rsidRPr="00B869B9">
        <w:rPr>
          <w:noProof/>
          <w:lang w:val="en-US"/>
        </w:rPr>
        <w:t>ro</w:t>
      </w:r>
      <w:r>
        <w:rPr>
          <w:noProof/>
          <w:lang w:val="en-US"/>
        </w:rPr>
        <w:t>up communication continues with</w:t>
      </w:r>
      <w:r w:rsidRPr="00B869B9">
        <w:rPr>
          <w:noProof/>
          <w:lang w:val="en-US"/>
        </w:rPr>
        <w:t xml:space="preserve"> the </w:t>
      </w:r>
      <w:r>
        <w:rPr>
          <w:noProof/>
          <w:lang w:val="en-US"/>
        </w:rPr>
        <w:t>MCVideo client</w:t>
      </w:r>
      <w:r w:rsidRPr="00B869B9">
        <w:rPr>
          <w:noProof/>
          <w:lang w:val="en-US"/>
        </w:rPr>
        <w:t xml:space="preserve"> X.</w:t>
      </w:r>
    </w:p>
    <w:p w14:paraId="7B310059" w14:textId="77777777" w:rsidR="00A90238" w:rsidRDefault="00A90238" w:rsidP="00A90238">
      <w:pPr>
        <w:pStyle w:val="Heading4"/>
        <w:rPr>
          <w:lang w:eastAsia="zh-CN"/>
        </w:rPr>
      </w:pPr>
      <w:bookmarkStart w:id="519" w:name="_Toc185772293"/>
      <w:r>
        <w:rPr>
          <w:rFonts w:hint="eastAsia"/>
          <w:lang w:eastAsia="zh-CN"/>
        </w:rPr>
        <w:t>7</w:t>
      </w:r>
      <w:r>
        <w:t>.</w:t>
      </w:r>
      <w:r>
        <w:rPr>
          <w:lang w:eastAsia="zh-CN"/>
        </w:rPr>
        <w:t>1.3</w:t>
      </w:r>
      <w:r>
        <w:t>.5</w:t>
      </w:r>
      <w:r>
        <w:tab/>
        <w:t>Active join to</w:t>
      </w:r>
      <w:r>
        <w:rPr>
          <w:lang w:eastAsia="zh-CN"/>
        </w:rPr>
        <w:t xml:space="preserve"> </w:t>
      </w:r>
      <w:r>
        <w:rPr>
          <w:noProof/>
          <w:lang w:val="en-US"/>
        </w:rPr>
        <w:t>group communication</w:t>
      </w:r>
      <w:bookmarkEnd w:id="519"/>
    </w:p>
    <w:p w14:paraId="21E7477A" w14:textId="77777777" w:rsidR="00A90238" w:rsidRDefault="00A90238" w:rsidP="00A90238">
      <w:pPr>
        <w:pStyle w:val="Heading5"/>
        <w:rPr>
          <w:lang w:eastAsia="zh-CN"/>
        </w:rPr>
      </w:pPr>
      <w:bookmarkStart w:id="520" w:name="_Toc185772294"/>
      <w:r>
        <w:rPr>
          <w:rFonts w:hint="eastAsia"/>
          <w:lang w:eastAsia="zh-CN"/>
        </w:rPr>
        <w:t>7</w:t>
      </w:r>
      <w:r>
        <w:t>.</w:t>
      </w:r>
      <w:r>
        <w:rPr>
          <w:lang w:eastAsia="zh-CN"/>
        </w:rPr>
        <w:t>1.3</w:t>
      </w:r>
      <w:r>
        <w:t>.5.</w:t>
      </w:r>
      <w:r>
        <w:rPr>
          <w:rFonts w:hint="eastAsia"/>
          <w:lang w:eastAsia="zh-CN"/>
        </w:rPr>
        <w:t>1</w:t>
      </w:r>
      <w:r>
        <w:tab/>
      </w:r>
      <w:r>
        <w:rPr>
          <w:rFonts w:hint="eastAsia"/>
          <w:lang w:eastAsia="zh-CN"/>
        </w:rPr>
        <w:t>General</w:t>
      </w:r>
      <w:bookmarkEnd w:id="520"/>
    </w:p>
    <w:p w14:paraId="40ADD196" w14:textId="77777777" w:rsidR="00A90238" w:rsidRPr="00864523" w:rsidRDefault="00A90238" w:rsidP="00A90238">
      <w:r>
        <w:t>There is ongoing group communication</w:t>
      </w:r>
      <w:r w:rsidRPr="00AB5FED">
        <w:t xml:space="preserve"> </w:t>
      </w:r>
      <w:r>
        <w:t>between multiple MCVideo clients. Another MCVideo client, after becoming aware of that group communication, sends a request to get the required communication parameters and after feedback joins the group with or without sending an indication to other group members.</w:t>
      </w:r>
    </w:p>
    <w:p w14:paraId="674E3F28" w14:textId="77777777" w:rsidR="00A90238" w:rsidRDefault="00A90238" w:rsidP="00A90238">
      <w:pPr>
        <w:pStyle w:val="Heading5"/>
        <w:rPr>
          <w:lang w:eastAsia="zh-CN"/>
        </w:rPr>
      </w:pPr>
      <w:bookmarkStart w:id="521" w:name="_Toc185772295"/>
      <w:r>
        <w:rPr>
          <w:rFonts w:hint="eastAsia"/>
          <w:lang w:eastAsia="zh-CN"/>
        </w:rPr>
        <w:t>7</w:t>
      </w:r>
      <w:r>
        <w:t>.</w:t>
      </w:r>
      <w:r>
        <w:rPr>
          <w:lang w:eastAsia="zh-CN"/>
        </w:rPr>
        <w:t>1.3</w:t>
      </w:r>
      <w:r>
        <w:t>.5.</w:t>
      </w:r>
      <w:r>
        <w:rPr>
          <w:rFonts w:hint="eastAsia"/>
          <w:lang w:eastAsia="zh-CN"/>
        </w:rPr>
        <w:t>2</w:t>
      </w:r>
      <w:r>
        <w:tab/>
      </w:r>
      <w:r>
        <w:rPr>
          <w:rFonts w:hint="eastAsia"/>
          <w:lang w:eastAsia="zh-CN"/>
        </w:rPr>
        <w:t>Procedure</w:t>
      </w:r>
      <w:bookmarkEnd w:id="521"/>
    </w:p>
    <w:p w14:paraId="3FD9CF4D" w14:textId="77777777" w:rsidR="00A90238" w:rsidRDefault="00A90238" w:rsidP="00A90238">
      <w:r>
        <w:t xml:space="preserve">Figure 7.1.3.5.2-1 describes procedures to join a MCVideo </w:t>
      </w:r>
      <w:r>
        <w:rPr>
          <w:noProof/>
          <w:lang w:val="en-US"/>
        </w:rPr>
        <w:t xml:space="preserve">group communication </w:t>
      </w:r>
      <w:r>
        <w:t>actively.</w:t>
      </w:r>
    </w:p>
    <w:p w14:paraId="21F29AC9" w14:textId="77777777" w:rsidR="00A90238" w:rsidRDefault="00A90238" w:rsidP="00A90238">
      <w:r>
        <w:t xml:space="preserve">The MCVideo client X sends a </w:t>
      </w:r>
      <w:r>
        <w:rPr>
          <w:noProof/>
          <w:lang w:val="en-US"/>
        </w:rPr>
        <w:t xml:space="preserve">Group communication announcement </w:t>
      </w:r>
      <w:r>
        <w:t>message towards the MCVideo group.</w:t>
      </w:r>
    </w:p>
    <w:p w14:paraId="7328D461" w14:textId="77777777" w:rsidR="00A90238" w:rsidRDefault="00A90238" w:rsidP="00A90238">
      <w:r>
        <w:t xml:space="preserve">Upon receiving a </w:t>
      </w:r>
      <w:r>
        <w:rPr>
          <w:noProof/>
          <w:lang w:val="en-US"/>
        </w:rPr>
        <w:t xml:space="preserve">Group communication announcement </w:t>
      </w:r>
      <w:r>
        <w:t xml:space="preserve">message with new communication parameters, such as communication identifier, a MCVideo client participating in the on-going </w:t>
      </w:r>
      <w:r>
        <w:rPr>
          <w:noProof/>
          <w:lang w:val="en-US"/>
        </w:rPr>
        <w:t xml:space="preserve">group communication </w:t>
      </w:r>
      <w:r>
        <w:t xml:space="preserve">for the MCVideo group sends a </w:t>
      </w:r>
      <w:r>
        <w:rPr>
          <w:noProof/>
          <w:lang w:val="en-US"/>
        </w:rPr>
        <w:t xml:space="preserve">Group communication announcement </w:t>
      </w:r>
      <w:r>
        <w:t xml:space="preserve">message. </w:t>
      </w:r>
    </w:p>
    <w:p w14:paraId="00687265" w14:textId="77777777" w:rsidR="00A90238" w:rsidRDefault="00A90238" w:rsidP="00A90238">
      <w:r>
        <w:t xml:space="preserve">The </w:t>
      </w:r>
      <w:r>
        <w:rPr>
          <w:noProof/>
          <w:lang w:val="en-US"/>
        </w:rPr>
        <w:t xml:space="preserve">Group communication announcement </w:t>
      </w:r>
      <w:r>
        <w:t>message contains parameters for the on-going MCVideo</w:t>
      </w:r>
      <w:r w:rsidRPr="00175FF8">
        <w:rPr>
          <w:noProof/>
          <w:lang w:val="en-US"/>
        </w:rPr>
        <w:t xml:space="preserve"> </w:t>
      </w:r>
      <w:r>
        <w:rPr>
          <w:noProof/>
          <w:lang w:val="en-US"/>
        </w:rPr>
        <w:t>group communication</w:t>
      </w:r>
      <w:r>
        <w:t xml:space="preserve">. MCVideo client X upon receiving such a </w:t>
      </w:r>
      <w:r>
        <w:rPr>
          <w:noProof/>
          <w:lang w:val="en-US"/>
        </w:rPr>
        <w:t xml:space="preserve">Group communication announcement </w:t>
      </w:r>
      <w:r>
        <w:t xml:space="preserve">message establishes the media plane as described in the message and joins the MCVideo </w:t>
      </w:r>
      <w:r>
        <w:rPr>
          <w:noProof/>
          <w:lang w:val="en-US"/>
        </w:rPr>
        <w:t>group communication</w:t>
      </w:r>
      <w:r>
        <w:t>.</w:t>
      </w:r>
    </w:p>
    <w:p w14:paraId="41F9488F" w14:textId="77777777" w:rsidR="00A90238" w:rsidRDefault="00A90238" w:rsidP="00A90238">
      <w:r>
        <w:t>Pre-conditions:</w:t>
      </w:r>
    </w:p>
    <w:p w14:paraId="136174D0"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w:t>
      </w:r>
      <w:r>
        <w:rPr>
          <w:rFonts w:hint="eastAsia"/>
          <w:lang w:eastAsia="zh-CN"/>
        </w:rPr>
        <w:t xml:space="preserve">1 to client N and client </w:t>
      </w:r>
      <w:r>
        <w:t>X.</w:t>
      </w:r>
    </w:p>
    <w:p w14:paraId="1CCB0FC7" w14:textId="77777777" w:rsidR="00A90238" w:rsidRDefault="00A90238" w:rsidP="00A90238">
      <w:pPr>
        <w:pStyle w:val="B1"/>
      </w:pPr>
      <w:r>
        <w:t>2.</w:t>
      </w:r>
      <w:r>
        <w:tab/>
        <w:t>MCVideo client 1 to MCVideo client N and MCVideo client X are members of the same MCVideo group.</w:t>
      </w:r>
    </w:p>
    <w:p w14:paraId="35291252" w14:textId="77777777" w:rsidR="00A90238" w:rsidRPr="00B869B9" w:rsidRDefault="00A90238" w:rsidP="00A90238">
      <w:pPr>
        <w:pStyle w:val="B1"/>
        <w:rPr>
          <w:noProof/>
          <w:lang w:val="en-US"/>
        </w:rPr>
      </w:pPr>
      <w:r>
        <w:rPr>
          <w:noProof/>
          <w:lang w:val="en-US"/>
        </w:rPr>
        <w:t>3.</w:t>
      </w:r>
      <w:r>
        <w:rPr>
          <w:noProof/>
          <w:lang w:val="en-US"/>
        </w:rPr>
        <w:tab/>
        <w:t>MCVideo client 1</w:t>
      </w:r>
      <w:r w:rsidRPr="00B869B9">
        <w:rPr>
          <w:noProof/>
          <w:lang w:val="en-US"/>
        </w:rPr>
        <w:t xml:space="preserve"> to </w:t>
      </w:r>
      <w:r>
        <w:rPr>
          <w:noProof/>
          <w:lang w:val="en-US"/>
        </w:rPr>
        <w:t xml:space="preserve">MCVideo client </w:t>
      </w:r>
      <w:r w:rsidRPr="00B869B9">
        <w:rPr>
          <w:noProof/>
          <w:lang w:val="en-US"/>
        </w:rPr>
        <w:t xml:space="preserve">N are part of an ongoing MCVideo </w:t>
      </w:r>
      <w:r>
        <w:rPr>
          <w:noProof/>
          <w:lang w:val="en-US"/>
        </w:rPr>
        <w:t>group communication</w:t>
      </w:r>
      <w:r w:rsidRPr="00B869B9">
        <w:rPr>
          <w:noProof/>
          <w:lang w:val="en-US"/>
        </w:rPr>
        <w:t>.</w:t>
      </w:r>
    </w:p>
    <w:p w14:paraId="03B0A324" w14:textId="77777777" w:rsidR="00A90238" w:rsidRDefault="00A90238" w:rsidP="00A90238">
      <w:pPr>
        <w:pStyle w:val="TH"/>
      </w:pPr>
      <w:r>
        <w:object w:dxaOrig="8941" w:dyaOrig="6613" w14:anchorId="0BB0DB3C">
          <v:shape id="_x0000_i1046" type="#_x0000_t75" style="width:447pt;height:330.05pt" o:ole="">
            <v:imagedata r:id="rId53" o:title=""/>
          </v:shape>
          <o:OLEObject Type="Embed" ProgID="Visio.Drawing.11" ShapeID="_x0000_i1046" DrawAspect="Content" ObjectID="_1796385394" r:id="rId54"/>
        </w:object>
      </w:r>
    </w:p>
    <w:p w14:paraId="2A6F5D44" w14:textId="77777777" w:rsidR="00A90238" w:rsidRPr="00196056" w:rsidRDefault="00A90238" w:rsidP="00A90238">
      <w:pPr>
        <w:pStyle w:val="TF"/>
        <w:rPr>
          <w:lang w:eastAsia="zh-CN"/>
        </w:rPr>
      </w:pPr>
      <w:r>
        <w:t xml:space="preserve">Figure 7.1.3.5.2-1: Active join to MCVideo </w:t>
      </w:r>
      <w:r>
        <w:rPr>
          <w:noProof/>
          <w:lang w:val="en-US"/>
        </w:rPr>
        <w:t>group communication</w:t>
      </w:r>
    </w:p>
    <w:p w14:paraId="0D59D498"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t xml:space="preserve">Another </w:t>
      </w:r>
      <w:r>
        <w:rPr>
          <w:noProof/>
          <w:lang w:val="en-US"/>
        </w:rPr>
        <w:t>MCVideo client</w:t>
      </w:r>
      <w:r w:rsidRPr="00B869B9">
        <w:rPr>
          <w:noProof/>
          <w:lang w:val="en-US"/>
        </w:rPr>
        <w:t xml:space="preserve"> X enters in the communication range after the MCVideo </w:t>
      </w:r>
      <w:r>
        <w:rPr>
          <w:noProof/>
          <w:lang w:val="en-US"/>
        </w:rPr>
        <w:t>group communication</w:t>
      </w:r>
      <w:r w:rsidRPr="00B869B9">
        <w:rPr>
          <w:noProof/>
          <w:lang w:val="en-US"/>
        </w:rPr>
        <w:t xml:space="preserve"> establishment. The </w:t>
      </w:r>
      <w:r>
        <w:rPr>
          <w:noProof/>
          <w:lang w:val="en-US"/>
        </w:rPr>
        <w:t>MCVideo client</w:t>
      </w:r>
      <w:r w:rsidRPr="00B869B9">
        <w:rPr>
          <w:noProof/>
          <w:lang w:val="en-US"/>
        </w:rPr>
        <w:t xml:space="preserve"> X </w:t>
      </w:r>
      <w:r>
        <w:rPr>
          <w:noProof/>
          <w:lang w:val="en-US"/>
        </w:rPr>
        <w:t>sends</w:t>
      </w:r>
      <w:r w:rsidRPr="00B869B9">
        <w:rPr>
          <w:noProof/>
          <w:lang w:val="en-US"/>
        </w:rPr>
        <w:t xml:space="preserve"> a </w:t>
      </w:r>
      <w:r>
        <w:rPr>
          <w:noProof/>
          <w:lang w:val="en-US"/>
        </w:rPr>
        <w:t xml:space="preserve">Group communication announcement </w:t>
      </w:r>
      <w:r w:rsidRPr="00B869B9">
        <w:rPr>
          <w:noProof/>
          <w:lang w:val="en-US"/>
        </w:rPr>
        <w:t xml:space="preserve">message </w:t>
      </w:r>
      <w:r>
        <w:rPr>
          <w:noProof/>
          <w:lang w:val="en-US"/>
        </w:rPr>
        <w:t>to start a new</w:t>
      </w:r>
      <w:r w:rsidRPr="00B869B9">
        <w:rPr>
          <w:noProof/>
          <w:lang w:val="en-US"/>
        </w:rPr>
        <w:t>MCVideo</w:t>
      </w:r>
      <w:r w:rsidRPr="00DA078B">
        <w:rPr>
          <w:noProof/>
          <w:lang w:val="en-US"/>
        </w:rPr>
        <w:t xml:space="preserve"> </w:t>
      </w:r>
      <w:r>
        <w:rPr>
          <w:noProof/>
          <w:lang w:val="en-US"/>
        </w:rPr>
        <w:t>group communication</w:t>
      </w:r>
      <w:r w:rsidRPr="00B869B9">
        <w:rPr>
          <w:noProof/>
          <w:lang w:val="en-US"/>
        </w:rPr>
        <w:t>.</w:t>
      </w:r>
    </w:p>
    <w:p w14:paraId="4A3D8B5B"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t xml:space="preserve">Upon receiving a </w:t>
      </w:r>
      <w:r>
        <w:rPr>
          <w:noProof/>
          <w:lang w:val="en-US"/>
        </w:rPr>
        <w:t xml:space="preserve">Group communication announcement </w:t>
      </w:r>
      <w:r w:rsidRPr="00B869B9">
        <w:rPr>
          <w:noProof/>
          <w:lang w:val="en-US"/>
        </w:rPr>
        <w:t>message</w:t>
      </w:r>
      <w:r>
        <w:rPr>
          <w:noProof/>
          <w:lang w:val="en-US"/>
        </w:rPr>
        <w:t xml:space="preserve"> with new communication parameters, such as communication identifier,</w:t>
      </w:r>
      <w:r w:rsidRPr="00B869B9">
        <w:rPr>
          <w:noProof/>
          <w:lang w:val="en-US"/>
        </w:rPr>
        <w:t xml:space="preserve"> another </w:t>
      </w:r>
      <w:r>
        <w:rPr>
          <w:noProof/>
          <w:lang w:val="en-US"/>
        </w:rPr>
        <w:t>MCVideo client</w:t>
      </w:r>
      <w:r w:rsidRPr="00B869B9">
        <w:rPr>
          <w:noProof/>
          <w:lang w:val="en-US"/>
        </w:rPr>
        <w:t xml:space="preserve">, which is part of the ongoing MCVideo </w:t>
      </w:r>
      <w:r>
        <w:rPr>
          <w:noProof/>
          <w:lang w:val="en-US"/>
        </w:rPr>
        <w:t>group communication sends</w:t>
      </w:r>
      <w:r w:rsidRPr="00B869B9">
        <w:rPr>
          <w:noProof/>
          <w:lang w:val="en-US"/>
        </w:rPr>
        <w:t xml:space="preserve"> a </w:t>
      </w:r>
      <w:r>
        <w:rPr>
          <w:noProof/>
          <w:lang w:val="en-US"/>
        </w:rPr>
        <w:t xml:space="preserve">Group communication announcement </w:t>
      </w:r>
      <w:r w:rsidRPr="00B869B9">
        <w:rPr>
          <w:noProof/>
          <w:lang w:val="en-US"/>
        </w:rPr>
        <w:t>message.</w:t>
      </w:r>
    </w:p>
    <w:p w14:paraId="36180E7B" w14:textId="77777777" w:rsidR="00A90238" w:rsidRPr="00B869B9" w:rsidRDefault="00A90238" w:rsidP="00A90238">
      <w:pPr>
        <w:pStyle w:val="B1"/>
        <w:rPr>
          <w:noProof/>
          <w:lang w:val="en-US"/>
        </w:rPr>
      </w:pPr>
      <w:r>
        <w:rPr>
          <w:noProof/>
          <w:lang w:val="en-US"/>
        </w:rPr>
        <w:t>3</w:t>
      </w:r>
      <w:r w:rsidRPr="00B869B9">
        <w:rPr>
          <w:noProof/>
          <w:lang w:val="en-US"/>
        </w:rPr>
        <w:t>.</w:t>
      </w:r>
      <w:r w:rsidRPr="00B869B9">
        <w:rPr>
          <w:noProof/>
          <w:lang w:val="en-US"/>
        </w:rPr>
        <w:tab/>
        <w:t xml:space="preserve">Upon receiving the </w:t>
      </w:r>
      <w:r>
        <w:rPr>
          <w:noProof/>
          <w:lang w:val="en-US"/>
        </w:rPr>
        <w:t xml:space="preserve">Group communication announcement </w:t>
      </w:r>
      <w:r w:rsidRPr="00B869B9">
        <w:rPr>
          <w:noProof/>
          <w:lang w:val="en-US"/>
        </w:rPr>
        <w:t xml:space="preserve">message </w:t>
      </w:r>
      <w:r>
        <w:rPr>
          <w:noProof/>
          <w:lang w:val="en-US"/>
        </w:rPr>
        <w:t>MCVideo client</w:t>
      </w:r>
      <w:r w:rsidRPr="00B869B9">
        <w:rPr>
          <w:noProof/>
          <w:lang w:val="en-US"/>
        </w:rPr>
        <w:t xml:space="preserve"> X </w:t>
      </w:r>
      <w:r>
        <w:rPr>
          <w:noProof/>
          <w:lang w:val="en-US"/>
        </w:rPr>
        <w:t xml:space="preserve">sets parameters for </w:t>
      </w:r>
      <w:r w:rsidRPr="00B869B9">
        <w:rPr>
          <w:noProof/>
          <w:lang w:val="en-US"/>
        </w:rPr>
        <w:t xml:space="preserve">the media plane as described in the </w:t>
      </w:r>
      <w:r>
        <w:rPr>
          <w:noProof/>
          <w:lang w:val="en-US"/>
        </w:rPr>
        <w:t xml:space="preserve">Group communication announcement </w:t>
      </w:r>
      <w:r w:rsidRPr="00B869B9">
        <w:rPr>
          <w:noProof/>
          <w:lang w:val="en-US"/>
        </w:rPr>
        <w:t>message.</w:t>
      </w:r>
    </w:p>
    <w:p w14:paraId="53F05827" w14:textId="77777777" w:rsidR="00A90238" w:rsidRPr="00B869B9"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If the Group communication announcement message included a confirm mode indication, MCVideo client</w:t>
      </w:r>
      <w:r w:rsidRPr="00B869B9">
        <w:rPr>
          <w:noProof/>
          <w:lang w:val="en-US"/>
        </w:rPr>
        <w:t xml:space="preserve"> X may </w:t>
      </w:r>
      <w:r>
        <w:rPr>
          <w:noProof/>
          <w:lang w:val="en-US"/>
        </w:rPr>
        <w:t>send</w:t>
      </w:r>
      <w:r w:rsidRPr="00B869B9">
        <w:rPr>
          <w:noProof/>
          <w:lang w:val="en-US"/>
        </w:rPr>
        <w:t xml:space="preserve"> a </w:t>
      </w:r>
      <w:r>
        <w:rPr>
          <w:lang w:eastAsia="ko-KR"/>
        </w:rPr>
        <w:t xml:space="preserve">group communication answer </w:t>
      </w:r>
      <w:r w:rsidRPr="00B869B9">
        <w:rPr>
          <w:noProof/>
          <w:lang w:val="en-US"/>
        </w:rPr>
        <w:t xml:space="preserve">response towards MCVideo group to inform all MCVideo group members of its participation the MCVideo </w:t>
      </w:r>
      <w:r>
        <w:rPr>
          <w:noProof/>
          <w:lang w:val="en-US"/>
        </w:rPr>
        <w:t>group communication</w:t>
      </w:r>
      <w:r w:rsidRPr="00B869B9">
        <w:rPr>
          <w:noProof/>
          <w:lang w:val="en-US"/>
        </w:rPr>
        <w:t>.</w:t>
      </w:r>
    </w:p>
    <w:p w14:paraId="4672B758" w14:textId="77777777" w:rsidR="00A90238" w:rsidRPr="00AD7C25" w:rsidRDefault="00A90238" w:rsidP="00A90238">
      <w:pPr>
        <w:pStyle w:val="B1"/>
        <w:rPr>
          <w:noProof/>
          <w:lang w:val="en-US"/>
        </w:rPr>
      </w:pPr>
      <w:r>
        <w:rPr>
          <w:noProof/>
          <w:lang w:val="en-US"/>
        </w:rPr>
        <w:t>5</w:t>
      </w:r>
      <w:r w:rsidRPr="00B869B9">
        <w:rPr>
          <w:noProof/>
          <w:lang w:val="en-US"/>
        </w:rPr>
        <w:t>.</w:t>
      </w:r>
      <w:r w:rsidRPr="00B869B9">
        <w:rPr>
          <w:noProof/>
          <w:lang w:val="en-US"/>
        </w:rPr>
        <w:tab/>
        <w:t xml:space="preserve">MCVideo </w:t>
      </w:r>
      <w:r>
        <w:rPr>
          <w:noProof/>
          <w:lang w:val="en-US"/>
        </w:rPr>
        <w:t>group communication continues with</w:t>
      </w:r>
      <w:r w:rsidRPr="00B869B9">
        <w:rPr>
          <w:noProof/>
          <w:lang w:val="en-US"/>
        </w:rPr>
        <w:t xml:space="preserve"> the </w:t>
      </w:r>
      <w:r>
        <w:rPr>
          <w:noProof/>
          <w:lang w:val="en-US"/>
        </w:rPr>
        <w:t>MCVideo client</w:t>
      </w:r>
      <w:r w:rsidRPr="00B869B9">
        <w:rPr>
          <w:noProof/>
          <w:lang w:val="en-US"/>
        </w:rPr>
        <w:t xml:space="preserve"> X.</w:t>
      </w:r>
    </w:p>
    <w:p w14:paraId="39F08961" w14:textId="77777777" w:rsidR="00A90238" w:rsidRPr="00342E50" w:rsidRDefault="00A90238" w:rsidP="00A90238">
      <w:pPr>
        <w:pStyle w:val="Heading4"/>
        <w:rPr>
          <w:lang w:val="en-IN"/>
        </w:rPr>
      </w:pPr>
      <w:bookmarkStart w:id="522" w:name="_Toc424654509"/>
      <w:bookmarkStart w:id="523" w:name="_Toc428365101"/>
      <w:bookmarkStart w:id="524" w:name="_Toc433209785"/>
      <w:bookmarkStart w:id="525" w:name="_Toc454349256"/>
      <w:bookmarkStart w:id="526" w:name="_Toc185772296"/>
      <w:r w:rsidRPr="00342E50">
        <w:rPr>
          <w:lang w:val="en-IN"/>
        </w:rPr>
        <w:t>7.1.3.6</w:t>
      </w:r>
      <w:r w:rsidRPr="00342E50">
        <w:rPr>
          <w:lang w:val="en-IN"/>
        </w:rPr>
        <w:tab/>
        <w:t>Broadcast group communication</w:t>
      </w:r>
      <w:bookmarkEnd w:id="522"/>
      <w:bookmarkEnd w:id="523"/>
      <w:bookmarkEnd w:id="524"/>
      <w:bookmarkEnd w:id="525"/>
      <w:bookmarkEnd w:id="526"/>
    </w:p>
    <w:p w14:paraId="5BD322FB" w14:textId="77777777" w:rsidR="00A90238" w:rsidRPr="00342E50" w:rsidRDefault="00A90238" w:rsidP="00A90238">
      <w:bookmarkStart w:id="527" w:name="_Toc424654511"/>
      <w:bookmarkStart w:id="528" w:name="_Toc428365103"/>
      <w:r w:rsidRPr="00342E50">
        <w:rPr>
          <w:rFonts w:eastAsia="Malgun Gothic"/>
          <w:lang w:eastAsia="ko-KR"/>
        </w:rPr>
        <w:t>F</w:t>
      </w:r>
      <w:r w:rsidRPr="00342E50">
        <w:t xml:space="preserve">igure 7.1.3.6-1 describes procedures for </w:t>
      </w:r>
      <w:r w:rsidRPr="00342E50">
        <w:rPr>
          <w:rFonts w:eastAsia="Malgun Gothic"/>
          <w:lang w:eastAsia="ko-KR"/>
        </w:rPr>
        <w:t xml:space="preserve">broadcast </w:t>
      </w:r>
      <w:r w:rsidRPr="00342E50">
        <w:t>group communication.</w:t>
      </w:r>
    </w:p>
    <w:p w14:paraId="4DF1E1BB" w14:textId="77777777" w:rsidR="00A90238" w:rsidRPr="00342E50" w:rsidRDefault="00A90238" w:rsidP="00A90238">
      <w:pPr>
        <w:rPr>
          <w:rFonts w:eastAsia="Malgun Gothic"/>
          <w:lang w:eastAsia="ko-KR"/>
        </w:rPr>
      </w:pPr>
      <w:r w:rsidRPr="00342E50">
        <w:t>Broadcast group communication over group-broadcast group and over user-broadcast group are handled without distinction in off-network.</w:t>
      </w:r>
    </w:p>
    <w:p w14:paraId="536DA803" w14:textId="77777777" w:rsidR="00A90238" w:rsidRPr="00342E50" w:rsidRDefault="00A90238" w:rsidP="00A90238">
      <w:pPr>
        <w:pStyle w:val="TH"/>
        <w:rPr>
          <w:rFonts w:eastAsia="Malgun Gothic"/>
          <w:lang w:eastAsia="ko-KR"/>
        </w:rPr>
      </w:pPr>
      <w:r w:rsidRPr="00342E50">
        <w:object w:dxaOrig="8438" w:dyaOrig="4995" w14:anchorId="1AD73DA7">
          <v:shape id="_x0000_i1047" type="#_x0000_t75" style="width:366.9pt;height:216.6pt" o:ole="">
            <v:imagedata r:id="rId55" o:title=""/>
          </v:shape>
          <o:OLEObject Type="Embed" ProgID="Visio.Drawing.11" ShapeID="_x0000_i1047" DrawAspect="Content" ObjectID="_1796385395" r:id="rId56"/>
        </w:object>
      </w:r>
    </w:p>
    <w:p w14:paraId="30D35634" w14:textId="77777777" w:rsidR="00A90238" w:rsidRPr="00342E50" w:rsidRDefault="00A90238" w:rsidP="00A90238">
      <w:pPr>
        <w:pStyle w:val="TF"/>
        <w:rPr>
          <w:rFonts w:eastAsia="Malgun Gothic"/>
          <w:lang w:eastAsia="ko-KR"/>
        </w:rPr>
      </w:pPr>
      <w:r w:rsidRPr="00342E50">
        <w:rPr>
          <w:rFonts w:eastAsia="Malgun Gothic"/>
        </w:rPr>
        <w:t xml:space="preserve">Figure 7.1.3.6-1: </w:t>
      </w:r>
      <w:r w:rsidRPr="00342E50">
        <w:rPr>
          <w:rFonts w:eastAsia="Malgun Gothic"/>
          <w:lang w:eastAsia="ko-KR"/>
        </w:rPr>
        <w:t>Broadcast group communication</w:t>
      </w:r>
    </w:p>
    <w:p w14:paraId="369EDDEF" w14:textId="77777777" w:rsidR="00A90238" w:rsidRPr="00342E50" w:rsidRDefault="00A90238" w:rsidP="00A90238">
      <w:pPr>
        <w:pStyle w:val="B1"/>
        <w:rPr>
          <w:rFonts w:eastAsia="Malgun Gothic"/>
        </w:rPr>
      </w:pPr>
      <w:r w:rsidRPr="00342E50">
        <w:t>1.</w:t>
      </w:r>
      <w:r w:rsidRPr="00342E50">
        <w:tab/>
      </w:r>
      <w:r w:rsidRPr="00342E50">
        <w:rPr>
          <w:rFonts w:eastAsia="Malgun Gothic"/>
        </w:rPr>
        <w:t>MCVideo client 1 initiates group communication setup as described in subclause 7.1.3.3. The</w:t>
      </w:r>
      <w:r w:rsidRPr="00342E50">
        <w:rPr>
          <w:rFonts w:eastAsia="Malgun Gothic"/>
          <w:lang w:eastAsia="ko-KR"/>
        </w:rPr>
        <w:t xml:space="preserve"> </w:t>
      </w:r>
      <w:r w:rsidRPr="00342E50">
        <w:rPr>
          <w:rFonts w:eastAsia="Malgun Gothic"/>
        </w:rPr>
        <w:t>group communication announcement message includes the indication of broadcast group communication.</w:t>
      </w:r>
    </w:p>
    <w:p w14:paraId="07B4F9E3" w14:textId="77777777" w:rsidR="00A90238" w:rsidRPr="00342E50" w:rsidRDefault="00A90238" w:rsidP="00A90238">
      <w:pPr>
        <w:pStyle w:val="B1"/>
        <w:rPr>
          <w:rFonts w:eastAsia="Malgun Gothic"/>
        </w:rPr>
      </w:pPr>
      <w:r w:rsidRPr="00342E50">
        <w:rPr>
          <w:rFonts w:eastAsia="Malgun Gothic"/>
        </w:rPr>
        <w:t>2.</w:t>
      </w:r>
      <w:r w:rsidRPr="00342E50">
        <w:rPr>
          <w:rFonts w:eastAsia="Malgun Gothic"/>
        </w:rPr>
        <w:tab/>
        <w:t>MCVideo client 1 initiating broadcast group communication starts to transmit video.</w:t>
      </w:r>
    </w:p>
    <w:p w14:paraId="44E327B2" w14:textId="77777777" w:rsidR="00A90238" w:rsidRPr="00342E50" w:rsidRDefault="00A90238" w:rsidP="00A90238">
      <w:pPr>
        <w:pStyle w:val="NO"/>
        <w:rPr>
          <w:rFonts w:eastAsia="Malgun Gothic"/>
        </w:rPr>
      </w:pPr>
      <w:r w:rsidRPr="00342E50">
        <w:rPr>
          <w:rFonts w:eastAsia="Malgun Gothic"/>
        </w:rPr>
        <w:t>N</w:t>
      </w:r>
      <w:r w:rsidRPr="00342E50">
        <w:rPr>
          <w:rFonts w:eastAsia="Malgun Gothic"/>
          <w:lang w:eastAsia="ko-KR"/>
        </w:rPr>
        <w:t>OTE</w:t>
      </w:r>
      <w:r w:rsidRPr="00342E50">
        <w:rPr>
          <w:rFonts w:eastAsia="Malgun Gothic"/>
        </w:rPr>
        <w:t>:</w:t>
      </w:r>
      <w:r w:rsidRPr="00342E50">
        <w:rPr>
          <w:rFonts w:eastAsia="Malgun Gothic"/>
        </w:rPr>
        <w:tab/>
        <w:t>Other clients of the group member are not allowed to transmit media in broadcast group communication.</w:t>
      </w:r>
    </w:p>
    <w:p w14:paraId="5976B446" w14:textId="77777777" w:rsidR="00A90238" w:rsidRPr="00342E50" w:rsidRDefault="00A90238" w:rsidP="00A90238">
      <w:pPr>
        <w:pStyle w:val="B1"/>
        <w:rPr>
          <w:rFonts w:eastAsia="Malgun Gothic"/>
        </w:rPr>
      </w:pPr>
      <w:r w:rsidRPr="00342E50">
        <w:t>3.</w:t>
      </w:r>
      <w:r w:rsidRPr="00342E50">
        <w:tab/>
      </w:r>
      <w:r w:rsidRPr="00342E50">
        <w:rPr>
          <w:rFonts w:eastAsia="Malgun Gothic"/>
        </w:rPr>
        <w:t>The broadcast group communication is released as described in</w:t>
      </w:r>
      <w:r w:rsidRPr="00342E50">
        <w:rPr>
          <w:rFonts w:eastAsia="Malgun Gothic"/>
          <w:lang w:eastAsia="ko-KR"/>
        </w:rPr>
        <w:t xml:space="preserve"> subclause</w:t>
      </w:r>
      <w:r w:rsidRPr="00342E50">
        <w:rPr>
          <w:rFonts w:eastAsia="Malgun Gothic"/>
        </w:rPr>
        <w:t> 7.1.3.7.</w:t>
      </w:r>
      <w:bookmarkEnd w:id="527"/>
      <w:bookmarkEnd w:id="528"/>
    </w:p>
    <w:p w14:paraId="39EECEC0" w14:textId="77777777" w:rsidR="00A90238" w:rsidRPr="00342E50" w:rsidRDefault="00A90238" w:rsidP="00A90238"/>
    <w:p w14:paraId="197E761E" w14:textId="77777777" w:rsidR="00A90238" w:rsidRPr="00081603" w:rsidRDefault="00A90238" w:rsidP="00A90238">
      <w:pPr>
        <w:pStyle w:val="Heading4"/>
        <w:rPr>
          <w:lang w:val="en-IN"/>
        </w:rPr>
      </w:pPr>
      <w:bookmarkStart w:id="529" w:name="_Toc185772297"/>
      <w:r w:rsidRPr="00081603">
        <w:rPr>
          <w:lang w:val="en-IN"/>
        </w:rPr>
        <w:t>7.1.3.7</w:t>
      </w:r>
      <w:r w:rsidRPr="00081603">
        <w:rPr>
          <w:lang w:val="en-IN"/>
        </w:rPr>
        <w:tab/>
        <w:t>Group communication release due to inactivity</w:t>
      </w:r>
      <w:bookmarkEnd w:id="529"/>
    </w:p>
    <w:p w14:paraId="238612A0" w14:textId="77777777" w:rsidR="00A90238" w:rsidRPr="00081603" w:rsidRDefault="00A90238" w:rsidP="00A90238">
      <w:pPr>
        <w:rPr>
          <w:rFonts w:eastAsia="Malgun Gothic"/>
          <w:lang w:eastAsia="ko-KR"/>
        </w:rPr>
      </w:pPr>
      <w:bookmarkStart w:id="530" w:name="_Toc424654504"/>
      <w:bookmarkStart w:id="531" w:name="_Toc428365096"/>
      <w:r w:rsidRPr="00081603">
        <w:rPr>
          <w:rFonts w:eastAsia="Malgun Gothic"/>
          <w:lang w:eastAsia="ko-KR"/>
        </w:rPr>
        <w:t xml:space="preserve">If the on-going MCVideo group communication is inactive for a specific duration, the participating MCVideo clients release the MCVideo group communication. Inactivity is defined as </w:t>
      </w:r>
      <w:r>
        <w:rPr>
          <w:rFonts w:eastAsia="Malgun Gothic"/>
          <w:lang w:eastAsia="ko-KR"/>
        </w:rPr>
        <w:t xml:space="preserve">absence of any transmission </w:t>
      </w:r>
      <w:r w:rsidRPr="00081603">
        <w:rPr>
          <w:rFonts w:eastAsia="Malgun Gothic"/>
          <w:lang w:eastAsia="ko-KR"/>
        </w:rPr>
        <w:t>to</w:t>
      </w:r>
      <w:r>
        <w:rPr>
          <w:rFonts w:eastAsia="Malgun Gothic"/>
          <w:lang w:eastAsia="ko-KR"/>
        </w:rPr>
        <w:t xml:space="preserve"> or </w:t>
      </w:r>
      <w:r w:rsidRPr="00081603">
        <w:rPr>
          <w:rFonts w:eastAsia="Malgun Gothic"/>
          <w:lang w:eastAsia="ko-KR"/>
        </w:rPr>
        <w:t>from other communication participants.</w:t>
      </w:r>
    </w:p>
    <w:p w14:paraId="698540AA" w14:textId="77777777" w:rsidR="00A90238" w:rsidRPr="00BD3AAC" w:rsidRDefault="00A90238" w:rsidP="00A90238">
      <w:pPr>
        <w:pStyle w:val="NO"/>
        <w:rPr>
          <w:rFonts w:eastAsia="Malgun Gothic"/>
        </w:rPr>
      </w:pPr>
      <w:r w:rsidRPr="00081603">
        <w:rPr>
          <w:rFonts w:eastAsia="Malgun Gothic"/>
        </w:rPr>
        <w:t>N</w:t>
      </w:r>
      <w:r w:rsidRPr="00081603">
        <w:rPr>
          <w:rFonts w:eastAsia="Malgun Gothic"/>
          <w:lang w:eastAsia="ko-KR"/>
        </w:rPr>
        <w:t>OTE</w:t>
      </w:r>
      <w:r w:rsidRPr="00081603">
        <w:rPr>
          <w:rFonts w:eastAsia="Malgun Gothic"/>
        </w:rPr>
        <w:t>:</w:t>
      </w:r>
      <w:r w:rsidRPr="00081603">
        <w:rPr>
          <w:rFonts w:eastAsia="Malgun Gothic"/>
        </w:rPr>
        <w:tab/>
        <w:t>Inactivity time can be set according to the policy of MC service provider.</w:t>
      </w:r>
      <w:bookmarkEnd w:id="530"/>
      <w:bookmarkEnd w:id="531"/>
    </w:p>
    <w:p w14:paraId="380EB0F8" w14:textId="77777777" w:rsidR="00A90238" w:rsidRPr="00404B03" w:rsidRDefault="00A90238" w:rsidP="00A90238">
      <w:pPr>
        <w:pStyle w:val="Heading4"/>
        <w:rPr>
          <w:lang w:val="en-IN"/>
        </w:rPr>
      </w:pPr>
      <w:bookmarkStart w:id="532" w:name="_Toc454349257"/>
      <w:bookmarkStart w:id="533" w:name="_Toc185772298"/>
      <w:r w:rsidRPr="00404B03">
        <w:rPr>
          <w:lang w:val="en-IN"/>
        </w:rPr>
        <w:t>7.1.3.8</w:t>
      </w:r>
      <w:r w:rsidRPr="00404B03">
        <w:rPr>
          <w:lang w:val="en-IN"/>
        </w:rPr>
        <w:tab/>
        <w:t>Emergency and imminent peril procedures</w:t>
      </w:r>
      <w:bookmarkEnd w:id="532"/>
      <w:bookmarkEnd w:id="533"/>
    </w:p>
    <w:p w14:paraId="26A7F38F" w14:textId="77777777" w:rsidR="00A90238" w:rsidRPr="00404B03" w:rsidRDefault="00A90238" w:rsidP="00A90238">
      <w:pPr>
        <w:pStyle w:val="Heading5"/>
        <w:rPr>
          <w:b/>
          <w:lang w:val="en-IN" w:eastAsia="ko-KR"/>
        </w:rPr>
      </w:pPr>
      <w:bookmarkStart w:id="534" w:name="_Toc454349258"/>
      <w:bookmarkStart w:id="535" w:name="_Toc185772299"/>
      <w:r w:rsidRPr="00404B03">
        <w:rPr>
          <w:lang w:val="en-IN"/>
        </w:rPr>
        <w:t>7.1.3.8.1</w:t>
      </w:r>
      <w:r w:rsidRPr="00404B03">
        <w:rPr>
          <w:lang w:val="en-IN"/>
        </w:rPr>
        <w:tab/>
        <w:t xml:space="preserve">Emergency group </w:t>
      </w:r>
      <w:bookmarkEnd w:id="534"/>
      <w:r w:rsidRPr="00404B03">
        <w:rPr>
          <w:lang w:val="en-IN"/>
        </w:rPr>
        <w:t>communication</w:t>
      </w:r>
      <w:bookmarkEnd w:id="535"/>
    </w:p>
    <w:p w14:paraId="14378A25" w14:textId="77777777" w:rsidR="00A90238" w:rsidRPr="00404B03" w:rsidRDefault="00A90238" w:rsidP="00A90238">
      <w:r w:rsidRPr="00404B03">
        <w:t>The off-network emergency group communication is a special case of off-network (non-emergency) group communication as defined in subclause 7.1.3.2, subclause 7.1.3.3, subclause 7.1.3.4, subclause 7.1.3.5, subclause 7.1.3.6 and subclause 7.1.3.7. The following are modifications to the aforementioned subclauses to support MCVideo emergency group communications:</w:t>
      </w:r>
    </w:p>
    <w:p w14:paraId="31BB7513" w14:textId="77777777" w:rsidR="00A90238" w:rsidRPr="00404B03" w:rsidRDefault="00A90238" w:rsidP="00A90238">
      <w:pPr>
        <w:pStyle w:val="B1"/>
      </w:pPr>
      <w:r w:rsidRPr="00404B03">
        <w:t>-</w:t>
      </w:r>
      <w:r w:rsidRPr="00404B03">
        <w:tab/>
        <w:t>As a pre-condition, the client initiating the emergency communication has previously been provisioned with an MCVideo group designated as the MCVideo emergency group. The MCVideo client initiates MCVideo emergency group communications on this group. Alternatively, the MCVideo client could have been provisioned for emergency behaviour on the selected MCVideo group.</w:t>
      </w:r>
    </w:p>
    <w:p w14:paraId="7F872640" w14:textId="77777777" w:rsidR="00A90238" w:rsidRPr="00404B03" w:rsidRDefault="00A90238" w:rsidP="00A90238">
      <w:pPr>
        <w:pStyle w:val="B1"/>
        <w:rPr>
          <w:lang w:eastAsia="ko-KR"/>
        </w:rPr>
      </w:pPr>
      <w:r w:rsidRPr="00404B03">
        <w:t>-</w:t>
      </w:r>
      <w:r w:rsidRPr="00404B03">
        <w:tab/>
        <w:t>The group communication announcement contains an indication that the MCVideo group communication is to be an MCVideo emergency communication</w:t>
      </w:r>
      <w:r w:rsidRPr="00404B03">
        <w:rPr>
          <w:lang w:eastAsia="ko-KR"/>
        </w:rPr>
        <w:t xml:space="preserve"> regardless of whether or not the MCVideo client is in communication</w:t>
      </w:r>
      <w:r w:rsidRPr="00404B03">
        <w:t xml:space="preserve">. Group communication participants learn of the MCVideo group's in-progress emergency </w:t>
      </w:r>
      <w:r>
        <w:t>state</w:t>
      </w:r>
      <w:r w:rsidRPr="00404B03">
        <w:t xml:space="preserve"> from the indication.</w:t>
      </w:r>
      <w:r w:rsidRPr="00404B03">
        <w:rPr>
          <w:lang w:eastAsia="ko-KR"/>
        </w:rPr>
        <w:t xml:space="preserve"> </w:t>
      </w:r>
    </w:p>
    <w:p w14:paraId="7ED368F8" w14:textId="77777777" w:rsidR="00A90238" w:rsidRPr="00404B03" w:rsidRDefault="00A90238" w:rsidP="00A90238">
      <w:pPr>
        <w:pStyle w:val="B1"/>
        <w:rPr>
          <w:lang w:eastAsia="ko-KR"/>
        </w:rPr>
      </w:pPr>
      <w:r w:rsidRPr="00404B03">
        <w:t>-</w:t>
      </w:r>
      <w:r w:rsidRPr="00404B03">
        <w:tab/>
      </w:r>
      <w:r w:rsidRPr="00404B03">
        <w:rPr>
          <w:lang w:eastAsia="ko-KR"/>
        </w:rPr>
        <w:t xml:space="preserve">Every communication initiated by the MCVideo client will be an emergency communication </w:t>
      </w:r>
      <w:r w:rsidRPr="00404B03">
        <w:t xml:space="preserve">while the MCVideo </w:t>
      </w:r>
      <w:r w:rsidRPr="00404B03">
        <w:rPr>
          <w:lang w:eastAsia="ko-KR"/>
        </w:rPr>
        <w:t>client</w:t>
      </w:r>
      <w:r w:rsidRPr="00404B03">
        <w:t xml:space="preserve"> is in MCVideo emergency s</w:t>
      </w:r>
      <w:r w:rsidRPr="00404B03">
        <w:rPr>
          <w:lang w:eastAsia="ko-KR"/>
        </w:rPr>
        <w:t>tate.</w:t>
      </w:r>
    </w:p>
    <w:p w14:paraId="0F6EFEE3" w14:textId="77777777" w:rsidR="00A90238" w:rsidRPr="00404B03" w:rsidRDefault="00A90238" w:rsidP="00A90238">
      <w:pPr>
        <w:pStyle w:val="B1"/>
      </w:pPr>
      <w:r w:rsidRPr="00404B03">
        <w:lastRenderedPageBreak/>
        <w:t>-</w:t>
      </w:r>
      <w:r w:rsidRPr="00404B03">
        <w:tab/>
        <w:t>The MCVideo client enters the MCVideo emergency state when initiating an MCVideo emergency communication</w:t>
      </w:r>
      <w:r>
        <w:t xml:space="preserve"> or emergency alert</w:t>
      </w:r>
      <w:r w:rsidRPr="00404B03">
        <w:t>. Only the MCVideo user of the MCVideo client can clear the client's local MCVideo emergency state.</w:t>
      </w:r>
    </w:p>
    <w:p w14:paraId="303509A1" w14:textId="77777777" w:rsidR="00A90238" w:rsidRPr="00404B03" w:rsidRDefault="00A90238" w:rsidP="00A90238">
      <w:pPr>
        <w:pStyle w:val="B1"/>
      </w:pPr>
      <w:r w:rsidRPr="00404B03">
        <w:t>-</w:t>
      </w:r>
      <w:r w:rsidRPr="00404B03">
        <w:tab/>
        <w:t>The MCVideo group in-progress emergency state is cancelled when the communication ends.</w:t>
      </w:r>
    </w:p>
    <w:p w14:paraId="7DBF440B" w14:textId="77777777" w:rsidR="00A90238" w:rsidRPr="00404B03" w:rsidRDefault="00A90238" w:rsidP="00A90238">
      <w:pPr>
        <w:pStyle w:val="B1"/>
      </w:pPr>
      <w:r w:rsidRPr="00404B03">
        <w:t>-</w:t>
      </w:r>
      <w:r w:rsidRPr="00404B03">
        <w:tab/>
        <w:t>The MCVideo user who initiated the emergency communication, or upgraded the group communication to emergency group communication, or an authorized user, may cancel the in-progress emergency state with an MCVideo emergency group communication cancel message. The message is sent to the MCVideo group.</w:t>
      </w:r>
    </w:p>
    <w:p w14:paraId="2DA2630B" w14:textId="77777777" w:rsidR="00A90238" w:rsidRPr="00404B03" w:rsidRDefault="00A90238" w:rsidP="00A90238">
      <w:pPr>
        <w:pStyle w:val="B1"/>
      </w:pPr>
      <w:r w:rsidRPr="00404B03">
        <w:t>-</w:t>
      </w:r>
      <w:r w:rsidRPr="00404B03">
        <w:tab/>
        <w:t xml:space="preserve">When the MCVideo group is no longer in the in-progress emergency state, every client returns the </w:t>
      </w:r>
      <w:r w:rsidRPr="00404B03">
        <w:rPr>
          <w:lang w:eastAsia="ko-KR"/>
        </w:rPr>
        <w:t>value of Pro</w:t>
      </w:r>
      <w:r>
        <w:rPr>
          <w:lang w:eastAsia="ko-KR"/>
        </w:rPr>
        <w:t>S</w:t>
      </w:r>
      <w:r w:rsidRPr="00404B03">
        <w:rPr>
          <w:lang w:eastAsia="ko-KR"/>
        </w:rPr>
        <w:t>e Per Packet Priority</w:t>
      </w:r>
      <w:r w:rsidRPr="00404B03">
        <w:t xml:space="preserve"> to its </w:t>
      </w:r>
      <w:r w:rsidRPr="00404B03">
        <w:rPr>
          <w:lang w:eastAsia="ko-KR"/>
        </w:rPr>
        <w:t>default value</w:t>
      </w:r>
      <w:r w:rsidRPr="00404B03">
        <w:t>.</w:t>
      </w:r>
    </w:p>
    <w:p w14:paraId="49BE5903" w14:textId="77777777" w:rsidR="00A90238" w:rsidRPr="00404B03" w:rsidRDefault="00A90238" w:rsidP="00A90238">
      <w:pPr>
        <w:pStyle w:val="B1"/>
      </w:pPr>
      <w:r w:rsidRPr="00404B03">
        <w:t>-</w:t>
      </w:r>
      <w:r w:rsidRPr="00404B03">
        <w:tab/>
      </w:r>
      <w:r w:rsidRPr="00404B03">
        <w:rPr>
          <w:lang w:eastAsia="ko-KR"/>
        </w:rPr>
        <w:t xml:space="preserve">An in-progress MCVideo group communication is upgraded to an emergency group communication when the periodic group communication announcement contains the emergency indicator. </w:t>
      </w:r>
    </w:p>
    <w:p w14:paraId="2669B4E3" w14:textId="77777777" w:rsidR="00A90238" w:rsidRPr="00404B03" w:rsidRDefault="00A90238" w:rsidP="00A90238">
      <w:pPr>
        <w:pStyle w:val="B1"/>
      </w:pPr>
      <w:r w:rsidRPr="00404B03">
        <w:t>-</w:t>
      </w:r>
      <w:r w:rsidRPr="00404B03">
        <w:tab/>
      </w:r>
      <w:r w:rsidRPr="00404B03">
        <w:rPr>
          <w:lang w:eastAsia="ko-KR"/>
        </w:rPr>
        <w:t>The value of ProSe Per Packet Priority is upgraded according to emergency state of MCVideo group communication.</w:t>
      </w:r>
      <w:r w:rsidRPr="00404B03">
        <w:t xml:space="preserve"> </w:t>
      </w:r>
    </w:p>
    <w:p w14:paraId="404D386A" w14:textId="77777777" w:rsidR="00A90238" w:rsidRPr="00404B03" w:rsidRDefault="00A90238" w:rsidP="00A90238">
      <w:pPr>
        <w:pStyle w:val="B1"/>
      </w:pPr>
      <w:r w:rsidRPr="00404B03">
        <w:t>-</w:t>
      </w:r>
      <w:r w:rsidRPr="00404B03">
        <w:tab/>
      </w:r>
      <w:r w:rsidRPr="00404B03">
        <w:rPr>
          <w:lang w:eastAsia="ko-KR"/>
        </w:rPr>
        <w:t>An MCVideo group communication upgraded to emergency group communication does not affect the state of other MCVideo communication(s) in the client.</w:t>
      </w:r>
      <w:r w:rsidRPr="00404B03">
        <w:t xml:space="preserve"> </w:t>
      </w:r>
    </w:p>
    <w:p w14:paraId="6D7A0D14" w14:textId="77777777" w:rsidR="00A90238" w:rsidRDefault="00A90238" w:rsidP="00A90238">
      <w:pPr>
        <w:pStyle w:val="B1"/>
      </w:pPr>
      <w:r w:rsidRPr="00404B03">
        <w:t>-</w:t>
      </w:r>
      <w:r w:rsidRPr="00404B03">
        <w:tab/>
        <w:t xml:space="preserve">The MCVideo group remains in the in-progress emergency state until the emergency group communication ends or the in-progress </w:t>
      </w:r>
      <w:r w:rsidRPr="00404B03">
        <w:rPr>
          <w:lang w:eastAsia="ko-KR"/>
        </w:rPr>
        <w:t>emergency</w:t>
      </w:r>
      <w:r w:rsidRPr="00404B03">
        <w:t xml:space="preserve"> state is cancelled. </w:t>
      </w:r>
    </w:p>
    <w:p w14:paraId="7E54988C" w14:textId="77777777" w:rsidR="00A90238" w:rsidRPr="00404B03" w:rsidRDefault="00A90238" w:rsidP="00A90238">
      <w:pPr>
        <w:pStyle w:val="Heading5"/>
        <w:rPr>
          <w:lang w:val="en-IN"/>
        </w:rPr>
      </w:pPr>
      <w:bookmarkStart w:id="536" w:name="_Toc185772300"/>
      <w:r w:rsidRPr="00404B03">
        <w:rPr>
          <w:lang w:val="en-IN"/>
        </w:rPr>
        <w:t>7.1.3.8.2</w:t>
      </w:r>
      <w:r w:rsidRPr="00404B03">
        <w:rPr>
          <w:lang w:val="en-IN"/>
        </w:rPr>
        <w:tab/>
        <w:t>MCVideo imminent peril</w:t>
      </w:r>
      <w:bookmarkEnd w:id="536"/>
    </w:p>
    <w:p w14:paraId="0E6D1C70" w14:textId="77777777" w:rsidR="00A90238" w:rsidRPr="00404B03" w:rsidRDefault="00A90238" w:rsidP="00A90238">
      <w:r w:rsidRPr="00404B03">
        <w:t>The off-network imminent peril group communication is a special case of off-network (non-imminent peril) group communication as defined in subclause 7.1.3.2, subclause 7.1.3.3, subclause 7.1.3.4, subclause 7.1.3.5, subclause 7.1.3.6 and subclause 7.1.3.7. The following are modifications to the aforementioned subclauses to support MCVideo imminent peril communications:</w:t>
      </w:r>
    </w:p>
    <w:p w14:paraId="0AE8A59F" w14:textId="77777777" w:rsidR="00A90238" w:rsidRPr="00404B03" w:rsidRDefault="00A90238" w:rsidP="00A90238">
      <w:pPr>
        <w:pStyle w:val="B1"/>
      </w:pPr>
      <w:r w:rsidRPr="00404B03">
        <w:t>-</w:t>
      </w:r>
      <w:r w:rsidRPr="00404B03">
        <w:tab/>
        <w:t>As a pre-condition, the user initiating the imminent peril communication has previously been provisioned with an MCVideo group to be used as the MCVideo imminent peril group. The MCVideo client initiates MCVideo imminent peril group communications on this group. Alternatively, the MCVideo client could have been provisioned for imminent peril behaviour on the selected MCVideo group.</w:t>
      </w:r>
    </w:p>
    <w:p w14:paraId="1A266954" w14:textId="77777777" w:rsidR="00A90238" w:rsidRPr="00404B03" w:rsidRDefault="00A90238" w:rsidP="00A90238">
      <w:pPr>
        <w:pStyle w:val="B1"/>
      </w:pPr>
      <w:r w:rsidRPr="00404B03">
        <w:t>-</w:t>
      </w:r>
      <w:r w:rsidRPr="00404B03">
        <w:tab/>
        <w:t>The group communication announcement contains an indication that the MCVideo group communication is to be an MCVideo imminent peril communication. Group communication participants learn of the MCVideo group's in-progress imminent peril condition from the indication.</w:t>
      </w:r>
    </w:p>
    <w:p w14:paraId="4EA38791" w14:textId="77777777" w:rsidR="00A90238" w:rsidRPr="00404B03" w:rsidRDefault="00A90238" w:rsidP="00A90238">
      <w:pPr>
        <w:pStyle w:val="B1"/>
      </w:pPr>
      <w:r w:rsidRPr="00404B03">
        <w:t>-</w:t>
      </w:r>
      <w:r w:rsidRPr="00404B03">
        <w:tab/>
        <w:t>The MCVideo group in-progress imminent peril state is considered cancelled when the communication ends.</w:t>
      </w:r>
    </w:p>
    <w:p w14:paraId="7294AD86" w14:textId="77777777" w:rsidR="00A90238" w:rsidRPr="00404B03" w:rsidRDefault="00A90238" w:rsidP="00A90238">
      <w:pPr>
        <w:pStyle w:val="B1"/>
      </w:pPr>
      <w:r w:rsidRPr="00404B03">
        <w:t>-</w:t>
      </w:r>
      <w:r w:rsidRPr="00404B03">
        <w:tab/>
        <w:t>The MCVideo user who initiated the in-progress imminent peril communication or upgraded the group communication to imminent peril group communication, or an authorized user may cancel the in-progress imminent peril state with an MCVideo imminent peril group communication cancel message. The message is sent to the communication participants.</w:t>
      </w:r>
    </w:p>
    <w:p w14:paraId="4CD1E471" w14:textId="77777777" w:rsidR="00A90238" w:rsidRPr="00404B03" w:rsidRDefault="00A90238" w:rsidP="00A90238">
      <w:pPr>
        <w:pStyle w:val="B1"/>
      </w:pPr>
      <w:r w:rsidRPr="00404B03">
        <w:t>-</w:t>
      </w:r>
      <w:r w:rsidRPr="00404B03">
        <w:tab/>
        <w:t xml:space="preserve">When the MCVideo group is no longer in the in-progress imminent peril state, every MCVideo client returns the </w:t>
      </w:r>
      <w:r w:rsidRPr="00404B03">
        <w:rPr>
          <w:lang w:eastAsia="ko-KR"/>
        </w:rPr>
        <w:t>value of Pro</w:t>
      </w:r>
      <w:r>
        <w:rPr>
          <w:lang w:eastAsia="ko-KR"/>
        </w:rPr>
        <w:t>S</w:t>
      </w:r>
      <w:r w:rsidRPr="00404B03">
        <w:rPr>
          <w:lang w:eastAsia="ko-KR"/>
        </w:rPr>
        <w:t>e Per Packet Priority</w:t>
      </w:r>
      <w:r w:rsidRPr="00404B03">
        <w:t xml:space="preserve"> to its </w:t>
      </w:r>
      <w:r w:rsidRPr="00404B03">
        <w:rPr>
          <w:lang w:eastAsia="ko-KR"/>
        </w:rPr>
        <w:t>default value</w:t>
      </w:r>
      <w:r w:rsidRPr="00404B03">
        <w:t>.</w:t>
      </w:r>
    </w:p>
    <w:p w14:paraId="2B359925" w14:textId="77777777" w:rsidR="00A90238" w:rsidRPr="00404B03" w:rsidRDefault="00A90238" w:rsidP="00A90238">
      <w:pPr>
        <w:pStyle w:val="B1"/>
      </w:pPr>
      <w:r w:rsidRPr="00404B03">
        <w:t>-</w:t>
      </w:r>
      <w:r w:rsidRPr="00404B03">
        <w:tab/>
      </w:r>
      <w:r w:rsidRPr="00404B03">
        <w:rPr>
          <w:lang w:eastAsia="ko-KR"/>
        </w:rPr>
        <w:t xml:space="preserve">An in-progress MCVideo group communication is upgraded to an imminent peril group communication when the periodic group communication announcement contains the imminent peril indicator. </w:t>
      </w:r>
    </w:p>
    <w:p w14:paraId="4240EEF7" w14:textId="77777777" w:rsidR="00A90238" w:rsidRPr="00404B03" w:rsidRDefault="00A90238" w:rsidP="00A90238">
      <w:pPr>
        <w:pStyle w:val="B1"/>
      </w:pPr>
      <w:r w:rsidRPr="00404B03">
        <w:t>-</w:t>
      </w:r>
      <w:r w:rsidRPr="00404B03">
        <w:tab/>
      </w:r>
      <w:r w:rsidRPr="00404B03">
        <w:rPr>
          <w:lang w:eastAsia="ko-KR"/>
        </w:rPr>
        <w:t>The value of ProSe Per Packet Priority is upgraded according to imminent peril state of MCVideo group communication.</w:t>
      </w:r>
      <w:r w:rsidRPr="00404B03">
        <w:t xml:space="preserve"> </w:t>
      </w:r>
    </w:p>
    <w:p w14:paraId="501C615B" w14:textId="77777777" w:rsidR="00A90238" w:rsidRPr="00404B03" w:rsidRDefault="00A90238" w:rsidP="00A90238">
      <w:pPr>
        <w:pStyle w:val="B1"/>
      </w:pPr>
      <w:r w:rsidRPr="00404B03">
        <w:t>-</w:t>
      </w:r>
      <w:r w:rsidRPr="00404B03">
        <w:tab/>
        <w:t>The MCVideo group remains in the in-progress imminent peril state until the imminent peril group communication ends or the in-progress imminent peril state is cancelled.</w:t>
      </w:r>
    </w:p>
    <w:p w14:paraId="6BCFC1EA" w14:textId="77777777" w:rsidR="00A90238" w:rsidRPr="00404B03" w:rsidRDefault="00A90238" w:rsidP="00A90238"/>
    <w:p w14:paraId="1C4F1064" w14:textId="77777777" w:rsidR="00A90238" w:rsidRPr="003E7C46" w:rsidRDefault="00A90238" w:rsidP="00A90238">
      <w:pPr>
        <w:pStyle w:val="Heading4"/>
        <w:rPr>
          <w:lang w:val="en-IN"/>
        </w:rPr>
      </w:pPr>
      <w:bookmarkStart w:id="537" w:name="_Toc454349260"/>
      <w:bookmarkStart w:id="538" w:name="_Toc185772301"/>
      <w:r w:rsidRPr="003E7C46">
        <w:rPr>
          <w:lang w:val="en-IN"/>
        </w:rPr>
        <w:lastRenderedPageBreak/>
        <w:t>7.1.3.9</w:t>
      </w:r>
      <w:r w:rsidRPr="003E7C46">
        <w:rPr>
          <w:lang w:val="en-IN"/>
        </w:rPr>
        <w:tab/>
        <w:t>MCVideo emergency alert</w:t>
      </w:r>
      <w:bookmarkEnd w:id="537"/>
      <w:bookmarkEnd w:id="538"/>
    </w:p>
    <w:p w14:paraId="203492D7" w14:textId="77777777" w:rsidR="00A90238" w:rsidRDefault="00A90238" w:rsidP="00A90238">
      <w:pPr>
        <w:pStyle w:val="Heading5"/>
      </w:pPr>
      <w:bookmarkStart w:id="539" w:name="_Toc454349261"/>
      <w:bookmarkStart w:id="540" w:name="_Toc185772302"/>
      <w:r w:rsidRPr="003E7C46">
        <w:rPr>
          <w:lang w:val="en-IN"/>
        </w:rPr>
        <w:t>7.1.3.9.1</w:t>
      </w:r>
      <w:r w:rsidRPr="003E7C46">
        <w:rPr>
          <w:lang w:val="en-IN"/>
        </w:rPr>
        <w:tab/>
      </w:r>
      <w:bookmarkEnd w:id="539"/>
      <w:r>
        <w:t>General</w:t>
      </w:r>
      <w:bookmarkEnd w:id="540"/>
      <w:r>
        <w:t xml:space="preserve"> </w:t>
      </w:r>
    </w:p>
    <w:p w14:paraId="1BF1F2A9" w14:textId="77777777" w:rsidR="00A90238" w:rsidRDefault="00A90238" w:rsidP="00A90238">
      <w:r>
        <w:t xml:space="preserve">The </w:t>
      </w:r>
      <w:r w:rsidRPr="00EC5A62">
        <w:t>MC</w:t>
      </w:r>
      <w:r>
        <w:t>Video</w:t>
      </w:r>
      <w:r w:rsidRPr="00EC5A62">
        <w:t xml:space="preserve"> client use </w:t>
      </w:r>
      <w:r>
        <w:t>e</w:t>
      </w:r>
      <w:r w:rsidRPr="003E7C46">
        <w:t>mergency alert initiation</w:t>
      </w:r>
      <w:r>
        <w:t xml:space="preserve"> and e</w:t>
      </w:r>
      <w:r w:rsidRPr="003E7C46">
        <w:t xml:space="preserve">mergency </w:t>
      </w:r>
      <w:r>
        <w:t xml:space="preserve">alert </w:t>
      </w:r>
      <w:r w:rsidRPr="003E7C46">
        <w:t>cancel</w:t>
      </w:r>
      <w:r>
        <w:t xml:space="preserve"> </w:t>
      </w:r>
      <w:r w:rsidRPr="00EC5A62">
        <w:t xml:space="preserve">procedures </w:t>
      </w:r>
      <w:r>
        <w:t xml:space="preserve">defined </w:t>
      </w:r>
      <w:r w:rsidRPr="00EC5A62">
        <w:t xml:space="preserve">in </w:t>
      </w:r>
      <w:r w:rsidRPr="00EC5A62">
        <w:rPr>
          <w:rFonts w:hint="eastAsia"/>
        </w:rPr>
        <w:t>3GPP</w:t>
      </w:r>
      <w:r w:rsidRPr="00EC5A62">
        <w:t> </w:t>
      </w:r>
      <w:r w:rsidRPr="00EC5A62">
        <w:rPr>
          <w:rFonts w:hint="eastAsia"/>
        </w:rPr>
        <w:t>TS</w:t>
      </w:r>
      <w:r w:rsidRPr="00EC5A62">
        <w:t> </w:t>
      </w:r>
      <w:r w:rsidRPr="00EC5A62">
        <w:rPr>
          <w:rFonts w:hint="eastAsia"/>
        </w:rPr>
        <w:t>23.280</w:t>
      </w:r>
      <w:r w:rsidRPr="00EC5A62">
        <w:t> </w:t>
      </w:r>
      <w:r w:rsidRPr="00EC5A62">
        <w:rPr>
          <w:rFonts w:hint="eastAsia"/>
        </w:rPr>
        <w:t>[</w:t>
      </w:r>
      <w:r>
        <w:t>6</w:t>
      </w:r>
      <w:r w:rsidRPr="00EC5A62">
        <w:rPr>
          <w:rFonts w:hint="eastAsia"/>
        </w:rPr>
        <w:t>]</w:t>
      </w:r>
      <w:r>
        <w:t>, with the following clarifications:</w:t>
      </w:r>
    </w:p>
    <w:p w14:paraId="2BF70BD9" w14:textId="77777777" w:rsidR="00A90238" w:rsidRDefault="00A90238" w:rsidP="00A90238">
      <w:pPr>
        <w:pStyle w:val="B1"/>
      </w:pPr>
      <w:r w:rsidRPr="00823619">
        <w:t>-</w:t>
      </w:r>
      <w:r w:rsidRPr="00823619">
        <w:tab/>
      </w:r>
      <w:r>
        <w:t>The MC service ID is the MCVideo ID</w:t>
      </w:r>
      <w:r w:rsidRPr="00823619">
        <w:t>;</w:t>
      </w:r>
      <w:r>
        <w:t xml:space="preserve"> and</w:t>
      </w:r>
    </w:p>
    <w:p w14:paraId="3F8E3E20" w14:textId="77777777" w:rsidR="00A90238" w:rsidRDefault="00A90238" w:rsidP="00A90238">
      <w:pPr>
        <w:pStyle w:val="B1"/>
      </w:pPr>
      <w:r w:rsidRPr="00823619">
        <w:t>-</w:t>
      </w:r>
      <w:r w:rsidRPr="00823619">
        <w:tab/>
      </w:r>
      <w:r>
        <w:t>The MC service group ID is the MCVideo group ID.</w:t>
      </w:r>
    </w:p>
    <w:p w14:paraId="4EF2379A" w14:textId="77777777" w:rsidR="00A90238" w:rsidRPr="003E7C46" w:rsidRDefault="00A90238" w:rsidP="00A90238"/>
    <w:p w14:paraId="3D4BF0F4" w14:textId="77777777" w:rsidR="00A90238" w:rsidRPr="00AB5FED" w:rsidRDefault="00A90238" w:rsidP="00A90238">
      <w:pPr>
        <w:pStyle w:val="Heading2"/>
        <w:rPr>
          <w:lang w:val="en-US"/>
        </w:rPr>
      </w:pPr>
      <w:bookmarkStart w:id="541" w:name="_Toc185772303"/>
      <w:r>
        <w:rPr>
          <w:rFonts w:hint="eastAsia"/>
          <w:lang w:val="en-US" w:eastAsia="zh-CN"/>
        </w:rPr>
        <w:t>7</w:t>
      </w:r>
      <w:r w:rsidRPr="00AB5FED">
        <w:rPr>
          <w:lang w:val="en-US"/>
        </w:rPr>
        <w:t>.</w:t>
      </w:r>
      <w:r>
        <w:rPr>
          <w:rFonts w:hint="eastAsia"/>
          <w:lang w:val="en-US" w:eastAsia="zh-CN"/>
        </w:rPr>
        <w:t>2</w:t>
      </w:r>
      <w:r w:rsidRPr="00AB5FED">
        <w:rPr>
          <w:lang w:val="en-US"/>
        </w:rPr>
        <w:tab/>
        <w:t>Private call</w:t>
      </w:r>
      <w:bookmarkEnd w:id="451"/>
      <w:bookmarkEnd w:id="452"/>
      <w:bookmarkEnd w:id="453"/>
      <w:bookmarkEnd w:id="541"/>
    </w:p>
    <w:p w14:paraId="25678A99" w14:textId="77777777" w:rsidR="00A90238" w:rsidRPr="00AB5FED" w:rsidRDefault="00A90238" w:rsidP="00A90238">
      <w:pPr>
        <w:pStyle w:val="Heading3"/>
      </w:pPr>
      <w:bookmarkStart w:id="542" w:name="_Toc424654528"/>
      <w:bookmarkStart w:id="543" w:name="_Toc428365105"/>
      <w:bookmarkStart w:id="544" w:name="_Toc433209789"/>
      <w:bookmarkStart w:id="545" w:name="_Toc460616098"/>
      <w:bookmarkStart w:id="546" w:name="_Toc460616959"/>
      <w:bookmarkStart w:id="547" w:name="_Toc460662348"/>
      <w:bookmarkStart w:id="548" w:name="_Toc185772304"/>
      <w:r>
        <w:rPr>
          <w:rFonts w:hint="eastAsia"/>
          <w:lang w:eastAsia="zh-CN"/>
        </w:rPr>
        <w:t>7</w:t>
      </w:r>
      <w:r w:rsidRPr="00AB5FED">
        <w:t>.</w:t>
      </w:r>
      <w:r>
        <w:rPr>
          <w:rFonts w:hint="eastAsia"/>
          <w:lang w:eastAsia="zh-CN"/>
        </w:rPr>
        <w:t>2</w:t>
      </w:r>
      <w:r w:rsidRPr="00AB5FED">
        <w:t>.1</w:t>
      </w:r>
      <w:r w:rsidRPr="00AB5FED">
        <w:tab/>
      </w:r>
      <w:bookmarkEnd w:id="542"/>
      <w:bookmarkEnd w:id="543"/>
      <w:r w:rsidRPr="00AB5FED">
        <w:t>General</w:t>
      </w:r>
      <w:bookmarkEnd w:id="544"/>
      <w:bookmarkEnd w:id="545"/>
      <w:bookmarkEnd w:id="546"/>
      <w:bookmarkEnd w:id="547"/>
      <w:bookmarkEnd w:id="548"/>
    </w:p>
    <w:p w14:paraId="103CCDC7" w14:textId="77777777" w:rsidR="00A90238" w:rsidRPr="00AB5FED" w:rsidRDefault="00A90238" w:rsidP="00A90238">
      <w:pPr>
        <w:tabs>
          <w:tab w:val="left" w:pos="6278"/>
        </w:tabs>
      </w:pPr>
      <w:r w:rsidRPr="00AB5FED">
        <w:t>Private calls are enabled in both on-network and off-network.</w:t>
      </w:r>
    </w:p>
    <w:p w14:paraId="07AEF5A2" w14:textId="77777777" w:rsidR="00A90238" w:rsidRPr="00AB5FED" w:rsidRDefault="00A90238" w:rsidP="00A90238">
      <w:pPr>
        <w:tabs>
          <w:tab w:val="left" w:pos="6278"/>
        </w:tabs>
      </w:pPr>
      <w:r w:rsidRPr="00AB5FED">
        <w:t>Private calls can be setup in two different commencement modes, automatic commencement mode and manual commencement mode.</w:t>
      </w:r>
    </w:p>
    <w:p w14:paraId="5E11ED04" w14:textId="77777777" w:rsidR="00A90238" w:rsidRPr="00AB5FED" w:rsidRDefault="00A90238" w:rsidP="00A90238">
      <w:pPr>
        <w:pStyle w:val="Heading3"/>
      </w:pPr>
      <w:bookmarkStart w:id="549" w:name="_Toc424654529"/>
      <w:bookmarkStart w:id="550" w:name="_Toc428365106"/>
      <w:bookmarkStart w:id="551" w:name="_Toc433209790"/>
      <w:bookmarkStart w:id="552" w:name="_Toc460616099"/>
      <w:bookmarkStart w:id="553" w:name="_Toc460616960"/>
      <w:bookmarkStart w:id="554" w:name="_Toc460662349"/>
      <w:bookmarkStart w:id="555" w:name="_Toc185772305"/>
      <w:r>
        <w:rPr>
          <w:rFonts w:hint="eastAsia"/>
          <w:lang w:eastAsia="zh-CN"/>
        </w:rPr>
        <w:t>7</w:t>
      </w:r>
      <w:r w:rsidRPr="00AB5FED">
        <w:t>.</w:t>
      </w:r>
      <w:r>
        <w:rPr>
          <w:rFonts w:hint="eastAsia"/>
          <w:lang w:eastAsia="zh-CN"/>
        </w:rPr>
        <w:t>2</w:t>
      </w:r>
      <w:r w:rsidRPr="00AB5FED">
        <w:t>.2</w:t>
      </w:r>
      <w:r w:rsidRPr="00AB5FED">
        <w:tab/>
        <w:t>Private call on-network</w:t>
      </w:r>
      <w:bookmarkEnd w:id="549"/>
      <w:bookmarkEnd w:id="550"/>
      <w:bookmarkEnd w:id="551"/>
      <w:bookmarkEnd w:id="552"/>
      <w:bookmarkEnd w:id="553"/>
      <w:bookmarkEnd w:id="554"/>
      <w:bookmarkEnd w:id="555"/>
    </w:p>
    <w:p w14:paraId="70BE8FE3" w14:textId="77777777" w:rsidR="00A90238" w:rsidRDefault="00A90238" w:rsidP="00A90238">
      <w:pPr>
        <w:pStyle w:val="Heading4"/>
      </w:pPr>
      <w:bookmarkStart w:id="556" w:name="_Toc433209791"/>
      <w:bookmarkStart w:id="557" w:name="_Toc460616100"/>
      <w:bookmarkStart w:id="558" w:name="_Toc460616961"/>
      <w:bookmarkStart w:id="559" w:name="_Toc460662350"/>
      <w:bookmarkStart w:id="560" w:name="_Toc185772306"/>
      <w:r>
        <w:rPr>
          <w:rFonts w:hint="eastAsia"/>
          <w:lang w:eastAsia="zh-CN"/>
        </w:rPr>
        <w:t>7</w:t>
      </w:r>
      <w:r w:rsidRPr="00AB5FED">
        <w:t>.</w:t>
      </w:r>
      <w:r>
        <w:rPr>
          <w:rFonts w:hint="eastAsia"/>
          <w:lang w:eastAsia="zh-CN"/>
        </w:rPr>
        <w:t>2</w:t>
      </w:r>
      <w:r w:rsidRPr="00AB5FED">
        <w:t>.2.1</w:t>
      </w:r>
      <w:r w:rsidRPr="00AB5FED">
        <w:tab/>
      </w:r>
      <w:r>
        <w:t>General</w:t>
      </w:r>
      <w:bookmarkEnd w:id="560"/>
    </w:p>
    <w:p w14:paraId="59A2E4B6" w14:textId="77777777" w:rsidR="00A90238" w:rsidRPr="00864523" w:rsidRDefault="00A90238" w:rsidP="00A90238">
      <w:pPr>
        <w:tabs>
          <w:tab w:val="left" w:pos="6278"/>
        </w:tabs>
      </w:pPr>
      <w:r>
        <w:t xml:space="preserve">The private call setup in </w:t>
      </w:r>
      <w:r w:rsidRPr="00866D33">
        <w:t>automatic commencement mode</w:t>
      </w:r>
      <w:r>
        <w:t xml:space="preserve"> is described in subclause 7.2.2.3.1, </w:t>
      </w:r>
      <w:r w:rsidRPr="00AB5FED">
        <w:t>manual commencement mode</w:t>
      </w:r>
      <w:r>
        <w:t xml:space="preserve"> in subclause 7.2.2.3.2 and private call release (client or server initiated) in subclause 7.2.2.3.3</w:t>
      </w:r>
      <w:r w:rsidRPr="00AB5FED">
        <w:t>.</w:t>
      </w:r>
    </w:p>
    <w:p w14:paraId="592CEDA9" w14:textId="77777777" w:rsidR="00A90238" w:rsidRPr="00AB5FED" w:rsidRDefault="00A90238" w:rsidP="00A90238">
      <w:pPr>
        <w:pStyle w:val="Heading4"/>
      </w:pPr>
      <w:bookmarkStart w:id="561" w:name="_Toc185772307"/>
      <w:r>
        <w:rPr>
          <w:rFonts w:hint="eastAsia"/>
          <w:lang w:eastAsia="zh-CN"/>
        </w:rPr>
        <w:t>7</w:t>
      </w:r>
      <w:r w:rsidRPr="00AB5FED">
        <w:t>.</w:t>
      </w:r>
      <w:r>
        <w:rPr>
          <w:rFonts w:hint="eastAsia"/>
          <w:lang w:eastAsia="zh-CN"/>
        </w:rPr>
        <w:t>2</w:t>
      </w:r>
      <w:r w:rsidRPr="00AB5FED">
        <w:t>.2.</w:t>
      </w:r>
      <w:r>
        <w:t>2</w:t>
      </w:r>
      <w:r w:rsidRPr="00AB5FED">
        <w:tab/>
        <w:t>Information flows for private call in on-network</w:t>
      </w:r>
      <w:bookmarkEnd w:id="556"/>
      <w:bookmarkEnd w:id="557"/>
      <w:bookmarkEnd w:id="558"/>
      <w:bookmarkEnd w:id="559"/>
      <w:bookmarkEnd w:id="561"/>
    </w:p>
    <w:p w14:paraId="2BA65A8A" w14:textId="77777777" w:rsidR="00A90238" w:rsidRPr="00AB5FED" w:rsidRDefault="00A90238" w:rsidP="00A90238">
      <w:pPr>
        <w:pStyle w:val="Heading5"/>
      </w:pPr>
      <w:bookmarkStart w:id="562" w:name="_Toc460616101"/>
      <w:bookmarkStart w:id="563" w:name="_Toc460616962"/>
      <w:bookmarkStart w:id="564" w:name="_Toc465162579"/>
      <w:bookmarkStart w:id="565" w:name="_Toc433209793"/>
      <w:bookmarkStart w:id="566" w:name="_Toc460616111"/>
      <w:bookmarkStart w:id="567" w:name="_Toc460616972"/>
      <w:bookmarkStart w:id="568" w:name="_Toc460662361"/>
      <w:bookmarkStart w:id="569" w:name="_Toc185772308"/>
      <w:r>
        <w:t>7.2.2.2.1</w:t>
      </w:r>
      <w:r w:rsidRPr="00AB5FED">
        <w:tab/>
        <w:t>MC</w:t>
      </w:r>
      <w:r>
        <w:t>Video</w:t>
      </w:r>
      <w:r w:rsidRPr="00AB5FED">
        <w:t xml:space="preserve"> private call request (MC</w:t>
      </w:r>
      <w:r>
        <w:t>Video</w:t>
      </w:r>
      <w:r w:rsidRPr="00AB5FED">
        <w:rPr>
          <w:rFonts w:hint="eastAsia"/>
          <w:lang w:eastAsia="zh-CN"/>
        </w:rPr>
        <w:t xml:space="preserve"> client </w:t>
      </w:r>
      <w:r w:rsidRPr="00AB5FED">
        <w:rPr>
          <w:lang w:eastAsia="zh-CN"/>
        </w:rPr>
        <w:t>–</w:t>
      </w:r>
      <w:r w:rsidRPr="00AB5FED">
        <w:rPr>
          <w:rFonts w:hint="eastAsia"/>
          <w:lang w:eastAsia="zh-CN"/>
        </w:rPr>
        <w:t xml:space="preserve"> </w:t>
      </w:r>
      <w:r w:rsidRPr="00AB5FED">
        <w:t>MC</w:t>
      </w:r>
      <w:r>
        <w:t>Video</w:t>
      </w:r>
      <w:r w:rsidRPr="00AB5FED">
        <w:rPr>
          <w:rFonts w:hint="eastAsia"/>
          <w:lang w:eastAsia="zh-CN"/>
        </w:rPr>
        <w:t xml:space="preserve"> server</w:t>
      </w:r>
      <w:r w:rsidRPr="00AB5FED">
        <w:t>)</w:t>
      </w:r>
      <w:bookmarkEnd w:id="562"/>
      <w:bookmarkEnd w:id="563"/>
      <w:bookmarkEnd w:id="564"/>
      <w:bookmarkEnd w:id="569"/>
    </w:p>
    <w:p w14:paraId="27EC3A6C" w14:textId="77777777" w:rsidR="00A90238" w:rsidRPr="00AB5FED" w:rsidRDefault="00A90238" w:rsidP="00A90238">
      <w:r w:rsidRPr="00AB5FED">
        <w:t>Table </w:t>
      </w:r>
      <w:r>
        <w:t>7.2.2.2</w:t>
      </w:r>
      <w:r w:rsidRPr="00AB5FED">
        <w:t>.1-1 describes the information flow MC</w:t>
      </w:r>
      <w:r>
        <w:t>Video</w:t>
      </w:r>
      <w:r w:rsidRPr="00AB5FED">
        <w:t xml:space="preserve"> private call request from the MC</w:t>
      </w:r>
      <w:r>
        <w:t>Video</w:t>
      </w:r>
      <w:r w:rsidRPr="00AB5FED">
        <w:t xml:space="preserve"> client to the MC</w:t>
      </w:r>
      <w:r>
        <w:t>Video</w:t>
      </w:r>
      <w:r w:rsidRPr="00AB5FED">
        <w:t xml:space="preserve"> server.</w:t>
      </w:r>
    </w:p>
    <w:p w14:paraId="2C8A165B" w14:textId="77777777" w:rsidR="00A90238" w:rsidRPr="00AB5FED" w:rsidRDefault="00A90238" w:rsidP="00A90238">
      <w:pPr>
        <w:pStyle w:val="TH"/>
      </w:pPr>
      <w:r w:rsidRPr="00AB5FED">
        <w:lastRenderedPageBreak/>
        <w:t>Table </w:t>
      </w:r>
      <w:r>
        <w:t>7.2.2.2.1</w:t>
      </w:r>
      <w:r w:rsidRPr="00AB5FED">
        <w:t>-1: MC</w:t>
      </w:r>
      <w:r>
        <w:t>Video</w:t>
      </w:r>
      <w:r w:rsidRPr="00AB5FED">
        <w:t xml:space="preserve"> private call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0440DF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8861B9"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19C6AE"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E7DE32" w14:textId="77777777" w:rsidR="00A90238" w:rsidRPr="00AB5FED" w:rsidRDefault="00A90238" w:rsidP="004260A6">
            <w:pPr>
              <w:pStyle w:val="TAH"/>
            </w:pPr>
            <w:r w:rsidRPr="00AB5FED">
              <w:t>Description</w:t>
            </w:r>
          </w:p>
        </w:tc>
      </w:tr>
      <w:tr w:rsidR="00A90238" w:rsidRPr="00AB5FED" w14:paraId="2F8205D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8827C" w14:textId="77777777" w:rsidR="00A90238" w:rsidRPr="00AB5FED" w:rsidRDefault="00A90238" w:rsidP="004260A6">
            <w:pPr>
              <w:pStyle w:val="TAL"/>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12D35F"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43B4F6"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calling party</w:t>
            </w:r>
          </w:p>
        </w:tc>
      </w:tr>
      <w:tr w:rsidR="00A90238" w:rsidRPr="00AB5FED" w14:paraId="5A8F13C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2756C9" w14:textId="77777777" w:rsidR="00A90238" w:rsidRPr="00AB5FED" w:rsidRDefault="00A90238" w:rsidP="004260A6">
            <w:pPr>
              <w:pStyle w:val="TAL"/>
            </w:pPr>
            <w:r w:rsidRPr="00646768">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3927A6" w14:textId="77777777" w:rsidR="00A90238" w:rsidRPr="00AB5FED" w:rsidRDefault="00A90238" w:rsidP="004260A6">
            <w:pPr>
              <w:pStyle w:val="TAL"/>
            </w:pPr>
            <w:r w:rsidRPr="00646768">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B2E1D9" w14:textId="77777777" w:rsidR="00A90238" w:rsidRPr="00AB5FED" w:rsidRDefault="00A90238" w:rsidP="004260A6">
            <w:pPr>
              <w:pStyle w:val="TAL"/>
            </w:pPr>
            <w:r w:rsidRPr="00646768">
              <w:t>The functional alias of the calling party</w:t>
            </w:r>
          </w:p>
        </w:tc>
      </w:tr>
      <w:tr w:rsidR="00A90238" w:rsidRPr="00AB5FED" w14:paraId="56D3C46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F794BC" w14:textId="1EB5AE3B" w:rsidR="00A90238" w:rsidRPr="00AB5FED" w:rsidRDefault="00A90238" w:rsidP="004260A6">
            <w:pPr>
              <w:pStyle w:val="TAL"/>
            </w:pPr>
            <w:r w:rsidRPr="00AB5FED">
              <w:t>MC</w:t>
            </w:r>
            <w:r>
              <w:t>Video</w:t>
            </w:r>
            <w:r w:rsidRPr="00AB5FED">
              <w:t xml:space="preserve"> ID</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11D46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0E40AB"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called party</w:t>
            </w:r>
          </w:p>
        </w:tc>
      </w:tr>
      <w:tr w:rsidR="00A90238" w:rsidRPr="00AB5FED" w14:paraId="1CAEAB3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217237" w14:textId="77777777" w:rsidR="00A90238" w:rsidRPr="00AB5FED" w:rsidRDefault="00A90238" w:rsidP="004260A6">
            <w:pPr>
              <w:pStyle w:val="TAL"/>
            </w:pPr>
            <w:r w:rsidRPr="00A5261C">
              <w:rPr>
                <w:rFonts w:hint="eastAsia"/>
              </w:rPr>
              <w:t xml:space="preserve">Functional alias </w:t>
            </w:r>
            <w:r w:rsidRPr="00A5261C">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76B91" w14:textId="77777777" w:rsidR="00A90238" w:rsidRDefault="00A90238" w:rsidP="004260A6">
            <w:pPr>
              <w:pStyle w:val="TAL"/>
            </w:pPr>
            <w:r w:rsidRPr="00A5261C">
              <w:rPr>
                <w:rFonts w:hint="eastAsia"/>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566D5E" w14:textId="77777777" w:rsidR="00A90238" w:rsidRPr="00AB5FED" w:rsidRDefault="00A90238" w:rsidP="004260A6">
            <w:pPr>
              <w:pStyle w:val="TAL"/>
            </w:pPr>
            <w:r w:rsidRPr="00A5261C">
              <w:rPr>
                <w:rFonts w:hint="eastAsia"/>
              </w:rPr>
              <w:t>The functional alias of the called party</w:t>
            </w:r>
          </w:p>
        </w:tc>
      </w:tr>
      <w:tr w:rsidR="00A90238" w:rsidRPr="00AB5FED" w14:paraId="6F36279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BC87A" w14:textId="77777777" w:rsidR="00A90238" w:rsidRPr="00AB5FED" w:rsidRDefault="00A90238" w:rsidP="004260A6">
            <w:pPr>
              <w:pStyle w:val="TAL"/>
            </w:pPr>
            <w:r>
              <w:t>Transmit media</w:t>
            </w:r>
            <w:r w:rsidRPr="00AB5FED">
              <w:t xml:space="preserve"> request</w:t>
            </w:r>
            <w:r>
              <w:t xml:space="preserv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76EC8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DBD5B" w14:textId="77777777" w:rsidR="00A90238" w:rsidRPr="00AB5FED" w:rsidRDefault="00A90238" w:rsidP="004260A6">
            <w:pPr>
              <w:pStyle w:val="TAL"/>
            </w:pPr>
            <w:r w:rsidRPr="00AB5FED">
              <w:t xml:space="preserve">This element indicates whether </w:t>
            </w:r>
            <w:r>
              <w:t>transmission</w:t>
            </w:r>
            <w:r w:rsidRPr="00AB5FED">
              <w:t xml:space="preserve"> </w:t>
            </w:r>
            <w:r>
              <w:t xml:space="preserve">control </w:t>
            </w:r>
            <w:r w:rsidRPr="00AB5FED">
              <w:t>will be used for the private call.</w:t>
            </w:r>
          </w:p>
        </w:tc>
      </w:tr>
      <w:tr w:rsidR="00A90238" w:rsidRPr="00AB5FED" w14:paraId="7B428CD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AD741"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40A005"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47BDA1"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1E02E35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2245FC"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3B6C8"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E7CF26"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0D8EE17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D91251"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A09BB8"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2CA12"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547D3F6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6D6728" w14:textId="77777777" w:rsidR="00A90238" w:rsidRPr="00AB5FED" w:rsidRDefault="00A90238" w:rsidP="004260A6">
            <w:pPr>
              <w:pStyle w:val="TAL"/>
            </w:pPr>
            <w:r>
              <w:t>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1B2ED7"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0C89F"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push</w:t>
            </w:r>
            <w:r w:rsidRPr="00993675">
              <w:rPr>
                <w:rFonts w:hint="eastAsia"/>
                <w:lang w:eastAsia="zh-CN"/>
              </w:rPr>
              <w:t xml:space="preserve"> call</w:t>
            </w:r>
          </w:p>
        </w:tc>
      </w:tr>
      <w:tr w:rsidR="00A90238" w:rsidRPr="00AB5FED" w14:paraId="4E5F223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6ECE5" w14:textId="77777777" w:rsidR="00A90238" w:rsidRDefault="00A90238" w:rsidP="004260A6">
            <w:pPr>
              <w:pStyle w:val="TAL"/>
            </w:pPr>
            <w:r>
              <w:t>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B0528" w14:textId="77777777" w:rsidR="00A90238"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17B96" w14:textId="77777777" w:rsidR="00A90238" w:rsidRPr="00993675" w:rsidRDefault="00A90238" w:rsidP="004260A6">
            <w:pPr>
              <w:pStyle w:val="TAL"/>
              <w:rPr>
                <w:lang w:eastAsia="zh-CN"/>
              </w:rPr>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pull</w:t>
            </w:r>
            <w:r w:rsidRPr="00993675">
              <w:rPr>
                <w:rFonts w:hint="eastAsia"/>
                <w:lang w:eastAsia="zh-CN"/>
              </w:rPr>
              <w:t xml:space="preserve"> call</w:t>
            </w:r>
          </w:p>
        </w:tc>
      </w:tr>
      <w:tr w:rsidR="00A90238" w:rsidRPr="00AB5FED" w14:paraId="0E37D61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AFF045" w14:textId="77777777" w:rsidR="00A90238" w:rsidRDefault="00A90238" w:rsidP="004260A6">
            <w:pPr>
              <w:pStyle w:val="TAL"/>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A15691" w14:textId="77777777" w:rsidR="00A90238"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2C7CD" w14:textId="77777777" w:rsidR="00A90238" w:rsidRPr="00993675" w:rsidRDefault="00A90238" w:rsidP="004260A6">
            <w:pPr>
              <w:pStyle w:val="TAL"/>
              <w:rPr>
                <w:lang w:eastAsia="zh-CN"/>
              </w:rPr>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A90238" w:rsidRPr="00AB5FED" w14:paraId="125DAB30"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1E2427" w14:textId="77777777" w:rsidR="00A90238" w:rsidRPr="00DC0BA2" w:rsidRDefault="00A90238" w:rsidP="004260A6">
            <w:pPr>
              <w:pStyle w:val="TAN"/>
              <w:rPr>
                <w:rFonts w:cs="Arial"/>
                <w:kern w:val="2"/>
                <w:szCs w:val="18"/>
              </w:rPr>
            </w:pPr>
            <w:r w:rsidRPr="0082076C">
              <w:t>NOTE:</w:t>
            </w:r>
            <w:r w:rsidRPr="0082076C">
              <w:tab/>
            </w:r>
            <w:r>
              <w:t>E</w:t>
            </w:r>
            <w:r w:rsidRPr="00FE0A2E">
              <w:t>ither an MC</w:t>
            </w:r>
            <w:r>
              <w:t>Video</w:t>
            </w:r>
            <w:r w:rsidRPr="00FE0A2E">
              <w:t xml:space="preserve"> ID or a functional alias shall be present, but not both</w:t>
            </w:r>
            <w:r w:rsidRPr="0082076C">
              <w:t>.</w:t>
            </w:r>
          </w:p>
        </w:tc>
      </w:tr>
    </w:tbl>
    <w:p w14:paraId="2E7CFAB3" w14:textId="77777777" w:rsidR="00A90238" w:rsidRPr="00AB5FED" w:rsidRDefault="00A90238" w:rsidP="00A90238"/>
    <w:p w14:paraId="0BAA6997" w14:textId="77777777" w:rsidR="00A90238" w:rsidRPr="00AB5FED" w:rsidRDefault="00A90238" w:rsidP="00A90238">
      <w:pPr>
        <w:pStyle w:val="Heading5"/>
      </w:pPr>
      <w:bookmarkStart w:id="570" w:name="_Toc460616103"/>
      <w:bookmarkStart w:id="571" w:name="_Toc460616964"/>
      <w:bookmarkStart w:id="572" w:name="_Toc465162581"/>
      <w:bookmarkStart w:id="573" w:name="_Toc185772309"/>
      <w:r>
        <w:t>7.2.2.2.2</w:t>
      </w:r>
      <w:r w:rsidRPr="00AB5FED">
        <w:tab/>
      </w:r>
      <w:r>
        <w:t>MCVideo</w:t>
      </w:r>
      <w:r w:rsidRPr="00AB5FED">
        <w:t xml:space="preserve"> private call request</w:t>
      </w:r>
      <w:bookmarkEnd w:id="570"/>
      <w:bookmarkEnd w:id="571"/>
      <w:bookmarkEnd w:id="572"/>
      <w:bookmarkEnd w:id="573"/>
    </w:p>
    <w:p w14:paraId="23A1810D" w14:textId="77777777" w:rsidR="00A90238" w:rsidRPr="00AB5FED" w:rsidRDefault="00A90238" w:rsidP="00A90238">
      <w:r w:rsidRPr="00AB5FED">
        <w:t>Table </w:t>
      </w:r>
      <w:r>
        <w:t>7.2.2.2.2-1</w:t>
      </w:r>
      <w:r w:rsidRPr="00AB5FED">
        <w:t xml:space="preserve"> describes the information flow </w:t>
      </w:r>
      <w:r>
        <w:t>MCVideo</w:t>
      </w:r>
      <w:r w:rsidRPr="00AB5FED">
        <w:t xml:space="preserve"> private call request from the </w:t>
      </w:r>
      <w:r>
        <w:t>MCVideo server to the MCVideo server and from the MCVideo</w:t>
      </w:r>
      <w:r w:rsidRPr="00AB5FED">
        <w:t xml:space="preserve"> server to the </w:t>
      </w:r>
      <w:r>
        <w:t>MCVideo</w:t>
      </w:r>
      <w:r w:rsidRPr="00AB5FED">
        <w:t xml:space="preserve"> client.</w:t>
      </w:r>
    </w:p>
    <w:p w14:paraId="05E0963C" w14:textId="77777777" w:rsidR="00A90238" w:rsidRPr="00AB5FED" w:rsidRDefault="00A90238" w:rsidP="00A90238">
      <w:pPr>
        <w:pStyle w:val="TH"/>
      </w:pPr>
      <w:r w:rsidRPr="00AB5FED">
        <w:lastRenderedPageBreak/>
        <w:t>Table </w:t>
      </w:r>
      <w:r>
        <w:t>7.2.2.2.2-1</w:t>
      </w:r>
      <w:r w:rsidRPr="00AB5FED">
        <w:t xml:space="preserve">: </w:t>
      </w:r>
      <w:r>
        <w:t>MCVideo</w:t>
      </w:r>
      <w:r w:rsidRPr="00AB5FED">
        <w:t xml:space="preserve"> private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CDEA03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F02C5A"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E24724"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D0371A" w14:textId="77777777" w:rsidR="00A90238" w:rsidRPr="00AB5FED" w:rsidRDefault="00A90238" w:rsidP="004260A6">
            <w:pPr>
              <w:pStyle w:val="TAH"/>
            </w:pPr>
            <w:r w:rsidRPr="00AB5FED">
              <w:t>Description</w:t>
            </w:r>
          </w:p>
        </w:tc>
      </w:tr>
      <w:tr w:rsidR="00A90238" w:rsidRPr="00AB5FED" w14:paraId="1218FEE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50133"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FBC33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7DE076"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 calling party</w:t>
            </w:r>
          </w:p>
        </w:tc>
      </w:tr>
      <w:tr w:rsidR="00A90238" w:rsidRPr="00AB5FED" w14:paraId="7F6422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71325" w14:textId="77777777" w:rsidR="00A90238"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A653A0"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2EB28" w14:textId="77777777" w:rsidR="00A90238" w:rsidRPr="00AB5FED" w:rsidRDefault="00A90238" w:rsidP="004260A6">
            <w:pPr>
              <w:pStyle w:val="TAL"/>
            </w:pPr>
            <w:r>
              <w:t>The functional alias of the calling party</w:t>
            </w:r>
          </w:p>
        </w:tc>
      </w:tr>
      <w:tr w:rsidR="00A90238" w:rsidRPr="00AB5FED" w14:paraId="2DF15E3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3ACE1"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BFFC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70D03C"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 called party</w:t>
            </w:r>
          </w:p>
        </w:tc>
      </w:tr>
      <w:tr w:rsidR="00A90238" w:rsidRPr="00AB5FED" w14:paraId="0DD27F4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B77A2F" w14:textId="77777777" w:rsidR="00A90238" w:rsidRPr="00AB5FED" w:rsidRDefault="00A90238" w:rsidP="004260A6">
            <w:pPr>
              <w:pStyle w:val="TAL"/>
            </w:pPr>
            <w:r>
              <w:t>Transmit media</w:t>
            </w:r>
            <w:r w:rsidRPr="00AB5FED">
              <w:t xml:space="preserve"> request</w:t>
            </w:r>
            <w:r>
              <w:t xml:space="preserv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724A1"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A5203C" w14:textId="77777777" w:rsidR="00A90238" w:rsidRPr="00AB5FED" w:rsidRDefault="00A90238" w:rsidP="004260A6">
            <w:pPr>
              <w:pStyle w:val="TAL"/>
            </w:pPr>
            <w:r w:rsidRPr="00AB5FED">
              <w:t xml:space="preserve">This element indicates whether </w:t>
            </w:r>
            <w:r>
              <w:t>transmission</w:t>
            </w:r>
            <w:r w:rsidRPr="00AB5FED">
              <w:t xml:space="preserve"> </w:t>
            </w:r>
            <w:r>
              <w:t xml:space="preserve">control </w:t>
            </w:r>
            <w:r w:rsidRPr="00AB5FED">
              <w:t>will be used for the private call.</w:t>
            </w:r>
          </w:p>
        </w:tc>
      </w:tr>
      <w:tr w:rsidR="00A90238" w:rsidRPr="00AB5FED" w14:paraId="49405F8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69ACB2"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303B3"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1DE78"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4B49C8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ED31B"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58AB2"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76D157"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5B57207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8C8591" w14:textId="6B761A12"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D0CA0"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0A471E"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2C5482C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846106" w14:textId="77777777" w:rsidR="00A90238" w:rsidRPr="00AB5FED" w:rsidRDefault="00A90238" w:rsidP="004260A6">
            <w:pPr>
              <w:pStyle w:val="TAL"/>
            </w:pPr>
            <w:r>
              <w:t>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8AF214"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75CD5E"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push</w:t>
            </w:r>
            <w:r w:rsidRPr="00993675">
              <w:rPr>
                <w:rFonts w:hint="eastAsia"/>
                <w:lang w:eastAsia="zh-CN"/>
              </w:rPr>
              <w:t xml:space="preserve"> call</w:t>
            </w:r>
          </w:p>
        </w:tc>
      </w:tr>
      <w:tr w:rsidR="00A90238" w:rsidRPr="00AB5FED" w14:paraId="0909876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29572B" w14:textId="77777777" w:rsidR="00A90238" w:rsidRPr="00AB5FED" w:rsidRDefault="00A90238" w:rsidP="004260A6">
            <w:pPr>
              <w:pStyle w:val="TAL"/>
            </w:pPr>
            <w:r>
              <w:t>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1EEC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2202F"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pull</w:t>
            </w:r>
            <w:r w:rsidRPr="00993675">
              <w:rPr>
                <w:rFonts w:hint="eastAsia"/>
                <w:lang w:eastAsia="zh-CN"/>
              </w:rPr>
              <w:t xml:space="preserve"> call</w:t>
            </w:r>
          </w:p>
        </w:tc>
      </w:tr>
      <w:tr w:rsidR="00A90238" w:rsidRPr="00AB5FED" w14:paraId="691850FD"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9BB269" w14:textId="77777777" w:rsidR="00A90238" w:rsidRPr="00AB5FED" w:rsidRDefault="00A90238" w:rsidP="004260A6">
            <w:pPr>
              <w:pStyle w:val="TAN"/>
            </w:pPr>
            <w:r w:rsidRPr="009C6927">
              <w:t>NOTE:</w:t>
            </w:r>
            <w:r w:rsidRPr="009C6927">
              <w:tab/>
            </w:r>
            <w:r>
              <w:rPr>
                <w:lang w:val="en-US"/>
              </w:rPr>
              <w:t>This element shall not be included when the request is sent from the MCVideo server to the MCVideo client.</w:t>
            </w:r>
          </w:p>
        </w:tc>
      </w:tr>
    </w:tbl>
    <w:p w14:paraId="64E7FADC" w14:textId="77777777" w:rsidR="00A90238" w:rsidRPr="00AB5FED" w:rsidRDefault="00A90238" w:rsidP="00A90238"/>
    <w:p w14:paraId="328FBAEA" w14:textId="77777777" w:rsidR="00A90238" w:rsidRPr="00AB5FED" w:rsidRDefault="00A90238" w:rsidP="00A90238">
      <w:pPr>
        <w:pStyle w:val="Heading5"/>
      </w:pPr>
      <w:bookmarkStart w:id="574" w:name="_Toc460616104"/>
      <w:bookmarkStart w:id="575" w:name="_Toc460616965"/>
      <w:bookmarkStart w:id="576" w:name="_Toc465162582"/>
      <w:bookmarkStart w:id="577" w:name="_Toc185772310"/>
      <w:r>
        <w:t>7.2.2.2.3</w:t>
      </w:r>
      <w:r w:rsidRPr="00AB5FED">
        <w:tab/>
      </w:r>
      <w:r>
        <w:t>MCVideo</w:t>
      </w:r>
      <w:r w:rsidRPr="00AB5FED">
        <w:t xml:space="preserve"> private call response (</w:t>
      </w:r>
      <w:r>
        <w:t>MCVideo</w:t>
      </w:r>
      <w:r w:rsidRPr="00AB5FED">
        <w:t xml:space="preserve"> </w:t>
      </w:r>
      <w:r w:rsidRPr="00AB5FED">
        <w:rPr>
          <w:rFonts w:hint="eastAsia"/>
          <w:lang w:eastAsia="zh-CN"/>
        </w:rPr>
        <w:t xml:space="preserve">client </w:t>
      </w:r>
      <w:r w:rsidRPr="00AB5FED">
        <w:rPr>
          <w:lang w:eastAsia="zh-CN"/>
        </w:rPr>
        <w:t>–</w:t>
      </w:r>
      <w:r w:rsidRPr="00AB5FED">
        <w:rPr>
          <w:rFonts w:hint="eastAsia"/>
          <w:lang w:eastAsia="zh-CN"/>
        </w:rPr>
        <w:t xml:space="preserve"> </w:t>
      </w:r>
      <w:r>
        <w:t>MCVideo</w:t>
      </w:r>
      <w:r w:rsidRPr="00AB5FED">
        <w:t xml:space="preserve"> </w:t>
      </w:r>
      <w:r w:rsidRPr="00AB5FED">
        <w:rPr>
          <w:rFonts w:hint="eastAsia"/>
          <w:lang w:eastAsia="zh-CN"/>
        </w:rPr>
        <w:t>server</w:t>
      </w:r>
      <w:r w:rsidRPr="00AB5FED">
        <w:t>)</w:t>
      </w:r>
      <w:bookmarkEnd w:id="574"/>
      <w:bookmarkEnd w:id="575"/>
      <w:bookmarkEnd w:id="576"/>
      <w:bookmarkEnd w:id="577"/>
    </w:p>
    <w:p w14:paraId="4F02798D" w14:textId="77777777" w:rsidR="00A90238" w:rsidRPr="00AB5FED" w:rsidRDefault="00A90238" w:rsidP="00A90238">
      <w:r w:rsidRPr="00AB5FED">
        <w:t>Table </w:t>
      </w:r>
      <w:r>
        <w:t>7.2.2.2.3</w:t>
      </w:r>
      <w:r w:rsidRPr="00AB5FED">
        <w:t xml:space="preserve">-1 describes the information flow </w:t>
      </w:r>
      <w:r>
        <w:t>MCVideo</w:t>
      </w:r>
      <w:r w:rsidRPr="00AB5FED">
        <w:t xml:space="preserve"> private call response from the </w:t>
      </w:r>
      <w:r>
        <w:t>MCVideo</w:t>
      </w:r>
      <w:r w:rsidRPr="00AB5FED">
        <w:t xml:space="preserve"> client to the </w:t>
      </w:r>
      <w:r>
        <w:t>MCVideo</w:t>
      </w:r>
      <w:r w:rsidRPr="00AB5FED">
        <w:t xml:space="preserve"> server.</w:t>
      </w:r>
    </w:p>
    <w:p w14:paraId="2CFDE832" w14:textId="77777777" w:rsidR="00A90238" w:rsidRPr="00AB5FED" w:rsidRDefault="00A90238" w:rsidP="00A90238">
      <w:pPr>
        <w:pStyle w:val="TH"/>
      </w:pPr>
      <w:r w:rsidRPr="00AB5FED">
        <w:t>Table </w:t>
      </w:r>
      <w:r>
        <w:t>7.2.2.2.3</w:t>
      </w:r>
      <w:r w:rsidRPr="00AB5FED">
        <w:t xml:space="preserve">-1: </w:t>
      </w:r>
      <w:r>
        <w:t>MCVideo</w:t>
      </w:r>
      <w:r w:rsidRPr="00AB5FED">
        <w:t xml:space="preserve"> private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943660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19511"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806AEA"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92869F" w14:textId="77777777" w:rsidR="00A90238" w:rsidRPr="00AB5FED" w:rsidRDefault="00A90238" w:rsidP="004260A6">
            <w:pPr>
              <w:pStyle w:val="TAH"/>
            </w:pPr>
            <w:r w:rsidRPr="00AB5FED">
              <w:t>Description</w:t>
            </w:r>
          </w:p>
        </w:tc>
      </w:tr>
      <w:tr w:rsidR="00A90238" w:rsidRPr="00AB5FED" w14:paraId="63C1FDB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D82A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79A99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6BE1CB"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1FAC162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F2E9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A6FC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E1B5A"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3DCC9BE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DB84F4"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885ED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BC5B6"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3A36F30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85BD04"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B122F6"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70F69" w14:textId="77777777" w:rsidR="00A90238" w:rsidRPr="00AB5FED" w:rsidRDefault="00A90238" w:rsidP="004260A6">
            <w:pPr>
              <w:pStyle w:val="TAL"/>
            </w:pPr>
            <w:r w:rsidRPr="00AB5FED">
              <w:t>An indication of the commencement mode to be used.</w:t>
            </w:r>
          </w:p>
        </w:tc>
      </w:tr>
      <w:tr w:rsidR="00A90238" w:rsidRPr="00AB5FED" w14:paraId="7349895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16431C" w14:textId="10B87537"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1974C6"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A17D1C"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2EABBBAD"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25C2B6" w14:textId="77777777" w:rsidR="00A90238" w:rsidRPr="00AB5FED" w:rsidRDefault="00A90238" w:rsidP="004260A6">
            <w:pPr>
              <w:pStyle w:val="TAN"/>
            </w:pPr>
            <w:r w:rsidRPr="009C6927">
              <w:t>NOTE:</w:t>
            </w:r>
            <w:r w:rsidRPr="009C6927">
              <w:tab/>
            </w:r>
            <w:r>
              <w:rPr>
                <w:lang w:val="en-US"/>
              </w:rPr>
              <w:t>This element shall be included when the response is associated to a request including a pull indication.</w:t>
            </w:r>
          </w:p>
        </w:tc>
      </w:tr>
    </w:tbl>
    <w:p w14:paraId="0D4BA37C" w14:textId="77777777" w:rsidR="00A90238" w:rsidRPr="00AB5FED" w:rsidRDefault="00A90238" w:rsidP="00A90238"/>
    <w:p w14:paraId="29CB720A" w14:textId="77777777" w:rsidR="00A90238" w:rsidRPr="00AB5FED" w:rsidRDefault="00A90238" w:rsidP="00A90238">
      <w:pPr>
        <w:pStyle w:val="Heading5"/>
      </w:pPr>
      <w:bookmarkStart w:id="578" w:name="_Toc460616105"/>
      <w:bookmarkStart w:id="579" w:name="_Toc460616966"/>
      <w:bookmarkStart w:id="580" w:name="_Toc465162583"/>
      <w:bookmarkStart w:id="581" w:name="_Toc185772311"/>
      <w:r>
        <w:t>7.2.2.2.4</w:t>
      </w:r>
      <w:r w:rsidRPr="00AB5FED">
        <w:tab/>
      </w:r>
      <w:r>
        <w:t>MCVideo</w:t>
      </w:r>
      <w:r w:rsidRPr="00AB5FED">
        <w:t xml:space="preserve"> private call response</w:t>
      </w:r>
      <w:bookmarkEnd w:id="578"/>
      <w:bookmarkEnd w:id="579"/>
      <w:bookmarkEnd w:id="580"/>
      <w:bookmarkEnd w:id="581"/>
    </w:p>
    <w:p w14:paraId="7CE2A0A0" w14:textId="77777777" w:rsidR="00A90238" w:rsidRPr="00AB5FED" w:rsidRDefault="00A90238" w:rsidP="00A90238">
      <w:r w:rsidRPr="00AB5FED">
        <w:t>Table </w:t>
      </w:r>
      <w:r>
        <w:t>7.2.2.2.4</w:t>
      </w:r>
      <w:r w:rsidRPr="00AB5FED">
        <w:t>-</w:t>
      </w:r>
      <w:r w:rsidRPr="00AB5FED">
        <w:rPr>
          <w:rFonts w:hint="eastAsia"/>
          <w:lang w:eastAsia="zh-CN"/>
        </w:rPr>
        <w:t>1</w:t>
      </w:r>
      <w:r w:rsidRPr="00AB5FED">
        <w:t xml:space="preserve"> describes the information flow MC</w:t>
      </w:r>
      <w:r>
        <w:t>Video</w:t>
      </w:r>
      <w:r w:rsidRPr="00AB5FED">
        <w:t xml:space="preserve"> private call response from the </w:t>
      </w:r>
      <w:r w:rsidRPr="00A15709">
        <w:t xml:space="preserve">MCVideo server to the MCVideo server and from the </w:t>
      </w:r>
      <w:r>
        <w:t>MCVideo</w:t>
      </w:r>
      <w:r w:rsidRPr="00AB5FED">
        <w:t xml:space="preserve"> server to the </w:t>
      </w:r>
      <w:r>
        <w:t>MCVideo</w:t>
      </w:r>
      <w:r w:rsidRPr="00AB5FED">
        <w:t xml:space="preserve"> client.</w:t>
      </w:r>
    </w:p>
    <w:p w14:paraId="1D3926C5" w14:textId="77777777" w:rsidR="00A90238" w:rsidRPr="00AB5FED" w:rsidRDefault="00A90238" w:rsidP="00A90238">
      <w:pPr>
        <w:pStyle w:val="TH"/>
      </w:pPr>
      <w:r w:rsidRPr="00AB5FED">
        <w:lastRenderedPageBreak/>
        <w:t>Table </w:t>
      </w:r>
      <w:r>
        <w:t>7.2.2.2.4</w:t>
      </w:r>
      <w:r w:rsidRPr="00AB5FED">
        <w:t xml:space="preserve">-1: </w:t>
      </w:r>
      <w:r>
        <w:t>MCVideo</w:t>
      </w:r>
      <w:r w:rsidRPr="00AB5FED">
        <w:t xml:space="preserve"> private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9A290B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9104CC"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1C68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DACACB" w14:textId="77777777" w:rsidR="00A90238" w:rsidRPr="00AB5FED" w:rsidRDefault="00A90238" w:rsidP="004260A6">
            <w:pPr>
              <w:pStyle w:val="TAH"/>
            </w:pPr>
            <w:r w:rsidRPr="00AB5FED">
              <w:t>Description</w:t>
            </w:r>
          </w:p>
        </w:tc>
      </w:tr>
      <w:tr w:rsidR="00A90238" w:rsidRPr="00AB5FED" w14:paraId="67ABE29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73E9D"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49B6FF"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E23B0"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3134F16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18C68"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1456C9"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52312B"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05EE71C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E9BEB" w14:textId="77777777" w:rsidR="00A90238" w:rsidRPr="00AB5FED" w:rsidRDefault="00A90238" w:rsidP="004260A6">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05E7D"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45AC44" w14:textId="77777777" w:rsidR="00A90238" w:rsidRPr="00AB5FED" w:rsidRDefault="00A90238" w:rsidP="004260A6">
            <w:pPr>
              <w:pStyle w:val="TAL"/>
            </w:pPr>
            <w:r w:rsidRPr="00AB5FED">
              <w:t>An indication whether the user has positively accepted the call.</w:t>
            </w:r>
          </w:p>
        </w:tc>
      </w:tr>
      <w:tr w:rsidR="00A90238" w:rsidRPr="00AB5FED" w14:paraId="630909F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017FE"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F53B4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0AC27"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296103D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0329A" w14:textId="0CBD69E2" w:rsidR="00A90238" w:rsidRPr="00AB5FED" w:rsidRDefault="00A90238" w:rsidP="004260A6">
            <w:pPr>
              <w:pStyle w:val="TAL"/>
              <w:rPr>
                <w:lang w:eastAsia="zh-CN"/>
              </w:rPr>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32310A"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90001C"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0A271C27"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DD4EDD" w14:textId="77777777" w:rsidR="00A90238" w:rsidRPr="00AB5FED" w:rsidRDefault="00A90238" w:rsidP="004260A6">
            <w:pPr>
              <w:pStyle w:val="TAN"/>
            </w:pPr>
            <w:r w:rsidRPr="009C6927">
              <w:t>NOTE:</w:t>
            </w:r>
            <w:r w:rsidRPr="009C6927">
              <w:tab/>
            </w:r>
            <w:r>
              <w:rPr>
                <w:lang w:val="en-US"/>
              </w:rPr>
              <w:t>This element shall not be included when the request is sent from the MCVideo server to the MCVideo client.</w:t>
            </w:r>
          </w:p>
        </w:tc>
      </w:tr>
    </w:tbl>
    <w:p w14:paraId="196FA98F" w14:textId="77777777" w:rsidR="00A90238" w:rsidRPr="00AB5FED" w:rsidRDefault="00A90238" w:rsidP="00A90238">
      <w:bookmarkStart w:id="582" w:name="_Toc436920281"/>
    </w:p>
    <w:p w14:paraId="6BC89EED" w14:textId="77777777" w:rsidR="00A90238" w:rsidRPr="00AB5FED" w:rsidRDefault="00A90238" w:rsidP="00A90238">
      <w:pPr>
        <w:pStyle w:val="Heading5"/>
      </w:pPr>
      <w:bookmarkStart w:id="583" w:name="_Toc460616106"/>
      <w:bookmarkStart w:id="584" w:name="_Toc460616967"/>
      <w:bookmarkStart w:id="585" w:name="_Toc465162584"/>
      <w:bookmarkStart w:id="586" w:name="_Toc185772312"/>
      <w:r>
        <w:t>7.2.2.2.5</w:t>
      </w:r>
      <w:r w:rsidRPr="00AB5FED">
        <w:tab/>
      </w:r>
      <w:r>
        <w:t>MCVideo</w:t>
      </w:r>
      <w:r w:rsidRPr="00AB5FED">
        <w:t xml:space="preserve"> call end request</w:t>
      </w:r>
      <w:bookmarkEnd w:id="583"/>
      <w:bookmarkEnd w:id="584"/>
      <w:bookmarkEnd w:id="585"/>
      <w:bookmarkEnd w:id="586"/>
      <w:r w:rsidRPr="00AB5FED">
        <w:t xml:space="preserve"> </w:t>
      </w:r>
    </w:p>
    <w:p w14:paraId="0A85CAFC" w14:textId="77777777" w:rsidR="00A90238" w:rsidRPr="00AB5FED" w:rsidRDefault="00A90238" w:rsidP="00A90238">
      <w:r w:rsidRPr="00AB5FED">
        <w:t>Table </w:t>
      </w:r>
      <w:r>
        <w:t>7.2.2.2.5</w:t>
      </w:r>
      <w:r w:rsidRPr="00AB5FED">
        <w:rPr>
          <w:rFonts w:hint="eastAsia"/>
          <w:lang w:eastAsia="zh-CN"/>
        </w:rPr>
        <w:t>-1</w:t>
      </w:r>
      <w:r w:rsidRPr="00AB5FED">
        <w:t xml:space="preserve"> describes the information flow </w:t>
      </w:r>
      <w:r>
        <w:t>MCVideo</w:t>
      </w:r>
      <w:r w:rsidRPr="00AB5FED">
        <w:t xml:space="preserve"> call end request from the </w:t>
      </w:r>
      <w:r>
        <w:t>MCVideo</w:t>
      </w:r>
      <w:r w:rsidRPr="00AB5FED">
        <w:t xml:space="preserve"> client to the </w:t>
      </w:r>
      <w:r>
        <w:t>MCVideo</w:t>
      </w:r>
      <w:r w:rsidRPr="00AB5FED">
        <w:t xml:space="preserve"> server</w:t>
      </w:r>
      <w:r>
        <w:t xml:space="preserve">, from the </w:t>
      </w:r>
      <w:r w:rsidRPr="00A15709">
        <w:t>MCVideo server to the MCVideo</w:t>
      </w:r>
      <w:r>
        <w:t xml:space="preserve"> server</w:t>
      </w:r>
      <w:r w:rsidRPr="00AB5FED">
        <w:t xml:space="preserve"> and </w:t>
      </w:r>
      <w:r>
        <w:t xml:space="preserve">from </w:t>
      </w:r>
      <w:r w:rsidRPr="00AB5FED">
        <w:t xml:space="preserve">the </w:t>
      </w:r>
      <w:r>
        <w:t>MCVideo</w:t>
      </w:r>
      <w:r w:rsidRPr="00AB5FED">
        <w:t xml:space="preserve"> server to the </w:t>
      </w:r>
      <w:r>
        <w:t>MCVideo</w:t>
      </w:r>
      <w:r w:rsidRPr="00AB5FED">
        <w:t xml:space="preserve"> client.</w:t>
      </w:r>
    </w:p>
    <w:p w14:paraId="49C8D3C7" w14:textId="77777777" w:rsidR="00A90238" w:rsidRPr="00AB5FED" w:rsidRDefault="00A90238" w:rsidP="00A90238">
      <w:pPr>
        <w:pStyle w:val="TH"/>
      </w:pPr>
      <w:r w:rsidRPr="00AB5FED">
        <w:t>Table </w:t>
      </w:r>
      <w:r>
        <w:t>7.2.2.2.5</w:t>
      </w:r>
      <w:r w:rsidRPr="00AB5FED">
        <w:rPr>
          <w:rFonts w:hint="eastAsia"/>
          <w:lang w:eastAsia="zh-CN"/>
        </w:rPr>
        <w:t>-1</w:t>
      </w:r>
      <w:r w:rsidRPr="00AB5FED">
        <w:t xml:space="preserve">: </w:t>
      </w:r>
      <w:r>
        <w:t>MCVideo</w:t>
      </w:r>
      <w:r w:rsidRPr="00AB5FED">
        <w:t xml:space="preserve"> call end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06402E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7155E8"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96C3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A3A85" w14:textId="77777777" w:rsidR="00A90238" w:rsidRPr="00AB5FED" w:rsidRDefault="00A90238" w:rsidP="004260A6">
            <w:pPr>
              <w:pStyle w:val="TAH"/>
            </w:pPr>
            <w:r w:rsidRPr="00AB5FED">
              <w:t>Description</w:t>
            </w:r>
          </w:p>
        </w:tc>
      </w:tr>
      <w:tr w:rsidR="00A90238" w:rsidRPr="00AB5FED" w14:paraId="60B57A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D0BBEC"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642A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F89694"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3D48B69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215083"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1A6D1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D7A102"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116891" w:rsidRPr="00AB5FED" w14:paraId="091B402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731479" w14:textId="7E44340C" w:rsidR="00116891" w:rsidRDefault="00116891" w:rsidP="00116891">
            <w:pPr>
              <w:pStyle w:val="TAL"/>
            </w:pPr>
            <w:r w:rsidRPr="00137C0A">
              <w:t>MCVideo call end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E51ED5" w14:textId="198DAF37" w:rsidR="00116891" w:rsidRPr="00AB5FED" w:rsidRDefault="00116891" w:rsidP="00116891">
            <w:pPr>
              <w:pStyle w:val="TAL"/>
            </w:pPr>
            <w:r w:rsidRPr="00137C0A">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C7FAF" w14:textId="6B879863" w:rsidR="00116891" w:rsidRPr="00AB5FED" w:rsidRDefault="00116891" w:rsidP="00116891">
            <w:pPr>
              <w:pStyle w:val="TAL"/>
            </w:pPr>
            <w:r w:rsidRPr="00137C0A">
              <w:t>Indicate that the reason to end the call, e.g., due to migration, or due to user request.</w:t>
            </w:r>
          </w:p>
        </w:tc>
      </w:tr>
      <w:bookmarkEnd w:id="582"/>
    </w:tbl>
    <w:p w14:paraId="2991E293" w14:textId="77777777" w:rsidR="00A90238" w:rsidRDefault="00A90238" w:rsidP="00A90238"/>
    <w:p w14:paraId="5CADF6D2" w14:textId="77777777" w:rsidR="00A90238" w:rsidRPr="00AB5FED" w:rsidRDefault="00A90238" w:rsidP="00A90238">
      <w:pPr>
        <w:pStyle w:val="Heading5"/>
      </w:pPr>
      <w:bookmarkStart w:id="587" w:name="_Toc460616107"/>
      <w:bookmarkStart w:id="588" w:name="_Toc460616968"/>
      <w:bookmarkStart w:id="589" w:name="_Toc477419406"/>
      <w:bookmarkStart w:id="590" w:name="_Toc185772313"/>
      <w:r>
        <w:t>7.2.2.2.6</w:t>
      </w:r>
      <w:r w:rsidRPr="00AB5FED">
        <w:tab/>
        <w:t>MC</w:t>
      </w:r>
      <w:r>
        <w:t>Video</w:t>
      </w:r>
      <w:r w:rsidRPr="00AB5FED">
        <w:t xml:space="preserve"> emergency private call request (MC</w:t>
      </w:r>
      <w:r>
        <w:t>Video</w:t>
      </w:r>
      <w:r w:rsidRPr="00AB5FED">
        <w:t xml:space="preserve"> client to MC</w:t>
      </w:r>
      <w:r>
        <w:t>Video</w:t>
      </w:r>
      <w:r w:rsidRPr="00AB5FED">
        <w:t xml:space="preserve"> server)</w:t>
      </w:r>
      <w:bookmarkEnd w:id="587"/>
      <w:bookmarkEnd w:id="588"/>
      <w:bookmarkEnd w:id="589"/>
      <w:bookmarkEnd w:id="590"/>
    </w:p>
    <w:p w14:paraId="18E2B2D4" w14:textId="77777777" w:rsidR="00A90238" w:rsidRPr="00AB5FED" w:rsidRDefault="00A90238" w:rsidP="00A90238">
      <w:r w:rsidRPr="00AB5FED">
        <w:t>Table </w:t>
      </w:r>
      <w:r>
        <w:t>7.2.2.2.6</w:t>
      </w:r>
      <w:r w:rsidRPr="00AB5FED">
        <w:t>-1 describes the information flow MC</w:t>
      </w:r>
      <w:r>
        <w:t>Video</w:t>
      </w:r>
      <w:r w:rsidRPr="00AB5FED">
        <w:t xml:space="preserve"> emergency private call request from the MC</w:t>
      </w:r>
      <w:r>
        <w:t>Video</w:t>
      </w:r>
      <w:r w:rsidRPr="00AB5FED">
        <w:t xml:space="preserve"> client to the MC</w:t>
      </w:r>
      <w:r>
        <w:t>Video</w:t>
      </w:r>
      <w:r w:rsidRPr="00AB5FED">
        <w:t xml:space="preserve"> server.</w:t>
      </w:r>
    </w:p>
    <w:p w14:paraId="4BF32F01" w14:textId="77777777" w:rsidR="00A90238" w:rsidRPr="00AB5FED" w:rsidRDefault="00A90238" w:rsidP="00A90238">
      <w:pPr>
        <w:pStyle w:val="TH"/>
      </w:pPr>
      <w:r w:rsidRPr="00AB5FED">
        <w:t>Table </w:t>
      </w:r>
      <w:r>
        <w:t>7.2.2.2.6</w:t>
      </w:r>
      <w:r w:rsidRPr="00AB5FED">
        <w:t xml:space="preserve">-1: </w:t>
      </w:r>
      <w:r>
        <w:t>MCVideo</w:t>
      </w:r>
      <w:r w:rsidRPr="00AB5FED">
        <w:t xml:space="preserve"> emergency private call request (</w:t>
      </w:r>
      <w:r>
        <w:t>MCVideo</w:t>
      </w:r>
      <w:r w:rsidRPr="00AB5FED">
        <w:t xml:space="preserve"> client to </w:t>
      </w:r>
      <w:r>
        <w:t>MCVideo</w:t>
      </w:r>
      <w:r w:rsidRPr="00AB5FED">
        <w:t xml:space="preserve">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660A830" w14:textId="77777777" w:rsidTr="004260A6">
        <w:trPr>
          <w:jc w:val="center"/>
        </w:trPr>
        <w:tc>
          <w:tcPr>
            <w:tcW w:w="2405" w:type="dxa"/>
            <w:tcMar>
              <w:top w:w="0" w:type="dxa"/>
              <w:left w:w="108" w:type="dxa"/>
              <w:bottom w:w="0" w:type="dxa"/>
              <w:right w:w="108" w:type="dxa"/>
            </w:tcMar>
            <w:hideMark/>
          </w:tcPr>
          <w:p w14:paraId="4B5F17D9"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1A22BB8C"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4181A9EC" w14:textId="77777777" w:rsidR="00A90238" w:rsidRPr="00AB5FED" w:rsidRDefault="00A90238" w:rsidP="004260A6">
            <w:pPr>
              <w:pStyle w:val="TAH"/>
            </w:pPr>
            <w:r w:rsidRPr="00AB5FED">
              <w:t>Description</w:t>
            </w:r>
          </w:p>
        </w:tc>
      </w:tr>
      <w:tr w:rsidR="00A90238" w:rsidRPr="00AB5FED" w14:paraId="7B75ADE7" w14:textId="77777777" w:rsidTr="004260A6">
        <w:trPr>
          <w:jc w:val="center"/>
        </w:trPr>
        <w:tc>
          <w:tcPr>
            <w:tcW w:w="2405" w:type="dxa"/>
            <w:tcMar>
              <w:top w:w="0" w:type="dxa"/>
              <w:left w:w="108" w:type="dxa"/>
              <w:bottom w:w="0" w:type="dxa"/>
              <w:right w:w="108" w:type="dxa"/>
            </w:tcMar>
            <w:hideMark/>
          </w:tcPr>
          <w:p w14:paraId="65211107"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4097205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0C0B1E7" w14:textId="77777777" w:rsidR="00A90238" w:rsidRPr="00AB5FED" w:rsidRDefault="00A90238" w:rsidP="004260A6">
            <w:pPr>
              <w:pStyle w:val="TAL"/>
            </w:pPr>
            <w:r w:rsidRPr="00AB5FED">
              <w:t xml:space="preserve">The </w:t>
            </w:r>
            <w:r>
              <w:rPr>
                <w:lang w:eastAsia="zh-CN"/>
              </w:rPr>
              <w:t>MCVideo</w:t>
            </w:r>
            <w:r w:rsidRPr="00AB5FED">
              <w:rPr>
                <w:rFonts w:hint="eastAsia"/>
                <w:lang w:eastAsia="zh-CN"/>
              </w:rPr>
              <w:t xml:space="preserve"> ID</w:t>
            </w:r>
            <w:r w:rsidRPr="00AB5FED">
              <w:t xml:space="preserve"> of the calling party</w:t>
            </w:r>
          </w:p>
        </w:tc>
      </w:tr>
      <w:tr w:rsidR="00A90238" w:rsidRPr="00AB5FED" w14:paraId="55E86489" w14:textId="77777777" w:rsidTr="004260A6">
        <w:trPr>
          <w:jc w:val="center"/>
        </w:trPr>
        <w:tc>
          <w:tcPr>
            <w:tcW w:w="2405" w:type="dxa"/>
            <w:tcMar>
              <w:top w:w="0" w:type="dxa"/>
              <w:left w:w="108" w:type="dxa"/>
              <w:bottom w:w="0" w:type="dxa"/>
              <w:right w:w="108" w:type="dxa"/>
            </w:tcMar>
          </w:tcPr>
          <w:p w14:paraId="6C9D5F97" w14:textId="77777777" w:rsidR="00A90238" w:rsidRDefault="00A90238" w:rsidP="004260A6">
            <w:pPr>
              <w:pStyle w:val="TAL"/>
            </w:pPr>
            <w:r>
              <w:t>Functional alias</w:t>
            </w:r>
          </w:p>
        </w:tc>
        <w:tc>
          <w:tcPr>
            <w:tcW w:w="1097" w:type="dxa"/>
            <w:tcMar>
              <w:top w:w="0" w:type="dxa"/>
              <w:left w:w="108" w:type="dxa"/>
              <w:bottom w:w="0" w:type="dxa"/>
              <w:right w:w="108" w:type="dxa"/>
            </w:tcMar>
          </w:tcPr>
          <w:p w14:paraId="6C692627" w14:textId="77777777" w:rsidR="00A90238" w:rsidRPr="00AB5FED" w:rsidRDefault="00A90238" w:rsidP="004260A6">
            <w:pPr>
              <w:pStyle w:val="TAL"/>
            </w:pPr>
            <w:r>
              <w:t>O</w:t>
            </w:r>
          </w:p>
        </w:tc>
        <w:tc>
          <w:tcPr>
            <w:tcW w:w="2700" w:type="dxa"/>
            <w:tcMar>
              <w:top w:w="0" w:type="dxa"/>
              <w:left w:w="108" w:type="dxa"/>
              <w:bottom w:w="0" w:type="dxa"/>
              <w:right w:w="108" w:type="dxa"/>
            </w:tcMar>
          </w:tcPr>
          <w:p w14:paraId="18E9A194" w14:textId="77777777" w:rsidR="00A90238" w:rsidRPr="00AB5FED" w:rsidRDefault="00A90238" w:rsidP="004260A6">
            <w:pPr>
              <w:pStyle w:val="TAL"/>
            </w:pPr>
            <w:r>
              <w:t>The functional alias of the calling party</w:t>
            </w:r>
          </w:p>
        </w:tc>
      </w:tr>
      <w:tr w:rsidR="00A90238" w:rsidRPr="00AB5FED" w14:paraId="247ADC50" w14:textId="77777777" w:rsidTr="004260A6">
        <w:trPr>
          <w:jc w:val="center"/>
        </w:trPr>
        <w:tc>
          <w:tcPr>
            <w:tcW w:w="2405" w:type="dxa"/>
            <w:tcMar>
              <w:top w:w="0" w:type="dxa"/>
              <w:left w:w="108" w:type="dxa"/>
              <w:bottom w:w="0" w:type="dxa"/>
              <w:right w:w="108" w:type="dxa"/>
            </w:tcMar>
            <w:hideMark/>
          </w:tcPr>
          <w:p w14:paraId="4F65B755"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0C37105F"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377BD3D8" w14:textId="77777777" w:rsidR="00A90238" w:rsidRPr="00AB5FED" w:rsidRDefault="00A90238" w:rsidP="004260A6">
            <w:pPr>
              <w:pStyle w:val="TAL"/>
            </w:pPr>
            <w:r w:rsidRPr="00AB5FED">
              <w:t xml:space="preserve">The </w:t>
            </w:r>
            <w:r>
              <w:rPr>
                <w:lang w:eastAsia="zh-CN"/>
              </w:rPr>
              <w:t>MCVideo</w:t>
            </w:r>
            <w:r w:rsidRPr="00AB5FED">
              <w:rPr>
                <w:rFonts w:hint="eastAsia"/>
                <w:lang w:eastAsia="zh-CN"/>
              </w:rPr>
              <w:t xml:space="preserve"> ID</w:t>
            </w:r>
            <w:r w:rsidRPr="00AB5FED">
              <w:t xml:space="preserve"> of the called party</w:t>
            </w:r>
          </w:p>
        </w:tc>
      </w:tr>
      <w:tr w:rsidR="00A90238" w:rsidRPr="00AB5FED" w14:paraId="48BBC06F" w14:textId="77777777" w:rsidTr="004260A6">
        <w:trPr>
          <w:jc w:val="center"/>
        </w:trPr>
        <w:tc>
          <w:tcPr>
            <w:tcW w:w="2405" w:type="dxa"/>
            <w:tcMar>
              <w:top w:w="0" w:type="dxa"/>
              <w:left w:w="108" w:type="dxa"/>
              <w:bottom w:w="0" w:type="dxa"/>
              <w:right w:w="108" w:type="dxa"/>
            </w:tcMar>
            <w:hideMark/>
          </w:tcPr>
          <w:p w14:paraId="1862B08C" w14:textId="77777777" w:rsidR="00A90238" w:rsidRPr="00AB5FED" w:rsidRDefault="00A90238" w:rsidP="004260A6">
            <w:pPr>
              <w:pStyle w:val="TAL"/>
            </w:pPr>
            <w:r w:rsidRPr="00AB5FED">
              <w:t>Emergency indicator</w:t>
            </w:r>
          </w:p>
        </w:tc>
        <w:tc>
          <w:tcPr>
            <w:tcW w:w="1097" w:type="dxa"/>
            <w:tcMar>
              <w:top w:w="0" w:type="dxa"/>
              <w:left w:w="108" w:type="dxa"/>
              <w:bottom w:w="0" w:type="dxa"/>
              <w:right w:w="108" w:type="dxa"/>
            </w:tcMar>
            <w:hideMark/>
          </w:tcPr>
          <w:p w14:paraId="1D1BA947"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4939C808" w14:textId="77777777" w:rsidR="00A90238" w:rsidRPr="00AB5FED" w:rsidRDefault="00A90238" w:rsidP="004260A6">
            <w:pPr>
              <w:pStyle w:val="TAL"/>
            </w:pPr>
            <w:r w:rsidRPr="00AB5FED">
              <w:t xml:space="preserve">Indicates that the private call request is an </w:t>
            </w:r>
            <w:r>
              <w:t>MCVideo</w:t>
            </w:r>
            <w:r w:rsidRPr="00AB5FED">
              <w:t xml:space="preserve"> emergency call</w:t>
            </w:r>
          </w:p>
        </w:tc>
      </w:tr>
      <w:tr w:rsidR="00A90238" w:rsidRPr="00AB5FED" w14:paraId="70AEF531" w14:textId="77777777" w:rsidTr="004260A6">
        <w:trPr>
          <w:jc w:val="center"/>
        </w:trPr>
        <w:tc>
          <w:tcPr>
            <w:tcW w:w="2405" w:type="dxa"/>
            <w:tcMar>
              <w:top w:w="0" w:type="dxa"/>
              <w:left w:w="108" w:type="dxa"/>
              <w:bottom w:w="0" w:type="dxa"/>
              <w:right w:w="108" w:type="dxa"/>
            </w:tcMar>
          </w:tcPr>
          <w:p w14:paraId="65D240E2" w14:textId="77777777" w:rsidR="00A90238" w:rsidRPr="00AB5FED" w:rsidRDefault="00A90238" w:rsidP="004260A6">
            <w:pPr>
              <w:pStyle w:val="TAL"/>
            </w:pPr>
            <w:r w:rsidRPr="00AB5FED">
              <w:t>Alert indicator</w:t>
            </w:r>
          </w:p>
        </w:tc>
        <w:tc>
          <w:tcPr>
            <w:tcW w:w="1097" w:type="dxa"/>
            <w:tcMar>
              <w:top w:w="0" w:type="dxa"/>
              <w:left w:w="108" w:type="dxa"/>
              <w:bottom w:w="0" w:type="dxa"/>
              <w:right w:w="108" w:type="dxa"/>
            </w:tcMar>
          </w:tcPr>
          <w:p w14:paraId="4E1000C8"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56FADAF6" w14:textId="77777777" w:rsidR="00A90238" w:rsidRPr="00AB5FED" w:rsidRDefault="00A90238" w:rsidP="004260A6">
            <w:pPr>
              <w:pStyle w:val="TAL"/>
            </w:pPr>
            <w:r w:rsidRPr="00AB5FED">
              <w:t>Indicates whether an emergency alert is to be sent</w:t>
            </w:r>
          </w:p>
        </w:tc>
      </w:tr>
      <w:tr w:rsidR="00A90238" w:rsidRPr="00AB5FED" w14:paraId="39288BCB" w14:textId="77777777" w:rsidTr="004260A6">
        <w:trPr>
          <w:jc w:val="center"/>
        </w:trPr>
        <w:tc>
          <w:tcPr>
            <w:tcW w:w="2405" w:type="dxa"/>
            <w:tcMar>
              <w:top w:w="0" w:type="dxa"/>
              <w:left w:w="108" w:type="dxa"/>
              <w:bottom w:w="0" w:type="dxa"/>
              <w:right w:w="108" w:type="dxa"/>
            </w:tcMar>
          </w:tcPr>
          <w:p w14:paraId="0301533D" w14:textId="77777777" w:rsidR="00A90238" w:rsidRPr="00AB5FED" w:rsidRDefault="00A90238" w:rsidP="004260A6">
            <w:pPr>
              <w:pStyle w:val="TAL"/>
            </w:pPr>
            <w:r w:rsidRPr="00AB5FED">
              <w:t>Requested commencement mode</w:t>
            </w:r>
          </w:p>
        </w:tc>
        <w:tc>
          <w:tcPr>
            <w:tcW w:w="1097" w:type="dxa"/>
            <w:tcMar>
              <w:top w:w="0" w:type="dxa"/>
              <w:left w:w="108" w:type="dxa"/>
              <w:bottom w:w="0" w:type="dxa"/>
              <w:right w:w="108" w:type="dxa"/>
            </w:tcMar>
          </w:tcPr>
          <w:p w14:paraId="64E2F724"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723011D2" w14:textId="77777777" w:rsidR="00A90238" w:rsidRPr="00AB5FED" w:rsidRDefault="00A90238" w:rsidP="004260A6">
            <w:pPr>
              <w:pStyle w:val="TAL"/>
            </w:pPr>
            <w:r w:rsidRPr="00AB5FED">
              <w:t>An indication of the commencement mode to be used.</w:t>
            </w:r>
          </w:p>
        </w:tc>
      </w:tr>
      <w:tr w:rsidR="00A90238" w:rsidRPr="00AB5FED" w14:paraId="02588D01" w14:textId="77777777" w:rsidTr="004260A6">
        <w:trPr>
          <w:jc w:val="center"/>
        </w:trPr>
        <w:tc>
          <w:tcPr>
            <w:tcW w:w="2405" w:type="dxa"/>
            <w:tcMar>
              <w:top w:w="0" w:type="dxa"/>
              <w:left w:w="108" w:type="dxa"/>
              <w:bottom w:w="0" w:type="dxa"/>
              <w:right w:w="108" w:type="dxa"/>
            </w:tcMar>
          </w:tcPr>
          <w:p w14:paraId="6387B0CD"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Mar>
              <w:top w:w="0" w:type="dxa"/>
              <w:left w:w="108" w:type="dxa"/>
              <w:bottom w:w="0" w:type="dxa"/>
              <w:right w:w="108" w:type="dxa"/>
            </w:tcMar>
          </w:tcPr>
          <w:p w14:paraId="6796A24E"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18DD7184" w14:textId="77777777" w:rsidR="00A90238" w:rsidRPr="00AB5FED" w:rsidRDefault="00A90238" w:rsidP="004260A6">
            <w:pPr>
              <w:pStyle w:val="TAL"/>
            </w:pPr>
            <w:r w:rsidRPr="00AB5FED">
              <w:t xml:space="preserve">An indication that the user is also requesting </w:t>
            </w:r>
            <w:r>
              <w:t>to transmit media</w:t>
            </w:r>
            <w:r w:rsidRPr="00AB5FED">
              <w:t xml:space="preserve"> </w:t>
            </w:r>
          </w:p>
        </w:tc>
      </w:tr>
      <w:tr w:rsidR="00A90238" w:rsidRPr="00AB5FED" w14:paraId="5605BC4F" w14:textId="77777777" w:rsidTr="004260A6">
        <w:trPr>
          <w:jc w:val="center"/>
        </w:trPr>
        <w:tc>
          <w:tcPr>
            <w:tcW w:w="2405" w:type="dxa"/>
            <w:tcMar>
              <w:top w:w="0" w:type="dxa"/>
              <w:left w:w="108" w:type="dxa"/>
              <w:bottom w:w="0" w:type="dxa"/>
              <w:right w:w="108" w:type="dxa"/>
            </w:tcMar>
          </w:tcPr>
          <w:p w14:paraId="1A260DBF" w14:textId="77777777" w:rsidR="00A90238" w:rsidRPr="00AB5FED" w:rsidRDefault="00A90238" w:rsidP="004260A6">
            <w:pPr>
              <w:pStyle w:val="TAL"/>
            </w:pPr>
            <w:r w:rsidRPr="00AB5FED">
              <w:rPr>
                <w:rFonts w:hint="eastAsia"/>
                <w:lang w:eastAsia="zh-CN"/>
              </w:rPr>
              <w:t>SDP offer</w:t>
            </w:r>
          </w:p>
        </w:tc>
        <w:tc>
          <w:tcPr>
            <w:tcW w:w="1097" w:type="dxa"/>
            <w:tcMar>
              <w:top w:w="0" w:type="dxa"/>
              <w:left w:w="108" w:type="dxa"/>
              <w:bottom w:w="0" w:type="dxa"/>
              <w:right w:w="108" w:type="dxa"/>
            </w:tcMar>
          </w:tcPr>
          <w:p w14:paraId="40EA1C93"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7057091E" w14:textId="77777777" w:rsidR="00A90238" w:rsidRPr="00AB5FED" w:rsidRDefault="00A90238" w:rsidP="004260A6">
            <w:pPr>
              <w:pStyle w:val="TAL"/>
            </w:pPr>
            <w:r w:rsidRPr="00AB5FED">
              <w:t xml:space="preserve">Media parameters of </w:t>
            </w:r>
            <w:r>
              <w:t>MCVideo</w:t>
            </w:r>
            <w:r w:rsidRPr="00AB5FED">
              <w:t xml:space="preserve"> client.</w:t>
            </w:r>
          </w:p>
        </w:tc>
      </w:tr>
      <w:tr w:rsidR="00A90238" w:rsidRPr="00AB5FED" w14:paraId="7F24AFC0" w14:textId="77777777" w:rsidTr="004260A6">
        <w:trPr>
          <w:jc w:val="center"/>
        </w:trPr>
        <w:tc>
          <w:tcPr>
            <w:tcW w:w="2405" w:type="dxa"/>
            <w:tcMar>
              <w:top w:w="0" w:type="dxa"/>
              <w:left w:w="108" w:type="dxa"/>
              <w:bottom w:w="0" w:type="dxa"/>
              <w:right w:w="108" w:type="dxa"/>
            </w:tcMar>
          </w:tcPr>
          <w:p w14:paraId="3515F8A5" w14:textId="77777777" w:rsidR="00A90238" w:rsidRPr="00AB5FED" w:rsidRDefault="00A90238" w:rsidP="004260A6">
            <w:pPr>
              <w:pStyle w:val="TAL"/>
              <w:rPr>
                <w:lang w:eastAsia="zh-CN"/>
              </w:rPr>
            </w:pPr>
            <w:r>
              <w:rPr>
                <w:lang w:eastAsia="zh-CN"/>
              </w:rPr>
              <w:t>Requested priority</w:t>
            </w:r>
          </w:p>
        </w:tc>
        <w:tc>
          <w:tcPr>
            <w:tcW w:w="1097" w:type="dxa"/>
            <w:tcMar>
              <w:top w:w="0" w:type="dxa"/>
              <w:left w:w="108" w:type="dxa"/>
              <w:bottom w:w="0" w:type="dxa"/>
              <w:right w:w="108" w:type="dxa"/>
            </w:tcMar>
          </w:tcPr>
          <w:p w14:paraId="26F09288" w14:textId="77777777" w:rsidR="00A90238" w:rsidRPr="00AB5FED" w:rsidRDefault="00A90238" w:rsidP="004260A6">
            <w:pPr>
              <w:pStyle w:val="TAL"/>
            </w:pPr>
            <w:r>
              <w:t>O</w:t>
            </w:r>
          </w:p>
        </w:tc>
        <w:tc>
          <w:tcPr>
            <w:tcW w:w="2700" w:type="dxa"/>
            <w:tcMar>
              <w:top w:w="0" w:type="dxa"/>
              <w:left w:w="108" w:type="dxa"/>
              <w:bottom w:w="0" w:type="dxa"/>
              <w:right w:w="108" w:type="dxa"/>
            </w:tcMar>
          </w:tcPr>
          <w:p w14:paraId="763234E8" w14:textId="77777777" w:rsidR="00A90238" w:rsidRPr="00AB5FED" w:rsidRDefault="00A90238" w:rsidP="004260A6">
            <w:pPr>
              <w:pStyle w:val="TAL"/>
            </w:pPr>
            <w:r>
              <w:t>Priority level requested for the call</w:t>
            </w:r>
          </w:p>
        </w:tc>
      </w:tr>
    </w:tbl>
    <w:p w14:paraId="3D77422D" w14:textId="77777777" w:rsidR="00A90238" w:rsidRPr="00AB5FED" w:rsidRDefault="00A90238" w:rsidP="00A90238"/>
    <w:p w14:paraId="233281B4" w14:textId="77777777" w:rsidR="00A90238" w:rsidRPr="00AB5FED" w:rsidRDefault="00A90238" w:rsidP="00A90238">
      <w:pPr>
        <w:pStyle w:val="Heading5"/>
      </w:pPr>
      <w:bookmarkStart w:id="591" w:name="_Toc460616108"/>
      <w:bookmarkStart w:id="592" w:name="_Toc460616969"/>
      <w:bookmarkStart w:id="593" w:name="_Toc477419407"/>
      <w:bookmarkStart w:id="594" w:name="_Toc185772314"/>
      <w:r>
        <w:lastRenderedPageBreak/>
        <w:t>7.2.2.2.7</w:t>
      </w:r>
      <w:r w:rsidRPr="00AB5FED">
        <w:tab/>
      </w:r>
      <w:r>
        <w:t>MCVideo</w:t>
      </w:r>
      <w:r w:rsidRPr="00AB5FED">
        <w:t xml:space="preserve"> emergency private call request</w:t>
      </w:r>
      <w:bookmarkEnd w:id="591"/>
      <w:bookmarkEnd w:id="592"/>
      <w:bookmarkEnd w:id="593"/>
      <w:bookmarkEnd w:id="594"/>
    </w:p>
    <w:p w14:paraId="63A6A98F" w14:textId="77777777" w:rsidR="00A90238" w:rsidRPr="00AB5FED" w:rsidRDefault="00A90238" w:rsidP="00A90238">
      <w:r w:rsidRPr="00AB5FED">
        <w:t>Table </w:t>
      </w:r>
      <w:r>
        <w:t>7.2.2.2.7</w:t>
      </w:r>
      <w:r w:rsidRPr="00AB5FED">
        <w:t xml:space="preserve">-1 describes the information flow </w:t>
      </w:r>
      <w:r>
        <w:t>MCVideo</w:t>
      </w:r>
      <w:r w:rsidRPr="00AB5FED">
        <w:t xml:space="preserve"> emergency private call request from the </w:t>
      </w:r>
      <w:r w:rsidRPr="00AA0E8F">
        <w:t xml:space="preserve">MCVideo server to the MCVideo server and from the </w:t>
      </w:r>
      <w:r>
        <w:t>MCVideo</w:t>
      </w:r>
      <w:r w:rsidRPr="00AB5FED">
        <w:t xml:space="preserve"> server to the </w:t>
      </w:r>
      <w:r>
        <w:t>MCVideo</w:t>
      </w:r>
      <w:r w:rsidRPr="00AB5FED">
        <w:t xml:space="preserve"> client.</w:t>
      </w:r>
    </w:p>
    <w:p w14:paraId="0BC3C49E" w14:textId="77777777" w:rsidR="00A90238" w:rsidRPr="00AB5FED" w:rsidRDefault="00A90238" w:rsidP="00A90238">
      <w:pPr>
        <w:pStyle w:val="TH"/>
      </w:pPr>
      <w:r w:rsidRPr="00AB5FED">
        <w:t>Table </w:t>
      </w:r>
      <w:r>
        <w:t>7.2.2.2.7</w:t>
      </w:r>
      <w:r w:rsidRPr="00AB5FED">
        <w:t xml:space="preserve">-1: </w:t>
      </w:r>
      <w:r>
        <w:t>MCVideo</w:t>
      </w:r>
      <w:r w:rsidRPr="00AB5FED">
        <w:t xml:space="preserve"> emergency private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FA80CD3" w14:textId="77777777" w:rsidTr="004260A6">
        <w:trPr>
          <w:jc w:val="center"/>
        </w:trPr>
        <w:tc>
          <w:tcPr>
            <w:tcW w:w="2405" w:type="dxa"/>
            <w:tcMar>
              <w:top w:w="0" w:type="dxa"/>
              <w:left w:w="108" w:type="dxa"/>
              <w:bottom w:w="0" w:type="dxa"/>
              <w:right w:w="108" w:type="dxa"/>
            </w:tcMar>
            <w:hideMark/>
          </w:tcPr>
          <w:p w14:paraId="705AA9ED"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6135E2B4"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6B470C19" w14:textId="77777777" w:rsidR="00A90238" w:rsidRPr="00AB5FED" w:rsidRDefault="00A90238" w:rsidP="004260A6">
            <w:pPr>
              <w:pStyle w:val="TAH"/>
            </w:pPr>
            <w:r w:rsidRPr="00AB5FED">
              <w:t>Description</w:t>
            </w:r>
          </w:p>
        </w:tc>
      </w:tr>
      <w:tr w:rsidR="00A90238" w:rsidRPr="00AB5FED" w14:paraId="08833690" w14:textId="77777777" w:rsidTr="004260A6">
        <w:trPr>
          <w:jc w:val="center"/>
        </w:trPr>
        <w:tc>
          <w:tcPr>
            <w:tcW w:w="2405" w:type="dxa"/>
            <w:tcMar>
              <w:top w:w="0" w:type="dxa"/>
              <w:left w:w="108" w:type="dxa"/>
              <w:bottom w:w="0" w:type="dxa"/>
              <w:right w:w="108" w:type="dxa"/>
            </w:tcMar>
            <w:hideMark/>
          </w:tcPr>
          <w:p w14:paraId="0D00CA4E"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725DC90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12F628AD"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calling party</w:t>
            </w:r>
          </w:p>
        </w:tc>
      </w:tr>
      <w:tr w:rsidR="00A90238" w:rsidRPr="00AB5FED" w14:paraId="3FE17792" w14:textId="77777777" w:rsidTr="004260A6">
        <w:trPr>
          <w:jc w:val="center"/>
        </w:trPr>
        <w:tc>
          <w:tcPr>
            <w:tcW w:w="2405" w:type="dxa"/>
            <w:tcMar>
              <w:top w:w="0" w:type="dxa"/>
              <w:left w:w="108" w:type="dxa"/>
              <w:bottom w:w="0" w:type="dxa"/>
              <w:right w:w="108" w:type="dxa"/>
            </w:tcMar>
          </w:tcPr>
          <w:p w14:paraId="2CD0F141" w14:textId="77777777" w:rsidR="00A90238" w:rsidRDefault="00A90238" w:rsidP="004260A6">
            <w:pPr>
              <w:pStyle w:val="TAL"/>
            </w:pPr>
            <w:r>
              <w:t>Functional alias</w:t>
            </w:r>
          </w:p>
        </w:tc>
        <w:tc>
          <w:tcPr>
            <w:tcW w:w="1097" w:type="dxa"/>
            <w:tcMar>
              <w:top w:w="0" w:type="dxa"/>
              <w:left w:w="108" w:type="dxa"/>
              <w:bottom w:w="0" w:type="dxa"/>
              <w:right w:w="108" w:type="dxa"/>
            </w:tcMar>
          </w:tcPr>
          <w:p w14:paraId="66C41444" w14:textId="77777777" w:rsidR="00A90238" w:rsidRPr="00AB5FED" w:rsidRDefault="00A90238" w:rsidP="004260A6">
            <w:pPr>
              <w:pStyle w:val="TAL"/>
            </w:pPr>
            <w:r>
              <w:t>O</w:t>
            </w:r>
          </w:p>
        </w:tc>
        <w:tc>
          <w:tcPr>
            <w:tcW w:w="2700" w:type="dxa"/>
            <w:tcMar>
              <w:top w:w="0" w:type="dxa"/>
              <w:left w:w="108" w:type="dxa"/>
              <w:bottom w:w="0" w:type="dxa"/>
              <w:right w:w="108" w:type="dxa"/>
            </w:tcMar>
          </w:tcPr>
          <w:p w14:paraId="0B4A63C0" w14:textId="77777777" w:rsidR="00A90238" w:rsidRPr="00AB5FED" w:rsidRDefault="00A90238" w:rsidP="004260A6">
            <w:pPr>
              <w:pStyle w:val="TAL"/>
            </w:pPr>
            <w:r>
              <w:t>The functional alias of the calling party</w:t>
            </w:r>
          </w:p>
        </w:tc>
      </w:tr>
      <w:tr w:rsidR="00A90238" w:rsidRPr="00AB5FED" w14:paraId="195AB637" w14:textId="77777777" w:rsidTr="004260A6">
        <w:trPr>
          <w:jc w:val="center"/>
        </w:trPr>
        <w:tc>
          <w:tcPr>
            <w:tcW w:w="2405" w:type="dxa"/>
            <w:tcMar>
              <w:top w:w="0" w:type="dxa"/>
              <w:left w:w="108" w:type="dxa"/>
              <w:bottom w:w="0" w:type="dxa"/>
              <w:right w:w="108" w:type="dxa"/>
            </w:tcMar>
            <w:hideMark/>
          </w:tcPr>
          <w:p w14:paraId="47B4E611" w14:textId="77777777" w:rsidR="00A90238" w:rsidRPr="00AB5FED" w:rsidRDefault="00A90238" w:rsidP="004260A6">
            <w:pPr>
              <w:pStyle w:val="TAL"/>
            </w:pPr>
            <w:r>
              <w:t>MCVideo</w:t>
            </w:r>
            <w:r w:rsidRPr="00AB5FED">
              <w:t xml:space="preserve"> ID </w:t>
            </w:r>
          </w:p>
        </w:tc>
        <w:tc>
          <w:tcPr>
            <w:tcW w:w="1097" w:type="dxa"/>
            <w:tcMar>
              <w:top w:w="0" w:type="dxa"/>
              <w:left w:w="108" w:type="dxa"/>
              <w:bottom w:w="0" w:type="dxa"/>
              <w:right w:w="108" w:type="dxa"/>
            </w:tcMar>
            <w:hideMark/>
          </w:tcPr>
          <w:p w14:paraId="01EB05B4"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3046709B"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called party</w:t>
            </w:r>
          </w:p>
        </w:tc>
      </w:tr>
      <w:tr w:rsidR="00A90238" w:rsidRPr="00AB5FED" w14:paraId="23C16F57" w14:textId="77777777" w:rsidTr="004260A6">
        <w:trPr>
          <w:jc w:val="center"/>
        </w:trPr>
        <w:tc>
          <w:tcPr>
            <w:tcW w:w="2405" w:type="dxa"/>
            <w:tcMar>
              <w:top w:w="0" w:type="dxa"/>
              <w:left w:w="108" w:type="dxa"/>
              <w:bottom w:w="0" w:type="dxa"/>
              <w:right w:w="108" w:type="dxa"/>
            </w:tcMar>
            <w:hideMark/>
          </w:tcPr>
          <w:p w14:paraId="480D2689" w14:textId="77777777" w:rsidR="00A90238" w:rsidRPr="00AB5FED" w:rsidRDefault="00A90238" w:rsidP="004260A6">
            <w:pPr>
              <w:pStyle w:val="TAL"/>
            </w:pPr>
            <w:r w:rsidRPr="00AB5FED">
              <w:t>Emergency indicator</w:t>
            </w:r>
          </w:p>
        </w:tc>
        <w:tc>
          <w:tcPr>
            <w:tcW w:w="1097" w:type="dxa"/>
            <w:tcMar>
              <w:top w:w="0" w:type="dxa"/>
              <w:left w:w="108" w:type="dxa"/>
              <w:bottom w:w="0" w:type="dxa"/>
              <w:right w:w="108" w:type="dxa"/>
            </w:tcMar>
            <w:hideMark/>
          </w:tcPr>
          <w:p w14:paraId="3B8C255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A817711" w14:textId="77777777" w:rsidR="00A90238" w:rsidRPr="00AB5FED" w:rsidRDefault="00A90238" w:rsidP="004260A6">
            <w:pPr>
              <w:pStyle w:val="TAL"/>
            </w:pPr>
            <w:r w:rsidRPr="00AB5FED">
              <w:t xml:space="preserve">Indicates that the private call request is an </w:t>
            </w:r>
            <w:r>
              <w:t>MCVideo</w:t>
            </w:r>
            <w:r w:rsidRPr="00AB5FED">
              <w:t xml:space="preserve"> emergency call</w:t>
            </w:r>
          </w:p>
        </w:tc>
      </w:tr>
      <w:tr w:rsidR="00A90238" w:rsidRPr="00AB5FED" w14:paraId="11239966" w14:textId="77777777" w:rsidTr="004260A6">
        <w:trPr>
          <w:jc w:val="center"/>
        </w:trPr>
        <w:tc>
          <w:tcPr>
            <w:tcW w:w="2405" w:type="dxa"/>
            <w:tcMar>
              <w:top w:w="0" w:type="dxa"/>
              <w:left w:w="108" w:type="dxa"/>
              <w:bottom w:w="0" w:type="dxa"/>
              <w:right w:w="108" w:type="dxa"/>
            </w:tcMar>
          </w:tcPr>
          <w:p w14:paraId="4ED91DDE" w14:textId="77777777" w:rsidR="00A90238" w:rsidRPr="00AB5FED" w:rsidRDefault="00A90238" w:rsidP="004260A6">
            <w:pPr>
              <w:pStyle w:val="TAL"/>
            </w:pPr>
            <w:r w:rsidRPr="00AB5FED">
              <w:t>Alert indicator</w:t>
            </w:r>
          </w:p>
        </w:tc>
        <w:tc>
          <w:tcPr>
            <w:tcW w:w="1097" w:type="dxa"/>
            <w:tcMar>
              <w:top w:w="0" w:type="dxa"/>
              <w:left w:w="108" w:type="dxa"/>
              <w:bottom w:w="0" w:type="dxa"/>
              <w:right w:w="108" w:type="dxa"/>
            </w:tcMar>
          </w:tcPr>
          <w:p w14:paraId="7A5BAF80"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2A68CA3F" w14:textId="77777777" w:rsidR="00A90238" w:rsidRPr="00AB5FED" w:rsidRDefault="00A90238" w:rsidP="004260A6">
            <w:pPr>
              <w:pStyle w:val="TAL"/>
            </w:pPr>
            <w:r w:rsidRPr="00AB5FED">
              <w:t>Indicates whether an emergency alert is to be sent</w:t>
            </w:r>
          </w:p>
        </w:tc>
      </w:tr>
      <w:tr w:rsidR="00A90238" w:rsidRPr="00AB5FED" w14:paraId="2F1A1B80" w14:textId="77777777" w:rsidTr="004260A6">
        <w:trPr>
          <w:jc w:val="center"/>
        </w:trPr>
        <w:tc>
          <w:tcPr>
            <w:tcW w:w="2405" w:type="dxa"/>
            <w:tcMar>
              <w:top w:w="0" w:type="dxa"/>
              <w:left w:w="108" w:type="dxa"/>
              <w:bottom w:w="0" w:type="dxa"/>
              <w:right w:w="108" w:type="dxa"/>
            </w:tcMar>
          </w:tcPr>
          <w:p w14:paraId="1DC08E9C" w14:textId="77777777" w:rsidR="00A90238" w:rsidRPr="00AB5FED" w:rsidRDefault="00A90238" w:rsidP="004260A6">
            <w:pPr>
              <w:pStyle w:val="TAL"/>
            </w:pPr>
            <w:r w:rsidRPr="00AB5FED">
              <w:t>Requested commencement mode</w:t>
            </w:r>
          </w:p>
        </w:tc>
        <w:tc>
          <w:tcPr>
            <w:tcW w:w="1097" w:type="dxa"/>
            <w:tcMar>
              <w:top w:w="0" w:type="dxa"/>
              <w:left w:w="108" w:type="dxa"/>
              <w:bottom w:w="0" w:type="dxa"/>
              <w:right w:w="108" w:type="dxa"/>
            </w:tcMar>
          </w:tcPr>
          <w:p w14:paraId="7F2BC51E"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4D3616EB" w14:textId="77777777" w:rsidR="00A90238" w:rsidRPr="00AB5FED" w:rsidRDefault="00A90238" w:rsidP="004260A6">
            <w:pPr>
              <w:pStyle w:val="TAL"/>
            </w:pPr>
            <w:r w:rsidRPr="00AB5FED">
              <w:t>An indication of the commencement mode to be used.</w:t>
            </w:r>
          </w:p>
        </w:tc>
      </w:tr>
      <w:tr w:rsidR="00A90238" w:rsidRPr="00AB5FED" w14:paraId="61836C4C" w14:textId="77777777" w:rsidTr="004260A6">
        <w:trPr>
          <w:jc w:val="center"/>
        </w:trPr>
        <w:tc>
          <w:tcPr>
            <w:tcW w:w="2405" w:type="dxa"/>
            <w:tcMar>
              <w:top w:w="0" w:type="dxa"/>
              <w:left w:w="108" w:type="dxa"/>
              <w:bottom w:w="0" w:type="dxa"/>
              <w:right w:w="108" w:type="dxa"/>
            </w:tcMar>
          </w:tcPr>
          <w:p w14:paraId="179DC715"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Mar>
              <w:top w:w="0" w:type="dxa"/>
              <w:left w:w="108" w:type="dxa"/>
              <w:bottom w:w="0" w:type="dxa"/>
              <w:right w:w="108" w:type="dxa"/>
            </w:tcMar>
          </w:tcPr>
          <w:p w14:paraId="1AEB3258"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4BF718E8" w14:textId="77777777" w:rsidR="00A90238" w:rsidRPr="00AB5FED" w:rsidRDefault="00A90238" w:rsidP="004260A6">
            <w:pPr>
              <w:pStyle w:val="TAL"/>
            </w:pPr>
            <w:r w:rsidRPr="00AB5FED">
              <w:t xml:space="preserve">An indication that the user is also requesting </w:t>
            </w:r>
            <w:r>
              <w:t>to transmit</w:t>
            </w:r>
            <w:r w:rsidRPr="00AB5FED">
              <w:t xml:space="preserve"> </w:t>
            </w:r>
            <w:r>
              <w:t>media</w:t>
            </w:r>
            <w:r w:rsidRPr="00AB5FED">
              <w:t xml:space="preserve">. </w:t>
            </w:r>
          </w:p>
        </w:tc>
      </w:tr>
      <w:tr w:rsidR="00A90238" w:rsidRPr="00AB5FED" w14:paraId="798D1C3A" w14:textId="77777777" w:rsidTr="004260A6">
        <w:trPr>
          <w:jc w:val="center"/>
        </w:trPr>
        <w:tc>
          <w:tcPr>
            <w:tcW w:w="2405" w:type="dxa"/>
            <w:tcMar>
              <w:top w:w="0" w:type="dxa"/>
              <w:left w:w="108" w:type="dxa"/>
              <w:bottom w:w="0" w:type="dxa"/>
              <w:right w:w="108" w:type="dxa"/>
            </w:tcMar>
          </w:tcPr>
          <w:p w14:paraId="09DE8EA8" w14:textId="77777777" w:rsidR="00A90238" w:rsidRPr="00AB5FED" w:rsidRDefault="00A90238" w:rsidP="004260A6">
            <w:pPr>
              <w:pStyle w:val="TAL"/>
              <w:rPr>
                <w:lang w:eastAsia="zh-CN"/>
              </w:rPr>
            </w:pPr>
            <w:r w:rsidRPr="00AB5FED">
              <w:rPr>
                <w:rFonts w:hint="eastAsia"/>
                <w:lang w:eastAsia="zh-CN"/>
              </w:rPr>
              <w:t>SDP offer</w:t>
            </w:r>
          </w:p>
        </w:tc>
        <w:tc>
          <w:tcPr>
            <w:tcW w:w="1097" w:type="dxa"/>
            <w:tcMar>
              <w:top w:w="0" w:type="dxa"/>
              <w:left w:w="108" w:type="dxa"/>
              <w:bottom w:w="0" w:type="dxa"/>
              <w:right w:w="108" w:type="dxa"/>
            </w:tcMar>
          </w:tcPr>
          <w:p w14:paraId="3A137DDA"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18CFDE3A" w14:textId="77777777" w:rsidR="00A90238" w:rsidRPr="00AB5FED" w:rsidRDefault="00A90238" w:rsidP="004260A6">
            <w:pPr>
              <w:pStyle w:val="TAL"/>
            </w:pPr>
            <w:r w:rsidRPr="00AB5FED">
              <w:t xml:space="preserve">Media parameters of </w:t>
            </w:r>
            <w:r>
              <w:t>MCVideo</w:t>
            </w:r>
            <w:r w:rsidRPr="00AB5FED">
              <w:t xml:space="preserve"> client.</w:t>
            </w:r>
          </w:p>
        </w:tc>
      </w:tr>
    </w:tbl>
    <w:p w14:paraId="3580D003" w14:textId="77777777" w:rsidR="00A90238" w:rsidRPr="00AB5FED" w:rsidRDefault="00A90238" w:rsidP="00A90238">
      <w:pPr>
        <w:rPr>
          <w:lang w:eastAsia="zh-CN"/>
        </w:rPr>
      </w:pPr>
    </w:p>
    <w:p w14:paraId="29B8CF25" w14:textId="77777777" w:rsidR="00A90238" w:rsidRPr="00AB5FED" w:rsidRDefault="00A90238" w:rsidP="00A90238">
      <w:pPr>
        <w:pStyle w:val="Heading5"/>
      </w:pPr>
      <w:bookmarkStart w:id="595" w:name="_Toc185772315"/>
      <w:r>
        <w:t>7.2.2.2.8</w:t>
      </w:r>
      <w:r w:rsidRPr="00AB5FED">
        <w:tab/>
      </w:r>
      <w:r>
        <w:t>Emergency MCVideo</w:t>
      </w:r>
      <w:r w:rsidRPr="00AB5FED">
        <w:t xml:space="preserve"> private call response (</w:t>
      </w:r>
      <w:r>
        <w:t>MCVideo</w:t>
      </w:r>
      <w:r w:rsidRPr="00AB5FED">
        <w:t xml:space="preserve"> </w:t>
      </w:r>
      <w:r w:rsidRPr="00AB5FED">
        <w:rPr>
          <w:rFonts w:hint="eastAsia"/>
          <w:lang w:eastAsia="zh-CN"/>
        </w:rPr>
        <w:t xml:space="preserve">client </w:t>
      </w:r>
      <w:r w:rsidRPr="00AB5FED">
        <w:rPr>
          <w:lang w:eastAsia="zh-CN"/>
        </w:rPr>
        <w:t>–</w:t>
      </w:r>
      <w:r w:rsidRPr="00AB5FED">
        <w:rPr>
          <w:rFonts w:hint="eastAsia"/>
          <w:lang w:eastAsia="zh-CN"/>
        </w:rPr>
        <w:t xml:space="preserve"> </w:t>
      </w:r>
      <w:r>
        <w:t>MCVideo</w:t>
      </w:r>
      <w:r w:rsidRPr="00AB5FED">
        <w:t xml:space="preserve"> </w:t>
      </w:r>
      <w:r w:rsidRPr="00AB5FED">
        <w:rPr>
          <w:rFonts w:hint="eastAsia"/>
          <w:lang w:eastAsia="zh-CN"/>
        </w:rPr>
        <w:t>server</w:t>
      </w:r>
      <w:r w:rsidRPr="00AB5FED">
        <w:t>)</w:t>
      </w:r>
      <w:bookmarkEnd w:id="595"/>
    </w:p>
    <w:p w14:paraId="31EF7FEE" w14:textId="77777777" w:rsidR="00A90238" w:rsidRPr="00AB5FED" w:rsidRDefault="00A90238" w:rsidP="00A90238">
      <w:r w:rsidRPr="00AB5FED">
        <w:t>Table </w:t>
      </w:r>
      <w:r>
        <w:t>7.2.2.2.8</w:t>
      </w:r>
      <w:r w:rsidRPr="00AB5FED">
        <w:t xml:space="preserve">-1 describes the information flow </w:t>
      </w:r>
      <w:r>
        <w:t>emergency MCVideo</w:t>
      </w:r>
      <w:r w:rsidRPr="00AB5FED">
        <w:t xml:space="preserve"> private call response from the </w:t>
      </w:r>
      <w:r>
        <w:t>MCVideo</w:t>
      </w:r>
      <w:r w:rsidRPr="00AB5FED">
        <w:t xml:space="preserve"> client to the </w:t>
      </w:r>
      <w:r>
        <w:t>MCVideo</w:t>
      </w:r>
      <w:r w:rsidRPr="00AB5FED">
        <w:t xml:space="preserve"> server.</w:t>
      </w:r>
    </w:p>
    <w:p w14:paraId="4C0B9DDC" w14:textId="77777777" w:rsidR="00A90238" w:rsidRPr="00AB5FED" w:rsidRDefault="00A90238" w:rsidP="00A90238">
      <w:pPr>
        <w:pStyle w:val="TH"/>
      </w:pPr>
      <w:r w:rsidRPr="00AB5FED">
        <w:t>Table </w:t>
      </w:r>
      <w:r>
        <w:t>7.2.2.2.8</w:t>
      </w:r>
      <w:r w:rsidRPr="00AB5FED">
        <w:t xml:space="preserve">-1: </w:t>
      </w:r>
      <w:r>
        <w:t>Emergency MCVideo</w:t>
      </w:r>
      <w:r w:rsidRPr="00AB5FED">
        <w:t xml:space="preserve"> private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B20BE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3D6F0"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49A31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032EA1" w14:textId="77777777" w:rsidR="00A90238" w:rsidRPr="00AB5FED" w:rsidRDefault="00A90238" w:rsidP="004260A6">
            <w:pPr>
              <w:pStyle w:val="TAH"/>
            </w:pPr>
            <w:r w:rsidRPr="00AB5FED">
              <w:t>Description</w:t>
            </w:r>
          </w:p>
        </w:tc>
      </w:tr>
      <w:tr w:rsidR="00A90238" w:rsidRPr="00AB5FED" w14:paraId="4C40861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9DEF8"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FBAB9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244A7"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656C53F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629BA"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5BB5F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5F8B35"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797B80F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DEBB5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C50B4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4EC8D5"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2C74EE9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0ACE0"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C4D92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CA92F8" w14:textId="77777777" w:rsidR="00A90238" w:rsidRPr="00AB5FED" w:rsidRDefault="00A90238" w:rsidP="004260A6">
            <w:pPr>
              <w:pStyle w:val="TAL"/>
            </w:pPr>
            <w:r w:rsidRPr="00AB5FED">
              <w:t>An indication of the commencement mode to be used.</w:t>
            </w:r>
          </w:p>
        </w:tc>
      </w:tr>
    </w:tbl>
    <w:p w14:paraId="1CF2D18F" w14:textId="77777777" w:rsidR="00A90238" w:rsidRPr="00AB5FED" w:rsidRDefault="00A90238" w:rsidP="00A90238"/>
    <w:p w14:paraId="2A5E0A3B" w14:textId="77777777" w:rsidR="00A90238" w:rsidRPr="00AB5FED" w:rsidRDefault="00A90238" w:rsidP="00A90238">
      <w:pPr>
        <w:pStyle w:val="Heading5"/>
      </w:pPr>
      <w:bookmarkStart w:id="596" w:name="_Toc185772316"/>
      <w:r>
        <w:t>7.2.2.2.9</w:t>
      </w:r>
      <w:r w:rsidRPr="00AB5FED">
        <w:tab/>
      </w:r>
      <w:r>
        <w:t>Emergency MCVideo</w:t>
      </w:r>
      <w:r w:rsidRPr="00AB5FED">
        <w:t xml:space="preserve"> private call response</w:t>
      </w:r>
      <w:bookmarkEnd w:id="596"/>
    </w:p>
    <w:p w14:paraId="74BB4482" w14:textId="77777777" w:rsidR="00A90238" w:rsidRPr="00AB5FED" w:rsidRDefault="00A90238" w:rsidP="00A90238">
      <w:r w:rsidRPr="00AB5FED">
        <w:t>Table </w:t>
      </w:r>
      <w:r>
        <w:t>7.2.2.2.9</w:t>
      </w:r>
      <w:r w:rsidRPr="00AB5FED">
        <w:t>-</w:t>
      </w:r>
      <w:r w:rsidRPr="00AB5FED">
        <w:rPr>
          <w:rFonts w:hint="eastAsia"/>
          <w:lang w:eastAsia="zh-CN"/>
        </w:rPr>
        <w:t>1</w:t>
      </w:r>
      <w:r w:rsidRPr="00AB5FED">
        <w:t xml:space="preserve"> describes the information flow </w:t>
      </w:r>
      <w:r>
        <w:t xml:space="preserve">Emergency </w:t>
      </w:r>
      <w:r w:rsidRPr="00AB5FED">
        <w:t>MC</w:t>
      </w:r>
      <w:r>
        <w:t>Video</w:t>
      </w:r>
      <w:r w:rsidRPr="00AB5FED">
        <w:t xml:space="preserve"> private call response from the </w:t>
      </w:r>
      <w:r w:rsidRPr="00AA0E8F">
        <w:t xml:space="preserve">MCVideo server to the MCVideo server and from the </w:t>
      </w:r>
      <w:r>
        <w:t>MCVideo</w:t>
      </w:r>
      <w:r w:rsidRPr="00AB5FED">
        <w:t xml:space="preserve"> server to the </w:t>
      </w:r>
      <w:r>
        <w:t>MCVideo</w:t>
      </w:r>
      <w:r w:rsidRPr="00AB5FED">
        <w:t xml:space="preserve"> client.</w:t>
      </w:r>
    </w:p>
    <w:p w14:paraId="4F402F94" w14:textId="77777777" w:rsidR="00A90238" w:rsidRPr="00AB5FED" w:rsidRDefault="00A90238" w:rsidP="00A90238">
      <w:pPr>
        <w:pStyle w:val="TH"/>
      </w:pPr>
      <w:r w:rsidRPr="00AB5FED">
        <w:t>Table </w:t>
      </w:r>
      <w:r>
        <w:t>7.2.2.2.9</w:t>
      </w:r>
      <w:r w:rsidRPr="00AB5FED">
        <w:t xml:space="preserve">-1: </w:t>
      </w:r>
      <w:r>
        <w:t>Emergency MCVideo</w:t>
      </w:r>
      <w:r w:rsidRPr="00AB5FED">
        <w:t xml:space="preserve"> private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C1E487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E2072"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DFB3E4"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05230C" w14:textId="77777777" w:rsidR="00A90238" w:rsidRPr="00AB5FED" w:rsidRDefault="00A90238" w:rsidP="004260A6">
            <w:pPr>
              <w:pStyle w:val="TAH"/>
            </w:pPr>
            <w:r w:rsidRPr="00AB5FED">
              <w:t>Description</w:t>
            </w:r>
          </w:p>
        </w:tc>
      </w:tr>
      <w:tr w:rsidR="00A90238" w:rsidRPr="00AB5FED" w14:paraId="3874E12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E0306"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56CD3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B1D6F"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02FCC3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D4C2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8EA772"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BA73E3"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4A7F276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4DEE4" w14:textId="77777777" w:rsidR="00A90238" w:rsidRPr="00AB5FED" w:rsidRDefault="00A90238" w:rsidP="004260A6">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79F0F"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ADBED7" w14:textId="77777777" w:rsidR="00A90238" w:rsidRPr="00AB5FED" w:rsidRDefault="00A90238" w:rsidP="004260A6">
            <w:pPr>
              <w:pStyle w:val="TAL"/>
            </w:pPr>
            <w:r w:rsidRPr="00AB5FED">
              <w:t>An indication whether the user has positively accepted the call.</w:t>
            </w:r>
          </w:p>
        </w:tc>
      </w:tr>
      <w:tr w:rsidR="00A90238" w:rsidRPr="00AB5FED" w14:paraId="1166876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1695F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3395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C4D19" w14:textId="77777777" w:rsidR="00A90238" w:rsidRPr="00AB5FED" w:rsidRDefault="00A90238" w:rsidP="004260A6">
            <w:pPr>
              <w:pStyle w:val="TAL"/>
            </w:pPr>
            <w:r w:rsidRPr="00AB5FED">
              <w:t xml:space="preserve">Media parameters </w:t>
            </w:r>
            <w:r w:rsidRPr="00AB5FED">
              <w:rPr>
                <w:rFonts w:hint="eastAsia"/>
                <w:lang w:eastAsia="zh-CN"/>
              </w:rPr>
              <w:t>selected</w:t>
            </w:r>
          </w:p>
        </w:tc>
      </w:tr>
    </w:tbl>
    <w:p w14:paraId="25666E84" w14:textId="77777777" w:rsidR="00A90238" w:rsidRDefault="00A90238" w:rsidP="00A90238"/>
    <w:p w14:paraId="65AA727A" w14:textId="77777777" w:rsidR="00A90238" w:rsidRPr="00903CFB" w:rsidRDefault="00A90238" w:rsidP="00A90238">
      <w:pPr>
        <w:pStyle w:val="Heading5"/>
      </w:pPr>
      <w:bookmarkStart w:id="597" w:name="_Toc446052983"/>
      <w:bookmarkStart w:id="598" w:name="_Toc460616109"/>
      <w:bookmarkStart w:id="599" w:name="_Toc460616970"/>
      <w:bookmarkStart w:id="600" w:name="_Toc27953401"/>
      <w:bookmarkStart w:id="601" w:name="_Toc185772317"/>
      <w:r>
        <w:lastRenderedPageBreak/>
        <w:t>7</w:t>
      </w:r>
      <w:r w:rsidRPr="00903CFB">
        <w:t>.</w:t>
      </w:r>
      <w:r>
        <w:t>2</w:t>
      </w:r>
      <w:r w:rsidRPr="00903CFB">
        <w:t>.2.</w:t>
      </w:r>
      <w:r>
        <w:t>2</w:t>
      </w:r>
      <w:r w:rsidRPr="00903CFB">
        <w:t>.</w:t>
      </w:r>
      <w:r>
        <w:t>10</w:t>
      </w:r>
      <w:r w:rsidRPr="00903CFB">
        <w:tab/>
        <w:t>MC</w:t>
      </w:r>
      <w:r>
        <w:t>Video</w:t>
      </w:r>
      <w:r w:rsidRPr="00903CFB">
        <w:t xml:space="preserve"> progress indication</w:t>
      </w:r>
      <w:bookmarkEnd w:id="597"/>
      <w:bookmarkEnd w:id="598"/>
      <w:bookmarkEnd w:id="599"/>
      <w:bookmarkEnd w:id="600"/>
      <w:bookmarkEnd w:id="601"/>
    </w:p>
    <w:p w14:paraId="56F698D2" w14:textId="77777777" w:rsidR="00A90238" w:rsidRPr="00903CFB" w:rsidRDefault="00A90238" w:rsidP="00A90238">
      <w:r w:rsidRPr="00903CFB">
        <w:t>Table </w:t>
      </w:r>
      <w:r>
        <w:t>7</w:t>
      </w:r>
      <w:r w:rsidRPr="00903CFB">
        <w:t>.</w:t>
      </w:r>
      <w:r>
        <w:t>2</w:t>
      </w:r>
      <w:r w:rsidRPr="00903CFB">
        <w:t>.2.</w:t>
      </w:r>
      <w:r>
        <w:t>2</w:t>
      </w:r>
      <w:r w:rsidRPr="00903CFB">
        <w:t>.</w:t>
      </w:r>
      <w:r>
        <w:t>10</w:t>
      </w:r>
      <w:r w:rsidRPr="00903CFB">
        <w:t>-1 describes the information flow MC</w:t>
      </w:r>
      <w:r>
        <w:t>Video</w:t>
      </w:r>
      <w:r w:rsidRPr="00903CFB">
        <w:t xml:space="preserve"> progress indication from the MC</w:t>
      </w:r>
      <w:r>
        <w:t>Video</w:t>
      </w:r>
      <w:r w:rsidRPr="00903CFB">
        <w:t xml:space="preserve"> server to the MC</w:t>
      </w:r>
      <w:r>
        <w:t>Video</w:t>
      </w:r>
      <w:r w:rsidRPr="00903CFB">
        <w:t xml:space="preserve"> client.</w:t>
      </w:r>
    </w:p>
    <w:p w14:paraId="4D519CB6" w14:textId="77777777" w:rsidR="00A90238" w:rsidRPr="00903CFB" w:rsidRDefault="00A90238" w:rsidP="00A90238">
      <w:pPr>
        <w:pStyle w:val="TH"/>
      </w:pPr>
      <w:r w:rsidRPr="00903CFB">
        <w:t>Table </w:t>
      </w:r>
      <w:r>
        <w:t>7</w:t>
      </w:r>
      <w:r w:rsidRPr="00903CFB">
        <w:t>.</w:t>
      </w:r>
      <w:r>
        <w:t>2</w:t>
      </w:r>
      <w:r w:rsidRPr="00903CFB">
        <w:t>.2.</w:t>
      </w:r>
      <w:r>
        <w:t>2</w:t>
      </w:r>
      <w:r w:rsidRPr="00903CFB">
        <w:t>.</w:t>
      </w:r>
      <w:r>
        <w:t>10</w:t>
      </w:r>
      <w:r w:rsidRPr="00903CFB">
        <w:t>-1: MC</w:t>
      </w:r>
      <w:r>
        <w:t>Video</w:t>
      </w:r>
      <w:r w:rsidRPr="00903CFB">
        <w:t xml:space="preserve"> progress indication</w:t>
      </w:r>
      <w:r w:rsidRPr="00903CFB">
        <w:rPr>
          <w:lang w:eastAsia="zh-CN"/>
        </w:rPr>
        <w:t xml:space="preserve"> </w:t>
      </w:r>
      <w:r w:rsidRPr="00903CFB">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903CFB" w14:paraId="66E9FE2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F5C596" w14:textId="77777777" w:rsidR="00A90238" w:rsidRPr="00903CFB" w:rsidRDefault="00A90238" w:rsidP="004260A6">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9F2AB" w14:textId="77777777" w:rsidR="00A90238" w:rsidRPr="00903CFB" w:rsidRDefault="00A90238" w:rsidP="004260A6">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F6888" w14:textId="77777777" w:rsidR="00A90238" w:rsidRPr="00903CFB" w:rsidRDefault="00A90238" w:rsidP="004260A6">
            <w:pPr>
              <w:pStyle w:val="TAH"/>
            </w:pPr>
            <w:r w:rsidRPr="00903CFB">
              <w:t>Description</w:t>
            </w:r>
          </w:p>
        </w:tc>
      </w:tr>
      <w:tr w:rsidR="00A90238" w:rsidRPr="00903CFB" w14:paraId="7956190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7E25A"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37BC6"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F0360A" w14:textId="77777777" w:rsidR="00A90238" w:rsidRPr="00903CFB" w:rsidRDefault="00A90238" w:rsidP="004260A6">
            <w:pPr>
              <w:pStyle w:val="TAL"/>
            </w:pPr>
            <w:r w:rsidRPr="00903CFB">
              <w:t xml:space="preserve">The </w:t>
            </w:r>
            <w:r w:rsidRPr="00903CFB">
              <w:rPr>
                <w:rFonts w:hint="eastAsia"/>
                <w:lang w:eastAsia="zh-CN"/>
              </w:rPr>
              <w:t>MC</w:t>
            </w:r>
            <w:r>
              <w:rPr>
                <w:lang w:eastAsia="zh-CN"/>
              </w:rPr>
              <w:t>Video</w:t>
            </w:r>
            <w:r w:rsidRPr="00903CFB">
              <w:rPr>
                <w:rFonts w:hint="eastAsia"/>
                <w:lang w:eastAsia="zh-CN"/>
              </w:rPr>
              <w:t xml:space="preserve"> ID</w:t>
            </w:r>
            <w:r w:rsidRPr="00903CFB">
              <w:t xml:space="preserve"> of the calling party</w:t>
            </w:r>
          </w:p>
        </w:tc>
      </w:tr>
      <w:tr w:rsidR="00A90238" w:rsidRPr="00903CFB" w14:paraId="54C386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0B74C3"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B5ED8"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23DA4" w14:textId="77777777" w:rsidR="00A90238" w:rsidRPr="00903CFB" w:rsidRDefault="00A90238" w:rsidP="004260A6">
            <w:pPr>
              <w:pStyle w:val="TAL"/>
            </w:pPr>
            <w:r w:rsidRPr="00903CFB">
              <w:t>The</w:t>
            </w:r>
            <w:r w:rsidRPr="00903CFB">
              <w:rPr>
                <w:rFonts w:hint="eastAsia"/>
                <w:lang w:eastAsia="zh-CN"/>
              </w:rPr>
              <w:t xml:space="preserve"> MC</w:t>
            </w:r>
            <w:r>
              <w:rPr>
                <w:lang w:eastAsia="zh-CN"/>
              </w:rPr>
              <w:t>Video</w:t>
            </w:r>
            <w:r w:rsidRPr="00903CFB">
              <w:rPr>
                <w:rFonts w:hint="eastAsia"/>
                <w:lang w:eastAsia="zh-CN"/>
              </w:rPr>
              <w:t xml:space="preserve"> ID</w:t>
            </w:r>
            <w:r w:rsidRPr="00903CFB">
              <w:t xml:space="preserve"> of the called party</w:t>
            </w:r>
          </w:p>
        </w:tc>
      </w:tr>
      <w:tr w:rsidR="00A90238" w:rsidRPr="00903CFB" w14:paraId="271754E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159392" w14:textId="77777777" w:rsidR="00A90238" w:rsidRPr="00903CFB" w:rsidRDefault="00A90238" w:rsidP="004260A6">
            <w:pPr>
              <w:pStyle w:val="TAL"/>
            </w:pPr>
            <w:r w:rsidRPr="00903CFB">
              <w:rPr>
                <w:lang w:eastAsia="zh-CN"/>
              </w:rPr>
              <w:t>Progress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CB32BD" w14:textId="77777777" w:rsidR="00A90238" w:rsidRPr="00903CFB" w:rsidRDefault="00A90238" w:rsidP="004260A6">
            <w:pPr>
              <w:pStyle w:val="TAL"/>
            </w:pPr>
            <w:r w:rsidRPr="00903CFB">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64951" w14:textId="77777777" w:rsidR="00A90238" w:rsidRPr="00903CFB" w:rsidRDefault="00A90238" w:rsidP="004260A6">
            <w:pPr>
              <w:pStyle w:val="TAL"/>
            </w:pPr>
            <w:r w:rsidRPr="00903CFB">
              <w:t>Indication to the caller.</w:t>
            </w:r>
          </w:p>
        </w:tc>
      </w:tr>
    </w:tbl>
    <w:p w14:paraId="45222A9E" w14:textId="77777777" w:rsidR="00A90238" w:rsidRDefault="00A90238" w:rsidP="00A90238"/>
    <w:p w14:paraId="4AC9C86A" w14:textId="77777777" w:rsidR="00A90238" w:rsidRPr="00903CFB" w:rsidRDefault="00A90238" w:rsidP="00A90238">
      <w:pPr>
        <w:pStyle w:val="Heading5"/>
      </w:pPr>
      <w:bookmarkStart w:id="602" w:name="_Toc185772318"/>
      <w:r>
        <w:t>7</w:t>
      </w:r>
      <w:r w:rsidRPr="00903CFB">
        <w:t>.</w:t>
      </w:r>
      <w:r>
        <w:t>2</w:t>
      </w:r>
      <w:r w:rsidRPr="00903CFB">
        <w:t>.2.</w:t>
      </w:r>
      <w:r>
        <w:t>2</w:t>
      </w:r>
      <w:r w:rsidRPr="00903CFB">
        <w:t>.</w:t>
      </w:r>
      <w:r>
        <w:t>11</w:t>
      </w:r>
      <w:r w:rsidRPr="00903CFB">
        <w:tab/>
        <w:t>MC</w:t>
      </w:r>
      <w:r>
        <w:t>Video</w:t>
      </w:r>
      <w:r w:rsidRPr="00903CFB">
        <w:t xml:space="preserve"> </w:t>
      </w:r>
      <w:r>
        <w:t>functional alias</w:t>
      </w:r>
      <w:r w:rsidRPr="00903CFB">
        <w:t xml:space="preserve"> </w:t>
      </w:r>
      <w:r>
        <w:t>resolution response</w:t>
      </w:r>
      <w:bookmarkEnd w:id="602"/>
    </w:p>
    <w:p w14:paraId="3A1A5C41" w14:textId="77777777" w:rsidR="00A90238" w:rsidRPr="00903CFB" w:rsidRDefault="00A90238" w:rsidP="00A90238">
      <w:r w:rsidRPr="00903CFB">
        <w:t>Table </w:t>
      </w:r>
      <w:r>
        <w:t>7</w:t>
      </w:r>
      <w:r w:rsidRPr="00903CFB">
        <w:t>.</w:t>
      </w:r>
      <w:r>
        <w:t>2</w:t>
      </w:r>
      <w:r w:rsidRPr="00903CFB">
        <w:t>.2.</w:t>
      </w:r>
      <w:r>
        <w:t>2</w:t>
      </w:r>
      <w:r w:rsidRPr="00903CFB">
        <w:t>.</w:t>
      </w:r>
      <w:r>
        <w:t>11</w:t>
      </w:r>
      <w:r w:rsidRPr="00903CFB">
        <w:t>-1 describes the information flow MC</w:t>
      </w:r>
      <w:r>
        <w:t>Video</w:t>
      </w:r>
      <w:r w:rsidRPr="00903CFB">
        <w:t xml:space="preserve"> </w:t>
      </w:r>
      <w:r>
        <w:t>functional alias resolution response</w:t>
      </w:r>
      <w:r w:rsidRPr="00903CFB">
        <w:t xml:space="preserve"> from the MC</w:t>
      </w:r>
      <w:r>
        <w:t>Video</w:t>
      </w:r>
      <w:r w:rsidRPr="00903CFB">
        <w:t xml:space="preserve"> server to the MC</w:t>
      </w:r>
      <w:r>
        <w:t>Video</w:t>
      </w:r>
      <w:r w:rsidRPr="00903CFB">
        <w:t xml:space="preserve"> client.</w:t>
      </w:r>
    </w:p>
    <w:p w14:paraId="205209F9" w14:textId="77777777" w:rsidR="00A90238" w:rsidRPr="0055302A" w:rsidRDefault="00A90238" w:rsidP="00A90238">
      <w:pPr>
        <w:pStyle w:val="TH"/>
      </w:pPr>
      <w:r w:rsidRPr="00903CFB">
        <w:t>Table </w:t>
      </w:r>
      <w:r>
        <w:t>7</w:t>
      </w:r>
      <w:r w:rsidRPr="00903CFB">
        <w:t>.</w:t>
      </w:r>
      <w:r>
        <w:t>2</w:t>
      </w:r>
      <w:r w:rsidRPr="00903CFB">
        <w:t>.2.</w:t>
      </w:r>
      <w:r>
        <w:t>2</w:t>
      </w:r>
      <w:r w:rsidRPr="00903CFB">
        <w:t>.</w:t>
      </w:r>
      <w:r>
        <w:t>11</w:t>
      </w:r>
      <w:r w:rsidRPr="00903CFB">
        <w:t>-1: MC</w:t>
      </w:r>
      <w:r>
        <w:t>Video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55302A" w14:paraId="4BD5FD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55F91" w14:textId="77777777" w:rsidR="00A90238" w:rsidRPr="0055302A" w:rsidRDefault="00A90238" w:rsidP="004260A6">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3FE371" w14:textId="77777777" w:rsidR="00A90238" w:rsidRPr="0055302A" w:rsidRDefault="00A90238" w:rsidP="004260A6">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52E81" w14:textId="77777777" w:rsidR="00A90238" w:rsidRPr="0055302A" w:rsidRDefault="00A90238" w:rsidP="004260A6">
            <w:pPr>
              <w:pStyle w:val="TAH"/>
            </w:pPr>
            <w:r w:rsidRPr="00903CFB">
              <w:t>Description</w:t>
            </w:r>
          </w:p>
        </w:tc>
      </w:tr>
      <w:tr w:rsidR="00A90238" w:rsidRPr="0055302A" w14:paraId="020D48F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6B1467"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FAABC2"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9BDA29" w14:textId="77777777" w:rsidR="00A90238" w:rsidRPr="00903CFB" w:rsidRDefault="00A90238" w:rsidP="004260A6">
            <w:pPr>
              <w:pStyle w:val="TAL"/>
            </w:pPr>
            <w:r w:rsidRPr="00903CFB">
              <w:t xml:space="preserve">The </w:t>
            </w:r>
            <w:r w:rsidRPr="00903CFB">
              <w:rPr>
                <w:rFonts w:hint="eastAsia"/>
              </w:rPr>
              <w:t>MC</w:t>
            </w:r>
            <w:r>
              <w:t>Video</w:t>
            </w:r>
            <w:r w:rsidRPr="00903CFB">
              <w:rPr>
                <w:rFonts w:hint="eastAsia"/>
              </w:rPr>
              <w:t xml:space="preserve"> ID</w:t>
            </w:r>
            <w:r w:rsidRPr="00903CFB">
              <w:t xml:space="preserve"> of the calling party</w:t>
            </w:r>
          </w:p>
        </w:tc>
      </w:tr>
      <w:tr w:rsidR="00A90238" w:rsidRPr="0055302A" w14:paraId="182F911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B3E458"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4BF6E9"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4C2B8D" w14:textId="77777777" w:rsidR="00A90238" w:rsidRPr="00903CFB" w:rsidRDefault="00A90238" w:rsidP="004260A6">
            <w:pPr>
              <w:pStyle w:val="TAL"/>
            </w:pPr>
            <w:r w:rsidRPr="00903CFB">
              <w:t>The</w:t>
            </w:r>
            <w:r>
              <w:t xml:space="preserve"> corresponding </w:t>
            </w:r>
            <w:r w:rsidRPr="00903CFB">
              <w:rPr>
                <w:rFonts w:hint="eastAsia"/>
              </w:rPr>
              <w:t>MC</w:t>
            </w:r>
            <w:r>
              <w:t>Video</w:t>
            </w:r>
            <w:r w:rsidRPr="00903CFB">
              <w:rPr>
                <w:rFonts w:hint="eastAsia"/>
              </w:rPr>
              <w:t xml:space="preserve"> ID</w:t>
            </w:r>
            <w:r w:rsidRPr="00903CFB">
              <w:t xml:space="preserve"> of the called </w:t>
            </w:r>
            <w:r>
              <w:t>functional alias</w:t>
            </w:r>
          </w:p>
        </w:tc>
      </w:tr>
    </w:tbl>
    <w:p w14:paraId="73DD3900" w14:textId="77777777" w:rsidR="00A90238" w:rsidRPr="00AB5FED" w:rsidRDefault="00A90238" w:rsidP="00A90238"/>
    <w:p w14:paraId="08E0B08F" w14:textId="77777777" w:rsidR="00A90238" w:rsidRPr="00AB5FED" w:rsidRDefault="00A90238" w:rsidP="00A90238">
      <w:pPr>
        <w:pStyle w:val="Heading4"/>
        <w:rPr>
          <w:lang w:val="en-US"/>
        </w:rPr>
      </w:pPr>
      <w:bookmarkStart w:id="603" w:name="_Toc185772319"/>
      <w:r>
        <w:rPr>
          <w:rFonts w:hint="eastAsia"/>
          <w:lang w:eastAsia="zh-CN"/>
        </w:rPr>
        <w:t>7</w:t>
      </w:r>
      <w:r w:rsidRPr="00AB5FED">
        <w:t>.</w:t>
      </w:r>
      <w:r>
        <w:rPr>
          <w:rFonts w:hint="eastAsia"/>
          <w:lang w:eastAsia="zh-CN"/>
        </w:rPr>
        <w:t>2</w:t>
      </w:r>
      <w:r w:rsidRPr="00AB5FED">
        <w:t>.2.</w:t>
      </w:r>
      <w:r>
        <w:t>3</w:t>
      </w:r>
      <w:r w:rsidRPr="00AB5FED">
        <w:tab/>
        <w:t>Private call within one MC system</w:t>
      </w:r>
      <w:bookmarkEnd w:id="565"/>
      <w:bookmarkEnd w:id="566"/>
      <w:bookmarkEnd w:id="567"/>
      <w:bookmarkEnd w:id="568"/>
      <w:bookmarkEnd w:id="603"/>
    </w:p>
    <w:p w14:paraId="2EE225A8" w14:textId="77777777" w:rsidR="00A90238" w:rsidRPr="00AB5FED" w:rsidRDefault="00A90238" w:rsidP="00A90238">
      <w:pPr>
        <w:pStyle w:val="Heading5"/>
        <w:rPr>
          <w:lang w:val="en-US"/>
        </w:rPr>
      </w:pPr>
      <w:bookmarkStart w:id="604" w:name="_Toc424654531"/>
      <w:bookmarkStart w:id="605" w:name="_Toc428365108"/>
      <w:bookmarkStart w:id="606" w:name="_Toc433209794"/>
      <w:bookmarkStart w:id="607" w:name="_Toc460616112"/>
      <w:bookmarkStart w:id="608" w:name="_Toc460616973"/>
      <w:bookmarkStart w:id="609" w:name="_Toc460662362"/>
      <w:bookmarkStart w:id="610" w:name="_Toc185772320"/>
      <w:r>
        <w:rPr>
          <w:rFonts w:hint="eastAsia"/>
          <w:lang w:val="en-US" w:eastAsia="zh-CN"/>
        </w:rPr>
        <w:t>7</w:t>
      </w:r>
      <w:r w:rsidRPr="00AB5FED">
        <w:rPr>
          <w:lang w:val="en-US"/>
        </w:rPr>
        <w:t>.</w:t>
      </w:r>
      <w:r>
        <w:rPr>
          <w:rFonts w:hint="eastAsia"/>
          <w:lang w:val="en-US" w:eastAsia="zh-CN"/>
        </w:rPr>
        <w:t>2</w:t>
      </w:r>
      <w:r w:rsidRPr="00AB5FED">
        <w:rPr>
          <w:lang w:val="en-US"/>
        </w:rPr>
        <w:t>.2.</w:t>
      </w:r>
      <w:r>
        <w:rPr>
          <w:lang w:val="en-US"/>
        </w:rPr>
        <w:t>3</w:t>
      </w:r>
      <w:r w:rsidRPr="00AB5FED">
        <w:rPr>
          <w:lang w:val="en-US"/>
        </w:rPr>
        <w:t>.1</w:t>
      </w:r>
      <w:r w:rsidRPr="00AB5FED">
        <w:rPr>
          <w:lang w:val="en-US"/>
        </w:rPr>
        <w:tab/>
        <w:t>Private call setup in automatic commencement mode</w:t>
      </w:r>
      <w:bookmarkEnd w:id="604"/>
      <w:bookmarkEnd w:id="605"/>
      <w:bookmarkEnd w:id="606"/>
      <w:bookmarkEnd w:id="607"/>
      <w:bookmarkEnd w:id="608"/>
      <w:bookmarkEnd w:id="609"/>
      <w:bookmarkEnd w:id="610"/>
    </w:p>
    <w:p w14:paraId="34CB715A"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w:t>
      </w:r>
      <w:r>
        <w:rPr>
          <w:lang w:val="en-US"/>
        </w:rPr>
        <w:t>scenario</w:t>
      </w:r>
      <w:r w:rsidRPr="00AB5FED">
        <w:rPr>
          <w:lang w:val="en-US"/>
        </w:rPr>
        <w:t xml:space="preserve"> where an </w:t>
      </w:r>
      <w:r>
        <w:rPr>
          <w:rFonts w:hint="eastAsia"/>
          <w:lang w:val="en-US" w:eastAsia="zh-CN"/>
        </w:rPr>
        <w:t>MCVideo</w:t>
      </w:r>
      <w:r w:rsidRPr="00AB5FED">
        <w:rPr>
          <w:lang w:val="en-US"/>
        </w:rPr>
        <w:t xml:space="preserve"> user is initiating an </w:t>
      </w:r>
      <w:r>
        <w:rPr>
          <w:rFonts w:hint="eastAsia"/>
          <w:lang w:val="en-US" w:eastAsia="zh-CN"/>
        </w:rPr>
        <w:t>MCVideo</w:t>
      </w:r>
      <w:r w:rsidRPr="00AB5FED">
        <w:rPr>
          <w:lang w:val="en-US"/>
        </w:rPr>
        <w:t xml:space="preserve"> private call for communicating with another </w:t>
      </w:r>
      <w:r>
        <w:rPr>
          <w:rFonts w:hint="eastAsia"/>
          <w:lang w:val="en-US" w:eastAsia="zh-CN"/>
        </w:rPr>
        <w:t>MCVideo</w:t>
      </w:r>
      <w:r w:rsidRPr="00AB5FED">
        <w:rPr>
          <w:lang w:val="en-US"/>
        </w:rPr>
        <w:t xml:space="preserve"> user, with or without </w:t>
      </w:r>
      <w:r>
        <w:rPr>
          <w:rFonts w:hint="eastAsia"/>
          <w:lang w:val="en-US" w:eastAsia="zh-CN"/>
        </w:rPr>
        <w:t>transmission</w:t>
      </w:r>
      <w:r w:rsidRPr="00AB5FED">
        <w:rPr>
          <w:lang w:val="en-US"/>
        </w:rPr>
        <w:t xml:space="preserve"> control enabled, in an automatic commencement mode. </w:t>
      </w:r>
    </w:p>
    <w:p w14:paraId="7BC862EE" w14:textId="77777777" w:rsidR="00A90238" w:rsidRPr="00AB5FED"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rFonts w:hint="eastAsia"/>
          <w:lang w:val="en-US" w:eastAsia="zh-CN"/>
        </w:rPr>
        <w:t>2</w:t>
      </w:r>
      <w:r w:rsidRPr="00AB5FED">
        <w:rPr>
          <w:lang w:val="en-US"/>
        </w:rPr>
        <w:t>.2.</w:t>
      </w:r>
      <w:r>
        <w:rPr>
          <w:lang w:val="en-US"/>
        </w:rPr>
        <w:t>3</w:t>
      </w:r>
      <w:r w:rsidRPr="00AB5FED">
        <w:rPr>
          <w:lang w:val="en-US"/>
        </w:rPr>
        <w:t xml:space="preserve">.1-1 are the basic signalling control plane procedures for the </w:t>
      </w:r>
      <w:r>
        <w:rPr>
          <w:rFonts w:hint="eastAsia"/>
          <w:lang w:val="en-US" w:eastAsia="zh-CN"/>
        </w:rPr>
        <w:t>MCVideo</w:t>
      </w:r>
      <w:r w:rsidRPr="00AB5FED">
        <w:rPr>
          <w:lang w:val="en-US"/>
        </w:rPr>
        <w:t xml:space="preserve"> client initiating establishment of </w:t>
      </w:r>
      <w:r>
        <w:rPr>
          <w:rFonts w:hint="eastAsia"/>
          <w:lang w:val="en-US" w:eastAsia="zh-CN"/>
        </w:rPr>
        <w:t>MCVideo</w:t>
      </w:r>
      <w:r w:rsidRPr="00AB5FED">
        <w:rPr>
          <w:lang w:val="en-US"/>
        </w:rPr>
        <w:t xml:space="preserve"> private call with the chosen </w:t>
      </w:r>
      <w:r>
        <w:rPr>
          <w:rFonts w:hint="eastAsia"/>
          <w:lang w:val="en-US" w:eastAsia="zh-CN"/>
        </w:rPr>
        <w:t>MCVideo</w:t>
      </w:r>
      <w:r w:rsidRPr="00AB5FED">
        <w:rPr>
          <w:lang w:val="en-US"/>
        </w:rPr>
        <w:t xml:space="preserve"> user.</w:t>
      </w:r>
    </w:p>
    <w:p w14:paraId="5188517A" w14:textId="77777777" w:rsidR="00A90238" w:rsidRPr="00AB5FED" w:rsidRDefault="00A90238" w:rsidP="00A90238">
      <w:r w:rsidRPr="00AB5FED">
        <w:t>Pre-conditions:</w:t>
      </w:r>
    </w:p>
    <w:p w14:paraId="75AA8976" w14:textId="77777777" w:rsidR="00A90238" w:rsidRPr="00AB5FED" w:rsidRDefault="00A90238" w:rsidP="00A90238">
      <w:pPr>
        <w:pStyle w:val="B1"/>
      </w:pPr>
      <w:r>
        <w:t>1.</w:t>
      </w:r>
      <w:r>
        <w:tab/>
      </w:r>
      <w:r>
        <w:rPr>
          <w:rFonts w:hint="eastAsia"/>
          <w:lang w:val="en-US" w:eastAsia="zh-CN"/>
        </w:rPr>
        <w:t>MCVideo</w:t>
      </w:r>
      <w:r w:rsidRPr="00AB5FED">
        <w:t xml:space="preserve"> users on </w:t>
      </w:r>
      <w:r>
        <w:rPr>
          <w:rFonts w:hint="eastAsia"/>
          <w:lang w:val="en-US" w:eastAsia="zh-CN"/>
        </w:rPr>
        <w:t>MCVideo</w:t>
      </w:r>
      <w:r w:rsidRPr="00AB5FED">
        <w:t xml:space="preserve"> client 1 and </w:t>
      </w:r>
      <w:r>
        <w:rPr>
          <w:rFonts w:hint="eastAsia"/>
          <w:lang w:val="en-US" w:eastAsia="zh-CN"/>
        </w:rPr>
        <w:t>MCVideo</w:t>
      </w:r>
      <w:r w:rsidRPr="00AB5FED">
        <w:t xml:space="preserve"> client 2 are already registered for receiving </w:t>
      </w:r>
      <w:r>
        <w:rPr>
          <w:rFonts w:hint="eastAsia"/>
          <w:lang w:val="en-US" w:eastAsia="zh-CN"/>
        </w:rPr>
        <w:t>MCVideo</w:t>
      </w:r>
      <w:r w:rsidRPr="00AB5FED">
        <w:t xml:space="preserve"> service.</w:t>
      </w:r>
    </w:p>
    <w:p w14:paraId="2A687366" w14:textId="77777777" w:rsidR="00A90238" w:rsidRPr="00AB5FED" w:rsidRDefault="00A90238" w:rsidP="00A90238">
      <w:pPr>
        <w:pStyle w:val="B1"/>
      </w:pPr>
      <w:r>
        <w:t>2</w:t>
      </w:r>
      <w:r w:rsidRPr="00AB5FED">
        <w:t>.</w:t>
      </w:r>
      <w:r w:rsidRPr="00AB5FED">
        <w:tab/>
        <w:t xml:space="preserve">The calling </w:t>
      </w:r>
      <w:r>
        <w:rPr>
          <w:rFonts w:hint="eastAsia"/>
          <w:lang w:val="en-US" w:eastAsia="zh-CN"/>
        </w:rPr>
        <w:t>MCVideo</w:t>
      </w:r>
      <w:r w:rsidRPr="00AB5FED">
        <w:t xml:space="preserve"> user has selected automatic commencement mode for the call; or</w:t>
      </w:r>
    </w:p>
    <w:p w14:paraId="041FC987" w14:textId="77777777" w:rsidR="00A90238" w:rsidRDefault="00A90238" w:rsidP="00A90238">
      <w:pPr>
        <w:pStyle w:val="B1"/>
      </w:pPr>
      <w:r>
        <w:t>3</w:t>
      </w:r>
      <w:r w:rsidRPr="00AB5FED">
        <w:t>.</w:t>
      </w:r>
      <w:r w:rsidRPr="00AB5FED">
        <w:tab/>
        <w:t xml:space="preserve">The called </w:t>
      </w:r>
      <w:r>
        <w:rPr>
          <w:rFonts w:hint="eastAsia"/>
          <w:lang w:val="en-US" w:eastAsia="zh-CN"/>
        </w:rPr>
        <w:t>MCVideo</w:t>
      </w:r>
      <w:r w:rsidRPr="00AB5FED">
        <w:t xml:space="preserve"> client is set to automatic commencement mode.</w:t>
      </w:r>
    </w:p>
    <w:p w14:paraId="5282FFBB" w14:textId="77777777" w:rsidR="00A90238" w:rsidRDefault="00A90238" w:rsidP="00A90238">
      <w:pPr>
        <w:pStyle w:val="B1"/>
      </w:pPr>
      <w:r>
        <w:t>4.</w:t>
      </w:r>
      <w:r>
        <w:tab/>
      </w:r>
      <w:r w:rsidRPr="00CD4364">
        <w:t xml:space="preserve">Optionally, the MCVideo client 1 </w:t>
      </w:r>
      <w:r>
        <w:t>may have a</w:t>
      </w:r>
      <w:r w:rsidRPr="00CD4364">
        <w:t xml:space="preserve"> functional alias activated to be used.</w:t>
      </w:r>
    </w:p>
    <w:p w14:paraId="069991E9" w14:textId="77777777" w:rsidR="00A90238" w:rsidRPr="00AB5FED" w:rsidRDefault="00A90238" w:rsidP="00A90238">
      <w:pPr>
        <w:pStyle w:val="B1"/>
        <w:rPr>
          <w:lang w:val="en-US"/>
        </w:rPr>
      </w:pPr>
      <w:r>
        <w:t>5.</w:t>
      </w:r>
      <w:r>
        <w:tab/>
      </w:r>
      <w:r w:rsidRPr="00E951DB">
        <w:t>The</w:t>
      </w:r>
      <w:r>
        <w:t xml:space="preserve"> </w:t>
      </w:r>
      <w:r w:rsidRPr="002241D3">
        <w:t xml:space="preserve">MCVideo server </w:t>
      </w:r>
      <w:r>
        <w:t xml:space="preserve">may have </w:t>
      </w:r>
      <w:r w:rsidRPr="002241D3">
        <w:t>subscribed to the MCVideo functional alias controlling server within the MC system for functional alias activation/de-activation updates.</w:t>
      </w:r>
    </w:p>
    <w:p w14:paraId="4C7F5D7A" w14:textId="77777777" w:rsidR="00A90238" w:rsidRPr="00AB5FED" w:rsidRDefault="00A90238" w:rsidP="00A90238">
      <w:pPr>
        <w:pStyle w:val="TH"/>
      </w:pPr>
      <w:r w:rsidRPr="005E117E">
        <w:object w:dxaOrig="10291" w:dyaOrig="6390" w14:anchorId="4E64F3A1">
          <v:shape id="_x0000_i1048" type="#_x0000_t75" style="width:388.2pt;height:281.1pt" o:ole="">
            <v:imagedata r:id="rId57" o:title="" croptop="7987f" cropright="16161f"/>
          </v:shape>
          <o:OLEObject Type="Embed" ProgID="Visio.Drawing.15" ShapeID="_x0000_i1048" DrawAspect="Content" ObjectID="_1796385396" r:id="rId58"/>
        </w:object>
      </w:r>
    </w:p>
    <w:p w14:paraId="4D31F640"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2</w:t>
      </w:r>
      <w:r w:rsidRPr="00AB5FED">
        <w:t>.2.</w:t>
      </w:r>
      <w:r>
        <w:t>3</w:t>
      </w:r>
      <w:r w:rsidRPr="00AB5FED">
        <w:t xml:space="preserve">.1-1: Private call setup in automatic commencement mode– </w:t>
      </w:r>
      <w:r>
        <w:rPr>
          <w:rFonts w:hint="eastAsia"/>
          <w:lang w:val="en-US" w:eastAsia="zh-CN"/>
        </w:rPr>
        <w:t>MCVideo</w:t>
      </w:r>
      <w:r>
        <w:t xml:space="preserve"> users in the same MC</w:t>
      </w:r>
      <w:r w:rsidRPr="00AB5FED">
        <w:t xml:space="preserve"> system</w:t>
      </w:r>
    </w:p>
    <w:p w14:paraId="10C0C26E" w14:textId="77777777" w:rsidR="00A90238" w:rsidRPr="00AB5FED" w:rsidRDefault="00A90238" w:rsidP="00A90238">
      <w:pPr>
        <w:pStyle w:val="B1"/>
        <w:rPr>
          <w:lang w:eastAsia="zh-CN"/>
        </w:rPr>
      </w:pPr>
      <w:r>
        <w:t>1</w:t>
      </w:r>
      <w:r w:rsidRPr="00AB5FED">
        <w:t>.</w:t>
      </w:r>
      <w:r w:rsidRPr="00AB5FED">
        <w:tab/>
        <w:t xml:space="preserve">User at </w:t>
      </w:r>
      <w:r>
        <w:rPr>
          <w:rFonts w:hint="eastAsia"/>
          <w:lang w:val="en-US" w:eastAsia="zh-CN"/>
        </w:rPr>
        <w:t>MCVideo</w:t>
      </w:r>
      <w:r w:rsidRPr="00AB5FED">
        <w:t xml:space="preserve"> client 1 would like to initiate an </w:t>
      </w:r>
      <w:r>
        <w:rPr>
          <w:rFonts w:hint="eastAsia"/>
          <w:lang w:val="en-US" w:eastAsia="zh-CN"/>
        </w:rPr>
        <w:t>MCVideo</w:t>
      </w:r>
      <w:r w:rsidRPr="00AB5FED">
        <w:t xml:space="preserve"> private call for the chosen </w:t>
      </w:r>
      <w:r>
        <w:rPr>
          <w:rFonts w:hint="eastAsia"/>
          <w:lang w:val="en-US" w:eastAsia="zh-CN"/>
        </w:rPr>
        <w:t>MCVideo</w:t>
      </w:r>
      <w:r w:rsidRPr="00AB5FED">
        <w:t xml:space="preserve"> user. </w:t>
      </w:r>
      <w:bookmarkStart w:id="611" w:name="_Hlk5932038"/>
      <w:r>
        <w:t>The MCVideo user at MCVideo</w:t>
      </w:r>
      <w:r w:rsidRPr="00DD695C">
        <w:t xml:space="preserve"> client 1 may include a functional alias use</w:t>
      </w:r>
      <w:r>
        <w:t>d within the MCVideo private call</w:t>
      </w:r>
      <w:r w:rsidRPr="00AB1E68">
        <w:t>.</w:t>
      </w:r>
      <w:bookmarkEnd w:id="611"/>
    </w:p>
    <w:p w14:paraId="4DEFACE2" w14:textId="77777777" w:rsidR="00A90238" w:rsidRPr="00AB5FED" w:rsidRDefault="00A90238" w:rsidP="00A90238">
      <w:pPr>
        <w:pStyle w:val="B1"/>
      </w:pPr>
      <w:r>
        <w:t>2</w:t>
      </w:r>
      <w:r w:rsidRPr="00AB5FED">
        <w:t>.</w:t>
      </w:r>
      <w:r w:rsidRPr="00AB5FED">
        <w:tab/>
      </w:r>
      <w:r>
        <w:rPr>
          <w:rFonts w:hint="eastAsia"/>
          <w:lang w:val="en-US" w:eastAsia="zh-CN"/>
        </w:rPr>
        <w:t>MCVideo</w:t>
      </w:r>
      <w:r w:rsidRPr="00AB5FED">
        <w:t xml:space="preserve"> client 1 sends an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server (via SIP core) 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 The </w:t>
      </w:r>
      <w:r>
        <w:rPr>
          <w:rFonts w:hint="eastAsia"/>
          <w:lang w:val="en-US" w:eastAsia="zh-CN"/>
        </w:rPr>
        <w:t>MCVideo</w:t>
      </w:r>
      <w:r w:rsidRPr="00AB5FED">
        <w:t xml:space="preserve"> private call request contains the </w:t>
      </w:r>
      <w:r>
        <w:rPr>
          <w:rFonts w:hint="eastAsia"/>
          <w:lang w:eastAsia="zh-CN"/>
        </w:rPr>
        <w:t>MC</w:t>
      </w:r>
      <w:r>
        <w:rPr>
          <w:lang w:eastAsia="zh-CN"/>
        </w:rPr>
        <w:t>Video</w:t>
      </w:r>
      <w:r>
        <w:rPr>
          <w:rFonts w:hint="eastAsia"/>
          <w:lang w:eastAsia="zh-CN"/>
        </w:rPr>
        <w:t xml:space="preserve"> ID</w:t>
      </w:r>
      <w:r w:rsidRPr="00AB5FED">
        <w:t xml:space="preserve"> </w:t>
      </w:r>
      <w:r>
        <w:t xml:space="preserve">or the functional alias </w:t>
      </w:r>
      <w:r w:rsidRPr="00AB5FED">
        <w:t xml:space="preserve">of invited user, an SDP offer containing one or more media types. The </w:t>
      </w:r>
      <w:r>
        <w:rPr>
          <w:rFonts w:hint="eastAsia"/>
          <w:lang w:val="en-US" w:eastAsia="zh-CN"/>
        </w:rPr>
        <w:t>MCVideo</w:t>
      </w:r>
      <w:r w:rsidRPr="00AB5FED">
        <w:t xml:space="preserve"> client 1 may include a Requested commencement mode that indicates that the call is to be established in automatic commencement mode if automatic commencement mode is requested by the initiating user.</w:t>
      </w:r>
    </w:p>
    <w:p w14:paraId="7EC83968" w14:textId="77777777" w:rsidR="00A90238" w:rsidRDefault="00A90238" w:rsidP="00A90238">
      <w:pPr>
        <w:pStyle w:val="NO"/>
      </w:pPr>
      <w:r>
        <w:t>NOTE 1:</w:t>
      </w:r>
      <w:r>
        <w:tab/>
      </w:r>
      <w:r w:rsidRPr="00B8668A">
        <w:t xml:space="preserve">As part of this step, MCVideo client 1 </w:t>
      </w:r>
      <w:r>
        <w:t xml:space="preserve">and MCVideo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624F4CC8" w14:textId="77777777" w:rsidR="00A90238" w:rsidRPr="00E94443" w:rsidRDefault="00A90238" w:rsidP="00A90238">
      <w:pPr>
        <w:pStyle w:val="B1"/>
      </w:pPr>
      <w:r>
        <w:t>3</w:t>
      </w:r>
      <w:r w:rsidRPr="00AB5FED">
        <w:t>.</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 </w:t>
      </w:r>
      <w:bookmarkStart w:id="612" w:name="_Hlk5932171"/>
      <w:r w:rsidRPr="00AB1E68">
        <w:t>MCVideo server verifies whether the provided functional alias, if present, can be used and has been activated for the user.</w:t>
      </w:r>
      <w:bookmarkEnd w:id="612"/>
      <w:r>
        <w:t xml:space="preserve"> </w:t>
      </w:r>
      <w:r w:rsidRPr="00DB398A">
        <w:t>If the MC</w:t>
      </w:r>
      <w:r>
        <w:t>Video</w:t>
      </w:r>
      <w:r w:rsidRPr="00DB398A">
        <w:t xml:space="preserve"> private call request contains a functional alias instead of an MC</w:t>
      </w:r>
      <w:r>
        <w:t>Video</w:t>
      </w:r>
      <w:r w:rsidRPr="00DB398A">
        <w:t xml:space="preserve"> ID as called party, the MC</w:t>
      </w:r>
      <w:r>
        <w:t>Video</w:t>
      </w:r>
      <w:r w:rsidRPr="00DB398A">
        <w:t xml:space="preserve"> server shall resolve the functional alias to the corresponding M</w:t>
      </w:r>
      <w:r>
        <w:t>CVideo</w:t>
      </w:r>
      <w:r w:rsidRPr="00DB398A">
        <w:t xml:space="preserve"> ID(s) for which the functional alias is active</w:t>
      </w:r>
      <w:r>
        <w:t xml:space="preserve">. The MCVideo server shall also check whether MCVideo client 1 is allowed to use the functional alias of MCVideo client 2 to setup a private call and whether MCVideo client 2 is allowed to receive a private call from MCVideo client 1 using the functional alias. </w:t>
      </w:r>
      <w:r w:rsidRPr="00AB5FED">
        <w:t xml:space="preserve">If the </w:t>
      </w:r>
      <w:r>
        <w:rPr>
          <w:rFonts w:hint="eastAsia"/>
          <w:lang w:val="en-US" w:eastAsia="zh-CN"/>
        </w:rPr>
        <w:t>MCVideo</w:t>
      </w:r>
      <w:r w:rsidRPr="00AB5FED">
        <w:t xml:space="preserve"> private call request requested automatic commencement mode then the </w:t>
      </w:r>
      <w:r>
        <w:rPr>
          <w:rFonts w:hint="eastAsia"/>
          <w:lang w:val="en-US" w:eastAsia="zh-CN"/>
        </w:rPr>
        <w:t>MCVideo</w:t>
      </w:r>
      <w:r w:rsidRPr="00AB5FED">
        <w:t xml:space="preserve"> server also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a private call in automatic commencement mode.</w:t>
      </w:r>
      <w:r w:rsidRPr="00966CF3">
        <w:t xml:space="preserve"> </w:t>
      </w:r>
    </w:p>
    <w:p w14:paraId="17417431" w14:textId="77777777" w:rsidR="00A90238" w:rsidRDefault="00A90238" w:rsidP="00A90238">
      <w:pPr>
        <w:pStyle w:val="NO"/>
      </w:pPr>
      <w:r w:rsidRPr="00E94443">
        <w:t>NOTE 2:</w:t>
      </w:r>
      <w:r w:rsidRPr="00E94443">
        <w:tab/>
        <w:t>When a functional alias is shared among multiple MCVideo users, only one target MCVideo user can be target of the private call request. The MCVideo server resolves the associated MCVideo IDs of the functional alias and determines a MCVideo ID by help of criteria not defined here (e.g. location, time etc). This determination can include rejection of the call, if no suitable MCVideo ID is selected.</w:t>
      </w:r>
    </w:p>
    <w:p w14:paraId="451345FB" w14:textId="77777777" w:rsidR="00A90238" w:rsidRDefault="00A90238" w:rsidP="00A90238">
      <w:pPr>
        <w:pStyle w:val="B1"/>
      </w:pPr>
      <w:r>
        <w:t>4a.</w:t>
      </w:r>
      <w:r>
        <w:tab/>
      </w:r>
      <w:r w:rsidRPr="004B0AE2">
        <w:t>If the MC</w:t>
      </w:r>
      <w:r>
        <w:t>Video</w:t>
      </w:r>
      <w:r w:rsidRPr="004B0AE2">
        <w:t xml:space="preserve"> private call request contains </w:t>
      </w:r>
      <w:r>
        <w:t>only the</w:t>
      </w:r>
      <w:r w:rsidRPr="004B0AE2">
        <w:t xml:space="preserve"> functional alias instead of an M</w:t>
      </w:r>
      <w:r>
        <w:t>CVideo</w:t>
      </w:r>
      <w:r w:rsidRPr="004B0AE2">
        <w:t xml:space="preserve"> ID for the called party, the MC</w:t>
      </w:r>
      <w:r>
        <w:t>Video</w:t>
      </w:r>
      <w:r w:rsidRPr="004B0AE2">
        <w:t xml:space="preserve"> server </w:t>
      </w:r>
      <w:r>
        <w:t xml:space="preserve">responds </w:t>
      </w:r>
      <w:r w:rsidRPr="00E86B49">
        <w:t>with a functional alias resolution response message that contains</w:t>
      </w:r>
      <w:r>
        <w:t xml:space="preserve"> the resolved MCVideo ID back to MCVideo client 1.</w:t>
      </w:r>
    </w:p>
    <w:p w14:paraId="0F708148" w14:textId="73B8CB49" w:rsidR="00A90238" w:rsidRDefault="00A90238" w:rsidP="00A90238">
      <w:pPr>
        <w:pStyle w:val="B1"/>
      </w:pPr>
      <w:r>
        <w:lastRenderedPageBreak/>
        <w:t>4b.</w:t>
      </w:r>
      <w:r>
        <w:tab/>
        <w:t xml:space="preserve">If the MCVideo server replies with a MCVideo functional alias resolution response message, the </w:t>
      </w:r>
      <w:r w:rsidRPr="002710B4">
        <w:t xml:space="preserve">MCVideo client 1 </w:t>
      </w:r>
      <w:r w:rsidR="00B9672E" w:rsidRPr="00B9672E">
        <w:t xml:space="preserve">abandons the first MCVideo private call request in step 2 and </w:t>
      </w:r>
      <w:r w:rsidRPr="002710B4">
        <w:t>sends a</w:t>
      </w:r>
      <w:r>
        <w:t xml:space="preserve"> new </w:t>
      </w:r>
      <w:r w:rsidRPr="002710B4">
        <w:t xml:space="preserve">MCVideo private call request </w:t>
      </w:r>
      <w:r>
        <w:t>towards the</w:t>
      </w:r>
      <w:r w:rsidRPr="002710B4">
        <w:t xml:space="preserve"> </w:t>
      </w:r>
      <w:r>
        <w:t xml:space="preserve">resolved </w:t>
      </w:r>
      <w:r w:rsidRPr="002710B4">
        <w:t>MCVideo ID</w:t>
      </w:r>
      <w:r>
        <w:t>.</w:t>
      </w:r>
    </w:p>
    <w:p w14:paraId="6A1C6B7D" w14:textId="77777777" w:rsidR="00A90238" w:rsidRPr="00AB5FED" w:rsidRDefault="00A90238" w:rsidP="00A90238">
      <w:pPr>
        <w:pStyle w:val="NO"/>
      </w:pPr>
      <w:r>
        <w:t>NOTE 3:</w:t>
      </w:r>
      <w:r>
        <w:tab/>
      </w:r>
      <w:r w:rsidRPr="00AD4937">
        <w:t>MC</w:t>
      </w:r>
      <w:r>
        <w:t>Video</w:t>
      </w:r>
      <w:r w:rsidRPr="00AD4937">
        <w:t xml:space="preserve"> client 1 and MC</w:t>
      </w:r>
      <w:r>
        <w:t>Video</w:t>
      </w:r>
      <w:r w:rsidRPr="00AD4937">
        <w:t xml:space="preserve"> client 2 set up a security association for the media, if end-to-end encryption is used for this call.</w:t>
      </w:r>
    </w:p>
    <w:p w14:paraId="5F548D6C" w14:textId="77777777" w:rsidR="00A90238" w:rsidRPr="00AB5FED" w:rsidRDefault="00A90238" w:rsidP="00A90238">
      <w:pPr>
        <w:pStyle w:val="B1"/>
      </w:pPr>
      <w:r>
        <w:t>5</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49C26178" w14:textId="77777777" w:rsidR="00A90238" w:rsidRPr="00AB5FED" w:rsidRDefault="00A90238" w:rsidP="00A90238">
      <w:pPr>
        <w:pStyle w:val="NO"/>
      </w:pPr>
      <w:r w:rsidRPr="00AB5FED">
        <w:t>NOTE</w:t>
      </w:r>
      <w:r>
        <w:t> 4</w:t>
      </w:r>
      <w:r w:rsidRPr="00AB5FED">
        <w:t>:</w:t>
      </w:r>
      <w:r w:rsidRPr="00AB5FED">
        <w:tab/>
        <w:t xml:space="preserve">Step </w:t>
      </w:r>
      <w:r>
        <w:t>5</w:t>
      </w:r>
      <w:r w:rsidRPr="00AB5FED">
        <w:t xml:space="preserve"> can occur at any time following step </w:t>
      </w:r>
      <w:r>
        <w:t>4b</w:t>
      </w:r>
      <w:r w:rsidRPr="00AB5FED">
        <w:t xml:space="preserve">, and prior to step </w:t>
      </w:r>
      <w:r>
        <w:t>9</w:t>
      </w:r>
      <w:r w:rsidRPr="00AB5FED">
        <w:t>.</w:t>
      </w:r>
    </w:p>
    <w:p w14:paraId="41220E63" w14:textId="77777777" w:rsidR="00A90238" w:rsidRPr="00AB5FED" w:rsidRDefault="00A90238" w:rsidP="00A90238">
      <w:pPr>
        <w:pStyle w:val="B1"/>
      </w:pPr>
      <w:r>
        <w:t>6</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w:t>
      </w:r>
      <w:r>
        <w:rPr>
          <w:rFonts w:hint="eastAsia"/>
          <w:lang w:val="en-US" w:eastAsia="zh-CN"/>
        </w:rPr>
        <w:t>MCVideo</w:t>
      </w:r>
      <w:r w:rsidRPr="00AB5FED">
        <w:t xml:space="preserve"> client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 service</w:t>
      </w:r>
      <w:r w:rsidRPr="00AB5FED">
        <w:t xml:space="preserve"> ID </w:t>
      </w:r>
      <w:r w:rsidRPr="00FE0A32">
        <w:t>and, if available the functional alias</w:t>
      </w:r>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528EC4FB" w14:textId="77777777" w:rsidR="00A90238" w:rsidRPr="00AB5FED" w:rsidRDefault="00A90238" w:rsidP="00A90238">
      <w:pPr>
        <w:pStyle w:val="B1"/>
      </w:pPr>
      <w:r>
        <w:t>7</w:t>
      </w:r>
      <w:r w:rsidRPr="00AB5FED">
        <w:t>.</w:t>
      </w:r>
      <w:r w:rsidRPr="00AB5FED">
        <w:tab/>
        <w:t xml:space="preserve">The receiving </w:t>
      </w:r>
      <w:r>
        <w:rPr>
          <w:rFonts w:hint="eastAsia"/>
          <w:lang w:val="en-US" w:eastAsia="zh-CN"/>
        </w:rPr>
        <w:t>MCVideo</w:t>
      </w:r>
      <w:r w:rsidRPr="00AB5FED">
        <w:t xml:space="preserve"> client 2 notifies the user about the incoming private call.</w:t>
      </w:r>
      <w:r>
        <w:t xml:space="preserve"> </w:t>
      </w:r>
      <w:r w:rsidRPr="00243DC1">
        <w:t>If the functional alias of the calling user is included, it is displayed.</w:t>
      </w:r>
    </w:p>
    <w:p w14:paraId="4A27A2EE" w14:textId="77777777" w:rsidR="00A90238" w:rsidRPr="00AB5FED" w:rsidRDefault="00A90238" w:rsidP="00A90238">
      <w:pPr>
        <w:pStyle w:val="B1"/>
      </w:pPr>
      <w:r>
        <w:t>8</w:t>
      </w:r>
      <w:r w:rsidRPr="00AB5FED">
        <w:t>.</w:t>
      </w:r>
      <w:r>
        <w:tab/>
      </w:r>
      <w:r w:rsidRPr="00AB5FED">
        <w:t xml:space="preserve">The receiving </w:t>
      </w:r>
      <w:r>
        <w:rPr>
          <w:rFonts w:hint="eastAsia"/>
          <w:lang w:val="en-US" w:eastAsia="zh-CN"/>
        </w:rPr>
        <w:t>MCVideo</w:t>
      </w:r>
      <w:r w:rsidRPr="00AB5FED">
        <w:t xml:space="preserve"> client 2 accepts the private call automatically, and an </w:t>
      </w:r>
      <w:r>
        <w:rPr>
          <w:rFonts w:hint="eastAsia"/>
          <w:lang w:val="en-US" w:eastAsia="zh-CN"/>
        </w:rPr>
        <w:t>MCVideo</w:t>
      </w:r>
      <w:r w:rsidRPr="00AB5FED">
        <w:t xml:space="preserve"> private call response is sent to the </w:t>
      </w:r>
      <w:r>
        <w:rPr>
          <w:rFonts w:hint="eastAsia"/>
          <w:lang w:val="en-US" w:eastAsia="zh-CN"/>
        </w:rPr>
        <w:t>MCVideo</w:t>
      </w:r>
      <w:r w:rsidRPr="00AB5FED">
        <w:t xml:space="preserve"> server (via SIP core).</w:t>
      </w:r>
    </w:p>
    <w:p w14:paraId="6DA264D1" w14:textId="77777777" w:rsidR="00A90238" w:rsidRPr="00AB5FED" w:rsidRDefault="00A90238" w:rsidP="00A90238">
      <w:pPr>
        <w:pStyle w:val="B1"/>
      </w:pPr>
      <w:r>
        <w:t>9</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accepting the private call request,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p>
    <w:p w14:paraId="0A029666" w14:textId="77777777" w:rsidR="00A90238" w:rsidRDefault="00A90238" w:rsidP="00A90238">
      <w:pPr>
        <w:pStyle w:val="B1"/>
        <w:rPr>
          <w:lang w:eastAsia="zh-CN"/>
        </w:rPr>
      </w:pPr>
      <w:r>
        <w:t>10</w:t>
      </w:r>
      <w:r w:rsidRPr="00AB5FED">
        <w:t>.</w:t>
      </w:r>
      <w:r w:rsidRPr="00AB5FED">
        <w:tab/>
      </w:r>
      <w:r>
        <w:rPr>
          <w:rFonts w:hint="eastAsia"/>
          <w:lang w:val="en-US" w:eastAsia="zh-CN"/>
        </w:rPr>
        <w:t>MCVideo</w:t>
      </w:r>
      <w:r w:rsidRPr="00AB5FED">
        <w:t xml:space="preserve"> client 1 and </w:t>
      </w:r>
      <w:r>
        <w:rPr>
          <w:rFonts w:hint="eastAsia"/>
          <w:lang w:val="en-US" w:eastAsia="zh-CN"/>
        </w:rPr>
        <w:t>MCVideo</w:t>
      </w:r>
      <w:r w:rsidRPr="00AB5FED">
        <w:t xml:space="preserve"> client 2 have successfully established media plane </w:t>
      </w:r>
      <w:r>
        <w:t xml:space="preserve">and transmission control </w:t>
      </w:r>
      <w:r w:rsidRPr="00AB5FED">
        <w:t xml:space="preserve">for communication and </w:t>
      </w:r>
      <w:r>
        <w:t>both</w:t>
      </w:r>
      <w:r w:rsidRPr="00AB5FED">
        <w:t xml:space="preserve"> user</w:t>
      </w:r>
      <w:r>
        <w:t>s</w:t>
      </w:r>
      <w:r w:rsidRPr="00AB5FED">
        <w:t xml:space="preserve"> </w:t>
      </w:r>
      <w:r>
        <w:t xml:space="preserve">can </w:t>
      </w:r>
      <w:r w:rsidRPr="00AB5FED">
        <w:t>transmit media.</w:t>
      </w:r>
    </w:p>
    <w:p w14:paraId="20506CE5" w14:textId="77777777" w:rsidR="00A90238" w:rsidRPr="00AB5FED" w:rsidRDefault="00A90238" w:rsidP="00A90238">
      <w:pPr>
        <w:pStyle w:val="Heading5"/>
      </w:pPr>
      <w:bookmarkStart w:id="613" w:name="_Toc424654532"/>
      <w:bookmarkStart w:id="614" w:name="_Toc428365109"/>
      <w:bookmarkStart w:id="615" w:name="_Toc433209795"/>
      <w:bookmarkStart w:id="616" w:name="_Toc460616113"/>
      <w:bookmarkStart w:id="617" w:name="_Toc460616974"/>
      <w:bookmarkStart w:id="618" w:name="_Toc460662363"/>
      <w:bookmarkStart w:id="619" w:name="_Toc185772321"/>
      <w:r>
        <w:t>7</w:t>
      </w:r>
      <w:r w:rsidRPr="00AB5FED">
        <w:t>.</w:t>
      </w:r>
      <w:r>
        <w:t>2</w:t>
      </w:r>
      <w:r w:rsidRPr="00AB5FED">
        <w:t>.2.</w:t>
      </w:r>
      <w:r>
        <w:t>3</w:t>
      </w:r>
      <w:r w:rsidRPr="00AB5FED">
        <w:t>.2</w:t>
      </w:r>
      <w:r w:rsidRPr="00AB5FED">
        <w:tab/>
        <w:t>Private call setup in manual commencement mode</w:t>
      </w:r>
      <w:bookmarkEnd w:id="613"/>
      <w:bookmarkEnd w:id="614"/>
      <w:bookmarkEnd w:id="615"/>
      <w:bookmarkEnd w:id="616"/>
      <w:bookmarkEnd w:id="617"/>
      <w:bookmarkEnd w:id="618"/>
      <w:bookmarkEnd w:id="619"/>
      <w:r w:rsidRPr="00AB5FED">
        <w:t xml:space="preserve"> </w:t>
      </w:r>
    </w:p>
    <w:p w14:paraId="486E5C9D" w14:textId="77777777" w:rsidR="00A90238" w:rsidRPr="00AB5FED" w:rsidRDefault="00A90238" w:rsidP="00A90238">
      <w:pPr>
        <w:pStyle w:val="Heading6"/>
      </w:pPr>
      <w:bookmarkStart w:id="620" w:name="_Toc424654533"/>
      <w:bookmarkStart w:id="621" w:name="_Toc428365110"/>
      <w:bookmarkStart w:id="622" w:name="_Toc433209796"/>
      <w:bookmarkStart w:id="623" w:name="_Toc460616114"/>
      <w:bookmarkStart w:id="624" w:name="_Toc460616975"/>
      <w:bookmarkStart w:id="625" w:name="_Toc460662364"/>
      <w:bookmarkStart w:id="626" w:name="_Toc185772322"/>
      <w:r>
        <w:t>7</w:t>
      </w:r>
      <w:r w:rsidRPr="00AB5FED">
        <w:t>.</w:t>
      </w:r>
      <w:r>
        <w:t>2</w:t>
      </w:r>
      <w:r w:rsidRPr="00AB5FED">
        <w:t>.2.</w:t>
      </w:r>
      <w:r>
        <w:t>3</w:t>
      </w:r>
      <w:r w:rsidRPr="00AB5FED">
        <w:t>.2.1</w:t>
      </w:r>
      <w:r w:rsidRPr="00AB5FED">
        <w:tab/>
        <w:t>Description</w:t>
      </w:r>
      <w:bookmarkEnd w:id="620"/>
      <w:bookmarkEnd w:id="621"/>
      <w:bookmarkEnd w:id="622"/>
      <w:bookmarkEnd w:id="623"/>
      <w:bookmarkEnd w:id="624"/>
      <w:bookmarkEnd w:id="625"/>
      <w:bookmarkEnd w:id="626"/>
    </w:p>
    <w:p w14:paraId="4CE3E18E" w14:textId="77777777" w:rsidR="00A90238" w:rsidRPr="00AB5FED" w:rsidRDefault="00A90238" w:rsidP="00A90238">
      <w:r w:rsidRPr="00AB5FED">
        <w:t>Figure </w:t>
      </w:r>
      <w:r>
        <w:t>7</w:t>
      </w:r>
      <w:r w:rsidRPr="00AB5FED">
        <w:t>.</w:t>
      </w:r>
      <w:r>
        <w:t>2</w:t>
      </w:r>
      <w:r w:rsidRPr="00AB5FED">
        <w:t>.2.</w:t>
      </w:r>
      <w:r>
        <w:t>3</w:t>
      </w:r>
      <w:r w:rsidRPr="00AB5FED">
        <w:t xml:space="preserve">.2.2-1 describes the basic procedure for the </w:t>
      </w:r>
      <w:r>
        <w:t>MCVideo</w:t>
      </w:r>
      <w:r w:rsidRPr="00AB5FED">
        <w:t xml:space="preserve"> client initiating an </w:t>
      </w:r>
      <w:r>
        <w:t>MCVideo</w:t>
      </w:r>
      <w:r w:rsidRPr="00AB5FED">
        <w:t xml:space="preserve"> private call that uses manual commencement mode. The flow may use a </w:t>
      </w:r>
      <w:r>
        <w:t>transmit media request</w:t>
      </w:r>
      <w:r w:rsidRPr="00AB5FED">
        <w:t xml:space="preserve"> in the </w:t>
      </w:r>
      <w:r>
        <w:t>MCVideo</w:t>
      </w:r>
      <w:r w:rsidRPr="00AB5FED">
        <w:t xml:space="preserve"> private call request indicating that the originator will be </w:t>
      </w:r>
      <w:r>
        <w:t>granted permission to transmit</w:t>
      </w:r>
      <w:r w:rsidRPr="00AB5FED">
        <w:t xml:space="preserve"> when the call starts and eliminates the need for a separate initial </w:t>
      </w:r>
      <w:r>
        <w:t>transmit media request</w:t>
      </w:r>
      <w:r w:rsidRPr="00AB5FED">
        <w:t xml:space="preserve"> message during media plane establishment. Alternatively, the call initiation may be sent without the </w:t>
      </w:r>
      <w:r>
        <w:t>transmit media request</w:t>
      </w:r>
      <w:r w:rsidRPr="00AB5FED">
        <w:t xml:space="preserve">, which allows the called party to </w:t>
      </w:r>
      <w:r>
        <w:t>transmit media request</w:t>
      </w:r>
      <w:r w:rsidRPr="00AB5FED">
        <w:t xml:space="preserve"> first.</w:t>
      </w:r>
    </w:p>
    <w:p w14:paraId="5D50DB5A" w14:textId="77777777" w:rsidR="00A90238" w:rsidRPr="00AB5FED" w:rsidRDefault="00A90238" w:rsidP="00A90238">
      <w:pPr>
        <w:pStyle w:val="Heading6"/>
      </w:pPr>
      <w:bookmarkStart w:id="627" w:name="_Toc424654534"/>
      <w:bookmarkStart w:id="628" w:name="_Toc428365111"/>
      <w:bookmarkStart w:id="629" w:name="_Toc433209797"/>
      <w:bookmarkStart w:id="630" w:name="_Toc460616115"/>
      <w:bookmarkStart w:id="631" w:name="_Toc460616976"/>
      <w:bookmarkStart w:id="632" w:name="_Toc460662365"/>
      <w:bookmarkStart w:id="633" w:name="_Toc185772323"/>
      <w:r>
        <w:t>7</w:t>
      </w:r>
      <w:r w:rsidRPr="00AB5FED">
        <w:t>.</w:t>
      </w:r>
      <w:r>
        <w:t>2</w:t>
      </w:r>
      <w:r w:rsidRPr="00AB5FED">
        <w:t>.2.</w:t>
      </w:r>
      <w:r>
        <w:t>3</w:t>
      </w:r>
      <w:r w:rsidRPr="00AB5FED">
        <w:t>.2.2</w:t>
      </w:r>
      <w:r w:rsidRPr="00AB5FED">
        <w:tab/>
        <w:t>Procedure</w:t>
      </w:r>
      <w:bookmarkEnd w:id="627"/>
      <w:bookmarkEnd w:id="628"/>
      <w:bookmarkEnd w:id="629"/>
      <w:bookmarkEnd w:id="630"/>
      <w:bookmarkEnd w:id="631"/>
      <w:bookmarkEnd w:id="632"/>
      <w:bookmarkEnd w:id="633"/>
    </w:p>
    <w:p w14:paraId="01FBF293" w14:textId="77777777" w:rsidR="00A90238" w:rsidRPr="00AB5FED" w:rsidRDefault="00A90238" w:rsidP="00A90238">
      <w:r w:rsidRPr="00AB5FED">
        <w:t xml:space="preserve">Both clients are served by the primary </w:t>
      </w:r>
      <w:r>
        <w:t>MC</w:t>
      </w:r>
      <w:r w:rsidRPr="00AB5FED">
        <w:t xml:space="preserve"> service provider in figure </w:t>
      </w:r>
      <w:r>
        <w:t>7</w:t>
      </w:r>
      <w:r w:rsidRPr="00AB5FED">
        <w:t>.</w:t>
      </w:r>
      <w:r>
        <w:t>2</w:t>
      </w:r>
      <w:r w:rsidRPr="00AB5FED">
        <w:t>.2.</w:t>
      </w:r>
      <w:r>
        <w:t>3</w:t>
      </w:r>
      <w:r w:rsidRPr="00AB5FED">
        <w:t xml:space="preserve">.2.2-1. </w:t>
      </w:r>
    </w:p>
    <w:p w14:paraId="3995B3F0" w14:textId="77777777" w:rsidR="00A90238" w:rsidRPr="00AB5FED" w:rsidRDefault="00A90238" w:rsidP="00A90238">
      <w:r w:rsidRPr="00AB5FED">
        <w:t>Pre-conditions:</w:t>
      </w:r>
    </w:p>
    <w:p w14:paraId="3F24E36B" w14:textId="77777777" w:rsidR="00A90238" w:rsidRPr="00AB5FED" w:rsidRDefault="00A90238" w:rsidP="00A90238">
      <w:pPr>
        <w:pStyle w:val="B1"/>
      </w:pPr>
      <w:r w:rsidRPr="00AB5FED">
        <w:t>1.</w:t>
      </w:r>
      <w:r w:rsidRPr="00AB5FED">
        <w:tab/>
      </w:r>
      <w:r>
        <w:t>MCVideo</w:t>
      </w:r>
      <w:r w:rsidRPr="00AB5FED">
        <w:t xml:space="preserve"> client 1 and </w:t>
      </w:r>
      <w:r>
        <w:t>MCVideo</w:t>
      </w:r>
      <w:r w:rsidRPr="00AB5FED">
        <w:t xml:space="preserve"> client 2 are both registered and their respective users, </w:t>
      </w:r>
      <w:r>
        <w:t>MCVideo</w:t>
      </w:r>
      <w:r w:rsidRPr="00AB5FED">
        <w:t xml:space="preserve"> user 1 and </w:t>
      </w:r>
      <w:r>
        <w:t>MCVideo</w:t>
      </w:r>
      <w:r w:rsidRPr="00AB5FED">
        <w:t xml:space="preserve"> user 2, are authenticated and authorized to use the </w:t>
      </w:r>
      <w:r>
        <w:t>MCVideo</w:t>
      </w:r>
      <w:r w:rsidRPr="00AB5FED">
        <w:t xml:space="preserve"> service</w:t>
      </w:r>
      <w:r>
        <w:t>.</w:t>
      </w:r>
    </w:p>
    <w:p w14:paraId="05355990" w14:textId="77777777" w:rsidR="00A90238" w:rsidRPr="00AB5FED" w:rsidRDefault="00A90238" w:rsidP="00A90238">
      <w:pPr>
        <w:pStyle w:val="B1"/>
      </w:pPr>
      <w:r>
        <w:t>2</w:t>
      </w:r>
      <w:r w:rsidRPr="00AB5FED">
        <w:t>.</w:t>
      </w:r>
      <w:r w:rsidRPr="00AB5FED">
        <w:tab/>
        <w:t xml:space="preserve">The calling </w:t>
      </w:r>
      <w:r>
        <w:t>MCVideo</w:t>
      </w:r>
      <w:r w:rsidRPr="00AB5FED">
        <w:t xml:space="preserve"> user has selected manual commencement mode or has not specified a commencement mode for the call; and</w:t>
      </w:r>
    </w:p>
    <w:p w14:paraId="6AB9AD0C" w14:textId="77777777" w:rsidR="00A90238" w:rsidRDefault="00A90238" w:rsidP="00A90238">
      <w:pPr>
        <w:pStyle w:val="B1"/>
      </w:pPr>
      <w:r>
        <w:t>3</w:t>
      </w:r>
      <w:r w:rsidRPr="00AB5FED">
        <w:t>.</w:t>
      </w:r>
      <w:r w:rsidRPr="00AB5FED">
        <w:tab/>
        <w:t xml:space="preserve">The called </w:t>
      </w:r>
      <w:r>
        <w:t>MCVideo</w:t>
      </w:r>
      <w:r w:rsidRPr="00AB5FED">
        <w:t xml:space="preserve"> client is set to manual commencement mode.</w:t>
      </w:r>
    </w:p>
    <w:p w14:paraId="703086FD" w14:textId="77777777" w:rsidR="00A90238" w:rsidRDefault="00A90238" w:rsidP="00A90238">
      <w:pPr>
        <w:pStyle w:val="B1"/>
      </w:pPr>
      <w:r>
        <w:t>4.</w:t>
      </w:r>
      <w:r>
        <w:tab/>
      </w:r>
      <w:r w:rsidRPr="00C973A2">
        <w:t>Optionally, the MCVideo client 1 may have a functional alias activated to be used</w:t>
      </w:r>
      <w:r>
        <w:t>.</w:t>
      </w:r>
    </w:p>
    <w:p w14:paraId="10B78BC1" w14:textId="77777777" w:rsidR="00A90238" w:rsidRPr="00AB5FED" w:rsidRDefault="00A90238" w:rsidP="00A90238">
      <w:pPr>
        <w:pStyle w:val="B1"/>
      </w:pPr>
      <w:r>
        <w:t>5.</w:t>
      </w:r>
      <w:r>
        <w:tab/>
        <w:t xml:space="preserve">The </w:t>
      </w:r>
      <w:r>
        <w:rPr>
          <w:lang w:val="en-US"/>
        </w:rPr>
        <w:t>MCVideo server may have subscribed to the MCVideo functional alias controlling server within the MC system for functional alias activation/de-activation updates</w:t>
      </w:r>
      <w:r w:rsidRPr="00D47937">
        <w:t>.</w:t>
      </w:r>
    </w:p>
    <w:p w14:paraId="6C7917B1" w14:textId="77777777" w:rsidR="00A90238" w:rsidRPr="00AB5FED" w:rsidRDefault="00A90238" w:rsidP="00A90238">
      <w:pPr>
        <w:pStyle w:val="TH"/>
      </w:pPr>
      <w:r w:rsidRPr="002568C6">
        <w:object w:dxaOrig="8235" w:dyaOrig="7246" w14:anchorId="11E337AA">
          <v:shape id="_x0000_i1049" type="#_x0000_t75" style="width:412.4pt;height:362.9pt" o:ole="">
            <v:imagedata r:id="rId59" o:title=""/>
          </v:shape>
          <o:OLEObject Type="Embed" ProgID="Visio.Drawing.15" ShapeID="_x0000_i1049" DrawAspect="Content" ObjectID="_1796385397" r:id="rId60"/>
        </w:object>
      </w:r>
    </w:p>
    <w:p w14:paraId="7C8EE46C" w14:textId="77777777" w:rsidR="00A90238" w:rsidRPr="00AB5FED" w:rsidRDefault="00A90238" w:rsidP="00A90238">
      <w:pPr>
        <w:pStyle w:val="TF"/>
      </w:pPr>
      <w:r w:rsidRPr="00AB5FED">
        <w:t>Figure 7.2.2.</w:t>
      </w:r>
      <w:r>
        <w:t>3</w:t>
      </w:r>
      <w:r w:rsidRPr="00AB5FED">
        <w:t>.2</w:t>
      </w:r>
      <w:r>
        <w:t>.2</w:t>
      </w:r>
      <w:r w:rsidRPr="00AB5FED">
        <w:t xml:space="preserve">-1: </w:t>
      </w:r>
      <w:r>
        <w:t>MCVideo</w:t>
      </w:r>
      <w:r w:rsidRPr="00AB5FED">
        <w:t xml:space="preserve"> private call in manual commencement mode– </w:t>
      </w:r>
      <w:r>
        <w:t>MCVideo users in the same MC</w:t>
      </w:r>
      <w:r w:rsidRPr="00AB5FED">
        <w:t xml:space="preserve"> system</w:t>
      </w:r>
    </w:p>
    <w:p w14:paraId="10DDFEA5" w14:textId="77777777" w:rsidR="00A90238" w:rsidRPr="00AB5FED" w:rsidRDefault="00A90238" w:rsidP="00A90238">
      <w:pPr>
        <w:pStyle w:val="B1"/>
      </w:pPr>
      <w:r>
        <w:t>1</w:t>
      </w:r>
      <w:r w:rsidRPr="00AB5FED">
        <w:t>.</w:t>
      </w:r>
      <w:r w:rsidRPr="00AB5FED">
        <w:tab/>
      </w:r>
      <w:r>
        <w:t>MCVideo</w:t>
      </w:r>
      <w:r w:rsidRPr="00AB5FED">
        <w:t xml:space="preserve"> user at </w:t>
      </w:r>
      <w:r>
        <w:t>MCVideo</w:t>
      </w:r>
      <w:r w:rsidRPr="00AB5FED">
        <w:t xml:space="preserve"> client 1 would like to initiate an </w:t>
      </w:r>
      <w:r>
        <w:t>MCVideo</w:t>
      </w:r>
      <w:r w:rsidRPr="00AB5FED">
        <w:t xml:space="preserve"> private call for the selected </w:t>
      </w:r>
      <w:r>
        <w:t>MCVideo</w:t>
      </w:r>
      <w:r w:rsidRPr="00AB5FED">
        <w:t xml:space="preserve"> user. </w:t>
      </w:r>
      <w:r>
        <w:t>The MCVideo user at MCVideo</w:t>
      </w:r>
      <w:r w:rsidRPr="00DD695C">
        <w:t xml:space="preserve"> client 1 may include a functional alias used </w:t>
      </w:r>
      <w:r>
        <w:t>within the MCVideo private call</w:t>
      </w:r>
      <w:r w:rsidRPr="00D47937">
        <w:t>.</w:t>
      </w:r>
    </w:p>
    <w:p w14:paraId="2F7EB9B6" w14:textId="77777777" w:rsidR="00A90238" w:rsidRDefault="00A90238" w:rsidP="00A90238">
      <w:pPr>
        <w:pStyle w:val="B1"/>
      </w:pPr>
      <w:r>
        <w:t>2</w:t>
      </w:r>
      <w:r w:rsidRPr="00AB5FED">
        <w:t>.</w:t>
      </w:r>
      <w:r w:rsidRPr="00AB5FED">
        <w:tab/>
      </w:r>
      <w:r>
        <w:t>MCVideo</w:t>
      </w:r>
      <w:r w:rsidRPr="00AB5FED">
        <w:t xml:space="preserve"> client 1 sends an </w:t>
      </w:r>
      <w:r w:rsidRPr="000F09EC">
        <w:t>MCVideo</w:t>
      </w:r>
      <w:r w:rsidRPr="00AB5FED">
        <w:t xml:space="preserve"> private call request addressed to the </w:t>
      </w:r>
      <w:r>
        <w:t>MC service</w:t>
      </w:r>
      <w:r w:rsidRPr="00AB5FED">
        <w:t xml:space="preserve"> ID of </w:t>
      </w:r>
      <w:r>
        <w:t>MCVideo</w:t>
      </w:r>
      <w:r w:rsidRPr="00AB5FED">
        <w:t xml:space="preserve"> user 2 using an </w:t>
      </w:r>
      <w:r>
        <w:t>MCVideo</w:t>
      </w:r>
      <w:r w:rsidRPr="00AB5FED">
        <w:t xml:space="preserve"> service identifier as defined in 3GPP TS 23.228 [</w:t>
      </w:r>
      <w:r>
        <w:t>5</w:t>
      </w:r>
      <w:r w:rsidRPr="00AB5FED">
        <w:t xml:space="preserve">] (possible for the SIP core to route the request to the </w:t>
      </w:r>
      <w:r>
        <w:t>MCVideo</w:t>
      </w:r>
      <w:r w:rsidRPr="00AB5FED">
        <w:t xml:space="preserve"> server). The </w:t>
      </w:r>
      <w:r>
        <w:t>MCVideo</w:t>
      </w:r>
      <w:r w:rsidRPr="00AB5FED">
        <w:t xml:space="preserve"> private call request contains the </w:t>
      </w:r>
      <w:r>
        <w:t>MC service</w:t>
      </w:r>
      <w:r w:rsidRPr="00AB5FED">
        <w:t xml:space="preserve"> ID </w:t>
      </w:r>
      <w:r>
        <w:t xml:space="preserve">or the functional alias </w:t>
      </w:r>
      <w:r w:rsidRPr="00AB5FED">
        <w:t xml:space="preserve">of invited user and an SDP offer containing one or more media types. The </w:t>
      </w:r>
      <w:r>
        <w:t>MCVideo</w:t>
      </w:r>
      <w:r w:rsidRPr="00AB5FED">
        <w:t xml:space="preserve"> client 1 may include a requested commencement mode that indicates that the call is to be established in manual commencement mode if manual commencement mode is requested by the initiating user.</w:t>
      </w:r>
    </w:p>
    <w:p w14:paraId="2BA756AE" w14:textId="77777777" w:rsidR="00A90238" w:rsidRPr="00AB5FED" w:rsidRDefault="00A90238" w:rsidP="00A90238">
      <w:pPr>
        <w:pStyle w:val="NO"/>
      </w:pPr>
      <w:r>
        <w:t>NOTE 1:</w:t>
      </w:r>
      <w:r>
        <w:tab/>
      </w:r>
      <w:r w:rsidRPr="00B8668A">
        <w:t xml:space="preserve">As part of this step, MCVideo client 1 </w:t>
      </w:r>
      <w:r>
        <w:t xml:space="preserve">and MCVideo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4DB529B3" w14:textId="77777777" w:rsidR="00A90238" w:rsidRPr="0056732F" w:rsidRDefault="00A90238" w:rsidP="00A90238">
      <w:pPr>
        <w:pStyle w:val="B1"/>
      </w:pPr>
      <w:r>
        <w:t>3</w:t>
      </w:r>
      <w:r w:rsidRPr="00AB5FED">
        <w:t>.</w:t>
      </w:r>
      <w:r w:rsidRPr="00AB5FED">
        <w:tab/>
        <w:t xml:space="preserve">The </w:t>
      </w:r>
      <w:r>
        <w:t>MCVideo</w:t>
      </w:r>
      <w:r w:rsidRPr="00AB5FED">
        <w:t xml:space="preserve"> server confirms that both </w:t>
      </w:r>
      <w:r>
        <w:t>MCVideo</w:t>
      </w:r>
      <w:r w:rsidRPr="00AB5FED">
        <w:t xml:space="preserve"> users are authorized for the private call. </w:t>
      </w:r>
      <w:r w:rsidRPr="00D47937">
        <w:t>MCVideo server verifies whether the provided functional alias, if present, can be used and has been activated for the user.</w:t>
      </w:r>
      <w:r>
        <w:t xml:space="preserve"> </w:t>
      </w:r>
      <w:r w:rsidRPr="00DB398A">
        <w:t>If the MC</w:t>
      </w:r>
      <w:r>
        <w:t>Video</w:t>
      </w:r>
      <w:r w:rsidRPr="00DB398A">
        <w:t xml:space="preserve"> private call request contains a functional alias instead of an MC</w:t>
      </w:r>
      <w:r>
        <w:t>Video</w:t>
      </w:r>
      <w:r w:rsidRPr="00DB398A">
        <w:t xml:space="preserve"> ID as called party, the MC</w:t>
      </w:r>
      <w:r>
        <w:t>Video</w:t>
      </w:r>
      <w:r w:rsidRPr="00DB398A">
        <w:t xml:space="preserve"> server shall resolve the functional alias to the corresponding M</w:t>
      </w:r>
      <w:r>
        <w:t>CVideo</w:t>
      </w:r>
      <w:r w:rsidRPr="00DB398A">
        <w:t xml:space="preserve"> ID(s) for which the functional alias is active</w:t>
      </w:r>
      <w:r>
        <w:t xml:space="preserve">. The MCVideo server shall also check whether MCVideo client 1 is allowed to use the functional alias of MCVideo client 2 to setup a private call and whether MCVideo client 2 is allowed to receive a private call from MCVideo client 1 using the functional alias. </w:t>
      </w:r>
      <w:r w:rsidRPr="00AB5FED">
        <w:t xml:space="preserve">The </w:t>
      </w:r>
      <w:r>
        <w:t>MCVideo</w:t>
      </w:r>
      <w:r w:rsidRPr="00AB5FED">
        <w:t xml:space="preserve"> server checks the commencement mode setting of the called </w:t>
      </w:r>
      <w:r>
        <w:t>MCVideo</w:t>
      </w:r>
      <w:r w:rsidRPr="00AB5FED">
        <w:t xml:space="preserve"> client and also checks whether the </w:t>
      </w:r>
      <w:r>
        <w:t>MCVideo</w:t>
      </w:r>
      <w:r w:rsidRPr="00AB5FED">
        <w:t xml:space="preserve"> user at </w:t>
      </w:r>
      <w:r>
        <w:t>MCVideo</w:t>
      </w:r>
      <w:r w:rsidRPr="00AB5FED">
        <w:t xml:space="preserve"> client 1 is authorized to initiate a call in manual commencement mode.</w:t>
      </w:r>
      <w:r w:rsidRPr="00966CF3">
        <w:t xml:space="preserve"> </w:t>
      </w:r>
    </w:p>
    <w:p w14:paraId="3A0DA5B9" w14:textId="77777777" w:rsidR="00A90238" w:rsidRDefault="00A90238" w:rsidP="00A90238">
      <w:pPr>
        <w:pStyle w:val="NO"/>
      </w:pPr>
      <w:r w:rsidRPr="0056732F">
        <w:lastRenderedPageBreak/>
        <w:t>NOTE 2:</w:t>
      </w:r>
      <w:r w:rsidRPr="0056732F">
        <w:tab/>
        <w:t>When a functional alias is shared among multiple MCVideo users, only one target MCVideo user can be target of the private call request. The MCVideo server resolves the associated MCVideo IDs of the functional alias and determines a MCVideo ID by help of criteria not defined here (e.g. location, time etc). This determination can include rejection of the call, if no suitable MCVideo ID is selected.</w:t>
      </w:r>
    </w:p>
    <w:p w14:paraId="389B810D" w14:textId="77777777" w:rsidR="00A90238" w:rsidRDefault="00A90238" w:rsidP="00A90238">
      <w:pPr>
        <w:pStyle w:val="B1"/>
      </w:pPr>
      <w:r>
        <w:t>4a.</w:t>
      </w:r>
      <w:r>
        <w:tab/>
      </w:r>
      <w:r w:rsidRPr="004B0AE2">
        <w:t>If the MC</w:t>
      </w:r>
      <w:r>
        <w:t>Video</w:t>
      </w:r>
      <w:r w:rsidRPr="004B0AE2">
        <w:t xml:space="preserve"> private call request contains </w:t>
      </w:r>
      <w:r>
        <w:t>only the</w:t>
      </w:r>
      <w:r w:rsidRPr="004B0AE2">
        <w:t xml:space="preserve"> functional alias instead of an M</w:t>
      </w:r>
      <w:r>
        <w:t>CVideo</w:t>
      </w:r>
      <w:r w:rsidRPr="004B0AE2">
        <w:t xml:space="preserve"> ID for the called party, the MC</w:t>
      </w:r>
      <w:r>
        <w:t>Video</w:t>
      </w:r>
      <w:r w:rsidRPr="004B0AE2">
        <w:t xml:space="preserve"> server </w:t>
      </w:r>
      <w:r>
        <w:t xml:space="preserve">responds </w:t>
      </w:r>
      <w:r w:rsidRPr="00CC703D">
        <w:t xml:space="preserve">with a functional alias resolution response message that contains </w:t>
      </w:r>
      <w:r>
        <w:t>the resolved MCVideo ID back to MCVideo client 1.</w:t>
      </w:r>
    </w:p>
    <w:p w14:paraId="40B29734" w14:textId="0898B820" w:rsidR="00A90238" w:rsidRDefault="00A90238" w:rsidP="00A90238">
      <w:pPr>
        <w:pStyle w:val="B1"/>
      </w:pPr>
      <w:r>
        <w:t>4b.</w:t>
      </w:r>
      <w:r>
        <w:tab/>
        <w:t xml:space="preserve">If the MCVideo server provided the corresponding MCVideo ID, the </w:t>
      </w:r>
      <w:r w:rsidRPr="002710B4">
        <w:t xml:space="preserve">MCVideo client 1 </w:t>
      </w:r>
      <w:r w:rsidR="00B9672E" w:rsidRPr="00B9672E">
        <w:t xml:space="preserve">abandons the first MCVideo private call request in step 2 and </w:t>
      </w:r>
      <w:r w:rsidRPr="002710B4">
        <w:t>sends a</w:t>
      </w:r>
      <w:r>
        <w:t xml:space="preserve"> new </w:t>
      </w:r>
      <w:r w:rsidRPr="002710B4">
        <w:t xml:space="preserve">MCVideo private call request </w:t>
      </w:r>
      <w:r>
        <w:t>containing the</w:t>
      </w:r>
      <w:r w:rsidRPr="002710B4">
        <w:t xml:space="preserve"> </w:t>
      </w:r>
      <w:r>
        <w:t xml:space="preserve">resolved </w:t>
      </w:r>
      <w:r w:rsidRPr="002710B4">
        <w:t>MCVideo ID</w:t>
      </w:r>
      <w:r>
        <w:t>.</w:t>
      </w:r>
    </w:p>
    <w:p w14:paraId="1E5F8AAC" w14:textId="77777777" w:rsidR="00A90238" w:rsidRPr="00AB5FED" w:rsidRDefault="00A90238" w:rsidP="00A90238">
      <w:pPr>
        <w:pStyle w:val="NO"/>
      </w:pPr>
      <w:bookmarkStart w:id="634" w:name="_Hlk37159679"/>
      <w:r>
        <w:t>NOTE 3:</w:t>
      </w:r>
      <w:r>
        <w:tab/>
      </w:r>
      <w:r w:rsidRPr="00AD4937">
        <w:t>MC</w:t>
      </w:r>
      <w:r>
        <w:t>Video</w:t>
      </w:r>
      <w:r w:rsidRPr="00AD4937">
        <w:t xml:space="preserve"> client 1 and MC</w:t>
      </w:r>
      <w:r>
        <w:t>Video</w:t>
      </w:r>
      <w:r w:rsidRPr="00AD4937">
        <w:t xml:space="preserve"> client 2 set up a security association for the media, if end-to-end encryption is used for this call.</w:t>
      </w:r>
      <w:bookmarkEnd w:id="634"/>
    </w:p>
    <w:p w14:paraId="5257A7B9" w14:textId="77777777" w:rsidR="00A90238" w:rsidRPr="00AB5FED" w:rsidRDefault="00A90238" w:rsidP="00A90238">
      <w:pPr>
        <w:pStyle w:val="B1"/>
      </w:pPr>
      <w:r>
        <w:t>5</w:t>
      </w:r>
      <w:r w:rsidRPr="00AB5FED">
        <w:t>.</w:t>
      </w:r>
      <w:r w:rsidRPr="00AB5FED">
        <w:tab/>
        <w:t xml:space="preserve">The </w:t>
      </w:r>
      <w:r>
        <w:t>MCVideo</w:t>
      </w:r>
      <w:r w:rsidRPr="00AB5FED">
        <w:t xml:space="preserve"> server includes information that it communicates using </w:t>
      </w:r>
      <w:r>
        <w:t>MCVideo</w:t>
      </w:r>
      <w:r w:rsidRPr="00AB5FED">
        <w:t xml:space="preserve"> service, offers the same media types or a subset of the media types contained in the initial received request and sends an </w:t>
      </w:r>
      <w:r>
        <w:t>MCVideo</w:t>
      </w:r>
      <w:r w:rsidRPr="00AB5FED">
        <w:t xml:space="preserve"> private call request for the call to </w:t>
      </w:r>
      <w:r w:rsidRPr="000F09EC">
        <w:t>MCVideo</w:t>
      </w:r>
      <w:r w:rsidRPr="00AB5FED">
        <w:t xml:space="preserve"> client 2, including the </w:t>
      </w:r>
      <w:r>
        <w:t>MC service</w:t>
      </w:r>
      <w:r w:rsidRPr="00AB5FED">
        <w:t xml:space="preserve"> ID</w:t>
      </w:r>
      <w:r>
        <w:t>, and, if available the functional alias</w:t>
      </w:r>
      <w:r w:rsidRPr="00AB5FED">
        <w:t xml:space="preserve"> of the calling </w:t>
      </w:r>
      <w:r>
        <w:t>MCVideo</w:t>
      </w:r>
      <w:r w:rsidRPr="00AB5FED">
        <w:t xml:space="preserve"> user 1. If the called </w:t>
      </w:r>
      <w:r>
        <w:t>MCVideo</w:t>
      </w:r>
      <w:r w:rsidRPr="00AB5FED">
        <w:t xml:space="preserve"> user has registered to the </w:t>
      </w:r>
      <w:r>
        <w:t>MCVideo</w:t>
      </w:r>
      <w:r w:rsidRPr="00AB5FED">
        <w:t xml:space="preserve"> service with multiple </w:t>
      </w:r>
      <w:r>
        <w:t>MCVideo</w:t>
      </w:r>
      <w:r w:rsidRPr="00AB5FED">
        <w:t xml:space="preserve"> UEs and has designated the </w:t>
      </w:r>
      <w:r>
        <w:t>MCVideo</w:t>
      </w:r>
      <w:r w:rsidRPr="00AB5FED">
        <w:t xml:space="preserve"> UE for receiving the private calls, then the incoming </w:t>
      </w:r>
      <w:r>
        <w:t>MCVideo</w:t>
      </w:r>
      <w:r w:rsidRPr="00AB5FED">
        <w:t xml:space="preserve"> private call request is delivered only to the designated </w:t>
      </w:r>
      <w:r>
        <w:t>MCVideo</w:t>
      </w:r>
      <w:r w:rsidRPr="00AB5FED">
        <w:t xml:space="preserve"> UE.</w:t>
      </w:r>
    </w:p>
    <w:p w14:paraId="07CA49BD" w14:textId="77777777" w:rsidR="00A90238" w:rsidRPr="00AB5FED" w:rsidRDefault="00A90238" w:rsidP="00A90238">
      <w:pPr>
        <w:pStyle w:val="B1"/>
      </w:pPr>
      <w:r>
        <w:t>6</w:t>
      </w:r>
      <w:r w:rsidRPr="00AB5FED">
        <w:t>.</w:t>
      </w:r>
      <w:r w:rsidRPr="00AB5FED">
        <w:tab/>
      </w:r>
      <w:r>
        <w:t>MCVideo</w:t>
      </w:r>
      <w:r w:rsidRPr="00AB5FED">
        <w:t xml:space="preserve"> server may provide a progress indication to </w:t>
      </w:r>
      <w:r>
        <w:t>MCVideo</w:t>
      </w:r>
      <w:r w:rsidRPr="00AB5FED">
        <w:t xml:space="preserve"> client 1 to indicate progress in the call setup process.</w:t>
      </w:r>
    </w:p>
    <w:p w14:paraId="767B8FDA" w14:textId="77777777" w:rsidR="00A90238" w:rsidRPr="00AB5FED" w:rsidRDefault="00A90238" w:rsidP="00A90238">
      <w:pPr>
        <w:pStyle w:val="NO"/>
      </w:pPr>
      <w:r w:rsidRPr="00AB5FED">
        <w:t>NOTE</w:t>
      </w:r>
      <w:r>
        <w:t> 4</w:t>
      </w:r>
      <w:r w:rsidRPr="00AB5FED">
        <w:t>:</w:t>
      </w:r>
      <w:r w:rsidRPr="00AB5FED">
        <w:tab/>
        <w:t xml:space="preserve">Step </w:t>
      </w:r>
      <w:r>
        <w:t>6</w:t>
      </w:r>
      <w:r w:rsidRPr="00AB5FED">
        <w:t xml:space="preserve"> can occur at any time following step </w:t>
      </w:r>
      <w:r>
        <w:t>4b</w:t>
      </w:r>
      <w:r w:rsidRPr="00AB5FED">
        <w:t xml:space="preserve">, and prior to step </w:t>
      </w:r>
      <w:r>
        <w:t>7</w:t>
      </w:r>
      <w:r w:rsidRPr="00AB5FED">
        <w:t>b.</w:t>
      </w:r>
    </w:p>
    <w:p w14:paraId="7D4AA73C" w14:textId="77777777" w:rsidR="00A90238" w:rsidRPr="00AB5FED" w:rsidRDefault="00A90238" w:rsidP="00A90238">
      <w:pPr>
        <w:pStyle w:val="B1"/>
      </w:pPr>
      <w:r>
        <w:t>7</w:t>
      </w:r>
      <w:r w:rsidRPr="00AB5FED">
        <w:t>a.</w:t>
      </w:r>
      <w:r w:rsidRPr="00AB5FED">
        <w:tab/>
        <w:t xml:space="preserve">The </w:t>
      </w:r>
      <w:r>
        <w:t>MCVideo</w:t>
      </w:r>
      <w:r w:rsidRPr="00AB5FED">
        <w:t xml:space="preserve"> user is alerted. </w:t>
      </w:r>
      <w:r>
        <w:t>MCVideo</w:t>
      </w:r>
      <w:r w:rsidRPr="00AB5FED">
        <w:t xml:space="preserve"> client 2 sends an </w:t>
      </w:r>
      <w:r>
        <w:t>MCVideo</w:t>
      </w:r>
      <w:r w:rsidRPr="00AB5FED">
        <w:t xml:space="preserve"> ringing to the </w:t>
      </w:r>
      <w:r>
        <w:t>MCVideo</w:t>
      </w:r>
      <w:r w:rsidRPr="00AB5FED">
        <w:t xml:space="preserve"> server.</w:t>
      </w:r>
    </w:p>
    <w:p w14:paraId="33FEB18B" w14:textId="77777777" w:rsidR="00A90238" w:rsidRPr="00AB5FED" w:rsidRDefault="00A90238" w:rsidP="00A90238">
      <w:pPr>
        <w:pStyle w:val="B1"/>
      </w:pPr>
      <w:r>
        <w:t>7</w:t>
      </w:r>
      <w:r w:rsidRPr="00AB5FED">
        <w:t>b.</w:t>
      </w:r>
      <w:r w:rsidRPr="00AB5FED">
        <w:tab/>
        <w:t xml:space="preserve">The </w:t>
      </w:r>
      <w:r>
        <w:t>MCVideo</w:t>
      </w:r>
      <w:r w:rsidRPr="00AB5FED">
        <w:t xml:space="preserve"> server sends an </w:t>
      </w:r>
      <w:r>
        <w:t>MCVideo</w:t>
      </w:r>
      <w:r w:rsidRPr="00AB5FED">
        <w:t xml:space="preserve"> ringing to </w:t>
      </w:r>
      <w:r>
        <w:t>MCVideo</w:t>
      </w:r>
      <w:r w:rsidRPr="00AB5FED">
        <w:t xml:space="preserve"> client 1, indicating that </w:t>
      </w:r>
      <w:r>
        <w:t>MCVideo</w:t>
      </w:r>
      <w:r w:rsidRPr="00AB5FED">
        <w:t xml:space="preserve"> client 2 is being alerted.</w:t>
      </w:r>
      <w:r>
        <w:t xml:space="preserve"> If the functional alias of the calling user is included, it is displayed.</w:t>
      </w:r>
    </w:p>
    <w:p w14:paraId="4CEDE801" w14:textId="77777777" w:rsidR="00A90238" w:rsidRDefault="00A90238" w:rsidP="00A90238">
      <w:pPr>
        <w:pStyle w:val="B1"/>
      </w:pPr>
      <w:r>
        <w:t>8</w:t>
      </w:r>
      <w:r w:rsidRPr="00AB5FED">
        <w:t>.</w:t>
      </w:r>
      <w:r w:rsidRPr="00AB5FED">
        <w:tab/>
      </w:r>
      <w:r>
        <w:t>MCVideo</w:t>
      </w:r>
      <w:r w:rsidRPr="00AB5FED">
        <w:t xml:space="preserve"> user 2 </w:t>
      </w:r>
      <w:r>
        <w:t xml:space="preserve">is notified and </w:t>
      </w:r>
      <w:r w:rsidRPr="00AB5FED">
        <w:t>has accepted the call using manual commencement mode (i.e., has taken some action to accept via the user interface)</w:t>
      </w:r>
      <w:r>
        <w:t>.</w:t>
      </w:r>
    </w:p>
    <w:p w14:paraId="5DEA4547" w14:textId="77777777" w:rsidR="00A90238" w:rsidRPr="00AB5FED" w:rsidRDefault="00A90238" w:rsidP="00A90238">
      <w:pPr>
        <w:pStyle w:val="B1"/>
      </w:pPr>
      <w:r>
        <w:t>9.</w:t>
      </w:r>
      <w:r>
        <w:tab/>
        <w:t>The</w:t>
      </w:r>
      <w:r w:rsidRPr="00AB5FED">
        <w:t xml:space="preserve"> </w:t>
      </w:r>
      <w:r>
        <w:t>MCVideo</w:t>
      </w:r>
      <w:r w:rsidRPr="00AB5FED">
        <w:t xml:space="preserve"> client 2 send</w:t>
      </w:r>
      <w:r>
        <w:t>s</w:t>
      </w:r>
      <w:r w:rsidRPr="00AB5FED">
        <w:t xml:space="preserve"> an </w:t>
      </w:r>
      <w:r>
        <w:t>MCVideo</w:t>
      </w:r>
      <w:r w:rsidRPr="00AB5FED">
        <w:t xml:space="preserve"> private call response to the </w:t>
      </w:r>
      <w:r>
        <w:t>MCVideo</w:t>
      </w:r>
      <w:r w:rsidRPr="00AB5FED">
        <w:t xml:space="preserve"> server. If </w:t>
      </w:r>
      <w:r>
        <w:t>MCVideo</w:t>
      </w:r>
      <w:r w:rsidRPr="00AB5FED">
        <w:t xml:space="preserve"> user 2 has not accepted the incoming call, the </w:t>
      </w:r>
      <w:r>
        <w:t>MCVideo</w:t>
      </w:r>
      <w:r w:rsidRPr="00AB5FED">
        <w:t xml:space="preserve"> client 2 sends a call failure response to the </w:t>
      </w:r>
      <w:r>
        <w:t>MCVideo</w:t>
      </w:r>
      <w:r w:rsidRPr="00AB5FED">
        <w:t xml:space="preserve"> server without adding reason for call failure.</w:t>
      </w:r>
    </w:p>
    <w:p w14:paraId="7F70A99A" w14:textId="77777777" w:rsidR="00A90238" w:rsidRPr="00AB5FED" w:rsidRDefault="00A90238" w:rsidP="00A90238">
      <w:pPr>
        <w:pStyle w:val="B1"/>
      </w:pPr>
      <w:r>
        <w:t>10</w:t>
      </w:r>
      <w:r w:rsidRPr="00AB5FED">
        <w:t>.</w:t>
      </w:r>
      <w:r w:rsidRPr="00AB5FED">
        <w:tab/>
        <w:t xml:space="preserve">The </w:t>
      </w:r>
      <w:r>
        <w:t>MCVideo</w:t>
      </w:r>
      <w:r w:rsidRPr="00AB5FED">
        <w:t xml:space="preserve"> server sends an </w:t>
      </w:r>
      <w:r>
        <w:t>MCVideo</w:t>
      </w:r>
      <w:r w:rsidRPr="00AB5FED">
        <w:t xml:space="preserve"> private call response to </w:t>
      </w:r>
      <w:r>
        <w:t>MCVideo</w:t>
      </w:r>
      <w:r w:rsidRPr="00AB5FED">
        <w:t xml:space="preserve"> client 1 indicating that </w:t>
      </w:r>
      <w:r>
        <w:t>MCVideo</w:t>
      </w:r>
      <w:r w:rsidRPr="00AB5FED">
        <w:t xml:space="preserve"> user 2 has accepted the call, including the accepted media parameters.</w:t>
      </w:r>
    </w:p>
    <w:p w14:paraId="20277FF8" w14:textId="77777777" w:rsidR="00A90238" w:rsidRPr="00AB5FED" w:rsidRDefault="00A90238" w:rsidP="00A90238">
      <w:pPr>
        <w:pStyle w:val="B1"/>
      </w:pPr>
      <w:r>
        <w:t>11</w:t>
      </w:r>
      <w:r w:rsidRPr="00AB5FED">
        <w:t>.</w:t>
      </w:r>
      <w:r w:rsidRPr="00AB5FED">
        <w:tab/>
        <w:t xml:space="preserve">The media plane </w:t>
      </w:r>
      <w:r>
        <w:t xml:space="preserve">and transmission control </w:t>
      </w:r>
      <w:r w:rsidRPr="00AB5FED">
        <w:t xml:space="preserve">for communication is established. </w:t>
      </w:r>
    </w:p>
    <w:p w14:paraId="26650CDC" w14:textId="77777777" w:rsidR="00A90238" w:rsidRPr="00AB5FED" w:rsidRDefault="00A90238" w:rsidP="00A90238">
      <w:pPr>
        <w:pStyle w:val="Heading5"/>
      </w:pPr>
      <w:bookmarkStart w:id="635" w:name="_Toc424654535"/>
      <w:bookmarkStart w:id="636" w:name="_Toc428365112"/>
      <w:bookmarkStart w:id="637" w:name="_Toc433209798"/>
      <w:bookmarkStart w:id="638" w:name="_Toc460616116"/>
      <w:bookmarkStart w:id="639" w:name="_Toc460616977"/>
      <w:bookmarkStart w:id="640" w:name="_Toc460662366"/>
      <w:bookmarkStart w:id="641" w:name="_Toc185772324"/>
      <w:r>
        <w:t>7</w:t>
      </w:r>
      <w:r w:rsidRPr="00AB5FED">
        <w:t>.</w:t>
      </w:r>
      <w:r>
        <w:t>2</w:t>
      </w:r>
      <w:r w:rsidRPr="00AB5FED">
        <w:t>.2.</w:t>
      </w:r>
      <w:r>
        <w:t>3</w:t>
      </w:r>
      <w:r w:rsidRPr="00AB5FED">
        <w:t>.3</w:t>
      </w:r>
      <w:r w:rsidRPr="00AB5FED">
        <w:tab/>
        <w:t>Private call release</w:t>
      </w:r>
      <w:bookmarkEnd w:id="635"/>
      <w:bookmarkEnd w:id="636"/>
      <w:bookmarkEnd w:id="637"/>
      <w:bookmarkEnd w:id="638"/>
      <w:bookmarkEnd w:id="639"/>
      <w:bookmarkEnd w:id="640"/>
      <w:bookmarkEnd w:id="641"/>
    </w:p>
    <w:p w14:paraId="0DAB1D81" w14:textId="77777777" w:rsidR="00A90238" w:rsidRPr="00AB5FED" w:rsidRDefault="00A90238" w:rsidP="00A90238">
      <w:pPr>
        <w:pStyle w:val="Heading6"/>
      </w:pPr>
      <w:bookmarkStart w:id="642" w:name="_Toc424654536"/>
      <w:bookmarkStart w:id="643" w:name="_Toc428365113"/>
      <w:bookmarkStart w:id="644" w:name="_Toc433209799"/>
      <w:bookmarkStart w:id="645" w:name="_Toc460616117"/>
      <w:bookmarkStart w:id="646" w:name="_Toc460616978"/>
      <w:bookmarkStart w:id="647" w:name="_Toc460662367"/>
      <w:bookmarkStart w:id="648" w:name="_Toc185772325"/>
      <w:r>
        <w:t>7</w:t>
      </w:r>
      <w:r w:rsidRPr="00AB5FED">
        <w:t>.</w:t>
      </w:r>
      <w:r>
        <w:t>2</w:t>
      </w:r>
      <w:r w:rsidRPr="00AB5FED">
        <w:t>.2.</w:t>
      </w:r>
      <w:r>
        <w:t>3</w:t>
      </w:r>
      <w:r w:rsidRPr="00AB5FED">
        <w:t>.3.1</w:t>
      </w:r>
      <w:r w:rsidRPr="00AB5FED">
        <w:tab/>
        <w:t>Client initiated</w:t>
      </w:r>
      <w:bookmarkEnd w:id="642"/>
      <w:bookmarkEnd w:id="643"/>
      <w:bookmarkEnd w:id="644"/>
      <w:bookmarkEnd w:id="645"/>
      <w:bookmarkEnd w:id="646"/>
      <w:bookmarkEnd w:id="647"/>
      <w:bookmarkEnd w:id="648"/>
    </w:p>
    <w:p w14:paraId="78979F93" w14:textId="77777777" w:rsidR="00A90238" w:rsidRPr="00AB5FED" w:rsidRDefault="00A90238" w:rsidP="00A90238">
      <w:r w:rsidRPr="00AB5FED">
        <w:t xml:space="preserve">The procedure </w:t>
      </w:r>
      <w:r>
        <w:t>describes</w:t>
      </w:r>
      <w:r w:rsidRPr="00AB5FED">
        <w:t xml:space="preserve"> the </w:t>
      </w:r>
      <w:r>
        <w:t>scenario</w:t>
      </w:r>
      <w:r w:rsidRPr="00AB5FED">
        <w:t xml:space="preserve"> where an </w:t>
      </w:r>
      <w:r>
        <w:t>MCVideo</w:t>
      </w:r>
      <w:r w:rsidRPr="00AB5FED">
        <w:t xml:space="preserve"> client is requesting to release an ongoing </w:t>
      </w:r>
      <w:r>
        <w:t>MCVideo</w:t>
      </w:r>
      <w:r w:rsidRPr="00AB5FED">
        <w:t xml:space="preserve"> private call (with or without </w:t>
      </w:r>
      <w:r>
        <w:t>transmission</w:t>
      </w:r>
      <w:r w:rsidRPr="00AB5FED">
        <w:t xml:space="preserve"> control) and the call established in either of the two commencement modes (manual or automatic).</w:t>
      </w:r>
    </w:p>
    <w:p w14:paraId="6BD1AFB4" w14:textId="77777777" w:rsidR="00A90238" w:rsidRDefault="00A90238" w:rsidP="00A90238">
      <w:r w:rsidRPr="00AB5FED">
        <w:t>Procedures in figure </w:t>
      </w:r>
      <w:r>
        <w:t>7</w:t>
      </w:r>
      <w:r w:rsidRPr="00AB5FED">
        <w:t>.</w:t>
      </w:r>
      <w:r>
        <w:t>2</w:t>
      </w:r>
      <w:r w:rsidRPr="00AB5FED">
        <w:t>.2.</w:t>
      </w:r>
      <w:r>
        <w:t>3</w:t>
      </w:r>
      <w:r w:rsidRPr="00AB5FED">
        <w:t xml:space="preserve">.3.1-1 are the basic signalling control plane procedures for the </w:t>
      </w:r>
      <w:r>
        <w:t>MCVideo</w:t>
      </w:r>
      <w:r w:rsidRPr="00AB5FED">
        <w:t xml:space="preserve"> client initiating the release of an ongoing </w:t>
      </w:r>
      <w:r>
        <w:t>MCVideo</w:t>
      </w:r>
      <w:r w:rsidRPr="00AB5FED">
        <w:t xml:space="preserve"> private call.</w:t>
      </w:r>
    </w:p>
    <w:p w14:paraId="664E7C68" w14:textId="77777777" w:rsidR="00A90238" w:rsidRPr="00AB5FED" w:rsidRDefault="00A90238" w:rsidP="00A90238">
      <w:r w:rsidRPr="00AB5FED">
        <w:t>Pre-condition:</w:t>
      </w:r>
    </w:p>
    <w:p w14:paraId="6C0790E6"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t>MCVideo</w:t>
      </w:r>
      <w:r w:rsidRPr="00AB5FED">
        <w:rPr>
          <w:lang w:val="en-US"/>
        </w:rPr>
        <w:t xml:space="preserve"> users on </w:t>
      </w:r>
      <w:r>
        <w:t>MCVideo</w:t>
      </w:r>
      <w:r w:rsidRPr="00AB5FED">
        <w:rPr>
          <w:lang w:val="en-US"/>
        </w:rPr>
        <w:t xml:space="preserve"> client 1 and </w:t>
      </w:r>
      <w:r>
        <w:t>MCVideo</w:t>
      </w:r>
      <w:r w:rsidRPr="00AB5FED">
        <w:rPr>
          <w:lang w:val="en-US"/>
        </w:rPr>
        <w:t xml:space="preserve"> client 2 are already registered for receiving </w:t>
      </w:r>
      <w:r>
        <w:t>MCVideo</w:t>
      </w:r>
      <w:r w:rsidRPr="00AB5FED">
        <w:rPr>
          <w:lang w:val="en-US"/>
        </w:rPr>
        <w:t xml:space="preserve"> service and are involved in private call as described in subclause </w:t>
      </w:r>
      <w:r>
        <w:rPr>
          <w:lang w:val="en-US"/>
        </w:rPr>
        <w:t>7</w:t>
      </w:r>
      <w:r w:rsidRPr="00AB5FED">
        <w:rPr>
          <w:lang w:val="en-US"/>
        </w:rPr>
        <w:t>.</w:t>
      </w:r>
      <w:r>
        <w:rPr>
          <w:lang w:val="en-US"/>
        </w:rPr>
        <w:t>2</w:t>
      </w:r>
      <w:r w:rsidRPr="00AB5FED">
        <w:rPr>
          <w:lang w:val="en-US"/>
        </w:rPr>
        <w:t>.2.</w:t>
      </w:r>
      <w:r>
        <w:rPr>
          <w:lang w:val="en-US"/>
        </w:rPr>
        <w:t>3</w:t>
      </w:r>
      <w:r w:rsidRPr="00AB5FED">
        <w:rPr>
          <w:lang w:val="en-US"/>
        </w:rPr>
        <w:t>.1 and subclause </w:t>
      </w:r>
      <w:r>
        <w:rPr>
          <w:lang w:val="en-US"/>
        </w:rPr>
        <w:t>7</w:t>
      </w:r>
      <w:r w:rsidRPr="00AB5FED">
        <w:rPr>
          <w:lang w:val="en-US"/>
        </w:rPr>
        <w:t>.</w:t>
      </w:r>
      <w:r>
        <w:rPr>
          <w:lang w:val="en-US"/>
        </w:rPr>
        <w:t>2</w:t>
      </w:r>
      <w:r w:rsidRPr="00AB5FED">
        <w:rPr>
          <w:lang w:val="en-US"/>
        </w:rPr>
        <w:t>.2.</w:t>
      </w:r>
      <w:r>
        <w:rPr>
          <w:lang w:val="en-US"/>
        </w:rPr>
        <w:t>3</w:t>
      </w:r>
      <w:r w:rsidRPr="00AB5FED">
        <w:rPr>
          <w:lang w:val="en-US"/>
        </w:rPr>
        <w:t>.2.</w:t>
      </w:r>
    </w:p>
    <w:p w14:paraId="794EAFB4" w14:textId="77777777" w:rsidR="00A90238" w:rsidRPr="00AB5FED" w:rsidRDefault="00A90238" w:rsidP="00A90238">
      <w:pPr>
        <w:pStyle w:val="TH"/>
      </w:pPr>
      <w:r>
        <w:object w:dxaOrig="7476" w:dyaOrig="4980" w14:anchorId="54DB35DF">
          <v:shape id="_x0000_i1050" type="#_x0000_t75" style="width:374.4pt;height:248.85pt" o:ole="">
            <v:imagedata r:id="rId61" o:title=""/>
          </v:shape>
          <o:OLEObject Type="Embed" ProgID="Visio.Drawing.15" ShapeID="_x0000_i1050" DrawAspect="Content" ObjectID="_1796385398" r:id="rId62"/>
        </w:object>
      </w:r>
    </w:p>
    <w:p w14:paraId="5AB778D0" w14:textId="77777777" w:rsidR="00A90238" w:rsidRPr="00AB5FED" w:rsidRDefault="00A90238" w:rsidP="00A90238">
      <w:pPr>
        <w:pStyle w:val="TF"/>
        <w:rPr>
          <w:lang w:val="en-US"/>
        </w:rPr>
      </w:pPr>
      <w:r w:rsidRPr="00AB5FED">
        <w:rPr>
          <w:lang w:val="en-US"/>
        </w:rPr>
        <w:t>Figure </w:t>
      </w:r>
      <w:r>
        <w:rPr>
          <w:lang w:val="en-US"/>
        </w:rPr>
        <w:t>7</w:t>
      </w:r>
      <w:r w:rsidRPr="00AB5FED">
        <w:rPr>
          <w:lang w:val="en-US"/>
        </w:rPr>
        <w:t>.</w:t>
      </w:r>
      <w:r>
        <w:rPr>
          <w:lang w:val="en-US"/>
        </w:rPr>
        <w:t>2</w:t>
      </w:r>
      <w:r w:rsidRPr="00AB5FED">
        <w:rPr>
          <w:lang w:val="en-US"/>
        </w:rPr>
        <w:t>.2.</w:t>
      </w:r>
      <w:r>
        <w:rPr>
          <w:lang w:val="en-US"/>
        </w:rPr>
        <w:t>3</w:t>
      </w:r>
      <w:r w:rsidRPr="00AB5FED">
        <w:rPr>
          <w:lang w:val="en-US"/>
        </w:rPr>
        <w:t>.3.1-1: Private call release – client initiated</w:t>
      </w:r>
    </w:p>
    <w:p w14:paraId="4BA2971B" w14:textId="77777777" w:rsidR="00A90238" w:rsidRPr="00AB5FED" w:rsidRDefault="00A90238" w:rsidP="00A90238">
      <w:pPr>
        <w:pStyle w:val="B1"/>
        <w:rPr>
          <w:lang w:val="en-US"/>
        </w:rPr>
      </w:pPr>
      <w:r>
        <w:rPr>
          <w:lang w:val="en-US"/>
        </w:rPr>
        <w:t>1</w:t>
      </w:r>
      <w:r w:rsidRPr="00AB5FED">
        <w:rPr>
          <w:lang w:val="en-US"/>
        </w:rPr>
        <w:t>.</w:t>
      </w:r>
      <w:r w:rsidRPr="00AB5FED">
        <w:rPr>
          <w:lang w:val="en-US"/>
        </w:rPr>
        <w:tab/>
        <w:t xml:space="preserve">User at </w:t>
      </w:r>
      <w:r>
        <w:t>MCVideo</w:t>
      </w:r>
      <w:r w:rsidRPr="00AB5FED">
        <w:rPr>
          <w:lang w:val="en-US"/>
        </w:rPr>
        <w:t xml:space="preserve"> client 1 would like to release an ongoing </w:t>
      </w:r>
      <w:r>
        <w:t>MCVideo</w:t>
      </w:r>
      <w:r w:rsidRPr="00AB5FED">
        <w:rPr>
          <w:lang w:val="en-US"/>
        </w:rPr>
        <w:t xml:space="preserve"> private call with </w:t>
      </w:r>
      <w:r>
        <w:t>MCVideo</w:t>
      </w:r>
      <w:r w:rsidRPr="00AB5FED">
        <w:rPr>
          <w:lang w:val="en-US"/>
        </w:rPr>
        <w:t xml:space="preserve"> client 2.</w:t>
      </w:r>
    </w:p>
    <w:p w14:paraId="378BD4F4" w14:textId="77777777" w:rsidR="00A90238" w:rsidRPr="00AB5FED" w:rsidRDefault="00A90238" w:rsidP="00A90238">
      <w:pPr>
        <w:pStyle w:val="B1"/>
        <w:rPr>
          <w:lang w:val="en-US"/>
        </w:rPr>
      </w:pPr>
      <w:r>
        <w:rPr>
          <w:lang w:val="en-US"/>
        </w:rPr>
        <w:t>2</w:t>
      </w:r>
      <w:r w:rsidRPr="00AB5FED">
        <w:rPr>
          <w:lang w:val="en-US"/>
        </w:rPr>
        <w:t>.</w:t>
      </w:r>
      <w:r w:rsidRPr="00AB5FED">
        <w:rPr>
          <w:lang w:val="en-US"/>
        </w:rPr>
        <w:tab/>
      </w:r>
      <w:r>
        <w:t>MCVideo</w:t>
      </w:r>
      <w:r w:rsidRPr="00AB5FED">
        <w:rPr>
          <w:lang w:val="en-US"/>
        </w:rPr>
        <w:t xml:space="preserve"> client 1 sends an </w:t>
      </w:r>
      <w:r>
        <w:t>MCVideo</w:t>
      </w:r>
      <w:r w:rsidRPr="00AB5FED">
        <w:rPr>
          <w:lang w:val="en-US"/>
        </w:rPr>
        <w:t xml:space="preserve"> call end request towards the </w:t>
      </w:r>
      <w:r>
        <w:t>MCVideo</w:t>
      </w:r>
      <w:r w:rsidRPr="00AB5FED">
        <w:rPr>
          <w:lang w:val="en-US"/>
        </w:rPr>
        <w:t xml:space="preserve"> server (via SIP core), for tearing down the private call with the other client.</w:t>
      </w:r>
    </w:p>
    <w:p w14:paraId="0A756EEF" w14:textId="77777777" w:rsidR="00A90238" w:rsidRPr="00AB5FED" w:rsidRDefault="00A90238" w:rsidP="00A90238">
      <w:pPr>
        <w:pStyle w:val="B1"/>
        <w:rPr>
          <w:lang w:val="en-US"/>
        </w:rPr>
      </w:pPr>
      <w:r>
        <w:rPr>
          <w:lang w:val="en-US"/>
        </w:rPr>
        <w:t>3</w:t>
      </w:r>
      <w:r w:rsidRPr="00AB5FED">
        <w:rPr>
          <w:lang w:val="en-US"/>
        </w:rPr>
        <w:t>.</w:t>
      </w:r>
      <w:r w:rsidRPr="00AB5FED">
        <w:rPr>
          <w:lang w:val="en-US"/>
        </w:rPr>
        <w:tab/>
      </w:r>
      <w:r>
        <w:t>MCVideo</w:t>
      </w:r>
      <w:r w:rsidRPr="00AB5FED">
        <w:rPr>
          <w:lang w:val="en-US"/>
        </w:rPr>
        <w:t xml:space="preserve"> server sends the corresponding </w:t>
      </w:r>
      <w:r>
        <w:t>MCVideo</w:t>
      </w:r>
      <w:r w:rsidRPr="00AB5FED">
        <w:rPr>
          <w:lang w:val="en-US"/>
        </w:rPr>
        <w:t xml:space="preserve"> call end request towards the </w:t>
      </w:r>
      <w:r>
        <w:t>MCVideo</w:t>
      </w:r>
      <w:r w:rsidRPr="00AB5FED">
        <w:rPr>
          <w:lang w:val="en-US"/>
        </w:rPr>
        <w:t xml:space="preserve"> client specified in the original </w:t>
      </w:r>
      <w:r>
        <w:t>MCVideo</w:t>
      </w:r>
      <w:r w:rsidRPr="00AB5FED">
        <w:rPr>
          <w:lang w:val="en-US"/>
        </w:rPr>
        <w:t xml:space="preserve"> call end request.</w:t>
      </w:r>
    </w:p>
    <w:p w14:paraId="562D7594" w14:textId="77777777" w:rsidR="00A90238" w:rsidRPr="00AB5FED" w:rsidRDefault="00A90238" w:rsidP="00A90238">
      <w:pPr>
        <w:pStyle w:val="B1"/>
        <w:rPr>
          <w:lang w:val="en-US"/>
        </w:rPr>
      </w:pPr>
      <w:r>
        <w:rPr>
          <w:lang w:val="en-US"/>
        </w:rPr>
        <w:t>4</w:t>
      </w:r>
      <w:r w:rsidRPr="00AB5FED">
        <w:rPr>
          <w:lang w:val="en-US"/>
        </w:rPr>
        <w:t>.</w:t>
      </w:r>
      <w:r w:rsidRPr="00AB5FED">
        <w:rPr>
          <w:lang w:val="en-US"/>
        </w:rPr>
        <w:tab/>
      </w:r>
      <w:r>
        <w:t>MCVideo</w:t>
      </w:r>
      <w:r w:rsidRPr="00AB5FED">
        <w:rPr>
          <w:lang w:val="en-US"/>
        </w:rPr>
        <w:t xml:space="preserve"> user is notified about the release of the private call.</w:t>
      </w:r>
    </w:p>
    <w:p w14:paraId="290495CB" w14:textId="77777777" w:rsidR="00A90238" w:rsidRPr="00AB5FED" w:rsidRDefault="00A90238" w:rsidP="00A90238">
      <w:pPr>
        <w:pStyle w:val="B1"/>
        <w:rPr>
          <w:lang w:val="en-US"/>
        </w:rPr>
      </w:pPr>
      <w:r>
        <w:rPr>
          <w:lang w:val="en-US"/>
        </w:rPr>
        <w:t>5</w:t>
      </w:r>
      <w:r w:rsidRPr="00AB5FED">
        <w:rPr>
          <w:lang w:val="en-US"/>
        </w:rPr>
        <w:t>.</w:t>
      </w:r>
      <w:r w:rsidRPr="00AB5FED">
        <w:rPr>
          <w:lang w:val="en-US"/>
        </w:rPr>
        <w:tab/>
        <w:t xml:space="preserve">The receiving </w:t>
      </w:r>
      <w:r>
        <w:t>MCVideo</w:t>
      </w:r>
      <w:r w:rsidRPr="00AB5FED">
        <w:rPr>
          <w:lang w:val="en-US"/>
        </w:rPr>
        <w:t xml:space="preserve"> client 2 acknowledges the </w:t>
      </w:r>
      <w:r>
        <w:t>MCVideo</w:t>
      </w:r>
      <w:r w:rsidRPr="00AB5FED">
        <w:rPr>
          <w:lang w:val="en-US"/>
        </w:rPr>
        <w:t xml:space="preserve"> call end request</w:t>
      </w:r>
      <w:r>
        <w:rPr>
          <w:lang w:val="en-US"/>
        </w:rPr>
        <w:t xml:space="preserve"> with a MCVideo call end response</w:t>
      </w:r>
      <w:r w:rsidRPr="00AB5FED">
        <w:rPr>
          <w:lang w:val="en-US"/>
        </w:rPr>
        <w:t>.</w:t>
      </w:r>
    </w:p>
    <w:p w14:paraId="2FF35D38" w14:textId="77777777" w:rsidR="00A90238" w:rsidRPr="00AB5FED" w:rsidRDefault="00A90238" w:rsidP="00A90238">
      <w:pPr>
        <w:pStyle w:val="B1"/>
      </w:pPr>
      <w:r>
        <w:t>6</w:t>
      </w:r>
      <w:r w:rsidRPr="00AB5FED">
        <w:t>.</w:t>
      </w:r>
      <w:r w:rsidRPr="00AB5FED">
        <w:tab/>
        <w:t xml:space="preserve">After receiving the </w:t>
      </w:r>
      <w:r>
        <w:t>MCVideo</w:t>
      </w:r>
      <w:r w:rsidRPr="00AB5FED">
        <w:t xml:space="preserve"> call end </w:t>
      </w:r>
      <w:r>
        <w:t>response</w:t>
      </w:r>
      <w:r w:rsidRPr="00AB5FED">
        <w:t xml:space="preserve"> from </w:t>
      </w:r>
      <w:r>
        <w:t>MCVideo</w:t>
      </w:r>
      <w:r w:rsidRPr="00AB5FED">
        <w:t xml:space="preserve"> client 2, the </w:t>
      </w:r>
      <w:r>
        <w:t>MCVideo</w:t>
      </w:r>
      <w:r w:rsidRPr="00AB5FED">
        <w:t xml:space="preserve"> server generates an </w:t>
      </w:r>
      <w:r>
        <w:t>MCVideo call end response</w:t>
      </w:r>
      <w:r w:rsidRPr="00AB5FED">
        <w:t xml:space="preserve"> for the </w:t>
      </w:r>
      <w:r>
        <w:t>MCVideo</w:t>
      </w:r>
      <w:r w:rsidRPr="00AB5FED">
        <w:t xml:space="preserve"> client 1's </w:t>
      </w:r>
      <w:r>
        <w:t>MCVideo</w:t>
      </w:r>
      <w:r w:rsidRPr="00AB5FED">
        <w:t xml:space="preserve"> call end request.</w:t>
      </w:r>
    </w:p>
    <w:p w14:paraId="264C0A55" w14:textId="77777777" w:rsidR="00A90238" w:rsidRPr="00AB5FED" w:rsidRDefault="00A90238" w:rsidP="00A90238">
      <w:pPr>
        <w:pStyle w:val="B1"/>
        <w:rPr>
          <w:lang w:val="en-US"/>
        </w:rPr>
      </w:pPr>
      <w:r>
        <w:rPr>
          <w:lang w:val="en-US"/>
        </w:rPr>
        <w:t>7</w:t>
      </w:r>
      <w:r w:rsidRPr="00AB5FED">
        <w:rPr>
          <w:lang w:val="en-US"/>
        </w:rPr>
        <w:t>.</w:t>
      </w:r>
      <w:r w:rsidRPr="00AB5FED">
        <w:rPr>
          <w:lang w:val="en-US"/>
        </w:rPr>
        <w:tab/>
      </w:r>
      <w:r>
        <w:t>MCVideo</w:t>
      </w:r>
      <w:r w:rsidRPr="00AB5FED">
        <w:rPr>
          <w:lang w:val="en-US"/>
        </w:rPr>
        <w:t xml:space="preserve"> clients release all the media plane resources used for the private call. Further, if the private call was established with </w:t>
      </w:r>
      <w:r>
        <w:rPr>
          <w:lang w:val="en-US"/>
        </w:rPr>
        <w:t>transmission</w:t>
      </w:r>
      <w:r w:rsidRPr="00AB5FED">
        <w:rPr>
          <w:lang w:val="en-US"/>
        </w:rPr>
        <w:t xml:space="preserve"> control, </w:t>
      </w:r>
      <w:r>
        <w:rPr>
          <w:lang w:val="en-US"/>
        </w:rPr>
        <w:t>transmission</w:t>
      </w:r>
      <w:r w:rsidRPr="00AB5FED">
        <w:rPr>
          <w:lang w:val="en-US"/>
        </w:rPr>
        <w:t xml:space="preserve"> control resources are released</w:t>
      </w:r>
      <w:r>
        <w:rPr>
          <w:lang w:val="en-US"/>
        </w:rPr>
        <w:t>.</w:t>
      </w:r>
    </w:p>
    <w:p w14:paraId="4E352250" w14:textId="77777777" w:rsidR="00A90238" w:rsidRPr="00AB5FED" w:rsidRDefault="00A90238" w:rsidP="00A90238">
      <w:pPr>
        <w:pStyle w:val="Heading6"/>
        <w:rPr>
          <w:lang w:val="en-US"/>
        </w:rPr>
      </w:pPr>
      <w:bookmarkStart w:id="649" w:name="_Toc424654537"/>
      <w:bookmarkStart w:id="650" w:name="_Toc428365114"/>
      <w:bookmarkStart w:id="651" w:name="_Toc433209800"/>
      <w:bookmarkStart w:id="652" w:name="_Toc460616118"/>
      <w:bookmarkStart w:id="653" w:name="_Toc460616979"/>
      <w:bookmarkStart w:id="654" w:name="_Toc460662368"/>
      <w:bookmarkStart w:id="655" w:name="_Toc185772326"/>
      <w:r>
        <w:rPr>
          <w:lang w:val="en-US"/>
        </w:rPr>
        <w:t>7</w:t>
      </w:r>
      <w:r w:rsidRPr="00AB5FED">
        <w:rPr>
          <w:lang w:val="en-US"/>
        </w:rPr>
        <w:t>.</w:t>
      </w:r>
      <w:r>
        <w:rPr>
          <w:lang w:val="en-US"/>
        </w:rPr>
        <w:t>2</w:t>
      </w:r>
      <w:r w:rsidRPr="00AB5FED">
        <w:rPr>
          <w:lang w:val="en-US"/>
        </w:rPr>
        <w:t>.2.</w:t>
      </w:r>
      <w:r>
        <w:rPr>
          <w:lang w:val="en-US"/>
        </w:rPr>
        <w:t>3</w:t>
      </w:r>
      <w:r w:rsidRPr="00AB5FED">
        <w:rPr>
          <w:lang w:val="en-US"/>
        </w:rPr>
        <w:t>.3.2</w:t>
      </w:r>
      <w:r w:rsidRPr="00AB5FED">
        <w:rPr>
          <w:lang w:val="en-US"/>
        </w:rPr>
        <w:tab/>
        <w:t>Server initiated</w:t>
      </w:r>
      <w:bookmarkEnd w:id="649"/>
      <w:bookmarkEnd w:id="650"/>
      <w:bookmarkEnd w:id="651"/>
      <w:bookmarkEnd w:id="652"/>
      <w:bookmarkEnd w:id="653"/>
      <w:bookmarkEnd w:id="654"/>
      <w:bookmarkEnd w:id="655"/>
    </w:p>
    <w:p w14:paraId="6772432F"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w:t>
      </w:r>
      <w:r>
        <w:rPr>
          <w:lang w:val="en-US"/>
        </w:rPr>
        <w:t>scenario</w:t>
      </w:r>
      <w:r w:rsidRPr="00AB5FED">
        <w:rPr>
          <w:lang w:val="en-US"/>
        </w:rPr>
        <w:t xml:space="preserve"> where an </w:t>
      </w:r>
      <w:r>
        <w:t>MCVideo</w:t>
      </w:r>
      <w:r w:rsidRPr="00AB5FED">
        <w:rPr>
          <w:lang w:val="en-US"/>
        </w:rPr>
        <w:t xml:space="preserve"> server is terminating an ongoing </w:t>
      </w:r>
      <w:r>
        <w:t>MCVideo</w:t>
      </w:r>
      <w:r w:rsidRPr="00AB5FED">
        <w:rPr>
          <w:lang w:val="en-US"/>
        </w:rPr>
        <w:t xml:space="preserve"> private call  and the call established in either of the two commencement modes (manual or automatic), upon conditions to terminate call e.g., </w:t>
      </w:r>
      <w:r>
        <w:t>MCVideo</w:t>
      </w:r>
      <w:r w:rsidRPr="00AB5FED">
        <w:rPr>
          <w:lang w:val="en-US"/>
        </w:rPr>
        <w:t xml:space="preserve"> administrator configured maximum duration for </w:t>
      </w:r>
      <w:r>
        <w:t>MCVideo</w:t>
      </w:r>
      <w:r w:rsidRPr="00AB5FED">
        <w:rPr>
          <w:lang w:val="en-US"/>
        </w:rPr>
        <w:t xml:space="preserve"> private calls has expired or timed out due to </w:t>
      </w:r>
      <w:r>
        <w:t>MCVideo</w:t>
      </w:r>
      <w:r w:rsidRPr="00AB5FED">
        <w:rPr>
          <w:lang w:val="en-US"/>
        </w:rPr>
        <w:t xml:space="preserve"> private call without transmission/reception.</w:t>
      </w:r>
    </w:p>
    <w:p w14:paraId="25884009" w14:textId="77777777" w:rsidR="00A90238" w:rsidRDefault="00A90238" w:rsidP="00A90238">
      <w:pPr>
        <w:rPr>
          <w:lang w:val="en-US"/>
        </w:rPr>
      </w:pPr>
      <w:r w:rsidRPr="00AB5FED">
        <w:rPr>
          <w:lang w:val="en-US"/>
        </w:rPr>
        <w:t>Procedures in figure </w:t>
      </w:r>
      <w:r>
        <w:rPr>
          <w:lang w:val="en-US"/>
        </w:rPr>
        <w:t>7</w:t>
      </w:r>
      <w:r w:rsidRPr="00AB5FED">
        <w:rPr>
          <w:lang w:val="en-US"/>
        </w:rPr>
        <w:t>.</w:t>
      </w:r>
      <w:r>
        <w:rPr>
          <w:lang w:val="en-US"/>
        </w:rPr>
        <w:t>2</w:t>
      </w:r>
      <w:r w:rsidRPr="00AB5FED">
        <w:rPr>
          <w:lang w:val="en-US"/>
        </w:rPr>
        <w:t>.2.</w:t>
      </w:r>
      <w:r>
        <w:rPr>
          <w:lang w:val="en-US"/>
        </w:rPr>
        <w:t>3</w:t>
      </w:r>
      <w:r w:rsidRPr="00AB5FED">
        <w:rPr>
          <w:lang w:val="en-US"/>
        </w:rPr>
        <w:t xml:space="preserve">.3.2-1 are the basic signalling control plane procedures for the </w:t>
      </w:r>
      <w:r>
        <w:t>MCVideo</w:t>
      </w:r>
      <w:r w:rsidRPr="00AB5FED">
        <w:rPr>
          <w:lang w:val="en-US"/>
        </w:rPr>
        <w:t xml:space="preserve"> server initiating termination of an ongoing </w:t>
      </w:r>
      <w:r>
        <w:t>MCVideo</w:t>
      </w:r>
      <w:r w:rsidRPr="00AB5FED">
        <w:rPr>
          <w:lang w:val="en-US"/>
        </w:rPr>
        <w:t xml:space="preserve"> private call.</w:t>
      </w:r>
    </w:p>
    <w:p w14:paraId="770D6A90" w14:textId="77777777" w:rsidR="00A90238" w:rsidRPr="00AB5FED" w:rsidRDefault="00A90238" w:rsidP="00A90238">
      <w:r w:rsidRPr="00AB5FED">
        <w:t>Pre-condition:</w:t>
      </w:r>
    </w:p>
    <w:p w14:paraId="58BE1996"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t>MCVideo</w:t>
      </w:r>
      <w:r w:rsidRPr="00AB5FED">
        <w:rPr>
          <w:lang w:val="en-US"/>
        </w:rPr>
        <w:t xml:space="preserve"> users on </w:t>
      </w:r>
      <w:r>
        <w:t>MCVideo</w:t>
      </w:r>
      <w:r w:rsidRPr="00AB5FED">
        <w:rPr>
          <w:lang w:val="en-US"/>
        </w:rPr>
        <w:t xml:space="preserve"> client 1 and </w:t>
      </w:r>
      <w:r>
        <w:t>MCVideo</w:t>
      </w:r>
      <w:r w:rsidRPr="00AB5FED">
        <w:rPr>
          <w:lang w:val="en-US"/>
        </w:rPr>
        <w:t xml:space="preserve"> client 2 are already registered for receiving </w:t>
      </w:r>
      <w:r>
        <w:t>MCVideo</w:t>
      </w:r>
      <w:r w:rsidRPr="00AB5FED">
        <w:rPr>
          <w:lang w:val="en-US"/>
        </w:rPr>
        <w:t xml:space="preserve"> service and are involved in private call established either in manual or automatic commencement mode.</w:t>
      </w:r>
    </w:p>
    <w:p w14:paraId="0FE87253" w14:textId="77777777" w:rsidR="00A90238" w:rsidRPr="00AB5FED" w:rsidRDefault="00A90238" w:rsidP="00A90238">
      <w:pPr>
        <w:pStyle w:val="TH"/>
      </w:pPr>
      <w:r>
        <w:object w:dxaOrig="7236" w:dyaOrig="4380" w14:anchorId="78AE7FEE">
          <v:shape id="_x0000_i1051" type="#_x0000_t75" style="width:362.3pt;height:218.9pt" o:ole="">
            <v:imagedata r:id="rId63" o:title=""/>
          </v:shape>
          <o:OLEObject Type="Embed" ProgID="Visio.Drawing.15" ShapeID="_x0000_i1051" DrawAspect="Content" ObjectID="_1796385399" r:id="rId64"/>
        </w:object>
      </w:r>
    </w:p>
    <w:p w14:paraId="6376A408" w14:textId="77777777" w:rsidR="00A90238" w:rsidRPr="00AB5FED" w:rsidRDefault="00A90238" w:rsidP="00A90238">
      <w:pPr>
        <w:pStyle w:val="TF"/>
        <w:rPr>
          <w:lang w:val="en-US"/>
        </w:rPr>
      </w:pPr>
      <w:r w:rsidRPr="00AB5FED">
        <w:rPr>
          <w:lang w:val="en-US"/>
        </w:rPr>
        <w:t>Figure </w:t>
      </w:r>
      <w:r>
        <w:rPr>
          <w:lang w:val="en-US"/>
        </w:rPr>
        <w:t>7</w:t>
      </w:r>
      <w:r w:rsidRPr="00AB5FED">
        <w:rPr>
          <w:lang w:val="en-US"/>
        </w:rPr>
        <w:t>.</w:t>
      </w:r>
      <w:r>
        <w:rPr>
          <w:lang w:val="en-US"/>
        </w:rPr>
        <w:t>2</w:t>
      </w:r>
      <w:r w:rsidRPr="00AB5FED">
        <w:rPr>
          <w:lang w:val="en-US"/>
        </w:rPr>
        <w:t>.2.</w:t>
      </w:r>
      <w:r>
        <w:rPr>
          <w:lang w:val="en-US"/>
        </w:rPr>
        <w:t>3</w:t>
      </w:r>
      <w:r w:rsidRPr="00AB5FED">
        <w:rPr>
          <w:lang w:val="en-US"/>
        </w:rPr>
        <w:t>.3.2-1: End private call – server initiated</w:t>
      </w:r>
    </w:p>
    <w:p w14:paraId="597FA47E" w14:textId="77777777" w:rsidR="00A90238" w:rsidRPr="00AB5FED" w:rsidRDefault="00A90238" w:rsidP="00A90238">
      <w:pPr>
        <w:pStyle w:val="B1"/>
        <w:rPr>
          <w:lang w:val="en-US"/>
        </w:rPr>
      </w:pPr>
      <w:r>
        <w:rPr>
          <w:lang w:val="en-US"/>
        </w:rPr>
        <w:t>1</w:t>
      </w:r>
      <w:r w:rsidRPr="00AB5FED">
        <w:rPr>
          <w:lang w:val="en-US"/>
        </w:rPr>
        <w:t>.</w:t>
      </w:r>
      <w:r w:rsidRPr="00AB5FED">
        <w:rPr>
          <w:lang w:val="en-US"/>
        </w:rPr>
        <w:tab/>
        <w:t xml:space="preserve">Upon conditions to terminate call e.g., </w:t>
      </w:r>
      <w:r>
        <w:t>MCVideo</w:t>
      </w:r>
      <w:r w:rsidRPr="00AB5FED">
        <w:rPr>
          <w:lang w:val="en-US"/>
        </w:rPr>
        <w:t xml:space="preserve"> administrator configured maximum duration for </w:t>
      </w:r>
      <w:r>
        <w:t>MCVideo</w:t>
      </w:r>
      <w:r w:rsidRPr="00AB5FED">
        <w:rPr>
          <w:lang w:val="en-US"/>
        </w:rPr>
        <w:t xml:space="preserve"> private calls has expired or timed out due to </w:t>
      </w:r>
      <w:r>
        <w:t>MCVideo</w:t>
      </w:r>
      <w:r w:rsidRPr="00AB5FED">
        <w:rPr>
          <w:lang w:val="en-US"/>
        </w:rPr>
        <w:t xml:space="preserve"> private call without transmission/reception, the </w:t>
      </w:r>
      <w:r>
        <w:t>MCVideo</w:t>
      </w:r>
      <w:r w:rsidRPr="00AB5FED">
        <w:rPr>
          <w:lang w:val="en-US"/>
        </w:rPr>
        <w:t xml:space="preserve"> server decides to initiate termination of an ongoing </w:t>
      </w:r>
      <w:r>
        <w:t>MCVideo</w:t>
      </w:r>
      <w:r w:rsidRPr="00AB5FED">
        <w:rPr>
          <w:lang w:val="en-US"/>
        </w:rPr>
        <w:t xml:space="preserve"> private call between </w:t>
      </w:r>
      <w:r>
        <w:t>MCVideo</w:t>
      </w:r>
      <w:r w:rsidRPr="00AB5FED">
        <w:rPr>
          <w:lang w:val="en-US"/>
        </w:rPr>
        <w:t xml:space="preserve"> client 1 and </w:t>
      </w:r>
      <w:r>
        <w:t>MCVideo</w:t>
      </w:r>
      <w:r w:rsidRPr="00AB5FED">
        <w:rPr>
          <w:lang w:val="en-US"/>
        </w:rPr>
        <w:t xml:space="preserve"> client 2.</w:t>
      </w:r>
    </w:p>
    <w:p w14:paraId="10D64A98" w14:textId="77777777" w:rsidR="00A90238" w:rsidRPr="00AB5FED" w:rsidRDefault="00A90238" w:rsidP="00A90238">
      <w:pPr>
        <w:pStyle w:val="B1"/>
        <w:rPr>
          <w:lang w:val="en-US"/>
        </w:rPr>
      </w:pPr>
      <w:r>
        <w:rPr>
          <w:lang w:val="en-US"/>
        </w:rPr>
        <w:t>2</w:t>
      </w:r>
      <w:r w:rsidRPr="00AB5FED">
        <w:rPr>
          <w:lang w:val="en-US"/>
        </w:rPr>
        <w:t>.</w:t>
      </w:r>
      <w:r w:rsidRPr="00AB5FED">
        <w:rPr>
          <w:lang w:val="en-US"/>
        </w:rPr>
        <w:tab/>
      </w:r>
      <w:r>
        <w:t>MCVideo</w:t>
      </w:r>
      <w:r w:rsidRPr="00AB5FED">
        <w:rPr>
          <w:lang w:val="en-US"/>
        </w:rPr>
        <w:t xml:space="preserve"> server sends an </w:t>
      </w:r>
      <w:r>
        <w:t>MCVideo</w:t>
      </w:r>
      <w:r w:rsidRPr="00AB5FED">
        <w:rPr>
          <w:lang w:val="en-US"/>
        </w:rPr>
        <w:t xml:space="preserve"> call end request towards the </w:t>
      </w:r>
      <w:r>
        <w:t>MCVideo</w:t>
      </w:r>
      <w:r w:rsidRPr="00AB5FED">
        <w:rPr>
          <w:lang w:val="en-US"/>
        </w:rPr>
        <w:t xml:space="preserve"> clients 1 and 2 (via SIP core), for tearing down the private call between them.</w:t>
      </w:r>
    </w:p>
    <w:p w14:paraId="07F87460" w14:textId="77777777" w:rsidR="00A90238" w:rsidRPr="00AB5FED" w:rsidRDefault="00A90238" w:rsidP="00A90238">
      <w:pPr>
        <w:pStyle w:val="B1"/>
        <w:rPr>
          <w:lang w:val="en-US"/>
        </w:rPr>
      </w:pPr>
      <w:r>
        <w:rPr>
          <w:lang w:val="en-US"/>
        </w:rPr>
        <w:t>3</w:t>
      </w:r>
      <w:r w:rsidRPr="00AB5FED">
        <w:rPr>
          <w:lang w:val="en-US"/>
        </w:rPr>
        <w:t>.</w:t>
      </w:r>
      <w:r w:rsidRPr="00AB5FED">
        <w:rPr>
          <w:lang w:val="en-US"/>
        </w:rPr>
        <w:tab/>
      </w:r>
      <w:r>
        <w:t>MCVideo</w:t>
      </w:r>
      <w:r w:rsidRPr="00AB5FED">
        <w:rPr>
          <w:lang w:val="en-US"/>
        </w:rPr>
        <w:t xml:space="preserve"> users at client 1 and client 2 are notified about the termination of the private call.</w:t>
      </w:r>
    </w:p>
    <w:p w14:paraId="61954178" w14:textId="77777777" w:rsidR="00A90238" w:rsidRPr="00AB5FED" w:rsidRDefault="00A90238" w:rsidP="00A90238">
      <w:pPr>
        <w:pStyle w:val="B1"/>
        <w:rPr>
          <w:lang w:val="en-US"/>
        </w:rPr>
      </w:pPr>
      <w:r>
        <w:rPr>
          <w:lang w:val="en-US"/>
        </w:rPr>
        <w:t>4</w:t>
      </w:r>
      <w:r w:rsidRPr="00AB5FED">
        <w:rPr>
          <w:lang w:val="en-US"/>
        </w:rPr>
        <w:t>.</w:t>
      </w:r>
      <w:r w:rsidRPr="00AB5FED">
        <w:rPr>
          <w:lang w:val="en-US"/>
        </w:rPr>
        <w:tab/>
        <w:t xml:space="preserve">The </w:t>
      </w:r>
      <w:r>
        <w:t>MCVideo</w:t>
      </w:r>
      <w:r w:rsidRPr="00AB5FED">
        <w:rPr>
          <w:lang w:val="en-US"/>
        </w:rPr>
        <w:t xml:space="preserve"> call end request receiving </w:t>
      </w:r>
      <w:r>
        <w:t>MCVideo</w:t>
      </w:r>
      <w:r w:rsidRPr="00AB5FED">
        <w:rPr>
          <w:lang w:val="en-US"/>
        </w:rPr>
        <w:t xml:space="preserve"> clients 1 and 2 acknowledge the request with </w:t>
      </w:r>
      <w:r>
        <w:rPr>
          <w:lang w:val="en-US"/>
        </w:rPr>
        <w:t>MCVideo call end response</w:t>
      </w:r>
      <w:r w:rsidRPr="00AB5FED">
        <w:rPr>
          <w:lang w:val="en-US"/>
        </w:rPr>
        <w:t>.</w:t>
      </w:r>
    </w:p>
    <w:p w14:paraId="35FD7415" w14:textId="77777777" w:rsidR="00A90238" w:rsidRDefault="00A90238" w:rsidP="00A90238">
      <w:pPr>
        <w:pStyle w:val="B1"/>
        <w:rPr>
          <w:lang w:val="en-US"/>
        </w:rPr>
      </w:pPr>
      <w:r>
        <w:rPr>
          <w:lang w:val="en-US"/>
        </w:rPr>
        <w:t>5</w:t>
      </w:r>
      <w:r w:rsidRPr="00AB5FED">
        <w:rPr>
          <w:lang w:val="en-US"/>
        </w:rPr>
        <w:t>.</w:t>
      </w:r>
      <w:r w:rsidRPr="00AB5FED">
        <w:rPr>
          <w:lang w:val="en-US"/>
        </w:rPr>
        <w:tab/>
      </w:r>
      <w:r>
        <w:t>MCVideo</w:t>
      </w:r>
      <w:r w:rsidRPr="00AB5FED">
        <w:rPr>
          <w:lang w:val="en-US"/>
        </w:rPr>
        <w:t xml:space="preserve"> clients release all the media plane resources used for the private call. Further, if the private call was established with </w:t>
      </w:r>
      <w:r>
        <w:rPr>
          <w:lang w:val="en-US"/>
        </w:rPr>
        <w:t>transmission</w:t>
      </w:r>
      <w:r w:rsidRPr="00AB5FED">
        <w:rPr>
          <w:lang w:val="en-US"/>
        </w:rPr>
        <w:t xml:space="preserve"> control, </w:t>
      </w:r>
      <w:r>
        <w:rPr>
          <w:lang w:val="en-US"/>
        </w:rPr>
        <w:t>transmission</w:t>
      </w:r>
      <w:r w:rsidRPr="00AB5FED">
        <w:rPr>
          <w:lang w:val="en-US"/>
        </w:rPr>
        <w:t xml:space="preserve"> control resources are released</w:t>
      </w:r>
      <w:r>
        <w:rPr>
          <w:lang w:val="en-US"/>
        </w:rPr>
        <w:t>.</w:t>
      </w:r>
    </w:p>
    <w:p w14:paraId="575B1B26" w14:textId="77777777" w:rsidR="00A90238" w:rsidRPr="00AB5FED" w:rsidRDefault="00A90238" w:rsidP="00A90238">
      <w:pPr>
        <w:pStyle w:val="Heading4"/>
        <w:rPr>
          <w:lang w:val="nl-NL"/>
        </w:rPr>
      </w:pPr>
      <w:bookmarkStart w:id="656" w:name="_Toc185772327"/>
      <w:r>
        <w:rPr>
          <w:lang w:val="nl-NL"/>
        </w:rPr>
        <w:t>7.2.2.4</w:t>
      </w:r>
      <w:r w:rsidRPr="00AB5FED">
        <w:rPr>
          <w:lang w:val="nl-NL"/>
        </w:rPr>
        <w:tab/>
      </w:r>
      <w:r>
        <w:rPr>
          <w:lang w:val="nl-NL"/>
        </w:rPr>
        <w:t>MCVideo</w:t>
      </w:r>
      <w:r w:rsidRPr="00AB5FED">
        <w:rPr>
          <w:lang w:val="nl-NL"/>
        </w:rPr>
        <w:t xml:space="preserve"> emergency private call</w:t>
      </w:r>
      <w:bookmarkEnd w:id="656"/>
    </w:p>
    <w:p w14:paraId="5D2D729F" w14:textId="77777777" w:rsidR="00A90238" w:rsidRPr="00AB5FED" w:rsidRDefault="00A90238" w:rsidP="00A90238">
      <w:pPr>
        <w:pStyle w:val="Heading5"/>
      </w:pPr>
      <w:bookmarkStart w:id="657" w:name="_Toc433209806"/>
      <w:bookmarkStart w:id="658" w:name="_Toc460616124"/>
      <w:bookmarkStart w:id="659" w:name="_Toc460616985"/>
      <w:bookmarkStart w:id="660" w:name="_Toc477419423"/>
      <w:bookmarkStart w:id="661" w:name="_Toc185772328"/>
      <w:r>
        <w:t>7.2.2.4</w:t>
      </w:r>
      <w:r w:rsidRPr="00AB5FED">
        <w:t>.1</w:t>
      </w:r>
      <w:r w:rsidRPr="00AB5FED">
        <w:tab/>
      </w:r>
      <w:r>
        <w:t>MCVideo</w:t>
      </w:r>
      <w:r w:rsidRPr="00AB5FED">
        <w:t xml:space="preserve"> emergency private call commencement</w:t>
      </w:r>
      <w:bookmarkEnd w:id="657"/>
      <w:bookmarkEnd w:id="658"/>
      <w:bookmarkEnd w:id="659"/>
      <w:bookmarkEnd w:id="660"/>
      <w:bookmarkEnd w:id="661"/>
    </w:p>
    <w:p w14:paraId="3393143B" w14:textId="77777777" w:rsidR="00A90238" w:rsidRPr="00AB5FED" w:rsidRDefault="00A90238" w:rsidP="00A90238">
      <w:r w:rsidRPr="00AB5FED">
        <w:t xml:space="preserve">This procedure </w:t>
      </w:r>
      <w:r>
        <w:t>describes</w:t>
      </w:r>
      <w:r w:rsidRPr="00AB5FED">
        <w:t xml:space="preserve"> the case where an authorized </w:t>
      </w:r>
      <w:r>
        <w:t>MCVideo</w:t>
      </w:r>
      <w:r w:rsidRPr="00AB5FED">
        <w:t xml:space="preserve"> user is initiating an </w:t>
      </w:r>
      <w:r>
        <w:t>MCVideo</w:t>
      </w:r>
      <w:r w:rsidRPr="00AB5FED">
        <w:t xml:space="preserve"> emergency private call with unicast signalling for communicating with another </w:t>
      </w:r>
      <w:r>
        <w:t>MCVideo</w:t>
      </w:r>
      <w:r w:rsidRPr="00AB5FED">
        <w:t xml:space="preserve"> user. An </w:t>
      </w:r>
      <w:r>
        <w:t>MCVideo</w:t>
      </w:r>
      <w:r w:rsidRPr="00AB5FED">
        <w:t xml:space="preserve"> client in the </w:t>
      </w:r>
      <w:r>
        <w:t>MCVideo</w:t>
      </w:r>
      <w:r w:rsidRPr="00AB5FED">
        <w:t xml:space="preserve"> emergency state gains elevated access privilege for all of the </w:t>
      </w:r>
      <w:r>
        <w:t>MCVideo</w:t>
      </w:r>
      <w:r w:rsidRPr="00AB5FED">
        <w:t xml:space="preserve"> user's mission critical applications. </w:t>
      </w:r>
    </w:p>
    <w:p w14:paraId="2C7BE670" w14:textId="77777777" w:rsidR="00A90238" w:rsidRPr="00AB5FED" w:rsidRDefault="00A90238" w:rsidP="00A90238">
      <w:r w:rsidRPr="00AB5FED">
        <w:t>Procedures in figure </w:t>
      </w:r>
      <w:r>
        <w:t>7.2.2.4</w:t>
      </w:r>
      <w:r w:rsidRPr="00AB5FED">
        <w:t xml:space="preserve">.1-1 are the procedures for the </w:t>
      </w:r>
      <w:r>
        <w:t>MCVideo</w:t>
      </w:r>
      <w:r w:rsidRPr="00AB5FED">
        <w:t xml:space="preserve"> client initiating establishment of an </w:t>
      </w:r>
      <w:r>
        <w:t>MCVideo</w:t>
      </w:r>
      <w:r w:rsidRPr="00AB5FED">
        <w:t xml:space="preserve"> emergency private call.</w:t>
      </w:r>
    </w:p>
    <w:p w14:paraId="284429B6" w14:textId="77777777" w:rsidR="00A90238" w:rsidRPr="00AB5FED" w:rsidRDefault="00A90238" w:rsidP="00A90238">
      <w:r w:rsidRPr="00AB5FED">
        <w:t>Pre-conditions:</w:t>
      </w:r>
    </w:p>
    <w:p w14:paraId="5A00E87B" w14:textId="77777777" w:rsidR="00A90238" w:rsidRPr="00AB5FED" w:rsidRDefault="00A90238" w:rsidP="00A90238">
      <w:pPr>
        <w:pStyle w:val="B1"/>
      </w:pPr>
      <w:r w:rsidRPr="00AB5FED">
        <w:t>1.</w:t>
      </w:r>
      <w:r w:rsidRPr="00AB5FED">
        <w:tab/>
        <w:t xml:space="preserve">Both members of the </w:t>
      </w:r>
      <w:r>
        <w:t>MCVideo</w:t>
      </w:r>
      <w:r w:rsidRPr="00AB5FED">
        <w:t xml:space="preserve"> private call belong to the same </w:t>
      </w:r>
      <w:r>
        <w:t>MCVideo</w:t>
      </w:r>
      <w:r w:rsidRPr="00AB5FED">
        <w:t xml:space="preserve"> system.</w:t>
      </w:r>
    </w:p>
    <w:p w14:paraId="6FE3ADD1" w14:textId="77777777" w:rsidR="00A90238" w:rsidRDefault="00A90238" w:rsidP="00A90238">
      <w:pPr>
        <w:pStyle w:val="B1"/>
      </w:pPr>
      <w:r w:rsidRPr="00AB5FED">
        <w:t>2.</w:t>
      </w:r>
      <w:r w:rsidRPr="00AB5FED">
        <w:tab/>
        <w:t xml:space="preserve">The initiating </w:t>
      </w:r>
      <w:r>
        <w:t>MCVideo</w:t>
      </w:r>
      <w:r w:rsidRPr="00AB5FED">
        <w:t xml:space="preserve"> client 1 has been configured to send an </w:t>
      </w:r>
      <w:r>
        <w:t>MCVideo</w:t>
      </w:r>
      <w:r w:rsidRPr="00AB5FED">
        <w:t xml:space="preserve"> emergency alert prior to initiating an </w:t>
      </w:r>
      <w:r>
        <w:t>MCVideo</w:t>
      </w:r>
      <w:r w:rsidRPr="00AB5FED">
        <w:t xml:space="preserve"> emergency private call.</w:t>
      </w:r>
    </w:p>
    <w:p w14:paraId="0C9023CA" w14:textId="77777777" w:rsidR="00A90238" w:rsidRDefault="00A90238" w:rsidP="00A90238">
      <w:pPr>
        <w:pStyle w:val="B1"/>
      </w:pPr>
      <w:r>
        <w:t>3.</w:t>
      </w:r>
      <w:r>
        <w:tab/>
      </w:r>
      <w:r w:rsidRPr="00591AAF">
        <w:t>Optionally, the MCVideo client 1 may have a functional alias activated to be used</w:t>
      </w:r>
      <w:r>
        <w:t>.</w:t>
      </w:r>
    </w:p>
    <w:p w14:paraId="10B9AF6A" w14:textId="77777777" w:rsidR="00A90238" w:rsidRPr="00AB5FED" w:rsidRDefault="00A90238" w:rsidP="00A90238">
      <w:pPr>
        <w:pStyle w:val="B1"/>
      </w:pPr>
      <w:r>
        <w:t>4.</w:t>
      </w:r>
      <w:r>
        <w:tab/>
        <w:t>The</w:t>
      </w:r>
      <w:r>
        <w:rPr>
          <w:lang w:val="en-US"/>
        </w:rPr>
        <w:t xml:space="preserve"> MCVideo server may have subscribed to the MCVideo functional alias controlling server within the MC system for functional alias activation/de-activation updates</w:t>
      </w:r>
      <w:r w:rsidRPr="00BB17E9">
        <w:t>.</w:t>
      </w:r>
    </w:p>
    <w:p w14:paraId="3E8B1D5F" w14:textId="77777777" w:rsidR="00A90238" w:rsidRPr="00AB5FED" w:rsidRDefault="00A90238" w:rsidP="00A90238">
      <w:pPr>
        <w:pStyle w:val="TH"/>
      </w:pPr>
      <w:r w:rsidRPr="00AB5FED">
        <w:object w:dxaOrig="6864" w:dyaOrig="6876" w14:anchorId="596EB815">
          <v:shape id="_x0000_i1052" type="#_x0000_t75" style="width:305.3pt;height:305.85pt" o:ole="">
            <v:imagedata r:id="rId65" o:title=""/>
          </v:shape>
          <o:OLEObject Type="Embed" ProgID="Visio.Drawing.11" ShapeID="_x0000_i1052" DrawAspect="Content" ObjectID="_1796385400" r:id="rId66"/>
        </w:object>
      </w:r>
    </w:p>
    <w:p w14:paraId="79F29143" w14:textId="77777777" w:rsidR="00A90238" w:rsidRPr="00AB5FED" w:rsidRDefault="00A90238" w:rsidP="00A90238">
      <w:pPr>
        <w:pStyle w:val="TF"/>
      </w:pPr>
      <w:r w:rsidRPr="00AB5FED">
        <w:t>Figure </w:t>
      </w:r>
      <w:r>
        <w:t>7.2.2.4</w:t>
      </w:r>
      <w:r w:rsidRPr="00AB5FED">
        <w:t xml:space="preserve">.1-1 </w:t>
      </w:r>
      <w:r>
        <w:t>MCVideo</w:t>
      </w:r>
      <w:r w:rsidRPr="00AB5FED">
        <w:t xml:space="preserve"> emergency private call</w:t>
      </w:r>
    </w:p>
    <w:p w14:paraId="69BBA9AE" w14:textId="77777777" w:rsidR="00A90238"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emergency private call. </w:t>
      </w:r>
      <w:r>
        <w:t>MCVideo</w:t>
      </w:r>
      <w:r w:rsidRPr="00AB5FED">
        <w:t xml:space="preserve"> client 1 sets its </w:t>
      </w:r>
      <w:r>
        <w:t>MCVideo</w:t>
      </w:r>
      <w:r w:rsidRPr="00AB5FED">
        <w:t xml:space="preserve"> emergency state.</w:t>
      </w:r>
      <w:r w:rsidRPr="00E15FCA">
        <w:t xml:space="preserve"> </w:t>
      </w:r>
      <w:r>
        <w:t>MCVideo client 1 retains</w:t>
      </w:r>
      <w:r w:rsidRPr="00AB5FED">
        <w:t xml:space="preserve"> </w:t>
      </w:r>
      <w:r>
        <w:t>t</w:t>
      </w:r>
      <w:r w:rsidRPr="00AB5FED">
        <w:t xml:space="preserve">he </w:t>
      </w:r>
      <w:r>
        <w:t>MCVideo</w:t>
      </w:r>
      <w:r w:rsidRPr="00AB5FED">
        <w:t xml:space="preserve"> emergency state until explicitly cancelled</w:t>
      </w:r>
      <w:r>
        <w:t xml:space="preserve"> by the user of MCVideo client 1</w:t>
      </w:r>
      <w:r w:rsidRPr="00AB5FED">
        <w:t xml:space="preserve">. </w:t>
      </w:r>
    </w:p>
    <w:p w14:paraId="5F69593E" w14:textId="2125BAAF" w:rsidR="00A90238" w:rsidRPr="00AB5FED" w:rsidRDefault="00A90238" w:rsidP="00A90238">
      <w:pPr>
        <w:pStyle w:val="NO"/>
      </w:pPr>
      <w:r>
        <w:t>NOTE</w:t>
      </w:r>
      <w:r w:rsidR="00792D0A">
        <w:t> </w:t>
      </w:r>
      <w:r>
        <w:t>1:</w:t>
      </w:r>
      <w:r>
        <w:tab/>
        <w:t>While MCVideo client 1 is in the emergency state, all MCVideo group and private calls initiated by MCVideo client 1 are initiated as MCVideo emergency calls.</w:t>
      </w:r>
    </w:p>
    <w:p w14:paraId="679181FA" w14:textId="77777777" w:rsidR="00A90238" w:rsidRPr="00AB5FED" w:rsidRDefault="00A90238" w:rsidP="00A90238">
      <w:pPr>
        <w:pStyle w:val="B1"/>
      </w:pPr>
      <w:r w:rsidRPr="00AB5FED">
        <w:t>2.</w:t>
      </w:r>
      <w:r w:rsidRPr="00AB5FED">
        <w:tab/>
      </w:r>
      <w:r>
        <w:t>MCVideo</w:t>
      </w:r>
      <w:r w:rsidRPr="00AB5FED">
        <w:t xml:space="preserve"> client 1 sends an </w:t>
      </w:r>
      <w:r>
        <w:t>MCVideo</w:t>
      </w:r>
      <w:r w:rsidRPr="00AB5FED">
        <w:t xml:space="preserve"> emergency private call request towards the </w:t>
      </w:r>
      <w:r>
        <w:t>MCVideo</w:t>
      </w:r>
      <w:r w:rsidRPr="00AB5FED">
        <w:t xml:space="preserve"> server. The request contains an indication of the </w:t>
      </w:r>
      <w:r>
        <w:t>MCVideo</w:t>
      </w:r>
      <w:r w:rsidRPr="00AB5FED">
        <w:t xml:space="preserve"> emergency.</w:t>
      </w:r>
      <w:r>
        <w:t xml:space="preserve"> </w:t>
      </w:r>
      <w:r w:rsidRPr="00DD695C">
        <w:t xml:space="preserve">The MCVideo user at MCVideo client 1 may include a functional alias used within the MCVideo </w:t>
      </w:r>
      <w:r>
        <w:t xml:space="preserve">emergency </w:t>
      </w:r>
      <w:r w:rsidRPr="00DD695C">
        <w:t>private call.</w:t>
      </w:r>
      <w:r>
        <w:t xml:space="preserve"> The MCVideo</w:t>
      </w:r>
      <w:r w:rsidRPr="00BB17E9">
        <w:t xml:space="preserve"> server verifies whether the provided functional alias can be used.</w:t>
      </w:r>
      <w:r w:rsidRPr="00AB5FED">
        <w:t xml:space="preserve"> The </w:t>
      </w:r>
      <w:r>
        <w:t>MCVideo</w:t>
      </w:r>
      <w:r w:rsidRPr="00AB5FED">
        <w:t xml:space="preserve"> server records the identity of the </w:t>
      </w:r>
      <w:r>
        <w:t>MCVideo</w:t>
      </w:r>
      <w:r w:rsidRPr="00AB5FED">
        <w:t xml:space="preserve"> user that initiated the </w:t>
      </w:r>
      <w:r>
        <w:t>MCVideo</w:t>
      </w:r>
      <w:r w:rsidRPr="00AB5FED">
        <w:t xml:space="preserve"> emergency private call until the </w:t>
      </w:r>
      <w:r>
        <w:t>MCVideo</w:t>
      </w:r>
      <w:r w:rsidRPr="00AB5FED">
        <w:t xml:space="preserve"> emergency is cancelled. If the </w:t>
      </w:r>
      <w:r>
        <w:t>MCVideo</w:t>
      </w:r>
      <w:r w:rsidRPr="00AB5FED">
        <w:t xml:space="preserve"> client is configured to send an </w:t>
      </w:r>
      <w:r>
        <w:t>MCVideo</w:t>
      </w:r>
      <w:r w:rsidRPr="00AB5FED">
        <w:t xml:space="preserve"> emergency alert when initiating an </w:t>
      </w:r>
      <w:r>
        <w:t>MCVideo</w:t>
      </w:r>
      <w:r w:rsidRPr="00AB5FED">
        <w:t xml:space="preserve"> emergency private call, the request also contains an indication that an </w:t>
      </w:r>
      <w:r>
        <w:t>MCVideo</w:t>
      </w:r>
      <w:r w:rsidRPr="00AB5FED">
        <w:t xml:space="preserve"> emergency alert is to be initiated.</w:t>
      </w:r>
    </w:p>
    <w:p w14:paraId="54344795" w14:textId="77777777" w:rsidR="00A90238" w:rsidRPr="00AB5FED" w:rsidRDefault="00A90238" w:rsidP="00A90238">
      <w:pPr>
        <w:pStyle w:val="B1"/>
      </w:pPr>
      <w:r w:rsidRPr="00AB5FED">
        <w:t>3.</w:t>
      </w:r>
      <w:r w:rsidRPr="00AB5FED">
        <w:tab/>
      </w:r>
      <w:r>
        <w:t>MCVideo</w:t>
      </w:r>
      <w:r w:rsidRPr="00AB5FED">
        <w:t xml:space="preserve"> server sends the </w:t>
      </w:r>
      <w:r>
        <w:t>MCVideo</w:t>
      </w:r>
      <w:r w:rsidRPr="00AB5FED">
        <w:t xml:space="preserve"> emergency private call request towards the target </w:t>
      </w:r>
      <w:r>
        <w:t>MCVideo</w:t>
      </w:r>
      <w:r w:rsidRPr="00AB5FED">
        <w:t xml:space="preserve"> client. The request contains an indication of the in-progress emergency. The request contains an indication of an </w:t>
      </w:r>
      <w:r>
        <w:t>MCVideo</w:t>
      </w:r>
      <w:r w:rsidRPr="00AB5FED">
        <w:t xml:space="preserve"> emergency alert if the request from the originator indicated </w:t>
      </w:r>
      <w:r>
        <w:t>MCVideo</w:t>
      </w:r>
      <w:r w:rsidRPr="00AB5FED">
        <w:t xml:space="preserve"> emergency alert.</w:t>
      </w:r>
      <w:r>
        <w:t xml:space="preserve"> If available the </w:t>
      </w:r>
      <w:r w:rsidRPr="00AB5FED">
        <w:t>request contains</w:t>
      </w:r>
      <w:r>
        <w:t xml:space="preserve"> the functional alias</w:t>
      </w:r>
      <w:r w:rsidRPr="00AB5FED">
        <w:t xml:space="preserve"> of the calling </w:t>
      </w:r>
      <w:r>
        <w:t>MCVideo</w:t>
      </w:r>
      <w:r w:rsidRPr="00AB5FED">
        <w:t xml:space="preserve"> user 1</w:t>
      </w:r>
      <w:r>
        <w:t>.</w:t>
      </w:r>
    </w:p>
    <w:p w14:paraId="74AB1151" w14:textId="77777777" w:rsidR="00A90238" w:rsidRDefault="00A90238" w:rsidP="00A90238">
      <w:pPr>
        <w:pStyle w:val="B1"/>
      </w:pPr>
      <w:r w:rsidRPr="00AB5FED">
        <w:t>4.</w:t>
      </w:r>
      <w:r w:rsidRPr="00AB5FED">
        <w:tab/>
        <w:t xml:space="preserve">The </w:t>
      </w:r>
      <w:r>
        <w:t>MCVideo</w:t>
      </w:r>
      <w:r w:rsidRPr="00AB5FED">
        <w:t xml:space="preserve"> user on </w:t>
      </w:r>
      <w:r>
        <w:t>MCVideo</w:t>
      </w:r>
      <w:r w:rsidRPr="00AB5FED">
        <w:t xml:space="preserve"> client 2 is notified of the incoming </w:t>
      </w:r>
      <w:r>
        <w:t>MCVideo</w:t>
      </w:r>
      <w:r w:rsidRPr="00AB5FED">
        <w:t xml:space="preserve"> emergency private call.</w:t>
      </w:r>
      <w:r>
        <w:t xml:space="preserve"> If the functional alias of the calling user is included it is displayed.</w:t>
      </w:r>
      <w:r w:rsidRPr="00E15FCA">
        <w:t xml:space="preserve"> </w:t>
      </w:r>
    </w:p>
    <w:p w14:paraId="61C449BC" w14:textId="4272AA11" w:rsidR="00A90238" w:rsidRPr="00AB5FED" w:rsidRDefault="00A90238" w:rsidP="00A90238">
      <w:pPr>
        <w:pStyle w:val="NO"/>
      </w:pPr>
      <w:r>
        <w:t>NOTE</w:t>
      </w:r>
      <w:r w:rsidR="00792D0A">
        <w:t> </w:t>
      </w:r>
      <w:r>
        <w:t>2:</w:t>
      </w:r>
      <w:r>
        <w:tab/>
        <w:t>MCVideo client 2 does not set its emergency state as a result of receiving the MCVideo emergency private call.</w:t>
      </w:r>
    </w:p>
    <w:p w14:paraId="424D8E22" w14:textId="77777777" w:rsidR="00A90238" w:rsidRPr="00AB5FED" w:rsidRDefault="00A90238" w:rsidP="00A90238">
      <w:pPr>
        <w:pStyle w:val="B1"/>
      </w:pPr>
      <w:r w:rsidRPr="00AB5FED">
        <w:t>5.</w:t>
      </w:r>
      <w:r w:rsidRPr="00AB5FED">
        <w:tab/>
        <w:t xml:space="preserve">The receiving </w:t>
      </w:r>
      <w:r>
        <w:t>MCVideo</w:t>
      </w:r>
      <w:r w:rsidRPr="00AB5FED">
        <w:t xml:space="preserve"> client acknowledges the </w:t>
      </w:r>
      <w:r>
        <w:t>MCVideo</w:t>
      </w:r>
      <w:r w:rsidRPr="00AB5FED">
        <w:t xml:space="preserve"> emergency private call request to the </w:t>
      </w:r>
      <w:r>
        <w:t>MCVideo</w:t>
      </w:r>
      <w:r w:rsidRPr="00AB5FED">
        <w:t xml:space="preserve"> server</w:t>
      </w:r>
      <w:r>
        <w:t xml:space="preserve"> via a MCVideo emergency private call response</w:t>
      </w:r>
      <w:r w:rsidRPr="00AB5FED">
        <w:t>.</w:t>
      </w:r>
    </w:p>
    <w:p w14:paraId="34528A37" w14:textId="77777777" w:rsidR="00A90238" w:rsidRPr="00AB5FED" w:rsidRDefault="00A90238" w:rsidP="00A90238">
      <w:pPr>
        <w:pStyle w:val="B1"/>
      </w:pPr>
      <w:r w:rsidRPr="00AB5FED">
        <w:t>6.</w:t>
      </w:r>
      <w:r w:rsidRPr="00AB5FED">
        <w:tab/>
        <w:t xml:space="preserve">The </w:t>
      </w:r>
      <w:r>
        <w:t>MCVideo</w:t>
      </w:r>
      <w:r w:rsidRPr="00AB5FED">
        <w:t xml:space="preserve"> server adjusts the priority of the underlying bearer.</w:t>
      </w:r>
    </w:p>
    <w:p w14:paraId="5D8D2DFB" w14:textId="77777777" w:rsidR="00A90238" w:rsidRPr="00AB5FED" w:rsidRDefault="00A90238" w:rsidP="00A90238">
      <w:pPr>
        <w:pStyle w:val="B1"/>
      </w:pPr>
      <w:r w:rsidRPr="00AB5FED">
        <w:t>7.</w:t>
      </w:r>
      <w:r w:rsidRPr="00AB5FED">
        <w:tab/>
        <w:t xml:space="preserve">The </w:t>
      </w:r>
      <w:r>
        <w:t>MCVideo</w:t>
      </w:r>
      <w:r w:rsidRPr="00AB5FED">
        <w:t xml:space="preserve"> server informs </w:t>
      </w:r>
      <w:r>
        <w:t>MCVideo</w:t>
      </w:r>
      <w:r w:rsidRPr="00AB5FED">
        <w:t xml:space="preserve"> client 1 about the successful </w:t>
      </w:r>
      <w:r>
        <w:t>MCVideo</w:t>
      </w:r>
      <w:r w:rsidRPr="00AB5FED">
        <w:t xml:space="preserve"> emergency private call establishment</w:t>
      </w:r>
      <w:r>
        <w:t xml:space="preserve"> via a MCVideo emergency private call response</w:t>
      </w:r>
      <w:r w:rsidRPr="00AB5FED">
        <w:t>.</w:t>
      </w:r>
    </w:p>
    <w:p w14:paraId="0C29D366" w14:textId="77777777" w:rsidR="00A90238" w:rsidRPr="00AB5FED" w:rsidRDefault="00A90238" w:rsidP="00A90238">
      <w:pPr>
        <w:pStyle w:val="B1"/>
      </w:pPr>
      <w:r w:rsidRPr="00AB5FED">
        <w:lastRenderedPageBreak/>
        <w:t>8.</w:t>
      </w:r>
      <w:r w:rsidRPr="00AB5FED">
        <w:tab/>
      </w:r>
      <w:r>
        <w:t>MCVideo</w:t>
      </w:r>
      <w:r w:rsidRPr="00AB5FED">
        <w:t xml:space="preserve"> client 1 and </w:t>
      </w:r>
      <w:r>
        <w:t>MCVideo</w:t>
      </w:r>
      <w:r w:rsidRPr="00AB5FED">
        <w:t xml:space="preserve"> client 2 establish the media plane </w:t>
      </w:r>
      <w:r>
        <w:t xml:space="preserve">and transmission control </w:t>
      </w:r>
      <w:r w:rsidRPr="00AB5FED">
        <w:t xml:space="preserve">for </w:t>
      </w:r>
      <w:r>
        <w:t xml:space="preserve">video </w:t>
      </w:r>
      <w:r w:rsidRPr="00AB5FED">
        <w:t>communication.</w:t>
      </w:r>
    </w:p>
    <w:p w14:paraId="3B9FA208" w14:textId="77777777" w:rsidR="00A90238" w:rsidRPr="00AB5FED" w:rsidRDefault="00A90238" w:rsidP="00A90238">
      <w:pPr>
        <w:pStyle w:val="NO"/>
        <w:rPr>
          <w:lang w:eastAsia="ko-KR"/>
        </w:rPr>
      </w:pPr>
      <w:r w:rsidRPr="00AB5FED">
        <w:rPr>
          <w:lang w:eastAsia="ko-KR"/>
        </w:rPr>
        <w:t>NOTE </w:t>
      </w:r>
      <w:r>
        <w:rPr>
          <w:lang w:eastAsia="ko-KR"/>
        </w:rPr>
        <w:t>3</w:t>
      </w:r>
      <w:r w:rsidRPr="00AB5FED">
        <w:rPr>
          <w:lang w:eastAsia="ko-KR"/>
        </w:rPr>
        <w:t>:</w:t>
      </w:r>
      <w:r w:rsidRPr="00AB5FED">
        <w:rPr>
          <w:lang w:eastAsia="ko-KR"/>
        </w:rPr>
        <w:tab/>
        <w:t xml:space="preserve">The priority for the </w:t>
      </w:r>
      <w:r>
        <w:rPr>
          <w:lang w:eastAsia="ko-KR"/>
        </w:rPr>
        <w:t>MCVideo</w:t>
      </w:r>
      <w:r w:rsidRPr="00AB5FED">
        <w:rPr>
          <w:lang w:eastAsia="ko-KR"/>
        </w:rPr>
        <w:t xml:space="preserve"> emergency private call is retained until cancelled according to system policy (e.g. call end) or cancelled by an authorized </w:t>
      </w:r>
      <w:r>
        <w:rPr>
          <w:lang w:eastAsia="ko-KR"/>
        </w:rPr>
        <w:t>MCVideo</w:t>
      </w:r>
      <w:r w:rsidRPr="00AB5FED">
        <w:rPr>
          <w:lang w:eastAsia="ko-KR"/>
        </w:rPr>
        <w:t xml:space="preserve"> user.</w:t>
      </w:r>
    </w:p>
    <w:p w14:paraId="7617ECA9" w14:textId="77777777" w:rsidR="00A90238" w:rsidRPr="00AB5FED" w:rsidRDefault="00A90238" w:rsidP="00A90238">
      <w:pPr>
        <w:pStyle w:val="NO"/>
        <w:rPr>
          <w:lang w:eastAsia="ko-KR"/>
        </w:rPr>
      </w:pPr>
      <w:r w:rsidRPr="00AB5FED">
        <w:rPr>
          <w:lang w:eastAsia="ko-KR"/>
        </w:rPr>
        <w:t>NOTE </w:t>
      </w:r>
      <w:r>
        <w:rPr>
          <w:lang w:eastAsia="ko-KR"/>
        </w:rPr>
        <w:t>4</w:t>
      </w:r>
      <w:r w:rsidRPr="00AB5FED">
        <w:rPr>
          <w:lang w:eastAsia="ko-KR"/>
        </w:rPr>
        <w:t>:</w:t>
      </w:r>
      <w:r w:rsidRPr="00AB5FED">
        <w:rPr>
          <w:lang w:eastAsia="ko-KR"/>
        </w:rPr>
        <w:tab/>
        <w:t xml:space="preserve">The initiating </w:t>
      </w:r>
      <w:r>
        <w:rPr>
          <w:lang w:eastAsia="ko-KR"/>
        </w:rPr>
        <w:t>MCVideo</w:t>
      </w:r>
      <w:r w:rsidRPr="00AB5FED">
        <w:rPr>
          <w:lang w:eastAsia="ko-KR"/>
        </w:rPr>
        <w:t xml:space="preserve"> user's </w:t>
      </w:r>
      <w:r>
        <w:rPr>
          <w:lang w:eastAsia="ko-KR"/>
        </w:rPr>
        <w:t>MCVideo</w:t>
      </w:r>
      <w:r w:rsidRPr="00AB5FED">
        <w:rPr>
          <w:lang w:eastAsia="ko-KR"/>
        </w:rPr>
        <w:t xml:space="preserve"> emergency state is retained by the system until cancelled as in subclause </w:t>
      </w:r>
      <w:r>
        <w:rPr>
          <w:lang w:eastAsia="ko-KR"/>
        </w:rPr>
        <w:t xml:space="preserve">7.1.2.6, or by the emergency alert cancellation procedure specified in 3GPP TS 23.280 [5] subclause </w:t>
      </w:r>
      <w:r>
        <w:t>10.10.1.2.2.2</w:t>
      </w:r>
      <w:r w:rsidRPr="00AB5FED">
        <w:rPr>
          <w:lang w:eastAsia="ko-KR"/>
        </w:rPr>
        <w:t xml:space="preserve">. The initiating </w:t>
      </w:r>
      <w:r>
        <w:rPr>
          <w:lang w:eastAsia="ko-KR"/>
        </w:rPr>
        <w:t>MCVideo</w:t>
      </w:r>
      <w:r w:rsidRPr="00AB5FED">
        <w:rPr>
          <w:lang w:eastAsia="ko-KR"/>
        </w:rPr>
        <w:t xml:space="preserve"> user's </w:t>
      </w:r>
      <w:r>
        <w:rPr>
          <w:lang w:eastAsia="ko-KR"/>
        </w:rPr>
        <w:t>MCVideo</w:t>
      </w:r>
      <w:r w:rsidRPr="00AB5FED">
        <w:rPr>
          <w:lang w:eastAsia="ko-KR"/>
        </w:rPr>
        <w:t xml:space="preserve"> emergency state is also retained locally by the </w:t>
      </w:r>
      <w:r>
        <w:rPr>
          <w:lang w:eastAsia="ko-KR"/>
        </w:rPr>
        <w:t>MCVideo</w:t>
      </w:r>
      <w:r w:rsidRPr="00AB5FED">
        <w:rPr>
          <w:lang w:eastAsia="ko-KR"/>
        </w:rPr>
        <w:t xml:space="preserve"> client until explicitly cancelled by the </w:t>
      </w:r>
      <w:r>
        <w:rPr>
          <w:lang w:eastAsia="ko-KR"/>
        </w:rPr>
        <w:t>MCVideo</w:t>
      </w:r>
      <w:r w:rsidRPr="00AB5FED">
        <w:rPr>
          <w:lang w:eastAsia="ko-KR"/>
        </w:rPr>
        <w:t xml:space="preserve"> user.</w:t>
      </w:r>
    </w:p>
    <w:p w14:paraId="0EDF14D8" w14:textId="77777777" w:rsidR="00A90238" w:rsidRPr="00AB5FED" w:rsidRDefault="00A90238" w:rsidP="00A90238">
      <w:pPr>
        <w:pStyle w:val="Heading5"/>
      </w:pPr>
      <w:bookmarkStart w:id="662" w:name="_Toc433209807"/>
      <w:bookmarkStart w:id="663" w:name="_Toc460616125"/>
      <w:bookmarkStart w:id="664" w:name="_Toc460616986"/>
      <w:bookmarkStart w:id="665" w:name="_Toc477419424"/>
      <w:bookmarkStart w:id="666" w:name="_Toc185772329"/>
      <w:r>
        <w:t>7.2.2.4</w:t>
      </w:r>
      <w:r w:rsidRPr="00AB5FED">
        <w:t>.2</w:t>
      </w:r>
      <w:r w:rsidRPr="00AB5FED">
        <w:tab/>
      </w:r>
      <w:r>
        <w:t>MCVideo</w:t>
      </w:r>
      <w:r w:rsidRPr="00AB5FED">
        <w:t xml:space="preserve"> private call emergency upgrade</w:t>
      </w:r>
      <w:bookmarkEnd w:id="662"/>
      <w:bookmarkEnd w:id="663"/>
      <w:bookmarkEnd w:id="664"/>
      <w:bookmarkEnd w:id="665"/>
      <w:bookmarkEnd w:id="666"/>
    </w:p>
    <w:p w14:paraId="1F2F6947" w14:textId="77777777" w:rsidR="00A90238" w:rsidRPr="00AB5FED" w:rsidRDefault="00A90238" w:rsidP="00A90238">
      <w:r w:rsidRPr="00AB5FED">
        <w:t xml:space="preserve">This procedure </w:t>
      </w:r>
      <w:r>
        <w:t>describes</w:t>
      </w:r>
      <w:r w:rsidRPr="00AB5FED">
        <w:t xml:space="preserve"> the case where an authorized </w:t>
      </w:r>
      <w:r>
        <w:t>MCVideo</w:t>
      </w:r>
      <w:r w:rsidRPr="00AB5FED">
        <w:t xml:space="preserve"> user is upgrading a private call to an </w:t>
      </w:r>
      <w:r>
        <w:t>MCVideo</w:t>
      </w:r>
      <w:r w:rsidRPr="00AB5FED">
        <w:t xml:space="preserve"> emergency private call while the private call is already in progress.</w:t>
      </w:r>
    </w:p>
    <w:p w14:paraId="78E69537" w14:textId="77777777" w:rsidR="00A90238" w:rsidRPr="00AB5FED" w:rsidRDefault="00A90238" w:rsidP="00A90238">
      <w:r w:rsidRPr="00AB5FED">
        <w:t>Procedures in figure </w:t>
      </w:r>
      <w:r>
        <w:t>7.2.2.4</w:t>
      </w:r>
      <w:r w:rsidRPr="00AB5FED">
        <w:t xml:space="preserve">.2-1 are the signalling procedures for the </w:t>
      </w:r>
      <w:r>
        <w:t>MCVideo</w:t>
      </w:r>
      <w:r w:rsidRPr="00AB5FED">
        <w:t xml:space="preserve"> client upgrading a private call to an </w:t>
      </w:r>
      <w:r>
        <w:t>MCVideo</w:t>
      </w:r>
      <w:r w:rsidRPr="00AB5FED">
        <w:t xml:space="preserve"> emergency private call.</w:t>
      </w:r>
    </w:p>
    <w:p w14:paraId="40F769AC" w14:textId="77777777" w:rsidR="00A90238" w:rsidRPr="00AB5FED" w:rsidRDefault="00A90238" w:rsidP="00A90238">
      <w:r w:rsidRPr="00AB5FED">
        <w:t>Pre-conditions:</w:t>
      </w:r>
    </w:p>
    <w:p w14:paraId="6E9DCDB6" w14:textId="77777777" w:rsidR="00A90238" w:rsidRPr="00AB5FED" w:rsidRDefault="00A90238" w:rsidP="00A90238">
      <w:pPr>
        <w:pStyle w:val="B1"/>
      </w:pPr>
      <w:r w:rsidRPr="00AB5FED">
        <w:t>1.</w:t>
      </w:r>
      <w:r w:rsidRPr="00AB5FED">
        <w:tab/>
        <w:t xml:space="preserve">Both members of the private call belong to the same </w:t>
      </w:r>
      <w:r>
        <w:t>MCVideo</w:t>
      </w:r>
      <w:r w:rsidRPr="00AB5FED">
        <w:t xml:space="preserve"> system.</w:t>
      </w:r>
    </w:p>
    <w:p w14:paraId="36E9C457" w14:textId="77777777" w:rsidR="00A90238" w:rsidRPr="00AB5FED" w:rsidRDefault="00A90238" w:rsidP="00A90238">
      <w:pPr>
        <w:pStyle w:val="B1"/>
      </w:pPr>
      <w:r w:rsidRPr="00AB5FED">
        <w:t>2.</w:t>
      </w:r>
      <w:r w:rsidRPr="00AB5FED">
        <w:tab/>
        <w:t>A private call is already in progress.</w:t>
      </w:r>
    </w:p>
    <w:p w14:paraId="411E15F2" w14:textId="77777777" w:rsidR="00A90238" w:rsidRPr="00AB5FED" w:rsidRDefault="00A90238" w:rsidP="00A90238">
      <w:pPr>
        <w:pStyle w:val="TH"/>
      </w:pPr>
      <w:r w:rsidRPr="00AB5FED">
        <w:object w:dxaOrig="5460" w:dyaOrig="6180" w14:anchorId="0798E9C1">
          <v:shape id="_x0000_i1053" type="#_x0000_t75" style="width:273pt;height:308.15pt" o:ole="">
            <v:imagedata r:id="rId67" o:title=""/>
          </v:shape>
          <o:OLEObject Type="Embed" ProgID="Visio.Drawing.11" ShapeID="_x0000_i1053" DrawAspect="Content" ObjectID="_1796385401" r:id="rId68"/>
        </w:object>
      </w:r>
    </w:p>
    <w:p w14:paraId="3A3CC4AC" w14:textId="77777777" w:rsidR="00A90238" w:rsidRPr="00AB5FED" w:rsidRDefault="00A90238" w:rsidP="00A90238">
      <w:pPr>
        <w:pStyle w:val="TF"/>
      </w:pPr>
      <w:r w:rsidRPr="00AB5FED">
        <w:t>Figure </w:t>
      </w:r>
      <w:r>
        <w:t>7.2.2.4</w:t>
      </w:r>
      <w:r w:rsidRPr="00AB5FED">
        <w:t xml:space="preserve">.2-1: </w:t>
      </w:r>
      <w:r>
        <w:t>MCVideo</w:t>
      </w:r>
      <w:r w:rsidRPr="00AB5FED">
        <w:t xml:space="preserve"> private call upgrade</w:t>
      </w:r>
    </w:p>
    <w:p w14:paraId="4851D991" w14:textId="77777777" w:rsidR="00A90238" w:rsidRDefault="00A90238" w:rsidP="00A90238">
      <w:pPr>
        <w:pStyle w:val="B1"/>
      </w:pPr>
      <w:r w:rsidRPr="00AB5FED">
        <w:t>1.</w:t>
      </w:r>
      <w:r w:rsidRPr="00AB5FED">
        <w:tab/>
        <w:t xml:space="preserve">The </w:t>
      </w:r>
      <w:r>
        <w:t>MCVideo</w:t>
      </w:r>
      <w:r w:rsidRPr="00AB5FED">
        <w:t xml:space="preserve"> user at </w:t>
      </w:r>
      <w:r>
        <w:t>MCVideo</w:t>
      </w:r>
      <w:r w:rsidRPr="00AB5FED">
        <w:t xml:space="preserve"> client 1 initiates an emergency. </w:t>
      </w:r>
      <w:r>
        <w:t>MCVideo</w:t>
      </w:r>
      <w:r w:rsidRPr="00AB5FED">
        <w:t xml:space="preserve"> client 1 sets its </w:t>
      </w:r>
      <w:r>
        <w:t>MCVideo</w:t>
      </w:r>
      <w:r w:rsidRPr="00AB5FED">
        <w:t xml:space="preserve"> emergency state. </w:t>
      </w:r>
      <w:r>
        <w:t>MCVideo client 1 retains t</w:t>
      </w:r>
      <w:r w:rsidRPr="00AB5FED">
        <w:t xml:space="preserve">he </w:t>
      </w:r>
      <w:r>
        <w:t>MCVideo</w:t>
      </w:r>
      <w:r w:rsidRPr="00AB5FED">
        <w:t xml:space="preserve"> emergency state until explicitly cancelled</w:t>
      </w:r>
      <w:r>
        <w:t xml:space="preserve"> by the user of MCVideo client 1</w:t>
      </w:r>
      <w:r w:rsidRPr="00AB5FED">
        <w:t>.</w:t>
      </w:r>
      <w:r w:rsidRPr="00E15FCA">
        <w:t xml:space="preserve"> </w:t>
      </w:r>
    </w:p>
    <w:p w14:paraId="07147CC6" w14:textId="3A517D0C" w:rsidR="00A90238" w:rsidRPr="00AB5FED" w:rsidRDefault="00A90238" w:rsidP="00A90238">
      <w:pPr>
        <w:pStyle w:val="NO"/>
      </w:pPr>
      <w:r>
        <w:t>NOTE</w:t>
      </w:r>
      <w:r w:rsidR="00792D0A">
        <w:t> </w:t>
      </w:r>
      <w:r>
        <w:t>1:</w:t>
      </w:r>
      <w:r>
        <w:tab/>
        <w:t>While MCVideo client 1 is in the emergency state, all MCVideo group and private calls initiated by MCVideo client 1 are initiated as MCVideo emergency calls.</w:t>
      </w:r>
    </w:p>
    <w:p w14:paraId="38037D64" w14:textId="77777777" w:rsidR="00A90238" w:rsidRPr="00AB5FED" w:rsidRDefault="00A90238" w:rsidP="00A90238">
      <w:pPr>
        <w:pStyle w:val="B1"/>
      </w:pPr>
      <w:r w:rsidRPr="00AB5FED">
        <w:t>2.</w:t>
      </w:r>
      <w:r w:rsidRPr="00AB5FED">
        <w:tab/>
      </w:r>
      <w:r>
        <w:t>MCVideo</w:t>
      </w:r>
      <w:r w:rsidRPr="00AB5FED">
        <w:t xml:space="preserve"> client 1 requests the </w:t>
      </w:r>
      <w:r>
        <w:t>MCVideo</w:t>
      </w:r>
      <w:r w:rsidRPr="00AB5FED">
        <w:t xml:space="preserve"> server to upgrade the private call to in-progress emergency </w:t>
      </w:r>
      <w:r w:rsidRPr="00AB5FED">
        <w:rPr>
          <w:lang w:eastAsia="en-GB"/>
        </w:rPr>
        <w:t xml:space="preserve">by sending an </w:t>
      </w:r>
      <w:r>
        <w:rPr>
          <w:lang w:eastAsia="en-GB"/>
        </w:rPr>
        <w:t>MCVideo</w:t>
      </w:r>
      <w:r w:rsidRPr="00AB5FED">
        <w:rPr>
          <w:lang w:eastAsia="en-GB"/>
        </w:rPr>
        <w:t xml:space="preserve"> emergency </w:t>
      </w:r>
      <w:r>
        <w:rPr>
          <w:lang w:eastAsia="en-GB"/>
        </w:rPr>
        <w:t xml:space="preserve">private call </w:t>
      </w:r>
      <w:r w:rsidRPr="00AB5FED">
        <w:rPr>
          <w:lang w:eastAsia="en-GB"/>
        </w:rPr>
        <w:t>request</w:t>
      </w:r>
      <w:r w:rsidRPr="00AB5FED">
        <w:t xml:space="preserve">. If configured to send an </w:t>
      </w:r>
      <w:r>
        <w:t>MCVideo</w:t>
      </w:r>
      <w:r w:rsidRPr="00AB5FED">
        <w:t xml:space="preserve"> alert when initiating an </w:t>
      </w:r>
      <w:r>
        <w:lastRenderedPageBreak/>
        <w:t>MCVideo</w:t>
      </w:r>
      <w:r w:rsidRPr="00AB5FED">
        <w:t xml:space="preserve"> emergency upgrade, the request also contains an indication that an </w:t>
      </w:r>
      <w:r>
        <w:t>MCVideo</w:t>
      </w:r>
      <w:r w:rsidRPr="00AB5FED">
        <w:t xml:space="preserve"> alert is to be initiated. The request may contain an</w:t>
      </w:r>
      <w:r>
        <w:t xml:space="preserve"> indication of an implicit transmit media</w:t>
      </w:r>
      <w:r w:rsidRPr="00AB5FED">
        <w:t xml:space="preserve"> request.</w:t>
      </w:r>
    </w:p>
    <w:p w14:paraId="78EE2769" w14:textId="77777777" w:rsidR="00A90238" w:rsidRPr="00AB5FED" w:rsidRDefault="00A90238" w:rsidP="00A90238">
      <w:pPr>
        <w:pStyle w:val="B1"/>
      </w:pPr>
      <w:r w:rsidRPr="00AB5FED">
        <w:t>3.</w:t>
      </w:r>
      <w:r w:rsidRPr="00AB5FED">
        <w:tab/>
      </w:r>
      <w:r>
        <w:t>MCVideo</w:t>
      </w:r>
      <w:r w:rsidRPr="00AB5FED">
        <w:t xml:space="preserve"> server sends the </w:t>
      </w:r>
      <w:r>
        <w:t>MCVideo</w:t>
      </w:r>
      <w:r w:rsidRPr="00AB5FED">
        <w:t xml:space="preserve"> emergency request towards </w:t>
      </w:r>
      <w:r>
        <w:t xml:space="preserve">MCVideo client 2, </w:t>
      </w:r>
      <w:r w:rsidRPr="00AB5FED">
        <w:t xml:space="preserve">the </w:t>
      </w:r>
      <w:r>
        <w:t>MCVideo</w:t>
      </w:r>
      <w:r w:rsidRPr="00AB5FED">
        <w:t xml:space="preserve"> client of the other participant. </w:t>
      </w:r>
    </w:p>
    <w:p w14:paraId="636AEF4A" w14:textId="77777777" w:rsidR="00A90238" w:rsidRDefault="00A90238" w:rsidP="00A90238">
      <w:pPr>
        <w:pStyle w:val="B1"/>
      </w:pPr>
      <w:r w:rsidRPr="00AB5FED">
        <w:t>4.</w:t>
      </w:r>
      <w:r w:rsidRPr="00AB5FED">
        <w:tab/>
        <w:t xml:space="preserve">The </w:t>
      </w:r>
      <w:r>
        <w:t>MCVideo</w:t>
      </w:r>
      <w:r w:rsidRPr="00AB5FED">
        <w:t xml:space="preserve"> user </w:t>
      </w:r>
      <w:r>
        <w:t xml:space="preserve">of MCVideo client 2 </w:t>
      </w:r>
      <w:r w:rsidRPr="00AB5FED">
        <w:t xml:space="preserve">is notified of the in-progress emergency of the </w:t>
      </w:r>
      <w:r>
        <w:t>MCVideo</w:t>
      </w:r>
      <w:r w:rsidRPr="00AB5FED">
        <w:t xml:space="preserve"> emergency private call.</w:t>
      </w:r>
      <w:r w:rsidRPr="00E15FCA">
        <w:t xml:space="preserve"> </w:t>
      </w:r>
    </w:p>
    <w:p w14:paraId="186AC55F" w14:textId="512E15F9" w:rsidR="00A90238" w:rsidRPr="00AB5FED" w:rsidRDefault="00A90238" w:rsidP="00A90238">
      <w:pPr>
        <w:pStyle w:val="NO"/>
      </w:pPr>
      <w:r>
        <w:t>NOTE</w:t>
      </w:r>
      <w:r w:rsidR="00792D0A">
        <w:t> </w:t>
      </w:r>
      <w:r>
        <w:t>2:</w:t>
      </w:r>
      <w:r>
        <w:tab/>
        <w:t>MCVideo client 2 does not set its emergency state as a result of receiving the MCVideo emergency private call upgrade.</w:t>
      </w:r>
    </w:p>
    <w:p w14:paraId="53229F08" w14:textId="77777777" w:rsidR="00A90238" w:rsidRPr="00AB5FED" w:rsidRDefault="00A90238" w:rsidP="00A90238">
      <w:pPr>
        <w:pStyle w:val="B1"/>
      </w:pPr>
      <w:r w:rsidRPr="00AB5FED">
        <w:t>5.</w:t>
      </w:r>
      <w:r w:rsidRPr="00AB5FED">
        <w:tab/>
        <w:t xml:space="preserve">The receiving </w:t>
      </w:r>
      <w:r>
        <w:t>MCVideo</w:t>
      </w:r>
      <w:r w:rsidRPr="00AB5FED">
        <w:t xml:space="preserve"> client acknowledges the </w:t>
      </w:r>
      <w:r>
        <w:t>MCVideo</w:t>
      </w:r>
      <w:r w:rsidRPr="00AB5FED">
        <w:t xml:space="preserve"> emergency request to the </w:t>
      </w:r>
      <w:r>
        <w:t>MCVideo</w:t>
      </w:r>
      <w:r w:rsidRPr="00AB5FED">
        <w:t xml:space="preserve"> server.</w:t>
      </w:r>
    </w:p>
    <w:p w14:paraId="723BE7B8" w14:textId="77777777" w:rsidR="00A90238" w:rsidRPr="00AB5FED" w:rsidRDefault="00A90238" w:rsidP="00A90238">
      <w:pPr>
        <w:pStyle w:val="B1"/>
      </w:pPr>
      <w:r w:rsidRPr="00AB5FED">
        <w:t>6.</w:t>
      </w:r>
      <w:r w:rsidRPr="00AB5FED">
        <w:tab/>
        <w:t xml:space="preserve">The </w:t>
      </w:r>
      <w:r>
        <w:t>MCVideo</w:t>
      </w:r>
      <w:r w:rsidRPr="00AB5FED">
        <w:t xml:space="preserve"> server adjusts the priority of the underlying bearer for both participants in the private call. The priority is retained until the call ends.</w:t>
      </w:r>
    </w:p>
    <w:p w14:paraId="7F357AAC"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confirms the upgrade request to </w:t>
      </w:r>
      <w:r>
        <w:rPr>
          <w:lang w:eastAsia="en-GB"/>
        </w:rPr>
        <w:t>MCVideo</w:t>
      </w:r>
      <w:r w:rsidRPr="00AB5FED">
        <w:rPr>
          <w:lang w:eastAsia="en-GB"/>
        </w:rPr>
        <w:t xml:space="preserve"> client 1. If the </w:t>
      </w:r>
      <w:r>
        <w:rPr>
          <w:lang w:eastAsia="en-GB"/>
        </w:rPr>
        <w:t>MCVideo</w:t>
      </w:r>
      <w:r w:rsidRPr="00AB5FED">
        <w:rPr>
          <w:lang w:eastAsia="en-GB"/>
        </w:rPr>
        <w:t xml:space="preserve"> emergency request contained an implicit </w:t>
      </w:r>
      <w:r>
        <w:rPr>
          <w:lang w:eastAsia="en-GB"/>
        </w:rPr>
        <w:t>transmit media</w:t>
      </w:r>
      <w:r w:rsidRPr="00AB5FED">
        <w:rPr>
          <w:lang w:eastAsia="en-GB"/>
        </w:rPr>
        <w:t xml:space="preserve"> request, the </w:t>
      </w:r>
      <w:r>
        <w:rPr>
          <w:lang w:eastAsia="en-GB"/>
        </w:rPr>
        <w:t>MCVideo emergency private call response</w:t>
      </w:r>
      <w:r w:rsidRPr="00AB5FED">
        <w:rPr>
          <w:lang w:eastAsia="en-GB"/>
        </w:rPr>
        <w:t xml:space="preserve"> message contains the result of the implicit </w:t>
      </w:r>
      <w:r>
        <w:rPr>
          <w:lang w:eastAsia="en-GB"/>
        </w:rPr>
        <w:t>transmit media</w:t>
      </w:r>
      <w:r w:rsidRPr="00AB5FED">
        <w:rPr>
          <w:lang w:eastAsia="en-GB"/>
        </w:rPr>
        <w:t xml:space="preserve"> request.</w:t>
      </w:r>
    </w:p>
    <w:p w14:paraId="41B00A00" w14:textId="77777777" w:rsidR="00A90238" w:rsidRPr="00DB1A67" w:rsidRDefault="00A90238" w:rsidP="00A90238">
      <w:pPr>
        <w:pStyle w:val="B1"/>
      </w:pPr>
      <w:r w:rsidRPr="00AB5FED">
        <w:t>8.</w:t>
      </w:r>
      <w:r w:rsidRPr="00AB5FED">
        <w:tab/>
      </w:r>
      <w:r>
        <w:t>MCVideo</w:t>
      </w:r>
      <w:r w:rsidRPr="00AB5FED">
        <w:t xml:space="preserve"> client 1 and </w:t>
      </w:r>
      <w:r>
        <w:t>MCVideo</w:t>
      </w:r>
      <w:r w:rsidRPr="00AB5FED">
        <w:t xml:space="preserve"> client 2 continue with the private call, which has been transformed into an </w:t>
      </w:r>
      <w:r>
        <w:t>MCVideo</w:t>
      </w:r>
      <w:r w:rsidRPr="00AB5FED">
        <w:t xml:space="preserve"> emergency private call.</w:t>
      </w:r>
      <w:r w:rsidRPr="00E61FB3">
        <w:t xml:space="preserve"> </w:t>
      </w:r>
      <w:r w:rsidRPr="00AB5FED">
        <w:t>MC</w:t>
      </w:r>
      <w:r>
        <w:t>Video</w:t>
      </w:r>
      <w:r w:rsidRPr="00AB5FED">
        <w:t xml:space="preserve"> client 1 can override MC</w:t>
      </w:r>
      <w:r>
        <w:t>Video</w:t>
      </w:r>
      <w:r w:rsidRPr="00AB5FED">
        <w:t xml:space="preserve"> client 2 unless MC</w:t>
      </w:r>
      <w:r>
        <w:t>Video</w:t>
      </w:r>
      <w:r w:rsidRPr="00AB5FED">
        <w:t xml:space="preserve"> client 2 is also in the MC</w:t>
      </w:r>
      <w:r>
        <w:t>Video</w:t>
      </w:r>
      <w:r w:rsidRPr="00AB5FED">
        <w:t xml:space="preserve"> emergency state.</w:t>
      </w:r>
    </w:p>
    <w:p w14:paraId="197C8309" w14:textId="77777777" w:rsidR="00A90238" w:rsidRDefault="00A90238" w:rsidP="00A90238">
      <w:pPr>
        <w:pStyle w:val="Heading3"/>
        <w:rPr>
          <w:lang w:eastAsia="zh-CN"/>
        </w:rPr>
      </w:pPr>
      <w:bookmarkStart w:id="667" w:name="_Toc185772330"/>
      <w:r>
        <w:rPr>
          <w:rFonts w:hint="eastAsia"/>
          <w:lang w:eastAsia="zh-CN"/>
        </w:rPr>
        <w:t>7</w:t>
      </w:r>
      <w:r>
        <w:t>.</w:t>
      </w:r>
      <w:r>
        <w:rPr>
          <w:lang w:eastAsia="zh-CN"/>
        </w:rPr>
        <w:t>2.3</w:t>
      </w:r>
      <w:r>
        <w:tab/>
        <w:t>Off-network p</w:t>
      </w:r>
      <w:r>
        <w:rPr>
          <w:lang w:eastAsia="zh-CN"/>
        </w:rPr>
        <w:t>rivate communications</w:t>
      </w:r>
      <w:bookmarkEnd w:id="667"/>
    </w:p>
    <w:p w14:paraId="58BBAC5C" w14:textId="77777777" w:rsidR="00A90238" w:rsidRDefault="00A90238" w:rsidP="00A90238">
      <w:pPr>
        <w:pStyle w:val="Heading4"/>
      </w:pPr>
      <w:bookmarkStart w:id="668" w:name="_Toc185772331"/>
      <w:r>
        <w:rPr>
          <w:rFonts w:hint="eastAsia"/>
          <w:lang w:eastAsia="zh-CN"/>
        </w:rPr>
        <w:t>7</w:t>
      </w:r>
      <w:r>
        <w:t>.</w:t>
      </w:r>
      <w:r>
        <w:rPr>
          <w:lang w:eastAsia="zh-CN"/>
        </w:rPr>
        <w:t>2.3</w:t>
      </w:r>
      <w:r>
        <w:t>.1</w:t>
      </w:r>
      <w:r>
        <w:tab/>
        <w:t>General</w:t>
      </w:r>
      <w:bookmarkEnd w:id="668"/>
    </w:p>
    <w:p w14:paraId="32D03930" w14:textId="77777777" w:rsidR="00A90238" w:rsidRPr="00EF76A8" w:rsidRDefault="00A90238" w:rsidP="00A90238">
      <w:pPr>
        <w:tabs>
          <w:tab w:val="left" w:pos="6278"/>
        </w:tabs>
      </w:pPr>
      <w:r>
        <w:t xml:space="preserve">The private call setup in </w:t>
      </w:r>
      <w:r w:rsidRPr="00866D33">
        <w:t>automatic commencement mode</w:t>
      </w:r>
      <w:r>
        <w:t xml:space="preserve"> is described in subclause 7.2.3.4, </w:t>
      </w:r>
      <w:r w:rsidRPr="00AB5FED">
        <w:t>manual commencement mode</w:t>
      </w:r>
      <w:r>
        <w:t xml:space="preserve"> in subclause 7.2.3.5 and private call release in subclause 7.2.3.6</w:t>
      </w:r>
      <w:r w:rsidRPr="00AB5FED">
        <w:t>.</w:t>
      </w:r>
    </w:p>
    <w:p w14:paraId="792EB243" w14:textId="77777777" w:rsidR="00A90238" w:rsidRDefault="00A90238" w:rsidP="00A90238">
      <w:pPr>
        <w:pStyle w:val="Heading4"/>
        <w:rPr>
          <w:lang w:eastAsia="zh-CN"/>
        </w:rPr>
      </w:pPr>
      <w:bookmarkStart w:id="669" w:name="_Toc185772332"/>
      <w:r>
        <w:rPr>
          <w:rFonts w:hint="eastAsia"/>
          <w:lang w:eastAsia="zh-CN"/>
        </w:rPr>
        <w:t>7</w:t>
      </w:r>
      <w:r>
        <w:t>.</w:t>
      </w:r>
      <w:r>
        <w:rPr>
          <w:lang w:eastAsia="zh-CN"/>
        </w:rPr>
        <w:t>2.3</w:t>
      </w:r>
      <w:r>
        <w:t>.2</w:t>
      </w:r>
      <w:r>
        <w:tab/>
        <w:t>Information flows for o</w:t>
      </w:r>
      <w:r w:rsidRPr="00234C63">
        <w:rPr>
          <w:lang w:eastAsia="zh-CN"/>
        </w:rPr>
        <w:t xml:space="preserve">ff-network </w:t>
      </w:r>
      <w:r>
        <w:rPr>
          <w:lang w:eastAsia="zh-CN"/>
        </w:rPr>
        <w:t>p</w:t>
      </w:r>
      <w:r w:rsidRPr="00234C63">
        <w:rPr>
          <w:lang w:eastAsia="zh-CN"/>
        </w:rPr>
        <w:t xml:space="preserve">rivate </w:t>
      </w:r>
      <w:r>
        <w:rPr>
          <w:lang w:eastAsia="zh-CN"/>
        </w:rPr>
        <w:t>c</w:t>
      </w:r>
      <w:r w:rsidRPr="00234C63">
        <w:rPr>
          <w:lang w:eastAsia="zh-CN"/>
        </w:rPr>
        <w:t>ommunications</w:t>
      </w:r>
      <w:bookmarkEnd w:id="669"/>
    </w:p>
    <w:p w14:paraId="0F79ADA7" w14:textId="77777777" w:rsidR="00A90238" w:rsidRPr="000F143D" w:rsidRDefault="00A90238" w:rsidP="00A90238">
      <w:pPr>
        <w:pStyle w:val="Heading5"/>
        <w:rPr>
          <w:lang w:val="en-IN" w:eastAsia="zh-CN"/>
        </w:rPr>
      </w:pPr>
      <w:bookmarkStart w:id="670" w:name="_Toc454349298"/>
      <w:bookmarkStart w:id="671" w:name="_Toc185772333"/>
      <w:r w:rsidRPr="000F143D">
        <w:rPr>
          <w:lang w:val="en-IN"/>
        </w:rPr>
        <w:t>7.2.3.2.</w:t>
      </w:r>
      <w:r>
        <w:rPr>
          <w:lang w:val="en-IN"/>
        </w:rPr>
        <w:t>1</w:t>
      </w:r>
      <w:r w:rsidRPr="000F143D">
        <w:rPr>
          <w:lang w:val="en-IN" w:eastAsia="zh-CN"/>
        </w:rPr>
        <w:tab/>
        <w:t>Private communication request</w:t>
      </w:r>
      <w:bookmarkEnd w:id="671"/>
    </w:p>
    <w:p w14:paraId="4A079624" w14:textId="77777777" w:rsidR="00A90238" w:rsidRPr="000F143D" w:rsidRDefault="00A90238" w:rsidP="00A90238">
      <w:pPr>
        <w:rPr>
          <w:lang w:val="en-IN" w:eastAsia="zh-CN"/>
        </w:rPr>
      </w:pPr>
      <w:r w:rsidRPr="000F143D">
        <w:rPr>
          <w:lang w:val="en-IN"/>
        </w:rPr>
        <w:t>Table </w:t>
      </w:r>
      <w:r>
        <w:rPr>
          <w:lang w:val="en-IN"/>
        </w:rPr>
        <w:t>7</w:t>
      </w:r>
      <w:r w:rsidRPr="000F143D">
        <w:rPr>
          <w:lang w:val="en-IN"/>
        </w:rPr>
        <w:t>.</w:t>
      </w:r>
      <w:r>
        <w:rPr>
          <w:lang w:val="en-IN" w:eastAsia="zh-CN"/>
        </w:rPr>
        <w:t>2</w:t>
      </w:r>
      <w:r w:rsidRPr="000F143D">
        <w:rPr>
          <w:lang w:val="en-IN" w:eastAsia="zh-CN"/>
        </w:rPr>
        <w:t>.3.</w:t>
      </w:r>
      <w:r>
        <w:rPr>
          <w:lang w:val="en-IN" w:eastAsia="zh-CN"/>
        </w:rPr>
        <w:t>2</w:t>
      </w:r>
      <w:r w:rsidRPr="000F143D">
        <w:rPr>
          <w:lang w:val="en-IN" w:eastAsia="zh-CN"/>
        </w:rPr>
        <w:t>.</w:t>
      </w:r>
      <w:r>
        <w:rPr>
          <w:lang w:val="en-IN" w:eastAsia="zh-CN"/>
        </w:rPr>
        <w:t>1</w:t>
      </w:r>
      <w:r w:rsidRPr="000F143D">
        <w:rPr>
          <w:lang w:val="en-IN" w:eastAsia="zh-CN"/>
        </w:rPr>
        <w:t>-1</w:t>
      </w:r>
      <w:r w:rsidRPr="000F143D">
        <w:rPr>
          <w:lang w:val="en-IN"/>
        </w:rPr>
        <w:t xml:space="preserve"> describes the information flow for the </w:t>
      </w:r>
      <w:bookmarkStart w:id="672" w:name="OLE_LINK9"/>
      <w:r w:rsidRPr="000F143D">
        <w:rPr>
          <w:lang w:val="en-IN"/>
        </w:rPr>
        <w:t xml:space="preserve">private </w:t>
      </w:r>
      <w:r w:rsidRPr="000F143D">
        <w:rPr>
          <w:lang w:val="en-IN" w:eastAsia="zh-CN"/>
        </w:rPr>
        <w:t>communication request</w:t>
      </w:r>
      <w:r w:rsidRPr="000F143D">
        <w:rPr>
          <w:lang w:val="en-IN"/>
        </w:rPr>
        <w:t xml:space="preserve"> sent 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bookmarkEnd w:id="672"/>
      <w:r w:rsidRPr="000F143D">
        <w:rPr>
          <w:lang w:val="en-IN" w:eastAsia="zh-CN"/>
        </w:rPr>
        <w:t>.</w:t>
      </w:r>
    </w:p>
    <w:p w14:paraId="2017BEF1" w14:textId="77777777" w:rsidR="00A90238" w:rsidRPr="000F143D" w:rsidRDefault="00A90238" w:rsidP="00A90238">
      <w:pPr>
        <w:pStyle w:val="TH"/>
        <w:rPr>
          <w:lang w:val="en-IN"/>
        </w:rPr>
      </w:pPr>
      <w:r w:rsidRPr="000F143D">
        <w:rPr>
          <w:lang w:val="en-IN"/>
        </w:rPr>
        <w:t>Table 7.</w:t>
      </w:r>
      <w:r w:rsidRPr="000F143D">
        <w:rPr>
          <w:lang w:val="en-IN" w:eastAsia="zh-CN"/>
        </w:rPr>
        <w:t>2</w:t>
      </w:r>
      <w:r w:rsidRPr="000F143D">
        <w:rPr>
          <w:lang w:val="en-IN"/>
        </w:rPr>
        <w:t>.</w:t>
      </w:r>
      <w:r w:rsidRPr="000F143D">
        <w:rPr>
          <w:lang w:val="en-IN" w:eastAsia="zh-CN"/>
        </w:rPr>
        <w:t>3</w:t>
      </w:r>
      <w:r w:rsidRPr="000F143D">
        <w:rPr>
          <w:lang w:val="en-IN"/>
        </w:rPr>
        <w:t>.2</w:t>
      </w:r>
      <w:r w:rsidRPr="000F143D">
        <w:rPr>
          <w:lang w:val="en-IN" w:eastAsia="zh-CN"/>
        </w:rPr>
        <w:t>.</w:t>
      </w:r>
      <w:r>
        <w:rPr>
          <w:lang w:val="en-IN" w:eastAsia="zh-CN"/>
        </w:rPr>
        <w:t>1</w:t>
      </w:r>
      <w:r w:rsidRPr="000F143D">
        <w:rPr>
          <w:lang w:val="en-IN"/>
        </w:rPr>
        <w:t xml:space="preserve">-1: </w:t>
      </w:r>
      <w:r>
        <w:rPr>
          <w:lang w:val="en-IN"/>
        </w:rPr>
        <w:t>P</w:t>
      </w:r>
      <w:r w:rsidRPr="000F143D">
        <w:rPr>
          <w:lang w:val="en-IN"/>
        </w:rPr>
        <w:t xml:space="preserve">rivate </w:t>
      </w:r>
      <w:r w:rsidRPr="000F143D">
        <w:rPr>
          <w:lang w:val="en-IN" w:eastAsia="zh-CN"/>
        </w:rPr>
        <w:t>communication request</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2E8ECE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A04F18D"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3AB38B6F"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F8F9AB" w14:textId="77777777" w:rsidR="00A90238" w:rsidRPr="000F143D" w:rsidRDefault="00A90238" w:rsidP="004260A6">
            <w:pPr>
              <w:pStyle w:val="TAH"/>
              <w:rPr>
                <w:lang w:val="en-IN"/>
              </w:rPr>
            </w:pPr>
            <w:r w:rsidRPr="000F143D">
              <w:rPr>
                <w:lang w:val="en-IN"/>
              </w:rPr>
              <w:t>Description</w:t>
            </w:r>
          </w:p>
        </w:tc>
      </w:tr>
      <w:tr w:rsidR="00A90238" w:rsidRPr="000F143D" w14:paraId="58DE18D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7957D0A"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7CEAAF5D"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566E9B"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7E94C60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B6B8C21"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47EBA548"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08616"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4F21FA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7E7BD9" w14:textId="77777777" w:rsidR="00A90238" w:rsidRPr="000F143D" w:rsidRDefault="00A90238" w:rsidP="004260A6">
            <w:pPr>
              <w:pStyle w:val="TAL"/>
              <w:rPr>
                <w:lang w:val="en-IN"/>
              </w:rPr>
            </w:pPr>
            <w:r w:rsidRPr="000F143D">
              <w:rPr>
                <w:lang w:val="en-IN"/>
              </w:rPr>
              <w:t xml:space="preserve">SDP offer </w:t>
            </w:r>
          </w:p>
        </w:tc>
        <w:tc>
          <w:tcPr>
            <w:tcW w:w="1440" w:type="dxa"/>
            <w:tcBorders>
              <w:top w:val="single" w:sz="4" w:space="0" w:color="000000"/>
              <w:left w:val="single" w:sz="4" w:space="0" w:color="000000"/>
              <w:bottom w:val="single" w:sz="4" w:space="0" w:color="000000"/>
            </w:tcBorders>
            <w:shd w:val="clear" w:color="auto" w:fill="auto"/>
          </w:tcPr>
          <w:p w14:paraId="0B620462"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4EE131" w14:textId="77777777" w:rsidR="00A90238" w:rsidRPr="000F143D" w:rsidRDefault="00A90238" w:rsidP="004260A6">
            <w:pPr>
              <w:pStyle w:val="TAL"/>
              <w:rPr>
                <w:lang w:val="en-IN"/>
              </w:rPr>
            </w:pPr>
            <w:r w:rsidRPr="000F143D">
              <w:rPr>
                <w:lang w:val="en-IN"/>
              </w:rPr>
              <w:t>SDP with media information offered by the caller</w:t>
            </w:r>
          </w:p>
        </w:tc>
      </w:tr>
      <w:tr w:rsidR="00A90238" w:rsidRPr="000F143D" w14:paraId="7FD10AE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59306D1" w14:textId="77777777" w:rsidR="00A90238" w:rsidRPr="000F143D" w:rsidRDefault="00A90238" w:rsidP="004260A6">
            <w:pPr>
              <w:pStyle w:val="TAL"/>
              <w:rPr>
                <w:lang w:val="en-IN"/>
              </w:rPr>
            </w:pPr>
            <w:r w:rsidRPr="000F143D">
              <w:rPr>
                <w:lang w:val="en-IN" w:eastAsia="ko-KR"/>
              </w:rPr>
              <w:t>Video push indication</w:t>
            </w:r>
          </w:p>
        </w:tc>
        <w:tc>
          <w:tcPr>
            <w:tcW w:w="1440" w:type="dxa"/>
            <w:tcBorders>
              <w:top w:val="single" w:sz="4" w:space="0" w:color="000000"/>
              <w:left w:val="single" w:sz="4" w:space="0" w:color="000000"/>
              <w:bottom w:val="single" w:sz="4" w:space="0" w:color="000000"/>
            </w:tcBorders>
            <w:shd w:val="clear" w:color="auto" w:fill="auto"/>
          </w:tcPr>
          <w:p w14:paraId="54795A5D" w14:textId="77777777" w:rsidR="00A90238" w:rsidRPr="000F143D" w:rsidRDefault="00A90238" w:rsidP="004260A6">
            <w:pPr>
              <w:pStyle w:val="TAL"/>
              <w:rPr>
                <w:lang w:val="en-I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C84D7" w14:textId="77777777" w:rsidR="00A90238" w:rsidRPr="000F143D" w:rsidRDefault="00A90238" w:rsidP="004260A6">
            <w:pPr>
              <w:pStyle w:val="TAL"/>
              <w:rPr>
                <w:lang w:val="en-IN"/>
              </w:rPr>
            </w:pPr>
            <w:r w:rsidRPr="000F143D">
              <w:rPr>
                <w:lang w:val="en-IN"/>
              </w:rPr>
              <w:t xml:space="preserve">Indicates that the MCVideo private communication is for video push </w:t>
            </w:r>
          </w:p>
        </w:tc>
      </w:tr>
      <w:tr w:rsidR="00A90238" w:rsidRPr="000F143D" w14:paraId="30160DA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19B9E0E" w14:textId="77777777" w:rsidR="00A90238" w:rsidRPr="000F143D" w:rsidRDefault="00A90238" w:rsidP="004260A6">
            <w:pPr>
              <w:pStyle w:val="TAL"/>
              <w:rPr>
                <w:lang w:val="en-IN" w:eastAsia="ko-KR"/>
              </w:rPr>
            </w:pPr>
            <w:r w:rsidRPr="000F143D">
              <w:rPr>
                <w:lang w:val="en-IN" w:eastAsia="ko-KR"/>
              </w:rPr>
              <w:t>Video pull indication</w:t>
            </w:r>
          </w:p>
        </w:tc>
        <w:tc>
          <w:tcPr>
            <w:tcW w:w="1440" w:type="dxa"/>
            <w:tcBorders>
              <w:top w:val="single" w:sz="4" w:space="0" w:color="000000"/>
              <w:left w:val="single" w:sz="4" w:space="0" w:color="000000"/>
              <w:bottom w:val="single" w:sz="4" w:space="0" w:color="000000"/>
            </w:tcBorders>
            <w:shd w:val="clear" w:color="auto" w:fill="auto"/>
          </w:tcPr>
          <w:p w14:paraId="1A0B2EAB" w14:textId="77777777" w:rsidR="00A90238" w:rsidRPr="000F143D" w:rsidRDefault="00A90238" w:rsidP="004260A6">
            <w:pPr>
              <w:pStyle w:val="TAL"/>
              <w:rPr>
                <w:lang w:val="en-I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A16B6" w14:textId="77777777" w:rsidR="00A90238" w:rsidRPr="000F143D" w:rsidRDefault="00A90238" w:rsidP="004260A6">
            <w:pPr>
              <w:pStyle w:val="TAL"/>
              <w:rPr>
                <w:lang w:val="en-IN"/>
              </w:rPr>
            </w:pPr>
            <w:r w:rsidRPr="000F143D">
              <w:rPr>
                <w:lang w:val="en-IN"/>
              </w:rPr>
              <w:t xml:space="preserve">Indicates that the MCVideo private communication is for video pull </w:t>
            </w:r>
          </w:p>
        </w:tc>
      </w:tr>
    </w:tbl>
    <w:p w14:paraId="59156DDE" w14:textId="77777777" w:rsidR="00A90238" w:rsidRDefault="00A90238" w:rsidP="00A90238">
      <w:pPr>
        <w:rPr>
          <w:lang w:val="en-IN" w:eastAsia="zh-CN"/>
        </w:rPr>
      </w:pPr>
    </w:p>
    <w:p w14:paraId="2624C713" w14:textId="15A84D2B" w:rsidR="00A90238" w:rsidRPr="009247F5" w:rsidRDefault="00A90238" w:rsidP="00A90238">
      <w:pPr>
        <w:pStyle w:val="NO"/>
        <w:rPr>
          <w:lang w:val="en-IN" w:eastAsia="zh-CN"/>
        </w:rPr>
      </w:pPr>
      <w:r>
        <w:rPr>
          <w:lang w:val="en-IN" w:eastAsia="zh-CN"/>
        </w:rPr>
        <w:t>NOTE</w:t>
      </w:r>
      <w:r w:rsidR="00792D0A">
        <w:rPr>
          <w:lang w:val="en-IN" w:eastAsia="zh-CN"/>
        </w:rPr>
        <w:t> </w:t>
      </w:r>
      <w:r>
        <w:rPr>
          <w:lang w:val="en-IN" w:eastAsia="zh-CN"/>
        </w:rPr>
        <w:t>1:</w:t>
      </w:r>
      <w:r>
        <w:rPr>
          <w:lang w:val="en-IN" w:eastAsia="zh-CN"/>
        </w:rPr>
        <w:tab/>
        <w:t>For video push, '</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6BF5ED2E" w14:textId="4492A605" w:rsidR="00A90238" w:rsidRPr="000F143D" w:rsidRDefault="00A90238" w:rsidP="00A90238">
      <w:pPr>
        <w:pStyle w:val="NO"/>
        <w:rPr>
          <w:lang w:val="en-IN" w:eastAsia="zh-CN"/>
        </w:rPr>
      </w:pPr>
      <w:r>
        <w:rPr>
          <w:lang w:val="en-IN" w:eastAsia="zh-CN"/>
        </w:rPr>
        <w:t>NOTE</w:t>
      </w:r>
      <w:r w:rsidR="00792D0A">
        <w:rPr>
          <w:lang w:val="en-IN" w:eastAsia="zh-CN"/>
        </w:rPr>
        <w:t> </w:t>
      </w:r>
      <w:r>
        <w:rPr>
          <w:lang w:val="en-IN" w:eastAsia="zh-CN"/>
        </w:rPr>
        <w:t>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498F046" w14:textId="77777777" w:rsidR="00A90238" w:rsidRPr="000F143D" w:rsidRDefault="00A90238" w:rsidP="00A90238">
      <w:pPr>
        <w:pStyle w:val="Heading5"/>
        <w:rPr>
          <w:lang w:val="en-IN" w:eastAsia="zh-CN"/>
        </w:rPr>
      </w:pPr>
      <w:bookmarkStart w:id="673" w:name="_Toc454349295"/>
      <w:bookmarkStart w:id="674" w:name="_Toc185772334"/>
      <w:r w:rsidRPr="000F143D">
        <w:rPr>
          <w:lang w:val="en-IN" w:eastAsia="zh-CN"/>
        </w:rPr>
        <w:lastRenderedPageBreak/>
        <w:t>7.2.3.2.</w:t>
      </w:r>
      <w:r>
        <w:rPr>
          <w:lang w:val="en-IN" w:eastAsia="zh-CN"/>
        </w:rPr>
        <w:t>2</w:t>
      </w:r>
      <w:r w:rsidRPr="000F143D">
        <w:rPr>
          <w:lang w:val="en-IN"/>
        </w:rPr>
        <w:tab/>
        <w:t>Private communication answer re</w:t>
      </w:r>
      <w:r w:rsidRPr="000F143D">
        <w:rPr>
          <w:lang w:val="en-IN" w:eastAsia="zh-CN"/>
        </w:rPr>
        <w:t>sponse</w:t>
      </w:r>
      <w:bookmarkEnd w:id="673"/>
      <w:bookmarkEnd w:id="674"/>
    </w:p>
    <w:p w14:paraId="0A46A34C"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2</w:t>
      </w:r>
      <w:r w:rsidRPr="000F143D">
        <w:rPr>
          <w:lang w:val="en-IN" w:eastAsia="zh-CN"/>
        </w:rPr>
        <w:t>-1</w:t>
      </w:r>
      <w:r w:rsidRPr="000F143D">
        <w:rPr>
          <w:lang w:val="en-IN"/>
        </w:rPr>
        <w:t xml:space="preserve"> describes the information flow</w:t>
      </w:r>
      <w:r w:rsidRPr="000F143D">
        <w:rPr>
          <w:lang w:val="en-IN" w:eastAsia="zh-CN"/>
        </w:rPr>
        <w:t xml:space="preserve"> for the </w:t>
      </w:r>
      <w:r w:rsidRPr="000F143D">
        <w:rPr>
          <w:lang w:val="en-IN"/>
        </w:rPr>
        <w:t>re</w:t>
      </w:r>
      <w:r w:rsidRPr="000F143D">
        <w:rPr>
          <w:lang w:val="en-IN" w:eastAsia="zh-CN"/>
        </w:rPr>
        <w:t>sponse</w:t>
      </w:r>
      <w:r w:rsidRPr="000F143D">
        <w:rPr>
          <w:lang w:val="en-IN"/>
        </w:rPr>
        <w:t xml:space="preserve"> of private communication request sent 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52F3435F" w14:textId="77777777" w:rsidR="00A90238" w:rsidRPr="000F143D" w:rsidRDefault="00A90238" w:rsidP="00A90238">
      <w:pPr>
        <w:pStyle w:val="TH"/>
        <w:rPr>
          <w:lang w:val="en-IN" w:eastAsia="zh-CN"/>
        </w:rPr>
      </w:pPr>
      <w:r w:rsidRPr="000F143D">
        <w:rPr>
          <w:lang w:val="en-IN"/>
        </w:rPr>
        <w:t>Table 7.</w:t>
      </w:r>
      <w:r w:rsidRPr="000F143D">
        <w:rPr>
          <w:lang w:val="en-IN" w:eastAsia="zh-CN"/>
        </w:rPr>
        <w:t>2</w:t>
      </w:r>
      <w:r w:rsidRPr="000F143D">
        <w:rPr>
          <w:lang w:val="en-IN"/>
        </w:rPr>
        <w:t>.</w:t>
      </w:r>
      <w:r w:rsidRPr="000F143D">
        <w:rPr>
          <w:lang w:val="en-IN" w:eastAsia="zh-CN"/>
        </w:rPr>
        <w:t>3</w:t>
      </w:r>
      <w:r w:rsidRPr="000F143D">
        <w:rPr>
          <w:lang w:val="en-IN"/>
        </w:rPr>
        <w:t>.2</w:t>
      </w:r>
      <w:r w:rsidRPr="000F143D">
        <w:rPr>
          <w:lang w:val="en-IN" w:eastAsia="zh-CN"/>
        </w:rPr>
        <w:t>.</w:t>
      </w:r>
      <w:r>
        <w:rPr>
          <w:lang w:val="en-IN" w:eastAsia="zh-CN"/>
        </w:rPr>
        <w:t>2</w:t>
      </w:r>
      <w:r w:rsidRPr="000F143D">
        <w:rPr>
          <w:lang w:val="en-IN"/>
        </w:rPr>
        <w:t xml:space="preserve">-1: </w:t>
      </w:r>
      <w:r>
        <w:rPr>
          <w:lang w:val="en-IN"/>
        </w:rPr>
        <w:t>P</w:t>
      </w:r>
      <w:r w:rsidRPr="000F143D">
        <w:rPr>
          <w:lang w:val="en-IN"/>
        </w:rPr>
        <w:t>rivate communication answer re</w:t>
      </w:r>
      <w:r w:rsidRPr="000F143D">
        <w:rPr>
          <w:lang w:val="en-IN"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67499AE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96C6628"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2E97F3C9"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02509" w14:textId="77777777" w:rsidR="00A90238" w:rsidRPr="000F143D" w:rsidRDefault="00A90238" w:rsidP="004260A6">
            <w:pPr>
              <w:pStyle w:val="TAH"/>
              <w:rPr>
                <w:lang w:val="en-IN"/>
              </w:rPr>
            </w:pPr>
            <w:r w:rsidRPr="000F143D">
              <w:rPr>
                <w:lang w:val="en-IN"/>
              </w:rPr>
              <w:t>Description</w:t>
            </w:r>
          </w:p>
        </w:tc>
      </w:tr>
      <w:tr w:rsidR="00A90238" w:rsidRPr="000F143D" w14:paraId="16B313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C807C1"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4DDE324E"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3CC735"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42F1F0A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EF34D6F"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06EE7BFC"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173251"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404D6D3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A9ABA7" w14:textId="77777777" w:rsidR="00A90238" w:rsidRPr="000F143D" w:rsidRDefault="00A90238" w:rsidP="004260A6">
            <w:pPr>
              <w:pStyle w:val="TAL"/>
              <w:rPr>
                <w:lang w:val="en-IN"/>
              </w:rPr>
            </w:pPr>
            <w:r w:rsidRPr="000F143D">
              <w:rPr>
                <w:lang w:val="en-IN"/>
              </w:rPr>
              <w:t xml:space="preserve">SDP answer </w:t>
            </w:r>
          </w:p>
        </w:tc>
        <w:tc>
          <w:tcPr>
            <w:tcW w:w="1440" w:type="dxa"/>
            <w:tcBorders>
              <w:top w:val="single" w:sz="4" w:space="0" w:color="000000"/>
              <w:left w:val="single" w:sz="4" w:space="0" w:color="000000"/>
              <w:bottom w:val="single" w:sz="4" w:space="0" w:color="000000"/>
            </w:tcBorders>
            <w:shd w:val="clear" w:color="auto" w:fill="auto"/>
          </w:tcPr>
          <w:p w14:paraId="462B0AF9"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0BC1C" w14:textId="77777777" w:rsidR="00A90238" w:rsidRPr="000F143D" w:rsidRDefault="00A90238" w:rsidP="004260A6">
            <w:pPr>
              <w:pStyle w:val="TAL"/>
              <w:rPr>
                <w:lang w:val="en-IN"/>
              </w:rPr>
            </w:pPr>
            <w:r w:rsidRPr="000F143D">
              <w:rPr>
                <w:lang w:val="en-IN"/>
              </w:rPr>
              <w:t>SDP with media information accepted by the callee</w:t>
            </w:r>
          </w:p>
        </w:tc>
      </w:tr>
    </w:tbl>
    <w:p w14:paraId="7563B84F" w14:textId="77777777" w:rsidR="00A90238" w:rsidRDefault="00A90238" w:rsidP="00A90238">
      <w:pPr>
        <w:rPr>
          <w:lang w:val="en-IN" w:eastAsia="zh-CN"/>
        </w:rPr>
      </w:pPr>
    </w:p>
    <w:p w14:paraId="0DA2AD08" w14:textId="77777777" w:rsidR="00A90238" w:rsidRPr="009247F5" w:rsidRDefault="00A90238" w:rsidP="00A90238">
      <w:pPr>
        <w:pStyle w:val="NO"/>
        <w:rPr>
          <w:lang w:val="en-IN" w:eastAsia="zh-CN"/>
        </w:rPr>
      </w:pPr>
      <w:r>
        <w:rPr>
          <w:lang w:val="en-IN" w:eastAsia="zh-CN"/>
        </w:rPr>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34D4C8F9"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622ED3B8" w14:textId="77777777" w:rsidR="00A90238" w:rsidRPr="000F143D" w:rsidRDefault="00A90238" w:rsidP="00A90238">
      <w:pPr>
        <w:rPr>
          <w:lang w:val="en-IN" w:eastAsia="zh-CN"/>
        </w:rPr>
      </w:pPr>
    </w:p>
    <w:p w14:paraId="397D1CD3" w14:textId="77777777" w:rsidR="00A90238" w:rsidRPr="000F143D" w:rsidRDefault="00A90238" w:rsidP="00A90238">
      <w:pPr>
        <w:pStyle w:val="Heading5"/>
        <w:rPr>
          <w:lang w:val="en-IN" w:eastAsia="zh-CN"/>
        </w:rPr>
      </w:pPr>
      <w:bookmarkStart w:id="675" w:name="_Toc454349296"/>
      <w:bookmarkStart w:id="676" w:name="_Toc185772335"/>
      <w:r w:rsidRPr="000F143D">
        <w:rPr>
          <w:lang w:val="en-IN" w:eastAsia="zh-CN"/>
        </w:rPr>
        <w:t>7.2.3.2.</w:t>
      </w:r>
      <w:r>
        <w:rPr>
          <w:lang w:val="en-IN" w:eastAsia="zh-CN"/>
        </w:rPr>
        <w:t>3</w:t>
      </w:r>
      <w:r w:rsidRPr="000F143D">
        <w:rPr>
          <w:lang w:val="en-IN" w:eastAsia="zh-CN"/>
        </w:rPr>
        <w:tab/>
        <w:t>Private communication release request</w:t>
      </w:r>
      <w:bookmarkEnd w:id="675"/>
      <w:bookmarkEnd w:id="676"/>
    </w:p>
    <w:p w14:paraId="0FC7A279"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3</w:t>
      </w:r>
      <w:r w:rsidRPr="000F143D">
        <w:rPr>
          <w:lang w:val="en-IN" w:eastAsia="zh-CN"/>
        </w:rPr>
        <w:t>-1</w:t>
      </w:r>
      <w:r w:rsidRPr="000F143D">
        <w:rPr>
          <w:lang w:val="en-IN"/>
        </w:rPr>
        <w:t xml:space="preserve"> describes the information flow for the private </w:t>
      </w:r>
      <w:r w:rsidRPr="000F143D">
        <w:rPr>
          <w:lang w:val="en-IN" w:eastAsia="zh-CN"/>
        </w:rPr>
        <w:t>communication release</w:t>
      </w:r>
      <w:r w:rsidRPr="000F143D">
        <w:rPr>
          <w:lang w:val="en-IN"/>
        </w:rPr>
        <w:t xml:space="preserve"> request</w:t>
      </w:r>
      <w:r w:rsidRPr="000F143D">
        <w:rPr>
          <w:lang w:val="en-IN" w:eastAsia="zh-CN"/>
        </w:rPr>
        <w:t xml:space="preserve"> sent </w:t>
      </w:r>
      <w:r w:rsidRPr="000F143D">
        <w:rPr>
          <w:lang w:val="en-IN"/>
        </w:rPr>
        <w:t xml:space="preserve">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78B0AAEF" w14:textId="77777777" w:rsidR="00A90238" w:rsidRPr="000F143D" w:rsidRDefault="00A90238" w:rsidP="00A90238">
      <w:pPr>
        <w:pStyle w:val="TH"/>
        <w:rPr>
          <w:lang w:val="en-IN"/>
        </w:rPr>
      </w:pPr>
      <w:r w:rsidRPr="000F143D">
        <w:rPr>
          <w:lang w:val="en-IN"/>
        </w:rPr>
        <w:t>Table </w:t>
      </w:r>
      <w:r w:rsidRPr="000F143D">
        <w:rPr>
          <w:lang w:val="en-IN" w:eastAsia="zh-CN"/>
        </w:rPr>
        <w:t>7.2.3.2.</w:t>
      </w:r>
      <w:r>
        <w:rPr>
          <w:lang w:val="en-IN" w:eastAsia="zh-CN"/>
        </w:rPr>
        <w:t>3</w:t>
      </w:r>
      <w:r w:rsidRPr="000F143D">
        <w:rPr>
          <w:lang w:val="en-IN" w:eastAsia="zh-CN"/>
        </w:rPr>
        <w:t>-1</w:t>
      </w:r>
      <w:r w:rsidRPr="000F143D">
        <w:rPr>
          <w:lang w:val="en-IN"/>
        </w:rPr>
        <w:t xml:space="preserve">: </w:t>
      </w:r>
      <w:r>
        <w:rPr>
          <w:lang w:val="en-IN" w:eastAsia="zh-CN"/>
        </w:rPr>
        <w:t>P</w:t>
      </w:r>
      <w:r w:rsidRPr="000F143D">
        <w:rPr>
          <w:lang w:val="en-IN" w:eastAsia="zh-CN"/>
        </w:rPr>
        <w:t>rivate communication release request</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1B638AF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9A8EC2"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40636CBD"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F5458" w14:textId="77777777" w:rsidR="00A90238" w:rsidRPr="000F143D" w:rsidRDefault="00A90238" w:rsidP="004260A6">
            <w:pPr>
              <w:pStyle w:val="TAH"/>
              <w:rPr>
                <w:lang w:val="en-IN"/>
              </w:rPr>
            </w:pPr>
            <w:r w:rsidRPr="000F143D">
              <w:rPr>
                <w:lang w:val="en-IN"/>
              </w:rPr>
              <w:t>Description</w:t>
            </w:r>
          </w:p>
        </w:tc>
      </w:tr>
      <w:tr w:rsidR="00A90238" w:rsidRPr="000F143D" w14:paraId="182965A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D6D4C9"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50ADFF8E"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31D0F0"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677A7F4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72E5333"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173A8B98"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0A054F"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04DD597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17220AF" w14:textId="77777777" w:rsidR="00A90238" w:rsidRPr="000F143D" w:rsidRDefault="00A90238" w:rsidP="004260A6">
            <w:pPr>
              <w:pStyle w:val="TAL"/>
              <w:rPr>
                <w:lang w:val="en-IN" w:eastAsia="zh-CN"/>
              </w:rPr>
            </w:pPr>
            <w:r w:rsidRPr="000F143D">
              <w:rPr>
                <w:lang w:val="en-IN"/>
              </w:rPr>
              <w:t>MCVideo private communication release reason</w:t>
            </w:r>
          </w:p>
        </w:tc>
        <w:tc>
          <w:tcPr>
            <w:tcW w:w="1440" w:type="dxa"/>
            <w:tcBorders>
              <w:top w:val="single" w:sz="4" w:space="0" w:color="000000"/>
              <w:left w:val="single" w:sz="4" w:space="0" w:color="000000"/>
              <w:bottom w:val="single" w:sz="4" w:space="0" w:color="000000"/>
            </w:tcBorders>
            <w:shd w:val="clear" w:color="auto" w:fill="auto"/>
          </w:tcPr>
          <w:p w14:paraId="725CBB81" w14:textId="77777777" w:rsidR="00A90238" w:rsidRPr="000F143D" w:rsidRDefault="00A90238" w:rsidP="004260A6">
            <w:pPr>
              <w:pStyle w:val="TAL"/>
              <w:rPr>
                <w:lang w:val="en-IN" w:eastAsia="zh-C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22D36" w14:textId="77777777" w:rsidR="00A90238" w:rsidRPr="000F143D" w:rsidRDefault="00A90238" w:rsidP="004260A6">
            <w:pPr>
              <w:pStyle w:val="TAL"/>
              <w:rPr>
                <w:lang w:val="en-IN"/>
              </w:rPr>
            </w:pPr>
            <w:r w:rsidRPr="000F143D">
              <w:rPr>
                <w:lang w:val="en-IN"/>
              </w:rPr>
              <w:t>Reason for the private communication release.</w:t>
            </w:r>
          </w:p>
        </w:tc>
      </w:tr>
    </w:tbl>
    <w:p w14:paraId="3ABD2250" w14:textId="77777777" w:rsidR="00A90238" w:rsidRDefault="00A90238" w:rsidP="00A90238">
      <w:pPr>
        <w:rPr>
          <w:lang w:val="en-IN" w:eastAsia="zh-CN"/>
        </w:rPr>
      </w:pPr>
    </w:p>
    <w:p w14:paraId="04DA1DE0" w14:textId="77777777" w:rsidR="00A90238" w:rsidRPr="009247F5" w:rsidRDefault="00A90238" w:rsidP="00A90238">
      <w:pPr>
        <w:pStyle w:val="NO"/>
        <w:rPr>
          <w:lang w:val="en-IN" w:eastAsia="zh-CN"/>
        </w:rPr>
      </w:pPr>
      <w:r>
        <w:rPr>
          <w:lang w:val="en-IN" w:eastAsia="zh-CN"/>
        </w:rPr>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3EB8C070"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0BB6D04" w14:textId="77777777" w:rsidR="00A90238" w:rsidRPr="000F143D" w:rsidRDefault="00A90238" w:rsidP="00A90238">
      <w:pPr>
        <w:pStyle w:val="Heading5"/>
        <w:rPr>
          <w:lang w:val="en-IN" w:eastAsia="zh-CN"/>
        </w:rPr>
      </w:pPr>
      <w:bookmarkStart w:id="677" w:name="_Toc454349297"/>
      <w:bookmarkStart w:id="678" w:name="_Toc185772336"/>
      <w:r w:rsidRPr="000F143D">
        <w:rPr>
          <w:lang w:val="en-IN" w:eastAsia="zh-CN"/>
        </w:rPr>
        <w:t>7.2.3.2.</w:t>
      </w:r>
      <w:r>
        <w:rPr>
          <w:lang w:val="en-IN" w:eastAsia="zh-CN"/>
        </w:rPr>
        <w:t>4</w:t>
      </w:r>
      <w:r w:rsidRPr="000F143D">
        <w:rPr>
          <w:lang w:val="en-IN"/>
        </w:rPr>
        <w:tab/>
      </w:r>
      <w:r w:rsidRPr="000F143D">
        <w:rPr>
          <w:lang w:val="en-IN" w:eastAsia="zh-CN"/>
        </w:rPr>
        <w:t xml:space="preserve">Private communication release </w:t>
      </w:r>
      <w:r w:rsidRPr="000F143D">
        <w:rPr>
          <w:lang w:val="en-IN"/>
        </w:rPr>
        <w:t>re</w:t>
      </w:r>
      <w:r w:rsidRPr="000F143D">
        <w:rPr>
          <w:lang w:val="en-IN" w:eastAsia="zh-CN"/>
        </w:rPr>
        <w:t>sponse</w:t>
      </w:r>
      <w:bookmarkEnd w:id="677"/>
      <w:bookmarkEnd w:id="678"/>
    </w:p>
    <w:p w14:paraId="4152149C"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4-1</w:t>
      </w:r>
      <w:r w:rsidRPr="000F143D">
        <w:rPr>
          <w:lang w:val="en-IN"/>
        </w:rPr>
        <w:t xml:space="preserve"> describes the information flow for the private </w:t>
      </w:r>
      <w:r w:rsidRPr="000F143D">
        <w:rPr>
          <w:lang w:val="en-IN" w:eastAsia="zh-CN"/>
        </w:rPr>
        <w:t>communication release</w:t>
      </w:r>
      <w:r w:rsidRPr="000F143D">
        <w:rPr>
          <w:lang w:val="en-IN"/>
        </w:rPr>
        <w:t xml:space="preserve"> re</w:t>
      </w:r>
      <w:r w:rsidRPr="000F143D">
        <w:rPr>
          <w:lang w:val="en-IN" w:eastAsia="zh-CN"/>
        </w:rPr>
        <w:t xml:space="preserve">sponse sent </w:t>
      </w:r>
      <w:r w:rsidRPr="000F143D">
        <w:rPr>
          <w:lang w:val="en-IN"/>
        </w:rPr>
        <w:t xml:space="preserve">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04ED7C91" w14:textId="77777777" w:rsidR="00A90238" w:rsidRPr="000F143D" w:rsidRDefault="00A90238" w:rsidP="00A90238">
      <w:pPr>
        <w:pStyle w:val="TH"/>
        <w:rPr>
          <w:lang w:val="en-IN" w:eastAsia="zh-CN"/>
        </w:rPr>
      </w:pPr>
      <w:r w:rsidRPr="000F143D">
        <w:rPr>
          <w:lang w:val="en-IN"/>
        </w:rPr>
        <w:t>Table </w:t>
      </w:r>
      <w:r w:rsidRPr="000F143D">
        <w:rPr>
          <w:lang w:val="en-IN" w:eastAsia="zh-CN"/>
        </w:rPr>
        <w:t>7.2.3.2.</w:t>
      </w:r>
      <w:r>
        <w:rPr>
          <w:lang w:val="en-IN" w:eastAsia="zh-CN"/>
        </w:rPr>
        <w:t>4</w:t>
      </w:r>
      <w:r w:rsidRPr="000F143D">
        <w:rPr>
          <w:lang w:val="en-IN"/>
        </w:rPr>
        <w:t xml:space="preserve">-1: </w:t>
      </w:r>
      <w:r>
        <w:rPr>
          <w:lang w:val="en-IN"/>
        </w:rPr>
        <w:t>P</w:t>
      </w:r>
      <w:r w:rsidRPr="000F143D">
        <w:rPr>
          <w:lang w:val="en-IN" w:eastAsia="zh-CN"/>
        </w:rPr>
        <w:t xml:space="preserve">rivate communication release </w:t>
      </w:r>
      <w:r w:rsidRPr="000F143D">
        <w:rPr>
          <w:lang w:val="en-IN"/>
        </w:rPr>
        <w:t>re</w:t>
      </w:r>
      <w:r w:rsidRPr="000F143D">
        <w:rPr>
          <w:lang w:val="en-IN"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61A96D0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5D07CA0"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4A49D792"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FE6E4" w14:textId="77777777" w:rsidR="00A90238" w:rsidRPr="000F143D" w:rsidRDefault="00A90238" w:rsidP="004260A6">
            <w:pPr>
              <w:pStyle w:val="TAH"/>
              <w:rPr>
                <w:lang w:val="en-IN"/>
              </w:rPr>
            </w:pPr>
            <w:r w:rsidRPr="000F143D">
              <w:rPr>
                <w:lang w:val="en-IN"/>
              </w:rPr>
              <w:t>Description</w:t>
            </w:r>
          </w:p>
        </w:tc>
      </w:tr>
      <w:tr w:rsidR="00A90238" w:rsidRPr="000F143D" w14:paraId="4941861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BC97CB7"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3BC24F06"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E6B27"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59BB8B5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C11E47"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18B37D69"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EE31C"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bl>
    <w:p w14:paraId="0ADCED69" w14:textId="77777777" w:rsidR="00A90238" w:rsidRDefault="00A90238" w:rsidP="00A90238">
      <w:pPr>
        <w:rPr>
          <w:lang w:val="en-IN" w:eastAsia="zh-CN"/>
        </w:rPr>
      </w:pPr>
    </w:p>
    <w:p w14:paraId="588C8B17" w14:textId="77777777" w:rsidR="00A90238" w:rsidRPr="009247F5" w:rsidRDefault="00A90238" w:rsidP="00A90238">
      <w:pPr>
        <w:pStyle w:val="NO"/>
        <w:rPr>
          <w:lang w:val="en-IN" w:eastAsia="zh-CN"/>
        </w:rPr>
      </w:pPr>
      <w:r>
        <w:rPr>
          <w:lang w:val="en-IN" w:eastAsia="zh-CN"/>
        </w:rPr>
        <w:lastRenderedPageBreak/>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22C0E92B"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DBDDB1B" w14:textId="77777777" w:rsidR="00A90238" w:rsidRPr="00C10562" w:rsidRDefault="00A90238" w:rsidP="00A90238">
      <w:pPr>
        <w:pStyle w:val="Heading4"/>
        <w:rPr>
          <w:lang w:eastAsia="zh-CN"/>
        </w:rPr>
      </w:pPr>
      <w:bookmarkStart w:id="679" w:name="_Toc185772337"/>
      <w:r>
        <w:rPr>
          <w:lang w:eastAsia="zh-CN"/>
        </w:rPr>
        <w:t>7.2.3.3</w:t>
      </w:r>
      <w:r>
        <w:rPr>
          <w:lang w:eastAsia="zh-CN"/>
        </w:rPr>
        <w:tab/>
      </w:r>
      <w:r w:rsidRPr="00C10562">
        <w:rPr>
          <w:lang w:eastAsia="zh-CN"/>
        </w:rPr>
        <w:t xml:space="preserve">Use of ProSe for </w:t>
      </w:r>
      <w:r>
        <w:rPr>
          <w:lang w:eastAsia="zh-CN"/>
        </w:rPr>
        <w:t>off-network p</w:t>
      </w:r>
      <w:r w:rsidRPr="00C10562">
        <w:rPr>
          <w:lang w:eastAsia="zh-CN"/>
        </w:rPr>
        <w:t xml:space="preserve">rivate </w:t>
      </w:r>
      <w:bookmarkEnd w:id="670"/>
      <w:r>
        <w:rPr>
          <w:lang w:eastAsia="zh-CN"/>
        </w:rPr>
        <w:t>c</w:t>
      </w:r>
      <w:r w:rsidRPr="00C10562">
        <w:rPr>
          <w:lang w:eastAsia="zh-CN"/>
        </w:rPr>
        <w:t>ommunications</w:t>
      </w:r>
      <w:bookmarkEnd w:id="679"/>
    </w:p>
    <w:p w14:paraId="578B7565" w14:textId="77777777" w:rsidR="00A90238" w:rsidRDefault="00A90238" w:rsidP="00A90238">
      <w:pPr>
        <w:rPr>
          <w:lang w:eastAsia="zh-CN"/>
        </w:rPr>
      </w:pPr>
      <w:r>
        <w:t>The use of ProSe capabilities for off-network private communications is described in clause 7.18.</w:t>
      </w:r>
    </w:p>
    <w:p w14:paraId="1C2394B0" w14:textId="77777777" w:rsidR="00A90238" w:rsidRDefault="00A90238" w:rsidP="00A90238">
      <w:pPr>
        <w:pStyle w:val="Heading4"/>
        <w:rPr>
          <w:lang w:eastAsia="zh-CN"/>
        </w:rPr>
      </w:pPr>
      <w:bookmarkStart w:id="680" w:name="_Toc185772338"/>
      <w:r>
        <w:rPr>
          <w:rFonts w:hint="eastAsia"/>
          <w:lang w:eastAsia="zh-CN"/>
        </w:rPr>
        <w:t>7</w:t>
      </w:r>
      <w:r>
        <w:t>.</w:t>
      </w:r>
      <w:r>
        <w:rPr>
          <w:lang w:eastAsia="zh-CN"/>
        </w:rPr>
        <w:t>2.3</w:t>
      </w:r>
      <w:r>
        <w:t>.4</w:t>
      </w:r>
      <w:r>
        <w:tab/>
      </w:r>
      <w:r>
        <w:rPr>
          <w:lang w:eastAsia="zh-CN"/>
        </w:rPr>
        <w:t>Automatic commencement private communication</w:t>
      </w:r>
      <w:bookmarkEnd w:id="680"/>
    </w:p>
    <w:p w14:paraId="1C0BD41E" w14:textId="77777777" w:rsidR="00A90238" w:rsidRDefault="00A90238" w:rsidP="00A90238">
      <w:pPr>
        <w:pStyle w:val="Heading5"/>
        <w:rPr>
          <w:lang w:eastAsia="zh-CN"/>
        </w:rPr>
      </w:pPr>
      <w:bookmarkStart w:id="681" w:name="_Toc185772339"/>
      <w:r>
        <w:rPr>
          <w:rFonts w:hint="eastAsia"/>
          <w:lang w:eastAsia="zh-CN"/>
        </w:rPr>
        <w:t>7</w:t>
      </w:r>
      <w:r>
        <w:t>.</w:t>
      </w:r>
      <w:r>
        <w:rPr>
          <w:lang w:eastAsia="zh-CN"/>
        </w:rPr>
        <w:t>2.3</w:t>
      </w:r>
      <w:r>
        <w:t>.4.</w:t>
      </w:r>
      <w:r>
        <w:rPr>
          <w:rFonts w:hint="eastAsia"/>
          <w:lang w:eastAsia="zh-CN"/>
        </w:rPr>
        <w:t>1</w:t>
      </w:r>
      <w:r>
        <w:tab/>
      </w:r>
      <w:r>
        <w:rPr>
          <w:rFonts w:hint="eastAsia"/>
          <w:lang w:eastAsia="zh-CN"/>
        </w:rPr>
        <w:t>General</w:t>
      </w:r>
      <w:bookmarkEnd w:id="681"/>
    </w:p>
    <w:p w14:paraId="0CD554E0" w14:textId="77777777" w:rsidR="00A90238" w:rsidRPr="00584ABE" w:rsidRDefault="00A90238" w:rsidP="00A90238">
      <w:r w:rsidRPr="00584ABE">
        <w:t>A private call request is sent by a MCVideo client directly to another MCVideo client, which checks the request, establishes the MCVideo session without further user interaction and notifies its user that the MCVideo session has been established.</w:t>
      </w:r>
    </w:p>
    <w:p w14:paraId="6F25BDE9" w14:textId="77777777" w:rsidR="00A90238" w:rsidRDefault="00A90238" w:rsidP="00A90238">
      <w:pPr>
        <w:pStyle w:val="Heading5"/>
        <w:rPr>
          <w:lang w:eastAsia="zh-CN"/>
        </w:rPr>
      </w:pPr>
      <w:bookmarkStart w:id="682" w:name="_Toc185772340"/>
      <w:r>
        <w:rPr>
          <w:rFonts w:hint="eastAsia"/>
          <w:lang w:eastAsia="zh-CN"/>
        </w:rPr>
        <w:t>7</w:t>
      </w:r>
      <w:r>
        <w:t>.</w:t>
      </w:r>
      <w:r>
        <w:rPr>
          <w:lang w:eastAsia="zh-CN"/>
        </w:rPr>
        <w:t>2.3</w:t>
      </w:r>
      <w:r>
        <w:t>.4.</w:t>
      </w:r>
      <w:r>
        <w:rPr>
          <w:rFonts w:hint="eastAsia"/>
          <w:lang w:eastAsia="zh-CN"/>
        </w:rPr>
        <w:t>2</w:t>
      </w:r>
      <w:r>
        <w:tab/>
      </w:r>
      <w:r>
        <w:rPr>
          <w:rFonts w:hint="eastAsia"/>
          <w:lang w:eastAsia="zh-CN"/>
        </w:rPr>
        <w:t>Procedure</w:t>
      </w:r>
      <w:bookmarkEnd w:id="682"/>
    </w:p>
    <w:p w14:paraId="15F377C0" w14:textId="77777777" w:rsidR="00A90238" w:rsidRDefault="00A90238" w:rsidP="00A90238">
      <w:pPr>
        <w:rPr>
          <w:noProof/>
          <w:lang w:val="en-US"/>
        </w:rPr>
      </w:pPr>
      <w:r>
        <w:rPr>
          <w:noProof/>
          <w:lang w:val="en-US"/>
        </w:rPr>
        <w:t>Figure 7.2.3.4.2-1</w:t>
      </w:r>
      <w:r w:rsidRPr="000A4731">
        <w:rPr>
          <w:noProof/>
          <w:lang w:val="en-US"/>
        </w:rPr>
        <w:t xml:space="preserve"> </w:t>
      </w:r>
      <w:r>
        <w:rPr>
          <w:noProof/>
          <w:lang w:val="en-US"/>
        </w:rPr>
        <w:t xml:space="preserve">describes procedures to establish </w:t>
      </w:r>
      <w:r w:rsidRPr="000A4731">
        <w:rPr>
          <w:noProof/>
          <w:lang w:val="en-US"/>
        </w:rPr>
        <w:t xml:space="preserve">an off-network </w:t>
      </w:r>
      <w:r>
        <w:rPr>
          <w:noProof/>
          <w:lang w:val="en-US"/>
        </w:rPr>
        <w:t>automatic commencement private c</w:t>
      </w:r>
      <w:r w:rsidRPr="000A4731">
        <w:rPr>
          <w:noProof/>
          <w:lang w:val="en-US"/>
        </w:rPr>
        <w:t xml:space="preserve">ommunication </w:t>
      </w:r>
      <w:r>
        <w:rPr>
          <w:noProof/>
          <w:lang w:val="en-US"/>
        </w:rPr>
        <w:t xml:space="preserve">between </w:t>
      </w:r>
      <w:r w:rsidRPr="000A4731">
        <w:rPr>
          <w:noProof/>
          <w:lang w:val="en-US"/>
        </w:rPr>
        <w:t xml:space="preserve">MCVideo user A MCVideo user B. </w:t>
      </w:r>
    </w:p>
    <w:p w14:paraId="3845CE00" w14:textId="77777777" w:rsidR="00A90238" w:rsidRDefault="00A90238" w:rsidP="00A90238">
      <w:r>
        <w:t>Pre-conditions:</w:t>
      </w:r>
    </w:p>
    <w:p w14:paraId="68FCBA40" w14:textId="77777777" w:rsidR="00A90238" w:rsidRDefault="00A90238" w:rsidP="00A90238">
      <w:pPr>
        <w:pStyle w:val="B1"/>
        <w:rPr>
          <w:noProof/>
          <w:lang w:val="en-US"/>
        </w:rPr>
      </w:pPr>
      <w:r>
        <w:t>1.</w:t>
      </w:r>
      <w:r>
        <w:tab/>
        <w:t xml:space="preserve">MCVideo user A has initiated </w:t>
      </w:r>
      <w:r>
        <w:rPr>
          <w:noProof/>
          <w:lang w:val="en-US"/>
        </w:rPr>
        <w:t>automatic commencement private c</w:t>
      </w:r>
      <w:r w:rsidRPr="000A4731">
        <w:rPr>
          <w:noProof/>
          <w:lang w:val="en-US"/>
        </w:rPr>
        <w:t xml:space="preserve">ommunication </w:t>
      </w:r>
      <w:r>
        <w:rPr>
          <w:noProof/>
          <w:lang w:val="en-US"/>
        </w:rPr>
        <w:t>with MCVideo user B.</w:t>
      </w:r>
    </w:p>
    <w:p w14:paraId="42822ACD" w14:textId="77777777" w:rsidR="00A90238" w:rsidRDefault="00A90238" w:rsidP="00A90238">
      <w:pPr>
        <w:pStyle w:val="B1"/>
      </w:pPr>
      <w:r>
        <w:t>2.</w:t>
      </w:r>
      <w:r>
        <w:tab/>
        <w:t>MCVideo user B has indicated MCVideo client B as the designated MCVideo client for MCVideo private communications.</w:t>
      </w:r>
    </w:p>
    <w:p w14:paraId="16B0D67D"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5F7609F2" w14:textId="77777777" w:rsidR="00E53581" w:rsidRDefault="00A90238" w:rsidP="00E53581">
      <w:pPr>
        <w:pStyle w:val="B1"/>
      </w:pPr>
      <w:r>
        <w:rPr>
          <w:noProof/>
          <w:lang w:val="en-US"/>
        </w:rPr>
        <w:t>4.</w:t>
      </w:r>
      <w:r>
        <w:rPr>
          <w:noProof/>
          <w:lang w:val="en-US"/>
        </w:rPr>
        <w:tab/>
      </w:r>
      <w:r>
        <w:t>MCVideo client A has discovered MCVideo client B in proximity, associated with MCVideo user B, using ProSe Discovery procedures.</w:t>
      </w:r>
    </w:p>
    <w:p w14:paraId="19212EFD" w14:textId="246502DF" w:rsidR="00A90238" w:rsidRDefault="00E53581" w:rsidP="0011192C">
      <w:pPr>
        <w:pStyle w:val="NO"/>
        <w:rPr>
          <w:lang w:eastAsia="zh-CN"/>
        </w:rPr>
      </w:pPr>
      <w:r>
        <w:rPr>
          <w:rFonts w:hint="eastAsia"/>
          <w:lang w:eastAsia="zh-CN"/>
        </w:rPr>
        <w:t>N</w:t>
      </w:r>
      <w:r>
        <w:rPr>
          <w:lang w:eastAsia="zh-CN"/>
        </w:rPr>
        <w:t>OTE:</w:t>
      </w:r>
      <w:r>
        <w:rPr>
          <w:lang w:eastAsia="zh-CN"/>
        </w:rPr>
        <w:tab/>
      </w:r>
      <w:r w:rsidRPr="00E668CC">
        <w:rPr>
          <w:lang w:eastAsia="zh-CN"/>
        </w:rPr>
        <w:t xml:space="preserve">How MCVideo client A determines that MCVideo client B is the designated MCVideo client of MCVideo user B for private communications is </w:t>
      </w:r>
      <w:r>
        <w:rPr>
          <w:lang w:eastAsia="zh-CN"/>
        </w:rPr>
        <w:t>implementation specific.</w:t>
      </w:r>
    </w:p>
    <w:p w14:paraId="0B14F70C" w14:textId="77777777" w:rsidR="00A90238" w:rsidRPr="000A4731" w:rsidRDefault="00A90238" w:rsidP="00A90238">
      <w:pPr>
        <w:pStyle w:val="TH"/>
        <w:rPr>
          <w:noProof/>
          <w:lang w:val="en-US"/>
        </w:rPr>
      </w:pPr>
      <w:r>
        <w:object w:dxaOrig="7150" w:dyaOrig="6385" w14:anchorId="104C48B7">
          <v:shape id="_x0000_i1054" type="#_x0000_t75" style="width:413.55pt;height:370.35pt" o:ole="">
            <v:imagedata r:id="rId69" o:title=""/>
          </v:shape>
          <o:OLEObject Type="Embed" ProgID="Visio.Drawing.11" ShapeID="_x0000_i1054" DrawAspect="Content" ObjectID="_1796385402" r:id="rId70"/>
        </w:object>
      </w:r>
    </w:p>
    <w:p w14:paraId="3E5639B6" w14:textId="77777777" w:rsidR="00A90238" w:rsidRDefault="00A90238" w:rsidP="00A90238">
      <w:pPr>
        <w:pStyle w:val="TF"/>
        <w:rPr>
          <w:lang w:eastAsia="zh-CN"/>
        </w:rPr>
      </w:pPr>
      <w:r>
        <w:t xml:space="preserve">Figure 7.2.3.4.2-1: Off-network </w:t>
      </w:r>
      <w:r>
        <w:rPr>
          <w:noProof/>
          <w:lang w:val="en-US"/>
        </w:rPr>
        <w:t>automatic commencement private c</w:t>
      </w:r>
      <w:r w:rsidRPr="000A4731">
        <w:rPr>
          <w:noProof/>
          <w:lang w:val="en-US"/>
        </w:rPr>
        <w:t>ommunication</w:t>
      </w:r>
    </w:p>
    <w:p w14:paraId="0CF0D75B" w14:textId="77777777" w:rsidR="00A90238" w:rsidRDefault="00A90238" w:rsidP="00A90238">
      <w:pPr>
        <w:pStyle w:val="B1"/>
        <w:rPr>
          <w:noProof/>
          <w:lang w:val="en-US"/>
        </w:rPr>
      </w:pPr>
      <w:r>
        <w:rPr>
          <w:noProof/>
          <w:lang w:val="en-US"/>
        </w:rPr>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 an indication for automatic commencement and the SDP offer.</w:t>
      </w:r>
    </w:p>
    <w:p w14:paraId="0E82888A"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 xml:space="preserve"> with an indication for automatic commencement,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40BCDEBD" w14:textId="77777777" w:rsidR="00A90238" w:rsidRDefault="00A90238" w:rsidP="00A90238">
      <w:pPr>
        <w:pStyle w:val="B1"/>
        <w:rPr>
          <w:noProof/>
          <w:lang w:val="en-US"/>
        </w:rPr>
      </w:pPr>
      <w:r>
        <w:rPr>
          <w:noProof/>
          <w:lang w:val="en-US"/>
        </w:rPr>
        <w:t>3a.</w:t>
      </w:r>
      <w:r>
        <w:rPr>
          <w:noProof/>
          <w:lang w:val="en-US"/>
        </w:rPr>
        <w:tab/>
      </w:r>
      <w:r w:rsidRPr="000A4731">
        <w:rPr>
          <w:noProof/>
          <w:lang w:val="en-US"/>
        </w:rPr>
        <w:t xml:space="preserve">The designated </w:t>
      </w:r>
      <w:r>
        <w:rPr>
          <w:noProof/>
          <w:lang w:val="en-US"/>
        </w:rPr>
        <w:t>MCVideo client</w:t>
      </w:r>
      <w:r w:rsidRPr="000A4731">
        <w:rPr>
          <w:noProof/>
          <w:lang w:val="en-US"/>
        </w:rPr>
        <w:t xml:space="preserve"> B automatically accepts the </w:t>
      </w:r>
      <w:r>
        <w:rPr>
          <w:noProof/>
          <w:lang w:val="en-US"/>
        </w:rPr>
        <w:t>Private c</w:t>
      </w:r>
      <w:r w:rsidRPr="000A4731">
        <w:rPr>
          <w:noProof/>
          <w:lang w:val="en-US"/>
        </w:rPr>
        <w:t xml:space="preserve">ommunication request, and sends a </w:t>
      </w:r>
      <w:r>
        <w:rPr>
          <w:noProof/>
          <w:lang w:val="en-US"/>
        </w:rPr>
        <w:t>Private c</w:t>
      </w:r>
      <w:r w:rsidRPr="000A4731">
        <w:rPr>
          <w:noProof/>
          <w:lang w:val="en-US"/>
        </w:rPr>
        <w:t xml:space="preserve">ommunication </w:t>
      </w:r>
      <w:r>
        <w:rPr>
          <w:noProof/>
          <w:lang w:val="en-US"/>
        </w:rPr>
        <w:t xml:space="preserve">answer response, </w:t>
      </w:r>
      <w:r w:rsidRPr="000A4731">
        <w:rPr>
          <w:noProof/>
          <w:lang w:val="en-US"/>
        </w:rPr>
        <w:t xml:space="preserve">indicating the successful receipt of communication request to the </w:t>
      </w:r>
      <w:r>
        <w:rPr>
          <w:noProof/>
          <w:lang w:val="en-US"/>
        </w:rPr>
        <w:t>MCVideo client</w:t>
      </w:r>
      <w:r w:rsidRPr="000A4731">
        <w:rPr>
          <w:noProof/>
          <w:lang w:val="en-US"/>
        </w:rPr>
        <w:t xml:space="preserve"> A.</w:t>
      </w:r>
      <w:r>
        <w:rPr>
          <w:noProof/>
          <w:lang w:val="en-US"/>
        </w:rPr>
        <w:t xml:space="preserve"> The Private c</w:t>
      </w:r>
      <w:r w:rsidRPr="000A4731">
        <w:rPr>
          <w:noProof/>
          <w:lang w:val="en-US"/>
        </w:rPr>
        <w:t xml:space="preserve">ommunication </w:t>
      </w:r>
      <w:r>
        <w:rPr>
          <w:noProof/>
          <w:lang w:val="en-US"/>
        </w:rPr>
        <w:t>answer response contains the SDP answer.</w:t>
      </w:r>
    </w:p>
    <w:p w14:paraId="28B9D2E0" w14:textId="77777777" w:rsidR="00A90238" w:rsidRPr="000A4731" w:rsidRDefault="00A90238" w:rsidP="00A90238">
      <w:pPr>
        <w:pStyle w:val="B1"/>
        <w:rPr>
          <w:noProof/>
          <w:lang w:val="en-US"/>
        </w:rPr>
      </w:pPr>
      <w:r>
        <w:rPr>
          <w:noProof/>
          <w:lang w:val="en-US"/>
        </w:rPr>
        <w:t>3b.</w:t>
      </w:r>
      <w:r>
        <w:rPr>
          <w:noProof/>
          <w:lang w:val="en-US"/>
        </w:rPr>
        <w:tab/>
      </w:r>
      <w:r w:rsidRPr="000A4731">
        <w:rPr>
          <w:noProof/>
          <w:lang w:val="en-US"/>
        </w:rPr>
        <w:t xml:space="preserve">The designated </w:t>
      </w:r>
      <w:r>
        <w:rPr>
          <w:noProof/>
          <w:lang w:val="en-US"/>
        </w:rPr>
        <w:t>MCVideo client</w:t>
      </w:r>
      <w:r w:rsidRPr="000A4731">
        <w:rPr>
          <w:noProof/>
          <w:lang w:val="en-US"/>
        </w:rPr>
        <w:t xml:space="preserve"> B notifies the MCVideo user B about the incoming </w:t>
      </w:r>
      <w:r>
        <w:rPr>
          <w:noProof/>
          <w:lang w:val="en-US"/>
        </w:rPr>
        <w:t>Private c</w:t>
      </w:r>
      <w:r w:rsidRPr="000A4731">
        <w:rPr>
          <w:noProof/>
          <w:lang w:val="en-US"/>
        </w:rPr>
        <w:t>ommunication request.</w:t>
      </w:r>
    </w:p>
    <w:p w14:paraId="7BDBA986"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350364D4" w14:textId="77777777" w:rsidR="00A90238" w:rsidRPr="000A4731" w:rsidRDefault="00A90238" w:rsidP="00A90238">
      <w:pPr>
        <w:pStyle w:val="B1"/>
        <w:rPr>
          <w:noProof/>
          <w:lang w:val="en-US"/>
        </w:rPr>
      </w:pPr>
      <w:r>
        <w:rPr>
          <w:noProof/>
          <w:lang w:val="en-US"/>
        </w:rPr>
        <w:t>4.</w:t>
      </w:r>
      <w:r>
        <w:rPr>
          <w:noProof/>
          <w:lang w:val="en-US"/>
        </w:rPr>
        <w:tab/>
      </w:r>
      <w:r w:rsidRPr="000A4731">
        <w:rPr>
          <w:noProof/>
          <w:lang w:val="en-US"/>
        </w:rPr>
        <w:t xml:space="preserve">The </w:t>
      </w:r>
      <w:r>
        <w:rPr>
          <w:noProof/>
          <w:lang w:val="en-US"/>
        </w:rPr>
        <w:t>MCVideo client</w:t>
      </w:r>
      <w:r w:rsidRPr="000A4731">
        <w:rPr>
          <w:noProof/>
          <w:lang w:val="en-US"/>
        </w:rPr>
        <w:t xml:space="preserve"> A and the </w:t>
      </w:r>
      <w:r>
        <w:rPr>
          <w:noProof/>
          <w:lang w:val="en-US"/>
        </w:rPr>
        <w:t>MCVideo client</w:t>
      </w:r>
      <w:r w:rsidRPr="000A4731">
        <w:rPr>
          <w:noProof/>
          <w:lang w:val="en-US"/>
        </w:rPr>
        <w:t xml:space="preserve"> B</w:t>
      </w:r>
      <w:r>
        <w:rPr>
          <w:noProof/>
          <w:lang w:val="en-US"/>
        </w:rPr>
        <w:t xml:space="preserve"> establish the media plane for Private C</w:t>
      </w:r>
      <w:r w:rsidRPr="000A4731">
        <w:rPr>
          <w:noProof/>
          <w:lang w:val="en-US"/>
        </w:rPr>
        <w:t>ommunication.</w:t>
      </w:r>
    </w:p>
    <w:p w14:paraId="5E3FE943"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54E49DC8" w14:textId="77777777" w:rsidR="00A90238" w:rsidRDefault="00A90238" w:rsidP="00A90238">
      <w:pPr>
        <w:pStyle w:val="B1"/>
        <w:rPr>
          <w:noProof/>
          <w:lang w:val="en-US"/>
        </w:rPr>
      </w:pPr>
      <w:r>
        <w:rPr>
          <w:noProof/>
          <w:lang w:val="en-US"/>
        </w:rPr>
        <w:t>5.</w:t>
      </w:r>
      <w:r>
        <w:rPr>
          <w:noProof/>
          <w:lang w:val="en-US"/>
        </w:rPr>
        <w:tab/>
        <w:t>MCVideo</w:t>
      </w:r>
      <w:r w:rsidRPr="000A4731">
        <w:rPr>
          <w:noProof/>
          <w:lang w:val="en-US"/>
        </w:rPr>
        <w:t xml:space="preserve"> media is transmitted from the </w:t>
      </w:r>
      <w:r>
        <w:rPr>
          <w:noProof/>
          <w:lang w:val="en-US"/>
        </w:rPr>
        <w:t>MCVideo client</w:t>
      </w:r>
      <w:r w:rsidRPr="000A4731">
        <w:rPr>
          <w:noProof/>
          <w:lang w:val="en-US"/>
        </w:rPr>
        <w:t xml:space="preserve"> A to the </w:t>
      </w:r>
      <w:r>
        <w:rPr>
          <w:noProof/>
          <w:lang w:val="en-US"/>
        </w:rPr>
        <w:t>MCVideo client</w:t>
      </w:r>
      <w:r w:rsidRPr="000A4731">
        <w:rPr>
          <w:noProof/>
          <w:lang w:val="en-US"/>
        </w:rPr>
        <w:t xml:space="preserve"> B and </w:t>
      </w:r>
      <w:r>
        <w:rPr>
          <w:noProof/>
          <w:lang w:val="en-US"/>
        </w:rPr>
        <w:t xml:space="preserve">is </w:t>
      </w:r>
      <w:r w:rsidRPr="000A4731">
        <w:rPr>
          <w:noProof/>
          <w:lang w:val="en-US"/>
        </w:rPr>
        <w:t>p</w:t>
      </w:r>
      <w:r>
        <w:rPr>
          <w:noProof/>
          <w:lang w:val="en-US"/>
        </w:rPr>
        <w:t>resented to the MCVideo user B.</w:t>
      </w:r>
    </w:p>
    <w:p w14:paraId="6185F7D1" w14:textId="77777777" w:rsidR="00A90238" w:rsidRDefault="00A90238" w:rsidP="00A90238">
      <w:pPr>
        <w:pStyle w:val="NO"/>
        <w:rPr>
          <w:lang w:val="en-US"/>
        </w:rPr>
      </w:pPr>
      <w:r>
        <w:rPr>
          <w:lang w:val="en-US"/>
        </w:rPr>
        <w:t>NOTE 3:</w:t>
      </w:r>
      <w:r>
        <w:rPr>
          <w:lang w:val="en-US"/>
        </w:rPr>
        <w:tab/>
        <w:t>If a Private communication f</w:t>
      </w:r>
      <w:r w:rsidRPr="000A4731">
        <w:rPr>
          <w:lang w:val="en-US"/>
        </w:rPr>
        <w:t>a</w:t>
      </w:r>
      <w:r>
        <w:rPr>
          <w:lang w:val="en-US"/>
        </w:rPr>
        <w:t>iled response is received by a</w:t>
      </w:r>
      <w:r w:rsidRPr="000A4731">
        <w:rPr>
          <w:lang w:val="en-US"/>
        </w:rPr>
        <w:t xml:space="preserve"> </w:t>
      </w:r>
      <w:r>
        <w:rPr>
          <w:lang w:val="en-US"/>
        </w:rPr>
        <w:t>MCVideo client,</w:t>
      </w:r>
      <w:r w:rsidRPr="000A4731">
        <w:rPr>
          <w:lang w:val="en-US"/>
        </w:rPr>
        <w:t xml:space="preserve"> before or after establishing the media session, if already established, </w:t>
      </w:r>
      <w:r>
        <w:rPr>
          <w:lang w:val="en-US"/>
        </w:rPr>
        <w:t xml:space="preserve">the session </w:t>
      </w:r>
      <w:r w:rsidRPr="000A4731">
        <w:rPr>
          <w:lang w:val="en-US"/>
        </w:rPr>
        <w:t>is te</w:t>
      </w:r>
      <w:r>
        <w:rPr>
          <w:lang w:val="en-US"/>
        </w:rPr>
        <w:t xml:space="preserve">rminated and the MCVideo user </w:t>
      </w:r>
      <w:r w:rsidRPr="000A4731">
        <w:rPr>
          <w:lang w:val="en-US"/>
        </w:rPr>
        <w:t>is notified about the failure and its reason, if any.</w:t>
      </w:r>
    </w:p>
    <w:p w14:paraId="6B80F7EC" w14:textId="77777777" w:rsidR="00A90238" w:rsidRDefault="00A90238" w:rsidP="00A90238">
      <w:pPr>
        <w:pStyle w:val="Heading4"/>
        <w:rPr>
          <w:lang w:eastAsia="zh-CN"/>
        </w:rPr>
      </w:pPr>
      <w:bookmarkStart w:id="683" w:name="_Toc185772341"/>
      <w:r>
        <w:rPr>
          <w:rFonts w:hint="eastAsia"/>
          <w:lang w:eastAsia="zh-CN"/>
        </w:rPr>
        <w:lastRenderedPageBreak/>
        <w:t>7</w:t>
      </w:r>
      <w:r>
        <w:t>.</w:t>
      </w:r>
      <w:r>
        <w:rPr>
          <w:lang w:eastAsia="zh-CN"/>
        </w:rPr>
        <w:t>2.3</w:t>
      </w:r>
      <w:r>
        <w:t>.5</w:t>
      </w:r>
      <w:r>
        <w:tab/>
        <w:t xml:space="preserve">Manual </w:t>
      </w:r>
      <w:r>
        <w:rPr>
          <w:lang w:eastAsia="zh-CN"/>
        </w:rPr>
        <w:t>commencement private communication</w:t>
      </w:r>
      <w:bookmarkEnd w:id="683"/>
    </w:p>
    <w:p w14:paraId="4DB40142" w14:textId="77777777" w:rsidR="00A90238" w:rsidRDefault="00A90238" w:rsidP="00A90238">
      <w:pPr>
        <w:pStyle w:val="Heading5"/>
        <w:rPr>
          <w:lang w:eastAsia="zh-CN"/>
        </w:rPr>
      </w:pPr>
      <w:bookmarkStart w:id="684" w:name="_Toc185772342"/>
      <w:r>
        <w:rPr>
          <w:rFonts w:hint="eastAsia"/>
          <w:lang w:eastAsia="zh-CN"/>
        </w:rPr>
        <w:t>7</w:t>
      </w:r>
      <w:r>
        <w:t>.</w:t>
      </w:r>
      <w:r>
        <w:rPr>
          <w:lang w:eastAsia="zh-CN"/>
        </w:rPr>
        <w:t>2.3</w:t>
      </w:r>
      <w:r>
        <w:t>.5.</w:t>
      </w:r>
      <w:r>
        <w:rPr>
          <w:rFonts w:hint="eastAsia"/>
          <w:lang w:eastAsia="zh-CN"/>
        </w:rPr>
        <w:t>1</w:t>
      </w:r>
      <w:r>
        <w:tab/>
      </w:r>
      <w:r>
        <w:rPr>
          <w:rFonts w:hint="eastAsia"/>
          <w:lang w:eastAsia="zh-CN"/>
        </w:rPr>
        <w:t>General</w:t>
      </w:r>
      <w:bookmarkEnd w:id="684"/>
    </w:p>
    <w:p w14:paraId="0DA129CE" w14:textId="77777777" w:rsidR="00A90238" w:rsidRPr="00E1267F" w:rsidRDefault="00A90238" w:rsidP="00A90238">
      <w:r w:rsidRPr="00E1267F">
        <w:t>A private call request is sent by a MCVideo client directly to another MCVideo client, which checks the request, establishes the MCVideo session without further user interaction and notifies its user about the incoming MCVideo session request. The MCVideo user may accept, reject or ignore the MCVideo session request.</w:t>
      </w:r>
    </w:p>
    <w:p w14:paraId="7ACD7BBB" w14:textId="77777777" w:rsidR="00A90238" w:rsidRDefault="00A90238" w:rsidP="00A90238">
      <w:pPr>
        <w:pStyle w:val="Heading5"/>
        <w:rPr>
          <w:lang w:eastAsia="zh-CN"/>
        </w:rPr>
      </w:pPr>
      <w:bookmarkStart w:id="685" w:name="_Toc185772343"/>
      <w:r>
        <w:rPr>
          <w:rFonts w:hint="eastAsia"/>
          <w:lang w:eastAsia="zh-CN"/>
        </w:rPr>
        <w:t>7</w:t>
      </w:r>
      <w:r>
        <w:t>.</w:t>
      </w:r>
      <w:r>
        <w:rPr>
          <w:lang w:eastAsia="zh-CN"/>
        </w:rPr>
        <w:t>2.3</w:t>
      </w:r>
      <w:r>
        <w:t>.5.</w:t>
      </w:r>
      <w:r>
        <w:rPr>
          <w:rFonts w:hint="eastAsia"/>
          <w:lang w:eastAsia="zh-CN"/>
        </w:rPr>
        <w:t>2</w:t>
      </w:r>
      <w:r>
        <w:tab/>
      </w:r>
      <w:r>
        <w:rPr>
          <w:rFonts w:hint="eastAsia"/>
          <w:lang w:eastAsia="zh-CN"/>
        </w:rPr>
        <w:t>Procedure</w:t>
      </w:r>
      <w:r>
        <w:rPr>
          <w:lang w:eastAsia="zh-CN"/>
        </w:rPr>
        <w:t xml:space="preserve"> – Communication accepted</w:t>
      </w:r>
      <w:bookmarkEnd w:id="685"/>
    </w:p>
    <w:p w14:paraId="3810A21B" w14:textId="77777777" w:rsidR="00A90238" w:rsidRDefault="00A90238" w:rsidP="00A90238">
      <w:pPr>
        <w:rPr>
          <w:noProof/>
          <w:lang w:val="en-US"/>
        </w:rPr>
      </w:pPr>
      <w:r>
        <w:rPr>
          <w:noProof/>
          <w:lang w:val="en-US"/>
        </w:rPr>
        <w:t>Figure 7.2.3.5.2-1</w:t>
      </w:r>
      <w:r w:rsidRPr="000A4731">
        <w:rPr>
          <w:noProof/>
          <w:lang w:val="en-US"/>
        </w:rPr>
        <w:t xml:space="preserve"> </w:t>
      </w:r>
      <w:r>
        <w:rPr>
          <w:noProof/>
          <w:lang w:val="en-US"/>
        </w:rPr>
        <w:t xml:space="preserve">describes procedures to establish </w:t>
      </w:r>
      <w:r w:rsidRPr="000A4731">
        <w:rPr>
          <w:noProof/>
          <w:lang w:val="en-US"/>
        </w:rPr>
        <w:t xml:space="preserve">an off-network </w:t>
      </w:r>
      <w:r>
        <w:rPr>
          <w:noProof/>
          <w:lang w:val="en-US"/>
        </w:rPr>
        <w:t xml:space="preserve">manual </w:t>
      </w:r>
      <w:r>
        <w:rPr>
          <w:lang w:eastAsia="zh-CN"/>
        </w:rPr>
        <w:t>commencement private communication</w:t>
      </w:r>
      <w:r>
        <w:rPr>
          <w:noProof/>
          <w:lang w:val="en-US"/>
        </w:rPr>
        <w:t xml:space="preserve"> between </w:t>
      </w:r>
      <w:r w:rsidRPr="000A4731">
        <w:rPr>
          <w:noProof/>
          <w:lang w:val="en-US"/>
        </w:rPr>
        <w:t>MCVideo user A MCVideo user B</w:t>
      </w:r>
      <w:r>
        <w:rPr>
          <w:noProof/>
          <w:lang w:val="en-US"/>
        </w:rPr>
        <w:t>, which is accepted by the MCVideo user B</w:t>
      </w:r>
      <w:r w:rsidRPr="000A4731">
        <w:rPr>
          <w:noProof/>
          <w:lang w:val="en-US"/>
        </w:rPr>
        <w:t xml:space="preserve">. </w:t>
      </w:r>
    </w:p>
    <w:p w14:paraId="7127B24F" w14:textId="77777777" w:rsidR="00A90238" w:rsidRDefault="00A90238" w:rsidP="00A90238">
      <w:r>
        <w:t>Pre-conditions:</w:t>
      </w:r>
    </w:p>
    <w:p w14:paraId="1AF06C00" w14:textId="77777777" w:rsidR="00A90238" w:rsidRDefault="00A90238" w:rsidP="00A90238">
      <w:pPr>
        <w:pStyle w:val="B1"/>
        <w:rPr>
          <w:noProof/>
          <w:lang w:val="en-US"/>
        </w:rPr>
      </w:pPr>
      <w:r>
        <w:t>1.</w:t>
      </w:r>
      <w:r>
        <w:tab/>
        <w:t xml:space="preserve">MCVideo user A has initiated </w:t>
      </w:r>
      <w:r>
        <w:rPr>
          <w:noProof/>
          <w:lang w:val="en-US"/>
        </w:rPr>
        <w:t xml:space="preserve">manual </w:t>
      </w:r>
      <w:r>
        <w:rPr>
          <w:lang w:eastAsia="zh-CN"/>
        </w:rPr>
        <w:t>commencement private communication</w:t>
      </w:r>
      <w:r>
        <w:rPr>
          <w:noProof/>
          <w:lang w:val="en-US"/>
        </w:rPr>
        <w:t xml:space="preserve"> with MCVideo user B.</w:t>
      </w:r>
    </w:p>
    <w:p w14:paraId="146BF3AD" w14:textId="77777777" w:rsidR="00A90238" w:rsidRDefault="00A90238" w:rsidP="00A90238">
      <w:pPr>
        <w:pStyle w:val="B1"/>
      </w:pPr>
      <w:r>
        <w:t>2.</w:t>
      </w:r>
      <w:r>
        <w:tab/>
        <w:t xml:space="preserve">MCVideo user B has indicated MCVideo client B as the designated MCVideo client for MCVideo private communications, if the MCVideo user B has </w:t>
      </w:r>
      <w:r w:rsidRPr="008F3DF5">
        <w:t xml:space="preserve">signed on to the MCVideo service with multiple </w:t>
      </w:r>
      <w:r>
        <w:t>MCVideo client</w:t>
      </w:r>
      <w:r w:rsidRPr="008F3DF5">
        <w:t>s</w:t>
      </w:r>
      <w:r>
        <w:t>.</w:t>
      </w:r>
    </w:p>
    <w:p w14:paraId="0C6FE5C1"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3BCDCF8A" w14:textId="77777777" w:rsidR="00A90238" w:rsidRDefault="00A90238" w:rsidP="00A90238">
      <w:pPr>
        <w:pStyle w:val="B1"/>
      </w:pPr>
      <w:r>
        <w:rPr>
          <w:noProof/>
          <w:lang w:val="en-US"/>
        </w:rPr>
        <w:t>4.</w:t>
      </w:r>
      <w:r>
        <w:rPr>
          <w:noProof/>
          <w:lang w:val="en-US"/>
        </w:rPr>
        <w:tab/>
      </w:r>
      <w:r>
        <w:t>MCVideo client A has discovered MCVideo clients B in proximity, associated with MCVideo user B, using ProSe Discovery procedures.</w:t>
      </w:r>
    </w:p>
    <w:p w14:paraId="6D4294D7" w14:textId="77777777" w:rsidR="00E53581" w:rsidRDefault="00E53581" w:rsidP="00E53581">
      <w:pPr>
        <w:pStyle w:val="NO"/>
        <w:rPr>
          <w:lang w:eastAsia="zh-CN"/>
        </w:rPr>
      </w:pPr>
      <w:r>
        <w:rPr>
          <w:rFonts w:hint="eastAsia"/>
          <w:lang w:eastAsia="zh-CN"/>
        </w:rPr>
        <w:t>N</w:t>
      </w:r>
      <w:r>
        <w:rPr>
          <w:lang w:eastAsia="zh-CN"/>
        </w:rPr>
        <w:t>OTE:</w:t>
      </w:r>
      <w:r>
        <w:rPr>
          <w:lang w:eastAsia="zh-CN"/>
        </w:rPr>
        <w:tab/>
      </w:r>
      <w:r w:rsidRPr="00E668CC">
        <w:rPr>
          <w:lang w:eastAsia="zh-CN"/>
        </w:rPr>
        <w:t xml:space="preserve">How MCVideo client A determines that MCVideo client B is the designated MCVideo client of MCVideo user B for private communications is </w:t>
      </w:r>
      <w:r>
        <w:rPr>
          <w:lang w:eastAsia="zh-CN"/>
        </w:rPr>
        <w:t>implementation specific.</w:t>
      </w:r>
    </w:p>
    <w:p w14:paraId="493C03F7" w14:textId="77777777" w:rsidR="00A90238" w:rsidRDefault="00A90238" w:rsidP="00A90238">
      <w:pPr>
        <w:pStyle w:val="TH"/>
      </w:pPr>
      <w:r>
        <w:object w:dxaOrig="7233" w:dyaOrig="6761" w14:anchorId="598E3F6A">
          <v:shape id="_x0000_i1055" type="#_x0000_t75" style="width:441.8pt;height:413pt" o:ole="">
            <v:imagedata r:id="rId71" o:title=""/>
          </v:shape>
          <o:OLEObject Type="Embed" ProgID="Visio.Drawing.11" ShapeID="_x0000_i1055" DrawAspect="Content" ObjectID="_1796385403" r:id="rId72"/>
        </w:object>
      </w:r>
    </w:p>
    <w:p w14:paraId="1E70E3B7" w14:textId="77777777" w:rsidR="00A90238" w:rsidRDefault="00A90238" w:rsidP="00A90238">
      <w:pPr>
        <w:pStyle w:val="TF"/>
        <w:rPr>
          <w:lang w:eastAsia="zh-CN"/>
        </w:rPr>
      </w:pPr>
      <w:r>
        <w:t>Figure 7.2.3.5.2-1: Off-network manual commencement private communication – Accepted</w:t>
      </w:r>
    </w:p>
    <w:p w14:paraId="6BDC93CF" w14:textId="77777777" w:rsidR="00A90238" w:rsidRDefault="00A90238" w:rsidP="00A90238">
      <w:pPr>
        <w:pStyle w:val="B1"/>
        <w:rPr>
          <w:noProof/>
          <w:lang w:val="en-US"/>
        </w:rPr>
      </w:pPr>
      <w:r>
        <w:rPr>
          <w:noProof/>
          <w:lang w:val="en-US"/>
        </w:rPr>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w:t>
      </w:r>
      <w:r w:rsidRPr="00F3148F">
        <w:rPr>
          <w:noProof/>
          <w:lang w:val="en-US"/>
        </w:rPr>
        <w:t xml:space="preserve"> </w:t>
      </w:r>
      <w:r>
        <w:rPr>
          <w:noProof/>
          <w:lang w:val="en-US"/>
        </w:rPr>
        <w:t>an indication for manual commencement and the SDP offer.</w:t>
      </w:r>
    </w:p>
    <w:p w14:paraId="081F4C1C"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33B794D5" w14:textId="77777777" w:rsidR="00A90238" w:rsidRPr="00763588" w:rsidRDefault="00A90238" w:rsidP="00A90238">
      <w:pPr>
        <w:pStyle w:val="B1"/>
        <w:rPr>
          <w:noProof/>
          <w:lang w:val="en-US"/>
        </w:rPr>
      </w:pPr>
      <w:r>
        <w:rPr>
          <w:lang w:eastAsia="zh-CN"/>
        </w:rPr>
        <w:t>3a.</w:t>
      </w:r>
      <w:r>
        <w:rPr>
          <w:lang w:eastAsia="zh-CN"/>
        </w:rPr>
        <w:tab/>
        <w:t xml:space="preserve">The designated MCVideo client B presents the incoming </w:t>
      </w:r>
      <w:r>
        <w:rPr>
          <w:noProof/>
          <w:lang w:val="en-US"/>
        </w:rPr>
        <w:t>Private c</w:t>
      </w:r>
      <w:r w:rsidRPr="000A4731">
        <w:rPr>
          <w:noProof/>
          <w:lang w:val="en-US"/>
        </w:rPr>
        <w:t>ommunication request</w:t>
      </w:r>
      <w:r>
        <w:rPr>
          <w:lang w:eastAsia="zh-CN"/>
        </w:rPr>
        <w:t xml:space="preserve"> to </w:t>
      </w:r>
      <w:r w:rsidRPr="00763588">
        <w:rPr>
          <w:noProof/>
          <w:lang w:val="en-US"/>
        </w:rPr>
        <w:t>the MCVideo user B.</w:t>
      </w:r>
    </w:p>
    <w:p w14:paraId="24D56DDF" w14:textId="77777777" w:rsidR="00A90238" w:rsidRPr="00763588" w:rsidRDefault="00A90238" w:rsidP="00A90238">
      <w:pPr>
        <w:pStyle w:val="B1"/>
        <w:rPr>
          <w:noProof/>
          <w:lang w:val="en-US"/>
        </w:rPr>
      </w:pPr>
      <w:r>
        <w:rPr>
          <w:noProof/>
          <w:lang w:val="en-US"/>
        </w:rPr>
        <w:t>3</w:t>
      </w:r>
      <w:r w:rsidRPr="00763588">
        <w:rPr>
          <w:noProof/>
          <w:lang w:val="en-US"/>
        </w:rPr>
        <w:t>b</w:t>
      </w:r>
      <w:r>
        <w:rPr>
          <w:noProof/>
          <w:lang w:val="en-US"/>
        </w:rPr>
        <w:t>.</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 xml:space="preserve">back </w:t>
      </w:r>
      <w:r w:rsidRPr="00763588">
        <w:rPr>
          <w:noProof/>
          <w:lang w:val="en-US"/>
        </w:rPr>
        <w:t xml:space="preserve">a </w:t>
      </w:r>
      <w:r>
        <w:rPr>
          <w:noProof/>
          <w:lang w:val="en-US"/>
        </w:rPr>
        <w:t>Private c</w:t>
      </w:r>
      <w:r w:rsidRPr="000A4731">
        <w:rPr>
          <w:noProof/>
          <w:lang w:val="en-US"/>
        </w:rPr>
        <w:t xml:space="preserve">ommunication </w:t>
      </w:r>
      <w:r>
        <w:rPr>
          <w:noProof/>
          <w:lang w:val="en-US"/>
        </w:rPr>
        <w:t xml:space="preserve">ringing response </w:t>
      </w:r>
      <w:r w:rsidRPr="00763588">
        <w:rPr>
          <w:noProof/>
          <w:lang w:val="en-US"/>
        </w:rPr>
        <w:t xml:space="preserve">to the </w:t>
      </w:r>
      <w:r>
        <w:rPr>
          <w:noProof/>
          <w:lang w:val="en-US"/>
        </w:rPr>
        <w:t>MCVideo client</w:t>
      </w:r>
      <w:r w:rsidRPr="00763588">
        <w:rPr>
          <w:noProof/>
          <w:lang w:val="en-US"/>
        </w:rPr>
        <w:t xml:space="preserve"> A.</w:t>
      </w:r>
    </w:p>
    <w:p w14:paraId="2AE4CA39"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262EA7C1" w14:textId="77777777" w:rsidR="00A90238" w:rsidRPr="00763588" w:rsidRDefault="00A90238" w:rsidP="00A90238">
      <w:pPr>
        <w:pStyle w:val="B1"/>
        <w:rPr>
          <w:noProof/>
          <w:lang w:val="en-US"/>
        </w:rPr>
      </w:pPr>
      <w:r>
        <w:rPr>
          <w:noProof/>
          <w:lang w:val="en-US"/>
        </w:rPr>
        <w:t>4.</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ringing status to the MCVideo user A.</w:t>
      </w:r>
    </w:p>
    <w:p w14:paraId="66E64FAF" w14:textId="77777777" w:rsidR="00A90238" w:rsidRPr="00763588" w:rsidRDefault="00A90238" w:rsidP="00A90238">
      <w:pPr>
        <w:pStyle w:val="B1"/>
        <w:rPr>
          <w:noProof/>
          <w:lang w:val="en-US"/>
        </w:rPr>
      </w:pPr>
      <w:r>
        <w:rPr>
          <w:noProof/>
          <w:lang w:val="en-US"/>
        </w:rPr>
        <w:t>5.</w:t>
      </w:r>
      <w:r>
        <w:rPr>
          <w:noProof/>
          <w:lang w:val="en-US"/>
        </w:rPr>
        <w:tab/>
      </w:r>
      <w:r w:rsidRPr="00763588">
        <w:rPr>
          <w:noProof/>
          <w:lang w:val="en-US"/>
        </w:rPr>
        <w:t>T</w:t>
      </w:r>
      <w:r>
        <w:rPr>
          <w:noProof/>
          <w:lang w:val="en-US"/>
        </w:rPr>
        <w:t>he MCVideo user B accepts the Private c</w:t>
      </w:r>
      <w:r w:rsidRPr="00763588">
        <w:rPr>
          <w:noProof/>
          <w:lang w:val="en-US"/>
        </w:rPr>
        <w:t xml:space="preserve">ommunication request. </w:t>
      </w:r>
    </w:p>
    <w:p w14:paraId="2C8BCBBC" w14:textId="77777777" w:rsidR="00A90238" w:rsidRDefault="00A90238" w:rsidP="00A90238">
      <w:pPr>
        <w:pStyle w:val="B1"/>
        <w:rPr>
          <w:noProof/>
          <w:lang w:val="en-US"/>
        </w:rPr>
      </w:pPr>
      <w:r>
        <w:rPr>
          <w:noProof/>
          <w:lang w:val="en-US"/>
        </w:rPr>
        <w:t>6.</w:t>
      </w:r>
      <w:r>
        <w:rPr>
          <w:noProof/>
          <w:lang w:val="en-US"/>
        </w:rPr>
        <w:tab/>
      </w:r>
      <w:r w:rsidRPr="00763588">
        <w:rPr>
          <w:noProof/>
          <w:lang w:val="en-US"/>
        </w:rPr>
        <w:t xml:space="preserve">The </w:t>
      </w:r>
      <w:r>
        <w:rPr>
          <w:noProof/>
          <w:lang w:val="en-US"/>
        </w:rPr>
        <w:t>MCVideo client</w:t>
      </w:r>
      <w:r w:rsidRPr="00763588">
        <w:rPr>
          <w:noProof/>
          <w:lang w:val="en-US"/>
        </w:rPr>
        <w:t xml:space="preserve"> B sends the</w:t>
      </w:r>
      <w:r>
        <w:rPr>
          <w:noProof/>
          <w:lang w:val="en-US"/>
        </w:rPr>
        <w:t xml:space="preserve"> Private c</w:t>
      </w:r>
      <w:r w:rsidRPr="00763588">
        <w:rPr>
          <w:noProof/>
          <w:lang w:val="en-US"/>
        </w:rPr>
        <w:t xml:space="preserve">ommunication </w:t>
      </w:r>
      <w:r>
        <w:rPr>
          <w:noProof/>
          <w:lang w:val="en-US"/>
        </w:rPr>
        <w:t>a</w:t>
      </w:r>
      <w:r w:rsidRPr="00763588">
        <w:rPr>
          <w:noProof/>
          <w:lang w:val="en-US"/>
        </w:rPr>
        <w:t xml:space="preserve">nswer response to the </w:t>
      </w:r>
      <w:r>
        <w:rPr>
          <w:noProof/>
          <w:lang w:val="en-US"/>
        </w:rPr>
        <w:t>MCVideo client</w:t>
      </w:r>
      <w:r w:rsidRPr="00763588">
        <w:rPr>
          <w:noProof/>
          <w:lang w:val="en-US"/>
        </w:rPr>
        <w:t xml:space="preserve"> A.</w:t>
      </w:r>
      <w:r>
        <w:rPr>
          <w:noProof/>
          <w:lang w:val="en-US"/>
        </w:rPr>
        <w:t xml:space="preserve"> The Private communication response contains the SDP answer.</w:t>
      </w:r>
    </w:p>
    <w:p w14:paraId="0A13B900" w14:textId="77777777" w:rsidR="00A90238" w:rsidRPr="000A4731" w:rsidRDefault="00A90238" w:rsidP="00A90238">
      <w:pPr>
        <w:pStyle w:val="B1"/>
        <w:rPr>
          <w:noProof/>
          <w:lang w:val="en-US"/>
        </w:rPr>
      </w:pPr>
      <w:r>
        <w:rPr>
          <w:noProof/>
          <w:lang w:val="en-US"/>
        </w:rPr>
        <w:t>7.</w:t>
      </w:r>
      <w:r>
        <w:rPr>
          <w:noProof/>
          <w:lang w:val="en-US"/>
        </w:rPr>
        <w:tab/>
      </w:r>
      <w:r w:rsidRPr="000A4731">
        <w:rPr>
          <w:noProof/>
          <w:lang w:val="en-US"/>
        </w:rPr>
        <w:t xml:space="preserve">The </w:t>
      </w:r>
      <w:r>
        <w:rPr>
          <w:noProof/>
          <w:lang w:val="en-US"/>
        </w:rPr>
        <w:t>MCVideo client</w:t>
      </w:r>
      <w:r w:rsidRPr="000A4731">
        <w:rPr>
          <w:noProof/>
          <w:lang w:val="en-US"/>
        </w:rPr>
        <w:t xml:space="preserve"> A and the </w:t>
      </w:r>
      <w:r>
        <w:rPr>
          <w:noProof/>
          <w:lang w:val="en-US"/>
        </w:rPr>
        <w:t>MCVideo client</w:t>
      </w:r>
      <w:r w:rsidRPr="000A4731">
        <w:rPr>
          <w:noProof/>
          <w:lang w:val="en-US"/>
        </w:rPr>
        <w:t xml:space="preserve"> B</w:t>
      </w:r>
      <w:r>
        <w:rPr>
          <w:noProof/>
          <w:lang w:val="en-US"/>
        </w:rPr>
        <w:t xml:space="preserve"> establish the media plane for Private c</w:t>
      </w:r>
      <w:r w:rsidRPr="000A4731">
        <w:rPr>
          <w:noProof/>
          <w:lang w:val="en-US"/>
        </w:rPr>
        <w:t>ommunication.</w:t>
      </w:r>
    </w:p>
    <w:p w14:paraId="31ACF657"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53732A11" w14:textId="77777777" w:rsidR="00A90238" w:rsidRDefault="00A90238" w:rsidP="00A90238">
      <w:pPr>
        <w:pStyle w:val="B1"/>
        <w:rPr>
          <w:noProof/>
          <w:lang w:val="en-US"/>
        </w:rPr>
      </w:pPr>
      <w:r>
        <w:rPr>
          <w:noProof/>
          <w:lang w:val="en-US"/>
        </w:rPr>
        <w:lastRenderedPageBreak/>
        <w:t>8.</w:t>
      </w:r>
      <w:r>
        <w:rPr>
          <w:noProof/>
          <w:lang w:val="en-US"/>
        </w:rPr>
        <w:tab/>
        <w:t>MCVideo</w:t>
      </w:r>
      <w:r w:rsidRPr="000A4731">
        <w:rPr>
          <w:noProof/>
          <w:lang w:val="en-US"/>
        </w:rPr>
        <w:t xml:space="preserve"> media is transmitted from the </w:t>
      </w:r>
      <w:r>
        <w:rPr>
          <w:noProof/>
          <w:lang w:val="en-US"/>
        </w:rPr>
        <w:t>MCVideo client</w:t>
      </w:r>
      <w:r w:rsidRPr="000A4731">
        <w:rPr>
          <w:noProof/>
          <w:lang w:val="en-US"/>
        </w:rPr>
        <w:t xml:space="preserve"> A to the </w:t>
      </w:r>
      <w:r>
        <w:rPr>
          <w:noProof/>
          <w:lang w:val="en-US"/>
        </w:rPr>
        <w:t>MCVideo client</w:t>
      </w:r>
      <w:r w:rsidRPr="000A4731">
        <w:rPr>
          <w:noProof/>
          <w:lang w:val="en-US"/>
        </w:rPr>
        <w:t xml:space="preserve"> B and </w:t>
      </w:r>
      <w:r>
        <w:rPr>
          <w:noProof/>
          <w:lang w:val="en-US"/>
        </w:rPr>
        <w:t xml:space="preserve">is </w:t>
      </w:r>
      <w:r w:rsidRPr="000A4731">
        <w:rPr>
          <w:noProof/>
          <w:lang w:val="en-US"/>
        </w:rPr>
        <w:t>p</w:t>
      </w:r>
      <w:r>
        <w:rPr>
          <w:noProof/>
          <w:lang w:val="en-US"/>
        </w:rPr>
        <w:t>resented to the MCVideo user B.</w:t>
      </w:r>
    </w:p>
    <w:p w14:paraId="0421AC71" w14:textId="77777777" w:rsidR="00A90238" w:rsidRPr="00763588" w:rsidRDefault="00A90238" w:rsidP="00A90238">
      <w:pPr>
        <w:pStyle w:val="NO"/>
        <w:rPr>
          <w:noProof/>
          <w:lang w:val="en-US"/>
        </w:rPr>
      </w:pPr>
      <w:r>
        <w:rPr>
          <w:noProof/>
          <w:lang w:val="en-US"/>
        </w:rPr>
        <w:t>NOTE 3:</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1AE10B7F" w14:textId="77777777" w:rsidR="00A90238" w:rsidRDefault="00A90238" w:rsidP="00A90238">
      <w:pPr>
        <w:pStyle w:val="Heading5"/>
        <w:rPr>
          <w:lang w:eastAsia="zh-CN"/>
        </w:rPr>
      </w:pPr>
      <w:bookmarkStart w:id="686" w:name="_Toc185772344"/>
      <w:r>
        <w:rPr>
          <w:rFonts w:hint="eastAsia"/>
          <w:lang w:eastAsia="zh-CN"/>
        </w:rPr>
        <w:t>7</w:t>
      </w:r>
      <w:r>
        <w:t>.</w:t>
      </w:r>
      <w:r>
        <w:rPr>
          <w:lang w:eastAsia="zh-CN"/>
        </w:rPr>
        <w:t>2.3</w:t>
      </w:r>
      <w:r>
        <w:t>.5.</w:t>
      </w:r>
      <w:r>
        <w:rPr>
          <w:lang w:eastAsia="zh-CN"/>
        </w:rPr>
        <w:t>3</w:t>
      </w:r>
      <w:r>
        <w:tab/>
      </w:r>
      <w:r>
        <w:rPr>
          <w:rFonts w:hint="eastAsia"/>
          <w:lang w:eastAsia="zh-CN"/>
        </w:rPr>
        <w:t>Procedure</w:t>
      </w:r>
      <w:r>
        <w:rPr>
          <w:lang w:eastAsia="zh-CN"/>
        </w:rPr>
        <w:t xml:space="preserve"> – Communication rejected/ignored</w:t>
      </w:r>
      <w:bookmarkEnd w:id="686"/>
    </w:p>
    <w:p w14:paraId="4682D390" w14:textId="77777777" w:rsidR="00A90238" w:rsidRDefault="00A90238" w:rsidP="00A90238">
      <w:pPr>
        <w:rPr>
          <w:noProof/>
          <w:lang w:val="en-US"/>
        </w:rPr>
      </w:pPr>
      <w:r>
        <w:rPr>
          <w:noProof/>
          <w:lang w:val="en-US"/>
        </w:rPr>
        <w:t>Figure 7.2.3.5.3-1</w:t>
      </w:r>
      <w:r w:rsidRPr="000A4731">
        <w:rPr>
          <w:noProof/>
          <w:lang w:val="en-US"/>
        </w:rPr>
        <w:t xml:space="preserve"> </w:t>
      </w:r>
      <w:r>
        <w:rPr>
          <w:noProof/>
          <w:lang w:val="en-US"/>
        </w:rPr>
        <w:t xml:space="preserve">describes procedures to initiate </w:t>
      </w:r>
      <w:r w:rsidRPr="000A4731">
        <w:rPr>
          <w:noProof/>
          <w:lang w:val="en-US"/>
        </w:rPr>
        <w:t xml:space="preserve">an off-network </w:t>
      </w:r>
      <w:r>
        <w:rPr>
          <w:noProof/>
          <w:lang w:val="en-US"/>
        </w:rPr>
        <w:t>manual commencement private c</w:t>
      </w:r>
      <w:r w:rsidRPr="000A4731">
        <w:rPr>
          <w:noProof/>
          <w:lang w:val="en-US"/>
        </w:rPr>
        <w:t xml:space="preserve">ommunication </w:t>
      </w:r>
      <w:r>
        <w:rPr>
          <w:noProof/>
          <w:lang w:val="en-US"/>
        </w:rPr>
        <w:t xml:space="preserve">between </w:t>
      </w:r>
      <w:r w:rsidRPr="000A4731">
        <w:rPr>
          <w:noProof/>
          <w:lang w:val="en-US"/>
        </w:rPr>
        <w:t>MCVideo user A MCVideo user B</w:t>
      </w:r>
      <w:r>
        <w:rPr>
          <w:noProof/>
          <w:lang w:val="en-US"/>
        </w:rPr>
        <w:t>, which is rejected or ignored by the MCVideo user B</w:t>
      </w:r>
      <w:r w:rsidRPr="000A4731">
        <w:rPr>
          <w:noProof/>
          <w:lang w:val="en-US"/>
        </w:rPr>
        <w:t xml:space="preserve">. </w:t>
      </w:r>
    </w:p>
    <w:p w14:paraId="23FB1FA5" w14:textId="77777777" w:rsidR="00A90238" w:rsidRDefault="00A90238" w:rsidP="00A90238">
      <w:r>
        <w:t>Pre-conditions:</w:t>
      </w:r>
    </w:p>
    <w:p w14:paraId="73F9B8BB" w14:textId="77777777" w:rsidR="00A90238" w:rsidRDefault="00A90238" w:rsidP="00A90238">
      <w:pPr>
        <w:pStyle w:val="B1"/>
        <w:rPr>
          <w:noProof/>
          <w:lang w:val="en-US"/>
        </w:rPr>
      </w:pPr>
      <w:r>
        <w:t>1.</w:t>
      </w:r>
      <w:r>
        <w:tab/>
        <w:t xml:space="preserve">MCVideo user A has initiated </w:t>
      </w:r>
      <w:r>
        <w:rPr>
          <w:noProof/>
          <w:lang w:val="en-US"/>
        </w:rPr>
        <w:t>manual commencement private c</w:t>
      </w:r>
      <w:r w:rsidRPr="000A4731">
        <w:rPr>
          <w:noProof/>
          <w:lang w:val="en-US"/>
        </w:rPr>
        <w:t xml:space="preserve">ommunication </w:t>
      </w:r>
      <w:r>
        <w:rPr>
          <w:noProof/>
          <w:lang w:val="en-US"/>
        </w:rPr>
        <w:t>with MCVideo user B.</w:t>
      </w:r>
    </w:p>
    <w:p w14:paraId="4E30DC30" w14:textId="77777777" w:rsidR="00A90238" w:rsidRDefault="00A90238" w:rsidP="00A90238">
      <w:pPr>
        <w:pStyle w:val="B1"/>
      </w:pPr>
      <w:r>
        <w:t>2.</w:t>
      </w:r>
      <w:r>
        <w:tab/>
        <w:t xml:space="preserve">MCVideo user B has indicated MCVideo client B as the designated MCVideo client for MCVideo Private Communications, if the MCVideo user B has </w:t>
      </w:r>
      <w:r w:rsidRPr="008F3DF5">
        <w:t xml:space="preserve">signed on to the MCVideo service with multiple </w:t>
      </w:r>
      <w:r>
        <w:t>MCVideo client</w:t>
      </w:r>
      <w:r w:rsidRPr="008F3DF5">
        <w:t>s</w:t>
      </w:r>
      <w:r>
        <w:t>.</w:t>
      </w:r>
    </w:p>
    <w:p w14:paraId="437BF9D3"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062BEC12" w14:textId="77777777" w:rsidR="00A90238" w:rsidRDefault="00A90238" w:rsidP="00A90238">
      <w:pPr>
        <w:pStyle w:val="B1"/>
      </w:pPr>
      <w:r>
        <w:rPr>
          <w:noProof/>
          <w:lang w:val="en-US"/>
        </w:rPr>
        <w:t>4.</w:t>
      </w:r>
      <w:r>
        <w:rPr>
          <w:noProof/>
          <w:lang w:val="en-US"/>
        </w:rPr>
        <w:tab/>
      </w:r>
      <w:r>
        <w:t>MCVideo client A has discovered MCVideo clients B in proximity, associated with MCVideo user B, using ProSe Discovery procedures.</w:t>
      </w:r>
    </w:p>
    <w:p w14:paraId="3A4D1214" w14:textId="77777777" w:rsidR="00E53581" w:rsidRDefault="00E53581" w:rsidP="00E53581">
      <w:pPr>
        <w:pStyle w:val="NO"/>
        <w:rPr>
          <w:lang w:eastAsia="zh-CN"/>
        </w:rPr>
      </w:pPr>
      <w:r>
        <w:rPr>
          <w:rFonts w:hint="eastAsia"/>
          <w:lang w:eastAsia="zh-CN"/>
        </w:rPr>
        <w:t>N</w:t>
      </w:r>
      <w:r>
        <w:rPr>
          <w:lang w:eastAsia="zh-CN"/>
        </w:rPr>
        <w:t>OTE:</w:t>
      </w:r>
      <w:r>
        <w:rPr>
          <w:lang w:eastAsia="zh-CN"/>
        </w:rPr>
        <w:tab/>
      </w:r>
      <w:r w:rsidRPr="00E668CC">
        <w:rPr>
          <w:lang w:eastAsia="zh-CN"/>
        </w:rPr>
        <w:t xml:space="preserve">How MCVideo client A determines that MCVideo client B is the designated MCVideo client of MCVideo user B for private communications is </w:t>
      </w:r>
      <w:r>
        <w:rPr>
          <w:lang w:eastAsia="zh-CN"/>
        </w:rPr>
        <w:t>implementation specific.</w:t>
      </w:r>
    </w:p>
    <w:p w14:paraId="14702EE2" w14:textId="77777777" w:rsidR="00A90238" w:rsidRDefault="00A90238" w:rsidP="00A90238">
      <w:pPr>
        <w:pStyle w:val="TH"/>
      </w:pPr>
      <w:r>
        <w:object w:dxaOrig="5217" w:dyaOrig="6034" w14:anchorId="4123A26B">
          <v:shape id="_x0000_i1056" type="#_x0000_t75" style="width:319.1pt;height:366.9pt" o:ole="">
            <v:imagedata r:id="rId73" o:title=""/>
          </v:shape>
          <o:OLEObject Type="Embed" ProgID="Visio.Drawing.11" ShapeID="_x0000_i1056" DrawAspect="Content" ObjectID="_1796385404" r:id="rId74"/>
        </w:object>
      </w:r>
    </w:p>
    <w:p w14:paraId="2EC35B36" w14:textId="77777777" w:rsidR="00A90238" w:rsidRDefault="00A90238" w:rsidP="00A90238">
      <w:pPr>
        <w:pStyle w:val="TF"/>
        <w:rPr>
          <w:lang w:eastAsia="zh-CN"/>
        </w:rPr>
      </w:pPr>
      <w:r>
        <w:t xml:space="preserve">Figure 7.2.3.5.3-1: Off-network </w:t>
      </w:r>
      <w:r>
        <w:rPr>
          <w:noProof/>
          <w:lang w:val="en-US"/>
        </w:rPr>
        <w:t>manual commencement private c</w:t>
      </w:r>
      <w:r w:rsidRPr="000A4731">
        <w:rPr>
          <w:noProof/>
          <w:lang w:val="en-US"/>
        </w:rPr>
        <w:t xml:space="preserve">ommunication </w:t>
      </w:r>
      <w:r>
        <w:t>– Rejected or Ignored</w:t>
      </w:r>
    </w:p>
    <w:p w14:paraId="178EE88F" w14:textId="77777777" w:rsidR="00A90238" w:rsidRDefault="00A90238" w:rsidP="00A90238">
      <w:pPr>
        <w:pStyle w:val="B1"/>
        <w:rPr>
          <w:noProof/>
          <w:lang w:val="en-US"/>
        </w:rPr>
      </w:pPr>
      <w:r>
        <w:rPr>
          <w:noProof/>
          <w:lang w:val="en-US"/>
        </w:rPr>
        <w:lastRenderedPageBreak/>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 an indication for manual commencement and the SDP offer.</w:t>
      </w:r>
    </w:p>
    <w:p w14:paraId="607C636E"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1EFF569E" w14:textId="77777777" w:rsidR="00A90238" w:rsidRPr="00763588" w:rsidRDefault="00A90238" w:rsidP="00A90238">
      <w:pPr>
        <w:pStyle w:val="B1"/>
        <w:rPr>
          <w:noProof/>
          <w:lang w:val="en-US"/>
        </w:rPr>
      </w:pPr>
      <w:r>
        <w:rPr>
          <w:lang w:eastAsia="zh-CN"/>
        </w:rPr>
        <w:t>3a.</w:t>
      </w:r>
      <w:r>
        <w:rPr>
          <w:lang w:eastAsia="zh-CN"/>
        </w:rPr>
        <w:tab/>
        <w:t xml:space="preserve">The designated MCVideo client B presents the incoming </w:t>
      </w:r>
      <w:r>
        <w:rPr>
          <w:noProof/>
          <w:lang w:val="en-US"/>
        </w:rPr>
        <w:t>Private c</w:t>
      </w:r>
      <w:r w:rsidRPr="000A4731">
        <w:rPr>
          <w:noProof/>
          <w:lang w:val="en-US"/>
        </w:rPr>
        <w:t>ommunication request</w:t>
      </w:r>
      <w:r>
        <w:rPr>
          <w:lang w:eastAsia="zh-CN"/>
        </w:rPr>
        <w:t xml:space="preserve"> to </w:t>
      </w:r>
      <w:r w:rsidRPr="00763588">
        <w:rPr>
          <w:noProof/>
          <w:lang w:val="en-US"/>
        </w:rPr>
        <w:t>the MCVideo user B.</w:t>
      </w:r>
    </w:p>
    <w:p w14:paraId="44AAB534" w14:textId="77777777" w:rsidR="00A90238" w:rsidRPr="00763588" w:rsidRDefault="00A90238" w:rsidP="00A90238">
      <w:pPr>
        <w:pStyle w:val="B1"/>
        <w:rPr>
          <w:noProof/>
          <w:lang w:val="en-US"/>
        </w:rPr>
      </w:pPr>
      <w:r>
        <w:rPr>
          <w:noProof/>
          <w:lang w:val="en-US"/>
        </w:rPr>
        <w:t>3</w:t>
      </w:r>
      <w:r w:rsidRPr="00763588">
        <w:rPr>
          <w:noProof/>
          <w:lang w:val="en-US"/>
        </w:rPr>
        <w:t>b</w:t>
      </w:r>
      <w:r>
        <w:rPr>
          <w:noProof/>
          <w:lang w:val="en-US"/>
        </w:rPr>
        <w:t>.</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 xml:space="preserve">back </w:t>
      </w:r>
      <w:r w:rsidRPr="00763588">
        <w:rPr>
          <w:noProof/>
          <w:lang w:val="en-US"/>
        </w:rPr>
        <w:t xml:space="preserve">a </w:t>
      </w:r>
      <w:r>
        <w:rPr>
          <w:noProof/>
          <w:lang w:val="en-US"/>
        </w:rPr>
        <w:t>Private c</w:t>
      </w:r>
      <w:r w:rsidRPr="000A4731">
        <w:rPr>
          <w:noProof/>
          <w:lang w:val="en-US"/>
        </w:rPr>
        <w:t xml:space="preserve">ommunication </w:t>
      </w:r>
      <w:r>
        <w:rPr>
          <w:noProof/>
          <w:lang w:val="en-US"/>
        </w:rPr>
        <w:t xml:space="preserve">ringing response </w:t>
      </w:r>
      <w:r w:rsidRPr="00763588">
        <w:rPr>
          <w:noProof/>
          <w:lang w:val="en-US"/>
        </w:rPr>
        <w:t xml:space="preserve">to the </w:t>
      </w:r>
      <w:r>
        <w:rPr>
          <w:noProof/>
          <w:lang w:val="en-US"/>
        </w:rPr>
        <w:t>MCVideo client</w:t>
      </w:r>
      <w:r w:rsidRPr="00763588">
        <w:rPr>
          <w:noProof/>
          <w:lang w:val="en-US"/>
        </w:rPr>
        <w:t xml:space="preserve"> A.</w:t>
      </w:r>
    </w:p>
    <w:p w14:paraId="63F66282"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7E2DEE2A" w14:textId="77777777" w:rsidR="00A90238" w:rsidRPr="00763588" w:rsidRDefault="00A90238" w:rsidP="00A90238">
      <w:pPr>
        <w:pStyle w:val="B1"/>
        <w:rPr>
          <w:noProof/>
          <w:lang w:val="en-US"/>
        </w:rPr>
      </w:pPr>
      <w:r>
        <w:rPr>
          <w:noProof/>
          <w:lang w:val="en-US"/>
        </w:rPr>
        <w:t>4.</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ringing status to the MCVideo user A.</w:t>
      </w:r>
    </w:p>
    <w:p w14:paraId="4316B266" w14:textId="77777777" w:rsidR="00A90238" w:rsidRDefault="00A90238" w:rsidP="00A90238">
      <w:pPr>
        <w:pStyle w:val="B1"/>
        <w:rPr>
          <w:noProof/>
          <w:lang w:val="en-US"/>
        </w:rPr>
      </w:pPr>
      <w:r>
        <w:rPr>
          <w:noProof/>
          <w:lang w:val="en-US"/>
        </w:rPr>
        <w:t>5.</w:t>
      </w:r>
      <w:r>
        <w:rPr>
          <w:noProof/>
          <w:lang w:val="en-US"/>
        </w:rPr>
        <w:tab/>
        <w:t>T</w:t>
      </w:r>
      <w:r w:rsidRPr="00763588">
        <w:rPr>
          <w:noProof/>
          <w:lang w:val="en-US"/>
        </w:rPr>
        <w:t>he MCVideo u</w:t>
      </w:r>
      <w:r>
        <w:rPr>
          <w:noProof/>
          <w:lang w:val="en-US"/>
        </w:rPr>
        <w:t>ser B rejects (or ignores) the Private c</w:t>
      </w:r>
      <w:r w:rsidRPr="000A4731">
        <w:rPr>
          <w:noProof/>
          <w:lang w:val="en-US"/>
        </w:rPr>
        <w:t>ommunication request</w:t>
      </w:r>
      <w:r w:rsidRPr="00763588">
        <w:rPr>
          <w:noProof/>
          <w:lang w:val="en-US"/>
        </w:rPr>
        <w:t xml:space="preserve">. </w:t>
      </w:r>
    </w:p>
    <w:p w14:paraId="58C6D7AF" w14:textId="77777777" w:rsidR="00A90238" w:rsidRPr="00763588" w:rsidRDefault="00A90238" w:rsidP="00A90238">
      <w:pPr>
        <w:pStyle w:val="NO"/>
        <w:rPr>
          <w:noProof/>
          <w:lang w:val="en-US"/>
        </w:rPr>
      </w:pPr>
      <w:r>
        <w:rPr>
          <w:noProof/>
          <w:lang w:val="en-US"/>
        </w:rPr>
        <w:t>NOTE 2:</w:t>
      </w:r>
      <w:r>
        <w:rPr>
          <w:noProof/>
          <w:lang w:val="en-US"/>
        </w:rPr>
        <w:tab/>
      </w:r>
      <w:r w:rsidRPr="00763588">
        <w:rPr>
          <w:noProof/>
          <w:lang w:val="en-US"/>
        </w:rPr>
        <w:t xml:space="preserve">The </w:t>
      </w:r>
      <w:r>
        <w:rPr>
          <w:noProof/>
          <w:lang w:val="en-US"/>
        </w:rPr>
        <w:t>MCVideo client</w:t>
      </w:r>
      <w:r w:rsidRPr="00763588">
        <w:rPr>
          <w:noProof/>
          <w:lang w:val="en-US"/>
        </w:rPr>
        <w:t xml:space="preserve"> B determines that the MCVideo user B has ignored the </w:t>
      </w:r>
      <w:r>
        <w:rPr>
          <w:noProof/>
          <w:lang w:val="en-US"/>
        </w:rPr>
        <w:t>Private c</w:t>
      </w:r>
      <w:r w:rsidRPr="000A4731">
        <w:rPr>
          <w:noProof/>
          <w:lang w:val="en-US"/>
        </w:rPr>
        <w:t xml:space="preserve">ommunication </w:t>
      </w:r>
      <w:r w:rsidRPr="00763588">
        <w:rPr>
          <w:noProof/>
          <w:lang w:val="en-US"/>
        </w:rPr>
        <w:t>request, if the MCVideo user B does not respond within a configured time limit.</w:t>
      </w:r>
    </w:p>
    <w:p w14:paraId="5F4D2C3D" w14:textId="77777777" w:rsidR="00A90238" w:rsidRPr="00763588" w:rsidRDefault="00A90238" w:rsidP="00A90238">
      <w:pPr>
        <w:pStyle w:val="B1"/>
        <w:rPr>
          <w:noProof/>
          <w:lang w:val="en-US"/>
        </w:rPr>
      </w:pPr>
      <w:r>
        <w:rPr>
          <w:noProof/>
          <w:lang w:val="en-US"/>
        </w:rPr>
        <w:t>6.</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a</w:t>
      </w:r>
      <w:r w:rsidRPr="00763588">
        <w:rPr>
          <w:noProof/>
          <w:lang w:val="en-US"/>
        </w:rPr>
        <w:t xml:space="preserve"> </w:t>
      </w:r>
      <w:r>
        <w:rPr>
          <w:noProof/>
          <w:lang w:val="en-US"/>
        </w:rPr>
        <w:t>Private c</w:t>
      </w:r>
      <w:r w:rsidRPr="000A4731">
        <w:rPr>
          <w:noProof/>
          <w:lang w:val="en-US"/>
        </w:rPr>
        <w:t xml:space="preserve">ommunication </w:t>
      </w:r>
      <w:r>
        <w:rPr>
          <w:noProof/>
          <w:lang w:val="en-US"/>
        </w:rPr>
        <w:t>r</w:t>
      </w:r>
      <w:r w:rsidRPr="00763588">
        <w:rPr>
          <w:noProof/>
          <w:lang w:val="en-US"/>
        </w:rPr>
        <w:t xml:space="preserve">eject response to the </w:t>
      </w:r>
      <w:r>
        <w:rPr>
          <w:noProof/>
          <w:lang w:val="en-US"/>
        </w:rPr>
        <w:t>MCVideo client</w:t>
      </w:r>
      <w:r w:rsidRPr="00763588">
        <w:rPr>
          <w:noProof/>
          <w:lang w:val="en-US"/>
        </w:rPr>
        <w:t xml:space="preserve"> A.</w:t>
      </w:r>
      <w:r>
        <w:rPr>
          <w:noProof/>
          <w:lang w:val="en-US"/>
        </w:rPr>
        <w:t xml:space="preserve"> </w:t>
      </w:r>
      <w:r w:rsidRPr="00763588">
        <w:rPr>
          <w:noProof/>
          <w:lang w:val="en-US"/>
        </w:rPr>
        <w:t xml:space="preserve">The </w:t>
      </w:r>
      <w:r>
        <w:rPr>
          <w:noProof/>
          <w:lang w:val="en-US"/>
        </w:rPr>
        <w:t>Private c</w:t>
      </w:r>
      <w:r w:rsidRPr="000A4731">
        <w:rPr>
          <w:noProof/>
          <w:lang w:val="en-US"/>
        </w:rPr>
        <w:t xml:space="preserve">ommunication </w:t>
      </w:r>
      <w:r>
        <w:rPr>
          <w:noProof/>
          <w:lang w:val="en-US"/>
        </w:rPr>
        <w:t>r</w:t>
      </w:r>
      <w:r w:rsidRPr="00763588">
        <w:rPr>
          <w:noProof/>
          <w:lang w:val="en-US"/>
        </w:rPr>
        <w:t xml:space="preserve">eject response </w:t>
      </w:r>
      <w:r>
        <w:rPr>
          <w:noProof/>
          <w:lang w:val="en-US"/>
        </w:rPr>
        <w:t xml:space="preserve">may </w:t>
      </w:r>
      <w:r w:rsidRPr="00763588">
        <w:rPr>
          <w:noProof/>
          <w:lang w:val="en-US"/>
        </w:rPr>
        <w:t xml:space="preserve">indicate that the MCVideo user B has ignored the </w:t>
      </w:r>
      <w:r>
        <w:rPr>
          <w:noProof/>
          <w:lang w:val="en-US"/>
        </w:rPr>
        <w:t>Private c</w:t>
      </w:r>
      <w:r w:rsidRPr="000A4731">
        <w:rPr>
          <w:noProof/>
          <w:lang w:val="en-US"/>
        </w:rPr>
        <w:t>ommunication request</w:t>
      </w:r>
      <w:r w:rsidRPr="00763588">
        <w:rPr>
          <w:noProof/>
          <w:lang w:val="en-US"/>
        </w:rPr>
        <w:t>.</w:t>
      </w:r>
    </w:p>
    <w:p w14:paraId="2EA70DEE" w14:textId="77777777" w:rsidR="00A90238" w:rsidRPr="00763588" w:rsidRDefault="00A90238" w:rsidP="00A90238">
      <w:pPr>
        <w:pStyle w:val="B1"/>
        <w:rPr>
          <w:noProof/>
          <w:lang w:val="en-US"/>
        </w:rPr>
      </w:pPr>
      <w:r>
        <w:rPr>
          <w:noProof/>
          <w:lang w:val="en-US"/>
        </w:rPr>
        <w:t>7.</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MCVideo user A that the </w:t>
      </w:r>
      <w:r>
        <w:rPr>
          <w:noProof/>
          <w:lang w:val="en-US"/>
        </w:rPr>
        <w:t>Private c</w:t>
      </w:r>
      <w:r w:rsidRPr="000A4731">
        <w:rPr>
          <w:noProof/>
          <w:lang w:val="en-US"/>
        </w:rPr>
        <w:t>ommunication request</w:t>
      </w:r>
      <w:r>
        <w:rPr>
          <w:lang w:eastAsia="zh-CN"/>
        </w:rPr>
        <w:t xml:space="preserve"> </w:t>
      </w:r>
      <w:r w:rsidRPr="00763588">
        <w:rPr>
          <w:noProof/>
          <w:lang w:val="en-US"/>
        </w:rPr>
        <w:t xml:space="preserve">was rejected </w:t>
      </w:r>
      <w:r>
        <w:rPr>
          <w:noProof/>
          <w:lang w:val="en-US"/>
        </w:rPr>
        <w:t>(</w:t>
      </w:r>
      <w:r w:rsidRPr="00763588">
        <w:rPr>
          <w:noProof/>
          <w:lang w:val="en-US"/>
        </w:rPr>
        <w:t>or ignored</w:t>
      </w:r>
      <w:r>
        <w:rPr>
          <w:noProof/>
          <w:lang w:val="en-US"/>
        </w:rPr>
        <w:t>)</w:t>
      </w:r>
      <w:r w:rsidRPr="00763588">
        <w:rPr>
          <w:noProof/>
          <w:lang w:val="en-US"/>
        </w:rPr>
        <w:t>.</w:t>
      </w:r>
    </w:p>
    <w:p w14:paraId="59CE4145" w14:textId="77777777" w:rsidR="00A90238" w:rsidRDefault="00A90238" w:rsidP="00A90238">
      <w:pPr>
        <w:pStyle w:val="Heading4"/>
        <w:rPr>
          <w:lang w:eastAsia="zh-CN"/>
        </w:rPr>
      </w:pPr>
      <w:bookmarkStart w:id="687" w:name="_Toc185772345"/>
      <w:r>
        <w:rPr>
          <w:rFonts w:hint="eastAsia"/>
          <w:lang w:eastAsia="zh-CN"/>
        </w:rPr>
        <w:t>7</w:t>
      </w:r>
      <w:r>
        <w:t>.</w:t>
      </w:r>
      <w:r>
        <w:rPr>
          <w:lang w:eastAsia="zh-CN"/>
        </w:rPr>
        <w:t>2.3</w:t>
      </w:r>
      <w:r>
        <w:t>.6</w:t>
      </w:r>
      <w:r>
        <w:tab/>
      </w:r>
      <w:r>
        <w:rPr>
          <w:lang w:eastAsia="zh-CN"/>
        </w:rPr>
        <w:t>Private communication release</w:t>
      </w:r>
      <w:bookmarkEnd w:id="687"/>
    </w:p>
    <w:p w14:paraId="58AADDCA" w14:textId="77777777" w:rsidR="00A90238" w:rsidRDefault="00A90238" w:rsidP="00A90238">
      <w:pPr>
        <w:pStyle w:val="Heading5"/>
        <w:rPr>
          <w:lang w:eastAsia="zh-CN"/>
        </w:rPr>
      </w:pPr>
      <w:bookmarkStart w:id="688" w:name="_Toc185772346"/>
      <w:r>
        <w:rPr>
          <w:rFonts w:hint="eastAsia"/>
          <w:lang w:eastAsia="zh-CN"/>
        </w:rPr>
        <w:t>7</w:t>
      </w:r>
      <w:r>
        <w:t>.</w:t>
      </w:r>
      <w:r>
        <w:rPr>
          <w:lang w:eastAsia="zh-CN"/>
        </w:rPr>
        <w:t>2.3</w:t>
      </w:r>
      <w:r>
        <w:t>.6.</w:t>
      </w:r>
      <w:r>
        <w:rPr>
          <w:rFonts w:hint="eastAsia"/>
          <w:lang w:eastAsia="zh-CN"/>
        </w:rPr>
        <w:t>1</w:t>
      </w:r>
      <w:r>
        <w:tab/>
      </w:r>
      <w:r>
        <w:rPr>
          <w:rFonts w:hint="eastAsia"/>
          <w:lang w:eastAsia="zh-CN"/>
        </w:rPr>
        <w:t>General</w:t>
      </w:r>
      <w:bookmarkEnd w:id="688"/>
    </w:p>
    <w:p w14:paraId="2E0B738A" w14:textId="77777777" w:rsidR="00A90238" w:rsidRPr="00562F95" w:rsidRDefault="00A90238" w:rsidP="00A90238">
      <w:pPr>
        <w:rPr>
          <w:lang w:eastAsia="zh-CN"/>
        </w:rPr>
      </w:pPr>
      <w:r w:rsidRPr="00562F95">
        <w:rPr>
          <w:noProof/>
        </w:rPr>
        <w:t>Either of the MCVideo users involved in a private communication may release the unidirectional media plane or the whole private communication at any time.</w:t>
      </w:r>
    </w:p>
    <w:p w14:paraId="085C30DB" w14:textId="77777777" w:rsidR="00A90238" w:rsidRDefault="00A90238" w:rsidP="00A90238">
      <w:pPr>
        <w:pStyle w:val="Heading5"/>
        <w:rPr>
          <w:lang w:eastAsia="zh-CN"/>
        </w:rPr>
      </w:pPr>
      <w:bookmarkStart w:id="689" w:name="_Toc185772347"/>
      <w:r>
        <w:rPr>
          <w:rFonts w:hint="eastAsia"/>
          <w:lang w:eastAsia="zh-CN"/>
        </w:rPr>
        <w:t>7</w:t>
      </w:r>
      <w:r>
        <w:t>.</w:t>
      </w:r>
      <w:r>
        <w:rPr>
          <w:lang w:eastAsia="zh-CN"/>
        </w:rPr>
        <w:t>2.3</w:t>
      </w:r>
      <w:r>
        <w:t>.6.</w:t>
      </w:r>
      <w:r>
        <w:rPr>
          <w:rFonts w:hint="eastAsia"/>
          <w:lang w:eastAsia="zh-CN"/>
        </w:rPr>
        <w:t>2</w:t>
      </w:r>
      <w:r>
        <w:tab/>
      </w:r>
      <w:r>
        <w:rPr>
          <w:rFonts w:hint="eastAsia"/>
          <w:lang w:eastAsia="zh-CN"/>
        </w:rPr>
        <w:t>Procedure</w:t>
      </w:r>
      <w:bookmarkEnd w:id="689"/>
    </w:p>
    <w:p w14:paraId="53CAEC1E" w14:textId="77777777" w:rsidR="00A90238" w:rsidRDefault="00A90238" w:rsidP="00A90238">
      <w:pPr>
        <w:rPr>
          <w:lang w:eastAsia="zh-CN"/>
        </w:rPr>
      </w:pPr>
      <w:r>
        <w:rPr>
          <w:noProof/>
          <w:lang w:val="en-US"/>
        </w:rPr>
        <w:t>Figure 7.2.3.6.2-1</w:t>
      </w:r>
      <w:r w:rsidRPr="000A4731">
        <w:rPr>
          <w:noProof/>
          <w:lang w:val="en-US"/>
        </w:rPr>
        <w:t xml:space="preserve"> </w:t>
      </w:r>
      <w:r>
        <w:rPr>
          <w:noProof/>
          <w:lang w:val="en-US"/>
        </w:rPr>
        <w:t>describes procedures to</w:t>
      </w:r>
      <w:r>
        <w:rPr>
          <w:lang w:eastAsia="zh-CN"/>
        </w:rPr>
        <w:t xml:space="preserve"> release an ongoing MCVideo Private communication (either automatic commencement private communication or manual commencement private communication). </w:t>
      </w:r>
    </w:p>
    <w:p w14:paraId="2AD11B55" w14:textId="77777777" w:rsidR="00A90238" w:rsidRDefault="00A90238" w:rsidP="00A90238">
      <w:pPr>
        <w:rPr>
          <w:lang w:eastAsia="zh-CN"/>
        </w:rPr>
      </w:pPr>
      <w:r>
        <w:rPr>
          <w:lang w:eastAsia="zh-CN"/>
        </w:rPr>
        <w:t>Either of the MCVideo users, the initiator or the receiver of the Private communication can request to release the</w:t>
      </w:r>
      <w:r w:rsidRPr="00312BDC">
        <w:rPr>
          <w:lang w:eastAsia="zh-CN"/>
        </w:rPr>
        <w:t xml:space="preserve"> </w:t>
      </w:r>
      <w:r>
        <w:rPr>
          <w:lang w:eastAsia="zh-CN"/>
        </w:rPr>
        <w:t>Private communication.</w:t>
      </w:r>
    </w:p>
    <w:p w14:paraId="33125CF4" w14:textId="77777777" w:rsidR="00A90238" w:rsidRDefault="00A90238" w:rsidP="00A90238">
      <w:pPr>
        <w:rPr>
          <w:lang w:eastAsia="zh-CN"/>
        </w:rPr>
      </w:pPr>
      <w:r>
        <w:rPr>
          <w:lang w:eastAsia="zh-CN"/>
        </w:rPr>
        <w:t xml:space="preserve">The Private communication release request can be to release an individual (unidirectional) media plane or to terminate the Private communication. Based on the request the requested media plane or both the media planes are terminated in step 3. </w:t>
      </w:r>
    </w:p>
    <w:p w14:paraId="6284C4A5" w14:textId="77777777" w:rsidR="00A90238" w:rsidRDefault="00A90238" w:rsidP="00A90238">
      <w:r>
        <w:t>Pre-conditions:</w:t>
      </w:r>
    </w:p>
    <w:p w14:paraId="1A78DD23" w14:textId="77777777" w:rsidR="00A90238" w:rsidRDefault="00A90238" w:rsidP="00A90238">
      <w:pPr>
        <w:pStyle w:val="B1"/>
      </w:pPr>
      <w:r>
        <w:t>1.</w:t>
      </w:r>
      <w:r>
        <w:tab/>
        <w:t xml:space="preserve">MCVideo client A and MCVideo client B are engaged in a </w:t>
      </w:r>
      <w:r>
        <w:rPr>
          <w:lang w:eastAsia="zh-CN"/>
        </w:rPr>
        <w:t>Private communication</w:t>
      </w:r>
      <w:r>
        <w:t>.</w:t>
      </w:r>
    </w:p>
    <w:p w14:paraId="29C85079" w14:textId="77777777" w:rsidR="00A90238" w:rsidRDefault="00A90238" w:rsidP="00A90238">
      <w:pPr>
        <w:pStyle w:val="B1"/>
      </w:pPr>
      <w:r>
        <w:t>2.</w:t>
      </w:r>
      <w:r>
        <w:tab/>
        <w:t xml:space="preserve">MCVideo user A at MCVideo client A initiates release of the </w:t>
      </w:r>
      <w:r>
        <w:rPr>
          <w:lang w:eastAsia="zh-CN"/>
        </w:rPr>
        <w:t>Private communication</w:t>
      </w:r>
      <w:r>
        <w:t>.</w:t>
      </w:r>
    </w:p>
    <w:p w14:paraId="04C3F3BF" w14:textId="77777777" w:rsidR="00A90238" w:rsidRDefault="00A90238" w:rsidP="00A90238">
      <w:pPr>
        <w:pStyle w:val="TH"/>
      </w:pPr>
      <w:r>
        <w:object w:dxaOrig="5027" w:dyaOrig="3247" w14:anchorId="0F1AC5B4">
          <v:shape id="_x0000_i1057" type="#_x0000_t75" style="width:394pt;height:254pt" o:ole="">
            <v:imagedata r:id="rId75" o:title=""/>
          </v:shape>
          <o:OLEObject Type="Embed" ProgID="Visio.Drawing.11" ShapeID="_x0000_i1057" DrawAspect="Content" ObjectID="_1796385405" r:id="rId76"/>
        </w:object>
      </w:r>
    </w:p>
    <w:p w14:paraId="6C6AAC4B" w14:textId="77777777" w:rsidR="00A90238" w:rsidRDefault="00A90238" w:rsidP="00A90238">
      <w:pPr>
        <w:pStyle w:val="TF"/>
        <w:rPr>
          <w:lang w:eastAsia="zh-CN"/>
        </w:rPr>
      </w:pPr>
      <w:r>
        <w:t xml:space="preserve">Figure 7.2.3.6.2-1: Off-network </w:t>
      </w:r>
      <w:r>
        <w:rPr>
          <w:lang w:eastAsia="zh-CN"/>
        </w:rPr>
        <w:t>Private communication r</w:t>
      </w:r>
      <w:r>
        <w:t>elease</w:t>
      </w:r>
    </w:p>
    <w:p w14:paraId="5360A524" w14:textId="77777777" w:rsidR="00A90238" w:rsidRPr="001964B8" w:rsidRDefault="00A90238" w:rsidP="00A90238">
      <w:pPr>
        <w:pStyle w:val="B1"/>
      </w:pPr>
      <w:r>
        <w:t>1</w:t>
      </w:r>
      <w:r w:rsidRPr="0060557B">
        <w:t>,</w:t>
      </w:r>
      <w:r w:rsidRPr="0060557B">
        <w:tab/>
        <w:t xml:space="preserve">The </w:t>
      </w:r>
      <w:r>
        <w:t>MCVideo client</w:t>
      </w:r>
      <w:r w:rsidRPr="0060557B">
        <w:t xml:space="preserve"> A sends the </w:t>
      </w:r>
      <w:r>
        <w:rPr>
          <w:lang w:eastAsia="zh-CN"/>
        </w:rPr>
        <w:t>Private communication r</w:t>
      </w:r>
      <w:r w:rsidRPr="001964B8">
        <w:t xml:space="preserve">elease request to the </w:t>
      </w:r>
      <w:r>
        <w:t>MCVideo client</w:t>
      </w:r>
      <w:r w:rsidRPr="001964B8">
        <w:t xml:space="preserve"> B.</w:t>
      </w:r>
    </w:p>
    <w:p w14:paraId="3DAC457F" w14:textId="77777777" w:rsidR="00A90238" w:rsidRPr="00234C63" w:rsidRDefault="00A90238" w:rsidP="00A90238">
      <w:pPr>
        <w:pStyle w:val="B1"/>
      </w:pPr>
      <w:r>
        <w:t>2</w:t>
      </w:r>
      <w:r w:rsidRPr="0033445D">
        <w:t>a.</w:t>
      </w:r>
      <w:r w:rsidRPr="0033445D">
        <w:tab/>
      </w:r>
      <w:r w:rsidRPr="0024571E">
        <w:t xml:space="preserve">The </w:t>
      </w:r>
      <w:r>
        <w:t>MCVideo client</w:t>
      </w:r>
      <w:r w:rsidRPr="001964B8">
        <w:t xml:space="preserve"> B sends a </w:t>
      </w:r>
      <w:r>
        <w:rPr>
          <w:lang w:eastAsia="zh-CN"/>
        </w:rPr>
        <w:t>Private communication r</w:t>
      </w:r>
      <w:r w:rsidRPr="001964B8">
        <w:t xml:space="preserve">elease </w:t>
      </w:r>
      <w:r w:rsidRPr="00234C63">
        <w:t xml:space="preserve">response indicating successful </w:t>
      </w:r>
      <w:r>
        <w:t>receipt of the request</w:t>
      </w:r>
      <w:r w:rsidRPr="00234C63">
        <w:t xml:space="preserve"> to the </w:t>
      </w:r>
      <w:r>
        <w:t>MCVideo client</w:t>
      </w:r>
      <w:r w:rsidRPr="00234C63">
        <w:t xml:space="preserve"> A.</w:t>
      </w:r>
    </w:p>
    <w:p w14:paraId="14F2F6CD" w14:textId="77777777" w:rsidR="00A90238" w:rsidRPr="00234C63" w:rsidRDefault="00A90238" w:rsidP="00A90238">
      <w:pPr>
        <w:pStyle w:val="B1"/>
      </w:pPr>
      <w:r>
        <w:t>2</w:t>
      </w:r>
      <w:r w:rsidRPr="00234C63">
        <w:t>b.</w:t>
      </w:r>
      <w:r w:rsidRPr="00234C63">
        <w:tab/>
        <w:t xml:space="preserve">The </w:t>
      </w:r>
      <w:r>
        <w:t>MCVideo client</w:t>
      </w:r>
      <w:r w:rsidRPr="00234C63">
        <w:t xml:space="preserve"> B notifies the MCVideo user B about the </w:t>
      </w:r>
      <w:r>
        <w:rPr>
          <w:lang w:eastAsia="zh-CN"/>
        </w:rPr>
        <w:t>Private communication r</w:t>
      </w:r>
      <w:r w:rsidRPr="001964B8">
        <w:t xml:space="preserve">elease </w:t>
      </w:r>
      <w:r w:rsidRPr="00234C63">
        <w:t>request.</w:t>
      </w:r>
    </w:p>
    <w:p w14:paraId="47F2CBE5" w14:textId="77777777" w:rsidR="00A90238" w:rsidRPr="00234C63" w:rsidRDefault="00A90238" w:rsidP="00A90238">
      <w:pPr>
        <w:pStyle w:val="NO"/>
      </w:pPr>
      <w:r>
        <w:t>NOTE:</w:t>
      </w:r>
      <w:r>
        <w:tab/>
        <w:t>S</w:t>
      </w:r>
      <w:r w:rsidRPr="00234C63">
        <w:t xml:space="preserve">tep </w:t>
      </w:r>
      <w:r>
        <w:t>2</w:t>
      </w:r>
      <w:r w:rsidRPr="00234C63">
        <w:t xml:space="preserve">a and </w:t>
      </w:r>
      <w:r>
        <w:t>step 2</w:t>
      </w:r>
      <w:r w:rsidRPr="00234C63">
        <w:t>b can occur in any order.</w:t>
      </w:r>
    </w:p>
    <w:p w14:paraId="4884FD96" w14:textId="77777777" w:rsidR="00A90238" w:rsidRPr="00AD7C25" w:rsidRDefault="00A90238" w:rsidP="00A90238">
      <w:pPr>
        <w:pStyle w:val="B1"/>
        <w:rPr>
          <w:noProof/>
          <w:lang w:val="en-US"/>
        </w:rPr>
      </w:pPr>
      <w:r>
        <w:rPr>
          <w:noProof/>
          <w:lang w:val="en-US"/>
        </w:rPr>
        <w:t>3.</w:t>
      </w:r>
      <w:r>
        <w:rPr>
          <w:noProof/>
          <w:lang w:val="en-US"/>
        </w:rPr>
        <w:tab/>
        <w:t>MCVideo client</w:t>
      </w:r>
      <w:r w:rsidRPr="00234C63">
        <w:rPr>
          <w:noProof/>
          <w:lang w:val="en-US"/>
        </w:rPr>
        <w:t xml:space="preserve"> A and </w:t>
      </w:r>
      <w:r>
        <w:rPr>
          <w:noProof/>
          <w:lang w:val="en-US"/>
        </w:rPr>
        <w:t>MCVideo client</w:t>
      </w:r>
      <w:r w:rsidRPr="00234C63">
        <w:rPr>
          <w:noProof/>
          <w:lang w:val="en-US"/>
        </w:rPr>
        <w:t xml:space="preserve"> B release the </w:t>
      </w:r>
      <w:r>
        <w:rPr>
          <w:noProof/>
          <w:lang w:val="en-US"/>
        </w:rPr>
        <w:t xml:space="preserve">requested </w:t>
      </w:r>
      <w:r w:rsidRPr="00234C63">
        <w:rPr>
          <w:noProof/>
          <w:lang w:val="en-US"/>
        </w:rPr>
        <w:t>media plane.</w:t>
      </w:r>
      <w:r>
        <w:rPr>
          <w:noProof/>
          <w:lang w:val="en-US"/>
        </w:rPr>
        <w:t xml:space="preserve"> If both the media planes are released, the </w:t>
      </w:r>
      <w:r>
        <w:rPr>
          <w:lang w:eastAsia="zh-CN"/>
        </w:rPr>
        <w:t xml:space="preserve">Private communication </w:t>
      </w:r>
      <w:r>
        <w:rPr>
          <w:noProof/>
          <w:lang w:val="en-US"/>
        </w:rPr>
        <w:t>is terminated.</w:t>
      </w:r>
    </w:p>
    <w:p w14:paraId="310144D3" w14:textId="77777777" w:rsidR="00A90238" w:rsidRDefault="00A90238" w:rsidP="00A90238">
      <w:pPr>
        <w:pStyle w:val="Heading2"/>
        <w:rPr>
          <w:lang w:eastAsia="zh-CN"/>
        </w:rPr>
      </w:pPr>
      <w:bookmarkStart w:id="690" w:name="_Toc185772348"/>
      <w:r>
        <w:rPr>
          <w:lang w:eastAsia="zh-CN"/>
        </w:rPr>
        <w:t>7.3</w:t>
      </w:r>
      <w:r>
        <w:rPr>
          <w:lang w:eastAsia="zh-CN"/>
        </w:rPr>
        <w:tab/>
        <w:t>Video pull</w:t>
      </w:r>
      <w:bookmarkEnd w:id="690"/>
    </w:p>
    <w:p w14:paraId="18BA2A9F" w14:textId="77777777" w:rsidR="00A90238" w:rsidRDefault="00A90238" w:rsidP="00A90238">
      <w:pPr>
        <w:pStyle w:val="Heading3"/>
        <w:rPr>
          <w:lang w:eastAsia="zh-CN"/>
        </w:rPr>
      </w:pPr>
      <w:bookmarkStart w:id="691" w:name="_Toc185772349"/>
      <w:r>
        <w:rPr>
          <w:lang w:eastAsia="zh-CN"/>
        </w:rPr>
        <w:t>7.3.1</w:t>
      </w:r>
      <w:r>
        <w:rPr>
          <w:lang w:eastAsia="zh-CN"/>
        </w:rPr>
        <w:tab/>
        <w:t>General</w:t>
      </w:r>
      <w:bookmarkEnd w:id="691"/>
    </w:p>
    <w:p w14:paraId="3901D2AE" w14:textId="77777777" w:rsidR="00A90238" w:rsidRDefault="00A90238" w:rsidP="00A90238">
      <w:pPr>
        <w:tabs>
          <w:tab w:val="left" w:pos="6278"/>
        </w:tabs>
      </w:pPr>
      <w:r>
        <w:t>MCVideo pull is</w:t>
      </w:r>
      <w:r w:rsidRPr="00AB5FED">
        <w:t xml:space="preserve"> enabled in both on-network and off-network</w:t>
      </w:r>
      <w:r>
        <w:t xml:space="preserve"> mode</w:t>
      </w:r>
      <w:r w:rsidRPr="00AB5FED">
        <w:t>.</w:t>
      </w:r>
    </w:p>
    <w:p w14:paraId="15FC2A8A" w14:textId="77777777" w:rsidR="00A90238" w:rsidRDefault="00A90238" w:rsidP="00A90238">
      <w:pPr>
        <w:tabs>
          <w:tab w:val="left" w:pos="6278"/>
        </w:tabs>
      </w:pPr>
      <w:r>
        <w:t>For on-network MCVideo pull is supported between MCVideo clients, or between a MCVideo client and a MCVideo server.</w:t>
      </w:r>
    </w:p>
    <w:p w14:paraId="05F8B4FF" w14:textId="77777777" w:rsidR="00A90238" w:rsidRPr="00E1267F" w:rsidRDefault="00A90238" w:rsidP="00A90238">
      <w:pPr>
        <w:tabs>
          <w:tab w:val="left" w:pos="6278"/>
        </w:tabs>
      </w:pPr>
      <w:r>
        <w:t>For off-network MCVideo pull is supported between MCVideo clients only.</w:t>
      </w:r>
    </w:p>
    <w:p w14:paraId="31444B57" w14:textId="77777777" w:rsidR="00A90238" w:rsidRDefault="00A90238" w:rsidP="00A90238">
      <w:pPr>
        <w:pStyle w:val="Heading3"/>
        <w:rPr>
          <w:lang w:eastAsia="zh-CN"/>
        </w:rPr>
      </w:pPr>
      <w:bookmarkStart w:id="692" w:name="_Toc185772350"/>
      <w:r>
        <w:rPr>
          <w:lang w:eastAsia="zh-CN"/>
        </w:rPr>
        <w:t>7.3.2</w:t>
      </w:r>
      <w:r>
        <w:rPr>
          <w:lang w:eastAsia="zh-CN"/>
        </w:rPr>
        <w:tab/>
        <w:t>On-network video pull</w:t>
      </w:r>
      <w:bookmarkEnd w:id="692"/>
    </w:p>
    <w:p w14:paraId="240B24FE" w14:textId="77777777" w:rsidR="00A90238" w:rsidRDefault="00A90238" w:rsidP="00A90238">
      <w:pPr>
        <w:pStyle w:val="Heading4"/>
      </w:pPr>
      <w:bookmarkStart w:id="693" w:name="OLE_LINK8"/>
      <w:bookmarkStart w:id="694" w:name="_Toc185772351"/>
      <w:r>
        <w:rPr>
          <w:rFonts w:hint="eastAsia"/>
          <w:lang w:eastAsia="zh-CN"/>
        </w:rPr>
        <w:t>7</w:t>
      </w:r>
      <w:r>
        <w:t>.</w:t>
      </w:r>
      <w:r>
        <w:rPr>
          <w:lang w:eastAsia="zh-CN"/>
        </w:rPr>
        <w:t>3.2</w:t>
      </w:r>
      <w:r>
        <w:t>.1</w:t>
      </w:r>
      <w:r>
        <w:tab/>
        <w:t>General</w:t>
      </w:r>
      <w:bookmarkEnd w:id="694"/>
    </w:p>
    <w:p w14:paraId="5A96FCB0" w14:textId="77777777" w:rsidR="00A90238" w:rsidRDefault="00A90238" w:rsidP="00A90238">
      <w:pPr>
        <w:rPr>
          <w:lang w:eastAsia="zh-CN"/>
        </w:rPr>
      </w:pPr>
      <w:r w:rsidRPr="001E6B0B">
        <w:rPr>
          <w:lang w:eastAsia="zh-CN"/>
        </w:rPr>
        <w:t>A MCVideo user triggers its MCVideo client to pull a video either from another MCVideo client or from a MCVideo server.</w:t>
      </w:r>
    </w:p>
    <w:p w14:paraId="6D68D2A9" w14:textId="77777777" w:rsidR="00A90238" w:rsidRDefault="00A90238" w:rsidP="00A90238">
      <w:pPr>
        <w:pStyle w:val="Heading4"/>
        <w:rPr>
          <w:lang w:eastAsia="zh-CN"/>
        </w:rPr>
      </w:pPr>
      <w:bookmarkStart w:id="695" w:name="_Toc185772352"/>
      <w:r>
        <w:rPr>
          <w:rFonts w:hint="eastAsia"/>
          <w:lang w:eastAsia="zh-CN"/>
        </w:rPr>
        <w:t>7</w:t>
      </w:r>
      <w:r>
        <w:t>.</w:t>
      </w:r>
      <w:r>
        <w:rPr>
          <w:lang w:eastAsia="zh-CN"/>
        </w:rPr>
        <w:t>3</w:t>
      </w:r>
      <w:r>
        <w:t>.2.2</w:t>
      </w:r>
      <w:r>
        <w:tab/>
        <w:t>Information flows for o</w:t>
      </w:r>
      <w:r>
        <w:rPr>
          <w:lang w:eastAsia="zh-CN"/>
        </w:rPr>
        <w:t xml:space="preserve">n-network </w:t>
      </w:r>
      <w:r>
        <w:t>video p</w:t>
      </w:r>
      <w:r>
        <w:rPr>
          <w:lang w:eastAsia="zh-CN"/>
        </w:rPr>
        <w:t>ull</w:t>
      </w:r>
      <w:bookmarkEnd w:id="695"/>
    </w:p>
    <w:p w14:paraId="69669EB8" w14:textId="77777777" w:rsidR="00A90238" w:rsidRDefault="00A90238" w:rsidP="00A90238">
      <w:pPr>
        <w:rPr>
          <w:noProof/>
          <w:lang w:val="en-US"/>
        </w:rPr>
      </w:pPr>
      <w:r>
        <w:rPr>
          <w:noProof/>
          <w:lang w:val="en-US"/>
        </w:rPr>
        <w:t>The following information flows for private call specified in subclause 7.2.2.2 is used for on-network video pull:</w:t>
      </w:r>
    </w:p>
    <w:p w14:paraId="20E3E677"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client – MCVideo server)</w:t>
      </w:r>
    </w:p>
    <w:p w14:paraId="620D331A" w14:textId="77777777" w:rsidR="00A90238" w:rsidRDefault="00A90238" w:rsidP="00A90238">
      <w:pPr>
        <w:pStyle w:val="B1"/>
        <w:rPr>
          <w:noProof/>
          <w:lang w:val="en-US"/>
        </w:rPr>
      </w:pPr>
      <w:r>
        <w:rPr>
          <w:noProof/>
          <w:lang w:val="en-US"/>
        </w:rPr>
        <w:lastRenderedPageBreak/>
        <w:t>-</w:t>
      </w:r>
      <w:r>
        <w:rPr>
          <w:noProof/>
          <w:lang w:val="en-US"/>
        </w:rPr>
        <w:tab/>
      </w:r>
      <w:r w:rsidRPr="00046E37">
        <w:rPr>
          <w:noProof/>
          <w:lang w:val="en-US"/>
        </w:rPr>
        <w:t>MCVideo private call request (MCVideo server – MCVideo client)</w:t>
      </w:r>
    </w:p>
    <w:p w14:paraId="2F6E5E6A" w14:textId="77777777" w:rsidR="00A90238" w:rsidRPr="00046E37"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client – MCVideo server)</w:t>
      </w:r>
    </w:p>
    <w:p w14:paraId="3828C68D"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server – MCVideo client)</w:t>
      </w:r>
    </w:p>
    <w:p w14:paraId="0F55D1FD" w14:textId="77777777" w:rsidR="00A90238" w:rsidRPr="00046E37" w:rsidRDefault="00A90238" w:rsidP="00A90238">
      <w:pPr>
        <w:pStyle w:val="B1"/>
        <w:rPr>
          <w:noProof/>
          <w:lang w:val="en-US"/>
        </w:rPr>
      </w:pPr>
      <w:r>
        <w:rPr>
          <w:noProof/>
          <w:lang w:val="en-US"/>
        </w:rPr>
        <w:t>-</w:t>
      </w:r>
      <w:r>
        <w:rPr>
          <w:noProof/>
          <w:lang w:val="en-US"/>
        </w:rPr>
        <w:tab/>
        <w:t>MCVideo call end request</w:t>
      </w:r>
    </w:p>
    <w:p w14:paraId="6A658450" w14:textId="77777777" w:rsidR="00A90238" w:rsidRDefault="00A90238" w:rsidP="00A90238">
      <w:pPr>
        <w:pStyle w:val="Heading5"/>
      </w:pPr>
      <w:bookmarkStart w:id="696" w:name="_Toc185772353"/>
      <w:r>
        <w:rPr>
          <w:lang w:eastAsia="zh-CN"/>
        </w:rPr>
        <w:t>7</w:t>
      </w:r>
      <w:r>
        <w:t>.3</w:t>
      </w:r>
      <w:r>
        <w:rPr>
          <w:lang w:eastAsia="zh-CN"/>
        </w:rPr>
        <w:t>.2.2</w:t>
      </w:r>
      <w:r>
        <w:t>.</w:t>
      </w:r>
      <w:r>
        <w:rPr>
          <w:lang w:eastAsia="zh-CN"/>
        </w:rPr>
        <w:t>1</w:t>
      </w:r>
      <w:r>
        <w:tab/>
        <w:t>MCVideo pull from server request</w:t>
      </w:r>
      <w:bookmarkEnd w:id="696"/>
    </w:p>
    <w:p w14:paraId="5391F41C" w14:textId="77777777" w:rsidR="00A90238" w:rsidRDefault="00A90238" w:rsidP="00A90238">
      <w:r>
        <w:t>Table 7.3.2.2.1-1 describes the information flow MCVideo pull from server request from the MCVideo client to the MCVideo server.</w:t>
      </w:r>
    </w:p>
    <w:p w14:paraId="214ECA76" w14:textId="77777777" w:rsidR="00A90238" w:rsidRDefault="00A90238" w:rsidP="00A90238">
      <w:pPr>
        <w:pStyle w:val="TH"/>
      </w:pPr>
      <w:r>
        <w:t>Table 7.3.2.2.1-1: MCVideo pull from server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80C2F6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6B9E71C"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04E3F9A3"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8EC9B3C" w14:textId="77777777" w:rsidR="00A90238" w:rsidRDefault="00A90238" w:rsidP="004260A6">
            <w:pPr>
              <w:pStyle w:val="TAH"/>
            </w:pPr>
            <w:r>
              <w:t>Description</w:t>
            </w:r>
          </w:p>
        </w:tc>
      </w:tr>
      <w:tr w:rsidR="00A90238" w14:paraId="6B2DDCF1"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6835DC2"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68B09F0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AD2FC82" w14:textId="77777777" w:rsidR="00A90238" w:rsidRDefault="00A90238" w:rsidP="004260A6">
            <w:pPr>
              <w:pStyle w:val="TAL"/>
            </w:pPr>
            <w:r>
              <w:t xml:space="preserve">The </w:t>
            </w:r>
            <w:r>
              <w:rPr>
                <w:lang w:eastAsia="zh-CN"/>
              </w:rPr>
              <w:t>MCVideo ID</w:t>
            </w:r>
            <w:r>
              <w:t xml:space="preserve"> of the calling party</w:t>
            </w:r>
          </w:p>
        </w:tc>
      </w:tr>
      <w:tr w:rsidR="00A90238" w14:paraId="5AAF0952"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98201F6" w14:textId="77777777" w:rsidR="00A90238" w:rsidRDefault="00A90238" w:rsidP="004260A6">
            <w:pPr>
              <w:pStyle w:val="TAL"/>
            </w:pPr>
            <w:r>
              <w:rPr>
                <w:lang w:eastAsia="zh-CN"/>
              </w:rPr>
              <w:t>File URL</w:t>
            </w:r>
          </w:p>
        </w:tc>
        <w:tc>
          <w:tcPr>
            <w:tcW w:w="1097" w:type="dxa"/>
            <w:tcBorders>
              <w:top w:val="single" w:sz="4" w:space="0" w:color="000000"/>
              <w:left w:val="single" w:sz="4" w:space="0" w:color="000000"/>
              <w:bottom w:val="single" w:sz="4" w:space="0" w:color="000000"/>
            </w:tcBorders>
            <w:shd w:val="clear" w:color="auto" w:fill="auto"/>
          </w:tcPr>
          <w:p w14:paraId="6B92104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D888DA6" w14:textId="77777777" w:rsidR="00A90238" w:rsidRDefault="00A90238" w:rsidP="004260A6">
            <w:pPr>
              <w:pStyle w:val="TAL"/>
            </w:pPr>
            <w:r>
              <w:t>URL of the video file to be streamed</w:t>
            </w:r>
          </w:p>
        </w:tc>
      </w:tr>
      <w:tr w:rsidR="00A90238" w14:paraId="2615B821"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8057DD6" w14:textId="77777777" w:rsidR="00A90238" w:rsidRDefault="00A90238" w:rsidP="004260A6">
            <w:pPr>
              <w:pStyle w:val="TAL"/>
            </w:pPr>
            <w:r>
              <w:rPr>
                <w:lang w:eastAsia="zh-CN"/>
              </w:rPr>
              <w:t>SDP offer</w:t>
            </w:r>
          </w:p>
        </w:tc>
        <w:tc>
          <w:tcPr>
            <w:tcW w:w="1097" w:type="dxa"/>
            <w:tcBorders>
              <w:top w:val="single" w:sz="4" w:space="0" w:color="000000"/>
              <w:left w:val="single" w:sz="4" w:space="0" w:color="000000"/>
              <w:bottom w:val="single" w:sz="4" w:space="0" w:color="000000"/>
            </w:tcBorders>
            <w:shd w:val="clear" w:color="auto" w:fill="auto"/>
          </w:tcPr>
          <w:p w14:paraId="55B9358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D489F58" w14:textId="77777777" w:rsidR="00A90238" w:rsidRDefault="00A90238" w:rsidP="004260A6">
            <w:pPr>
              <w:pStyle w:val="TAL"/>
            </w:pPr>
            <w:r>
              <w:t>Media parameters of MCVideo client</w:t>
            </w:r>
          </w:p>
        </w:tc>
      </w:tr>
      <w:tr w:rsidR="00A90238" w14:paraId="417F9ADA"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A459691" w14:textId="77777777" w:rsidR="00A90238" w:rsidRDefault="00A90238" w:rsidP="004260A6">
            <w:pPr>
              <w:pStyle w:val="TAL"/>
              <w:rPr>
                <w:lang w:eastAsia="zh-CN"/>
              </w:rPr>
            </w:pPr>
            <w:r w:rsidRPr="00DC0BA2">
              <w:rPr>
                <w:rFonts w:cs="Arial"/>
                <w:kern w:val="2"/>
                <w:szCs w:val="18"/>
              </w:rPr>
              <w:t>Requested priority</w:t>
            </w:r>
          </w:p>
        </w:tc>
        <w:tc>
          <w:tcPr>
            <w:tcW w:w="1097" w:type="dxa"/>
            <w:tcBorders>
              <w:top w:val="single" w:sz="4" w:space="0" w:color="000000"/>
              <w:left w:val="single" w:sz="4" w:space="0" w:color="000000"/>
              <w:bottom w:val="single" w:sz="4" w:space="0" w:color="000000"/>
            </w:tcBorders>
            <w:shd w:val="clear" w:color="auto" w:fill="auto"/>
          </w:tcPr>
          <w:p w14:paraId="4AAE0494" w14:textId="77777777" w:rsidR="00A90238" w:rsidRDefault="00A90238" w:rsidP="004260A6">
            <w:pPr>
              <w:pStyle w:val="TAL"/>
            </w:pPr>
            <w:r w:rsidRPr="00DC0BA2">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0F27BAF" w14:textId="77777777" w:rsidR="00A90238"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57647276" w14:textId="77777777" w:rsidR="00A90238" w:rsidRDefault="00A90238" w:rsidP="00A90238"/>
    <w:p w14:paraId="43880DD5" w14:textId="77777777" w:rsidR="00A90238" w:rsidRDefault="00A90238" w:rsidP="00A90238">
      <w:pPr>
        <w:pStyle w:val="Heading5"/>
      </w:pPr>
      <w:bookmarkStart w:id="697" w:name="_Toc185772354"/>
      <w:r>
        <w:rPr>
          <w:lang w:eastAsia="zh-CN"/>
        </w:rPr>
        <w:t>7</w:t>
      </w:r>
      <w:r>
        <w:t>.3</w:t>
      </w:r>
      <w:r>
        <w:rPr>
          <w:lang w:eastAsia="zh-CN"/>
        </w:rPr>
        <w:t>.2.2</w:t>
      </w:r>
      <w:r>
        <w:t>.2</w:t>
      </w:r>
      <w:r>
        <w:tab/>
        <w:t>MCVideo pull from server response</w:t>
      </w:r>
      <w:bookmarkEnd w:id="697"/>
    </w:p>
    <w:p w14:paraId="55876C9C" w14:textId="77777777" w:rsidR="00A90238" w:rsidRDefault="00A90238" w:rsidP="00A90238">
      <w:r>
        <w:t>Table 7.3.2.2.2-1 describes the information flow MCVideo pull from server response from the MCVideo server to the MCVideo client.</w:t>
      </w:r>
    </w:p>
    <w:p w14:paraId="475E7A68" w14:textId="77777777" w:rsidR="00A90238" w:rsidRDefault="00A90238" w:rsidP="00A90238">
      <w:pPr>
        <w:pStyle w:val="TH"/>
      </w:pPr>
      <w:r>
        <w:t>Table 7.3.2.2.2-1: MCVideo pull from server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18AD83D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E8ACA8A"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7D88D30A"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5152EB5" w14:textId="77777777" w:rsidR="00A90238" w:rsidRDefault="00A90238" w:rsidP="004260A6">
            <w:pPr>
              <w:pStyle w:val="TAH"/>
            </w:pPr>
            <w:r>
              <w:t>Description</w:t>
            </w:r>
          </w:p>
        </w:tc>
      </w:tr>
      <w:tr w:rsidR="00A90238" w14:paraId="07DB824D"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3A7776B"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5A9D1312"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6F17327" w14:textId="77777777" w:rsidR="00A90238" w:rsidRDefault="00A90238" w:rsidP="004260A6">
            <w:pPr>
              <w:pStyle w:val="TAL"/>
            </w:pPr>
            <w:r>
              <w:t xml:space="preserve">The </w:t>
            </w:r>
            <w:r>
              <w:rPr>
                <w:lang w:eastAsia="zh-CN"/>
              </w:rPr>
              <w:t>MCVideo ID</w:t>
            </w:r>
            <w:r>
              <w:t xml:space="preserve"> of the calling party</w:t>
            </w:r>
          </w:p>
        </w:tc>
      </w:tr>
      <w:tr w:rsidR="00A90238" w14:paraId="5F5A391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B22835E" w14:textId="77777777" w:rsidR="00A90238" w:rsidRDefault="00A90238" w:rsidP="004260A6">
            <w:pPr>
              <w:pStyle w:val="TAL"/>
            </w:pPr>
            <w:r>
              <w:rPr>
                <w:lang w:eastAsia="zh-CN"/>
              </w:rPr>
              <w:t>SDP answer</w:t>
            </w:r>
          </w:p>
        </w:tc>
        <w:tc>
          <w:tcPr>
            <w:tcW w:w="1097" w:type="dxa"/>
            <w:tcBorders>
              <w:top w:val="single" w:sz="4" w:space="0" w:color="000000"/>
              <w:left w:val="single" w:sz="4" w:space="0" w:color="000000"/>
              <w:bottom w:val="single" w:sz="4" w:space="0" w:color="000000"/>
            </w:tcBorders>
            <w:shd w:val="clear" w:color="auto" w:fill="auto"/>
          </w:tcPr>
          <w:p w14:paraId="461653E3"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19D01C8" w14:textId="77777777" w:rsidR="00A90238" w:rsidRDefault="00A90238" w:rsidP="004260A6">
            <w:pPr>
              <w:pStyle w:val="TAL"/>
            </w:pPr>
            <w:r>
              <w:t>Media parameters selected</w:t>
            </w:r>
          </w:p>
        </w:tc>
      </w:tr>
    </w:tbl>
    <w:p w14:paraId="234CDC42" w14:textId="77777777" w:rsidR="00A90238" w:rsidRDefault="00A90238" w:rsidP="00A90238"/>
    <w:p w14:paraId="56AA8C98" w14:textId="77777777" w:rsidR="00A90238" w:rsidRDefault="00A90238" w:rsidP="00A90238">
      <w:pPr>
        <w:pStyle w:val="Heading5"/>
      </w:pPr>
      <w:bookmarkStart w:id="698" w:name="_Toc185772355"/>
      <w:r>
        <w:rPr>
          <w:lang w:eastAsia="zh-CN"/>
        </w:rPr>
        <w:t>7</w:t>
      </w:r>
      <w:r>
        <w:t>.3</w:t>
      </w:r>
      <w:r>
        <w:rPr>
          <w:lang w:eastAsia="zh-CN"/>
        </w:rPr>
        <w:t>.2.2</w:t>
      </w:r>
      <w:r>
        <w:t>.3</w:t>
      </w:r>
      <w:r>
        <w:tab/>
        <w:t>MCVideo pull from server complete request</w:t>
      </w:r>
      <w:bookmarkEnd w:id="698"/>
    </w:p>
    <w:p w14:paraId="67E07B08" w14:textId="77777777" w:rsidR="00A90238" w:rsidRDefault="00A90238" w:rsidP="00A90238">
      <w:r>
        <w:t>Table 7.3.2.2.3-1 describes the information flow MCVideo pull from server complete request from the MCVideo client to the MCVideo server or from the MCVideo server to the MCVideo client.</w:t>
      </w:r>
    </w:p>
    <w:p w14:paraId="29DCDD9D" w14:textId="77777777" w:rsidR="00A90238" w:rsidRDefault="00A90238" w:rsidP="00A90238">
      <w:pPr>
        <w:pStyle w:val="TH"/>
      </w:pPr>
      <w:r>
        <w:t>Table 7.3.2.2.3-1: MCVideo pull from server complete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106FB16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92EA59B"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2D93EF6B"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F54B9FC" w14:textId="77777777" w:rsidR="00A90238" w:rsidRDefault="00A90238" w:rsidP="004260A6">
            <w:pPr>
              <w:pStyle w:val="TAH"/>
            </w:pPr>
            <w:r>
              <w:t>Description</w:t>
            </w:r>
          </w:p>
        </w:tc>
      </w:tr>
      <w:tr w:rsidR="00A90238" w14:paraId="6AB2BC2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7F62A8B"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9CAD3B7"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528D651" w14:textId="77777777" w:rsidR="00A90238" w:rsidRDefault="00A90238" w:rsidP="004260A6">
            <w:pPr>
              <w:pStyle w:val="TAL"/>
            </w:pPr>
            <w:r>
              <w:t xml:space="preserve">The </w:t>
            </w:r>
            <w:r>
              <w:rPr>
                <w:lang w:eastAsia="zh-CN"/>
              </w:rPr>
              <w:t>MCVideo ID</w:t>
            </w:r>
            <w:r>
              <w:t xml:space="preserve"> of the calling party</w:t>
            </w:r>
          </w:p>
        </w:tc>
      </w:tr>
      <w:tr w:rsidR="00A90238" w14:paraId="5FA1A5A4"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5E96FD2" w14:textId="77777777" w:rsidR="00A90238" w:rsidRDefault="00A90238" w:rsidP="004260A6">
            <w:pPr>
              <w:pStyle w:val="TAL"/>
            </w:pPr>
            <w:r>
              <w:t>Cause</w:t>
            </w:r>
          </w:p>
        </w:tc>
        <w:tc>
          <w:tcPr>
            <w:tcW w:w="1097" w:type="dxa"/>
            <w:tcBorders>
              <w:top w:val="single" w:sz="4" w:space="0" w:color="000000"/>
              <w:left w:val="single" w:sz="4" w:space="0" w:color="000000"/>
              <w:bottom w:val="single" w:sz="4" w:space="0" w:color="000000"/>
            </w:tcBorders>
            <w:shd w:val="clear" w:color="auto" w:fill="auto"/>
          </w:tcPr>
          <w:p w14:paraId="4773BFF4"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E97C65D" w14:textId="77777777" w:rsidR="00A90238" w:rsidRDefault="00A90238" w:rsidP="004260A6">
            <w:pPr>
              <w:pStyle w:val="TAL"/>
            </w:pPr>
            <w:r>
              <w:t>End of communication cause</w:t>
            </w:r>
          </w:p>
        </w:tc>
      </w:tr>
    </w:tbl>
    <w:p w14:paraId="575C65D5" w14:textId="77777777" w:rsidR="00A90238" w:rsidRDefault="00A90238" w:rsidP="00A90238"/>
    <w:p w14:paraId="0EBB93BE" w14:textId="77777777" w:rsidR="00A90238" w:rsidRDefault="00A90238" w:rsidP="00A90238">
      <w:pPr>
        <w:pStyle w:val="Heading5"/>
      </w:pPr>
      <w:bookmarkStart w:id="699" w:name="_Toc185772356"/>
      <w:r>
        <w:rPr>
          <w:lang w:eastAsia="zh-CN"/>
        </w:rPr>
        <w:t>7</w:t>
      </w:r>
      <w:r>
        <w:t>.3</w:t>
      </w:r>
      <w:r>
        <w:rPr>
          <w:lang w:eastAsia="zh-CN"/>
        </w:rPr>
        <w:t>.2.2</w:t>
      </w:r>
      <w:r>
        <w:t>.4</w:t>
      </w:r>
      <w:r>
        <w:tab/>
        <w:t>MCVideo pull from server complete response</w:t>
      </w:r>
      <w:bookmarkEnd w:id="699"/>
    </w:p>
    <w:p w14:paraId="4D1FA110" w14:textId="77777777" w:rsidR="00A90238" w:rsidRDefault="00A90238" w:rsidP="00A90238">
      <w:r>
        <w:t>Table 7.3.2.2.4-1 describes the information flow MCVideo pull from server complete response from the MCVideo client to the MCVideo server or from the MCVideo server to the MCVideo client.</w:t>
      </w:r>
    </w:p>
    <w:p w14:paraId="5172AFC3" w14:textId="77777777" w:rsidR="00A90238" w:rsidRDefault="00A90238" w:rsidP="00A90238">
      <w:pPr>
        <w:pStyle w:val="TH"/>
      </w:pPr>
      <w:r>
        <w:t>Table 7.3.2.2.4-1: MCVideo pull from server complete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536D092"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7CDBA96"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6A7BD1CC"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B2C7FFD" w14:textId="77777777" w:rsidR="00A90238" w:rsidRDefault="00A90238" w:rsidP="004260A6">
            <w:pPr>
              <w:pStyle w:val="TAH"/>
            </w:pPr>
            <w:r>
              <w:t>Description</w:t>
            </w:r>
          </w:p>
        </w:tc>
      </w:tr>
      <w:tr w:rsidR="00A90238" w14:paraId="6705033A"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2EC4BB5"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3E2109FD"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4890156" w14:textId="77777777" w:rsidR="00A90238" w:rsidRDefault="00A90238" w:rsidP="004260A6">
            <w:pPr>
              <w:pStyle w:val="TAL"/>
            </w:pPr>
            <w:r>
              <w:t xml:space="preserve">The </w:t>
            </w:r>
            <w:r>
              <w:rPr>
                <w:lang w:eastAsia="zh-CN"/>
              </w:rPr>
              <w:t>MCVideo ID</w:t>
            </w:r>
            <w:r>
              <w:t xml:space="preserve"> of the calling party</w:t>
            </w:r>
          </w:p>
        </w:tc>
      </w:tr>
    </w:tbl>
    <w:p w14:paraId="4659B0BF" w14:textId="77777777" w:rsidR="00A90238" w:rsidRPr="008A5E86" w:rsidRDefault="00A90238" w:rsidP="00A90238">
      <w:pPr>
        <w:rPr>
          <w:noProof/>
          <w:lang w:val="en-US"/>
        </w:rPr>
      </w:pPr>
    </w:p>
    <w:p w14:paraId="79DE5FB5" w14:textId="77777777" w:rsidR="00A90238" w:rsidRDefault="00A90238" w:rsidP="00A90238">
      <w:pPr>
        <w:pStyle w:val="Heading4"/>
        <w:rPr>
          <w:lang w:eastAsia="zh-CN"/>
        </w:rPr>
      </w:pPr>
      <w:bookmarkStart w:id="700" w:name="_Toc185772357"/>
      <w:r>
        <w:rPr>
          <w:rFonts w:hint="eastAsia"/>
          <w:lang w:eastAsia="zh-CN"/>
        </w:rPr>
        <w:lastRenderedPageBreak/>
        <w:t>7</w:t>
      </w:r>
      <w:r>
        <w:t>.</w:t>
      </w:r>
      <w:r>
        <w:rPr>
          <w:lang w:eastAsia="zh-CN"/>
        </w:rPr>
        <w:t>3.2.3</w:t>
      </w:r>
      <w:r>
        <w:tab/>
        <w:t>One-to-one</w:t>
      </w:r>
      <w:r>
        <w:rPr>
          <w:lang w:eastAsia="zh-CN"/>
        </w:rPr>
        <w:t xml:space="preserve"> video pull</w:t>
      </w:r>
      <w:bookmarkEnd w:id="700"/>
    </w:p>
    <w:p w14:paraId="630A982A" w14:textId="77777777" w:rsidR="00A90238" w:rsidRDefault="00A90238" w:rsidP="00A90238">
      <w:pPr>
        <w:pStyle w:val="Heading5"/>
        <w:rPr>
          <w:lang w:eastAsia="zh-CN"/>
        </w:rPr>
      </w:pPr>
      <w:bookmarkStart w:id="701" w:name="_Toc185772358"/>
      <w:r>
        <w:rPr>
          <w:rFonts w:hint="eastAsia"/>
          <w:lang w:eastAsia="zh-CN"/>
        </w:rPr>
        <w:t>7</w:t>
      </w:r>
      <w:r>
        <w:t>.</w:t>
      </w:r>
      <w:r>
        <w:rPr>
          <w:lang w:eastAsia="zh-CN"/>
        </w:rPr>
        <w:t>3.2.3</w:t>
      </w:r>
      <w:r>
        <w:t>.</w:t>
      </w:r>
      <w:r>
        <w:rPr>
          <w:rFonts w:hint="eastAsia"/>
          <w:lang w:eastAsia="zh-CN"/>
        </w:rPr>
        <w:t>1</w:t>
      </w:r>
      <w:r>
        <w:tab/>
        <w:t>General</w:t>
      </w:r>
      <w:bookmarkEnd w:id="701"/>
    </w:p>
    <w:p w14:paraId="287C7560" w14:textId="77777777" w:rsidR="00A90238" w:rsidRDefault="00A90238" w:rsidP="00A90238">
      <w:pPr>
        <w:rPr>
          <w:lang w:eastAsia="zh-CN"/>
        </w:rPr>
      </w:pPr>
      <w:r>
        <w:rPr>
          <w:lang w:eastAsia="zh-CN"/>
        </w:rPr>
        <w:t>O</w:t>
      </w:r>
      <w:r>
        <w:rPr>
          <w:rFonts w:hint="eastAsia"/>
          <w:lang w:eastAsia="zh-CN"/>
        </w:rPr>
        <w:t xml:space="preserve">ne-to-one video pull is a </w:t>
      </w:r>
      <w:r>
        <w:rPr>
          <w:lang w:eastAsia="zh-CN"/>
        </w:rPr>
        <w:t>private call that only allows the called party to transmit video to the calling party, and the private call ends when the video transmission is completed.</w:t>
      </w:r>
    </w:p>
    <w:p w14:paraId="49AFAFDA" w14:textId="77777777" w:rsidR="00A90238" w:rsidRDefault="00A90238" w:rsidP="00A90238">
      <w:pPr>
        <w:pStyle w:val="Heading5"/>
        <w:rPr>
          <w:lang w:eastAsia="zh-CN"/>
        </w:rPr>
      </w:pPr>
      <w:bookmarkStart w:id="702" w:name="_Toc185772359"/>
      <w:r>
        <w:rPr>
          <w:rFonts w:hint="eastAsia"/>
          <w:lang w:eastAsia="zh-CN"/>
        </w:rPr>
        <w:t>7</w:t>
      </w:r>
      <w:r>
        <w:t>.</w:t>
      </w:r>
      <w:r>
        <w:rPr>
          <w:lang w:eastAsia="zh-CN"/>
        </w:rPr>
        <w:t>3.2.3</w:t>
      </w:r>
      <w:r>
        <w:t>.</w:t>
      </w:r>
      <w:r>
        <w:rPr>
          <w:lang w:eastAsia="zh-CN"/>
        </w:rPr>
        <w:t>2</w:t>
      </w:r>
      <w:r>
        <w:tab/>
        <w:t>One-to-one video pull – call setup</w:t>
      </w:r>
      <w:bookmarkEnd w:id="702"/>
    </w:p>
    <w:p w14:paraId="73FA1F13"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rFonts w:hint="eastAsia"/>
          <w:lang w:val="en-US" w:eastAsia="zh-CN"/>
        </w:rPr>
        <w:t>MCVideo</w:t>
      </w:r>
      <w:r w:rsidRPr="00AB5FED">
        <w:rPr>
          <w:lang w:val="en-US"/>
        </w:rPr>
        <w:t xml:space="preserve"> user is initiating an </w:t>
      </w:r>
      <w:r>
        <w:rPr>
          <w:rFonts w:hint="eastAsia"/>
          <w:lang w:val="en-US" w:eastAsia="zh-CN"/>
        </w:rPr>
        <w:t>MCVideo</w:t>
      </w:r>
      <w:r w:rsidRPr="00AB5FED">
        <w:rPr>
          <w:lang w:val="en-US"/>
        </w:rPr>
        <w:t xml:space="preserve"> private call </w:t>
      </w:r>
      <w:r>
        <w:rPr>
          <w:lang w:val="en-US"/>
        </w:rPr>
        <w:t>to pull video from called</w:t>
      </w:r>
      <w:r w:rsidRPr="00AB5FED">
        <w:rPr>
          <w:lang w:val="en-US"/>
        </w:rPr>
        <w:t xml:space="preserve"> </w:t>
      </w:r>
      <w:r>
        <w:rPr>
          <w:rFonts w:hint="eastAsia"/>
          <w:lang w:val="en-US" w:eastAsia="zh-CN"/>
        </w:rPr>
        <w:t>MCVideo</w:t>
      </w:r>
      <w:r w:rsidRPr="00AB5FED">
        <w:rPr>
          <w:lang w:val="en-US"/>
        </w:rPr>
        <w:t xml:space="preserve"> user</w:t>
      </w:r>
      <w:r>
        <w:rPr>
          <w:lang w:val="en-US"/>
        </w:rPr>
        <w:t xml:space="preserve"> </w:t>
      </w:r>
      <w:r w:rsidRPr="00AB5FED">
        <w:rPr>
          <w:lang w:val="en-US"/>
        </w:rPr>
        <w:t>in an automatic</w:t>
      </w:r>
      <w:r>
        <w:rPr>
          <w:lang w:val="en-US"/>
        </w:rPr>
        <w:t xml:space="preserve"> or manual</w:t>
      </w:r>
      <w:r w:rsidRPr="00AB5FED">
        <w:rPr>
          <w:lang w:val="en-US"/>
        </w:rPr>
        <w:t xml:space="preserve"> commencement mode. </w:t>
      </w:r>
      <w:r>
        <w:rPr>
          <w:lang w:val="en-US"/>
        </w:rPr>
        <w:t>Only the called party is allowed to transmit video.</w:t>
      </w:r>
    </w:p>
    <w:p w14:paraId="5D8716C9"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3.2.3</w:t>
      </w:r>
      <w:r w:rsidRPr="00AB5FED">
        <w:rPr>
          <w:lang w:val="en-US"/>
        </w:rPr>
        <w:t xml:space="preserve">.2-1 are the basic signalling control plane procedures for the </w:t>
      </w:r>
      <w:r>
        <w:rPr>
          <w:rFonts w:hint="eastAsia"/>
          <w:lang w:val="en-US" w:eastAsia="zh-CN"/>
        </w:rPr>
        <w:t>MCVideo</w:t>
      </w:r>
      <w:r w:rsidRPr="00AB5FED">
        <w:rPr>
          <w:lang w:val="en-US"/>
        </w:rPr>
        <w:t xml:space="preserve"> client initiating establishment of </w:t>
      </w:r>
      <w:r>
        <w:rPr>
          <w:rFonts w:hint="eastAsia"/>
          <w:lang w:val="en-US" w:eastAsia="zh-CN"/>
        </w:rPr>
        <w:t>MCVideo</w:t>
      </w:r>
      <w:r w:rsidRPr="00AB5FED">
        <w:rPr>
          <w:lang w:val="en-US"/>
        </w:rPr>
        <w:t xml:space="preserve"> private call with the chosen </w:t>
      </w:r>
      <w:r>
        <w:rPr>
          <w:rFonts w:hint="eastAsia"/>
          <w:lang w:val="en-US" w:eastAsia="zh-CN"/>
        </w:rPr>
        <w:t>MCVideo</w:t>
      </w:r>
      <w:r w:rsidRPr="00AB5FED">
        <w:rPr>
          <w:lang w:val="en-US"/>
        </w:rPr>
        <w:t xml:space="preserve"> user</w:t>
      </w:r>
      <w:r>
        <w:rPr>
          <w:lang w:val="en-US"/>
        </w:rPr>
        <w:t xml:space="preserve"> for video pull</w:t>
      </w:r>
      <w:r w:rsidRPr="00AB5FED">
        <w:rPr>
          <w:lang w:val="en-US"/>
        </w:rPr>
        <w:t>.</w:t>
      </w:r>
    </w:p>
    <w:p w14:paraId="2281F2AA" w14:textId="77777777" w:rsidR="00A90238" w:rsidRDefault="00A90238" w:rsidP="00A90238">
      <w:r>
        <w:t>Pre-conditions:</w:t>
      </w:r>
    </w:p>
    <w:p w14:paraId="6E472ED5" w14:textId="77777777" w:rsidR="00A90238" w:rsidRDefault="00A90238" w:rsidP="00A90238">
      <w:pPr>
        <w:pStyle w:val="B1"/>
      </w:pPr>
      <w:r>
        <w:t>1.</w:t>
      </w:r>
      <w:r>
        <w:tab/>
        <w:t>Optionally, MCVideo client 1 may have a functional alias activated</w:t>
      </w:r>
      <w:r w:rsidRPr="0069100C">
        <w:t xml:space="preserve"> </w:t>
      </w:r>
      <w:r>
        <w:t>to be used.</w:t>
      </w:r>
    </w:p>
    <w:p w14:paraId="3BDCA1BB" w14:textId="77777777" w:rsidR="00A90238" w:rsidRPr="006C46A6" w:rsidRDefault="00A90238" w:rsidP="00A90238">
      <w:pPr>
        <w:pStyle w:val="B1"/>
        <w:rPr>
          <w:lang w:val="en-US" w:eastAsia="zh-CN"/>
        </w:rPr>
      </w:pPr>
      <w:r>
        <w:t>2.</w:t>
      </w:r>
      <w:r>
        <w:tab/>
      </w:r>
      <w:r w:rsidRPr="008C6DDC">
        <w:t xml:space="preserve">The MCVideo server </w:t>
      </w:r>
      <w:r>
        <w:t>may have</w:t>
      </w:r>
      <w:r w:rsidRPr="008C6DDC">
        <w:t xml:space="preserve"> subscribed to the MCVideo functional alias controlling server within the MC system for functional alias activation/de-activation updates.</w:t>
      </w:r>
    </w:p>
    <w:bookmarkEnd w:id="693"/>
    <w:p w14:paraId="1A35629F" w14:textId="77777777" w:rsidR="00A90238" w:rsidRPr="00AB5FED" w:rsidRDefault="00A90238" w:rsidP="00A90238">
      <w:pPr>
        <w:pStyle w:val="TH"/>
        <w:rPr>
          <w:lang w:eastAsia="zh-CN"/>
        </w:rPr>
      </w:pPr>
      <w:r>
        <w:object w:dxaOrig="9165" w:dyaOrig="3810" w14:anchorId="111F5446">
          <v:shape id="_x0000_i1058" type="#_x0000_t75" style="width:459.65pt;height:190.65pt" o:ole="">
            <v:imagedata r:id="rId77" o:title=""/>
          </v:shape>
          <o:OLEObject Type="Embed" ProgID="Visio.Drawing.15" ShapeID="_x0000_i1058" DrawAspect="Content" ObjectID="_1796385406" r:id="rId78"/>
        </w:object>
      </w:r>
    </w:p>
    <w:p w14:paraId="0D151F84" w14:textId="77777777" w:rsidR="00A90238" w:rsidRPr="00AB5FED" w:rsidRDefault="00A90238" w:rsidP="00A90238">
      <w:pPr>
        <w:pStyle w:val="TF"/>
      </w:pPr>
      <w:r w:rsidRPr="00AB5FED">
        <w:t>Figure </w:t>
      </w:r>
      <w:r>
        <w:t>7</w:t>
      </w:r>
      <w:r w:rsidRPr="00AB5FED">
        <w:t>.</w:t>
      </w:r>
      <w:r>
        <w:t>3.2</w:t>
      </w:r>
      <w:r w:rsidRPr="00AB5FED">
        <w:t>.</w:t>
      </w:r>
      <w:r>
        <w:t>3.2-1: One-to-one video pull</w:t>
      </w:r>
    </w:p>
    <w:p w14:paraId="7E66D5CE"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initiates video pull from MCVideo client 2, by sending a private call request to the MCVideo server </w:t>
      </w:r>
      <w:r w:rsidRPr="00AB5FED">
        <w:t>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w:t>
      </w:r>
      <w:r>
        <w:t xml:space="preserve"> for video pull</w:t>
      </w:r>
      <w:r w:rsidRPr="00AB5FED">
        <w:t>.</w:t>
      </w:r>
      <w:r>
        <w:t xml:space="preserve"> </w:t>
      </w:r>
      <w:r w:rsidRPr="00AB5FED">
        <w:t xml:space="preserve">The </w:t>
      </w:r>
      <w:r>
        <w:rPr>
          <w:rFonts w:hint="eastAsia"/>
          <w:lang w:val="en-US" w:eastAsia="zh-CN"/>
        </w:rPr>
        <w:t>MCVideo</w:t>
      </w:r>
      <w:r w:rsidRPr="00AB5FED">
        <w:t xml:space="preserve"> private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invited user, an SDP offer containing one or more media types</w:t>
      </w:r>
      <w:r>
        <w:t xml:space="preserve"> and the video pull indication to indicate that </w:t>
      </w:r>
      <w:r w:rsidRPr="00AB5FED">
        <w:t>invited user</w:t>
      </w:r>
      <w:r>
        <w:t xml:space="preserve"> is requested to transmit video to the requester. The MCVideo</w:t>
      </w:r>
      <w:r w:rsidRPr="00DD695C">
        <w:t xml:space="preserve"> user at MC</w:t>
      </w:r>
      <w:r>
        <w:t>Video</w:t>
      </w:r>
      <w:r w:rsidRPr="00DD695C">
        <w:t xml:space="preserve"> client 1 may include a functional alias use</w:t>
      </w:r>
      <w:r>
        <w:t>d within the MCVideo private call request</w:t>
      </w:r>
      <w:r w:rsidRPr="00AB1E68">
        <w:t>.</w:t>
      </w:r>
    </w:p>
    <w:p w14:paraId="4A252B48"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w:t>
      </w:r>
      <w:r>
        <w:t xml:space="preserve"> for video pull</w:t>
      </w:r>
      <w:r w:rsidRPr="00AB5FED">
        <w:t xml:space="preserve">,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w:t>
      </w:r>
      <w:r>
        <w:t xml:space="preserve"> for video pull</w:t>
      </w:r>
      <w:r w:rsidRPr="00AB5FED">
        <w:t>.</w:t>
      </w:r>
      <w:r>
        <w:t xml:space="preserve"> </w:t>
      </w:r>
      <w:r w:rsidRPr="006C76E9">
        <w:t>MCVideo server verifies whether the provided functional alias, if present, can be used and has been activated for the user.</w:t>
      </w:r>
    </w:p>
    <w:p w14:paraId="0EFA5548" w14:textId="77777777" w:rsidR="00A90238" w:rsidRPr="00AB5FED" w:rsidRDefault="00A90238" w:rsidP="00A90238">
      <w:pPr>
        <w:pStyle w:val="B1"/>
      </w:pPr>
      <w:r>
        <w:t>3</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34A662C1" w14:textId="77777777" w:rsidR="00A90238" w:rsidRPr="00AB5FED" w:rsidRDefault="00A90238" w:rsidP="00A90238">
      <w:pPr>
        <w:pStyle w:val="NO"/>
      </w:pPr>
      <w:r w:rsidRPr="00AB5FED">
        <w:t>NOTE</w:t>
      </w:r>
      <w:r>
        <w:t> 1</w:t>
      </w:r>
      <w:r w:rsidRPr="00AB5FED">
        <w:t>:</w:t>
      </w:r>
      <w:r w:rsidRPr="00AB5FED">
        <w:tab/>
        <w:t xml:space="preserve">Step </w:t>
      </w:r>
      <w:r>
        <w:t>3</w:t>
      </w:r>
      <w:r w:rsidRPr="00AB5FED">
        <w:t xml:space="preserve"> can occur at any time following step 4, and prior to step </w:t>
      </w:r>
      <w:r>
        <w:t>6</w:t>
      </w:r>
      <w:r w:rsidRPr="00AB5FED">
        <w:t>.</w:t>
      </w:r>
    </w:p>
    <w:p w14:paraId="6E275768" w14:textId="77777777" w:rsidR="00A90238" w:rsidRPr="00AB5FED" w:rsidRDefault="00A90238" w:rsidP="00A90238">
      <w:pPr>
        <w:pStyle w:val="B1"/>
      </w:pPr>
      <w:r>
        <w:t>4</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w:t>
      </w:r>
      <w:r w:rsidRPr="00F210FD">
        <w:t xml:space="preserve">a requested commencement mode by the calling user or </w:t>
      </w:r>
      <w:r w:rsidRPr="00F210FD">
        <w:lastRenderedPageBreak/>
        <w:t>based upon the setting of the called MCVideo client</w:t>
      </w:r>
      <w:r w:rsidRPr="00AB5FED">
        <w:t xml:space="preserve">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w:t>
      </w:r>
      <w:r>
        <w:rPr>
          <w:lang w:eastAsia="zh-CN"/>
        </w:rPr>
        <w:t>Video</w:t>
      </w:r>
      <w:r w:rsidRPr="00AB5FED">
        <w:t xml:space="preserve"> ID</w:t>
      </w:r>
      <w:r>
        <w:t xml:space="preserve">, </w:t>
      </w:r>
      <w:bookmarkStart w:id="703" w:name="_Hlk5009101"/>
      <w:r>
        <w:t>and, if available the functional alias</w:t>
      </w:r>
      <w:bookmarkEnd w:id="703"/>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7651340D" w14:textId="77777777" w:rsidR="00A90238" w:rsidRPr="00AB5FED" w:rsidRDefault="00A90238" w:rsidP="00A90238">
      <w:pPr>
        <w:pStyle w:val="B1"/>
      </w:pPr>
      <w:r>
        <w:t>5</w:t>
      </w:r>
      <w:r w:rsidRPr="00AB5FED">
        <w:t>.</w:t>
      </w:r>
      <w:r w:rsidRPr="00AB5FED">
        <w:tab/>
        <w:t xml:space="preserve">The </w:t>
      </w:r>
      <w:r>
        <w:rPr>
          <w:rFonts w:hint="eastAsia"/>
          <w:lang w:val="en-US" w:eastAsia="zh-CN"/>
        </w:rPr>
        <w:t>MCVideo</w:t>
      </w:r>
      <w:r w:rsidRPr="00AB5FED">
        <w:t xml:space="preserve"> client 2 notifies the user about the incoming private call</w:t>
      </w:r>
      <w:r>
        <w:t xml:space="preserve"> for video pull</w:t>
      </w:r>
      <w:r w:rsidRPr="00AB5FED">
        <w:t>.</w:t>
      </w:r>
      <w:r>
        <w:t xml:space="preserve"> </w:t>
      </w:r>
      <w:r w:rsidRPr="004E3B71">
        <w:t>If a functional alias of the calling user is included it is displayed.</w:t>
      </w:r>
    </w:p>
    <w:p w14:paraId="2446DFEB" w14:textId="77777777" w:rsidR="00A90238" w:rsidRPr="00AB5FED" w:rsidRDefault="00A90238" w:rsidP="00A90238">
      <w:pPr>
        <w:pStyle w:val="B1"/>
      </w:pPr>
      <w:r>
        <w:t>6</w:t>
      </w:r>
      <w:r w:rsidRPr="00AB5FED">
        <w:t>.</w:t>
      </w:r>
      <w:r>
        <w:tab/>
      </w:r>
      <w:r w:rsidRPr="00AB5FED">
        <w:t xml:space="preserve">The receiving </w:t>
      </w:r>
      <w:r>
        <w:rPr>
          <w:rFonts w:hint="eastAsia"/>
          <w:lang w:val="en-US" w:eastAsia="zh-CN"/>
        </w:rPr>
        <w:t>MCVideo</w:t>
      </w:r>
      <w:r w:rsidRPr="00AB5FED">
        <w:t xml:space="preserve"> client 2 accepts the private call</w:t>
      </w:r>
      <w:r>
        <w:t xml:space="preserve"> for video pull</w:t>
      </w:r>
      <w:r w:rsidRPr="00AB5FED">
        <w:t xml:space="preserve">, and </w:t>
      </w:r>
      <w:r>
        <w:t xml:space="preserve">sends </w:t>
      </w:r>
      <w:r w:rsidRPr="00AB5FED">
        <w:t xml:space="preserve">an </w:t>
      </w:r>
      <w:r>
        <w:rPr>
          <w:rFonts w:hint="eastAsia"/>
          <w:lang w:val="en-US" w:eastAsia="zh-CN"/>
        </w:rPr>
        <w:t>MCVideo</w:t>
      </w:r>
      <w:r w:rsidRPr="00AB5FED">
        <w:t xml:space="preserve"> private call response to the </w:t>
      </w:r>
      <w:r>
        <w:rPr>
          <w:rFonts w:hint="eastAsia"/>
          <w:lang w:val="en-US" w:eastAsia="zh-CN"/>
        </w:rPr>
        <w:t>MCVideo</w:t>
      </w:r>
      <w:r w:rsidRPr="00AB5FED">
        <w:t xml:space="preserve"> server</w:t>
      </w:r>
      <w:r>
        <w:t xml:space="preserve"> with an implicit transmit media request</w:t>
      </w:r>
      <w:r w:rsidRPr="00AB5FED">
        <w:t>.</w:t>
      </w:r>
    </w:p>
    <w:p w14:paraId="4E090453" w14:textId="77777777" w:rsidR="00A90238" w:rsidRPr="00AB5FED" w:rsidRDefault="00A90238" w:rsidP="00A90238">
      <w:pPr>
        <w:pStyle w:val="B1"/>
      </w:pPr>
      <w:r>
        <w:t>7</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w:t>
      </w:r>
      <w:r>
        <w:t>accepting</w:t>
      </w:r>
      <w:r w:rsidRPr="00AB5FED">
        <w:t xml:space="preserve"> the private call request</w:t>
      </w:r>
      <w:r>
        <w:t xml:space="preserve"> for video pull</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r>
        <w:t xml:space="preserve"> via a private call response message.</w:t>
      </w:r>
    </w:p>
    <w:p w14:paraId="4AF7C8B5" w14:textId="77777777" w:rsidR="00A90238" w:rsidRDefault="00A90238" w:rsidP="00A90238">
      <w:pPr>
        <w:pStyle w:val="B1"/>
      </w:pPr>
      <w:r>
        <w:t>8</w:t>
      </w:r>
      <w:r w:rsidRPr="00AB5FED">
        <w:t>.</w:t>
      </w:r>
      <w:r w:rsidRPr="00AB5FED">
        <w:tab/>
      </w:r>
      <w:r w:rsidRPr="00004375">
        <w:rPr>
          <w:rFonts w:hint="eastAsia"/>
        </w:rPr>
        <w:t>MCVideo</w:t>
      </w:r>
      <w:r w:rsidRPr="00AB5FED">
        <w:t xml:space="preserve"> client 1 and </w:t>
      </w:r>
      <w:r w:rsidRPr="00004375">
        <w:rPr>
          <w:rFonts w:hint="eastAsia"/>
        </w:rPr>
        <w:t>MCVideo</w:t>
      </w:r>
      <w:r w:rsidRPr="00AB5FED">
        <w:t xml:space="preserve"> client 2 have successfully established media plane </w:t>
      </w:r>
      <w:r>
        <w:t xml:space="preserve">and transmission control </w:t>
      </w:r>
      <w:r w:rsidRPr="00AB5FED">
        <w:t xml:space="preserve">for </w:t>
      </w:r>
      <w:r>
        <w:t xml:space="preserve">media </w:t>
      </w:r>
      <w:r w:rsidRPr="00AB5FED">
        <w:t>communication</w:t>
      </w:r>
      <w:r>
        <w:rPr>
          <w:rFonts w:hint="eastAsia"/>
        </w:rPr>
        <w:t>.</w:t>
      </w:r>
      <w:r>
        <w:t xml:space="preserve"> </w:t>
      </w:r>
    </w:p>
    <w:p w14:paraId="1EDB9874" w14:textId="77777777" w:rsidR="00A90238" w:rsidRPr="004E6B95" w:rsidRDefault="00A90238" w:rsidP="00A90238">
      <w:pPr>
        <w:pStyle w:val="NO"/>
      </w:pPr>
      <w:r w:rsidRPr="00AB5FED">
        <w:t>NOTE</w:t>
      </w:r>
      <w:r>
        <w:t> 2</w:t>
      </w:r>
      <w:r w:rsidRPr="00AB5FED">
        <w:t>:</w:t>
      </w:r>
      <w:r w:rsidRPr="00AB5FED">
        <w:tab/>
      </w:r>
      <w:r>
        <w:t>When the video transmission is completed, the private call is released</w:t>
      </w:r>
      <w:r w:rsidRPr="00AB5FED">
        <w:t>.</w:t>
      </w:r>
    </w:p>
    <w:p w14:paraId="697465AB" w14:textId="77777777" w:rsidR="00A90238" w:rsidRDefault="00A90238" w:rsidP="00A90238">
      <w:pPr>
        <w:pStyle w:val="Heading5"/>
        <w:rPr>
          <w:lang w:eastAsia="zh-CN"/>
        </w:rPr>
      </w:pPr>
      <w:bookmarkStart w:id="704" w:name="_Toc185772360"/>
      <w:r>
        <w:rPr>
          <w:rFonts w:hint="eastAsia"/>
          <w:lang w:eastAsia="zh-CN"/>
        </w:rPr>
        <w:t>7</w:t>
      </w:r>
      <w:r>
        <w:t>.</w:t>
      </w:r>
      <w:r>
        <w:rPr>
          <w:lang w:eastAsia="zh-CN"/>
        </w:rPr>
        <w:t>3.2.3</w:t>
      </w:r>
      <w:r>
        <w:t>.</w:t>
      </w:r>
      <w:r>
        <w:rPr>
          <w:lang w:eastAsia="zh-CN"/>
        </w:rPr>
        <w:t>3</w:t>
      </w:r>
      <w:r>
        <w:tab/>
        <w:t>One-to-one video pull – call release</w:t>
      </w:r>
      <w:bookmarkEnd w:id="704"/>
    </w:p>
    <w:p w14:paraId="316D2E8F" w14:textId="77777777" w:rsidR="00A90238" w:rsidRPr="00AD7C25" w:rsidRDefault="00A90238" w:rsidP="00A90238">
      <w:pPr>
        <w:rPr>
          <w:noProof/>
          <w:lang w:val="en-US"/>
        </w:rPr>
      </w:pPr>
      <w:r>
        <w:rPr>
          <w:noProof/>
          <w:lang w:val="en-US"/>
        </w:rPr>
        <w:t>The private call release procedure specified in subclause 7.2.2.3.3 is used for one-to-one video pull call release.</w:t>
      </w:r>
    </w:p>
    <w:p w14:paraId="449FEAD5" w14:textId="77777777" w:rsidR="00A90238" w:rsidRDefault="00A90238" w:rsidP="00A90238">
      <w:pPr>
        <w:pStyle w:val="Heading4"/>
        <w:rPr>
          <w:lang w:eastAsia="zh-CN"/>
        </w:rPr>
      </w:pPr>
      <w:bookmarkStart w:id="705" w:name="_Toc185772361"/>
      <w:r>
        <w:rPr>
          <w:lang w:eastAsia="zh-CN"/>
        </w:rPr>
        <w:t>7</w:t>
      </w:r>
      <w:r>
        <w:t>.3</w:t>
      </w:r>
      <w:r>
        <w:rPr>
          <w:lang w:eastAsia="zh-CN"/>
        </w:rPr>
        <w:t>.2.4</w:t>
      </w:r>
      <w:r>
        <w:tab/>
        <w:t>One-from-server</w:t>
      </w:r>
      <w:r>
        <w:rPr>
          <w:lang w:eastAsia="zh-CN"/>
        </w:rPr>
        <w:t xml:space="preserve"> video pull</w:t>
      </w:r>
      <w:bookmarkEnd w:id="705"/>
    </w:p>
    <w:p w14:paraId="4600C0C6" w14:textId="77777777" w:rsidR="00A90238" w:rsidRDefault="00A90238" w:rsidP="00A90238">
      <w:pPr>
        <w:pStyle w:val="Heading5"/>
        <w:rPr>
          <w:lang w:eastAsia="zh-CN"/>
        </w:rPr>
      </w:pPr>
      <w:bookmarkStart w:id="706" w:name="_Toc185772362"/>
      <w:r>
        <w:rPr>
          <w:lang w:eastAsia="zh-CN"/>
        </w:rPr>
        <w:t>7</w:t>
      </w:r>
      <w:r>
        <w:t>.3</w:t>
      </w:r>
      <w:r>
        <w:rPr>
          <w:lang w:eastAsia="zh-CN"/>
        </w:rPr>
        <w:t>.2.4</w:t>
      </w:r>
      <w:r>
        <w:t>.</w:t>
      </w:r>
      <w:r>
        <w:rPr>
          <w:lang w:eastAsia="zh-CN"/>
        </w:rPr>
        <w:t>1</w:t>
      </w:r>
      <w:r>
        <w:tab/>
        <w:t>General</w:t>
      </w:r>
      <w:bookmarkEnd w:id="706"/>
    </w:p>
    <w:p w14:paraId="25F04C24" w14:textId="77777777" w:rsidR="00A90238" w:rsidRDefault="00A90238" w:rsidP="00A90238">
      <w:r>
        <w:rPr>
          <w:lang w:eastAsia="zh-CN"/>
        </w:rPr>
        <w:t>One-from-server video pull is a private call between the calling party and the MCVideo server that allows the calling party to request streaming of  a video from the server where it is stored in a file. The one-from-server video pull ends typically when the end of the video file has been reached or when the transmission is stopped by the calling user or by the MCVideo server.</w:t>
      </w:r>
    </w:p>
    <w:p w14:paraId="0EA5BD40" w14:textId="77777777" w:rsidR="00A90238" w:rsidRDefault="00A90238" w:rsidP="00A90238">
      <w:pPr>
        <w:pStyle w:val="NO"/>
        <w:rPr>
          <w:lang w:eastAsia="zh-CN"/>
        </w:rPr>
      </w:pPr>
      <w:r>
        <w:t>NOTE: This procedure fulfills the requirements for the stage 1 replay of stored video feature.</w:t>
      </w:r>
    </w:p>
    <w:p w14:paraId="0759EE42" w14:textId="77777777" w:rsidR="00A90238" w:rsidRDefault="00A90238" w:rsidP="00A90238">
      <w:pPr>
        <w:pStyle w:val="Heading5"/>
        <w:rPr>
          <w:lang w:val="en-US"/>
        </w:rPr>
      </w:pPr>
      <w:bookmarkStart w:id="707" w:name="_Toc185772363"/>
      <w:r>
        <w:rPr>
          <w:lang w:eastAsia="zh-CN"/>
        </w:rPr>
        <w:t>7</w:t>
      </w:r>
      <w:r>
        <w:t>.3</w:t>
      </w:r>
      <w:r>
        <w:rPr>
          <w:lang w:eastAsia="zh-CN"/>
        </w:rPr>
        <w:t>.2.4</w:t>
      </w:r>
      <w:r>
        <w:t>.</w:t>
      </w:r>
      <w:r>
        <w:rPr>
          <w:lang w:eastAsia="zh-CN"/>
        </w:rPr>
        <w:t>2</w:t>
      </w:r>
      <w:r>
        <w:tab/>
        <w:t>Procedure</w:t>
      </w:r>
      <w:bookmarkEnd w:id="707"/>
    </w:p>
    <w:p w14:paraId="201621AF" w14:textId="77777777" w:rsidR="00A90238" w:rsidRDefault="00A90238" w:rsidP="00A90238">
      <w:pPr>
        <w:rPr>
          <w:lang w:val="en-US"/>
        </w:rPr>
      </w:pPr>
      <w:r>
        <w:rPr>
          <w:lang w:val="en-US"/>
        </w:rPr>
        <w:t>Procedure in figure </w:t>
      </w:r>
      <w:r>
        <w:rPr>
          <w:lang w:val="en-US" w:eastAsia="zh-CN"/>
        </w:rPr>
        <w:t>7</w:t>
      </w:r>
      <w:r>
        <w:rPr>
          <w:lang w:val="en-US"/>
        </w:rPr>
        <w:t>.3</w:t>
      </w:r>
      <w:r>
        <w:rPr>
          <w:lang w:val="en-US" w:eastAsia="zh-CN"/>
        </w:rPr>
        <w:t>.2.4</w:t>
      </w:r>
      <w:r>
        <w:rPr>
          <w:lang w:val="en-US"/>
        </w:rPr>
        <w:t xml:space="preserve">.2-1 is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pull from the </w:t>
      </w:r>
      <w:r>
        <w:rPr>
          <w:lang w:val="en-US" w:eastAsia="zh-CN"/>
        </w:rPr>
        <w:t>MCVideo</w:t>
      </w:r>
      <w:r>
        <w:rPr>
          <w:lang w:val="en-US"/>
        </w:rPr>
        <w:t xml:space="preserve"> server.</w:t>
      </w:r>
    </w:p>
    <w:p w14:paraId="0C1709E6" w14:textId="77777777" w:rsidR="00A90238" w:rsidRDefault="00A90238" w:rsidP="00A90238">
      <w:pPr>
        <w:rPr>
          <w:lang w:val="en-US"/>
        </w:rPr>
      </w:pPr>
      <w:r>
        <w:rPr>
          <w:lang w:val="en-US"/>
        </w:rPr>
        <w:t>Pre-conditions:</w:t>
      </w:r>
    </w:p>
    <w:p w14:paraId="6AE36F6E" w14:textId="77777777" w:rsidR="00A90238" w:rsidRDefault="00A90238" w:rsidP="00A90238">
      <w:pPr>
        <w:pStyle w:val="B1"/>
        <w:rPr>
          <w:lang w:val="en-US"/>
        </w:rPr>
      </w:pPr>
      <w:r>
        <w:rPr>
          <w:lang w:val="en-US"/>
        </w:rPr>
        <w:t>1.</w:t>
      </w:r>
      <w:r>
        <w:rPr>
          <w:lang w:val="en-US"/>
        </w:rPr>
        <w:tab/>
        <w:t>MCVideo user 1 on MCVideo client 1 has been authenticated and authorized to use MCVideo service.</w:t>
      </w:r>
    </w:p>
    <w:p w14:paraId="3236B59D" w14:textId="77777777" w:rsidR="00A90238" w:rsidRDefault="00A90238" w:rsidP="00A90238">
      <w:pPr>
        <w:pStyle w:val="B1"/>
        <w:rPr>
          <w:lang w:val="en-US"/>
        </w:rPr>
      </w:pPr>
      <w:r>
        <w:rPr>
          <w:lang w:val="en-US"/>
        </w:rPr>
        <w:t>2.</w:t>
      </w:r>
      <w:r>
        <w:rPr>
          <w:lang w:val="en-US"/>
        </w:rPr>
        <w:tab/>
        <w:t>MCVideo client 1 is registered.</w:t>
      </w:r>
    </w:p>
    <w:p w14:paraId="77E21C2D" w14:textId="77777777" w:rsidR="00A90238" w:rsidRDefault="00A90238" w:rsidP="00A90238">
      <w:pPr>
        <w:pStyle w:val="B1"/>
        <w:rPr>
          <w:lang w:val="en-US"/>
        </w:rPr>
      </w:pPr>
      <w:r>
        <w:rPr>
          <w:lang w:val="en-US"/>
        </w:rPr>
        <w:t>3.</w:t>
      </w:r>
      <w:r>
        <w:rPr>
          <w:lang w:val="en-US"/>
        </w:rPr>
        <w:tab/>
      </w:r>
      <w:r>
        <w:t>MCVideo client 1 has been received the URL of a video file available on the MCVideo server, e.g. within an MCData SDS.</w:t>
      </w:r>
    </w:p>
    <w:p w14:paraId="385FE9E0" w14:textId="77777777" w:rsidR="00A90238" w:rsidRDefault="00A90238" w:rsidP="00A90238">
      <w:pPr>
        <w:pStyle w:val="TH"/>
      </w:pPr>
      <w:r>
        <w:object w:dxaOrig="5638" w:dyaOrig="5471" w14:anchorId="79F0B8A6">
          <v:shape id="_x0000_i1059" type="#_x0000_t75" style="width:281.1pt;height:274.2pt" o:ole="" filled="t">
            <v:fill color2="black"/>
            <v:imagedata r:id="rId79" o:title=""/>
          </v:shape>
          <o:OLEObject Type="Embed" ProgID="Visio.Drawing.11" ShapeID="_x0000_i1059" DrawAspect="Content" ObjectID="_1796385407" r:id="rId80"/>
        </w:object>
      </w:r>
    </w:p>
    <w:p w14:paraId="529C1635" w14:textId="77777777" w:rsidR="00A90238" w:rsidRDefault="00A90238" w:rsidP="00A90238">
      <w:pPr>
        <w:pStyle w:val="TF"/>
      </w:pPr>
      <w:r>
        <w:t>Figure 7.3.2.4.2-1: One-from-server video pull</w:t>
      </w:r>
    </w:p>
    <w:p w14:paraId="490CD54E" w14:textId="77777777" w:rsidR="00A90238" w:rsidRDefault="00A90238" w:rsidP="00A90238">
      <w:pPr>
        <w:pStyle w:val="B1"/>
      </w:pPr>
      <w:r>
        <w:t>1.</w:t>
      </w:r>
      <w:r>
        <w:tab/>
        <w:t>MCVideo user on MCVideo client 1 initiates the pull of a video from the server and sends an MCVideo pull from server request to the MCVideo server. The request contains the URL of the video file and an SDP offer with media description.</w:t>
      </w:r>
    </w:p>
    <w:p w14:paraId="0C5FFA50" w14:textId="77777777" w:rsidR="00A90238" w:rsidRDefault="00A90238" w:rsidP="00A90238">
      <w:pPr>
        <w:pStyle w:val="B1"/>
      </w:pPr>
      <w:r>
        <w:t>2.</w:t>
      </w:r>
      <w:r>
        <w:tab/>
        <w:t>MCVideo server checks whether MCVideo client 1 is authorized to pull the requested video from the server.</w:t>
      </w:r>
    </w:p>
    <w:p w14:paraId="591294E5" w14:textId="77777777" w:rsidR="00A90238" w:rsidRDefault="00A90238" w:rsidP="00A90238">
      <w:pPr>
        <w:pStyle w:val="B1"/>
      </w:pPr>
      <w:r>
        <w:t>3.</w:t>
      </w:r>
      <w:r>
        <w:tab/>
        <w:t>MCVideo server accepts the pull from server request and sends an MCVideo pull from server response. The response contains the SDP answer.</w:t>
      </w:r>
    </w:p>
    <w:p w14:paraId="38E6FA1F" w14:textId="77777777" w:rsidR="00A90238" w:rsidRDefault="00A90238" w:rsidP="00A90238">
      <w:pPr>
        <w:pStyle w:val="NO"/>
      </w:pPr>
      <w:r>
        <w:t>NOTE 1:</w:t>
      </w:r>
      <w:r>
        <w:tab/>
        <w:t>The SDP may contain a media description that allows the receiving party to remote control the stream (e.g. rewind, fast forward).</w:t>
      </w:r>
    </w:p>
    <w:p w14:paraId="10164471" w14:textId="77777777" w:rsidR="00A90238" w:rsidRDefault="00A90238" w:rsidP="00A90238">
      <w:pPr>
        <w:pStyle w:val="B1"/>
      </w:pPr>
      <w:r>
        <w:t>4.</w:t>
      </w:r>
      <w:r>
        <w:tab/>
        <w:t>MCVideo client 1 and MCVideo server have successfully established the media plane and transmission control for the video stream.</w:t>
      </w:r>
    </w:p>
    <w:p w14:paraId="414C59F9" w14:textId="77777777" w:rsidR="00A90238" w:rsidRDefault="00A90238" w:rsidP="00A90238">
      <w:pPr>
        <w:pStyle w:val="B1"/>
      </w:pPr>
      <w:r>
        <w:t>5.</w:t>
      </w:r>
      <w:r>
        <w:tab/>
        <w:t>Video stream is transmitted from MCVideo server to MCVideo client 1. The MCVideo client 1 may be able to remote control the video stream, subject to SDP negotiation.</w:t>
      </w:r>
    </w:p>
    <w:p w14:paraId="292484C4" w14:textId="77777777" w:rsidR="00A90238" w:rsidRDefault="00A90238" w:rsidP="00A90238">
      <w:pPr>
        <w:pStyle w:val="B1"/>
      </w:pPr>
      <w:r>
        <w:t>6.</w:t>
      </w:r>
      <w:r>
        <w:tab/>
        <w:t>MCVideo user  on MCVideo client 1 stops the video pull from the server and sends an MCVideo pull from server complete request.</w:t>
      </w:r>
    </w:p>
    <w:p w14:paraId="79062ED6" w14:textId="77777777" w:rsidR="00A90238" w:rsidRDefault="00A90238" w:rsidP="00A90238">
      <w:pPr>
        <w:pStyle w:val="B1"/>
      </w:pPr>
      <w:r>
        <w:t>7.</w:t>
      </w:r>
      <w:r>
        <w:tab/>
        <w:t>MCVideo server acknowledges the end of the communication.</w:t>
      </w:r>
    </w:p>
    <w:p w14:paraId="7D3FCD90" w14:textId="77777777" w:rsidR="00A90238" w:rsidRDefault="00A90238" w:rsidP="00A90238">
      <w:pPr>
        <w:pStyle w:val="NO"/>
      </w:pPr>
      <w:r>
        <w:t>NOTE 2:</w:t>
      </w:r>
      <w:r>
        <w:tab/>
        <w:t>Alternatively, based on internal criteria (e.g. maximum duration of the video playback, end of the video file), the MCVideo server can end the transmission.</w:t>
      </w:r>
    </w:p>
    <w:p w14:paraId="13BDF70A" w14:textId="77777777" w:rsidR="00A90238" w:rsidRDefault="00A90238" w:rsidP="00A90238">
      <w:pPr>
        <w:rPr>
          <w:lang w:val="en-US"/>
        </w:rPr>
      </w:pPr>
    </w:p>
    <w:p w14:paraId="79BAF97F" w14:textId="77777777" w:rsidR="00A90238" w:rsidRDefault="00A90238" w:rsidP="00A90238">
      <w:pPr>
        <w:pStyle w:val="Heading3"/>
        <w:rPr>
          <w:lang w:eastAsia="zh-CN"/>
        </w:rPr>
      </w:pPr>
      <w:bookmarkStart w:id="708" w:name="_Toc185772364"/>
      <w:r>
        <w:rPr>
          <w:rFonts w:hint="eastAsia"/>
          <w:lang w:eastAsia="zh-CN"/>
        </w:rPr>
        <w:t>7</w:t>
      </w:r>
      <w:r>
        <w:t>.</w:t>
      </w:r>
      <w:r>
        <w:rPr>
          <w:lang w:eastAsia="zh-CN"/>
        </w:rPr>
        <w:t>3.3</w:t>
      </w:r>
      <w:r>
        <w:tab/>
        <w:t>Off-network video p</w:t>
      </w:r>
      <w:r>
        <w:rPr>
          <w:lang w:eastAsia="zh-CN"/>
        </w:rPr>
        <w:t>ull</w:t>
      </w:r>
      <w:bookmarkEnd w:id="708"/>
    </w:p>
    <w:p w14:paraId="15026630" w14:textId="77777777" w:rsidR="00A90238" w:rsidRDefault="00A90238" w:rsidP="00A90238">
      <w:pPr>
        <w:pStyle w:val="Heading4"/>
      </w:pPr>
      <w:bookmarkStart w:id="709" w:name="_Toc185772365"/>
      <w:r>
        <w:rPr>
          <w:rFonts w:hint="eastAsia"/>
          <w:lang w:eastAsia="zh-CN"/>
        </w:rPr>
        <w:t>7</w:t>
      </w:r>
      <w:r>
        <w:t>.</w:t>
      </w:r>
      <w:r>
        <w:rPr>
          <w:lang w:eastAsia="zh-CN"/>
        </w:rPr>
        <w:t>3.3</w:t>
      </w:r>
      <w:r>
        <w:t>.1</w:t>
      </w:r>
      <w:r>
        <w:tab/>
        <w:t>General</w:t>
      </w:r>
      <w:bookmarkEnd w:id="709"/>
    </w:p>
    <w:p w14:paraId="18170C64" w14:textId="77777777" w:rsidR="00A90238" w:rsidRPr="00351C28" w:rsidRDefault="00A90238" w:rsidP="00A90238">
      <w:r>
        <w:t>A MCVideo client pulls a video from another MCVideo client directly, i.e. without involving the network</w:t>
      </w:r>
      <w:r w:rsidRPr="00AB5FED">
        <w:t>.</w:t>
      </w:r>
      <w:r w:rsidRPr="007A518C">
        <w:t xml:space="preserve"> </w:t>
      </w:r>
    </w:p>
    <w:p w14:paraId="474320B5" w14:textId="77777777" w:rsidR="00A90238" w:rsidRDefault="00A90238" w:rsidP="00A90238">
      <w:pPr>
        <w:rPr>
          <w:lang w:eastAsia="zh-CN"/>
        </w:rPr>
      </w:pPr>
      <w:r>
        <w:rPr>
          <w:lang w:eastAsia="zh-CN"/>
        </w:rPr>
        <w:t xml:space="preserve">Off-network video pull communications </w:t>
      </w:r>
      <w:r>
        <w:t>are based on ProSe capabilities as described in clause 7.18.</w:t>
      </w:r>
    </w:p>
    <w:p w14:paraId="754AAB6C" w14:textId="77777777" w:rsidR="00A90238" w:rsidRPr="00351C28" w:rsidRDefault="00A90238" w:rsidP="00A90238"/>
    <w:p w14:paraId="4C9F4F1C" w14:textId="77777777" w:rsidR="00A90238" w:rsidRDefault="00A90238" w:rsidP="00A90238">
      <w:pPr>
        <w:pStyle w:val="Heading4"/>
        <w:rPr>
          <w:lang w:eastAsia="zh-CN"/>
        </w:rPr>
      </w:pPr>
      <w:bookmarkStart w:id="710" w:name="_Toc185772366"/>
      <w:r>
        <w:rPr>
          <w:rFonts w:hint="eastAsia"/>
          <w:lang w:eastAsia="zh-CN"/>
        </w:rPr>
        <w:t>7</w:t>
      </w:r>
      <w:r>
        <w:t>.</w:t>
      </w:r>
      <w:r>
        <w:rPr>
          <w:lang w:eastAsia="zh-CN"/>
        </w:rPr>
        <w:t>3.3</w:t>
      </w:r>
      <w:r>
        <w:t>.2</w:t>
      </w:r>
      <w:r>
        <w:tab/>
        <w:t>Information flows for o</w:t>
      </w:r>
      <w:r>
        <w:rPr>
          <w:lang w:eastAsia="zh-CN"/>
        </w:rPr>
        <w:t xml:space="preserve">ff-network </w:t>
      </w:r>
      <w:r>
        <w:t>video p</w:t>
      </w:r>
      <w:r>
        <w:rPr>
          <w:lang w:eastAsia="zh-CN"/>
        </w:rPr>
        <w:t>ull</w:t>
      </w:r>
      <w:bookmarkEnd w:id="710"/>
    </w:p>
    <w:p w14:paraId="16AACF33" w14:textId="77777777" w:rsidR="00A90238" w:rsidRPr="00500952" w:rsidRDefault="00A90238" w:rsidP="00A90238">
      <w:pPr>
        <w:rPr>
          <w:noProof/>
        </w:rPr>
      </w:pPr>
      <w:r w:rsidRPr="00500952">
        <w:rPr>
          <w:noProof/>
        </w:rPr>
        <w:t>The following information flows for private call specified in subclause 7.2.3.2 are used for off-network video pull:</w:t>
      </w:r>
    </w:p>
    <w:p w14:paraId="31DB8BD4" w14:textId="77777777" w:rsidR="00A90238" w:rsidRPr="00500952" w:rsidRDefault="00A90238" w:rsidP="00A90238">
      <w:pPr>
        <w:pStyle w:val="B1"/>
        <w:rPr>
          <w:noProof/>
        </w:rPr>
      </w:pPr>
      <w:r w:rsidRPr="00500952">
        <w:rPr>
          <w:noProof/>
        </w:rPr>
        <w:t>-</w:t>
      </w:r>
      <w:r w:rsidRPr="00500952">
        <w:rPr>
          <w:noProof/>
        </w:rPr>
        <w:tab/>
        <w:t>Private communication request; and</w:t>
      </w:r>
    </w:p>
    <w:p w14:paraId="4E90159D" w14:textId="77777777" w:rsidR="00A90238" w:rsidRPr="00500952" w:rsidRDefault="00A90238" w:rsidP="00A90238">
      <w:pPr>
        <w:pStyle w:val="B1"/>
        <w:rPr>
          <w:noProof/>
          <w:lang w:val="en-US"/>
        </w:rPr>
      </w:pPr>
      <w:r w:rsidRPr="00500952">
        <w:rPr>
          <w:noProof/>
        </w:rPr>
        <w:t>-</w:t>
      </w:r>
      <w:r w:rsidRPr="00500952">
        <w:rPr>
          <w:noProof/>
        </w:rPr>
        <w:tab/>
        <w:t>Private communication answer response.</w:t>
      </w:r>
    </w:p>
    <w:p w14:paraId="0899FA76" w14:textId="77777777" w:rsidR="00A90238" w:rsidRDefault="00A90238" w:rsidP="00A90238">
      <w:pPr>
        <w:pStyle w:val="Heading4"/>
        <w:rPr>
          <w:lang w:eastAsia="zh-CN"/>
        </w:rPr>
      </w:pPr>
      <w:bookmarkStart w:id="711" w:name="_Toc185772367"/>
      <w:r>
        <w:rPr>
          <w:rFonts w:hint="eastAsia"/>
          <w:lang w:eastAsia="zh-CN"/>
        </w:rPr>
        <w:t>7</w:t>
      </w:r>
      <w:r>
        <w:t>.</w:t>
      </w:r>
      <w:r>
        <w:rPr>
          <w:lang w:eastAsia="zh-CN"/>
        </w:rPr>
        <w:t>3.3</w:t>
      </w:r>
      <w:r>
        <w:t>.3</w:t>
      </w:r>
      <w:r>
        <w:tab/>
        <w:t>Video p</w:t>
      </w:r>
      <w:r>
        <w:rPr>
          <w:lang w:eastAsia="zh-CN"/>
        </w:rPr>
        <w:t>ull to self</w:t>
      </w:r>
      <w:bookmarkEnd w:id="711"/>
    </w:p>
    <w:p w14:paraId="162A2CDA" w14:textId="77777777" w:rsidR="00A90238" w:rsidRDefault="00A90238" w:rsidP="00A90238">
      <w:pPr>
        <w:pStyle w:val="Heading5"/>
        <w:rPr>
          <w:lang w:eastAsia="zh-CN"/>
        </w:rPr>
      </w:pPr>
      <w:bookmarkStart w:id="712" w:name="_Toc185772368"/>
      <w:r>
        <w:rPr>
          <w:rFonts w:hint="eastAsia"/>
          <w:lang w:eastAsia="zh-CN"/>
        </w:rPr>
        <w:t>7</w:t>
      </w:r>
      <w:r>
        <w:t>.</w:t>
      </w:r>
      <w:r>
        <w:rPr>
          <w:lang w:eastAsia="zh-CN"/>
        </w:rPr>
        <w:t>3.3</w:t>
      </w:r>
      <w:r>
        <w:t>.3.</w:t>
      </w:r>
      <w:r>
        <w:rPr>
          <w:rFonts w:hint="eastAsia"/>
          <w:lang w:eastAsia="zh-CN"/>
        </w:rPr>
        <w:t>1</w:t>
      </w:r>
      <w:r>
        <w:tab/>
      </w:r>
      <w:r>
        <w:rPr>
          <w:rFonts w:hint="eastAsia"/>
          <w:lang w:eastAsia="zh-CN"/>
        </w:rPr>
        <w:t>General</w:t>
      </w:r>
      <w:bookmarkEnd w:id="712"/>
    </w:p>
    <w:p w14:paraId="6B077292" w14:textId="77777777" w:rsidR="00A90238" w:rsidRPr="00C50482" w:rsidRDefault="00A90238" w:rsidP="00A90238">
      <w:r>
        <w:t>A MCVideo user requests another MCVideo user to deliver a video from its MCVideo client.</w:t>
      </w:r>
    </w:p>
    <w:p w14:paraId="17C340E7" w14:textId="77777777" w:rsidR="00A90238" w:rsidRDefault="00A90238" w:rsidP="00A90238">
      <w:pPr>
        <w:pStyle w:val="Heading5"/>
        <w:rPr>
          <w:lang w:eastAsia="zh-CN"/>
        </w:rPr>
      </w:pPr>
      <w:bookmarkStart w:id="713" w:name="_Toc185772369"/>
      <w:r>
        <w:rPr>
          <w:rFonts w:hint="eastAsia"/>
          <w:lang w:eastAsia="zh-CN"/>
        </w:rPr>
        <w:t>7</w:t>
      </w:r>
      <w:r>
        <w:t>.</w:t>
      </w:r>
      <w:r>
        <w:rPr>
          <w:lang w:eastAsia="zh-CN"/>
        </w:rPr>
        <w:t>3.3</w:t>
      </w:r>
      <w:r>
        <w:t>.3.</w:t>
      </w:r>
      <w:r>
        <w:rPr>
          <w:rFonts w:hint="eastAsia"/>
          <w:lang w:eastAsia="zh-CN"/>
        </w:rPr>
        <w:t>2</w:t>
      </w:r>
      <w:r>
        <w:tab/>
      </w:r>
      <w:r>
        <w:rPr>
          <w:rFonts w:hint="eastAsia"/>
          <w:lang w:eastAsia="zh-CN"/>
        </w:rPr>
        <w:t>Procedure</w:t>
      </w:r>
      <w:bookmarkEnd w:id="713"/>
    </w:p>
    <w:p w14:paraId="389DAD1E" w14:textId="77777777" w:rsidR="00A90238" w:rsidRDefault="00A90238" w:rsidP="00A90238">
      <w:pPr>
        <w:rPr>
          <w:noProof/>
          <w:lang w:val="en-US"/>
        </w:rPr>
      </w:pPr>
      <w:r>
        <w:rPr>
          <w:noProof/>
          <w:lang w:val="en-US"/>
        </w:rPr>
        <w:t>Figure 7.3.3.3.2-1</w:t>
      </w:r>
      <w:r w:rsidRPr="000A4731">
        <w:rPr>
          <w:noProof/>
          <w:lang w:val="en-US"/>
        </w:rPr>
        <w:t xml:space="preserve"> </w:t>
      </w:r>
      <w:r>
        <w:rPr>
          <w:noProof/>
          <w:lang w:val="en-US"/>
        </w:rPr>
        <w:t xml:space="preserve">describes procedures for </w:t>
      </w:r>
      <w:r w:rsidRPr="00246090">
        <w:rPr>
          <w:noProof/>
          <w:lang w:val="en-US"/>
        </w:rPr>
        <w:t xml:space="preserve">an off-network </w:t>
      </w:r>
      <w:r>
        <w:rPr>
          <w:noProof/>
          <w:lang w:val="en-US"/>
        </w:rPr>
        <w:t xml:space="preserve">MCVideo </w:t>
      </w:r>
      <w:r>
        <w:t>video p</w:t>
      </w:r>
      <w:r>
        <w:rPr>
          <w:lang w:eastAsia="zh-CN"/>
        </w:rPr>
        <w:t>ull</w:t>
      </w:r>
      <w:r>
        <w:rPr>
          <w:noProof/>
          <w:lang w:val="en-US"/>
        </w:rPr>
        <w:t xml:space="preserve">, inititated by </w:t>
      </w:r>
      <w:r w:rsidRPr="00246090">
        <w:rPr>
          <w:noProof/>
          <w:lang w:val="en-US"/>
        </w:rPr>
        <w:t xml:space="preserve">MCVideo user A at </w:t>
      </w:r>
      <w:r>
        <w:rPr>
          <w:noProof/>
          <w:lang w:val="en-US"/>
        </w:rPr>
        <w:t>MCVideo client</w:t>
      </w:r>
      <w:r w:rsidRPr="00246090">
        <w:rPr>
          <w:noProof/>
          <w:lang w:val="en-US"/>
        </w:rPr>
        <w:t xml:space="preserve"> A </w:t>
      </w:r>
      <w:r>
        <w:rPr>
          <w:noProof/>
          <w:lang w:val="en-US"/>
        </w:rPr>
        <w:t xml:space="preserve">with another MCVideo client B, </w:t>
      </w:r>
      <w:r w:rsidRPr="00246090">
        <w:rPr>
          <w:noProof/>
          <w:lang w:val="en-US"/>
        </w:rPr>
        <w:t xml:space="preserve">to pull a video to </w:t>
      </w:r>
      <w:r>
        <w:rPr>
          <w:noProof/>
          <w:lang w:val="en-US"/>
        </w:rPr>
        <w:t>MCVideo client A.</w:t>
      </w:r>
    </w:p>
    <w:p w14:paraId="14073184" w14:textId="77777777" w:rsidR="00A90238" w:rsidRDefault="00A90238" w:rsidP="00A90238">
      <w:pPr>
        <w:rPr>
          <w:noProof/>
          <w:lang w:val="en-US"/>
        </w:rPr>
      </w:pPr>
      <w:r>
        <w:rPr>
          <w:noProof/>
          <w:lang w:val="en-US"/>
        </w:rPr>
        <w:t>MCVideo client</w:t>
      </w:r>
      <w:r w:rsidRPr="00246090">
        <w:rPr>
          <w:noProof/>
          <w:lang w:val="en-US"/>
        </w:rPr>
        <w:t xml:space="preserve"> B can be an autonomous </w:t>
      </w:r>
      <w:r>
        <w:rPr>
          <w:noProof/>
          <w:lang w:val="en-US"/>
        </w:rPr>
        <w:t>MCVideo client</w:t>
      </w:r>
      <w:r w:rsidRPr="00246090">
        <w:rPr>
          <w:noProof/>
          <w:lang w:val="en-US"/>
        </w:rPr>
        <w:t xml:space="preserve"> or can be a human controlled </w:t>
      </w:r>
      <w:r>
        <w:rPr>
          <w:noProof/>
          <w:lang w:val="en-US"/>
        </w:rPr>
        <w:t>MCVideo client</w:t>
      </w:r>
      <w:r w:rsidRPr="00246090">
        <w:rPr>
          <w:noProof/>
          <w:lang w:val="en-US"/>
        </w:rPr>
        <w:t>. In either case, following procedure should be followed</w:t>
      </w:r>
      <w:r>
        <w:rPr>
          <w:noProof/>
          <w:lang w:val="en-US"/>
        </w:rPr>
        <w:t>.</w:t>
      </w:r>
    </w:p>
    <w:p w14:paraId="730351B8" w14:textId="77777777" w:rsidR="00A90238" w:rsidRDefault="00A90238" w:rsidP="00A90238">
      <w:r>
        <w:t>Pre-conditions:</w:t>
      </w:r>
    </w:p>
    <w:p w14:paraId="6162E598" w14:textId="77777777" w:rsidR="00A90238" w:rsidRDefault="00A90238" w:rsidP="00A90238">
      <w:pPr>
        <w:pStyle w:val="B1"/>
        <w:rPr>
          <w:noProof/>
          <w:lang w:val="en-US"/>
        </w:rPr>
      </w:pPr>
      <w:r>
        <w:t>1.</w:t>
      </w:r>
      <w:r>
        <w:tab/>
        <w:t xml:space="preserve">MCVideo user A has initiated </w:t>
      </w:r>
      <w:r>
        <w:rPr>
          <w:noProof/>
          <w:lang w:val="en-US"/>
        </w:rPr>
        <w:t xml:space="preserve">MCVideo </w:t>
      </w:r>
      <w:r>
        <w:t>video p</w:t>
      </w:r>
      <w:r>
        <w:rPr>
          <w:lang w:eastAsia="zh-CN"/>
        </w:rPr>
        <w:t>ull</w:t>
      </w:r>
      <w:r>
        <w:rPr>
          <w:noProof/>
          <w:lang w:val="en-US"/>
        </w:rPr>
        <w:t xml:space="preserve"> with MCVideo user B.</w:t>
      </w:r>
    </w:p>
    <w:p w14:paraId="2A0EEBD6" w14:textId="77777777" w:rsidR="00A90238" w:rsidRDefault="00A90238" w:rsidP="00A90238">
      <w:pPr>
        <w:pStyle w:val="B1"/>
      </w:pPr>
      <w:r>
        <w:t>2.</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197A2EA3" w14:textId="77777777" w:rsidR="00A90238" w:rsidRDefault="00A90238" w:rsidP="00A90238">
      <w:pPr>
        <w:pStyle w:val="B1"/>
      </w:pPr>
      <w:r>
        <w:rPr>
          <w:noProof/>
          <w:lang w:val="en-US"/>
        </w:rPr>
        <w:t>3.</w:t>
      </w:r>
      <w:r>
        <w:rPr>
          <w:noProof/>
          <w:lang w:val="en-US"/>
        </w:rPr>
        <w:tab/>
      </w:r>
      <w:r>
        <w:t>MCVideo client A has discovered MCVideo client B in proximity, associated with MCVideo user B, using ProSe Discovery procedures.</w:t>
      </w:r>
    </w:p>
    <w:p w14:paraId="7F5BD809" w14:textId="77777777" w:rsidR="00A90238" w:rsidRPr="000A4731" w:rsidRDefault="00A90238" w:rsidP="00A90238">
      <w:pPr>
        <w:pStyle w:val="TH"/>
        <w:rPr>
          <w:noProof/>
          <w:lang w:val="en-US"/>
        </w:rPr>
      </w:pPr>
      <w:r>
        <w:object w:dxaOrig="6305" w:dyaOrig="6238" w14:anchorId="22E8B37D">
          <v:shape id="_x0000_i1060" type="#_x0000_t75" style="width:370.35pt;height:366.9pt" o:ole="">
            <v:imagedata r:id="rId81" o:title=""/>
          </v:shape>
          <o:OLEObject Type="Embed" ProgID="Visio.Drawing.11" ShapeID="_x0000_i1060" DrawAspect="Content" ObjectID="_1796385408" r:id="rId82"/>
        </w:object>
      </w:r>
    </w:p>
    <w:p w14:paraId="017BD3A6" w14:textId="77777777" w:rsidR="00A90238" w:rsidRDefault="00A90238" w:rsidP="00A90238">
      <w:pPr>
        <w:pStyle w:val="TF"/>
        <w:rPr>
          <w:lang w:eastAsia="zh-CN"/>
        </w:rPr>
      </w:pPr>
      <w:r>
        <w:t>Figure 7.3.3.3.2-1: Off-network video pull to self</w:t>
      </w:r>
    </w:p>
    <w:p w14:paraId="06733CE2" w14:textId="77777777" w:rsidR="00A90238" w:rsidRDefault="00A90238" w:rsidP="00A90238">
      <w:pPr>
        <w:pStyle w:val="B1"/>
      </w:pPr>
      <w:r>
        <w:t>1.</w:t>
      </w:r>
      <w:r>
        <w:tab/>
        <w:t xml:space="preserve">The MCVideo client A sends a </w:t>
      </w:r>
      <w:r>
        <w:rPr>
          <w:lang w:val="en-US"/>
        </w:rPr>
        <w:t xml:space="preserve">Private communication </w:t>
      </w:r>
      <w:r>
        <w:t xml:space="preserve">request towards the MCVideo client B. The </w:t>
      </w:r>
      <w:r>
        <w:rPr>
          <w:lang w:val="en-US"/>
        </w:rPr>
        <w:t xml:space="preserve">Private communication </w:t>
      </w:r>
      <w:r>
        <w:t xml:space="preserve">request includes a video pull request and indicates MCVideo client A as the intended recipient of the video pull. </w:t>
      </w:r>
      <w:r>
        <w:rPr>
          <w:lang w:val="en-US"/>
        </w:rPr>
        <w:t xml:space="preserve">Private communication </w:t>
      </w:r>
      <w:r>
        <w:t>request contains the SDP offer.</w:t>
      </w:r>
    </w:p>
    <w:p w14:paraId="0DF358B6" w14:textId="77777777" w:rsidR="00A90238" w:rsidRDefault="00A90238" w:rsidP="00A90238">
      <w:pPr>
        <w:pStyle w:val="B1"/>
      </w:pPr>
      <w:r>
        <w:t>2a.</w:t>
      </w:r>
      <w:r>
        <w:tab/>
        <w:t>The MCVideo client B notifies the MCVideo user B about the incoming v</w:t>
      </w:r>
      <w:r>
        <w:rPr>
          <w:lang w:val="en-US"/>
        </w:rPr>
        <w:t>ideo pull request</w:t>
      </w:r>
      <w:r>
        <w:t>.</w:t>
      </w:r>
    </w:p>
    <w:p w14:paraId="4B9EFC57" w14:textId="77777777" w:rsidR="00A90238" w:rsidRDefault="00A90238" w:rsidP="00A90238">
      <w:pPr>
        <w:pStyle w:val="B1"/>
      </w:pPr>
      <w:r>
        <w:t>2b. The MCVideo client B automatically accepts the v</w:t>
      </w:r>
      <w:r>
        <w:rPr>
          <w:lang w:val="en-US"/>
        </w:rPr>
        <w:t>ideo pull request</w:t>
      </w:r>
      <w:r>
        <w:t>, and sends a Private communication a</w:t>
      </w:r>
      <w:r>
        <w:rPr>
          <w:lang w:val="en-US"/>
        </w:rPr>
        <w:t xml:space="preserve">nswer </w:t>
      </w:r>
      <w:r>
        <w:t>response indicating the acceptance of the video pull request. The Private communication a</w:t>
      </w:r>
      <w:r>
        <w:rPr>
          <w:lang w:val="en-US"/>
        </w:rPr>
        <w:t xml:space="preserve">nswer </w:t>
      </w:r>
      <w:r>
        <w:t>response contains SDP answer.</w:t>
      </w:r>
    </w:p>
    <w:p w14:paraId="2D437559" w14:textId="77777777" w:rsidR="00A90238" w:rsidRDefault="00A90238" w:rsidP="00A90238">
      <w:pPr>
        <w:pStyle w:val="NO"/>
      </w:pPr>
      <w:r>
        <w:t>NOTE 1:</w:t>
      </w:r>
      <w:r>
        <w:tab/>
        <w:t>Step 2a and step 2b can occur in any order.</w:t>
      </w:r>
    </w:p>
    <w:p w14:paraId="0FF997EC" w14:textId="77777777" w:rsidR="00A90238" w:rsidRDefault="00A90238" w:rsidP="00A90238">
      <w:pPr>
        <w:pStyle w:val="B1"/>
      </w:pPr>
      <w:r>
        <w:t>3.</w:t>
      </w:r>
      <w:r>
        <w:tab/>
        <w:t>The MCVideo client A notifies MCVideo user A about the incoming Private communication a</w:t>
      </w:r>
      <w:r>
        <w:rPr>
          <w:lang w:val="en-US"/>
        </w:rPr>
        <w:t xml:space="preserve">nswer response as an indication of acceptance of MCVideo </w:t>
      </w:r>
      <w:r>
        <w:t>video pull</w:t>
      </w:r>
      <w:r>
        <w:rPr>
          <w:lang w:val="en-US"/>
        </w:rPr>
        <w:t xml:space="preserve"> request</w:t>
      </w:r>
      <w:r>
        <w:t>.</w:t>
      </w:r>
    </w:p>
    <w:p w14:paraId="7546023C" w14:textId="77777777" w:rsidR="00A90238" w:rsidRDefault="00A90238" w:rsidP="00A90238">
      <w:pPr>
        <w:pStyle w:val="B1"/>
      </w:pPr>
      <w:r>
        <w:t>4.</w:t>
      </w:r>
      <w:r>
        <w:tab/>
        <w:t>The MCVideo client A and the MCVideo client B establish the media plane for communication.</w:t>
      </w:r>
    </w:p>
    <w:p w14:paraId="19D0BF45" w14:textId="77777777" w:rsidR="00A90238" w:rsidRPr="000A4731" w:rsidRDefault="00A90238" w:rsidP="00A90238">
      <w:pPr>
        <w:pStyle w:val="NO"/>
        <w:rPr>
          <w:noProof/>
          <w:lang w:val="en-US"/>
        </w:rPr>
      </w:pPr>
      <w:r w:rsidRPr="00BA5542">
        <w:t>NOTE</w:t>
      </w:r>
      <w:r>
        <w:t> </w:t>
      </w:r>
      <w:r w:rsidRPr="00BA5542">
        <w:t>2</w:t>
      </w:r>
      <w:r>
        <w:rPr>
          <w:noProof/>
          <w:lang w:val="en-US"/>
        </w:rPr>
        <w:t>:</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 xml:space="preserve">should send a </w:t>
      </w:r>
      <w:r>
        <w:t>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78467D20" w14:textId="77777777" w:rsidR="00A90238" w:rsidRDefault="00A90238" w:rsidP="00A90238">
      <w:pPr>
        <w:pStyle w:val="B1"/>
      </w:pPr>
      <w:r>
        <w:t>5.</w:t>
      </w:r>
      <w:r>
        <w:tab/>
        <w:t>Media is transmitted from MCVideo client B to MCVideo client A and presented to the MCVideo user A.</w:t>
      </w:r>
    </w:p>
    <w:p w14:paraId="433B2445" w14:textId="77777777" w:rsidR="00A90238" w:rsidRPr="00AD7C25" w:rsidRDefault="00A90238" w:rsidP="00A90238">
      <w:pPr>
        <w:pStyle w:val="NO"/>
        <w:rPr>
          <w:noProof/>
          <w:lang w:val="en-US"/>
        </w:rPr>
      </w:pPr>
      <w:r>
        <w:rPr>
          <w:noProof/>
          <w:lang w:val="en-US"/>
        </w:rPr>
        <w:t>NOTE 3:</w:t>
      </w:r>
      <w:r>
        <w:rPr>
          <w:noProof/>
          <w:lang w:val="en-US"/>
        </w:rPr>
        <w:tab/>
        <w:t xml:space="preserve">If a </w:t>
      </w:r>
      <w:r>
        <w:t>Private communication f</w:t>
      </w:r>
      <w:r w:rsidRPr="000A4731">
        <w:rPr>
          <w:noProof/>
          <w:lang w:val="en-US"/>
        </w:rPr>
        <w:t xml:space="preserve">ailed </w:t>
      </w:r>
      <w:r>
        <w:rPr>
          <w:noProof/>
          <w:lang w:val="en-US"/>
        </w:rPr>
        <w:t>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4EEB376B" w14:textId="77777777" w:rsidR="00A90238" w:rsidRDefault="00A90238" w:rsidP="00A90238">
      <w:pPr>
        <w:pStyle w:val="Heading2"/>
        <w:rPr>
          <w:lang w:eastAsia="zh-CN"/>
        </w:rPr>
      </w:pPr>
      <w:bookmarkStart w:id="714" w:name="_Toc185772370"/>
      <w:r>
        <w:rPr>
          <w:lang w:eastAsia="zh-CN"/>
        </w:rPr>
        <w:lastRenderedPageBreak/>
        <w:t>7.4</w:t>
      </w:r>
      <w:r>
        <w:rPr>
          <w:lang w:eastAsia="zh-CN"/>
        </w:rPr>
        <w:tab/>
        <w:t>Video push</w:t>
      </w:r>
      <w:bookmarkEnd w:id="714"/>
    </w:p>
    <w:p w14:paraId="30B9E13C" w14:textId="77777777" w:rsidR="00A90238" w:rsidRDefault="00A90238" w:rsidP="00A90238">
      <w:pPr>
        <w:pStyle w:val="Heading3"/>
        <w:rPr>
          <w:lang w:eastAsia="zh-CN"/>
        </w:rPr>
      </w:pPr>
      <w:bookmarkStart w:id="715" w:name="_Toc185772371"/>
      <w:r>
        <w:rPr>
          <w:lang w:eastAsia="zh-CN"/>
        </w:rPr>
        <w:t>7.4.1</w:t>
      </w:r>
      <w:r>
        <w:rPr>
          <w:lang w:eastAsia="zh-CN"/>
        </w:rPr>
        <w:tab/>
        <w:t>General</w:t>
      </w:r>
      <w:bookmarkEnd w:id="715"/>
    </w:p>
    <w:p w14:paraId="66027AB5" w14:textId="77777777" w:rsidR="00A90238" w:rsidRDefault="00A90238" w:rsidP="00A90238">
      <w:pPr>
        <w:tabs>
          <w:tab w:val="left" w:pos="6278"/>
        </w:tabs>
      </w:pPr>
      <w:r>
        <w:t>MCVideo push is</w:t>
      </w:r>
      <w:r w:rsidRPr="00AB5FED">
        <w:t xml:space="preserve"> enabled in both on-network and off-network</w:t>
      </w:r>
      <w:r>
        <w:t xml:space="preserve"> mode</w:t>
      </w:r>
      <w:r w:rsidRPr="00AB5FED">
        <w:t>.</w:t>
      </w:r>
    </w:p>
    <w:p w14:paraId="082A6FA3" w14:textId="77777777" w:rsidR="00A90238" w:rsidRDefault="00A90238" w:rsidP="00A90238">
      <w:pPr>
        <w:tabs>
          <w:tab w:val="left" w:pos="6278"/>
        </w:tabs>
      </w:pPr>
      <w:r>
        <w:t>For on-network MCVideo push is supported between MCVideo clients, or between a MCVideo client and a MCVideo server.</w:t>
      </w:r>
    </w:p>
    <w:p w14:paraId="5F0979AF" w14:textId="77777777" w:rsidR="00A90238" w:rsidRPr="00C50482" w:rsidRDefault="00A90238" w:rsidP="00A90238">
      <w:r>
        <w:t>For off-network MCVideo push is supported between MCVideo clients only.</w:t>
      </w:r>
    </w:p>
    <w:p w14:paraId="098E14A1" w14:textId="77777777" w:rsidR="00A90238" w:rsidRDefault="00A90238" w:rsidP="00A90238">
      <w:pPr>
        <w:pStyle w:val="Heading3"/>
        <w:rPr>
          <w:lang w:eastAsia="zh-CN"/>
        </w:rPr>
      </w:pPr>
      <w:bookmarkStart w:id="716" w:name="_Toc185772372"/>
      <w:r>
        <w:rPr>
          <w:lang w:eastAsia="zh-CN"/>
        </w:rPr>
        <w:t>7.4.2</w:t>
      </w:r>
      <w:r>
        <w:rPr>
          <w:lang w:eastAsia="zh-CN"/>
        </w:rPr>
        <w:tab/>
        <w:t>On-network video push</w:t>
      </w:r>
      <w:bookmarkEnd w:id="716"/>
    </w:p>
    <w:p w14:paraId="2ABA271A" w14:textId="77777777" w:rsidR="00A90238" w:rsidRDefault="00A90238" w:rsidP="00A90238">
      <w:pPr>
        <w:pStyle w:val="Heading4"/>
        <w:rPr>
          <w:lang w:eastAsia="zh-CN"/>
        </w:rPr>
      </w:pPr>
      <w:bookmarkStart w:id="717" w:name="_Toc185772373"/>
      <w:r>
        <w:rPr>
          <w:lang w:eastAsia="zh-CN"/>
        </w:rPr>
        <w:t>7.4.2.1</w:t>
      </w:r>
      <w:r>
        <w:rPr>
          <w:lang w:eastAsia="zh-CN"/>
        </w:rPr>
        <w:tab/>
        <w:t>General</w:t>
      </w:r>
      <w:bookmarkEnd w:id="717"/>
    </w:p>
    <w:p w14:paraId="427AD647" w14:textId="77777777" w:rsidR="00A90238" w:rsidRDefault="00A90238" w:rsidP="00A90238">
      <w:pPr>
        <w:tabs>
          <w:tab w:val="left" w:pos="6278"/>
        </w:tabs>
      </w:pPr>
      <w:r>
        <w:t>A MCVideo user triggers its MCVideo client to push a video to another MCVideo client or a MCVideo server.</w:t>
      </w:r>
    </w:p>
    <w:p w14:paraId="7D7B46B8" w14:textId="77777777" w:rsidR="00A90238" w:rsidRPr="00C50482" w:rsidRDefault="00A90238" w:rsidP="00A90238">
      <w:r>
        <w:t>A MCVideo user triggers its MCVideo client to trigger a remote video push, i.e. a second MCVideo client pushes a video to a third MCVideo client or to a MCVideo group.</w:t>
      </w:r>
    </w:p>
    <w:p w14:paraId="7D54F461" w14:textId="77777777" w:rsidR="00A90238" w:rsidRDefault="00A90238" w:rsidP="00A90238">
      <w:pPr>
        <w:pStyle w:val="Heading4"/>
        <w:rPr>
          <w:lang w:eastAsia="zh-CN"/>
        </w:rPr>
      </w:pPr>
      <w:bookmarkStart w:id="718" w:name="_Toc185772374"/>
      <w:r>
        <w:rPr>
          <w:rFonts w:hint="eastAsia"/>
          <w:lang w:eastAsia="zh-CN"/>
        </w:rPr>
        <w:t>7</w:t>
      </w:r>
      <w:r>
        <w:t>.</w:t>
      </w:r>
      <w:r>
        <w:rPr>
          <w:lang w:eastAsia="zh-CN"/>
        </w:rPr>
        <w:t>4</w:t>
      </w:r>
      <w:r>
        <w:t>.2.2</w:t>
      </w:r>
      <w:r>
        <w:tab/>
        <w:t>Information flows for o</w:t>
      </w:r>
      <w:r>
        <w:rPr>
          <w:lang w:eastAsia="zh-CN"/>
        </w:rPr>
        <w:t xml:space="preserve">n-network </w:t>
      </w:r>
      <w:r>
        <w:t>video push</w:t>
      </w:r>
      <w:bookmarkEnd w:id="718"/>
    </w:p>
    <w:p w14:paraId="3F30310A" w14:textId="77777777" w:rsidR="00A90238" w:rsidRDefault="00A90238" w:rsidP="00A90238">
      <w:pPr>
        <w:rPr>
          <w:noProof/>
          <w:lang w:val="en-US"/>
        </w:rPr>
      </w:pPr>
      <w:r>
        <w:rPr>
          <w:noProof/>
          <w:lang w:val="en-US"/>
        </w:rPr>
        <w:t>The following information flows for private call specified in subclause 7.2.2.2 is used for on-network video push:</w:t>
      </w:r>
    </w:p>
    <w:p w14:paraId="36D61397"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client – MCVideo server)</w:t>
      </w:r>
    </w:p>
    <w:p w14:paraId="4DBA6238"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server – MCVideo client)</w:t>
      </w:r>
    </w:p>
    <w:p w14:paraId="0256DA6F" w14:textId="77777777" w:rsidR="00A90238" w:rsidRPr="00046E37"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client – MCVideo server)</w:t>
      </w:r>
    </w:p>
    <w:p w14:paraId="590690DD"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server – MCVideo client)</w:t>
      </w:r>
    </w:p>
    <w:p w14:paraId="6BF0657F" w14:textId="77777777" w:rsidR="00A90238" w:rsidRPr="008A5E86" w:rsidRDefault="00A90238" w:rsidP="00A90238">
      <w:pPr>
        <w:pStyle w:val="B1"/>
        <w:rPr>
          <w:noProof/>
          <w:lang w:val="en-US"/>
        </w:rPr>
      </w:pPr>
      <w:r>
        <w:rPr>
          <w:noProof/>
          <w:lang w:val="en-US"/>
        </w:rPr>
        <w:t>-</w:t>
      </w:r>
      <w:r>
        <w:rPr>
          <w:noProof/>
          <w:lang w:val="en-US"/>
        </w:rPr>
        <w:tab/>
        <w:t>MCVideo call end request</w:t>
      </w:r>
    </w:p>
    <w:p w14:paraId="0072A99C" w14:textId="77777777" w:rsidR="00A90238" w:rsidRPr="00AB5FED" w:rsidRDefault="00A90238" w:rsidP="00A90238">
      <w:pPr>
        <w:pStyle w:val="Heading5"/>
      </w:pPr>
      <w:bookmarkStart w:id="719" w:name="_Toc185772375"/>
      <w:r>
        <w:t>7.4.2.2.1</w:t>
      </w:r>
      <w:r w:rsidRPr="00AB5FED">
        <w:tab/>
      </w:r>
      <w:r>
        <w:t>Remote video push</w:t>
      </w:r>
      <w:r w:rsidRPr="00AB5FED">
        <w:t xml:space="preserve"> request</w:t>
      </w:r>
      <w:bookmarkEnd w:id="719"/>
    </w:p>
    <w:p w14:paraId="49E16B83" w14:textId="77777777" w:rsidR="00A90238" w:rsidRPr="00AB5FED" w:rsidRDefault="00A90238" w:rsidP="00A90238">
      <w:r w:rsidRPr="00AB5FED">
        <w:t>Table </w:t>
      </w:r>
      <w:r>
        <w:t>7.4.2.2</w:t>
      </w:r>
      <w:r w:rsidRPr="00AB5FED">
        <w:t xml:space="preserve">.1-1 describes the information flow </w:t>
      </w:r>
      <w:r>
        <w:t>remote video push</w:t>
      </w:r>
      <w:r w:rsidRPr="00AB5FED">
        <w:t xml:space="preserve"> request from the MC</w:t>
      </w:r>
      <w:r>
        <w:t>Video</w:t>
      </w:r>
      <w:r w:rsidRPr="00AB5FED">
        <w:t xml:space="preserve"> client to the MC</w:t>
      </w:r>
      <w:r>
        <w:t>Video</w:t>
      </w:r>
      <w:r w:rsidRPr="00AB5FED">
        <w:t xml:space="preserve"> server</w:t>
      </w:r>
      <w:r>
        <w:t xml:space="preserve"> and from the MCVideo server to the MCVideo client</w:t>
      </w:r>
      <w:r w:rsidRPr="00AB5FED">
        <w:t>.</w:t>
      </w:r>
    </w:p>
    <w:p w14:paraId="67E65003" w14:textId="77777777" w:rsidR="00A90238" w:rsidRPr="00AB5FED" w:rsidRDefault="00A90238" w:rsidP="00A90238">
      <w:pPr>
        <w:pStyle w:val="TH"/>
      </w:pPr>
      <w:r w:rsidRPr="00AB5FED">
        <w:lastRenderedPageBreak/>
        <w:t>Table </w:t>
      </w:r>
      <w:r>
        <w:t>7.4.2.2.1</w:t>
      </w:r>
      <w:r w:rsidRPr="00AB5FED">
        <w:t xml:space="preserve">-1: </w:t>
      </w:r>
      <w:r>
        <w:t>Remote video push</w:t>
      </w:r>
      <w:r w:rsidRPr="00AB5FED">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55CD633C"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987D14"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310A7"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ACD6" w14:textId="77777777" w:rsidR="00A90238" w:rsidRPr="00AB5FED" w:rsidRDefault="00A90238" w:rsidP="004260A6">
            <w:pPr>
              <w:pStyle w:val="TAH"/>
            </w:pPr>
            <w:r w:rsidRPr="00AB5FED">
              <w:t>Description</w:t>
            </w:r>
          </w:p>
        </w:tc>
      </w:tr>
      <w:tr w:rsidR="00A90238" w:rsidRPr="00AB5FED" w14:paraId="066206F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64D84D"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CAE43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A17DC1"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3C6270BA"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B11D5F" w14:textId="77777777" w:rsidR="00A90238" w:rsidRPr="00AB5FED" w:rsidRDefault="00A90238" w:rsidP="004260A6">
            <w:pPr>
              <w:pStyle w:val="TAL"/>
            </w:pPr>
            <w:r w:rsidRPr="000944B2">
              <w:t>Functional alias</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0ACD7" w14:textId="77777777" w:rsidR="00A90238" w:rsidRPr="00AB5FED" w:rsidRDefault="00A90238" w:rsidP="004260A6">
            <w:pPr>
              <w:pStyle w:val="TAL"/>
            </w:pPr>
            <w:r w:rsidRPr="000944B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B37A29" w14:textId="77777777" w:rsidR="00A90238" w:rsidRPr="00AB5FED" w:rsidRDefault="00A90238" w:rsidP="004260A6">
            <w:pPr>
              <w:pStyle w:val="TAL"/>
            </w:pPr>
            <w:r w:rsidRPr="000944B2">
              <w:t>The functional alias of the originating party</w:t>
            </w:r>
          </w:p>
        </w:tc>
      </w:tr>
      <w:tr w:rsidR="00A90238" w:rsidRPr="00AB5FED" w14:paraId="2573B727"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8B76E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D1B8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649A3"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6B7B3B11"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460AD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1AB260" w14:textId="77777777" w:rsidR="00A90238" w:rsidRDefault="00A90238" w:rsidP="004260A6">
            <w:pPr>
              <w:pStyle w:val="TAL"/>
            </w:pPr>
            <w:r>
              <w:t>O</w:t>
            </w:r>
          </w:p>
          <w:p w14:paraId="4839BF4D" w14:textId="55DEDFDE"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6CD02D"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0A0C502A"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95EA84" w14:textId="77777777" w:rsidR="00A90238" w:rsidRPr="00AB5FED" w:rsidRDefault="00A90238" w:rsidP="004260A6">
            <w:pPr>
              <w:pStyle w:val="TAL"/>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2C729" w14:textId="77777777" w:rsidR="00A90238" w:rsidRDefault="00A90238" w:rsidP="004260A6">
            <w:pPr>
              <w:pStyle w:val="TAL"/>
            </w:pPr>
            <w:r>
              <w:t>O</w:t>
            </w:r>
          </w:p>
          <w:p w14:paraId="45AF3773" w14:textId="77AF163C" w:rsidR="00A90238"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EF2286"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380B263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C1AE0" w14:textId="77777777" w:rsidR="00A90238" w:rsidRPr="00AB5FED" w:rsidRDefault="00A90238" w:rsidP="004260A6">
            <w:pPr>
              <w:pStyle w:val="TAL"/>
            </w:pPr>
            <w:r w:rsidRPr="00AB5FED">
              <w:rPr>
                <w:rFonts w:hint="eastAsia"/>
                <w:lang w:eastAsia="zh-CN"/>
              </w:rPr>
              <w:t>SDP offer</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FBF04"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5FECC5"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74E5ABBD"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C523D5" w14:textId="77777777" w:rsidR="00A90238" w:rsidRPr="00AB5FED" w:rsidRDefault="00A90238" w:rsidP="004260A6">
            <w:pPr>
              <w:pStyle w:val="TAL"/>
            </w:pPr>
            <w:r w:rsidRPr="00AB5FED">
              <w:t>Requested commencement mode</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FC69CA"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321D4"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5122BDD0"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FA56E4" w14:textId="77777777" w:rsidR="00A90238" w:rsidRPr="00AB5FED" w:rsidRDefault="00A90238" w:rsidP="004260A6">
            <w:pPr>
              <w:pStyle w:val="TAL"/>
            </w:pPr>
            <w:r w:rsidRPr="00DC0BA2">
              <w:rPr>
                <w:rFonts w:cs="Arial"/>
                <w:kern w:val="2"/>
                <w:szCs w:val="18"/>
              </w:rPr>
              <w:t>Requested priority</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E42B98" w14:textId="77777777" w:rsidR="00A90238" w:rsidRPr="00AB5FED"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913A0" w14:textId="77777777" w:rsidR="00A90238" w:rsidRPr="00AB5FED"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A90238" w:rsidRPr="00AB5FED" w14:paraId="5DDE6BA7"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D8A27D"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38D4C221" w14:textId="77777777" w:rsidR="00A90238" w:rsidRPr="00AB5FED" w:rsidRDefault="00A90238" w:rsidP="00A90238"/>
    <w:p w14:paraId="55284B5F" w14:textId="77777777" w:rsidR="00A90238" w:rsidRPr="00AB5FED" w:rsidRDefault="00A90238" w:rsidP="00A90238">
      <w:pPr>
        <w:pStyle w:val="Heading5"/>
      </w:pPr>
      <w:bookmarkStart w:id="720" w:name="_Toc185772376"/>
      <w:r>
        <w:t>7.4.2.2.2</w:t>
      </w:r>
      <w:r w:rsidRPr="00AB5FED">
        <w:tab/>
      </w:r>
      <w:r>
        <w:t>Remote video push</w:t>
      </w:r>
      <w:r w:rsidRPr="00AB5FED">
        <w:t xml:space="preserve"> </w:t>
      </w:r>
      <w:r>
        <w:t>response</w:t>
      </w:r>
      <w:bookmarkEnd w:id="720"/>
    </w:p>
    <w:p w14:paraId="05E05E1F" w14:textId="77777777" w:rsidR="00A90238" w:rsidRPr="00AB5FED" w:rsidRDefault="00A90238" w:rsidP="00A90238">
      <w:r w:rsidRPr="00AB5FED">
        <w:t>Table </w:t>
      </w:r>
      <w:r>
        <w:t>7.4.2.2.2-1</w:t>
      </w:r>
      <w:r w:rsidRPr="00AB5FED">
        <w:t xml:space="preserve"> describes the information flow </w:t>
      </w:r>
      <w:r>
        <w:t>remote video push</w:t>
      </w:r>
      <w:r w:rsidRPr="00AB5FED">
        <w:t xml:space="preserve"> request from the </w:t>
      </w:r>
      <w:r>
        <w:t>MCVideo</w:t>
      </w:r>
      <w:r w:rsidRPr="00AB5FED">
        <w:t xml:space="preserve"> server to the </w:t>
      </w:r>
      <w:r>
        <w:t>MCVideo</w:t>
      </w:r>
      <w:r w:rsidRPr="00AB5FED">
        <w:t xml:space="preserve"> client</w:t>
      </w:r>
      <w:r>
        <w:t xml:space="preserve"> and from the MCVideo client to the MCVideo server</w:t>
      </w:r>
      <w:r w:rsidRPr="00AB5FED">
        <w:t>.</w:t>
      </w:r>
    </w:p>
    <w:p w14:paraId="0B87803D" w14:textId="77777777" w:rsidR="00A90238" w:rsidRPr="00AB5FED" w:rsidRDefault="00A90238" w:rsidP="00A90238">
      <w:pPr>
        <w:pStyle w:val="TH"/>
      </w:pPr>
      <w:r w:rsidRPr="00AB5FED">
        <w:t>Table </w:t>
      </w:r>
      <w:r>
        <w:t>7.4.2.2.2-1</w:t>
      </w:r>
      <w:r w:rsidRPr="00AB5FED">
        <w:t xml:space="preserve">: </w:t>
      </w:r>
      <w:r>
        <w:t>Remote video push</w:t>
      </w:r>
      <w:r w:rsidRPr="00AB5FED">
        <w:t xml:space="preserve"> re</w:t>
      </w:r>
      <w:r>
        <w:t>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00A1A56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F67BE"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4BDE15"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93A158" w14:textId="77777777" w:rsidR="00A90238" w:rsidRPr="00AB5FED" w:rsidRDefault="00A90238" w:rsidP="004260A6">
            <w:pPr>
              <w:pStyle w:val="TAH"/>
            </w:pPr>
            <w:r w:rsidRPr="00AB5FED">
              <w:t>Description</w:t>
            </w:r>
          </w:p>
        </w:tc>
      </w:tr>
      <w:tr w:rsidR="00A90238" w:rsidRPr="00AB5FED" w14:paraId="602C01C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52502E"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DADB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29DDBB"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7DD3CA77"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4E48DB"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4DA731"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13CE07"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7707169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0B34F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B9369" w14:textId="77777777" w:rsidR="00A90238" w:rsidRDefault="00A90238" w:rsidP="004260A6">
            <w:pPr>
              <w:pStyle w:val="TAL"/>
            </w:pPr>
            <w:r>
              <w:t>O</w:t>
            </w:r>
          </w:p>
          <w:p w14:paraId="7F531F5F" w14:textId="6535645C"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E785DC"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1F5200C4"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BB976" w14:textId="77777777" w:rsidR="00A90238" w:rsidRPr="00AB5FED" w:rsidRDefault="00A90238" w:rsidP="004260A6">
            <w:pPr>
              <w:pStyle w:val="TAL"/>
              <w:rPr>
                <w:lang w:eastAsia="zh-CN"/>
              </w:rPr>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06CCB2" w14:textId="77777777" w:rsidR="00A90238" w:rsidRDefault="00A90238" w:rsidP="004260A6">
            <w:pPr>
              <w:pStyle w:val="TAL"/>
            </w:pPr>
            <w:r>
              <w:t>O</w:t>
            </w:r>
          </w:p>
          <w:p w14:paraId="70E7808F" w14:textId="5C271CED"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3BDB1E"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5DB4D87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F42437" w14:textId="77777777" w:rsidR="00A90238" w:rsidRPr="00AB5FED" w:rsidRDefault="00A90238" w:rsidP="004260A6">
            <w:pPr>
              <w:pStyle w:val="TAL"/>
            </w:pPr>
            <w:r w:rsidRPr="00AB5FED">
              <w:t>Acceptance confirmation</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1E109E"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7077E9" w14:textId="77777777" w:rsidR="00A90238" w:rsidRPr="00AB5FED" w:rsidRDefault="00A90238" w:rsidP="004260A6">
            <w:pPr>
              <w:pStyle w:val="TAL"/>
            </w:pPr>
            <w:r w:rsidRPr="00AB5FED">
              <w:t>An indication whether the user</w:t>
            </w:r>
            <w:r>
              <w:t xml:space="preserve"> or group members</w:t>
            </w:r>
            <w:r w:rsidRPr="00AB5FED">
              <w:t xml:space="preserve"> ha</w:t>
            </w:r>
            <w:r>
              <w:t>ve</w:t>
            </w:r>
            <w:r w:rsidRPr="00AB5FED">
              <w:t xml:space="preserve"> positively accepted the call.</w:t>
            </w:r>
          </w:p>
        </w:tc>
      </w:tr>
      <w:tr w:rsidR="00A90238" w:rsidRPr="00AB5FED" w14:paraId="440D77A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06D18" w14:textId="77777777" w:rsidR="00A90238" w:rsidRPr="00AB5FED" w:rsidRDefault="00A90238" w:rsidP="004260A6">
            <w:pPr>
              <w:pStyle w:val="TAL"/>
            </w:pPr>
            <w:r w:rsidRPr="00AB5FED">
              <w:rPr>
                <w:rFonts w:hint="eastAsia"/>
                <w:lang w:eastAsia="zh-CN"/>
              </w:rPr>
              <w:t>SDP answer</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C6303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33DF62"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7045AAE1"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B5608C"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3BB979A4" w14:textId="77777777" w:rsidR="00A90238" w:rsidRPr="00AB5FED" w:rsidRDefault="00A90238" w:rsidP="00A90238"/>
    <w:p w14:paraId="557C64D0" w14:textId="77777777" w:rsidR="00A90238" w:rsidRPr="00AB5FED" w:rsidRDefault="00A90238" w:rsidP="00A90238">
      <w:pPr>
        <w:pStyle w:val="Heading5"/>
      </w:pPr>
      <w:bookmarkStart w:id="721" w:name="_Toc185772377"/>
      <w:r>
        <w:t>7.4.2.2.3</w:t>
      </w:r>
      <w:r w:rsidRPr="00AB5FED">
        <w:tab/>
      </w:r>
      <w:r>
        <w:t>Remote video push</w:t>
      </w:r>
      <w:r w:rsidRPr="00AB5FED">
        <w:t xml:space="preserve"> </w:t>
      </w:r>
      <w:r>
        <w:t>release request</w:t>
      </w:r>
      <w:bookmarkEnd w:id="721"/>
    </w:p>
    <w:p w14:paraId="20347068" w14:textId="77777777" w:rsidR="00A90238" w:rsidRPr="00AB5FED" w:rsidRDefault="00A90238" w:rsidP="00A90238">
      <w:r w:rsidRPr="00AB5FED">
        <w:t>Table </w:t>
      </w:r>
      <w:r>
        <w:t>7.4.2.2.3</w:t>
      </w:r>
      <w:r w:rsidRPr="00AB5FED">
        <w:t xml:space="preserve">-1 describes the information flow </w:t>
      </w:r>
      <w:r>
        <w:t>Remote video push release request</w:t>
      </w:r>
      <w:r w:rsidRPr="00AB5FED">
        <w:t xml:space="preserve"> from the </w:t>
      </w:r>
      <w:r>
        <w:t>MCVideo</w:t>
      </w:r>
      <w:r w:rsidRPr="00AB5FED">
        <w:t xml:space="preserve"> client to the </w:t>
      </w:r>
      <w:r>
        <w:t>MCVideo</w:t>
      </w:r>
      <w:r w:rsidRPr="00AB5FED">
        <w:t xml:space="preserve"> server</w:t>
      </w:r>
      <w:r>
        <w:t xml:space="preserve"> and from the MCVideo server to the MCVideo client</w:t>
      </w:r>
      <w:r w:rsidRPr="00AB5FED">
        <w:t>.</w:t>
      </w:r>
    </w:p>
    <w:p w14:paraId="16C90E64" w14:textId="77777777" w:rsidR="00A90238" w:rsidRPr="00AB5FED" w:rsidRDefault="00A90238" w:rsidP="00A90238">
      <w:pPr>
        <w:pStyle w:val="TH"/>
      </w:pPr>
      <w:r w:rsidRPr="00AB5FED">
        <w:lastRenderedPageBreak/>
        <w:t>Table </w:t>
      </w:r>
      <w:r>
        <w:t>7.4.2.2.3</w:t>
      </w:r>
      <w:r w:rsidRPr="00AB5FED">
        <w:t xml:space="preserve">-1: </w:t>
      </w:r>
      <w:r>
        <w:t>Remote video push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5D1E99A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39C62E"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4A0D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C0311" w14:textId="77777777" w:rsidR="00A90238" w:rsidRPr="00AB5FED" w:rsidRDefault="00A90238" w:rsidP="004260A6">
            <w:pPr>
              <w:pStyle w:val="TAH"/>
            </w:pPr>
            <w:r w:rsidRPr="00AB5FED">
              <w:t>Description</w:t>
            </w:r>
          </w:p>
        </w:tc>
      </w:tr>
      <w:tr w:rsidR="00A90238" w:rsidRPr="00AB5FED" w14:paraId="5452AA1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F8E2CB"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218B1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E2E407"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4FC56EA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554F57"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D17B8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7D7385"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043B2F6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23B54"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1AF6BB" w14:textId="77777777" w:rsidR="00A90238" w:rsidRDefault="00A90238" w:rsidP="004260A6">
            <w:pPr>
              <w:pStyle w:val="TAL"/>
            </w:pPr>
            <w:r>
              <w:t>O</w:t>
            </w:r>
          </w:p>
          <w:p w14:paraId="03784F63" w14:textId="76AA9215"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8A285C"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346A95E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9593E5" w14:textId="77777777" w:rsidR="00A90238" w:rsidRPr="00AB5FED" w:rsidRDefault="00A90238" w:rsidP="004260A6">
            <w:pPr>
              <w:pStyle w:val="TAL"/>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7BB78" w14:textId="77777777" w:rsidR="00A90238" w:rsidRDefault="00A90238" w:rsidP="004260A6">
            <w:pPr>
              <w:pStyle w:val="TAL"/>
            </w:pPr>
            <w:r>
              <w:t>O</w:t>
            </w:r>
          </w:p>
          <w:p w14:paraId="26BFA710" w14:textId="5A76D0F0"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8DAB2"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72028DAB"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04FA48"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6701E084" w14:textId="77777777" w:rsidR="00A90238" w:rsidRPr="00AB5FED" w:rsidRDefault="00A90238" w:rsidP="00A90238"/>
    <w:p w14:paraId="4E0F0A7C" w14:textId="77777777" w:rsidR="00A90238" w:rsidRDefault="00A90238" w:rsidP="00A90238">
      <w:pPr>
        <w:pStyle w:val="Heading5"/>
      </w:pPr>
      <w:bookmarkStart w:id="722" w:name="_Toc185772378"/>
      <w:r>
        <w:rPr>
          <w:lang w:eastAsia="zh-CN"/>
        </w:rPr>
        <w:t>7</w:t>
      </w:r>
      <w:r>
        <w:t>.</w:t>
      </w:r>
      <w:r>
        <w:rPr>
          <w:lang w:eastAsia="zh-CN"/>
        </w:rPr>
        <w:t>4.2.2</w:t>
      </w:r>
      <w:r>
        <w:t>.</w:t>
      </w:r>
      <w:r>
        <w:rPr>
          <w:lang w:eastAsia="zh-CN"/>
        </w:rPr>
        <w:t>4</w:t>
      </w:r>
      <w:r>
        <w:tab/>
        <w:t>MCVideo push to server request</w:t>
      </w:r>
      <w:bookmarkEnd w:id="722"/>
    </w:p>
    <w:p w14:paraId="32120B6B" w14:textId="77777777" w:rsidR="00A90238" w:rsidRDefault="00A90238" w:rsidP="00A90238">
      <w:r>
        <w:t>Table 7.4.2.2.4-1 describes the information flow MCVideo push to server request from the MCVideo client to the MCVideo server.</w:t>
      </w:r>
    </w:p>
    <w:p w14:paraId="794CCF93" w14:textId="77777777" w:rsidR="00A90238" w:rsidRDefault="00A90238" w:rsidP="00A90238">
      <w:pPr>
        <w:pStyle w:val="TH"/>
      </w:pPr>
      <w:r>
        <w:t>Table 7.4.2.2.4-1: MCVideo push to server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749D36F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2C43417"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0C0F093C"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7E20316" w14:textId="77777777" w:rsidR="00A90238" w:rsidRDefault="00A90238" w:rsidP="004260A6">
            <w:pPr>
              <w:pStyle w:val="TAH"/>
            </w:pPr>
            <w:r>
              <w:t>Description</w:t>
            </w:r>
          </w:p>
        </w:tc>
      </w:tr>
      <w:tr w:rsidR="00A90238" w14:paraId="104B0CF7"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4E535323"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6DA94DA3"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31463F3" w14:textId="77777777" w:rsidR="00A90238" w:rsidRDefault="00A90238" w:rsidP="004260A6">
            <w:pPr>
              <w:pStyle w:val="TAL"/>
            </w:pPr>
            <w:r>
              <w:t xml:space="preserve">The </w:t>
            </w:r>
            <w:r>
              <w:rPr>
                <w:lang w:eastAsia="zh-CN"/>
              </w:rPr>
              <w:t>MCVideo ID</w:t>
            </w:r>
            <w:r>
              <w:t xml:space="preserve"> of the calling party</w:t>
            </w:r>
          </w:p>
        </w:tc>
      </w:tr>
      <w:tr w:rsidR="00A90238" w14:paraId="024268E5"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A3D0F3D" w14:textId="77777777" w:rsidR="00A90238" w:rsidRDefault="00A90238" w:rsidP="004260A6">
            <w:pPr>
              <w:pStyle w:val="TAL"/>
            </w:pPr>
            <w:r>
              <w:rPr>
                <w:lang w:eastAsia="zh-CN"/>
              </w:rPr>
              <w:t>Time limit</w:t>
            </w:r>
          </w:p>
        </w:tc>
        <w:tc>
          <w:tcPr>
            <w:tcW w:w="1097" w:type="dxa"/>
            <w:tcBorders>
              <w:top w:val="single" w:sz="4" w:space="0" w:color="000000"/>
              <w:left w:val="single" w:sz="4" w:space="0" w:color="000000"/>
              <w:bottom w:val="single" w:sz="4" w:space="0" w:color="000000"/>
            </w:tcBorders>
            <w:shd w:val="clear" w:color="auto" w:fill="auto"/>
          </w:tcPr>
          <w:p w14:paraId="037E50C9" w14:textId="77777777" w:rsidR="00A90238" w:rsidRDefault="00A90238" w:rsidP="004260A6">
            <w:pPr>
              <w:pStyle w:val="TAL"/>
            </w:pPr>
            <w: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FEDD649" w14:textId="77777777" w:rsidR="00A90238" w:rsidRDefault="00A90238" w:rsidP="004260A6">
            <w:pPr>
              <w:pStyle w:val="TAL"/>
            </w:pPr>
            <w:r>
              <w:t>Requested duration of the stream to be recorded</w:t>
            </w:r>
          </w:p>
        </w:tc>
      </w:tr>
      <w:tr w:rsidR="00A90238" w14:paraId="3A93C720"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48BEB969" w14:textId="77777777" w:rsidR="00A90238" w:rsidRDefault="00A90238" w:rsidP="004260A6">
            <w:pPr>
              <w:pStyle w:val="TAL"/>
            </w:pPr>
            <w:r>
              <w:rPr>
                <w:lang w:eastAsia="zh-CN"/>
              </w:rPr>
              <w:t>SDP offer</w:t>
            </w:r>
          </w:p>
        </w:tc>
        <w:tc>
          <w:tcPr>
            <w:tcW w:w="1097" w:type="dxa"/>
            <w:tcBorders>
              <w:top w:val="single" w:sz="4" w:space="0" w:color="000000"/>
              <w:left w:val="single" w:sz="4" w:space="0" w:color="000000"/>
              <w:bottom w:val="single" w:sz="4" w:space="0" w:color="000000"/>
            </w:tcBorders>
            <w:shd w:val="clear" w:color="auto" w:fill="auto"/>
          </w:tcPr>
          <w:p w14:paraId="57DBCF08"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6A2473D" w14:textId="77777777" w:rsidR="00A90238" w:rsidRDefault="00A90238" w:rsidP="004260A6">
            <w:pPr>
              <w:pStyle w:val="TAL"/>
            </w:pPr>
            <w:r>
              <w:t>Media parameters of MCVideo client</w:t>
            </w:r>
          </w:p>
        </w:tc>
      </w:tr>
      <w:tr w:rsidR="00A90238" w14:paraId="63255F7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24AF9E7" w14:textId="77777777" w:rsidR="00A90238" w:rsidRDefault="00A90238" w:rsidP="004260A6">
            <w:pPr>
              <w:pStyle w:val="TAL"/>
              <w:rPr>
                <w:lang w:eastAsia="zh-CN"/>
              </w:rPr>
            </w:pPr>
            <w:r w:rsidRPr="00DC0BA2">
              <w:rPr>
                <w:rFonts w:cs="Arial"/>
                <w:kern w:val="2"/>
                <w:szCs w:val="18"/>
              </w:rPr>
              <w:t>Requested priority</w:t>
            </w:r>
          </w:p>
        </w:tc>
        <w:tc>
          <w:tcPr>
            <w:tcW w:w="1097" w:type="dxa"/>
            <w:tcBorders>
              <w:top w:val="single" w:sz="4" w:space="0" w:color="000000"/>
              <w:left w:val="single" w:sz="4" w:space="0" w:color="000000"/>
              <w:bottom w:val="single" w:sz="4" w:space="0" w:color="000000"/>
            </w:tcBorders>
            <w:shd w:val="clear" w:color="auto" w:fill="auto"/>
          </w:tcPr>
          <w:p w14:paraId="2162069C" w14:textId="77777777" w:rsidR="00A90238" w:rsidRDefault="00A90238" w:rsidP="004260A6">
            <w:pPr>
              <w:pStyle w:val="TAL"/>
            </w:pPr>
            <w:r w:rsidRPr="00DC0BA2">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48A45388" w14:textId="77777777" w:rsidR="00A90238"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2BCC8158" w14:textId="77777777" w:rsidR="00A90238" w:rsidRDefault="00A90238" w:rsidP="00A90238"/>
    <w:p w14:paraId="5F8AE562" w14:textId="77777777" w:rsidR="00A90238" w:rsidRDefault="00A90238" w:rsidP="00A90238">
      <w:pPr>
        <w:pStyle w:val="Heading5"/>
      </w:pPr>
      <w:bookmarkStart w:id="723" w:name="_Toc185772379"/>
      <w:r>
        <w:rPr>
          <w:lang w:eastAsia="zh-CN"/>
        </w:rPr>
        <w:t>7</w:t>
      </w:r>
      <w:r>
        <w:t>.</w:t>
      </w:r>
      <w:r>
        <w:rPr>
          <w:lang w:eastAsia="zh-CN"/>
        </w:rPr>
        <w:t>4.2.2</w:t>
      </w:r>
      <w:r>
        <w:t>.5</w:t>
      </w:r>
      <w:r>
        <w:tab/>
        <w:t>MCVideo push to server response</w:t>
      </w:r>
      <w:bookmarkEnd w:id="723"/>
    </w:p>
    <w:p w14:paraId="6E8EC753" w14:textId="77777777" w:rsidR="00A90238" w:rsidRDefault="00A90238" w:rsidP="00A90238">
      <w:r>
        <w:t>Table 7.4.2.2.5-1 describes the information flow MCVideo push to server response from the MCVideo server to the MCVideo client.</w:t>
      </w:r>
    </w:p>
    <w:p w14:paraId="7681BC7A" w14:textId="77777777" w:rsidR="00A90238" w:rsidRDefault="00A90238" w:rsidP="00A90238">
      <w:pPr>
        <w:pStyle w:val="TH"/>
      </w:pPr>
      <w:r>
        <w:t>Table 7.4.2.2.5-1: MCVideo push to server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0BCB89D3"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A2881F0"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2F0DCA80"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F1E6312" w14:textId="77777777" w:rsidR="00A90238" w:rsidRDefault="00A90238" w:rsidP="004260A6">
            <w:pPr>
              <w:pStyle w:val="TAH"/>
            </w:pPr>
            <w:r>
              <w:t>Description</w:t>
            </w:r>
          </w:p>
        </w:tc>
      </w:tr>
      <w:tr w:rsidR="00A90238" w14:paraId="11FEF1A0"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A7326CA"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4EA3E3A1"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06085F0" w14:textId="77777777" w:rsidR="00A90238" w:rsidRDefault="00A90238" w:rsidP="004260A6">
            <w:pPr>
              <w:pStyle w:val="TAL"/>
            </w:pPr>
            <w:r>
              <w:t xml:space="preserve">The </w:t>
            </w:r>
            <w:r>
              <w:rPr>
                <w:lang w:eastAsia="zh-CN"/>
              </w:rPr>
              <w:t>MCVideo ID</w:t>
            </w:r>
            <w:r>
              <w:t xml:space="preserve"> of the calling party</w:t>
            </w:r>
          </w:p>
        </w:tc>
      </w:tr>
      <w:tr w:rsidR="00A90238" w14:paraId="440EF78B"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C884BC2" w14:textId="77777777" w:rsidR="00A90238" w:rsidRDefault="00A90238" w:rsidP="004260A6">
            <w:pPr>
              <w:pStyle w:val="TAL"/>
            </w:pPr>
            <w:r>
              <w:rPr>
                <w:lang w:eastAsia="zh-CN"/>
              </w:rPr>
              <w:t>Time limit</w:t>
            </w:r>
          </w:p>
        </w:tc>
        <w:tc>
          <w:tcPr>
            <w:tcW w:w="1097" w:type="dxa"/>
            <w:tcBorders>
              <w:top w:val="single" w:sz="4" w:space="0" w:color="000000"/>
              <w:left w:val="single" w:sz="4" w:space="0" w:color="000000"/>
              <w:bottom w:val="single" w:sz="4" w:space="0" w:color="000000"/>
            </w:tcBorders>
            <w:shd w:val="clear" w:color="auto" w:fill="auto"/>
          </w:tcPr>
          <w:p w14:paraId="13CF485F" w14:textId="77777777" w:rsidR="00A90238" w:rsidRDefault="00A90238" w:rsidP="004260A6">
            <w:pPr>
              <w:pStyle w:val="TAL"/>
            </w:pPr>
            <w: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21829F9" w14:textId="77777777" w:rsidR="00A90238" w:rsidRDefault="00A90238" w:rsidP="004260A6">
            <w:pPr>
              <w:pStyle w:val="TAL"/>
            </w:pPr>
            <w:r>
              <w:t>Accepted or imposed duration limit of the stream to be recorded</w:t>
            </w:r>
          </w:p>
        </w:tc>
      </w:tr>
      <w:tr w:rsidR="00A90238" w14:paraId="3A1CAFC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D3B7148" w14:textId="77777777" w:rsidR="00A90238" w:rsidRDefault="00A90238" w:rsidP="004260A6">
            <w:pPr>
              <w:pStyle w:val="TAL"/>
            </w:pPr>
            <w:r>
              <w:rPr>
                <w:lang w:eastAsia="zh-CN"/>
              </w:rPr>
              <w:t>File URL</w:t>
            </w:r>
          </w:p>
        </w:tc>
        <w:tc>
          <w:tcPr>
            <w:tcW w:w="1097" w:type="dxa"/>
            <w:tcBorders>
              <w:top w:val="single" w:sz="4" w:space="0" w:color="000000"/>
              <w:left w:val="single" w:sz="4" w:space="0" w:color="000000"/>
              <w:bottom w:val="single" w:sz="4" w:space="0" w:color="000000"/>
            </w:tcBorders>
            <w:shd w:val="clear" w:color="auto" w:fill="auto"/>
          </w:tcPr>
          <w:p w14:paraId="3C758C35"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49097D0" w14:textId="77777777" w:rsidR="00A90238" w:rsidRDefault="00A90238" w:rsidP="004260A6">
            <w:pPr>
              <w:pStyle w:val="TAL"/>
            </w:pPr>
            <w:r>
              <w:t>URL of the file the stream will be recorded to</w:t>
            </w:r>
          </w:p>
        </w:tc>
      </w:tr>
      <w:tr w:rsidR="00A90238" w14:paraId="4ACEF54F"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9901505" w14:textId="77777777" w:rsidR="00A90238" w:rsidRDefault="00A90238" w:rsidP="004260A6">
            <w:pPr>
              <w:pStyle w:val="TAL"/>
            </w:pPr>
            <w:r>
              <w:rPr>
                <w:lang w:eastAsia="zh-CN"/>
              </w:rPr>
              <w:t>SDP answer</w:t>
            </w:r>
          </w:p>
        </w:tc>
        <w:tc>
          <w:tcPr>
            <w:tcW w:w="1097" w:type="dxa"/>
            <w:tcBorders>
              <w:top w:val="single" w:sz="4" w:space="0" w:color="000000"/>
              <w:left w:val="single" w:sz="4" w:space="0" w:color="000000"/>
              <w:bottom w:val="single" w:sz="4" w:space="0" w:color="000000"/>
            </w:tcBorders>
            <w:shd w:val="clear" w:color="auto" w:fill="auto"/>
          </w:tcPr>
          <w:p w14:paraId="278355B5"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747BC203" w14:textId="77777777" w:rsidR="00A90238" w:rsidRDefault="00A90238" w:rsidP="004260A6">
            <w:pPr>
              <w:pStyle w:val="TAL"/>
            </w:pPr>
            <w:r>
              <w:t>Media parameters selected</w:t>
            </w:r>
          </w:p>
        </w:tc>
      </w:tr>
    </w:tbl>
    <w:p w14:paraId="00A5BA3C" w14:textId="77777777" w:rsidR="00A90238" w:rsidRDefault="00A90238" w:rsidP="00A90238"/>
    <w:p w14:paraId="70E63DCD" w14:textId="77777777" w:rsidR="00A90238" w:rsidRDefault="00A90238" w:rsidP="00A90238">
      <w:pPr>
        <w:pStyle w:val="Heading5"/>
      </w:pPr>
      <w:bookmarkStart w:id="724" w:name="_Toc185772380"/>
      <w:r>
        <w:rPr>
          <w:lang w:eastAsia="zh-CN"/>
        </w:rPr>
        <w:t>7</w:t>
      </w:r>
      <w:r>
        <w:t>.</w:t>
      </w:r>
      <w:r>
        <w:rPr>
          <w:lang w:eastAsia="zh-CN"/>
        </w:rPr>
        <w:t>4.2.2</w:t>
      </w:r>
      <w:r>
        <w:t>.6</w:t>
      </w:r>
      <w:r>
        <w:tab/>
        <w:t>MCVideo push to server complete request</w:t>
      </w:r>
      <w:bookmarkEnd w:id="724"/>
    </w:p>
    <w:p w14:paraId="4BDDCF8B" w14:textId="77777777" w:rsidR="00A90238" w:rsidRDefault="00A90238" w:rsidP="00A90238">
      <w:r>
        <w:t>Table 7.4.2.2.6-1 describes the information flow MCVideo push to server complete request from the MCVideo client to the MCVideo server or from the MCVideo server to the MCVideo client.</w:t>
      </w:r>
    </w:p>
    <w:p w14:paraId="176FE66F" w14:textId="77777777" w:rsidR="00A90238" w:rsidRDefault="00A90238" w:rsidP="00A90238">
      <w:pPr>
        <w:pStyle w:val="TH"/>
      </w:pPr>
      <w:r>
        <w:lastRenderedPageBreak/>
        <w:t>Table 7.4.2.2.6-1: MCVideo push to server complete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ECE14FF"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AE7E91F"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6DE717F6"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58F2011" w14:textId="77777777" w:rsidR="00A90238" w:rsidRDefault="00A90238" w:rsidP="004260A6">
            <w:pPr>
              <w:pStyle w:val="TAH"/>
            </w:pPr>
            <w:r>
              <w:t>Description</w:t>
            </w:r>
          </w:p>
        </w:tc>
      </w:tr>
      <w:tr w:rsidR="00A90238" w14:paraId="27AAC96B"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3087F42"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806F44C"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DD6E20D" w14:textId="77777777" w:rsidR="00A90238" w:rsidRDefault="00A90238" w:rsidP="004260A6">
            <w:pPr>
              <w:pStyle w:val="TAL"/>
            </w:pPr>
            <w:r>
              <w:t xml:space="preserve">The </w:t>
            </w:r>
            <w:r>
              <w:rPr>
                <w:lang w:eastAsia="zh-CN"/>
              </w:rPr>
              <w:t>MCVideo ID</w:t>
            </w:r>
            <w:r>
              <w:t xml:space="preserve"> of the calling party</w:t>
            </w:r>
          </w:p>
        </w:tc>
      </w:tr>
      <w:tr w:rsidR="00A90238" w14:paraId="4D3737C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DFDC64A" w14:textId="77777777" w:rsidR="00A90238" w:rsidRDefault="00A90238" w:rsidP="004260A6">
            <w:pPr>
              <w:pStyle w:val="TAL"/>
            </w:pPr>
            <w:r>
              <w:t>Cause</w:t>
            </w:r>
          </w:p>
        </w:tc>
        <w:tc>
          <w:tcPr>
            <w:tcW w:w="1097" w:type="dxa"/>
            <w:tcBorders>
              <w:top w:val="single" w:sz="4" w:space="0" w:color="000000"/>
              <w:left w:val="single" w:sz="4" w:space="0" w:color="000000"/>
              <w:bottom w:val="single" w:sz="4" w:space="0" w:color="000000"/>
            </w:tcBorders>
            <w:shd w:val="clear" w:color="auto" w:fill="auto"/>
          </w:tcPr>
          <w:p w14:paraId="6BACFC77"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65E5D89" w14:textId="77777777" w:rsidR="00A90238" w:rsidRDefault="00A90238" w:rsidP="004260A6">
            <w:pPr>
              <w:pStyle w:val="TAL"/>
            </w:pPr>
            <w:r>
              <w:t>End of communication cause</w:t>
            </w:r>
          </w:p>
        </w:tc>
      </w:tr>
    </w:tbl>
    <w:p w14:paraId="5A645D95" w14:textId="77777777" w:rsidR="00A90238" w:rsidRDefault="00A90238" w:rsidP="00A90238"/>
    <w:p w14:paraId="5766FA1D" w14:textId="77777777" w:rsidR="00A90238" w:rsidRDefault="00A90238" w:rsidP="00A90238">
      <w:pPr>
        <w:pStyle w:val="Heading5"/>
      </w:pPr>
      <w:bookmarkStart w:id="725" w:name="_Toc185772381"/>
      <w:r>
        <w:rPr>
          <w:lang w:eastAsia="zh-CN"/>
        </w:rPr>
        <w:t>7</w:t>
      </w:r>
      <w:r>
        <w:t>.</w:t>
      </w:r>
      <w:r>
        <w:rPr>
          <w:lang w:eastAsia="zh-CN"/>
        </w:rPr>
        <w:t>4.2.2</w:t>
      </w:r>
      <w:r>
        <w:t>.7</w:t>
      </w:r>
      <w:r>
        <w:tab/>
        <w:t>MCVideo push to server complete response</w:t>
      </w:r>
      <w:bookmarkEnd w:id="725"/>
    </w:p>
    <w:p w14:paraId="24961456" w14:textId="77777777" w:rsidR="00A90238" w:rsidRDefault="00A90238" w:rsidP="00A90238">
      <w:r>
        <w:t>Table 7.4.2.2.7-1 describes the information flow MCVideo push to server complete response from the MCVideo client to the MCVideo server or from the MCVideo server to the MCVideo client.</w:t>
      </w:r>
    </w:p>
    <w:p w14:paraId="2C96ED00" w14:textId="77777777" w:rsidR="00A90238" w:rsidRDefault="00A90238" w:rsidP="00A90238">
      <w:pPr>
        <w:pStyle w:val="TH"/>
      </w:pPr>
      <w:r>
        <w:t>Table 7.4.2.2.7-1: MCVideo push to server complete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7DCA2CF3"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50EF6F6"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1A250CAB"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A63B2AC" w14:textId="77777777" w:rsidR="00A90238" w:rsidRDefault="00A90238" w:rsidP="004260A6">
            <w:pPr>
              <w:pStyle w:val="TAH"/>
            </w:pPr>
            <w:r>
              <w:t>Description</w:t>
            </w:r>
          </w:p>
        </w:tc>
      </w:tr>
      <w:tr w:rsidR="00A90238" w14:paraId="28856C9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02B5685"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9A30A0E"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EC5777A" w14:textId="77777777" w:rsidR="00A90238" w:rsidRDefault="00A90238" w:rsidP="004260A6">
            <w:pPr>
              <w:pStyle w:val="TAL"/>
            </w:pPr>
            <w:r>
              <w:t xml:space="preserve">The </w:t>
            </w:r>
            <w:r>
              <w:rPr>
                <w:lang w:eastAsia="zh-CN"/>
              </w:rPr>
              <w:t>MCVideo ID</w:t>
            </w:r>
            <w:r>
              <w:t xml:space="preserve"> of the calling party</w:t>
            </w:r>
          </w:p>
        </w:tc>
      </w:tr>
    </w:tbl>
    <w:p w14:paraId="21A3E501" w14:textId="77777777" w:rsidR="00A90238" w:rsidRDefault="00A90238" w:rsidP="00A90238"/>
    <w:p w14:paraId="27950C6A" w14:textId="77777777" w:rsidR="00A90238" w:rsidRDefault="00A90238" w:rsidP="00A90238">
      <w:pPr>
        <w:pStyle w:val="Heading4"/>
        <w:rPr>
          <w:lang w:eastAsia="zh-CN"/>
        </w:rPr>
      </w:pPr>
      <w:bookmarkStart w:id="726" w:name="_Toc185772382"/>
      <w:r>
        <w:rPr>
          <w:rFonts w:hint="eastAsia"/>
          <w:lang w:eastAsia="zh-CN"/>
        </w:rPr>
        <w:t>7</w:t>
      </w:r>
      <w:r>
        <w:t>.</w:t>
      </w:r>
      <w:r>
        <w:rPr>
          <w:lang w:eastAsia="zh-CN"/>
        </w:rPr>
        <w:t>4.2.3</w:t>
      </w:r>
      <w:r>
        <w:tab/>
        <w:t>One-to-one</w:t>
      </w:r>
      <w:r>
        <w:rPr>
          <w:lang w:eastAsia="zh-CN"/>
        </w:rPr>
        <w:t xml:space="preserve"> video push</w:t>
      </w:r>
      <w:bookmarkEnd w:id="726"/>
    </w:p>
    <w:p w14:paraId="1C0A0910" w14:textId="77777777" w:rsidR="00A90238" w:rsidRDefault="00A90238" w:rsidP="00A90238">
      <w:pPr>
        <w:pStyle w:val="Heading5"/>
        <w:rPr>
          <w:lang w:eastAsia="zh-CN"/>
        </w:rPr>
      </w:pPr>
      <w:bookmarkStart w:id="727" w:name="_Toc185772383"/>
      <w:r>
        <w:rPr>
          <w:rFonts w:hint="eastAsia"/>
          <w:lang w:eastAsia="zh-CN"/>
        </w:rPr>
        <w:t>7</w:t>
      </w:r>
      <w:r>
        <w:t>.</w:t>
      </w:r>
      <w:r>
        <w:rPr>
          <w:lang w:eastAsia="zh-CN"/>
        </w:rPr>
        <w:t>4.2.3</w:t>
      </w:r>
      <w:r>
        <w:t>.</w:t>
      </w:r>
      <w:r>
        <w:rPr>
          <w:rFonts w:hint="eastAsia"/>
          <w:lang w:eastAsia="zh-CN"/>
        </w:rPr>
        <w:t>1</w:t>
      </w:r>
      <w:r>
        <w:tab/>
        <w:t>General</w:t>
      </w:r>
      <w:bookmarkEnd w:id="727"/>
    </w:p>
    <w:p w14:paraId="480A7A63" w14:textId="77777777" w:rsidR="00A90238" w:rsidRDefault="00A90238" w:rsidP="00A90238">
      <w:pPr>
        <w:rPr>
          <w:lang w:eastAsia="zh-CN"/>
        </w:rPr>
      </w:pPr>
      <w:r>
        <w:rPr>
          <w:lang w:eastAsia="zh-CN"/>
        </w:rPr>
        <w:t>O</w:t>
      </w:r>
      <w:r>
        <w:rPr>
          <w:rFonts w:hint="eastAsia"/>
          <w:lang w:eastAsia="zh-CN"/>
        </w:rPr>
        <w:t xml:space="preserve">ne-to-one video </w:t>
      </w:r>
      <w:r>
        <w:rPr>
          <w:lang w:eastAsia="zh-CN"/>
        </w:rPr>
        <w:t>push</w:t>
      </w:r>
      <w:r>
        <w:rPr>
          <w:rFonts w:hint="eastAsia"/>
          <w:lang w:eastAsia="zh-CN"/>
        </w:rPr>
        <w:t xml:space="preserve"> is a </w:t>
      </w:r>
      <w:r>
        <w:rPr>
          <w:lang w:eastAsia="zh-CN"/>
        </w:rPr>
        <w:t>private call that only allows the calling party to transmit video to the called party, and the private call ends when the video transmission is completed.</w:t>
      </w:r>
    </w:p>
    <w:p w14:paraId="5505FE0E" w14:textId="77777777" w:rsidR="00A90238" w:rsidRDefault="00A90238" w:rsidP="00A90238">
      <w:pPr>
        <w:pStyle w:val="Heading5"/>
      </w:pPr>
      <w:bookmarkStart w:id="728" w:name="_Toc185772384"/>
      <w:r>
        <w:rPr>
          <w:rFonts w:hint="eastAsia"/>
          <w:lang w:eastAsia="zh-CN"/>
        </w:rPr>
        <w:t>7</w:t>
      </w:r>
      <w:r>
        <w:t>.</w:t>
      </w:r>
      <w:r>
        <w:rPr>
          <w:lang w:eastAsia="zh-CN"/>
        </w:rPr>
        <w:t>4.2.3</w:t>
      </w:r>
      <w:r>
        <w:t>.</w:t>
      </w:r>
      <w:r>
        <w:rPr>
          <w:lang w:eastAsia="zh-CN"/>
        </w:rPr>
        <w:t>2</w:t>
      </w:r>
      <w:r>
        <w:tab/>
        <w:t>One-to-one video push – call setup</w:t>
      </w:r>
      <w:bookmarkEnd w:id="728"/>
    </w:p>
    <w:p w14:paraId="61F053F9" w14:textId="77777777" w:rsidR="00A90238" w:rsidRPr="00D90300" w:rsidRDefault="00A90238" w:rsidP="00A90238">
      <w:r w:rsidRPr="00D90300">
        <w:t>Procedures in figure </w:t>
      </w:r>
      <w:r w:rsidRPr="00D90300">
        <w:rPr>
          <w:lang w:eastAsia="zh-CN"/>
        </w:rPr>
        <w:t>7</w:t>
      </w:r>
      <w:r w:rsidRPr="00D90300">
        <w:t>.</w:t>
      </w:r>
      <w:r w:rsidRPr="00D90300">
        <w:rPr>
          <w:lang w:eastAsia="zh-CN"/>
        </w:rPr>
        <w:t>4.2.3</w:t>
      </w:r>
      <w:r w:rsidRPr="00D90300">
        <w:t xml:space="preserve">.2-1 are the basic signalling control plane procedures for the </w:t>
      </w:r>
      <w:r w:rsidRPr="00D90300">
        <w:rPr>
          <w:lang w:eastAsia="zh-CN"/>
        </w:rPr>
        <w:t>MCVideo</w:t>
      </w:r>
      <w:r w:rsidRPr="00D90300">
        <w:t xml:space="preserve"> client initiating establishment of </w:t>
      </w:r>
      <w:r w:rsidRPr="00D90300">
        <w:rPr>
          <w:lang w:eastAsia="zh-CN"/>
        </w:rPr>
        <w:t>MCVideo</w:t>
      </w:r>
      <w:r w:rsidRPr="00D90300">
        <w:t xml:space="preserve"> private call with the chosen </w:t>
      </w:r>
      <w:r w:rsidRPr="00D90300">
        <w:rPr>
          <w:lang w:eastAsia="zh-CN"/>
        </w:rPr>
        <w:t>MCVideo</w:t>
      </w:r>
      <w:r w:rsidRPr="00D90300">
        <w:t xml:space="preserve"> user for video push. </w:t>
      </w:r>
    </w:p>
    <w:p w14:paraId="5BD25F15" w14:textId="77777777" w:rsidR="00A90238" w:rsidRPr="00D90300" w:rsidRDefault="00A90238" w:rsidP="00A90238">
      <w:r w:rsidRPr="00D90300">
        <w:t>Pre-conditions:</w:t>
      </w:r>
    </w:p>
    <w:p w14:paraId="30968A7D" w14:textId="77777777" w:rsidR="00A90238" w:rsidRDefault="00A90238" w:rsidP="00A90238">
      <w:pPr>
        <w:pStyle w:val="B1"/>
      </w:pPr>
      <w:r>
        <w:t>1.</w:t>
      </w:r>
      <w:r>
        <w:tab/>
      </w:r>
      <w:r w:rsidRPr="00D90300">
        <w:t>This procedure is initiated either manually by the authorized MCVideo users at MCVideo client 1, or automatically due to triggers set by authorized MCVideo users at MCVideo client 1.</w:t>
      </w:r>
    </w:p>
    <w:p w14:paraId="1A4B996E" w14:textId="77777777" w:rsidR="00A90238" w:rsidRDefault="00A90238" w:rsidP="00A90238">
      <w:pPr>
        <w:pStyle w:val="B1"/>
      </w:pPr>
      <w:r>
        <w:t>2.</w:t>
      </w:r>
      <w:r>
        <w:tab/>
      </w:r>
      <w:r w:rsidRPr="00943DF0">
        <w:t>Optionally,</w:t>
      </w:r>
      <w:r w:rsidRPr="00CB663A">
        <w:t xml:space="preserve"> </w:t>
      </w:r>
      <w:r>
        <w:t>MCVideo client 1 may have a functional alias activated</w:t>
      </w:r>
      <w:r w:rsidRPr="0069100C">
        <w:t xml:space="preserve"> </w:t>
      </w:r>
      <w:r>
        <w:t>to be used</w:t>
      </w:r>
      <w:r w:rsidRPr="00943DF0">
        <w:t>.</w:t>
      </w:r>
    </w:p>
    <w:p w14:paraId="6149D764" w14:textId="77777777" w:rsidR="00A90238" w:rsidRPr="00D90300" w:rsidRDefault="00A90238" w:rsidP="00A90238">
      <w:pPr>
        <w:pStyle w:val="B1"/>
      </w:pPr>
      <w:r>
        <w:t>3.</w:t>
      </w:r>
      <w:r>
        <w:tab/>
      </w:r>
      <w:r w:rsidRPr="008C6DDC">
        <w:t xml:space="preserve">The MCVideo server </w:t>
      </w:r>
      <w:r>
        <w:t xml:space="preserve">may have </w:t>
      </w:r>
      <w:r w:rsidRPr="008C6DDC">
        <w:t>subscribed to the MCVideo functional alias controlling server within the MC system for functional alias activation/de-activation updates.</w:t>
      </w:r>
    </w:p>
    <w:p w14:paraId="68D90DA3" w14:textId="77777777" w:rsidR="00A90238" w:rsidRPr="00AB5FED" w:rsidRDefault="00A90238" w:rsidP="00A90238">
      <w:pPr>
        <w:pStyle w:val="TH"/>
      </w:pPr>
      <w:r w:rsidRPr="00B3630F">
        <w:t xml:space="preserve"> </w:t>
      </w:r>
      <w:r>
        <w:object w:dxaOrig="9270" w:dyaOrig="3931" w14:anchorId="543A8D90">
          <v:shape id="_x0000_i1061" type="#_x0000_t75" style="width:463.7pt;height:197pt" o:ole="">
            <v:imagedata r:id="rId83" o:title=""/>
          </v:shape>
          <o:OLEObject Type="Embed" ProgID="Visio.Drawing.15" ShapeID="_x0000_i1061" DrawAspect="Content" ObjectID="_1796385409" r:id="rId84"/>
        </w:object>
      </w:r>
    </w:p>
    <w:p w14:paraId="69ED1F26" w14:textId="77777777" w:rsidR="00A90238" w:rsidRPr="00AB5FED" w:rsidRDefault="00A90238" w:rsidP="00A90238">
      <w:pPr>
        <w:pStyle w:val="TF"/>
      </w:pPr>
      <w:r w:rsidRPr="00AB5FED">
        <w:t>Figure </w:t>
      </w:r>
      <w:r>
        <w:t>7</w:t>
      </w:r>
      <w:r w:rsidRPr="00AB5FED">
        <w:t>.</w:t>
      </w:r>
      <w:r>
        <w:t>4.2.3</w:t>
      </w:r>
      <w:r w:rsidRPr="00AB5FED">
        <w:t>.</w:t>
      </w:r>
      <w:r>
        <w:t>2-1: One-to-one video push</w:t>
      </w:r>
    </w:p>
    <w:p w14:paraId="48D0D516" w14:textId="77777777" w:rsidR="00A90238" w:rsidRDefault="00A90238" w:rsidP="00A90238">
      <w:pPr>
        <w:pStyle w:val="B1"/>
      </w:pPr>
      <w:r w:rsidRPr="00AB5FED">
        <w:lastRenderedPageBreak/>
        <w:t>1.</w:t>
      </w:r>
      <w:r w:rsidRPr="00AB5FED">
        <w:tab/>
      </w:r>
      <w:r>
        <w:rPr>
          <w:rFonts w:hint="eastAsia"/>
          <w:lang w:val="en-US" w:eastAsia="zh-CN"/>
        </w:rPr>
        <w:t>MCVideo</w:t>
      </w:r>
      <w:r w:rsidRPr="00AB5FED">
        <w:t xml:space="preserve"> client 1</w:t>
      </w:r>
      <w:r>
        <w:t xml:space="preserve"> initiates push video to MCVideo client 2, and sends a private call request to the MCVideo server </w:t>
      </w:r>
      <w:r w:rsidRPr="00AB5FED">
        <w:t>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w:t>
      </w:r>
      <w:r>
        <w:t xml:space="preserve"> for video push</w:t>
      </w:r>
      <w:r w:rsidRPr="00AB5FED">
        <w:t>.</w:t>
      </w:r>
      <w:r>
        <w:t xml:space="preserve"> </w:t>
      </w:r>
      <w:r w:rsidRPr="00AB5FED">
        <w:t xml:space="preserve">The </w:t>
      </w:r>
      <w:r>
        <w:rPr>
          <w:rFonts w:hint="eastAsia"/>
          <w:lang w:val="en-US" w:eastAsia="zh-CN"/>
        </w:rPr>
        <w:t>MCVideo</w:t>
      </w:r>
      <w:r w:rsidRPr="00AB5FED">
        <w:t xml:space="preserve"> private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invited user, an SDP offer containing one or more media types</w:t>
      </w:r>
      <w:r>
        <w:t xml:space="preserve"> and the video push indication to indicate that requestor is requesting to transmit video to the called party. The MCVideo user at MCVideo</w:t>
      </w:r>
      <w:r w:rsidRPr="00DD695C">
        <w:t xml:space="preserve"> client 1 may include a functional alias use</w:t>
      </w:r>
      <w:r>
        <w:t>d within the MCVideo private call request</w:t>
      </w:r>
      <w:r w:rsidRPr="00AB1E68">
        <w:t>.</w:t>
      </w:r>
    </w:p>
    <w:p w14:paraId="0E8B967F"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w:t>
      </w:r>
      <w:r>
        <w:t xml:space="preserve"> for video push</w:t>
      </w:r>
      <w:r w:rsidRPr="00AB5FED">
        <w:t xml:space="preserve">,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w:t>
      </w:r>
      <w:r>
        <w:t xml:space="preserve"> for video push</w:t>
      </w:r>
      <w:r w:rsidRPr="00AB5FED">
        <w:t xml:space="preserve">. </w:t>
      </w:r>
      <w:r w:rsidRPr="006C76E9">
        <w:t>MCVideo server verifies whether the provided functional alias, if present, can be used and has been activated for the user.</w:t>
      </w:r>
    </w:p>
    <w:p w14:paraId="1C193006" w14:textId="77777777" w:rsidR="00A90238" w:rsidRPr="00AB5FED" w:rsidRDefault="00A90238" w:rsidP="00A90238">
      <w:pPr>
        <w:pStyle w:val="B1"/>
      </w:pPr>
      <w:r>
        <w:t>3</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0D541E44" w14:textId="77777777" w:rsidR="00A90238" w:rsidRPr="00AB5FED" w:rsidRDefault="00A90238" w:rsidP="00A90238">
      <w:pPr>
        <w:pStyle w:val="NO"/>
      </w:pPr>
      <w:r w:rsidRPr="00AB5FED">
        <w:t>NOTE</w:t>
      </w:r>
      <w:r>
        <w:t> 1</w:t>
      </w:r>
      <w:r w:rsidRPr="00AB5FED">
        <w:t>:</w:t>
      </w:r>
      <w:r w:rsidRPr="00AB5FED">
        <w:tab/>
        <w:t xml:space="preserve">Step </w:t>
      </w:r>
      <w:r>
        <w:t>3</w:t>
      </w:r>
      <w:r w:rsidRPr="00AB5FED">
        <w:t xml:space="preserve"> can occur at any time following step 4, and prior to step </w:t>
      </w:r>
      <w:r>
        <w:t>6</w:t>
      </w:r>
      <w:r w:rsidRPr="00AB5FED">
        <w:t>.</w:t>
      </w:r>
    </w:p>
    <w:p w14:paraId="6F19C023" w14:textId="77777777" w:rsidR="00A90238" w:rsidRPr="00AB5FED" w:rsidRDefault="00A90238" w:rsidP="00A90238">
      <w:pPr>
        <w:pStyle w:val="B1"/>
      </w:pPr>
      <w:r>
        <w:t>4</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a requested commencement mode by the calling user or based upon the setting of the called </w:t>
      </w:r>
      <w:r>
        <w:rPr>
          <w:rFonts w:hint="eastAsia"/>
          <w:lang w:val="en-US" w:eastAsia="zh-CN"/>
        </w:rPr>
        <w:t>MCVideo</w:t>
      </w:r>
      <w:r w:rsidRPr="00AB5FED">
        <w:t xml:space="preserve"> client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w:t>
      </w:r>
      <w:r>
        <w:rPr>
          <w:lang w:eastAsia="zh-CN"/>
        </w:rPr>
        <w:t>Video</w:t>
      </w:r>
      <w:r w:rsidRPr="00AB5FED">
        <w:t xml:space="preserve"> ID</w:t>
      </w:r>
      <w:r>
        <w:t xml:space="preserve"> </w:t>
      </w:r>
      <w:bookmarkStart w:id="729" w:name="_Hlk5009634"/>
      <w:r>
        <w:t>and, if available the functional alias</w:t>
      </w:r>
      <w:bookmarkEnd w:id="729"/>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49ECE9B6" w14:textId="77777777" w:rsidR="00A90238" w:rsidRPr="00AB5FED" w:rsidRDefault="00A90238" w:rsidP="00A90238">
      <w:pPr>
        <w:pStyle w:val="B1"/>
      </w:pPr>
      <w:r>
        <w:t>5</w:t>
      </w:r>
      <w:r w:rsidRPr="00AB5FED">
        <w:t>.</w:t>
      </w:r>
      <w:r w:rsidRPr="00AB5FED">
        <w:tab/>
        <w:t xml:space="preserve">The </w:t>
      </w:r>
      <w:r>
        <w:rPr>
          <w:rFonts w:hint="eastAsia"/>
          <w:lang w:val="en-US" w:eastAsia="zh-CN"/>
        </w:rPr>
        <w:t>MCVideo</w:t>
      </w:r>
      <w:r w:rsidRPr="00AB5FED">
        <w:t xml:space="preserve"> client 2 notifies the user about the incoming private call</w:t>
      </w:r>
      <w:r>
        <w:t xml:space="preserve"> for video push</w:t>
      </w:r>
      <w:r w:rsidRPr="00AB5FED">
        <w:t>.</w:t>
      </w:r>
      <w:r>
        <w:t xml:space="preserve"> </w:t>
      </w:r>
      <w:bookmarkStart w:id="730" w:name="_Hlk5009675"/>
      <w:r>
        <w:t>If the functional alias of the calling user is included it is displayed</w:t>
      </w:r>
      <w:bookmarkEnd w:id="730"/>
      <w:r>
        <w:t>.</w:t>
      </w:r>
    </w:p>
    <w:p w14:paraId="20CED3A5" w14:textId="77777777" w:rsidR="00A90238" w:rsidRPr="00AB5FED" w:rsidRDefault="00A90238" w:rsidP="00A90238">
      <w:pPr>
        <w:pStyle w:val="B1"/>
      </w:pPr>
      <w:r>
        <w:t>6</w:t>
      </w:r>
      <w:r w:rsidRPr="00AB5FED">
        <w:t>.</w:t>
      </w:r>
      <w:r>
        <w:tab/>
      </w:r>
      <w:r w:rsidRPr="00AB5FED">
        <w:t xml:space="preserve">The </w:t>
      </w:r>
      <w:r>
        <w:rPr>
          <w:rFonts w:hint="eastAsia"/>
          <w:lang w:val="en-US" w:eastAsia="zh-CN"/>
        </w:rPr>
        <w:t>MCVideo</w:t>
      </w:r>
      <w:r w:rsidRPr="00AB5FED">
        <w:t xml:space="preserve"> client 2 accepts the private call</w:t>
      </w:r>
      <w:r>
        <w:t xml:space="preserve"> for video push</w:t>
      </w:r>
      <w:r w:rsidRPr="00AB5FED">
        <w:t xml:space="preserve">, and </w:t>
      </w:r>
      <w:r>
        <w:t xml:space="preserve">sends </w:t>
      </w:r>
      <w:r w:rsidRPr="00AB5FED">
        <w:t xml:space="preserve">an </w:t>
      </w:r>
      <w:r>
        <w:rPr>
          <w:rFonts w:hint="eastAsia"/>
          <w:lang w:val="en-US" w:eastAsia="zh-CN"/>
        </w:rPr>
        <w:t>MCVideo</w:t>
      </w:r>
      <w:r w:rsidRPr="00AB5FED">
        <w:t xml:space="preserve"> private call response to the </w:t>
      </w:r>
      <w:r>
        <w:rPr>
          <w:rFonts w:hint="eastAsia"/>
          <w:lang w:val="en-US" w:eastAsia="zh-CN"/>
        </w:rPr>
        <w:t>MCVideo</w:t>
      </w:r>
      <w:r w:rsidRPr="00AB5FED">
        <w:t xml:space="preserve"> server.</w:t>
      </w:r>
    </w:p>
    <w:p w14:paraId="399A2354" w14:textId="77777777" w:rsidR="00A90238" w:rsidRPr="00AB5FED" w:rsidRDefault="00A90238" w:rsidP="00A90238">
      <w:pPr>
        <w:pStyle w:val="B1"/>
      </w:pPr>
      <w:r>
        <w:t>7</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accepting the private call request</w:t>
      </w:r>
      <w:r>
        <w:t xml:space="preserve"> for video push</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r>
        <w:t xml:space="preserve"> via a private call response message</w:t>
      </w:r>
      <w:r w:rsidRPr="00AB5FED">
        <w:t>.</w:t>
      </w:r>
    </w:p>
    <w:p w14:paraId="694A24CE" w14:textId="77777777" w:rsidR="00A90238" w:rsidRDefault="00A90238" w:rsidP="00A90238">
      <w:pPr>
        <w:pStyle w:val="B1"/>
      </w:pPr>
      <w:r>
        <w:t>8</w:t>
      </w:r>
      <w:r w:rsidRPr="00AB5FED">
        <w:t>.</w:t>
      </w:r>
      <w:r w:rsidRPr="00AB5FED">
        <w:tab/>
      </w:r>
      <w:r w:rsidRPr="00004375">
        <w:rPr>
          <w:rFonts w:hint="eastAsia"/>
        </w:rPr>
        <w:t>MCVideo</w:t>
      </w:r>
      <w:r w:rsidRPr="00AB5FED">
        <w:t xml:space="preserve"> client 1 and </w:t>
      </w:r>
      <w:r w:rsidRPr="00004375">
        <w:rPr>
          <w:rFonts w:hint="eastAsia"/>
        </w:rPr>
        <w:t>MCVideo</w:t>
      </w:r>
      <w:r w:rsidRPr="00AB5FED">
        <w:t xml:space="preserve"> client 2 have successfully established media plane </w:t>
      </w:r>
      <w:r>
        <w:t xml:space="preserve">and transmission control </w:t>
      </w:r>
      <w:r w:rsidRPr="00AB5FED">
        <w:t xml:space="preserve">for </w:t>
      </w:r>
      <w:r>
        <w:t xml:space="preserve">media </w:t>
      </w:r>
      <w:r w:rsidRPr="00AB5FED">
        <w:t>communication</w:t>
      </w:r>
      <w:r>
        <w:rPr>
          <w:rFonts w:hint="eastAsia"/>
        </w:rPr>
        <w:t>.</w:t>
      </w:r>
      <w:r>
        <w:t xml:space="preserve"> </w:t>
      </w:r>
    </w:p>
    <w:p w14:paraId="5C72E420" w14:textId="77777777" w:rsidR="00A90238" w:rsidRDefault="00A90238" w:rsidP="00A90238">
      <w:pPr>
        <w:pStyle w:val="NO"/>
      </w:pPr>
      <w:r w:rsidRPr="00AB5FED">
        <w:t>NOTE</w:t>
      </w:r>
      <w:r>
        <w:t> 2</w:t>
      </w:r>
      <w:r w:rsidRPr="00AB5FED">
        <w:t>:</w:t>
      </w:r>
      <w:r w:rsidRPr="00AB5FED">
        <w:tab/>
      </w:r>
      <w:r>
        <w:t>When the video transmission is completed, the private call is released</w:t>
      </w:r>
      <w:r w:rsidRPr="00AB5FED">
        <w:t>.</w:t>
      </w:r>
    </w:p>
    <w:p w14:paraId="3EA6920A" w14:textId="77777777" w:rsidR="00A90238" w:rsidRDefault="00A90238" w:rsidP="00A90238">
      <w:pPr>
        <w:pStyle w:val="Heading5"/>
        <w:rPr>
          <w:lang w:eastAsia="zh-CN"/>
        </w:rPr>
      </w:pPr>
      <w:bookmarkStart w:id="731" w:name="_Toc185772385"/>
      <w:r>
        <w:rPr>
          <w:rFonts w:hint="eastAsia"/>
          <w:lang w:eastAsia="zh-CN"/>
        </w:rPr>
        <w:t>7</w:t>
      </w:r>
      <w:r>
        <w:t>.</w:t>
      </w:r>
      <w:r>
        <w:rPr>
          <w:lang w:eastAsia="zh-CN"/>
        </w:rPr>
        <w:t>4.2.3</w:t>
      </w:r>
      <w:r>
        <w:t>.</w:t>
      </w:r>
      <w:r>
        <w:rPr>
          <w:lang w:eastAsia="zh-CN"/>
        </w:rPr>
        <w:t>3</w:t>
      </w:r>
      <w:r>
        <w:tab/>
        <w:t>One-to-one video push – call release</w:t>
      </w:r>
      <w:bookmarkEnd w:id="731"/>
    </w:p>
    <w:p w14:paraId="173D717C" w14:textId="77777777" w:rsidR="00A90238" w:rsidRPr="00AD7C25" w:rsidRDefault="00A90238" w:rsidP="00A90238">
      <w:pPr>
        <w:rPr>
          <w:noProof/>
          <w:lang w:val="en-US"/>
        </w:rPr>
      </w:pPr>
      <w:r>
        <w:rPr>
          <w:noProof/>
          <w:lang w:val="en-US"/>
        </w:rPr>
        <w:t>The private call release procedure specified in subclause 7.2.2.3.3 is used for one-to-one video push call release.</w:t>
      </w:r>
    </w:p>
    <w:p w14:paraId="2B377272" w14:textId="77777777" w:rsidR="00A90238" w:rsidRDefault="00A90238" w:rsidP="00A90238">
      <w:pPr>
        <w:pStyle w:val="Heading4"/>
        <w:rPr>
          <w:lang w:eastAsia="zh-CN"/>
        </w:rPr>
      </w:pPr>
      <w:bookmarkStart w:id="732" w:name="_Toc185772386"/>
      <w:r>
        <w:rPr>
          <w:lang w:eastAsia="zh-CN"/>
        </w:rPr>
        <w:t>7</w:t>
      </w:r>
      <w:r>
        <w:t>.</w:t>
      </w:r>
      <w:r>
        <w:rPr>
          <w:lang w:eastAsia="zh-CN"/>
        </w:rPr>
        <w:t>4.2.4</w:t>
      </w:r>
      <w:r>
        <w:tab/>
        <w:t>One-to-server</w:t>
      </w:r>
      <w:r>
        <w:rPr>
          <w:lang w:eastAsia="zh-CN"/>
        </w:rPr>
        <w:t xml:space="preserve"> video push</w:t>
      </w:r>
      <w:bookmarkEnd w:id="732"/>
    </w:p>
    <w:p w14:paraId="092E556F" w14:textId="77777777" w:rsidR="00A90238" w:rsidRDefault="00A90238" w:rsidP="00A90238">
      <w:pPr>
        <w:pStyle w:val="Heading5"/>
        <w:rPr>
          <w:lang w:eastAsia="zh-CN"/>
        </w:rPr>
      </w:pPr>
      <w:bookmarkStart w:id="733" w:name="_Toc185772387"/>
      <w:r>
        <w:rPr>
          <w:lang w:eastAsia="zh-CN"/>
        </w:rPr>
        <w:t>7</w:t>
      </w:r>
      <w:r>
        <w:t>.</w:t>
      </w:r>
      <w:r>
        <w:rPr>
          <w:lang w:eastAsia="zh-CN"/>
        </w:rPr>
        <w:t>4.2.4</w:t>
      </w:r>
      <w:r>
        <w:t>.</w:t>
      </w:r>
      <w:r>
        <w:rPr>
          <w:lang w:eastAsia="zh-CN"/>
        </w:rPr>
        <w:t>1</w:t>
      </w:r>
      <w:r>
        <w:tab/>
        <w:t>General</w:t>
      </w:r>
      <w:bookmarkEnd w:id="733"/>
    </w:p>
    <w:p w14:paraId="51904AE1" w14:textId="77777777" w:rsidR="00A90238" w:rsidRDefault="00A90238" w:rsidP="00A90238">
      <w:r>
        <w:rPr>
          <w:lang w:eastAsia="zh-CN"/>
        </w:rPr>
        <w:t>One-to-server video push is a private call between the calling party and the MCVideo server that allows the calling party to transmit video to the server for it to be recorded to a file. The one-to-server video push ends when the video transmission is stopped by the calling party or by the MCVideo server.</w:t>
      </w:r>
    </w:p>
    <w:p w14:paraId="2795857D" w14:textId="4245F9A3" w:rsidR="00A90238" w:rsidRDefault="00A90238" w:rsidP="00A90238">
      <w:pPr>
        <w:pStyle w:val="NO"/>
        <w:rPr>
          <w:lang w:eastAsia="zh-CN"/>
        </w:rPr>
      </w:pPr>
      <w:r>
        <w:t>NOTE:</w:t>
      </w:r>
      <w:r w:rsidR="003322F4">
        <w:tab/>
      </w:r>
      <w:r>
        <w:t>This procedure fulfils part of the requirements for the stage 1 video processing capabilities feature.</w:t>
      </w:r>
    </w:p>
    <w:p w14:paraId="2E2EC788" w14:textId="77777777" w:rsidR="00A90238" w:rsidRDefault="00A90238" w:rsidP="00A90238">
      <w:pPr>
        <w:pStyle w:val="Heading5"/>
        <w:rPr>
          <w:lang w:val="en-US"/>
        </w:rPr>
      </w:pPr>
      <w:bookmarkStart w:id="734" w:name="_Toc185772388"/>
      <w:r>
        <w:rPr>
          <w:lang w:eastAsia="zh-CN"/>
        </w:rPr>
        <w:t>7</w:t>
      </w:r>
      <w:r>
        <w:t>.</w:t>
      </w:r>
      <w:r>
        <w:rPr>
          <w:lang w:eastAsia="zh-CN"/>
        </w:rPr>
        <w:t>4.2.4</w:t>
      </w:r>
      <w:r>
        <w:t>.</w:t>
      </w:r>
      <w:r>
        <w:rPr>
          <w:lang w:eastAsia="zh-CN"/>
        </w:rPr>
        <w:t>2</w:t>
      </w:r>
      <w:r>
        <w:tab/>
        <w:t>Procedure</w:t>
      </w:r>
      <w:bookmarkEnd w:id="734"/>
    </w:p>
    <w:p w14:paraId="53A96BF2" w14:textId="77777777" w:rsidR="00A90238" w:rsidRDefault="00A90238" w:rsidP="00A90238">
      <w:pPr>
        <w:rPr>
          <w:lang w:val="en-US"/>
        </w:rPr>
      </w:pPr>
      <w:r>
        <w:rPr>
          <w:lang w:val="en-US"/>
        </w:rPr>
        <w:t>Procedure in figure </w:t>
      </w:r>
      <w:r>
        <w:rPr>
          <w:lang w:val="en-US" w:eastAsia="zh-CN"/>
        </w:rPr>
        <w:t>7</w:t>
      </w:r>
      <w:r>
        <w:rPr>
          <w:lang w:val="en-US"/>
        </w:rPr>
        <w:t>.</w:t>
      </w:r>
      <w:r>
        <w:rPr>
          <w:lang w:val="en-US" w:eastAsia="zh-CN"/>
        </w:rPr>
        <w:t>4.2.4</w:t>
      </w:r>
      <w:r>
        <w:rPr>
          <w:lang w:val="en-US"/>
        </w:rPr>
        <w:t xml:space="preserve">.2-1 is the basic signalling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push to the </w:t>
      </w:r>
      <w:r>
        <w:rPr>
          <w:lang w:val="en-US" w:eastAsia="zh-CN"/>
        </w:rPr>
        <w:t>MCVideo</w:t>
      </w:r>
      <w:r>
        <w:rPr>
          <w:lang w:val="en-US"/>
        </w:rPr>
        <w:t xml:space="preserve"> server.</w:t>
      </w:r>
    </w:p>
    <w:p w14:paraId="259EFDF4" w14:textId="77777777" w:rsidR="00A90238" w:rsidRDefault="00A90238" w:rsidP="00A90238">
      <w:pPr>
        <w:rPr>
          <w:lang w:val="en-US"/>
        </w:rPr>
      </w:pPr>
      <w:r>
        <w:rPr>
          <w:lang w:val="en-US"/>
        </w:rPr>
        <w:t>Pre-conditions:</w:t>
      </w:r>
    </w:p>
    <w:p w14:paraId="5F8147B7" w14:textId="77777777" w:rsidR="00A90238" w:rsidRDefault="00A90238" w:rsidP="00A90238">
      <w:pPr>
        <w:pStyle w:val="B1"/>
        <w:rPr>
          <w:lang w:val="en-US"/>
        </w:rPr>
      </w:pPr>
      <w:r>
        <w:rPr>
          <w:lang w:val="en-US"/>
        </w:rPr>
        <w:t>1.</w:t>
      </w:r>
      <w:r>
        <w:rPr>
          <w:lang w:val="en-US"/>
        </w:rPr>
        <w:tab/>
        <w:t>MCVideo user 1 on MCVideo client 1 has been authenticated and authorized to use MCVideo service.</w:t>
      </w:r>
    </w:p>
    <w:p w14:paraId="7DA91BA8" w14:textId="77777777" w:rsidR="00A90238" w:rsidRDefault="00A90238" w:rsidP="00A90238">
      <w:pPr>
        <w:pStyle w:val="B1"/>
        <w:rPr>
          <w:lang w:val="en-US"/>
        </w:rPr>
      </w:pPr>
      <w:r>
        <w:rPr>
          <w:lang w:val="en-US"/>
        </w:rPr>
        <w:lastRenderedPageBreak/>
        <w:t>2.</w:t>
      </w:r>
      <w:r>
        <w:rPr>
          <w:lang w:val="en-US"/>
        </w:rPr>
        <w:tab/>
        <w:t>MCVideo client 1 is registered.</w:t>
      </w:r>
    </w:p>
    <w:p w14:paraId="5B96F69D" w14:textId="77777777" w:rsidR="00A90238" w:rsidRDefault="00A90238" w:rsidP="00A90238">
      <w:pPr>
        <w:pStyle w:val="TH"/>
      </w:pPr>
      <w:r>
        <w:object w:dxaOrig="8396" w:dyaOrig="5471" w14:anchorId="6555AE45">
          <v:shape id="_x0000_i1062" type="#_x0000_t75" style="width:419.9pt;height:274.2pt" o:ole="" filled="t">
            <v:fill color2="black"/>
            <v:imagedata r:id="rId85" o:title=""/>
          </v:shape>
          <o:OLEObject Type="Embed" ProgID="Visio.Drawing.11" ShapeID="_x0000_i1062" DrawAspect="Content" ObjectID="_1796385410" r:id="rId86"/>
        </w:object>
      </w:r>
    </w:p>
    <w:p w14:paraId="497FC52B" w14:textId="77777777" w:rsidR="00A90238" w:rsidRDefault="00A90238" w:rsidP="00A90238">
      <w:pPr>
        <w:pStyle w:val="TF"/>
      </w:pPr>
      <w:r>
        <w:t>Figure 7.4.2.4.2-1: One-to-server video push</w:t>
      </w:r>
    </w:p>
    <w:p w14:paraId="45BBDE2F" w14:textId="77777777" w:rsidR="00A90238" w:rsidRDefault="00A90238" w:rsidP="00A90238">
      <w:pPr>
        <w:pStyle w:val="B1"/>
      </w:pPr>
      <w:r>
        <w:t>1.</w:t>
      </w:r>
      <w:r>
        <w:tab/>
        <w:t>MCVideo user on MCVideo client 1 initiates the push of a video to the server and sends an MCVideo push to server request to the MCVideo server. The request contains an SDP offer with media.</w:t>
      </w:r>
    </w:p>
    <w:p w14:paraId="53478990" w14:textId="77777777" w:rsidR="00A90238" w:rsidRDefault="00A90238" w:rsidP="00A90238">
      <w:pPr>
        <w:pStyle w:val="B1"/>
      </w:pPr>
      <w:r>
        <w:t>2.</w:t>
      </w:r>
      <w:r>
        <w:tab/>
        <w:t>MCVideo server checks whether MCVideo client 1 is authorized to push a video to the server.</w:t>
      </w:r>
    </w:p>
    <w:p w14:paraId="7A754701" w14:textId="77777777" w:rsidR="00A90238" w:rsidRDefault="00A90238" w:rsidP="00A90238">
      <w:pPr>
        <w:pStyle w:val="B1"/>
      </w:pPr>
      <w:r>
        <w:t>3.</w:t>
      </w:r>
      <w:r>
        <w:tab/>
        <w:t>MCVideo server accepts the push to server request and sends an MCVideo push to server response. The response contains the SDP answer and the URL of the file where the video stream will be recorded.</w:t>
      </w:r>
    </w:p>
    <w:p w14:paraId="0031EE93" w14:textId="77777777" w:rsidR="00A90238" w:rsidRDefault="00A90238" w:rsidP="00A90238">
      <w:pPr>
        <w:pStyle w:val="NO"/>
      </w:pPr>
      <w:r>
        <w:t>NOTE 1:</w:t>
      </w:r>
      <w:r>
        <w:tab/>
        <w:t>Push request and response can include a negotiated maximum duration for the transmission.</w:t>
      </w:r>
    </w:p>
    <w:p w14:paraId="169A1E99" w14:textId="77777777" w:rsidR="00A90238" w:rsidRDefault="00A90238" w:rsidP="00A90238">
      <w:pPr>
        <w:pStyle w:val="B1"/>
      </w:pPr>
      <w:r>
        <w:t>4.</w:t>
      </w:r>
      <w:r>
        <w:tab/>
        <w:t>MCVideo client 1 and MCVideo server have successfully established the media plane and transmission control for the video stream.</w:t>
      </w:r>
    </w:p>
    <w:p w14:paraId="319498F8" w14:textId="77777777" w:rsidR="00A90238" w:rsidRDefault="00A90238" w:rsidP="00A90238">
      <w:pPr>
        <w:pStyle w:val="B1"/>
      </w:pPr>
      <w:r>
        <w:t>5.</w:t>
      </w:r>
      <w:r>
        <w:tab/>
        <w:t>Video stream is transmitted from MCVideo client 1 to MCVideo server. The MCVideo server records the stream to the file whose URL has been given in the MCVideo push to server response.</w:t>
      </w:r>
    </w:p>
    <w:p w14:paraId="2CBD2B95" w14:textId="77777777" w:rsidR="00A90238" w:rsidRDefault="00A90238" w:rsidP="00A90238">
      <w:pPr>
        <w:pStyle w:val="NO"/>
      </w:pPr>
      <w:r>
        <w:t>NOTE 2:</w:t>
      </w:r>
      <w:r>
        <w:tab/>
        <w:t>Notifications of new media availability can be sent by the initiating MCVideo user or by the MCVideo server using the URL received in the MCVideo push to server response.</w:t>
      </w:r>
    </w:p>
    <w:p w14:paraId="703DB5BD" w14:textId="77777777" w:rsidR="00A90238" w:rsidRDefault="00A90238" w:rsidP="00A90238">
      <w:pPr>
        <w:pStyle w:val="NO"/>
      </w:pPr>
      <w:r>
        <w:t>NOTE 3:</w:t>
      </w:r>
      <w:r>
        <w:tab/>
        <w:t>MCVideo clients which receive the notification can initiate a pull of the video stream from the server using the URL provided in the notification, at their convenience, using the procedure defined in subclause </w:t>
      </w:r>
      <w:r>
        <w:rPr>
          <w:lang w:eastAsia="zh-CN"/>
        </w:rPr>
        <w:t>7</w:t>
      </w:r>
      <w:r>
        <w:t>.3</w:t>
      </w:r>
      <w:r>
        <w:rPr>
          <w:lang w:eastAsia="zh-CN"/>
        </w:rPr>
        <w:t>.2.4</w:t>
      </w:r>
      <w:r>
        <w:t>.</w:t>
      </w:r>
      <w:r>
        <w:rPr>
          <w:lang w:eastAsia="zh-CN"/>
        </w:rPr>
        <w:t>2</w:t>
      </w:r>
      <w:r>
        <w:t>.</w:t>
      </w:r>
    </w:p>
    <w:p w14:paraId="0A71FFDC" w14:textId="77777777" w:rsidR="00A90238" w:rsidRDefault="00A90238" w:rsidP="00A90238">
      <w:pPr>
        <w:pStyle w:val="B1"/>
      </w:pPr>
      <w:r>
        <w:t>6.</w:t>
      </w:r>
      <w:r>
        <w:tab/>
        <w:t>MCVideo user on MCVideo client 1, or MCVideo client 1 based on pre-defined criteria (e.g. duration), stops the video push to the server and sends an MCVideo push to server complete request.</w:t>
      </w:r>
    </w:p>
    <w:p w14:paraId="5271597C" w14:textId="77777777" w:rsidR="00A90238" w:rsidRDefault="00A90238" w:rsidP="00A90238">
      <w:pPr>
        <w:pStyle w:val="B1"/>
      </w:pPr>
      <w:r>
        <w:t>7.</w:t>
      </w:r>
      <w:r>
        <w:tab/>
        <w:t>MCVideo server acknowledges the end of the communication.</w:t>
      </w:r>
    </w:p>
    <w:p w14:paraId="6182DD96" w14:textId="77777777" w:rsidR="00A90238" w:rsidRPr="00C34ACE" w:rsidRDefault="00A90238" w:rsidP="00A90238">
      <w:pPr>
        <w:pStyle w:val="NO"/>
      </w:pPr>
      <w:r>
        <w:t>NOTE 4:</w:t>
      </w:r>
      <w:r>
        <w:tab/>
        <w:t>Alternatively, based on internal criteria (e.g. maximum duration of the recorded video), the MCVideo server can end the transmission.</w:t>
      </w:r>
    </w:p>
    <w:p w14:paraId="747BA0C6" w14:textId="77777777" w:rsidR="00A90238" w:rsidRDefault="00A90238" w:rsidP="00A90238">
      <w:pPr>
        <w:pStyle w:val="Heading4"/>
        <w:rPr>
          <w:lang w:eastAsia="zh-CN"/>
        </w:rPr>
      </w:pPr>
      <w:bookmarkStart w:id="735" w:name="_Toc185772389"/>
      <w:r>
        <w:rPr>
          <w:rFonts w:hint="eastAsia"/>
          <w:lang w:eastAsia="zh-CN"/>
        </w:rPr>
        <w:lastRenderedPageBreak/>
        <w:t>7</w:t>
      </w:r>
      <w:r>
        <w:t>.</w:t>
      </w:r>
      <w:r>
        <w:rPr>
          <w:lang w:eastAsia="zh-CN"/>
        </w:rPr>
        <w:t>4.2.5</w:t>
      </w:r>
      <w:r>
        <w:tab/>
        <w:t>Remotely initiated</w:t>
      </w:r>
      <w:r>
        <w:rPr>
          <w:lang w:eastAsia="zh-CN"/>
        </w:rPr>
        <w:t xml:space="preserve"> video push</w:t>
      </w:r>
      <w:bookmarkEnd w:id="735"/>
    </w:p>
    <w:p w14:paraId="45D3D19A" w14:textId="77777777" w:rsidR="00A90238" w:rsidRDefault="00A90238" w:rsidP="00A90238">
      <w:pPr>
        <w:pStyle w:val="Heading5"/>
        <w:rPr>
          <w:lang w:eastAsia="zh-CN"/>
        </w:rPr>
      </w:pPr>
      <w:bookmarkStart w:id="736" w:name="_Toc185772390"/>
      <w:r>
        <w:rPr>
          <w:rFonts w:hint="eastAsia"/>
          <w:lang w:eastAsia="zh-CN"/>
        </w:rPr>
        <w:t>7</w:t>
      </w:r>
      <w:r>
        <w:t>.</w:t>
      </w:r>
      <w:r>
        <w:rPr>
          <w:lang w:eastAsia="zh-CN"/>
        </w:rPr>
        <w:t>4.2.5</w:t>
      </w:r>
      <w:r>
        <w:t>.</w:t>
      </w:r>
      <w:r>
        <w:rPr>
          <w:rFonts w:hint="eastAsia"/>
          <w:lang w:eastAsia="zh-CN"/>
        </w:rPr>
        <w:t>1</w:t>
      </w:r>
      <w:r>
        <w:tab/>
        <w:t>General</w:t>
      </w:r>
      <w:bookmarkEnd w:id="736"/>
    </w:p>
    <w:p w14:paraId="6A1CDC95" w14:textId="77777777" w:rsidR="00A90238" w:rsidRDefault="00A90238" w:rsidP="00A90238">
      <w:pPr>
        <w:rPr>
          <w:lang w:eastAsia="zh-CN"/>
        </w:rPr>
      </w:pPr>
      <w:r>
        <w:rPr>
          <w:lang w:eastAsia="zh-CN"/>
        </w:rPr>
        <w:t>Remotely initiated</w:t>
      </w:r>
      <w:r>
        <w:rPr>
          <w:rFonts w:hint="eastAsia"/>
          <w:lang w:eastAsia="zh-CN"/>
        </w:rPr>
        <w:t xml:space="preserve"> video pu</w:t>
      </w:r>
      <w:r>
        <w:rPr>
          <w:lang w:eastAsia="zh-CN"/>
        </w:rPr>
        <w:t>sh</w:t>
      </w:r>
      <w:r>
        <w:rPr>
          <w:rFonts w:hint="eastAsia"/>
          <w:lang w:eastAsia="zh-CN"/>
        </w:rPr>
        <w:t xml:space="preserve"> is a </w:t>
      </w:r>
      <w:r>
        <w:rPr>
          <w:lang w:eastAsia="zh-CN"/>
        </w:rPr>
        <w:t>private call remotely initiated by a user that only allows a source user to transmit video to a destination, and the private call ends when the video transmission is completed or released by the authorized user who remotely initiated video push call.</w:t>
      </w:r>
    </w:p>
    <w:p w14:paraId="70471F96" w14:textId="77777777" w:rsidR="00A90238" w:rsidRDefault="00A90238" w:rsidP="00A90238">
      <w:pPr>
        <w:pStyle w:val="Heading5"/>
        <w:rPr>
          <w:lang w:eastAsia="zh-CN"/>
        </w:rPr>
      </w:pPr>
      <w:bookmarkStart w:id="737" w:name="_Toc185772391"/>
      <w:r>
        <w:rPr>
          <w:rFonts w:hint="eastAsia"/>
          <w:lang w:eastAsia="zh-CN"/>
        </w:rPr>
        <w:t>7</w:t>
      </w:r>
      <w:r>
        <w:t>.</w:t>
      </w:r>
      <w:r>
        <w:rPr>
          <w:lang w:eastAsia="zh-CN"/>
        </w:rPr>
        <w:t>4.2.5</w:t>
      </w:r>
      <w:r>
        <w:t>.</w:t>
      </w:r>
      <w:r>
        <w:rPr>
          <w:lang w:eastAsia="zh-CN"/>
        </w:rPr>
        <w:t>2</w:t>
      </w:r>
      <w:r>
        <w:tab/>
        <w:t>Remotely initiated video push – call setup</w:t>
      </w:r>
      <w:bookmarkEnd w:id="737"/>
    </w:p>
    <w:p w14:paraId="7393A710"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initiating an </w:t>
      </w:r>
      <w:r>
        <w:rPr>
          <w:lang w:val="en-US" w:eastAsia="zh-CN"/>
        </w:rPr>
        <w:t xml:space="preserve">remotely initiated video push call </w:t>
      </w:r>
      <w:r>
        <w:rPr>
          <w:lang w:val="en-US"/>
        </w:rPr>
        <w:t>from source</w:t>
      </w:r>
      <w:r w:rsidRPr="00AB5FED">
        <w:rPr>
          <w:lang w:val="en-US"/>
        </w:rPr>
        <w:t xml:space="preserve"> </w:t>
      </w:r>
      <w:r>
        <w:rPr>
          <w:rFonts w:hint="eastAsia"/>
          <w:lang w:val="en-US" w:eastAsia="zh-CN"/>
        </w:rPr>
        <w:t>MCVideo</w:t>
      </w:r>
      <w:r w:rsidRPr="00AB5FED">
        <w:rPr>
          <w:lang w:val="en-US"/>
        </w:rPr>
        <w:t xml:space="preserve"> user</w:t>
      </w:r>
      <w:r>
        <w:rPr>
          <w:lang w:val="en-US"/>
        </w:rPr>
        <w:t xml:space="preserve"> to a destination MCVideo user</w:t>
      </w:r>
      <w:r w:rsidRPr="00AB5FED">
        <w:rPr>
          <w:lang w:val="en-US"/>
        </w:rPr>
        <w:t xml:space="preserve">. </w:t>
      </w:r>
      <w:r>
        <w:rPr>
          <w:lang w:val="en-US"/>
        </w:rPr>
        <w:t>Only the source user is allowed to transmit video to the destination user.</w:t>
      </w:r>
    </w:p>
    <w:p w14:paraId="027D0E79" w14:textId="77777777" w:rsidR="00A90238" w:rsidRPr="00AB5FED" w:rsidRDefault="00A90238" w:rsidP="00A90238">
      <w:r w:rsidRPr="00AB5FED">
        <w:rPr>
          <w:lang w:val="en-US"/>
        </w:rPr>
        <w:t>Procedures in figure </w:t>
      </w:r>
      <w:r>
        <w:rPr>
          <w:rFonts w:hint="eastAsia"/>
          <w:lang w:val="en-US" w:eastAsia="zh-CN"/>
        </w:rPr>
        <w:t>7</w:t>
      </w:r>
      <w:r w:rsidRPr="00AB5FED">
        <w:rPr>
          <w:lang w:val="en-US"/>
        </w:rPr>
        <w:t>.</w:t>
      </w:r>
      <w:r>
        <w:rPr>
          <w:lang w:val="en-US" w:eastAsia="zh-CN"/>
        </w:rPr>
        <w:t>4.2.5</w:t>
      </w:r>
      <w:r w:rsidRPr="00AB5FED">
        <w:rPr>
          <w:lang w:val="en-US"/>
        </w:rPr>
        <w:t xml:space="preserve">.2-1 are the basic signalling control plane procedures for the </w:t>
      </w:r>
      <w:r>
        <w:rPr>
          <w:rFonts w:hint="eastAsia"/>
          <w:lang w:val="en-US" w:eastAsia="zh-CN"/>
        </w:rPr>
        <w:t>MCVideo</w:t>
      </w:r>
      <w:r w:rsidRPr="00AB5FED">
        <w:rPr>
          <w:lang w:val="en-US"/>
        </w:rPr>
        <w:t xml:space="preserve"> client </w:t>
      </w:r>
      <w:r>
        <w:rPr>
          <w:lang w:val="en-US"/>
        </w:rPr>
        <w:t xml:space="preserve">remotely </w:t>
      </w:r>
      <w:r w:rsidRPr="00AB5FED">
        <w:rPr>
          <w:lang w:val="en-US"/>
        </w:rPr>
        <w:t xml:space="preserve">initiating establishment of </w:t>
      </w:r>
      <w:r>
        <w:rPr>
          <w:rFonts w:hint="eastAsia"/>
          <w:lang w:val="en-US" w:eastAsia="zh-CN"/>
        </w:rPr>
        <w:t>MCVideo</w:t>
      </w:r>
      <w:r w:rsidRPr="00AB5FED">
        <w:rPr>
          <w:lang w:val="en-US"/>
        </w:rPr>
        <w:t xml:space="preserve"> private call </w:t>
      </w:r>
      <w:r>
        <w:rPr>
          <w:lang w:val="en-US"/>
        </w:rPr>
        <w:t>between the source and destination MCVideo users.</w:t>
      </w:r>
    </w:p>
    <w:p w14:paraId="12A0DC9A" w14:textId="77777777" w:rsidR="00A90238" w:rsidRPr="00AB5FED" w:rsidRDefault="00A90238" w:rsidP="00A90238">
      <w:pPr>
        <w:pStyle w:val="TH"/>
        <w:rPr>
          <w:lang w:eastAsia="zh-CN"/>
        </w:rPr>
      </w:pPr>
      <w:r>
        <w:object w:dxaOrig="10248" w:dyaOrig="5004" w14:anchorId="230B688E">
          <v:shape id="_x0000_i1063" type="#_x0000_t75" style="width:481.55pt;height:236.15pt" o:ole="">
            <v:imagedata r:id="rId87" o:title=""/>
          </v:shape>
          <o:OLEObject Type="Embed" ProgID="Visio.Drawing.15" ShapeID="_x0000_i1063" DrawAspect="Content" ObjectID="_1796385411" r:id="rId88"/>
        </w:object>
      </w:r>
    </w:p>
    <w:p w14:paraId="403BAC9B" w14:textId="77777777" w:rsidR="00A90238" w:rsidRPr="00AB5FED" w:rsidRDefault="00A90238" w:rsidP="00A90238">
      <w:pPr>
        <w:pStyle w:val="TF"/>
      </w:pPr>
      <w:r w:rsidRPr="00AB5FED">
        <w:t>Figure </w:t>
      </w:r>
      <w:r>
        <w:t>7</w:t>
      </w:r>
      <w:r w:rsidRPr="00AB5FED">
        <w:t>.</w:t>
      </w:r>
      <w:r>
        <w:t>4.2</w:t>
      </w:r>
      <w:r w:rsidRPr="00AB5FED">
        <w:t>.</w:t>
      </w:r>
      <w:r>
        <w:t>5.2-1: Remotely initiated video push – call setup</w:t>
      </w:r>
    </w:p>
    <w:p w14:paraId="4C598AAD"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w:t>
      </w:r>
      <w:r>
        <w:t xml:space="preserve">3 initiates remote video push from MCVideo client 1 to MCVideo client 2, by sending a remote video push request to the MCVideo server </w:t>
      </w:r>
      <w:r w:rsidRPr="00AB5FED">
        <w:t xml:space="preserve">for establishing a </w:t>
      </w:r>
      <w:r>
        <w:t>one-to-one video push</w:t>
      </w:r>
      <w:r w:rsidRPr="00AB5FED">
        <w:t xml:space="preserve"> call </w:t>
      </w:r>
      <w:r>
        <w:t>between MCVideo client 1 and MCVideo client 2</w:t>
      </w:r>
      <w:r w:rsidRPr="00AB5FED">
        <w:t>.</w:t>
      </w:r>
      <w:r>
        <w:t xml:space="preserve"> </w:t>
      </w:r>
      <w:r w:rsidRPr="00AB5FED">
        <w:t xml:space="preserve">The </w:t>
      </w:r>
      <w:r>
        <w:t xml:space="preserve">remote </w:t>
      </w:r>
      <w:r>
        <w:rPr>
          <w:lang w:val="en-US" w:eastAsia="zh-CN"/>
        </w:rPr>
        <w:t>video push</w:t>
      </w:r>
      <w:r w:rsidRPr="00AB5FED">
        <w:t xml:space="preserv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source (MCVideo client 1) and destination (MCVideo client 2)</w:t>
      </w:r>
      <w:r w:rsidRPr="00AB5FED">
        <w:t xml:space="preserve"> user</w:t>
      </w:r>
      <w:r>
        <w:t xml:space="preserve">s </w:t>
      </w:r>
    </w:p>
    <w:p w14:paraId="2229FCEB"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w:t>
      </w:r>
      <w:r>
        <w:t>3</w:t>
      </w:r>
      <w:r w:rsidRPr="00AB5FED">
        <w:t xml:space="preserve"> is authorized to </w:t>
      </w:r>
      <w:r>
        <w:t>remotely initiate video push call between the source user and the destination user. MCVideo server also checks if there is any on-going call between the source user and the destination user.</w:t>
      </w:r>
    </w:p>
    <w:p w14:paraId="3FD896B1" w14:textId="77777777" w:rsidR="00A90238" w:rsidRPr="00AB5FED" w:rsidRDefault="00A90238" w:rsidP="00A90238">
      <w:pPr>
        <w:pStyle w:val="B1"/>
      </w:pPr>
      <w:r>
        <w:t>3</w:t>
      </w:r>
      <w:r w:rsidRPr="00AB5FED">
        <w:t>.</w:t>
      </w:r>
      <w:r w:rsidRPr="00AB5FED">
        <w:tab/>
      </w:r>
      <w:r>
        <w:t xml:space="preserve">If MCVideo client 3 is authorized and there is no on-ongoing private call between source user and destination user, the </w:t>
      </w:r>
      <w:r>
        <w:rPr>
          <w:rFonts w:hint="eastAsia"/>
          <w:lang w:val="en-US" w:eastAsia="zh-CN"/>
        </w:rPr>
        <w:t>MCVideo</w:t>
      </w:r>
      <w:r w:rsidRPr="00AB5FED">
        <w:t xml:space="preserve"> server </w:t>
      </w:r>
      <w:r>
        <w:t>sends the remote video push request message to MCVideo client 1 including the information of MCVideo ID of source and destination users</w:t>
      </w:r>
      <w:r w:rsidRPr="00AB5FED">
        <w:t>.</w:t>
      </w:r>
    </w:p>
    <w:p w14:paraId="7319DD8A" w14:textId="77777777" w:rsidR="00A90238" w:rsidRPr="00AB5FED" w:rsidRDefault="00A90238" w:rsidP="00A90238">
      <w:pPr>
        <w:pStyle w:val="B1"/>
      </w:pPr>
      <w:r>
        <w:t>4</w:t>
      </w:r>
      <w:r w:rsidRPr="00AB5FED">
        <w:t>.</w:t>
      </w:r>
      <w:r>
        <w:tab/>
      </w:r>
      <w:r w:rsidRPr="00AB5FED">
        <w:t xml:space="preserve">The </w:t>
      </w:r>
      <w:r>
        <w:rPr>
          <w:rFonts w:hint="eastAsia"/>
          <w:lang w:val="en-US" w:eastAsia="zh-CN"/>
        </w:rPr>
        <w:t>MCVideo</w:t>
      </w:r>
      <w:r w:rsidRPr="00AB5FED">
        <w:t xml:space="preserve"> client </w:t>
      </w:r>
      <w:r>
        <w:t>1</w:t>
      </w:r>
      <w:r w:rsidRPr="00AB5FED">
        <w:t xml:space="preserve"> accepts the </w:t>
      </w:r>
      <w:r>
        <w:t>remote video push request</w:t>
      </w:r>
      <w:r w:rsidRPr="00AB5FED">
        <w:t xml:space="preserve"> and </w:t>
      </w:r>
      <w:r>
        <w:t>establishes a one-to-one video push call between MCVideo client 1 and MCVideo client 2 as described in the subclause 7.4.2.3.2. The video is transmitted from MCVideo client 1 to MCVideo Client 2.</w:t>
      </w:r>
    </w:p>
    <w:p w14:paraId="4254DDC9" w14:textId="77777777" w:rsidR="00A90238" w:rsidRDefault="00A90238" w:rsidP="00A90238">
      <w:pPr>
        <w:pStyle w:val="B1"/>
      </w:pPr>
      <w:r>
        <w:t>5.</w:t>
      </w:r>
      <w:r>
        <w:tab/>
        <w:t>The MCVideo client 1 sends a remote video push response message to MCVideo server indicating success or failure of call establishment between MCVideo client 1 and MCVideo client 2.</w:t>
      </w:r>
    </w:p>
    <w:p w14:paraId="4CCD3C2A" w14:textId="77777777" w:rsidR="00A90238" w:rsidRDefault="00A90238" w:rsidP="00A90238">
      <w:pPr>
        <w:pStyle w:val="B1"/>
      </w:pPr>
      <w:r>
        <w:lastRenderedPageBreak/>
        <w:t>6.</w:t>
      </w:r>
      <w:r>
        <w:tab/>
        <w:t xml:space="preserve">Upon receiving the remote video push </w:t>
      </w:r>
      <w:r w:rsidRPr="00AB5FED">
        <w:t xml:space="preserve">response from </w:t>
      </w:r>
      <w:r>
        <w:rPr>
          <w:rFonts w:hint="eastAsia"/>
          <w:lang w:val="en-US" w:eastAsia="zh-CN"/>
        </w:rPr>
        <w:t>MCVideo</w:t>
      </w:r>
      <w:r w:rsidRPr="00AB5FED">
        <w:t xml:space="preserve"> client </w:t>
      </w:r>
      <w:r>
        <w:t>1</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w:t>
      </w:r>
      <w:r>
        <w:t>3</w:t>
      </w:r>
      <w:r w:rsidRPr="00AB5FED">
        <w:t xml:space="preserve"> about success </w:t>
      </w:r>
      <w:r>
        <w:t xml:space="preserve">or failure of the </w:t>
      </w:r>
      <w:r w:rsidRPr="00AB5FED">
        <w:t>call establishment</w:t>
      </w:r>
      <w:r>
        <w:t xml:space="preserve"> by sending a remote video push response message.</w:t>
      </w:r>
    </w:p>
    <w:p w14:paraId="7889F06B" w14:textId="77777777" w:rsidR="00A90238" w:rsidRPr="00AB5FED" w:rsidRDefault="00A90238" w:rsidP="00A90238">
      <w:pPr>
        <w:pStyle w:val="NO"/>
      </w:pPr>
      <w:r>
        <w:t>NOTE:</w:t>
      </w:r>
      <w:r>
        <w:tab/>
        <w:t>Steps 5 and 6 can occur before step 4.</w:t>
      </w:r>
    </w:p>
    <w:p w14:paraId="5ED93EEB" w14:textId="77777777" w:rsidR="00A90238" w:rsidRDefault="00A90238" w:rsidP="00A90238">
      <w:pPr>
        <w:pStyle w:val="Heading5"/>
        <w:rPr>
          <w:lang w:eastAsia="zh-CN"/>
        </w:rPr>
      </w:pPr>
      <w:bookmarkStart w:id="738" w:name="_Toc185772392"/>
      <w:r>
        <w:rPr>
          <w:rFonts w:hint="eastAsia"/>
          <w:lang w:eastAsia="zh-CN"/>
        </w:rPr>
        <w:t>7</w:t>
      </w:r>
      <w:r>
        <w:t>.</w:t>
      </w:r>
      <w:r>
        <w:rPr>
          <w:lang w:eastAsia="zh-CN"/>
        </w:rPr>
        <w:t>4.2.5</w:t>
      </w:r>
      <w:r>
        <w:t>.</w:t>
      </w:r>
      <w:r>
        <w:rPr>
          <w:lang w:eastAsia="zh-CN"/>
        </w:rPr>
        <w:t>3</w:t>
      </w:r>
      <w:r>
        <w:tab/>
        <w:t>Remotely initiated video push – call release by authorized user</w:t>
      </w:r>
      <w:bookmarkEnd w:id="738"/>
    </w:p>
    <w:p w14:paraId="4F4F9590"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w:t>
      </w:r>
      <w:r>
        <w:rPr>
          <w:lang w:val="en-US"/>
        </w:rPr>
        <w:t>releasing</w:t>
      </w:r>
      <w:r w:rsidRPr="00AB5FED">
        <w:rPr>
          <w:lang w:val="en-US"/>
        </w:rPr>
        <w:t xml:space="preserve"> an </w:t>
      </w:r>
      <w:r>
        <w:rPr>
          <w:lang w:val="en-US" w:eastAsia="zh-CN"/>
        </w:rPr>
        <w:t>remotely initiated video push call</w:t>
      </w:r>
      <w:r>
        <w:rPr>
          <w:lang w:val="en-US"/>
        </w:rPr>
        <w:t>.</w:t>
      </w:r>
    </w:p>
    <w:p w14:paraId="3B298723" w14:textId="77777777" w:rsidR="00A90238" w:rsidRPr="00AB5FED" w:rsidRDefault="00A90238" w:rsidP="00A90238">
      <w:r w:rsidRPr="00AB5FED">
        <w:rPr>
          <w:lang w:val="en-US"/>
        </w:rPr>
        <w:t>Procedures in figure </w:t>
      </w:r>
      <w:r>
        <w:rPr>
          <w:rFonts w:hint="eastAsia"/>
          <w:lang w:val="en-US" w:eastAsia="zh-CN"/>
        </w:rPr>
        <w:t>7</w:t>
      </w:r>
      <w:r w:rsidRPr="00AB5FED">
        <w:rPr>
          <w:lang w:val="en-US"/>
        </w:rPr>
        <w:t>.</w:t>
      </w:r>
      <w:r>
        <w:rPr>
          <w:lang w:val="en-US" w:eastAsia="zh-CN"/>
        </w:rPr>
        <w:t>4.2.5</w:t>
      </w:r>
      <w:r w:rsidRPr="00AB5FED">
        <w:rPr>
          <w:lang w:val="en-US"/>
        </w:rPr>
        <w:t>.</w:t>
      </w:r>
      <w:r>
        <w:rPr>
          <w:lang w:val="en-US"/>
        </w:rPr>
        <w:t>3</w:t>
      </w:r>
      <w:r w:rsidRPr="00AB5FED">
        <w:rPr>
          <w:lang w:val="en-US"/>
        </w:rPr>
        <w:t xml:space="preserve">-1 are the basic signalling control plane procedures for the </w:t>
      </w:r>
      <w:r>
        <w:rPr>
          <w:rFonts w:hint="eastAsia"/>
          <w:lang w:val="en-US" w:eastAsia="zh-CN"/>
        </w:rPr>
        <w:t>MCVideo</w:t>
      </w:r>
      <w:r w:rsidRPr="00AB5FED">
        <w:rPr>
          <w:lang w:val="en-US"/>
        </w:rPr>
        <w:t xml:space="preserve"> client </w:t>
      </w:r>
      <w:r>
        <w:rPr>
          <w:lang w:val="en-US"/>
        </w:rPr>
        <w:t xml:space="preserve">releasing the remotely initiated video push </w:t>
      </w:r>
      <w:r w:rsidRPr="00AB5FED">
        <w:rPr>
          <w:lang w:val="en-US"/>
        </w:rPr>
        <w:t xml:space="preserve">call </w:t>
      </w:r>
      <w:r>
        <w:rPr>
          <w:lang w:val="en-US"/>
        </w:rPr>
        <w:t>between the source and destination users</w:t>
      </w:r>
      <w:r w:rsidRPr="00AB5FED">
        <w:rPr>
          <w:lang w:val="en-US"/>
        </w:rPr>
        <w:t>.</w:t>
      </w:r>
    </w:p>
    <w:p w14:paraId="43320AAE" w14:textId="77777777" w:rsidR="00A90238" w:rsidRPr="00AB5FED" w:rsidRDefault="00A90238" w:rsidP="00A90238">
      <w:pPr>
        <w:pStyle w:val="TH"/>
        <w:rPr>
          <w:lang w:eastAsia="zh-CN"/>
        </w:rPr>
      </w:pPr>
      <w:r>
        <w:object w:dxaOrig="10248" w:dyaOrig="5004" w14:anchorId="07B6E11D">
          <v:shape id="_x0000_i1064" type="#_x0000_t75" style="width:481.55pt;height:236.15pt" o:ole="">
            <v:imagedata r:id="rId89" o:title=""/>
          </v:shape>
          <o:OLEObject Type="Embed" ProgID="Visio.Drawing.15" ShapeID="_x0000_i1064" DrawAspect="Content" ObjectID="_1796385412" r:id="rId90"/>
        </w:object>
      </w:r>
    </w:p>
    <w:p w14:paraId="71D07B31" w14:textId="77777777" w:rsidR="00A90238" w:rsidRPr="00AB5FED" w:rsidRDefault="00A90238" w:rsidP="00A90238">
      <w:pPr>
        <w:pStyle w:val="TF"/>
      </w:pPr>
      <w:r w:rsidRPr="00AB5FED">
        <w:t>Figure </w:t>
      </w:r>
      <w:r>
        <w:t>7</w:t>
      </w:r>
      <w:r w:rsidRPr="00AB5FED">
        <w:t>.</w:t>
      </w:r>
      <w:r>
        <w:t>4.2</w:t>
      </w:r>
      <w:r w:rsidRPr="00AB5FED">
        <w:t>.</w:t>
      </w:r>
      <w:r>
        <w:t>5.3-1: Remotely initiated video push – call release by authorized user</w:t>
      </w:r>
    </w:p>
    <w:p w14:paraId="6612F9AA"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w:t>
      </w:r>
      <w:r>
        <w:t xml:space="preserve">3 initiates release of remotely initiated video push call between MCVideo client 1 and MCVideo client 2, by sending a remote video push release request to the MCVideo server </w:t>
      </w:r>
      <w:r w:rsidRPr="00AB5FED">
        <w:t xml:space="preserve">for </w:t>
      </w:r>
      <w:r>
        <w:t>releasing</w:t>
      </w:r>
      <w:r w:rsidRPr="00AB5FED">
        <w:t xml:space="preserve"> a </w:t>
      </w:r>
      <w:r>
        <w:t>one-to-one video push</w:t>
      </w:r>
      <w:r w:rsidRPr="00AB5FED">
        <w:t xml:space="preserve"> call </w:t>
      </w:r>
      <w:r>
        <w:t>between MCVideo client 1 and MCVideo client 2</w:t>
      </w:r>
      <w:r w:rsidRPr="00AB5FED">
        <w:t>.</w:t>
      </w:r>
      <w:r>
        <w:t xml:space="preserve"> </w:t>
      </w:r>
      <w:r w:rsidRPr="00AB5FED">
        <w:t xml:space="preserve">The </w:t>
      </w:r>
      <w:r>
        <w:t xml:space="preserve">remote </w:t>
      </w:r>
      <w:r>
        <w:rPr>
          <w:lang w:val="en-US" w:eastAsia="zh-CN"/>
        </w:rPr>
        <w:t>video push</w:t>
      </w:r>
      <w:r w:rsidRPr="00AB5FED">
        <w:t xml:space="preserve"> </w:t>
      </w:r>
      <w:r>
        <w:t xml:space="preserve">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source</w:t>
      </w:r>
      <w:r w:rsidRPr="00AB5FED">
        <w:t xml:space="preserve"> user</w:t>
      </w:r>
      <w:r>
        <w:t xml:space="preserve"> (MCVideo client 1) and destination user (MCVideo client 2). </w:t>
      </w:r>
    </w:p>
    <w:p w14:paraId="0100DA22"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w:t>
      </w:r>
      <w:r>
        <w:t>3</w:t>
      </w:r>
      <w:r w:rsidRPr="00AB5FED">
        <w:t xml:space="preserve"> is authorized to </w:t>
      </w:r>
      <w:r>
        <w:t>release</w:t>
      </w:r>
      <w:r w:rsidRPr="00AB5FED">
        <w:t xml:space="preserve"> the </w:t>
      </w:r>
      <w:r>
        <w:t>remotely initiated video push</w:t>
      </w:r>
      <w:r w:rsidRPr="00AB5FED">
        <w:t xml:space="preserve"> call</w:t>
      </w:r>
      <w:r>
        <w:t xml:space="preserve"> between MCVideo client 1 and MCVideo client 2</w:t>
      </w:r>
      <w:r w:rsidRPr="00AB5FED">
        <w:t xml:space="preserve">, and </w:t>
      </w:r>
      <w:r>
        <w:t>whether there is any on-going one-to-one video push call between MCVideo client 1 and MCVideo client 2.</w:t>
      </w:r>
    </w:p>
    <w:p w14:paraId="18BD08FF" w14:textId="77777777" w:rsidR="00A90238" w:rsidRPr="00AB5FED" w:rsidRDefault="00A90238" w:rsidP="00A90238">
      <w:pPr>
        <w:pStyle w:val="B1"/>
      </w:pPr>
      <w:r>
        <w:t>3</w:t>
      </w:r>
      <w:r w:rsidRPr="00AB5FED">
        <w:t>.</w:t>
      </w:r>
      <w:r w:rsidRPr="00AB5FED">
        <w:tab/>
      </w:r>
      <w:r>
        <w:t>MCVideo server sends the remote video push release request to MCVideo client 1 for releasing the on-going one-to-one video push call between MCVideo client 1 and MCVideo client 2.</w:t>
      </w:r>
    </w:p>
    <w:p w14:paraId="270ECC6C" w14:textId="77777777" w:rsidR="00A90238" w:rsidRPr="00AB5FED" w:rsidRDefault="00A90238" w:rsidP="00A90238">
      <w:pPr>
        <w:pStyle w:val="B1"/>
      </w:pPr>
      <w:r>
        <w:t>4</w:t>
      </w:r>
      <w:r w:rsidRPr="00AB5FED">
        <w:t>.</w:t>
      </w:r>
      <w:r>
        <w:tab/>
      </w:r>
      <w:r w:rsidRPr="00AB5FED">
        <w:t xml:space="preserve">The </w:t>
      </w:r>
      <w:r>
        <w:rPr>
          <w:rFonts w:hint="eastAsia"/>
          <w:lang w:val="en-US" w:eastAsia="zh-CN"/>
        </w:rPr>
        <w:t>MCVideo</w:t>
      </w:r>
      <w:r w:rsidRPr="00AB5FED">
        <w:t xml:space="preserve"> client </w:t>
      </w:r>
      <w:r>
        <w:t>1</w:t>
      </w:r>
      <w:r w:rsidRPr="00AB5FED">
        <w:t xml:space="preserve"> accepts the </w:t>
      </w:r>
      <w:r>
        <w:t>remote video push release request and performs the release procedure for the one-to-one video push call between MCVideo client 1 and MCVideo client 2 as described in the subclause 7.4.2.3.3.</w:t>
      </w:r>
    </w:p>
    <w:p w14:paraId="7DC50989" w14:textId="77777777" w:rsidR="00A90238" w:rsidRDefault="00A90238" w:rsidP="00A90238">
      <w:pPr>
        <w:pStyle w:val="B1"/>
      </w:pPr>
      <w:r>
        <w:t>5.</w:t>
      </w:r>
      <w:r>
        <w:tab/>
        <w:t>The MCVideo client 1 sends a remote video push release response to the MCVideo server indicating the release of the one-to-one video push call between MCVideo client 1 and MCVideo client 2.</w:t>
      </w:r>
    </w:p>
    <w:p w14:paraId="0B0BBB1B" w14:textId="77777777" w:rsidR="00A90238" w:rsidRPr="00AB5FED" w:rsidRDefault="00A90238" w:rsidP="00A90238">
      <w:pPr>
        <w:pStyle w:val="B1"/>
      </w:pPr>
      <w:r>
        <w:t>6</w:t>
      </w:r>
      <w:r w:rsidRPr="00AB5FED">
        <w:t>.</w:t>
      </w:r>
      <w:r w:rsidRPr="00AB5FED">
        <w:tab/>
        <w:t xml:space="preserve">Upon receiving the </w:t>
      </w:r>
      <w:r>
        <w:t xml:space="preserve">remote </w:t>
      </w:r>
      <w:r>
        <w:rPr>
          <w:lang w:val="en-US" w:eastAsia="zh-CN"/>
        </w:rPr>
        <w:t>video push release</w:t>
      </w:r>
      <w:r w:rsidRPr="00AB5FED">
        <w:t xml:space="preserve"> response from </w:t>
      </w:r>
      <w:r>
        <w:rPr>
          <w:rFonts w:hint="eastAsia"/>
          <w:lang w:val="en-US" w:eastAsia="zh-CN"/>
        </w:rPr>
        <w:t>MCVideo</w:t>
      </w:r>
      <w:r w:rsidRPr="00AB5FED">
        <w:t xml:space="preserve"> client </w:t>
      </w:r>
      <w:r>
        <w:t>1</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w:t>
      </w:r>
      <w:r>
        <w:t>3</w:t>
      </w:r>
      <w:r w:rsidRPr="00AB5FED">
        <w:t xml:space="preserve"> about </w:t>
      </w:r>
      <w:r>
        <w:t>the</w:t>
      </w:r>
      <w:r w:rsidRPr="00AB5FED">
        <w:t xml:space="preserve"> </w:t>
      </w:r>
      <w:r>
        <w:t xml:space="preserve">one-to-one video push </w:t>
      </w:r>
      <w:r w:rsidRPr="00AB5FED">
        <w:t xml:space="preserve">call </w:t>
      </w:r>
      <w:r>
        <w:t>release by sending a remote video push release response message.</w:t>
      </w:r>
    </w:p>
    <w:p w14:paraId="5C15AD16" w14:textId="77777777" w:rsidR="00A90238" w:rsidRPr="00AB5FED" w:rsidRDefault="00A90238" w:rsidP="00A90238">
      <w:pPr>
        <w:pStyle w:val="NO"/>
      </w:pPr>
      <w:r>
        <w:t>NOTE:</w:t>
      </w:r>
      <w:r>
        <w:tab/>
        <w:t>Steps 5 and 6 can occur before step 4.</w:t>
      </w:r>
    </w:p>
    <w:p w14:paraId="469DFA43" w14:textId="77777777" w:rsidR="00A90238" w:rsidRPr="00AD7C25" w:rsidRDefault="00A90238" w:rsidP="00A90238">
      <w:pPr>
        <w:rPr>
          <w:noProof/>
          <w:lang w:val="en-US"/>
        </w:rPr>
      </w:pPr>
    </w:p>
    <w:p w14:paraId="3596AAF1" w14:textId="77777777" w:rsidR="00A90238" w:rsidRDefault="00A90238" w:rsidP="00A90238">
      <w:pPr>
        <w:pStyle w:val="Heading4"/>
        <w:rPr>
          <w:lang w:eastAsia="zh-CN"/>
        </w:rPr>
      </w:pPr>
      <w:bookmarkStart w:id="739" w:name="_Toc185772393"/>
      <w:r>
        <w:rPr>
          <w:rFonts w:hint="eastAsia"/>
          <w:lang w:eastAsia="zh-CN"/>
        </w:rPr>
        <w:lastRenderedPageBreak/>
        <w:t>7</w:t>
      </w:r>
      <w:r>
        <w:t>.</w:t>
      </w:r>
      <w:r>
        <w:rPr>
          <w:lang w:eastAsia="zh-CN"/>
        </w:rPr>
        <w:t>4.2.6</w:t>
      </w:r>
      <w:r>
        <w:tab/>
        <w:t>Remotely initiated video push to group</w:t>
      </w:r>
      <w:bookmarkEnd w:id="739"/>
    </w:p>
    <w:p w14:paraId="7028A7C7" w14:textId="77777777" w:rsidR="00A90238" w:rsidRDefault="00A90238" w:rsidP="00A90238">
      <w:pPr>
        <w:pStyle w:val="Heading5"/>
        <w:rPr>
          <w:lang w:eastAsia="zh-CN"/>
        </w:rPr>
      </w:pPr>
      <w:bookmarkStart w:id="740" w:name="_Toc185772394"/>
      <w:r>
        <w:rPr>
          <w:rFonts w:hint="eastAsia"/>
          <w:lang w:eastAsia="zh-CN"/>
        </w:rPr>
        <w:t>7</w:t>
      </w:r>
      <w:r>
        <w:t>.</w:t>
      </w:r>
      <w:r>
        <w:rPr>
          <w:lang w:eastAsia="zh-CN"/>
        </w:rPr>
        <w:t>4.2.6</w:t>
      </w:r>
      <w:r>
        <w:t>.</w:t>
      </w:r>
      <w:r>
        <w:rPr>
          <w:rFonts w:hint="eastAsia"/>
          <w:lang w:eastAsia="zh-CN"/>
        </w:rPr>
        <w:t>1</w:t>
      </w:r>
      <w:r>
        <w:tab/>
        <w:t>General</w:t>
      </w:r>
      <w:bookmarkEnd w:id="740"/>
    </w:p>
    <w:p w14:paraId="62B98164" w14:textId="77777777" w:rsidR="00A90238" w:rsidRDefault="00A90238" w:rsidP="00A90238">
      <w:pPr>
        <w:rPr>
          <w:lang w:eastAsia="zh-CN"/>
        </w:rPr>
      </w:pPr>
      <w:r>
        <w:rPr>
          <w:lang w:eastAsia="zh-CN"/>
        </w:rPr>
        <w:t>Remotely initiated v</w:t>
      </w:r>
      <w:r>
        <w:rPr>
          <w:rFonts w:hint="eastAsia"/>
          <w:lang w:eastAsia="zh-CN"/>
        </w:rPr>
        <w:t xml:space="preserve">ideo </w:t>
      </w:r>
      <w:r>
        <w:rPr>
          <w:lang w:eastAsia="zh-CN"/>
        </w:rPr>
        <w:t>push to group</w:t>
      </w:r>
      <w:r>
        <w:rPr>
          <w:rFonts w:hint="eastAsia"/>
          <w:lang w:eastAsia="zh-CN"/>
        </w:rPr>
        <w:t xml:space="preserve"> is a </w:t>
      </w:r>
      <w:r>
        <w:rPr>
          <w:lang w:eastAsia="zh-CN"/>
        </w:rPr>
        <w:t>type of broadcast group call that only allows the originating user to remotely request a source user to transmit video to the group, and the group call ends when the video transmission is completed or the authorized user releases the remotely initiated video push to group call.</w:t>
      </w:r>
    </w:p>
    <w:p w14:paraId="01A5BC2A" w14:textId="77777777" w:rsidR="00A90238" w:rsidRDefault="00A90238" w:rsidP="00A90238">
      <w:pPr>
        <w:pStyle w:val="Heading5"/>
        <w:rPr>
          <w:lang w:eastAsia="zh-CN"/>
        </w:rPr>
      </w:pPr>
      <w:bookmarkStart w:id="741" w:name="_Toc185772395"/>
      <w:r>
        <w:rPr>
          <w:rFonts w:hint="eastAsia"/>
          <w:lang w:eastAsia="zh-CN"/>
        </w:rPr>
        <w:t>7</w:t>
      </w:r>
      <w:r>
        <w:t>.</w:t>
      </w:r>
      <w:r>
        <w:rPr>
          <w:lang w:eastAsia="zh-CN"/>
        </w:rPr>
        <w:t>4.2.6</w:t>
      </w:r>
      <w:r>
        <w:t>.</w:t>
      </w:r>
      <w:r>
        <w:rPr>
          <w:lang w:eastAsia="zh-CN"/>
        </w:rPr>
        <w:t>2</w:t>
      </w:r>
      <w:r>
        <w:tab/>
        <w:t>Remotely initiated video push to group – call setup</w:t>
      </w:r>
      <w:bookmarkEnd w:id="741"/>
    </w:p>
    <w:p w14:paraId="4E303AC6"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initiating </w:t>
      </w:r>
      <w:r>
        <w:rPr>
          <w:lang w:val="en-US"/>
        </w:rPr>
        <w:t>video push to group call for transmitting video from a source MCVideo user to the group</w:t>
      </w:r>
      <w:r w:rsidRPr="00AB5FED">
        <w:rPr>
          <w:lang w:val="en-US"/>
        </w:rPr>
        <w:t xml:space="preserve">. </w:t>
      </w:r>
      <w:r>
        <w:rPr>
          <w:lang w:val="en-US"/>
        </w:rPr>
        <w:t>Only the source MCVideo user is allowed to transmit video.</w:t>
      </w:r>
    </w:p>
    <w:p w14:paraId="2B4B9B85"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4.2.6</w:t>
      </w:r>
      <w:r w:rsidRPr="00AB5FED">
        <w:rPr>
          <w:lang w:val="en-US"/>
        </w:rPr>
        <w:t xml:space="preserve">.2-1 are the basic signalling control plane procedures for the </w:t>
      </w:r>
      <w:r>
        <w:rPr>
          <w:rFonts w:hint="eastAsia"/>
          <w:lang w:val="en-US" w:eastAsia="zh-CN"/>
        </w:rPr>
        <w:t>MCVideo</w:t>
      </w:r>
      <w:r w:rsidRPr="00AB5FED">
        <w:rPr>
          <w:lang w:val="en-US"/>
        </w:rPr>
        <w:t xml:space="preserve"> client </w:t>
      </w:r>
      <w:r>
        <w:rPr>
          <w:lang w:val="en-US"/>
        </w:rPr>
        <w:t xml:space="preserve">remotely </w:t>
      </w:r>
      <w:r w:rsidRPr="00AB5FED">
        <w:rPr>
          <w:lang w:val="en-US"/>
        </w:rPr>
        <w:t xml:space="preserve">initiating </w:t>
      </w:r>
      <w:r>
        <w:rPr>
          <w:lang w:val="en-US"/>
        </w:rPr>
        <w:t xml:space="preserve">a </w:t>
      </w:r>
      <w:r>
        <w:rPr>
          <w:lang w:val="en-US" w:eastAsia="zh-CN"/>
        </w:rPr>
        <w:t>video push to</w:t>
      </w:r>
      <w:r w:rsidRPr="00AB5FED">
        <w:rPr>
          <w:lang w:val="en-US"/>
        </w:rPr>
        <w:t xml:space="preserve"> </w:t>
      </w:r>
      <w:r>
        <w:rPr>
          <w:lang w:val="en-US"/>
        </w:rPr>
        <w:t>group</w:t>
      </w:r>
      <w:r w:rsidRPr="00AB5FED">
        <w:rPr>
          <w:lang w:val="en-US"/>
        </w:rPr>
        <w:t xml:space="preserve"> call.</w:t>
      </w:r>
    </w:p>
    <w:p w14:paraId="0E99F73D" w14:textId="77777777" w:rsidR="00A90238" w:rsidRDefault="00A90238" w:rsidP="00A90238">
      <w:pPr>
        <w:rPr>
          <w:lang w:val="en-US"/>
        </w:rPr>
      </w:pPr>
      <w:r>
        <w:rPr>
          <w:lang w:val="en-US"/>
        </w:rPr>
        <w:t>Pre-conditions:</w:t>
      </w:r>
    </w:p>
    <w:p w14:paraId="43AEA24C" w14:textId="77777777" w:rsidR="00A90238" w:rsidRDefault="00A90238" w:rsidP="00A90238">
      <w:pPr>
        <w:pStyle w:val="B1"/>
        <w:rPr>
          <w:lang w:val="en-US"/>
        </w:rPr>
      </w:pPr>
      <w:r>
        <w:rPr>
          <w:lang w:val="en-US"/>
        </w:rPr>
        <w:t>1.</w:t>
      </w:r>
      <w:r>
        <w:rPr>
          <w:lang w:val="en-US"/>
        </w:rPr>
        <w:tab/>
        <w:t>MCVideo client 1 and MCVideo client 2 are affiliated members of the group X.</w:t>
      </w:r>
    </w:p>
    <w:p w14:paraId="1D950DDC" w14:textId="77777777" w:rsidR="00A90238" w:rsidRPr="00AB5FED" w:rsidRDefault="00A90238" w:rsidP="00A90238">
      <w:pPr>
        <w:pStyle w:val="B1"/>
      </w:pPr>
      <w:r>
        <w:rPr>
          <w:lang w:val="en-US"/>
        </w:rPr>
        <w:t>2.</w:t>
      </w:r>
      <w:r>
        <w:rPr>
          <w:lang w:val="en-US"/>
        </w:rPr>
        <w:tab/>
        <w:t>The user on MCVideo client 1 is authorized to remotely initiate a video push to group call to enable transmitting the video from the user on MCVideo client 2.</w:t>
      </w:r>
    </w:p>
    <w:p w14:paraId="7A417900" w14:textId="77777777" w:rsidR="00A90238" w:rsidRPr="00AB5FED" w:rsidRDefault="00A90238" w:rsidP="00A90238">
      <w:pPr>
        <w:pStyle w:val="TH"/>
        <w:rPr>
          <w:lang w:eastAsia="zh-CN"/>
        </w:rPr>
      </w:pPr>
      <w:r>
        <w:object w:dxaOrig="7692" w:dyaOrig="4572" w14:anchorId="0DE6BAA1">
          <v:shape id="_x0000_i1065" type="#_x0000_t75" style="width:384.75pt;height:228.65pt" o:ole="">
            <v:imagedata r:id="rId91" o:title=""/>
          </v:shape>
          <o:OLEObject Type="Embed" ProgID="Visio.Drawing.15" ShapeID="_x0000_i1065" DrawAspect="Content" ObjectID="_1796385413" r:id="rId92"/>
        </w:object>
      </w:r>
    </w:p>
    <w:p w14:paraId="3CCBEB2A" w14:textId="77777777" w:rsidR="00A90238" w:rsidRPr="00AB5FED" w:rsidRDefault="00A90238" w:rsidP="00A90238">
      <w:pPr>
        <w:pStyle w:val="TF"/>
      </w:pPr>
      <w:r w:rsidRPr="00AB5FED">
        <w:t>Figure </w:t>
      </w:r>
      <w:r>
        <w:t>7</w:t>
      </w:r>
      <w:r w:rsidRPr="00AB5FED">
        <w:t>.</w:t>
      </w:r>
      <w:r>
        <w:t>4.2</w:t>
      </w:r>
      <w:r w:rsidRPr="00AB5FED">
        <w:t>.</w:t>
      </w:r>
      <w:r>
        <w:t>6.2-1: Remotely initiated video push to group – call setup procedure</w:t>
      </w:r>
    </w:p>
    <w:p w14:paraId="76096EF7"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remotely initiates a video push to group from MCVideo client 2, by sending a remote video push request to the MCVideo server. </w:t>
      </w:r>
      <w:r w:rsidRPr="00AB5FED">
        <w:t xml:space="preserve">The </w:t>
      </w:r>
      <w:r>
        <w:t xml:space="preserve">remote video push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xml:space="preserve"> (user of MCVideo client 2) and the MCVideo group ID of the group X to which the video transmission is requested. </w:t>
      </w:r>
    </w:p>
    <w:p w14:paraId="62F2E939"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w:t>
      </w:r>
      <w:r>
        <w:t xml:space="preserve">remotely </w:t>
      </w:r>
      <w:r w:rsidRPr="00AB5FED">
        <w:t xml:space="preserve">initiate </w:t>
      </w:r>
      <w:r>
        <w:t>a</w:t>
      </w:r>
      <w:r w:rsidRPr="00AB5FED">
        <w:t xml:space="preserve"> </w:t>
      </w:r>
      <w:r>
        <w:t>video push to group</w:t>
      </w:r>
      <w:r w:rsidRPr="00AB5FED">
        <w:t xml:space="preserve">, and </w:t>
      </w:r>
      <w:r>
        <w:t>also checks whether MCVideo client 2 is transmitting video in any on-going MCVideo group call on group X. If MCVideo client 2 is already transmitting video to group X then a suitable response is provided in step 6 to MCVideo client 1.</w:t>
      </w:r>
    </w:p>
    <w:p w14:paraId="1BEA1457" w14:textId="77777777" w:rsidR="00A90238" w:rsidRDefault="00A90238" w:rsidP="00A90238">
      <w:pPr>
        <w:pStyle w:val="B1"/>
      </w:pPr>
      <w:r>
        <w:t>3</w:t>
      </w:r>
      <w:r w:rsidRPr="00AB5FED">
        <w:t>.</w:t>
      </w:r>
      <w:r w:rsidRPr="00AB5FED">
        <w:tab/>
      </w:r>
      <w:r>
        <w:t xml:space="preserve">The MCVideo server sends a remote video push request initiated by MCVideo client 1 to MCVideo client 2. </w:t>
      </w:r>
      <w:r w:rsidRPr="00AB5FED">
        <w:t xml:space="preserve">The </w:t>
      </w:r>
      <w:r>
        <w:t xml:space="preserve">remote video push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the MCVideo group ID of the group X to which the video transmission is to be initiated by the source user</w:t>
      </w:r>
      <w:r w:rsidRPr="00AB5FED">
        <w:t xml:space="preserve"> </w:t>
      </w:r>
      <w:r>
        <w:t xml:space="preserve">and </w:t>
      </w:r>
      <w:r w:rsidRPr="00AB5FED">
        <w:t>an SDP offer containing one or more media types</w:t>
      </w:r>
      <w:r>
        <w:t>.</w:t>
      </w:r>
    </w:p>
    <w:p w14:paraId="7E1AFEE8" w14:textId="77777777" w:rsidR="00A90238" w:rsidRDefault="00A90238" w:rsidP="00A90238">
      <w:pPr>
        <w:pStyle w:val="B1"/>
      </w:pPr>
      <w:r>
        <w:lastRenderedPageBreak/>
        <w:t>4.</w:t>
      </w:r>
      <w:r>
        <w:tab/>
        <w:t>MCVideo client 2 initiates a MCVideo broadcast group call on group X. The MCVideo client 2 begins to transmit video to the group X.</w:t>
      </w:r>
    </w:p>
    <w:p w14:paraId="6CB1F80C" w14:textId="77777777" w:rsidR="00A90238" w:rsidRDefault="00A90238" w:rsidP="00A90238">
      <w:pPr>
        <w:pStyle w:val="B1"/>
      </w:pPr>
      <w:r>
        <w:t>5.</w:t>
      </w:r>
      <w:r>
        <w:tab/>
        <w:t>The MCVideo client 2 sends a remote video push response message to MCVideo server indicating success or failure in remotely initiating the video push to group X.</w:t>
      </w:r>
    </w:p>
    <w:p w14:paraId="0285E89D" w14:textId="77777777" w:rsidR="00A90238" w:rsidRDefault="00A90238" w:rsidP="00A90238">
      <w:pPr>
        <w:pStyle w:val="B1"/>
      </w:pPr>
      <w:r>
        <w:t>6.</w:t>
      </w:r>
      <w:r>
        <w:tab/>
        <w:t>The MCVideo server sends a remote video push response message to MCVideo client 1 indicating success or failure in remotely initiating the video push to group X by the MCVideo client 2.</w:t>
      </w:r>
    </w:p>
    <w:p w14:paraId="66397313" w14:textId="77777777" w:rsidR="00A90238" w:rsidRDefault="00A90238" w:rsidP="00A90238">
      <w:pPr>
        <w:pStyle w:val="NO"/>
      </w:pPr>
      <w:r>
        <w:t>NOTE:</w:t>
      </w:r>
      <w:r>
        <w:tab/>
        <w:t>Steps 5 and 6 can occur before step 4.</w:t>
      </w:r>
    </w:p>
    <w:p w14:paraId="450087E8" w14:textId="77777777" w:rsidR="00A90238" w:rsidRDefault="00A90238" w:rsidP="00A90238">
      <w:pPr>
        <w:pStyle w:val="Heading5"/>
        <w:rPr>
          <w:lang w:eastAsia="zh-CN"/>
        </w:rPr>
      </w:pPr>
      <w:bookmarkStart w:id="742" w:name="_Toc185772396"/>
      <w:r>
        <w:rPr>
          <w:rFonts w:hint="eastAsia"/>
          <w:lang w:eastAsia="zh-CN"/>
        </w:rPr>
        <w:t>7</w:t>
      </w:r>
      <w:r>
        <w:t>.</w:t>
      </w:r>
      <w:r>
        <w:rPr>
          <w:lang w:eastAsia="zh-CN"/>
        </w:rPr>
        <w:t>4.2.6</w:t>
      </w:r>
      <w:r>
        <w:t>.</w:t>
      </w:r>
      <w:r>
        <w:rPr>
          <w:lang w:eastAsia="zh-CN"/>
        </w:rPr>
        <w:t>3</w:t>
      </w:r>
      <w:r>
        <w:tab/>
        <w:t>Remotely initiated video push to group – call release by authorized user</w:t>
      </w:r>
      <w:bookmarkEnd w:id="742"/>
    </w:p>
    <w:p w14:paraId="406A9E42"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rFonts w:hint="eastAsia"/>
          <w:lang w:val="en-US" w:eastAsia="zh-CN"/>
        </w:rPr>
        <w:t>MCVideo</w:t>
      </w:r>
      <w:r w:rsidRPr="00AB5FED">
        <w:rPr>
          <w:lang w:val="en-US"/>
        </w:rPr>
        <w:t xml:space="preserve"> user is </w:t>
      </w:r>
      <w:r>
        <w:rPr>
          <w:lang w:val="en-US"/>
        </w:rPr>
        <w:t>remotely releasing a video push to group call for ending the video transmission from the source MCVideo user.</w:t>
      </w:r>
    </w:p>
    <w:p w14:paraId="55460EAF"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4.2.6</w:t>
      </w:r>
      <w:r w:rsidRPr="00AB5FED">
        <w:rPr>
          <w:lang w:val="en-US"/>
        </w:rPr>
        <w:t>.</w:t>
      </w:r>
      <w:r>
        <w:rPr>
          <w:lang w:val="en-US"/>
        </w:rPr>
        <w:t>3</w:t>
      </w:r>
      <w:r w:rsidRPr="00AB5FED">
        <w:rPr>
          <w:lang w:val="en-US"/>
        </w:rPr>
        <w:t xml:space="preserve">-1 are the basic signalling control plane procedures for the </w:t>
      </w:r>
      <w:r>
        <w:rPr>
          <w:rFonts w:hint="eastAsia"/>
          <w:lang w:val="en-US" w:eastAsia="zh-CN"/>
        </w:rPr>
        <w:t>MCVideo</w:t>
      </w:r>
      <w:r w:rsidRPr="00AB5FED">
        <w:rPr>
          <w:lang w:val="en-US"/>
        </w:rPr>
        <w:t xml:space="preserve"> client</w:t>
      </w:r>
      <w:r>
        <w:rPr>
          <w:lang w:val="en-US"/>
        </w:rPr>
        <w:t xml:space="preserve"> remotely releasing</w:t>
      </w:r>
      <w:r w:rsidRPr="00AB5FED">
        <w:rPr>
          <w:lang w:val="en-US"/>
        </w:rPr>
        <w:t xml:space="preserve"> </w:t>
      </w:r>
      <w:r>
        <w:rPr>
          <w:lang w:val="en-US"/>
        </w:rPr>
        <w:t xml:space="preserve">a </w:t>
      </w:r>
      <w:r>
        <w:rPr>
          <w:lang w:val="en-US" w:eastAsia="zh-CN"/>
        </w:rPr>
        <w:t>video push to group call.</w:t>
      </w:r>
    </w:p>
    <w:p w14:paraId="7BAE3F10" w14:textId="77777777" w:rsidR="00A90238" w:rsidRDefault="00A90238" w:rsidP="00A90238">
      <w:pPr>
        <w:rPr>
          <w:lang w:val="en-US"/>
        </w:rPr>
      </w:pPr>
      <w:r>
        <w:rPr>
          <w:lang w:val="en-US"/>
        </w:rPr>
        <w:t>Pre-condition:</w:t>
      </w:r>
    </w:p>
    <w:p w14:paraId="66B653CD" w14:textId="77777777" w:rsidR="00A90238" w:rsidRDefault="00A90238" w:rsidP="00A90238">
      <w:pPr>
        <w:pStyle w:val="B1"/>
        <w:rPr>
          <w:lang w:val="en-US"/>
        </w:rPr>
      </w:pPr>
      <w:r>
        <w:rPr>
          <w:lang w:val="en-US"/>
        </w:rPr>
        <w:t>-</w:t>
      </w:r>
      <w:r>
        <w:rPr>
          <w:lang w:val="en-US"/>
        </w:rPr>
        <w:tab/>
        <w:t>MCVideo client 1 and MCVideo client 2 are affiliated members of the group X and there is an on-going broadcast group call on group X from MCVideo client 2 remotely initiated by MCVideo client 1 as described in subclause 7.4.2.6.2.</w:t>
      </w:r>
    </w:p>
    <w:p w14:paraId="7BB9DD93" w14:textId="77777777" w:rsidR="00A90238" w:rsidRPr="00AB5FED" w:rsidRDefault="00A90238" w:rsidP="00A90238">
      <w:pPr>
        <w:pStyle w:val="TH"/>
        <w:rPr>
          <w:lang w:eastAsia="zh-CN"/>
        </w:rPr>
      </w:pPr>
      <w:r>
        <w:object w:dxaOrig="7692" w:dyaOrig="4572" w14:anchorId="67926297">
          <v:shape id="_x0000_i1066" type="#_x0000_t75" style="width:384.75pt;height:228.65pt" o:ole="">
            <v:imagedata r:id="rId93" o:title=""/>
          </v:shape>
          <o:OLEObject Type="Embed" ProgID="Visio.Drawing.15" ShapeID="_x0000_i1066" DrawAspect="Content" ObjectID="_1796385414" r:id="rId94"/>
        </w:object>
      </w:r>
    </w:p>
    <w:p w14:paraId="24764525" w14:textId="77777777" w:rsidR="00A90238" w:rsidRPr="00AB5FED" w:rsidRDefault="00A90238" w:rsidP="00A90238">
      <w:pPr>
        <w:pStyle w:val="TF"/>
      </w:pPr>
      <w:r w:rsidRPr="00AB5FED">
        <w:t>Figure </w:t>
      </w:r>
      <w:r>
        <w:t>7</w:t>
      </w:r>
      <w:r w:rsidRPr="00AB5FED">
        <w:t>.</w:t>
      </w:r>
      <w:r>
        <w:t>4.2</w:t>
      </w:r>
      <w:r w:rsidRPr="00AB5FED">
        <w:t>.</w:t>
      </w:r>
      <w:r>
        <w:t>6.3-1: Remotely initiated video push to group – call release by authorized user</w:t>
      </w:r>
    </w:p>
    <w:p w14:paraId="68474FEA"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remotely initiates a release of the video push to group call from MCVideo client 2, by sending a remote video push release request to the MCVideo server. </w:t>
      </w:r>
      <w:r w:rsidRPr="00AB5FED">
        <w:t xml:space="preserve">The </w:t>
      </w:r>
      <w:r>
        <w:t xml:space="preserve">remote video push 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xml:space="preserve"> (user of MCVideo client 2) and the MCVideo group ID of the group X to which the video transmission is to be released. </w:t>
      </w:r>
    </w:p>
    <w:p w14:paraId="12D1BC0C"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w:t>
      </w:r>
      <w:r>
        <w:t xml:space="preserve"> remotely</w:t>
      </w:r>
      <w:r w:rsidRPr="00AB5FED">
        <w:t xml:space="preserve"> </w:t>
      </w:r>
      <w:r>
        <w:t>release</w:t>
      </w:r>
      <w:r w:rsidRPr="00AB5FED">
        <w:t xml:space="preserve"> </w:t>
      </w:r>
      <w:r>
        <w:t>a</w:t>
      </w:r>
      <w:r w:rsidRPr="00AB5FED">
        <w:t xml:space="preserve"> </w:t>
      </w:r>
      <w:r>
        <w:t>video push to group call</w:t>
      </w:r>
      <w:r w:rsidRPr="00AB5FED">
        <w:t xml:space="preserve">, and </w:t>
      </w:r>
      <w:r>
        <w:t>also checks whether MCVideo client 2 is transmitting video in an on-going MCVideo group call on group X remotely initiated by MCVideo client 1. If MCVideo client 2 is not transmitting video on group X then a suitable response is provided in step 5 to MCVideo client 1.</w:t>
      </w:r>
    </w:p>
    <w:p w14:paraId="1327CB63" w14:textId="77777777" w:rsidR="00A90238" w:rsidRDefault="00A90238" w:rsidP="00A90238">
      <w:pPr>
        <w:pStyle w:val="B1"/>
      </w:pPr>
      <w:r>
        <w:t>3</w:t>
      </w:r>
      <w:r w:rsidRPr="00AB5FED">
        <w:t>.</w:t>
      </w:r>
      <w:r w:rsidRPr="00AB5FED">
        <w:tab/>
      </w:r>
      <w:r>
        <w:t xml:space="preserve">The MCVideo server sends a remote video push release request initiated by MCVideo client 1 to MCVideo client 2. </w:t>
      </w:r>
      <w:r w:rsidRPr="00AB5FED">
        <w:t xml:space="preserve">The </w:t>
      </w:r>
      <w:r>
        <w:t xml:space="preserve">remote video push 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the MCVideo group ID of the group X to which the video transmission is to be released.</w:t>
      </w:r>
    </w:p>
    <w:p w14:paraId="78B26330" w14:textId="77777777" w:rsidR="00A90238" w:rsidRDefault="00A90238" w:rsidP="00A90238">
      <w:pPr>
        <w:pStyle w:val="B1"/>
      </w:pPr>
      <w:r>
        <w:t>4.</w:t>
      </w:r>
      <w:r>
        <w:tab/>
        <w:t>The MCVideo client 2 sends a remote video push release response message to MCVideo server indicating the release of video push to group call.</w:t>
      </w:r>
    </w:p>
    <w:p w14:paraId="6E941A8D" w14:textId="77777777" w:rsidR="00A90238" w:rsidRDefault="00A90238" w:rsidP="00A90238">
      <w:pPr>
        <w:pStyle w:val="B1"/>
      </w:pPr>
      <w:r>
        <w:lastRenderedPageBreak/>
        <w:t>5.</w:t>
      </w:r>
      <w:r>
        <w:tab/>
        <w:t>The MCVideo server sends a remote video push release response message to MCVideo client 1 indicating the release of video push to group call.</w:t>
      </w:r>
    </w:p>
    <w:p w14:paraId="42CB85A3" w14:textId="77777777" w:rsidR="00A90238" w:rsidRDefault="00A90238" w:rsidP="00A90238">
      <w:pPr>
        <w:pStyle w:val="B1"/>
      </w:pPr>
      <w:r>
        <w:t>6.</w:t>
      </w:r>
      <w:r>
        <w:tab/>
        <w:t>MCVideo client 2 stops the video transmission to the group X  and releases the MCVideo broadcast group call on group X remotely initiated by MCVideo client 1.</w:t>
      </w:r>
    </w:p>
    <w:p w14:paraId="14D2A625" w14:textId="77777777" w:rsidR="00A90238" w:rsidRDefault="00A90238" w:rsidP="00A90238">
      <w:pPr>
        <w:pStyle w:val="NO"/>
      </w:pPr>
      <w:r>
        <w:t>NOTE:</w:t>
      </w:r>
      <w:r>
        <w:tab/>
        <w:t>Step 6 can occur before steps 4 and 5.</w:t>
      </w:r>
    </w:p>
    <w:p w14:paraId="703C8A71" w14:textId="77777777" w:rsidR="00A90238" w:rsidRPr="00AD7C25" w:rsidRDefault="00A90238" w:rsidP="00A90238">
      <w:pPr>
        <w:rPr>
          <w:noProof/>
          <w:lang w:val="en-US"/>
        </w:rPr>
      </w:pPr>
    </w:p>
    <w:p w14:paraId="5D98094F" w14:textId="77777777" w:rsidR="00A90238" w:rsidRDefault="00A90238" w:rsidP="00A90238">
      <w:pPr>
        <w:pStyle w:val="Heading3"/>
        <w:rPr>
          <w:lang w:eastAsia="zh-CN"/>
        </w:rPr>
      </w:pPr>
      <w:bookmarkStart w:id="743" w:name="_Toc185772397"/>
      <w:r w:rsidRPr="00DE7896">
        <w:rPr>
          <w:lang w:val="en-IN" w:eastAsia="zh-CN"/>
        </w:rPr>
        <w:t>7</w:t>
      </w:r>
      <w:r w:rsidRPr="00DE7896">
        <w:rPr>
          <w:lang w:val="en-IN"/>
        </w:rPr>
        <w:t>.</w:t>
      </w:r>
      <w:r>
        <w:rPr>
          <w:lang w:val="en-IN" w:eastAsia="zh-CN"/>
        </w:rPr>
        <w:t>4.3</w:t>
      </w:r>
      <w:r>
        <w:tab/>
        <w:t>Off-network video p</w:t>
      </w:r>
      <w:r>
        <w:rPr>
          <w:lang w:eastAsia="zh-CN"/>
        </w:rPr>
        <w:t>ush</w:t>
      </w:r>
      <w:bookmarkEnd w:id="743"/>
    </w:p>
    <w:p w14:paraId="2CAA0A12" w14:textId="77777777" w:rsidR="00A90238" w:rsidRDefault="00A90238" w:rsidP="00A90238">
      <w:pPr>
        <w:pStyle w:val="Heading4"/>
      </w:pPr>
      <w:bookmarkStart w:id="744" w:name="_Toc185772398"/>
      <w:r>
        <w:rPr>
          <w:rFonts w:hint="eastAsia"/>
          <w:lang w:eastAsia="zh-CN"/>
        </w:rPr>
        <w:t>7</w:t>
      </w:r>
      <w:r>
        <w:t>.</w:t>
      </w:r>
      <w:r>
        <w:rPr>
          <w:lang w:eastAsia="zh-CN"/>
        </w:rPr>
        <w:t>4.3</w:t>
      </w:r>
      <w:r>
        <w:t>.1</w:t>
      </w:r>
      <w:r>
        <w:tab/>
        <w:t>General</w:t>
      </w:r>
      <w:bookmarkEnd w:id="744"/>
    </w:p>
    <w:p w14:paraId="12511D5F" w14:textId="77777777" w:rsidR="00A90238" w:rsidRDefault="00A90238" w:rsidP="00A90238">
      <w:pPr>
        <w:tabs>
          <w:tab w:val="left" w:pos="6278"/>
        </w:tabs>
      </w:pPr>
      <w:r>
        <w:t>A MCVideo user triggers its MCVideo client to push a video to another MCVideo client.</w:t>
      </w:r>
    </w:p>
    <w:p w14:paraId="4CE08E44" w14:textId="77777777" w:rsidR="00A90238" w:rsidRDefault="00A90238" w:rsidP="00A90238">
      <w:pPr>
        <w:tabs>
          <w:tab w:val="left" w:pos="6278"/>
        </w:tabs>
      </w:pPr>
      <w:r>
        <w:t>A MCVideo user triggers its MCVideo client to trigger a remote video push, which requests a second MCVideo client to push a video to a third MCVideo client or to a MCVideo group.</w:t>
      </w:r>
    </w:p>
    <w:p w14:paraId="5DBEAEDA" w14:textId="77777777" w:rsidR="00A90238" w:rsidRDefault="00A90238" w:rsidP="00A90238">
      <w:r>
        <w:t xml:space="preserve">Off-network remote video push works without involving the network. </w:t>
      </w:r>
    </w:p>
    <w:p w14:paraId="7746CD77" w14:textId="77777777" w:rsidR="00A90238" w:rsidRPr="00C50482" w:rsidRDefault="00A90238" w:rsidP="00A90238">
      <w:r>
        <w:rPr>
          <w:lang w:eastAsia="zh-CN"/>
        </w:rPr>
        <w:t xml:space="preserve">Off-network video push communications </w:t>
      </w:r>
      <w:r>
        <w:t>are based on ProSe capabilities as described in clause 7.18.</w:t>
      </w:r>
    </w:p>
    <w:p w14:paraId="72453A20" w14:textId="77777777" w:rsidR="00A90238" w:rsidRDefault="00A90238" w:rsidP="00A90238">
      <w:pPr>
        <w:pStyle w:val="Heading4"/>
        <w:rPr>
          <w:lang w:eastAsia="zh-CN"/>
        </w:rPr>
      </w:pPr>
      <w:bookmarkStart w:id="745" w:name="_Toc185772399"/>
      <w:r>
        <w:rPr>
          <w:rFonts w:hint="eastAsia"/>
          <w:lang w:eastAsia="zh-CN"/>
        </w:rPr>
        <w:t>7</w:t>
      </w:r>
      <w:r>
        <w:t>.</w:t>
      </w:r>
      <w:r>
        <w:rPr>
          <w:lang w:eastAsia="zh-CN"/>
        </w:rPr>
        <w:t>4.3</w:t>
      </w:r>
      <w:r>
        <w:t>.2</w:t>
      </w:r>
      <w:r>
        <w:tab/>
        <w:t>Information flows for o</w:t>
      </w:r>
      <w:r w:rsidRPr="00234C63">
        <w:rPr>
          <w:lang w:eastAsia="zh-CN"/>
        </w:rPr>
        <w:t xml:space="preserve">ff-network </w:t>
      </w:r>
      <w:r>
        <w:t>video p</w:t>
      </w:r>
      <w:r>
        <w:rPr>
          <w:lang w:eastAsia="zh-CN"/>
        </w:rPr>
        <w:t>ush</w:t>
      </w:r>
      <w:bookmarkEnd w:id="745"/>
    </w:p>
    <w:p w14:paraId="64D3CD0B" w14:textId="77777777" w:rsidR="00A90238" w:rsidRPr="00104C37" w:rsidRDefault="00A90238" w:rsidP="00A90238">
      <w:pPr>
        <w:pStyle w:val="Heading5"/>
        <w:rPr>
          <w:lang w:val="en-IN" w:eastAsia="zh-CN"/>
        </w:rPr>
      </w:pPr>
      <w:bookmarkStart w:id="746" w:name="_Toc454349294"/>
      <w:bookmarkStart w:id="747" w:name="_Toc185772400"/>
      <w:r w:rsidRPr="00104C37">
        <w:rPr>
          <w:lang w:val="en-IN"/>
        </w:rPr>
        <w:t>7.</w:t>
      </w:r>
      <w:r>
        <w:rPr>
          <w:lang w:val="en-IN"/>
        </w:rPr>
        <w:t>4</w:t>
      </w:r>
      <w:r w:rsidRPr="00104C37">
        <w:rPr>
          <w:lang w:val="en-IN"/>
        </w:rPr>
        <w:t>.3.2.</w:t>
      </w:r>
      <w:r>
        <w:rPr>
          <w:lang w:val="en-IN"/>
        </w:rPr>
        <w:t>1</w:t>
      </w:r>
      <w:r w:rsidRPr="00104C37">
        <w:rPr>
          <w:lang w:val="en-IN" w:eastAsia="zh-CN"/>
        </w:rPr>
        <w:tab/>
      </w:r>
      <w:r>
        <w:rPr>
          <w:lang w:val="en-IN" w:eastAsia="zh-CN"/>
        </w:rPr>
        <w:t>Remote v</w:t>
      </w:r>
      <w:r w:rsidRPr="00104C37">
        <w:rPr>
          <w:lang w:val="en-IN" w:eastAsia="zh-CN"/>
        </w:rPr>
        <w:t xml:space="preserve">ideo </w:t>
      </w:r>
      <w:r>
        <w:rPr>
          <w:lang w:val="en-IN" w:eastAsia="zh-CN"/>
        </w:rPr>
        <w:t xml:space="preserve">push </w:t>
      </w:r>
      <w:r w:rsidRPr="00104C37">
        <w:rPr>
          <w:lang w:val="en-IN" w:eastAsia="zh-CN"/>
        </w:rPr>
        <w:t>request</w:t>
      </w:r>
      <w:bookmarkEnd w:id="746"/>
      <w:bookmarkEnd w:id="747"/>
    </w:p>
    <w:p w14:paraId="2C6DFCBC" w14:textId="77777777" w:rsidR="00A90238" w:rsidRPr="00104C37" w:rsidRDefault="00A90238" w:rsidP="00A90238">
      <w:pPr>
        <w:rPr>
          <w:lang w:eastAsia="zh-CN"/>
        </w:rPr>
      </w:pPr>
      <w:r w:rsidRPr="00104C37">
        <w:t>Table 7.</w:t>
      </w:r>
      <w:r>
        <w:t>4</w:t>
      </w:r>
      <w:r w:rsidRPr="00104C37">
        <w:t>.3.2.</w:t>
      </w:r>
      <w:r>
        <w:t>1</w:t>
      </w:r>
      <w:r w:rsidRPr="00104C37">
        <w:rPr>
          <w:lang w:eastAsia="zh-CN"/>
        </w:rPr>
        <w:t>-1</w:t>
      </w:r>
      <w:r w:rsidRPr="00104C37">
        <w:t xml:space="preserve"> describes the information flow for the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sent from </w:t>
      </w:r>
      <w:r w:rsidRPr="00104C37">
        <w:rPr>
          <w:lang w:eastAsia="zh-CN"/>
        </w:rPr>
        <w:t>one</w:t>
      </w:r>
      <w:r w:rsidRPr="00104C37">
        <w:t xml:space="preserve"> MCVideo client to </w:t>
      </w:r>
      <w:r w:rsidRPr="00104C37">
        <w:rPr>
          <w:lang w:eastAsia="zh-CN"/>
        </w:rPr>
        <w:t xml:space="preserve">other </w:t>
      </w:r>
      <w:r w:rsidRPr="00104C37">
        <w:t>MCVideo</w:t>
      </w:r>
      <w:r w:rsidRPr="00104C37">
        <w:rPr>
          <w:lang w:eastAsia="zh-CN"/>
        </w:rPr>
        <w:t xml:space="preserve"> client(s).</w:t>
      </w:r>
    </w:p>
    <w:p w14:paraId="128574B1" w14:textId="77777777" w:rsidR="00A90238" w:rsidRPr="00104C37" w:rsidRDefault="00A90238" w:rsidP="00A90238">
      <w:pPr>
        <w:pStyle w:val="TH"/>
      </w:pPr>
      <w:r w:rsidRPr="00104C37">
        <w:t>Table 7.</w:t>
      </w:r>
      <w:r>
        <w:t>4</w:t>
      </w:r>
      <w:r w:rsidRPr="00104C37">
        <w:t>.3.2.</w:t>
      </w:r>
      <w:r>
        <w:t>1</w:t>
      </w:r>
      <w:r w:rsidRPr="00104C37">
        <w:t xml:space="preserve">-1: </w:t>
      </w:r>
      <w:r>
        <w:rPr>
          <w:lang w:eastAsia="zh-CN"/>
        </w:rPr>
        <w:t>Remote v</w:t>
      </w:r>
      <w:r w:rsidRPr="00104C37">
        <w:rPr>
          <w:lang w:eastAsia="zh-CN"/>
        </w:rPr>
        <w:t xml:space="preserve">ideo </w:t>
      </w:r>
      <w:r>
        <w:rPr>
          <w:lang w:eastAsia="zh-CN"/>
        </w:rPr>
        <w:t xml:space="preserve">push </w:t>
      </w:r>
      <w:r w:rsidRPr="00104C37">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6E2212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DA6D37"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6A9C9252"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64E99" w14:textId="77777777" w:rsidR="00A90238" w:rsidRPr="00104C37" w:rsidRDefault="00A90238" w:rsidP="004260A6">
            <w:pPr>
              <w:pStyle w:val="TAH"/>
            </w:pPr>
            <w:r w:rsidRPr="00104C37">
              <w:t>Description</w:t>
            </w:r>
          </w:p>
        </w:tc>
      </w:tr>
      <w:tr w:rsidR="00A90238" w:rsidRPr="00104C37" w14:paraId="5A2DD7C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233D2D"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5EEEC109"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0605F" w14:textId="77777777" w:rsidR="00A90238" w:rsidRPr="00104C37" w:rsidRDefault="00A90238" w:rsidP="004260A6">
            <w:pPr>
              <w:pStyle w:val="TAL"/>
            </w:pPr>
            <w:r w:rsidRPr="00104C37">
              <w:t xml:space="preserve">The identity of the MCVideo user </w:t>
            </w:r>
            <w:r>
              <w:t xml:space="preserve">remotely requesting </w:t>
            </w:r>
            <w:r w:rsidRPr="00104C37">
              <w:t>the video</w:t>
            </w:r>
            <w:r>
              <w:t xml:space="preserve"> push</w:t>
            </w:r>
          </w:p>
        </w:tc>
      </w:tr>
      <w:tr w:rsidR="00A90238" w:rsidRPr="00104C37" w14:paraId="15E165A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BBE122"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61B8A825"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788A2" w14:textId="77777777" w:rsidR="00A90238" w:rsidRPr="00104C37" w:rsidRDefault="00A90238" w:rsidP="004260A6">
            <w:pPr>
              <w:pStyle w:val="TAL"/>
              <w:rPr>
                <w:lang w:eastAsia="zh-CN"/>
              </w:rPr>
            </w:pPr>
            <w:r w:rsidRPr="00104C37">
              <w:t xml:space="preserve">The identity of the MCVideo user from whom the video </w:t>
            </w:r>
            <w:r>
              <w:t xml:space="preserve">push </w:t>
            </w:r>
            <w:r w:rsidRPr="00104C37">
              <w:t xml:space="preserve">is </w:t>
            </w:r>
            <w:r>
              <w:t>requested</w:t>
            </w:r>
          </w:p>
        </w:tc>
      </w:tr>
      <w:tr w:rsidR="00A90238" w:rsidRPr="00104C37" w14:paraId="240A7C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047C80" w14:textId="77777777" w:rsidR="00A90238" w:rsidRPr="00104C37" w:rsidRDefault="00A90238" w:rsidP="004260A6">
            <w:pPr>
              <w:pStyle w:val="TAL"/>
              <w:rPr>
                <w:lang w:eastAsia="zh-CN"/>
              </w:rPr>
            </w:pPr>
            <w:r w:rsidRPr="00104C37">
              <w:rPr>
                <w:lang w:eastAsia="zh-CN"/>
              </w:rPr>
              <w:t>Video information</w:t>
            </w:r>
          </w:p>
        </w:tc>
        <w:tc>
          <w:tcPr>
            <w:tcW w:w="1440" w:type="dxa"/>
            <w:tcBorders>
              <w:top w:val="single" w:sz="4" w:space="0" w:color="000000"/>
              <w:left w:val="single" w:sz="4" w:space="0" w:color="000000"/>
              <w:bottom w:val="single" w:sz="4" w:space="0" w:color="000000"/>
            </w:tcBorders>
            <w:shd w:val="clear" w:color="auto" w:fill="auto"/>
          </w:tcPr>
          <w:p w14:paraId="5E28F804" w14:textId="77777777" w:rsidR="00A90238" w:rsidRPr="00104C37" w:rsidRDefault="00A90238" w:rsidP="004260A6">
            <w:pPr>
              <w:pStyle w:val="TAL"/>
              <w:rPr>
                <w:lang w:eastAsia="zh-CN"/>
              </w:rPr>
            </w:pPr>
            <w:r w:rsidRPr="00104C37">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BF902A" w14:textId="77777777" w:rsidR="00A90238" w:rsidRPr="00104C37" w:rsidRDefault="00A90238" w:rsidP="004260A6">
            <w:pPr>
              <w:pStyle w:val="TAL"/>
              <w:rPr>
                <w:lang w:eastAsia="zh-CN"/>
              </w:rPr>
            </w:pPr>
            <w:r w:rsidRPr="00104C37">
              <w:t xml:space="preserve">Information identifying the video </w:t>
            </w:r>
          </w:p>
        </w:tc>
      </w:tr>
      <w:tr w:rsidR="00A90238" w:rsidRPr="00104C37" w14:paraId="59CE40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157A4F3" w14:textId="77777777" w:rsidR="00A90238" w:rsidRPr="00104C37" w:rsidRDefault="00A90238" w:rsidP="004260A6">
            <w:pPr>
              <w:pStyle w:val="TAL"/>
              <w:rPr>
                <w:lang w:eastAsia="zh-CN"/>
              </w:rPr>
            </w:pPr>
            <w:r w:rsidRPr="00104C37">
              <w:t>MCVideo group ID</w:t>
            </w:r>
          </w:p>
        </w:tc>
        <w:tc>
          <w:tcPr>
            <w:tcW w:w="1440" w:type="dxa"/>
            <w:tcBorders>
              <w:top w:val="single" w:sz="4" w:space="0" w:color="000000"/>
              <w:left w:val="single" w:sz="4" w:space="0" w:color="000000"/>
              <w:bottom w:val="single" w:sz="4" w:space="0" w:color="000000"/>
            </w:tcBorders>
            <w:shd w:val="clear" w:color="auto" w:fill="auto"/>
          </w:tcPr>
          <w:p w14:paraId="5A5FE5AD" w14:textId="77777777" w:rsidR="00A90238" w:rsidRPr="00104C37" w:rsidRDefault="00A90238" w:rsidP="004260A6">
            <w:pPr>
              <w:pStyle w:val="TAL"/>
            </w:pPr>
            <w:r w:rsidRPr="00104C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FB112A" w14:textId="77777777" w:rsidR="00A90238" w:rsidRPr="00104C37" w:rsidRDefault="00A90238" w:rsidP="004260A6">
            <w:pPr>
              <w:pStyle w:val="TAL"/>
              <w:rPr>
                <w:lang w:eastAsia="zh-CN"/>
              </w:rPr>
            </w:pPr>
            <w:r w:rsidRPr="00104C37">
              <w:t>The MCVideo group ID to which the video is to be transmitted.</w:t>
            </w:r>
          </w:p>
        </w:tc>
      </w:tr>
    </w:tbl>
    <w:p w14:paraId="589298E3" w14:textId="77777777" w:rsidR="00A90238" w:rsidRDefault="00A90238" w:rsidP="00A90238">
      <w:pPr>
        <w:rPr>
          <w:lang w:val="en-IN"/>
        </w:rPr>
      </w:pPr>
    </w:p>
    <w:p w14:paraId="0B0016FB" w14:textId="77777777" w:rsidR="00A90238" w:rsidRPr="00104C37" w:rsidRDefault="00A90238" w:rsidP="00A90238">
      <w:pPr>
        <w:pStyle w:val="Heading5"/>
        <w:rPr>
          <w:lang w:val="en-IN" w:eastAsia="zh-CN"/>
        </w:rPr>
      </w:pPr>
      <w:bookmarkStart w:id="748" w:name="_Toc185772401"/>
      <w:r w:rsidRPr="00104C37">
        <w:rPr>
          <w:lang w:val="en-IN"/>
        </w:rPr>
        <w:t>7.</w:t>
      </w:r>
      <w:r>
        <w:rPr>
          <w:lang w:val="en-IN"/>
        </w:rPr>
        <w:t>4</w:t>
      </w:r>
      <w:r w:rsidRPr="00104C37">
        <w:rPr>
          <w:lang w:val="en-IN"/>
        </w:rPr>
        <w:t>.3.2.</w:t>
      </w:r>
      <w:r>
        <w:rPr>
          <w:lang w:val="en-IN"/>
        </w:rPr>
        <w:t>2</w:t>
      </w:r>
      <w:r w:rsidRPr="00104C37">
        <w:rPr>
          <w:lang w:val="en-IN" w:eastAsia="zh-CN"/>
        </w:rPr>
        <w:tab/>
      </w:r>
      <w:r>
        <w:rPr>
          <w:lang w:val="en-IN" w:eastAsia="zh-CN"/>
        </w:rPr>
        <w:t>V</w:t>
      </w:r>
      <w:r w:rsidRPr="00104C37">
        <w:rPr>
          <w:lang w:val="en-IN" w:eastAsia="zh-CN"/>
        </w:rPr>
        <w:t xml:space="preserve">ideo </w:t>
      </w:r>
      <w:r>
        <w:rPr>
          <w:lang w:val="en-IN" w:eastAsia="zh-CN"/>
        </w:rPr>
        <w:t>push trying response</w:t>
      </w:r>
      <w:bookmarkEnd w:id="748"/>
      <w:r>
        <w:rPr>
          <w:lang w:val="en-IN" w:eastAsia="zh-CN"/>
        </w:rPr>
        <w:t xml:space="preserve"> </w:t>
      </w:r>
    </w:p>
    <w:p w14:paraId="1D7E5ED9" w14:textId="77777777" w:rsidR="00A90238" w:rsidRPr="00104C37" w:rsidRDefault="00A90238" w:rsidP="00A90238">
      <w:pPr>
        <w:rPr>
          <w:lang w:eastAsia="zh-CN"/>
        </w:rPr>
      </w:pPr>
      <w:r w:rsidRPr="00104C37">
        <w:t>Table 7.</w:t>
      </w:r>
      <w:r>
        <w:t>4</w:t>
      </w:r>
      <w:r w:rsidRPr="00104C37">
        <w:t>.3.2.</w:t>
      </w:r>
      <w:r>
        <w:t>2</w:t>
      </w:r>
      <w:r w:rsidRPr="00104C37">
        <w:rPr>
          <w:lang w:eastAsia="zh-CN"/>
        </w:rPr>
        <w:t>-1</w:t>
      </w:r>
      <w:r w:rsidRPr="00104C37">
        <w:t xml:space="preserve"> describes the information flow for the </w:t>
      </w:r>
      <w:r>
        <w:rPr>
          <w:lang w:eastAsia="zh-CN"/>
        </w:rPr>
        <w:t>v</w:t>
      </w:r>
      <w:r w:rsidRPr="00104C37">
        <w:rPr>
          <w:lang w:eastAsia="zh-CN"/>
        </w:rPr>
        <w:t xml:space="preserve">ideo </w:t>
      </w:r>
      <w:r>
        <w:rPr>
          <w:lang w:eastAsia="zh-CN"/>
        </w:rPr>
        <w:t>push trying response</w:t>
      </w:r>
      <w:r w:rsidRPr="00104C37">
        <w:t xml:space="preserve"> sent from </w:t>
      </w:r>
      <w:r w:rsidRPr="00104C37">
        <w:rPr>
          <w:lang w:eastAsia="zh-CN"/>
        </w:rPr>
        <w:t>one</w:t>
      </w:r>
      <w:r w:rsidRPr="00104C37">
        <w:t xml:space="preserve"> MCVideo client to </w:t>
      </w:r>
      <w:r>
        <w:t>an</w:t>
      </w:r>
      <w:r w:rsidRPr="00104C37">
        <w:rPr>
          <w:lang w:eastAsia="zh-CN"/>
        </w:rPr>
        <w:t xml:space="preserve">other </w:t>
      </w:r>
      <w:r w:rsidRPr="00104C37">
        <w:t>MCVideo</w:t>
      </w:r>
      <w:r>
        <w:rPr>
          <w:lang w:eastAsia="zh-CN"/>
        </w:rPr>
        <w:t xml:space="preserve"> client</w:t>
      </w:r>
      <w:r w:rsidRPr="00104C37">
        <w:rPr>
          <w:lang w:eastAsia="zh-CN"/>
        </w:rPr>
        <w:t>.</w:t>
      </w:r>
    </w:p>
    <w:p w14:paraId="14095F23" w14:textId="77777777" w:rsidR="00A90238" w:rsidRPr="00104C37" w:rsidRDefault="00A90238" w:rsidP="00A90238">
      <w:pPr>
        <w:pStyle w:val="TH"/>
      </w:pPr>
      <w:r w:rsidRPr="00104C37">
        <w:t>Table 7.</w:t>
      </w:r>
      <w:r>
        <w:t>4</w:t>
      </w:r>
      <w:r w:rsidRPr="00104C37">
        <w:t>.3.2.</w:t>
      </w:r>
      <w:r>
        <w:t>2</w:t>
      </w:r>
      <w:r w:rsidRPr="00104C37">
        <w:t xml:space="preserve">-1: </w:t>
      </w:r>
      <w:r>
        <w:rPr>
          <w:lang w:eastAsia="zh-CN"/>
        </w:rPr>
        <w:t>V</w:t>
      </w:r>
      <w:r w:rsidRPr="00104C37">
        <w:rPr>
          <w:lang w:eastAsia="zh-CN"/>
        </w:rPr>
        <w:t xml:space="preserve">ideo </w:t>
      </w:r>
      <w:r>
        <w:rPr>
          <w:lang w:eastAsia="zh-CN"/>
        </w:rPr>
        <w:t>push trying response</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6335574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6936CF3"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20C778B3"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6E3D60" w14:textId="77777777" w:rsidR="00A90238" w:rsidRPr="00104C37" w:rsidRDefault="00A90238" w:rsidP="004260A6">
            <w:pPr>
              <w:pStyle w:val="TAH"/>
            </w:pPr>
            <w:r w:rsidRPr="00104C37">
              <w:t>Description</w:t>
            </w:r>
          </w:p>
        </w:tc>
      </w:tr>
      <w:tr w:rsidR="00A90238" w:rsidRPr="00104C37" w14:paraId="55F69BF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61281E"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7A4CAFA8"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B90A" w14:textId="77777777" w:rsidR="00A90238" w:rsidRPr="00104C37" w:rsidRDefault="00A90238" w:rsidP="004260A6">
            <w:pPr>
              <w:pStyle w:val="TAL"/>
            </w:pPr>
            <w:r w:rsidRPr="00104C37">
              <w:t xml:space="preserve">The identity of the MCVideo user </w:t>
            </w:r>
            <w:r>
              <w:t>sending the trying response</w:t>
            </w:r>
          </w:p>
        </w:tc>
      </w:tr>
      <w:tr w:rsidR="00A90238" w:rsidRPr="00104C37" w14:paraId="11FACCD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0C9F26C"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0E661312"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65A80" w14:textId="77777777" w:rsidR="00A90238" w:rsidRPr="00104C37" w:rsidRDefault="00A90238" w:rsidP="004260A6">
            <w:pPr>
              <w:pStyle w:val="TAL"/>
              <w:rPr>
                <w:lang w:eastAsia="zh-CN"/>
              </w:rPr>
            </w:pPr>
            <w:r w:rsidRPr="00104C37">
              <w:t xml:space="preserve">The identity of the MCVideo user </w:t>
            </w:r>
            <w:r>
              <w:t>to whom the trying response is sent</w:t>
            </w:r>
          </w:p>
        </w:tc>
      </w:tr>
      <w:tr w:rsidR="00A90238" w:rsidRPr="00104C37" w14:paraId="3927DD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D916D7B"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2F2200EB"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8A0D2A" w14:textId="77777777" w:rsidR="00A90238" w:rsidRPr="00104C37" w:rsidRDefault="00A90238" w:rsidP="004260A6">
            <w:pPr>
              <w:pStyle w:val="TAL"/>
              <w:rPr>
                <w:lang w:eastAsia="zh-CN"/>
              </w:rPr>
            </w:pPr>
            <w:r w:rsidRPr="00104C37">
              <w:t xml:space="preserve">The identity of the MCVideo user </w:t>
            </w:r>
            <w:r>
              <w:t>to whom the video is attempted</w:t>
            </w:r>
          </w:p>
        </w:tc>
      </w:tr>
    </w:tbl>
    <w:p w14:paraId="4960982D" w14:textId="77777777" w:rsidR="00A90238" w:rsidRPr="00104C37" w:rsidRDefault="00A90238" w:rsidP="00A90238"/>
    <w:p w14:paraId="19BAD6B5" w14:textId="77777777" w:rsidR="00A90238" w:rsidRPr="00104C37" w:rsidRDefault="00A90238" w:rsidP="00A90238">
      <w:pPr>
        <w:pStyle w:val="Heading5"/>
        <w:rPr>
          <w:lang w:val="en-IN" w:eastAsia="zh-CN"/>
        </w:rPr>
      </w:pPr>
      <w:bookmarkStart w:id="749" w:name="_Toc185772402"/>
      <w:r w:rsidRPr="00104C37">
        <w:rPr>
          <w:lang w:val="en-IN"/>
        </w:rPr>
        <w:t>7.</w:t>
      </w:r>
      <w:r>
        <w:rPr>
          <w:lang w:val="en-IN"/>
        </w:rPr>
        <w:t>4</w:t>
      </w:r>
      <w:r w:rsidRPr="00104C37">
        <w:rPr>
          <w:lang w:val="en-IN"/>
        </w:rPr>
        <w:t>.3.2.</w:t>
      </w:r>
      <w:r>
        <w:rPr>
          <w:lang w:val="en-IN"/>
        </w:rPr>
        <w:t>3</w:t>
      </w:r>
      <w:r w:rsidRPr="00104C37">
        <w:rPr>
          <w:lang w:val="en-IN" w:eastAsia="zh-CN"/>
        </w:rPr>
        <w:tab/>
      </w:r>
      <w:r>
        <w:rPr>
          <w:lang w:val="en-IN" w:eastAsia="zh-CN"/>
        </w:rPr>
        <w:t>Notification of v</w:t>
      </w:r>
      <w:r w:rsidRPr="00104C37">
        <w:rPr>
          <w:lang w:val="en-IN" w:eastAsia="zh-CN"/>
        </w:rPr>
        <w:t xml:space="preserve">ideo </w:t>
      </w:r>
      <w:r>
        <w:rPr>
          <w:lang w:val="en-IN" w:eastAsia="zh-CN"/>
        </w:rPr>
        <w:t>push</w:t>
      </w:r>
      <w:bookmarkEnd w:id="749"/>
      <w:r>
        <w:rPr>
          <w:lang w:val="en-IN" w:eastAsia="zh-CN"/>
        </w:rPr>
        <w:t xml:space="preserve"> </w:t>
      </w:r>
    </w:p>
    <w:p w14:paraId="2FCBA7DC" w14:textId="77777777" w:rsidR="00A90238" w:rsidRPr="00104C37" w:rsidRDefault="00A90238" w:rsidP="00A90238">
      <w:pPr>
        <w:rPr>
          <w:lang w:eastAsia="zh-CN"/>
        </w:rPr>
      </w:pPr>
      <w:r w:rsidRPr="00104C37">
        <w:t>Table 7.</w:t>
      </w:r>
      <w:r>
        <w:t>4</w:t>
      </w:r>
      <w:r w:rsidRPr="00104C37">
        <w:t>.3.2.</w:t>
      </w:r>
      <w:r>
        <w:t>3</w:t>
      </w:r>
      <w:r w:rsidRPr="00104C37">
        <w:rPr>
          <w:lang w:eastAsia="zh-CN"/>
        </w:rPr>
        <w:t>-1</w:t>
      </w:r>
      <w:r w:rsidRPr="00104C37">
        <w:t xml:space="preserve"> describes the information flow for the </w:t>
      </w:r>
      <w:r>
        <w:rPr>
          <w:lang w:eastAsia="zh-CN"/>
        </w:rPr>
        <w:t>notification of v</w:t>
      </w:r>
      <w:r w:rsidRPr="00104C37">
        <w:rPr>
          <w:lang w:eastAsia="zh-CN"/>
        </w:rPr>
        <w:t xml:space="preserve">ideo </w:t>
      </w:r>
      <w:r>
        <w:rPr>
          <w:lang w:eastAsia="zh-CN"/>
        </w:rPr>
        <w:t xml:space="preserve">push </w:t>
      </w:r>
      <w:r w:rsidRPr="00104C37">
        <w:t xml:space="preserve">sent from </w:t>
      </w:r>
      <w:r w:rsidRPr="00104C37">
        <w:rPr>
          <w:lang w:eastAsia="zh-CN"/>
        </w:rPr>
        <w:t>one</w:t>
      </w:r>
      <w:r w:rsidRPr="00104C37">
        <w:t xml:space="preserve"> MCVideo client to </w:t>
      </w:r>
      <w:r>
        <w:t>an</w:t>
      </w:r>
      <w:r w:rsidRPr="00104C37">
        <w:rPr>
          <w:lang w:eastAsia="zh-CN"/>
        </w:rPr>
        <w:t xml:space="preserve">other </w:t>
      </w:r>
      <w:r w:rsidRPr="00104C37">
        <w:t>MCVideo</w:t>
      </w:r>
      <w:r>
        <w:rPr>
          <w:lang w:eastAsia="zh-CN"/>
        </w:rPr>
        <w:t xml:space="preserve"> client</w:t>
      </w:r>
      <w:r w:rsidRPr="00104C37">
        <w:rPr>
          <w:lang w:eastAsia="zh-CN"/>
        </w:rPr>
        <w:t>.</w:t>
      </w:r>
    </w:p>
    <w:p w14:paraId="32F36F0D" w14:textId="77777777" w:rsidR="00A90238" w:rsidRPr="00104C37" w:rsidRDefault="00A90238" w:rsidP="00A90238">
      <w:pPr>
        <w:pStyle w:val="TH"/>
      </w:pPr>
      <w:r w:rsidRPr="00104C37">
        <w:lastRenderedPageBreak/>
        <w:t>Table 7.</w:t>
      </w:r>
      <w:r>
        <w:t>4</w:t>
      </w:r>
      <w:r w:rsidRPr="00104C37">
        <w:t>.3.2.</w:t>
      </w:r>
      <w:r>
        <w:t>3</w:t>
      </w:r>
      <w:r w:rsidRPr="00104C37">
        <w:t xml:space="preserve">-1: </w:t>
      </w:r>
      <w:r>
        <w:rPr>
          <w:lang w:eastAsia="zh-CN"/>
        </w:rPr>
        <w:t>Notification of v</w:t>
      </w:r>
      <w:r w:rsidRPr="00104C37">
        <w:rPr>
          <w:lang w:eastAsia="zh-CN"/>
        </w:rPr>
        <w:t xml:space="preserve">ideo </w:t>
      </w:r>
      <w:r>
        <w:rPr>
          <w:lang w:eastAsia="zh-CN"/>
        </w:rPr>
        <w:t>push</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3535AA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FF80E2E"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2A44C6FD"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AE4E" w14:textId="77777777" w:rsidR="00A90238" w:rsidRPr="00104C37" w:rsidRDefault="00A90238" w:rsidP="004260A6">
            <w:pPr>
              <w:pStyle w:val="TAH"/>
            </w:pPr>
            <w:r w:rsidRPr="00104C37">
              <w:t>Description</w:t>
            </w:r>
          </w:p>
        </w:tc>
      </w:tr>
      <w:tr w:rsidR="00A90238" w:rsidRPr="00104C37" w14:paraId="7CD37E0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6D5D5A7"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34724B06"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B4F97A" w14:textId="77777777" w:rsidR="00A90238" w:rsidRPr="00104C37" w:rsidRDefault="00A90238" w:rsidP="004260A6">
            <w:pPr>
              <w:pStyle w:val="TAL"/>
            </w:pPr>
            <w:r w:rsidRPr="00104C37">
              <w:t xml:space="preserve">The identity of the MCVideo user </w:t>
            </w:r>
            <w:r>
              <w:t>sending the notification</w:t>
            </w:r>
          </w:p>
        </w:tc>
      </w:tr>
      <w:tr w:rsidR="00A90238" w:rsidRPr="00104C37" w14:paraId="3E50CB7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897DCE4"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5501EFC4"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82358" w14:textId="77777777" w:rsidR="00A90238" w:rsidRPr="00104C37" w:rsidRDefault="00A90238" w:rsidP="004260A6">
            <w:pPr>
              <w:pStyle w:val="TAL"/>
              <w:rPr>
                <w:lang w:eastAsia="zh-CN"/>
              </w:rPr>
            </w:pPr>
            <w:r w:rsidRPr="00104C37">
              <w:t xml:space="preserve">The identity of the MCVideo user </w:t>
            </w:r>
            <w:r>
              <w:t>to whom the notification is sent</w:t>
            </w:r>
          </w:p>
        </w:tc>
      </w:tr>
      <w:tr w:rsidR="00A90238" w:rsidRPr="00104C37" w14:paraId="146C773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C99C482"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72147EDF"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3470" w14:textId="77777777" w:rsidR="00A90238" w:rsidRPr="00104C37" w:rsidRDefault="00A90238" w:rsidP="004260A6">
            <w:pPr>
              <w:pStyle w:val="TAL"/>
              <w:rPr>
                <w:lang w:eastAsia="zh-CN"/>
              </w:rPr>
            </w:pPr>
            <w:r w:rsidRPr="00104C37">
              <w:t xml:space="preserve">The identity of the MCVideo user </w:t>
            </w:r>
            <w:r>
              <w:t>to whom the video is pushed</w:t>
            </w:r>
          </w:p>
        </w:tc>
      </w:tr>
    </w:tbl>
    <w:p w14:paraId="20275519" w14:textId="77777777" w:rsidR="00A90238" w:rsidRPr="00104C37" w:rsidRDefault="00A90238" w:rsidP="00A90238">
      <w:pPr>
        <w:rPr>
          <w:lang w:val="en-IN"/>
        </w:rPr>
      </w:pPr>
    </w:p>
    <w:p w14:paraId="1FF8762D" w14:textId="77777777" w:rsidR="00A90238" w:rsidRDefault="00A90238" w:rsidP="00A90238">
      <w:pPr>
        <w:pStyle w:val="Heading4"/>
        <w:rPr>
          <w:lang w:eastAsia="zh-CN"/>
        </w:rPr>
      </w:pPr>
      <w:bookmarkStart w:id="750" w:name="_Toc185772403"/>
      <w:r>
        <w:rPr>
          <w:rFonts w:hint="eastAsia"/>
          <w:lang w:eastAsia="zh-CN"/>
        </w:rPr>
        <w:t>7</w:t>
      </w:r>
      <w:r>
        <w:t>.</w:t>
      </w:r>
      <w:r>
        <w:rPr>
          <w:lang w:eastAsia="zh-CN"/>
        </w:rPr>
        <w:t>4.3</w:t>
      </w:r>
      <w:r>
        <w:t>.3</w:t>
      </w:r>
      <w:r>
        <w:tab/>
        <w:t>Video p</w:t>
      </w:r>
      <w:r>
        <w:rPr>
          <w:lang w:eastAsia="zh-CN"/>
        </w:rPr>
        <w:t>ush to another MCVideo user</w:t>
      </w:r>
      <w:bookmarkEnd w:id="750"/>
    </w:p>
    <w:p w14:paraId="19DA6AE0" w14:textId="77777777" w:rsidR="00A90238" w:rsidRDefault="00A90238" w:rsidP="00A90238">
      <w:pPr>
        <w:pStyle w:val="Heading5"/>
        <w:rPr>
          <w:lang w:eastAsia="zh-CN"/>
        </w:rPr>
      </w:pPr>
      <w:bookmarkStart w:id="751" w:name="_Toc185772404"/>
      <w:r>
        <w:rPr>
          <w:rFonts w:hint="eastAsia"/>
          <w:lang w:eastAsia="zh-CN"/>
        </w:rPr>
        <w:t>7</w:t>
      </w:r>
      <w:r>
        <w:t>.</w:t>
      </w:r>
      <w:r>
        <w:rPr>
          <w:lang w:eastAsia="zh-CN"/>
        </w:rPr>
        <w:t>4.3</w:t>
      </w:r>
      <w:r>
        <w:t>.3.</w:t>
      </w:r>
      <w:r>
        <w:rPr>
          <w:rFonts w:hint="eastAsia"/>
          <w:lang w:eastAsia="zh-CN"/>
        </w:rPr>
        <w:t>1</w:t>
      </w:r>
      <w:r>
        <w:tab/>
      </w:r>
      <w:r>
        <w:rPr>
          <w:rFonts w:hint="eastAsia"/>
          <w:lang w:eastAsia="zh-CN"/>
        </w:rPr>
        <w:t>General</w:t>
      </w:r>
      <w:bookmarkEnd w:id="751"/>
    </w:p>
    <w:p w14:paraId="6B42D4A3" w14:textId="77777777" w:rsidR="00A90238" w:rsidRDefault="00A90238" w:rsidP="00A90238">
      <w:pPr>
        <w:rPr>
          <w:noProof/>
          <w:lang w:val="en-US"/>
        </w:rPr>
      </w:pPr>
      <w:r>
        <w:rPr>
          <w:noProof/>
          <w:lang w:val="en-US"/>
        </w:rPr>
        <w:t>T</w:t>
      </w:r>
      <w:r w:rsidRPr="00FC00B6">
        <w:rPr>
          <w:noProof/>
          <w:lang w:val="en-US"/>
        </w:rPr>
        <w:t xml:space="preserve">he MCVideo Push </w:t>
      </w:r>
      <w:r>
        <w:rPr>
          <w:noProof/>
          <w:lang w:val="en-US"/>
        </w:rPr>
        <w:t xml:space="preserve">is the capability of a MCVideo user to push a video to another MCVideo user. A MCVideo user can </w:t>
      </w:r>
      <w:r w:rsidRPr="00FC00B6">
        <w:rPr>
          <w:noProof/>
          <w:lang w:val="en-US"/>
        </w:rPr>
        <w:t>push a video which is</w:t>
      </w:r>
      <w:r>
        <w:rPr>
          <w:noProof/>
          <w:lang w:val="en-US"/>
        </w:rPr>
        <w:t>:</w:t>
      </w:r>
    </w:p>
    <w:p w14:paraId="7DE45311" w14:textId="77777777" w:rsidR="00A90238" w:rsidRDefault="00A90238" w:rsidP="00A90238">
      <w:pPr>
        <w:pStyle w:val="B1"/>
        <w:rPr>
          <w:noProof/>
          <w:lang w:val="en-US"/>
        </w:rPr>
      </w:pPr>
      <w:r>
        <w:rPr>
          <w:noProof/>
          <w:lang w:val="en-US"/>
        </w:rPr>
        <w:t>-</w:t>
      </w:r>
      <w:r>
        <w:rPr>
          <w:noProof/>
          <w:lang w:val="en-US"/>
        </w:rPr>
        <w:tab/>
        <w:t xml:space="preserve">being received by the MCVideo user </w:t>
      </w:r>
      <w:r w:rsidRPr="00FC00B6">
        <w:rPr>
          <w:noProof/>
          <w:lang w:val="en-US"/>
        </w:rPr>
        <w:t xml:space="preserve">from </w:t>
      </w:r>
      <w:r>
        <w:rPr>
          <w:noProof/>
          <w:lang w:val="en-US"/>
        </w:rPr>
        <w:t xml:space="preserve">another a MCVideo client; or </w:t>
      </w:r>
    </w:p>
    <w:p w14:paraId="3B53BC12" w14:textId="77777777" w:rsidR="00A90238" w:rsidRDefault="00A90238" w:rsidP="00A90238">
      <w:pPr>
        <w:pStyle w:val="B1"/>
        <w:rPr>
          <w:noProof/>
          <w:lang w:val="en-US"/>
        </w:rPr>
      </w:pPr>
      <w:r>
        <w:rPr>
          <w:noProof/>
          <w:lang w:val="en-US"/>
        </w:rPr>
        <w:t>-</w:t>
      </w:r>
      <w:r>
        <w:rPr>
          <w:noProof/>
          <w:lang w:val="en-US"/>
        </w:rPr>
        <w:tab/>
        <w:t>being recorded live on the MCVideo client.</w:t>
      </w:r>
    </w:p>
    <w:p w14:paraId="1662D2FC" w14:textId="77777777" w:rsidR="00A90238" w:rsidRDefault="00A90238" w:rsidP="00A90238">
      <w:pPr>
        <w:pStyle w:val="Heading5"/>
        <w:rPr>
          <w:lang w:eastAsia="zh-CN"/>
        </w:rPr>
      </w:pPr>
      <w:bookmarkStart w:id="752" w:name="_Toc185772405"/>
      <w:r>
        <w:rPr>
          <w:rFonts w:hint="eastAsia"/>
          <w:lang w:eastAsia="zh-CN"/>
        </w:rPr>
        <w:t>7</w:t>
      </w:r>
      <w:r>
        <w:t>.</w:t>
      </w:r>
      <w:r>
        <w:rPr>
          <w:lang w:eastAsia="zh-CN"/>
        </w:rPr>
        <w:t>4.3</w:t>
      </w:r>
      <w:r>
        <w:t>.3.</w:t>
      </w:r>
      <w:r>
        <w:rPr>
          <w:rFonts w:hint="eastAsia"/>
          <w:lang w:eastAsia="zh-CN"/>
        </w:rPr>
        <w:t>2</w:t>
      </w:r>
      <w:r>
        <w:tab/>
      </w:r>
      <w:r>
        <w:rPr>
          <w:rFonts w:hint="eastAsia"/>
          <w:lang w:eastAsia="zh-CN"/>
        </w:rPr>
        <w:t>Procedure</w:t>
      </w:r>
      <w:bookmarkEnd w:id="752"/>
    </w:p>
    <w:p w14:paraId="6844DC38" w14:textId="77777777" w:rsidR="00A90238" w:rsidRDefault="00A90238" w:rsidP="00A90238">
      <w:pPr>
        <w:rPr>
          <w:noProof/>
          <w:lang w:val="en-US"/>
        </w:rPr>
      </w:pPr>
      <w:r>
        <w:rPr>
          <w:noProof/>
          <w:lang w:val="en-US"/>
        </w:rPr>
        <w:t>Figure 7.4.3.3.2-1</w:t>
      </w:r>
      <w:r w:rsidRPr="000A4731">
        <w:rPr>
          <w:noProof/>
          <w:lang w:val="en-US"/>
        </w:rPr>
        <w:t xml:space="preserve"> </w:t>
      </w:r>
      <w:r>
        <w:rPr>
          <w:noProof/>
          <w:lang w:val="en-US"/>
        </w:rPr>
        <w:t xml:space="preserve">describes procedures for </w:t>
      </w:r>
      <w:r w:rsidRPr="00246090">
        <w:rPr>
          <w:noProof/>
          <w:lang w:val="en-US"/>
        </w:rPr>
        <w:t xml:space="preserve">an off-network </w:t>
      </w:r>
      <w:r>
        <w:rPr>
          <w:noProof/>
          <w:lang w:val="en-US"/>
        </w:rPr>
        <w:t xml:space="preserve">MCVideo </w:t>
      </w:r>
      <w:r>
        <w:t>video p</w:t>
      </w:r>
      <w:r>
        <w:rPr>
          <w:lang w:eastAsia="zh-CN"/>
        </w:rPr>
        <w:t>ush</w:t>
      </w:r>
      <w:r>
        <w:rPr>
          <w:noProof/>
          <w:lang w:val="en-US"/>
        </w:rPr>
        <w:t>, inititated by MCVideo client B</w:t>
      </w:r>
      <w:r w:rsidRPr="00246090">
        <w:rPr>
          <w:noProof/>
          <w:lang w:val="en-US"/>
        </w:rPr>
        <w:t xml:space="preserve"> </w:t>
      </w:r>
      <w:r>
        <w:rPr>
          <w:noProof/>
          <w:lang w:val="en-US"/>
        </w:rPr>
        <w:t>with another MCVideo client C, to push</w:t>
      </w:r>
      <w:r w:rsidRPr="00246090">
        <w:rPr>
          <w:noProof/>
          <w:lang w:val="en-US"/>
        </w:rPr>
        <w:t xml:space="preserve"> a video </w:t>
      </w:r>
      <w:r>
        <w:rPr>
          <w:noProof/>
          <w:lang w:val="en-US"/>
        </w:rPr>
        <w:t xml:space="preserve">received from MCVideo client A </w:t>
      </w:r>
      <w:r w:rsidRPr="00246090">
        <w:rPr>
          <w:noProof/>
          <w:lang w:val="en-US"/>
        </w:rPr>
        <w:t xml:space="preserve">to </w:t>
      </w:r>
      <w:r>
        <w:rPr>
          <w:noProof/>
          <w:lang w:val="en-US"/>
        </w:rPr>
        <w:t>MCVideo client C.</w:t>
      </w:r>
    </w:p>
    <w:p w14:paraId="34C145E8" w14:textId="77777777" w:rsidR="00A90238" w:rsidRDefault="00A90238" w:rsidP="00A90238">
      <w:pPr>
        <w:rPr>
          <w:noProof/>
          <w:lang w:val="en-US"/>
        </w:rPr>
      </w:pPr>
      <w:r>
        <w:rPr>
          <w:noProof/>
          <w:lang w:val="en-US"/>
        </w:rPr>
        <w:t>MCVideo client</w:t>
      </w:r>
      <w:r w:rsidRPr="00FC00B6">
        <w:rPr>
          <w:noProof/>
          <w:lang w:val="en-US"/>
        </w:rPr>
        <w:t xml:space="preserve"> A or </w:t>
      </w:r>
      <w:r>
        <w:rPr>
          <w:noProof/>
          <w:lang w:val="en-US"/>
        </w:rPr>
        <w:t>MCVideo client</w:t>
      </w:r>
      <w:r w:rsidRPr="00FC00B6">
        <w:rPr>
          <w:noProof/>
          <w:lang w:val="en-US"/>
        </w:rPr>
        <w:t xml:space="preserve"> C </w:t>
      </w:r>
      <w:r>
        <w:rPr>
          <w:noProof/>
          <w:lang w:val="en-US"/>
        </w:rPr>
        <w:t xml:space="preserve">or both </w:t>
      </w:r>
      <w:r w:rsidRPr="00FC00B6">
        <w:rPr>
          <w:noProof/>
          <w:lang w:val="en-US"/>
        </w:rPr>
        <w:t xml:space="preserve">can be autonomous </w:t>
      </w:r>
      <w:r>
        <w:rPr>
          <w:noProof/>
          <w:lang w:val="en-US"/>
        </w:rPr>
        <w:t>MCVideo client</w:t>
      </w:r>
      <w:r w:rsidRPr="00FC00B6">
        <w:rPr>
          <w:noProof/>
          <w:lang w:val="en-US"/>
        </w:rPr>
        <w:t xml:space="preserve">s or can be human controlled </w:t>
      </w:r>
      <w:r>
        <w:rPr>
          <w:noProof/>
          <w:lang w:val="en-US"/>
        </w:rPr>
        <w:t>MCVideo client</w:t>
      </w:r>
      <w:r w:rsidRPr="00FC00B6">
        <w:rPr>
          <w:noProof/>
          <w:lang w:val="en-US"/>
        </w:rPr>
        <w:t xml:space="preserve">s. In any such combination, following </w:t>
      </w:r>
      <w:r>
        <w:rPr>
          <w:noProof/>
          <w:lang w:val="en-US"/>
        </w:rPr>
        <w:t xml:space="preserve">the </w:t>
      </w:r>
      <w:r w:rsidRPr="00FC00B6">
        <w:rPr>
          <w:noProof/>
          <w:lang w:val="en-US"/>
        </w:rPr>
        <w:t>pro</w:t>
      </w:r>
      <w:r>
        <w:rPr>
          <w:noProof/>
          <w:lang w:val="en-US"/>
        </w:rPr>
        <w:t>cedure is followed.</w:t>
      </w:r>
    </w:p>
    <w:p w14:paraId="75A3AEE4" w14:textId="77777777" w:rsidR="00A90238" w:rsidRDefault="00A90238" w:rsidP="00A90238">
      <w:pPr>
        <w:rPr>
          <w:noProof/>
          <w:lang w:val="en-US"/>
        </w:rPr>
      </w:pPr>
      <w:r>
        <w:rPr>
          <w:noProof/>
          <w:lang w:val="en-US"/>
        </w:rPr>
        <w:t>MCVideo client</w:t>
      </w:r>
      <w:r w:rsidRPr="00FC00B6">
        <w:rPr>
          <w:noProof/>
          <w:lang w:val="en-US"/>
        </w:rPr>
        <w:t xml:space="preserve"> A and </w:t>
      </w:r>
      <w:r>
        <w:rPr>
          <w:noProof/>
          <w:lang w:val="en-US"/>
        </w:rPr>
        <w:t>MCVideo client</w:t>
      </w:r>
      <w:r w:rsidRPr="00FC00B6">
        <w:rPr>
          <w:noProof/>
          <w:lang w:val="en-US"/>
        </w:rPr>
        <w:t xml:space="preserve"> B </w:t>
      </w:r>
      <w:r>
        <w:rPr>
          <w:noProof/>
          <w:lang w:val="en-US"/>
        </w:rPr>
        <w:t xml:space="preserve">may </w:t>
      </w:r>
      <w:r w:rsidRPr="00FC00B6">
        <w:rPr>
          <w:noProof/>
          <w:lang w:val="en-US"/>
        </w:rPr>
        <w:t>b</w:t>
      </w:r>
      <w:r>
        <w:rPr>
          <w:noProof/>
          <w:lang w:val="en-US"/>
        </w:rPr>
        <w:t>elong to the same MCVideo user.</w:t>
      </w:r>
    </w:p>
    <w:p w14:paraId="23796A53" w14:textId="77777777" w:rsidR="00A90238" w:rsidRDefault="00A90238" w:rsidP="00A90238">
      <w:r>
        <w:t>Pre-conditions:</w:t>
      </w:r>
    </w:p>
    <w:p w14:paraId="03F0B19F" w14:textId="77777777" w:rsidR="00A90238" w:rsidRDefault="00A90238" w:rsidP="00A90238">
      <w:pPr>
        <w:pStyle w:val="B1"/>
      </w:pPr>
      <w:r>
        <w:t>1.</w:t>
      </w:r>
      <w:r>
        <w:tab/>
        <w:t>MCVideo client A and MCVideo client B are engaged in MCVideo communication, where MCVideo client B is receiving media from MCVideo client A.</w:t>
      </w:r>
    </w:p>
    <w:p w14:paraId="43DACE78" w14:textId="77777777" w:rsidR="00A90238" w:rsidRDefault="00A90238" w:rsidP="00A90238">
      <w:pPr>
        <w:pStyle w:val="B1"/>
      </w:pPr>
      <w:r>
        <w:t>2.</w:t>
      </w:r>
      <w:r>
        <w:tab/>
        <w:t xml:space="preserve">MCVideo user B has initiated </w:t>
      </w:r>
      <w:r>
        <w:rPr>
          <w:noProof/>
          <w:lang w:val="en-US"/>
        </w:rPr>
        <w:t>MCVideo video push with MCVideo user C.</w:t>
      </w:r>
      <w:r w:rsidDel="002A2728">
        <w:rPr>
          <w:rStyle w:val="CommentReference"/>
        </w:rPr>
        <w:t xml:space="preserve"> </w:t>
      </w:r>
    </w:p>
    <w:p w14:paraId="3C2FA3CA" w14:textId="77777777" w:rsidR="00A90238" w:rsidRDefault="00A90238" w:rsidP="00A90238">
      <w:pPr>
        <w:pStyle w:val="B1"/>
      </w:pPr>
      <w:r>
        <w:t>3.</w:t>
      </w:r>
      <w:r>
        <w:tab/>
        <w:t>MCVideo client B and MCVideo client C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0AAB6031" w14:textId="77777777" w:rsidR="00A90238" w:rsidRDefault="00A90238" w:rsidP="00A90238">
      <w:pPr>
        <w:pStyle w:val="B1"/>
      </w:pPr>
      <w:r>
        <w:rPr>
          <w:noProof/>
          <w:lang w:val="en-US"/>
        </w:rPr>
        <w:t>4.</w:t>
      </w:r>
      <w:r>
        <w:rPr>
          <w:noProof/>
          <w:lang w:val="en-US"/>
        </w:rPr>
        <w:tab/>
      </w:r>
      <w:r>
        <w:t>MCVideo client B has discovered MCVideo client C in proximity, associated with MCVideo user C, using ProSe Discovery procedures.</w:t>
      </w:r>
    </w:p>
    <w:p w14:paraId="6B95E92D" w14:textId="77777777" w:rsidR="00A90238" w:rsidRPr="000A4731" w:rsidRDefault="00A90238" w:rsidP="00A90238">
      <w:pPr>
        <w:pStyle w:val="TH"/>
        <w:rPr>
          <w:noProof/>
          <w:lang w:val="en-US"/>
        </w:rPr>
      </w:pPr>
      <w:r>
        <w:object w:dxaOrig="10172" w:dyaOrig="4467" w14:anchorId="75DD2C38">
          <v:shape id="_x0000_i1067" type="#_x0000_t75" style="width:460.2pt;height:202.75pt" o:ole="">
            <v:imagedata r:id="rId95" o:title=""/>
          </v:shape>
          <o:OLEObject Type="Embed" ProgID="Visio.Drawing.11" ShapeID="_x0000_i1067" DrawAspect="Content" ObjectID="_1796385415" r:id="rId96"/>
        </w:object>
      </w:r>
    </w:p>
    <w:p w14:paraId="711F5815" w14:textId="77777777" w:rsidR="00A90238" w:rsidRDefault="00A90238" w:rsidP="00A90238">
      <w:pPr>
        <w:pStyle w:val="TF"/>
        <w:rPr>
          <w:lang w:eastAsia="zh-CN"/>
        </w:rPr>
      </w:pPr>
      <w:r>
        <w:t>Figure 7.4.3.3.2-1: Off-network Video p</w:t>
      </w:r>
      <w:r>
        <w:rPr>
          <w:lang w:eastAsia="zh-CN"/>
        </w:rPr>
        <w:t>ush to another MCVideo user</w:t>
      </w:r>
    </w:p>
    <w:p w14:paraId="5A831DD4" w14:textId="77777777" w:rsidR="00A90238" w:rsidRDefault="00A90238" w:rsidP="00A90238">
      <w:pPr>
        <w:pStyle w:val="B1"/>
        <w:rPr>
          <w:noProof/>
          <w:lang w:val="en-US"/>
        </w:rPr>
      </w:pPr>
      <w:r>
        <w:rPr>
          <w:noProof/>
          <w:lang w:val="en-US"/>
        </w:rPr>
        <w:t>1.</w:t>
      </w:r>
      <w:r>
        <w:rPr>
          <w:noProof/>
          <w:lang w:val="en-US"/>
        </w:rPr>
        <w:tab/>
      </w:r>
      <w:r w:rsidRPr="00FC00B6">
        <w:rPr>
          <w:noProof/>
          <w:lang w:val="en-US"/>
        </w:rPr>
        <w:t xml:space="preserve">The </w:t>
      </w:r>
      <w:r>
        <w:rPr>
          <w:noProof/>
          <w:lang w:val="en-US"/>
        </w:rPr>
        <w:t>MCVideo client</w:t>
      </w:r>
      <w:r w:rsidRPr="00FC00B6">
        <w:rPr>
          <w:noProof/>
          <w:lang w:val="en-US"/>
        </w:rPr>
        <w:t xml:space="preserve"> B </w:t>
      </w:r>
      <w:r>
        <w:rPr>
          <w:noProof/>
          <w:lang w:val="en-US"/>
        </w:rPr>
        <w:t xml:space="preserve">sends </w:t>
      </w:r>
      <w:r w:rsidRPr="00FC00B6">
        <w:rPr>
          <w:noProof/>
          <w:lang w:val="en-US"/>
        </w:rPr>
        <w:t xml:space="preserve">a </w:t>
      </w:r>
      <w:r>
        <w:rPr>
          <w:noProof/>
          <w:lang w:val="en-US"/>
        </w:rPr>
        <w:t>Private communication request towards MCVideo client C</w:t>
      </w:r>
      <w:r w:rsidRPr="00FC00B6">
        <w:rPr>
          <w:noProof/>
          <w:lang w:val="en-US"/>
        </w:rPr>
        <w:t>.</w:t>
      </w:r>
      <w:r w:rsidRPr="00D039AE">
        <w:t xml:space="preserve"> </w:t>
      </w:r>
      <w:r>
        <w:t xml:space="preserve">The </w:t>
      </w:r>
      <w:r>
        <w:rPr>
          <w:noProof/>
          <w:lang w:val="en-US"/>
        </w:rPr>
        <w:t xml:space="preserve">Private communication </w:t>
      </w:r>
      <w:r>
        <w:t>request indicates that the request is for video push and contains the SDP offer.</w:t>
      </w:r>
    </w:p>
    <w:p w14:paraId="731C461F" w14:textId="77777777" w:rsidR="00A90238" w:rsidRPr="00FC00B6" w:rsidRDefault="00A90238" w:rsidP="00A90238">
      <w:pPr>
        <w:pStyle w:val="B1"/>
        <w:rPr>
          <w:noProof/>
          <w:lang w:val="en-US"/>
        </w:rPr>
      </w:pPr>
      <w:r>
        <w:rPr>
          <w:noProof/>
          <w:lang w:val="en-US"/>
        </w:rPr>
        <w:t>2a.</w:t>
      </w:r>
      <w:r>
        <w:rPr>
          <w:noProof/>
          <w:lang w:val="en-US"/>
        </w:rPr>
        <w:tab/>
        <w:t>T</w:t>
      </w:r>
      <w:r w:rsidRPr="00FC00B6">
        <w:rPr>
          <w:noProof/>
          <w:lang w:val="en-US"/>
        </w:rPr>
        <w:t xml:space="preserve">he </w:t>
      </w:r>
      <w:r>
        <w:rPr>
          <w:noProof/>
          <w:lang w:val="en-US"/>
        </w:rPr>
        <w:t>MCVideo client</w:t>
      </w:r>
      <w:r w:rsidRPr="00FC00B6">
        <w:rPr>
          <w:noProof/>
          <w:lang w:val="en-US"/>
        </w:rPr>
        <w:t xml:space="preserve"> C </w:t>
      </w:r>
      <w:r>
        <w:rPr>
          <w:noProof/>
          <w:lang w:val="en-US"/>
        </w:rPr>
        <w:t xml:space="preserve">may </w:t>
      </w:r>
      <w:r w:rsidRPr="00FC00B6">
        <w:rPr>
          <w:noProof/>
          <w:lang w:val="en-US"/>
        </w:rPr>
        <w:t>not</w:t>
      </w:r>
      <w:r>
        <w:rPr>
          <w:noProof/>
          <w:lang w:val="en-US"/>
        </w:rPr>
        <w:t>ify</w:t>
      </w:r>
      <w:r w:rsidRPr="00FC00B6">
        <w:rPr>
          <w:noProof/>
          <w:lang w:val="en-US"/>
        </w:rPr>
        <w:t xml:space="preserve"> the MCVideo user C </w:t>
      </w:r>
      <w:r>
        <w:rPr>
          <w:noProof/>
          <w:lang w:val="en-US"/>
        </w:rPr>
        <w:t>about the MCVideo Push request (</w:t>
      </w:r>
      <w:r w:rsidRPr="00FC00B6">
        <w:rPr>
          <w:noProof/>
          <w:lang w:val="en-US"/>
        </w:rPr>
        <w:t xml:space="preserve">if the </w:t>
      </w:r>
      <w:r>
        <w:rPr>
          <w:noProof/>
          <w:lang w:val="en-US"/>
        </w:rPr>
        <w:t>MCVideo client C is human controlled)</w:t>
      </w:r>
    </w:p>
    <w:p w14:paraId="1EBB19FC" w14:textId="77777777" w:rsidR="00A90238" w:rsidRDefault="00A90238" w:rsidP="00A90238">
      <w:pPr>
        <w:pStyle w:val="B1"/>
        <w:rPr>
          <w:noProof/>
          <w:lang w:val="en-US"/>
        </w:rPr>
      </w:pPr>
      <w:r>
        <w:rPr>
          <w:noProof/>
          <w:lang w:val="en-US"/>
        </w:rPr>
        <w:t>2b.</w:t>
      </w:r>
      <w:r>
        <w:rPr>
          <w:noProof/>
          <w:lang w:val="en-US"/>
        </w:rPr>
        <w:tab/>
      </w:r>
      <w:r w:rsidRPr="00FC00B6">
        <w:rPr>
          <w:noProof/>
          <w:lang w:val="en-US"/>
        </w:rPr>
        <w:t xml:space="preserve">The </w:t>
      </w:r>
      <w:r>
        <w:rPr>
          <w:noProof/>
          <w:lang w:val="en-US"/>
        </w:rPr>
        <w:t>MCVideo client</w:t>
      </w:r>
      <w:r w:rsidRPr="00FC00B6">
        <w:rPr>
          <w:noProof/>
          <w:lang w:val="en-US"/>
        </w:rPr>
        <w:t xml:space="preserve"> C automatically accepts the </w:t>
      </w:r>
      <w:r>
        <w:rPr>
          <w:noProof/>
          <w:lang w:val="en-US"/>
        </w:rPr>
        <w:t xml:space="preserve">Private communication </w:t>
      </w:r>
      <w:r>
        <w:t xml:space="preserve">request for video push </w:t>
      </w:r>
      <w:r w:rsidRPr="00FC00B6">
        <w:rPr>
          <w:noProof/>
          <w:lang w:val="en-US"/>
        </w:rPr>
        <w:t xml:space="preserve">and sends a </w:t>
      </w:r>
      <w:r>
        <w:rPr>
          <w:noProof/>
          <w:lang w:val="en-US"/>
        </w:rPr>
        <w:t>Private communication a</w:t>
      </w:r>
      <w:r w:rsidRPr="00FC00B6">
        <w:rPr>
          <w:noProof/>
          <w:lang w:val="en-US"/>
        </w:rPr>
        <w:t>nswer respon</w:t>
      </w:r>
      <w:r>
        <w:rPr>
          <w:noProof/>
          <w:lang w:val="en-US"/>
        </w:rPr>
        <w:t>se to MCVideo client B</w:t>
      </w:r>
      <w:r w:rsidRPr="00FC00B6">
        <w:rPr>
          <w:noProof/>
          <w:lang w:val="en-US"/>
        </w:rPr>
        <w:t>.</w:t>
      </w:r>
      <w:r>
        <w:rPr>
          <w:noProof/>
          <w:lang w:val="en-US"/>
        </w:rPr>
        <w:t xml:space="preserve"> </w:t>
      </w:r>
      <w:r>
        <w:t xml:space="preserve">The </w:t>
      </w:r>
      <w:r>
        <w:rPr>
          <w:noProof/>
          <w:lang w:val="en-US"/>
        </w:rPr>
        <w:t>Private communication a</w:t>
      </w:r>
      <w:r>
        <w:t>nswer response contains SDP answer.</w:t>
      </w:r>
      <w:r w:rsidRPr="00FC00B6">
        <w:rPr>
          <w:noProof/>
          <w:lang w:val="en-US"/>
        </w:rPr>
        <w:t xml:space="preserve"> </w:t>
      </w:r>
    </w:p>
    <w:p w14:paraId="0AE0A2CE" w14:textId="77777777" w:rsidR="00A90238" w:rsidRPr="00FC00B6" w:rsidRDefault="00A90238" w:rsidP="00A90238">
      <w:pPr>
        <w:pStyle w:val="NO"/>
        <w:rPr>
          <w:noProof/>
          <w:lang w:val="en-US"/>
        </w:rPr>
      </w:pPr>
      <w:r>
        <w:rPr>
          <w:noProof/>
          <w:lang w:val="en-US"/>
        </w:rPr>
        <w:t>NOTE 1:</w:t>
      </w:r>
      <w:r>
        <w:rPr>
          <w:noProof/>
          <w:lang w:val="en-US"/>
        </w:rPr>
        <w:tab/>
        <w:t>Step 2a and step 2</w:t>
      </w:r>
      <w:r w:rsidRPr="00FC00B6">
        <w:rPr>
          <w:noProof/>
          <w:lang w:val="en-US"/>
        </w:rPr>
        <w:t>b can occur in any order.</w:t>
      </w:r>
    </w:p>
    <w:p w14:paraId="66D26C89" w14:textId="77777777" w:rsidR="00A90238" w:rsidRDefault="00A90238" w:rsidP="00A90238">
      <w:pPr>
        <w:pStyle w:val="B1"/>
        <w:rPr>
          <w:noProof/>
          <w:lang w:val="en-US"/>
        </w:rPr>
      </w:pPr>
      <w:r>
        <w:rPr>
          <w:noProof/>
          <w:lang w:val="en-US"/>
        </w:rPr>
        <w:t>3a.</w:t>
      </w:r>
      <w:r>
        <w:rPr>
          <w:noProof/>
          <w:lang w:val="en-US"/>
        </w:rPr>
        <w:tab/>
      </w:r>
      <w:r w:rsidRPr="00FC00B6">
        <w:rPr>
          <w:noProof/>
          <w:lang w:val="en-US"/>
        </w:rPr>
        <w:t xml:space="preserve">If configured, the </w:t>
      </w:r>
      <w:r>
        <w:rPr>
          <w:noProof/>
          <w:lang w:val="en-US"/>
        </w:rPr>
        <w:t>MCVideo client</w:t>
      </w:r>
      <w:r w:rsidRPr="00FC00B6">
        <w:rPr>
          <w:noProof/>
          <w:lang w:val="en-US"/>
        </w:rPr>
        <w:t xml:space="preserve"> B notifies </w:t>
      </w:r>
      <w:r>
        <w:rPr>
          <w:noProof/>
          <w:lang w:val="en-US"/>
        </w:rPr>
        <w:t>MCVideo client</w:t>
      </w:r>
      <w:r w:rsidRPr="00FC00B6">
        <w:rPr>
          <w:noProof/>
          <w:lang w:val="en-US"/>
        </w:rPr>
        <w:t xml:space="preserve"> A about the video being pushed to </w:t>
      </w:r>
      <w:r>
        <w:rPr>
          <w:noProof/>
          <w:lang w:val="en-US"/>
        </w:rPr>
        <w:t>MCVideo client</w:t>
      </w:r>
      <w:r w:rsidRPr="00FC00B6">
        <w:rPr>
          <w:noProof/>
          <w:lang w:val="en-US"/>
        </w:rPr>
        <w:t xml:space="preserve"> C</w:t>
      </w:r>
      <w:r>
        <w:rPr>
          <w:noProof/>
          <w:lang w:val="en-US"/>
        </w:rPr>
        <w:t xml:space="preserve"> by sending a notification message to MCVideo client A.</w:t>
      </w:r>
    </w:p>
    <w:p w14:paraId="319AAA59" w14:textId="77777777" w:rsidR="00A90238" w:rsidRPr="00FC00B6" w:rsidRDefault="00A90238" w:rsidP="00A90238">
      <w:pPr>
        <w:pStyle w:val="B1"/>
        <w:rPr>
          <w:noProof/>
          <w:lang w:val="en-US"/>
        </w:rPr>
      </w:pPr>
      <w:r>
        <w:rPr>
          <w:noProof/>
          <w:lang w:val="en-US"/>
        </w:rPr>
        <w:t>3b.</w:t>
      </w:r>
      <w:r>
        <w:rPr>
          <w:noProof/>
          <w:lang w:val="en-US"/>
        </w:rPr>
        <w:tab/>
      </w:r>
      <w:r w:rsidRPr="00FC00B6">
        <w:rPr>
          <w:noProof/>
          <w:lang w:val="en-US"/>
        </w:rPr>
        <w:t>If configured,</w:t>
      </w:r>
      <w:r>
        <w:rPr>
          <w:noProof/>
          <w:lang w:val="en-US"/>
        </w:rPr>
        <w:t xml:space="preserve"> t</w:t>
      </w:r>
      <w:r w:rsidRPr="00FC00B6">
        <w:rPr>
          <w:noProof/>
          <w:lang w:val="en-US"/>
        </w:rPr>
        <w:t xml:space="preserve">he </w:t>
      </w:r>
      <w:r>
        <w:rPr>
          <w:noProof/>
          <w:lang w:val="en-US"/>
        </w:rPr>
        <w:t>MCVideo client A</w:t>
      </w:r>
      <w:r w:rsidRPr="00FC00B6">
        <w:rPr>
          <w:noProof/>
          <w:lang w:val="en-US"/>
        </w:rPr>
        <w:t xml:space="preserve"> </w:t>
      </w:r>
      <w:r>
        <w:rPr>
          <w:noProof/>
          <w:lang w:val="en-US"/>
        </w:rPr>
        <w:t xml:space="preserve">may </w:t>
      </w:r>
      <w:r w:rsidRPr="00FC00B6">
        <w:rPr>
          <w:noProof/>
          <w:lang w:val="en-US"/>
        </w:rPr>
        <w:t>not</w:t>
      </w:r>
      <w:r>
        <w:rPr>
          <w:noProof/>
          <w:lang w:val="en-US"/>
        </w:rPr>
        <w:t>ify the MCVideo user A</w:t>
      </w:r>
      <w:r w:rsidRPr="00FC00B6">
        <w:rPr>
          <w:noProof/>
          <w:lang w:val="en-US"/>
        </w:rPr>
        <w:t xml:space="preserve"> </w:t>
      </w:r>
      <w:r>
        <w:rPr>
          <w:noProof/>
          <w:lang w:val="en-US"/>
        </w:rPr>
        <w:t>about the video being pushed to MCVideo client C.</w:t>
      </w:r>
    </w:p>
    <w:p w14:paraId="1585E55C" w14:textId="77777777" w:rsidR="00A90238" w:rsidRDefault="00A90238" w:rsidP="00A90238">
      <w:pPr>
        <w:pStyle w:val="B1"/>
        <w:rPr>
          <w:noProof/>
          <w:lang w:val="en-US"/>
        </w:rPr>
      </w:pPr>
      <w:r>
        <w:rPr>
          <w:noProof/>
          <w:lang w:val="en-US"/>
        </w:rPr>
        <w:t>4.</w:t>
      </w:r>
      <w:r>
        <w:rPr>
          <w:noProof/>
          <w:lang w:val="en-US"/>
        </w:rPr>
        <w:tab/>
      </w:r>
      <w:r w:rsidRPr="00FC00B6">
        <w:rPr>
          <w:noProof/>
          <w:lang w:val="en-US"/>
        </w:rPr>
        <w:t xml:space="preserve">The </w:t>
      </w:r>
      <w:r>
        <w:rPr>
          <w:noProof/>
          <w:lang w:val="en-US"/>
        </w:rPr>
        <w:t>MCVideo client</w:t>
      </w:r>
      <w:r w:rsidRPr="00FC00B6">
        <w:rPr>
          <w:noProof/>
          <w:lang w:val="en-US"/>
        </w:rPr>
        <w:t xml:space="preserve"> </w:t>
      </w:r>
      <w:r>
        <w:rPr>
          <w:noProof/>
          <w:lang w:val="en-US"/>
        </w:rPr>
        <w:t>B and MCVideo client C</w:t>
      </w:r>
      <w:r w:rsidRPr="00FC00B6">
        <w:rPr>
          <w:noProof/>
          <w:lang w:val="en-US"/>
        </w:rPr>
        <w:t xml:space="preserve"> establish the media plane for communication.</w:t>
      </w:r>
    </w:p>
    <w:p w14:paraId="4CBCC9C5" w14:textId="77777777" w:rsidR="00A90238" w:rsidRDefault="00A90238" w:rsidP="00A90238">
      <w:pPr>
        <w:pStyle w:val="B1"/>
        <w:rPr>
          <w:noProof/>
          <w:lang w:val="en-US"/>
        </w:rPr>
      </w:pPr>
      <w:r>
        <w:rPr>
          <w:noProof/>
          <w:lang w:val="en-US"/>
        </w:rPr>
        <w:t>5.</w:t>
      </w:r>
      <w:r>
        <w:rPr>
          <w:noProof/>
          <w:lang w:val="en-US"/>
        </w:rPr>
        <w:tab/>
        <w:t>Video being</w:t>
      </w:r>
      <w:r w:rsidRPr="00FC00B6">
        <w:rPr>
          <w:noProof/>
          <w:lang w:val="en-US"/>
        </w:rPr>
        <w:t xml:space="preserve"> received by </w:t>
      </w:r>
      <w:r>
        <w:rPr>
          <w:noProof/>
          <w:lang w:val="en-US"/>
        </w:rPr>
        <w:t>MCVideo client</w:t>
      </w:r>
      <w:r w:rsidRPr="00FC00B6">
        <w:rPr>
          <w:noProof/>
          <w:lang w:val="en-US"/>
        </w:rPr>
        <w:t xml:space="preserve"> B from </w:t>
      </w:r>
      <w:r>
        <w:rPr>
          <w:noProof/>
          <w:lang w:val="en-US"/>
        </w:rPr>
        <w:t>MCVideo client</w:t>
      </w:r>
      <w:r w:rsidRPr="00FC00B6">
        <w:rPr>
          <w:noProof/>
          <w:lang w:val="en-US"/>
        </w:rPr>
        <w:t xml:space="preserve"> A is transmitted from </w:t>
      </w:r>
      <w:r>
        <w:rPr>
          <w:noProof/>
          <w:lang w:val="en-US"/>
        </w:rPr>
        <w:t>MCVideo client</w:t>
      </w:r>
      <w:r w:rsidRPr="00FC00B6">
        <w:rPr>
          <w:noProof/>
          <w:lang w:val="en-US"/>
        </w:rPr>
        <w:t xml:space="preserve"> B to </w:t>
      </w:r>
      <w:r>
        <w:rPr>
          <w:noProof/>
          <w:lang w:val="en-US"/>
        </w:rPr>
        <w:t>MCVideo client</w:t>
      </w:r>
      <w:r w:rsidRPr="00FC00B6">
        <w:rPr>
          <w:noProof/>
          <w:lang w:val="en-US"/>
        </w:rPr>
        <w:t xml:space="preserve"> C and presented to the MCVideo user C. </w:t>
      </w:r>
    </w:p>
    <w:p w14:paraId="0195721F"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client(s)</w:t>
      </w:r>
      <w:r w:rsidRPr="000A4731">
        <w:rPr>
          <w:noProof/>
          <w:lang w:val="en-US"/>
        </w:rPr>
        <w:t>.</w:t>
      </w:r>
    </w:p>
    <w:p w14:paraId="5D47C3C9" w14:textId="77777777" w:rsidR="00A90238" w:rsidRPr="00AD7C25" w:rsidRDefault="00A90238" w:rsidP="00A90238">
      <w:pPr>
        <w:pStyle w:val="NO"/>
        <w:rPr>
          <w:noProof/>
          <w:lang w:val="en-US"/>
        </w:rPr>
      </w:pPr>
      <w:r>
        <w:rPr>
          <w:noProof/>
          <w:lang w:val="en-US"/>
        </w:rPr>
        <w:t>NOTE 3:</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252EDC86" w14:textId="77777777" w:rsidR="00A90238" w:rsidRDefault="00A90238" w:rsidP="00A90238">
      <w:pPr>
        <w:pStyle w:val="Heading4"/>
        <w:rPr>
          <w:lang w:eastAsia="zh-CN"/>
        </w:rPr>
      </w:pPr>
      <w:bookmarkStart w:id="753" w:name="_Toc185772406"/>
      <w:r>
        <w:rPr>
          <w:rFonts w:hint="eastAsia"/>
          <w:lang w:eastAsia="zh-CN"/>
        </w:rPr>
        <w:t>7</w:t>
      </w:r>
      <w:r>
        <w:t>.</w:t>
      </w:r>
      <w:r>
        <w:rPr>
          <w:lang w:eastAsia="zh-CN"/>
        </w:rPr>
        <w:t>4.3</w:t>
      </w:r>
      <w:r>
        <w:t>.4</w:t>
      </w:r>
      <w:r>
        <w:tab/>
        <w:t>Remotely initiated video push</w:t>
      </w:r>
      <w:bookmarkEnd w:id="753"/>
    </w:p>
    <w:p w14:paraId="11CED234" w14:textId="77777777" w:rsidR="00A90238" w:rsidRDefault="00A90238" w:rsidP="00A90238">
      <w:pPr>
        <w:pStyle w:val="Heading5"/>
        <w:rPr>
          <w:lang w:eastAsia="zh-CN"/>
        </w:rPr>
      </w:pPr>
      <w:bookmarkStart w:id="754" w:name="_Toc185772407"/>
      <w:r>
        <w:rPr>
          <w:rFonts w:hint="eastAsia"/>
          <w:lang w:eastAsia="zh-CN"/>
        </w:rPr>
        <w:t>7</w:t>
      </w:r>
      <w:r>
        <w:t>.</w:t>
      </w:r>
      <w:r>
        <w:rPr>
          <w:lang w:eastAsia="zh-CN"/>
        </w:rPr>
        <w:t>4.3</w:t>
      </w:r>
      <w:r>
        <w:t>.4.</w:t>
      </w:r>
      <w:r>
        <w:rPr>
          <w:rFonts w:hint="eastAsia"/>
          <w:lang w:eastAsia="zh-CN"/>
        </w:rPr>
        <w:t>1</w:t>
      </w:r>
      <w:r>
        <w:tab/>
      </w:r>
      <w:r>
        <w:rPr>
          <w:rFonts w:hint="eastAsia"/>
          <w:lang w:eastAsia="zh-CN"/>
        </w:rPr>
        <w:t>General</w:t>
      </w:r>
      <w:bookmarkEnd w:id="754"/>
    </w:p>
    <w:p w14:paraId="4662E058" w14:textId="77777777" w:rsidR="00A90238" w:rsidRPr="00C50482" w:rsidRDefault="00A90238" w:rsidP="00A90238">
      <w:pPr>
        <w:rPr>
          <w:noProof/>
        </w:rPr>
      </w:pPr>
      <w:r w:rsidRPr="00C50482">
        <w:rPr>
          <w:noProof/>
        </w:rPr>
        <w:t>The MCVideo push is the capability of a MCVideo user to push a video from a second MCVideo user to a third MCVideo user.</w:t>
      </w:r>
    </w:p>
    <w:p w14:paraId="5A45666F" w14:textId="77777777" w:rsidR="00A90238" w:rsidRDefault="00A90238" w:rsidP="00A90238">
      <w:pPr>
        <w:pStyle w:val="Heading5"/>
        <w:rPr>
          <w:lang w:eastAsia="zh-CN"/>
        </w:rPr>
      </w:pPr>
      <w:bookmarkStart w:id="755" w:name="_Toc185772408"/>
      <w:r>
        <w:rPr>
          <w:rFonts w:hint="eastAsia"/>
          <w:lang w:eastAsia="zh-CN"/>
        </w:rPr>
        <w:t>7</w:t>
      </w:r>
      <w:r>
        <w:t>.</w:t>
      </w:r>
      <w:r>
        <w:rPr>
          <w:lang w:eastAsia="zh-CN"/>
        </w:rPr>
        <w:t>4.3</w:t>
      </w:r>
      <w:r>
        <w:t>.4.</w:t>
      </w:r>
      <w:r>
        <w:rPr>
          <w:rFonts w:hint="eastAsia"/>
          <w:lang w:eastAsia="zh-CN"/>
        </w:rPr>
        <w:t>2</w:t>
      </w:r>
      <w:r>
        <w:tab/>
      </w:r>
      <w:r>
        <w:rPr>
          <w:rFonts w:hint="eastAsia"/>
          <w:lang w:eastAsia="zh-CN"/>
        </w:rPr>
        <w:t>Procedure</w:t>
      </w:r>
      <w:bookmarkEnd w:id="755"/>
    </w:p>
    <w:p w14:paraId="3377A1B1" w14:textId="77777777" w:rsidR="00A90238" w:rsidRDefault="00A90238" w:rsidP="00A90238">
      <w:pPr>
        <w:rPr>
          <w:noProof/>
          <w:lang w:val="en-US"/>
        </w:rPr>
      </w:pPr>
      <w:r>
        <w:rPr>
          <w:noProof/>
          <w:lang w:val="en-US"/>
        </w:rPr>
        <w:t>Figure 7.4.3.4.2-1</w:t>
      </w:r>
      <w:r w:rsidRPr="000A4731">
        <w:rPr>
          <w:noProof/>
          <w:lang w:val="en-US"/>
        </w:rPr>
        <w:t xml:space="preserve"> </w:t>
      </w:r>
      <w:r>
        <w:rPr>
          <w:noProof/>
          <w:lang w:val="en-US"/>
        </w:rPr>
        <w:t xml:space="preserve">describes procedures for </w:t>
      </w:r>
      <w:r w:rsidRPr="00246090">
        <w:rPr>
          <w:noProof/>
          <w:lang w:val="en-US"/>
        </w:rPr>
        <w:t xml:space="preserve">a </w:t>
      </w:r>
      <w:r>
        <w:t>remotely initiated</w:t>
      </w:r>
      <w:r w:rsidRPr="00246090">
        <w:rPr>
          <w:noProof/>
          <w:lang w:val="en-US"/>
        </w:rPr>
        <w:t xml:space="preserve"> off-network </w:t>
      </w:r>
      <w:r>
        <w:rPr>
          <w:noProof/>
          <w:lang w:val="en-US"/>
        </w:rPr>
        <w:t xml:space="preserve">MCVideo video push, inititated by </w:t>
      </w:r>
      <w:r w:rsidRPr="00246090">
        <w:rPr>
          <w:noProof/>
          <w:lang w:val="en-US"/>
        </w:rPr>
        <w:t xml:space="preserve">MCVideo user A at </w:t>
      </w:r>
      <w:r>
        <w:rPr>
          <w:noProof/>
          <w:lang w:val="en-US"/>
        </w:rPr>
        <w:t>MCVideo client</w:t>
      </w:r>
      <w:r w:rsidRPr="00246090">
        <w:rPr>
          <w:noProof/>
          <w:lang w:val="en-US"/>
        </w:rPr>
        <w:t xml:space="preserve"> A </w:t>
      </w:r>
      <w:r>
        <w:rPr>
          <w:noProof/>
          <w:lang w:val="en-US"/>
        </w:rPr>
        <w:t xml:space="preserve">with another MCVideo client B, </w:t>
      </w:r>
      <w:r w:rsidRPr="00246090">
        <w:rPr>
          <w:noProof/>
          <w:lang w:val="en-US"/>
        </w:rPr>
        <w:t xml:space="preserve">to </w:t>
      </w:r>
      <w:r>
        <w:rPr>
          <w:noProof/>
          <w:lang w:val="en-US"/>
        </w:rPr>
        <w:t>push</w:t>
      </w:r>
      <w:r w:rsidRPr="00246090">
        <w:rPr>
          <w:noProof/>
          <w:lang w:val="en-US"/>
        </w:rPr>
        <w:t xml:space="preserve"> a video to </w:t>
      </w:r>
      <w:r>
        <w:rPr>
          <w:noProof/>
          <w:lang w:val="en-US"/>
        </w:rPr>
        <w:t>MCVideo client C.</w:t>
      </w:r>
    </w:p>
    <w:p w14:paraId="0F82D653" w14:textId="77777777" w:rsidR="00A90238" w:rsidRDefault="00A90238" w:rsidP="00A90238">
      <w:r>
        <w:lastRenderedPageBreak/>
        <w:t>MCVideo client B can be an autonomous MCVideo client or can be a human controlled MCVideo client. In either case, following procedure is followed.</w:t>
      </w:r>
    </w:p>
    <w:p w14:paraId="2964EB85" w14:textId="77777777" w:rsidR="00A90238" w:rsidRDefault="00A90238" w:rsidP="00A90238">
      <w:r>
        <w:t>Pre-conditions:</w:t>
      </w:r>
    </w:p>
    <w:p w14:paraId="1FAC1E17" w14:textId="77777777" w:rsidR="00A90238" w:rsidRDefault="00A90238" w:rsidP="00A90238">
      <w:pPr>
        <w:pStyle w:val="B1"/>
        <w:rPr>
          <w:noProof/>
          <w:lang w:val="en-US"/>
        </w:rPr>
      </w:pPr>
      <w:r>
        <w:t>1.</w:t>
      </w:r>
      <w:r>
        <w:tab/>
        <w:t xml:space="preserve">MCVideo user A has remotely initiated </w:t>
      </w:r>
      <w:r>
        <w:rPr>
          <w:noProof/>
          <w:lang w:val="en-US"/>
        </w:rPr>
        <w:t>MCVideo video push with MCVideo user B.</w:t>
      </w:r>
    </w:p>
    <w:p w14:paraId="290B2ADA" w14:textId="77777777" w:rsidR="00A90238" w:rsidRDefault="00A90238" w:rsidP="00A90238">
      <w:pPr>
        <w:pStyle w:val="B1"/>
      </w:pPr>
      <w:r>
        <w:t>2.</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2C77C683" w14:textId="77777777" w:rsidR="00A90238" w:rsidRDefault="00A90238" w:rsidP="00A90238">
      <w:pPr>
        <w:pStyle w:val="B1"/>
      </w:pPr>
      <w:r>
        <w:rPr>
          <w:noProof/>
          <w:lang w:val="en-US"/>
        </w:rPr>
        <w:t>3.</w:t>
      </w:r>
      <w:r>
        <w:rPr>
          <w:noProof/>
          <w:lang w:val="en-US"/>
        </w:rPr>
        <w:tab/>
      </w:r>
      <w:r>
        <w:t>MCVideo client A has discovered MCVideo client B in proximity, associated with MCVideo user B, using ProSe Discovery procedures.</w:t>
      </w:r>
    </w:p>
    <w:p w14:paraId="0A0756DA" w14:textId="77777777" w:rsidR="00A90238" w:rsidRPr="00F613C4" w:rsidRDefault="00A90238" w:rsidP="00A90238">
      <w:pPr>
        <w:pStyle w:val="TH"/>
        <w:rPr>
          <w:lang w:eastAsia="zh-CN"/>
        </w:rPr>
      </w:pPr>
      <w:r>
        <w:object w:dxaOrig="9612" w:dyaOrig="5776" w14:anchorId="40F659BA">
          <v:shape id="_x0000_i1068" type="#_x0000_t75" style="width:474.05pt;height:285.7pt" o:ole="">
            <v:imagedata r:id="rId97" o:title=""/>
          </v:shape>
          <o:OLEObject Type="Embed" ProgID="Visio.Drawing.11" ShapeID="_x0000_i1068" DrawAspect="Content" ObjectID="_1796385416" r:id="rId98"/>
        </w:object>
      </w:r>
    </w:p>
    <w:p w14:paraId="569B92B4" w14:textId="77777777" w:rsidR="00A90238" w:rsidRDefault="00A90238" w:rsidP="00A90238">
      <w:pPr>
        <w:pStyle w:val="TF"/>
        <w:rPr>
          <w:lang w:eastAsia="zh-CN"/>
        </w:rPr>
      </w:pPr>
      <w:r>
        <w:t>Figure 7.4.3.4.2-1: Remotely initiated off-network video push</w:t>
      </w:r>
    </w:p>
    <w:p w14:paraId="2957F55C" w14:textId="77777777" w:rsidR="00A90238" w:rsidRPr="006B7D5A" w:rsidRDefault="00A90238" w:rsidP="00A90238">
      <w:pPr>
        <w:pStyle w:val="B1"/>
        <w:rPr>
          <w:noProof/>
          <w:lang w:val="en-US"/>
        </w:rPr>
      </w:pPr>
      <w:r>
        <w:rPr>
          <w:noProof/>
          <w:lang w:val="en-US"/>
        </w:rPr>
        <w:t>1.</w:t>
      </w:r>
      <w:r>
        <w:rPr>
          <w:noProof/>
          <w:lang w:val="en-US"/>
        </w:rPr>
        <w:tab/>
      </w:r>
      <w:r w:rsidRPr="006B7D5A">
        <w:rPr>
          <w:noProof/>
          <w:lang w:val="en-US"/>
        </w:rPr>
        <w:t xml:space="preserve">The </w:t>
      </w:r>
      <w:r>
        <w:rPr>
          <w:noProof/>
          <w:lang w:val="en-US"/>
        </w:rPr>
        <w:t>MCVideo client</w:t>
      </w:r>
      <w:r w:rsidRPr="006B7D5A">
        <w:rPr>
          <w:noProof/>
          <w:lang w:val="en-US"/>
        </w:rPr>
        <w:t xml:space="preserve"> A sends a </w:t>
      </w:r>
      <w:r>
        <w:rPr>
          <w:noProof/>
          <w:lang w:val="en-US"/>
        </w:rPr>
        <w:t>Video p</w:t>
      </w:r>
      <w:r w:rsidRPr="006B7D5A">
        <w:rPr>
          <w:noProof/>
          <w:lang w:val="en-US"/>
        </w:rPr>
        <w:t>u</w:t>
      </w:r>
      <w:r>
        <w:rPr>
          <w:noProof/>
          <w:lang w:val="en-US"/>
        </w:rPr>
        <w:t>sh</w:t>
      </w:r>
      <w:r w:rsidRPr="006B7D5A">
        <w:rPr>
          <w:noProof/>
          <w:lang w:val="en-US"/>
        </w:rPr>
        <w:t xml:space="preserve"> request towards the </w:t>
      </w:r>
      <w:r>
        <w:rPr>
          <w:noProof/>
          <w:lang w:val="en-US"/>
        </w:rPr>
        <w:t>MCVideo client</w:t>
      </w:r>
      <w:r w:rsidRPr="006B7D5A">
        <w:rPr>
          <w:noProof/>
          <w:lang w:val="en-US"/>
        </w:rPr>
        <w:t xml:space="preserve"> B. The </w:t>
      </w:r>
      <w:r>
        <w:rPr>
          <w:noProof/>
          <w:lang w:val="en-US"/>
        </w:rPr>
        <w:t>Video p</w:t>
      </w:r>
      <w:r w:rsidRPr="006B7D5A">
        <w:rPr>
          <w:noProof/>
          <w:lang w:val="en-US"/>
        </w:rPr>
        <w:t>u</w:t>
      </w:r>
      <w:r>
        <w:rPr>
          <w:noProof/>
          <w:lang w:val="en-US"/>
        </w:rPr>
        <w:t>sh</w:t>
      </w:r>
      <w:r w:rsidRPr="006B7D5A">
        <w:rPr>
          <w:noProof/>
          <w:lang w:val="en-US"/>
        </w:rPr>
        <w:t xml:space="preserve"> request indicates </w:t>
      </w:r>
      <w:r>
        <w:rPr>
          <w:noProof/>
          <w:lang w:val="en-US"/>
        </w:rPr>
        <w:t>MCVideo client C as the intended recipient</w:t>
      </w:r>
      <w:r w:rsidRPr="006B7D5A">
        <w:rPr>
          <w:noProof/>
          <w:lang w:val="en-US"/>
        </w:rPr>
        <w:t>.</w:t>
      </w:r>
      <w:r>
        <w:rPr>
          <w:noProof/>
          <w:lang w:val="en-US"/>
        </w:rPr>
        <w:t xml:space="preserve"> </w:t>
      </w:r>
    </w:p>
    <w:p w14:paraId="2E6C8877" w14:textId="77777777" w:rsidR="00A90238" w:rsidRDefault="00A90238" w:rsidP="00A90238">
      <w:pPr>
        <w:pStyle w:val="B1"/>
        <w:rPr>
          <w:noProof/>
          <w:lang w:val="en-US"/>
        </w:rPr>
      </w:pPr>
      <w:r>
        <w:rPr>
          <w:noProof/>
          <w:lang w:val="en-US"/>
        </w:rPr>
        <w:t>2a.</w:t>
      </w:r>
      <w:r>
        <w:rPr>
          <w:noProof/>
          <w:lang w:val="en-US"/>
        </w:rPr>
        <w:tab/>
        <w:t>The MCVideo client B checks whether there is on-going priviate communication with MCVideo client C. If there is on-going private communication with MCVideo client C, then step 3, step 4 and step 5 are skipped, else MCVideo client</w:t>
      </w:r>
      <w:r w:rsidRPr="006B7D5A">
        <w:rPr>
          <w:noProof/>
          <w:lang w:val="en-US"/>
        </w:rPr>
        <w:t xml:space="preserve"> B </w:t>
      </w:r>
      <w:r>
        <w:rPr>
          <w:noProof/>
          <w:lang w:val="en-US"/>
        </w:rPr>
        <w:t>enables ProSe layer to discover</w:t>
      </w:r>
      <w:r w:rsidRPr="006B7D5A">
        <w:rPr>
          <w:noProof/>
          <w:lang w:val="en-US"/>
        </w:rPr>
        <w:t xml:space="preserve"> </w:t>
      </w:r>
      <w:r>
        <w:rPr>
          <w:noProof/>
          <w:lang w:val="en-US"/>
        </w:rPr>
        <w:t>MCVideo client</w:t>
      </w:r>
      <w:r w:rsidRPr="006B7D5A">
        <w:rPr>
          <w:noProof/>
          <w:lang w:val="en-US"/>
        </w:rPr>
        <w:t xml:space="preserve"> C</w:t>
      </w:r>
      <w:r>
        <w:rPr>
          <w:noProof/>
          <w:lang w:val="en-US"/>
        </w:rPr>
        <w:t xml:space="preserve"> as specified in subclause 7.2.3</w:t>
      </w:r>
      <w:r w:rsidRPr="006B7D5A">
        <w:rPr>
          <w:noProof/>
          <w:lang w:val="en-US"/>
        </w:rPr>
        <w:t xml:space="preserve">. </w:t>
      </w:r>
    </w:p>
    <w:p w14:paraId="14BBFFFF" w14:textId="77777777" w:rsidR="00A90238" w:rsidRPr="00CC6D44" w:rsidRDefault="00A90238" w:rsidP="00A90238">
      <w:pPr>
        <w:pStyle w:val="NO"/>
        <w:rPr>
          <w:noProof/>
          <w:lang w:val="en-US"/>
        </w:rPr>
      </w:pPr>
      <w:r>
        <w:rPr>
          <w:noProof/>
          <w:lang w:val="en-US"/>
        </w:rPr>
        <w:t>NOTE 1</w:t>
      </w:r>
      <w:r>
        <w:rPr>
          <w:rFonts w:hint="eastAsia"/>
          <w:noProof/>
          <w:lang w:val="en-US"/>
        </w:rPr>
        <w:t>:</w:t>
      </w:r>
      <w:r>
        <w:rPr>
          <w:noProof/>
          <w:lang w:val="en-US"/>
        </w:rPr>
        <w:tab/>
        <w:t>MCVideo client</w:t>
      </w:r>
      <w:r w:rsidRPr="006B7D5A">
        <w:rPr>
          <w:noProof/>
          <w:lang w:val="en-US"/>
        </w:rPr>
        <w:t xml:space="preserve"> A may provide </w:t>
      </w:r>
      <w:r>
        <w:rPr>
          <w:noProof/>
          <w:lang w:val="en-US"/>
        </w:rPr>
        <w:t>the IP address of the MCVideo client</w:t>
      </w:r>
      <w:r w:rsidRPr="006B7D5A">
        <w:rPr>
          <w:noProof/>
          <w:lang w:val="en-US"/>
        </w:rPr>
        <w:t xml:space="preserve"> C as part of the </w:t>
      </w:r>
      <w:r>
        <w:rPr>
          <w:noProof/>
          <w:lang w:val="en-US"/>
        </w:rPr>
        <w:t>Video p</w:t>
      </w:r>
      <w:r w:rsidRPr="006B7D5A">
        <w:rPr>
          <w:noProof/>
          <w:lang w:val="en-US"/>
        </w:rPr>
        <w:t>u</w:t>
      </w:r>
      <w:r>
        <w:rPr>
          <w:noProof/>
          <w:lang w:val="en-US"/>
        </w:rPr>
        <w:t>sh</w:t>
      </w:r>
      <w:r w:rsidRPr="006B7D5A">
        <w:rPr>
          <w:noProof/>
          <w:lang w:val="en-US"/>
        </w:rPr>
        <w:t xml:space="preserve"> request to the MCVideo B client. If such is the case, </w:t>
      </w:r>
      <w:r>
        <w:rPr>
          <w:noProof/>
          <w:lang w:val="en-US"/>
        </w:rPr>
        <w:t>MCVideo client</w:t>
      </w:r>
      <w:r w:rsidRPr="006B7D5A">
        <w:rPr>
          <w:noProof/>
          <w:lang w:val="en-US"/>
        </w:rPr>
        <w:t xml:space="preserve"> B does not requi</w:t>
      </w:r>
      <w:r>
        <w:rPr>
          <w:noProof/>
          <w:lang w:val="en-US"/>
        </w:rPr>
        <w:t>re discovering MCVideo client C</w:t>
      </w:r>
      <w:r w:rsidRPr="00CC6D44">
        <w:rPr>
          <w:noProof/>
          <w:lang w:val="en-US"/>
        </w:rPr>
        <w:t>.</w:t>
      </w:r>
    </w:p>
    <w:p w14:paraId="0B58870C" w14:textId="77777777" w:rsidR="00A90238" w:rsidRDefault="00A90238" w:rsidP="00A90238">
      <w:pPr>
        <w:pStyle w:val="B1"/>
        <w:rPr>
          <w:noProof/>
          <w:lang w:val="en-US"/>
        </w:rPr>
      </w:pPr>
      <w:r>
        <w:rPr>
          <w:noProof/>
          <w:lang w:val="en-US"/>
        </w:rPr>
        <w:t>2b.</w:t>
      </w:r>
      <w:r>
        <w:rPr>
          <w:noProof/>
          <w:lang w:val="en-US"/>
        </w:rPr>
        <w:tab/>
      </w:r>
      <w:r w:rsidRPr="006B7D5A">
        <w:rPr>
          <w:noProof/>
          <w:lang w:val="en-US"/>
        </w:rPr>
        <w:t xml:space="preserve">The </w:t>
      </w:r>
      <w:r>
        <w:rPr>
          <w:noProof/>
          <w:lang w:val="en-US"/>
        </w:rPr>
        <w:t>MCVideo client</w:t>
      </w:r>
      <w:r w:rsidRPr="006B7D5A">
        <w:rPr>
          <w:noProof/>
          <w:lang w:val="en-US"/>
        </w:rPr>
        <w:t xml:space="preserve"> B notifies the MCVideo user B about the incoming </w:t>
      </w:r>
      <w:r>
        <w:rPr>
          <w:noProof/>
          <w:lang w:val="en-US"/>
        </w:rPr>
        <w:t>Video p</w:t>
      </w:r>
      <w:r w:rsidRPr="006B7D5A">
        <w:rPr>
          <w:noProof/>
          <w:lang w:val="en-US"/>
        </w:rPr>
        <w:t>u</w:t>
      </w:r>
      <w:r>
        <w:rPr>
          <w:noProof/>
          <w:lang w:val="en-US"/>
        </w:rPr>
        <w:t>sh</w:t>
      </w:r>
      <w:r w:rsidRPr="006B7D5A">
        <w:rPr>
          <w:noProof/>
          <w:lang w:val="en-US"/>
        </w:rPr>
        <w:t xml:space="preserve"> request</w:t>
      </w:r>
      <w:r>
        <w:rPr>
          <w:noProof/>
          <w:lang w:val="en-US"/>
        </w:rPr>
        <w:t xml:space="preserve"> (</w:t>
      </w:r>
      <w:r w:rsidRPr="006B7D5A">
        <w:rPr>
          <w:noProof/>
          <w:lang w:val="en-US"/>
        </w:rPr>
        <w:t xml:space="preserve">if </w:t>
      </w:r>
      <w:r>
        <w:rPr>
          <w:noProof/>
          <w:lang w:val="en-US"/>
        </w:rPr>
        <w:t>MCVideo client</w:t>
      </w:r>
      <w:r w:rsidRPr="006B7D5A">
        <w:rPr>
          <w:noProof/>
          <w:lang w:val="en-US"/>
        </w:rPr>
        <w:t xml:space="preserve"> B is human controlled</w:t>
      </w:r>
      <w:r>
        <w:rPr>
          <w:noProof/>
          <w:lang w:val="en-US"/>
        </w:rPr>
        <w:t>).</w:t>
      </w:r>
      <w:r w:rsidRPr="00DE6F43">
        <w:rPr>
          <w:noProof/>
          <w:lang w:val="en-US"/>
        </w:rPr>
        <w:t xml:space="preserve"> </w:t>
      </w:r>
    </w:p>
    <w:p w14:paraId="5E418DAE" w14:textId="77777777" w:rsidR="00A90238" w:rsidRDefault="00A90238" w:rsidP="00A90238">
      <w:pPr>
        <w:pStyle w:val="B1"/>
        <w:rPr>
          <w:noProof/>
          <w:lang w:val="en-US"/>
        </w:rPr>
      </w:pPr>
      <w:r>
        <w:rPr>
          <w:noProof/>
          <w:lang w:val="en-US"/>
        </w:rPr>
        <w:t>2c.</w:t>
      </w:r>
      <w:r>
        <w:rPr>
          <w:noProof/>
          <w:lang w:val="en-US"/>
        </w:rPr>
        <w:tab/>
        <w:t>The MCVideo client B sends a video push trying response to MCVideo client A indicating that it is attempting to establish a connection with MCVideo client C,</w:t>
      </w:r>
    </w:p>
    <w:p w14:paraId="13E54081" w14:textId="77777777" w:rsidR="00A90238" w:rsidRPr="00246090" w:rsidRDefault="00A90238" w:rsidP="00A90238">
      <w:pPr>
        <w:pStyle w:val="NO"/>
        <w:rPr>
          <w:noProof/>
          <w:lang w:val="en-US"/>
        </w:rPr>
      </w:pPr>
      <w:r>
        <w:rPr>
          <w:noProof/>
          <w:lang w:val="en-US"/>
        </w:rPr>
        <w:t>NOTE 2:</w:t>
      </w:r>
      <w:r>
        <w:rPr>
          <w:noProof/>
          <w:lang w:val="en-US"/>
        </w:rPr>
        <w:tab/>
        <w:t>Step 2a, 2b and 2c</w:t>
      </w:r>
      <w:r w:rsidRPr="00246090">
        <w:rPr>
          <w:noProof/>
          <w:lang w:val="en-US"/>
        </w:rPr>
        <w:t xml:space="preserve"> can occur in any order.</w:t>
      </w:r>
    </w:p>
    <w:p w14:paraId="5CE844BE" w14:textId="77777777" w:rsidR="00A90238" w:rsidRDefault="00A90238" w:rsidP="00A90238">
      <w:pPr>
        <w:pStyle w:val="B1"/>
        <w:rPr>
          <w:noProof/>
          <w:lang w:val="en-US"/>
        </w:rPr>
      </w:pPr>
      <w:r>
        <w:rPr>
          <w:noProof/>
          <w:lang w:val="en-US"/>
        </w:rPr>
        <w:t>3.</w:t>
      </w:r>
      <w:r>
        <w:rPr>
          <w:noProof/>
          <w:lang w:val="en-US"/>
        </w:rPr>
        <w:tab/>
      </w:r>
      <w:r w:rsidRPr="006B7D5A">
        <w:rPr>
          <w:noProof/>
          <w:lang w:val="en-US"/>
        </w:rPr>
        <w:t xml:space="preserve">Once the required details of </w:t>
      </w:r>
      <w:r>
        <w:rPr>
          <w:noProof/>
          <w:lang w:val="en-US"/>
        </w:rPr>
        <w:t>MCVideo client</w:t>
      </w:r>
      <w:r w:rsidRPr="006B7D5A">
        <w:rPr>
          <w:noProof/>
          <w:lang w:val="en-US"/>
        </w:rPr>
        <w:t xml:space="preserve"> C are obtained (either by discovery or from </w:t>
      </w:r>
      <w:r>
        <w:rPr>
          <w:noProof/>
          <w:lang w:val="en-US"/>
        </w:rPr>
        <w:t>MCVideo client</w:t>
      </w:r>
      <w:r w:rsidRPr="006B7D5A">
        <w:rPr>
          <w:noProof/>
          <w:lang w:val="en-US"/>
        </w:rPr>
        <w:t xml:space="preserve"> A) the </w:t>
      </w:r>
      <w:r>
        <w:rPr>
          <w:noProof/>
          <w:lang w:val="en-US"/>
        </w:rPr>
        <w:t>MCVideo client</w:t>
      </w:r>
      <w:r w:rsidRPr="006B7D5A">
        <w:rPr>
          <w:noProof/>
          <w:lang w:val="en-US"/>
        </w:rPr>
        <w:t xml:space="preserve"> B accepts the </w:t>
      </w:r>
      <w:r>
        <w:rPr>
          <w:noProof/>
          <w:lang w:val="en-US"/>
        </w:rPr>
        <w:t>Video p</w:t>
      </w:r>
      <w:r w:rsidRPr="006B7D5A">
        <w:rPr>
          <w:noProof/>
          <w:lang w:val="en-US"/>
        </w:rPr>
        <w:t>u</w:t>
      </w:r>
      <w:r>
        <w:rPr>
          <w:noProof/>
          <w:lang w:val="en-US"/>
        </w:rPr>
        <w:t>sh</w:t>
      </w:r>
      <w:r w:rsidRPr="006B7D5A">
        <w:rPr>
          <w:noProof/>
          <w:lang w:val="en-US"/>
        </w:rPr>
        <w:t xml:space="preserve"> request, and sends a </w:t>
      </w:r>
      <w:r>
        <w:rPr>
          <w:noProof/>
          <w:lang w:val="en-US"/>
        </w:rPr>
        <w:t xml:space="preserve">Private communication </w:t>
      </w:r>
      <w:r w:rsidRPr="006B7D5A">
        <w:rPr>
          <w:noProof/>
          <w:lang w:val="en-US"/>
        </w:rPr>
        <w:t xml:space="preserve">request to </w:t>
      </w:r>
      <w:r>
        <w:rPr>
          <w:noProof/>
          <w:lang w:val="en-US"/>
        </w:rPr>
        <w:t>MCVideo client</w:t>
      </w:r>
      <w:r w:rsidRPr="006B7D5A">
        <w:rPr>
          <w:noProof/>
          <w:lang w:val="en-US"/>
        </w:rPr>
        <w:t xml:space="preserve"> C</w:t>
      </w:r>
      <w:r>
        <w:rPr>
          <w:noProof/>
          <w:lang w:val="en-US"/>
        </w:rPr>
        <w:t>. The Private communication request indicates that the request was in response to the video push request from the MCVideo client</w:t>
      </w:r>
      <w:r w:rsidRPr="006B7D5A">
        <w:rPr>
          <w:noProof/>
          <w:lang w:val="en-US"/>
        </w:rPr>
        <w:t xml:space="preserve"> </w:t>
      </w:r>
      <w:r>
        <w:rPr>
          <w:noProof/>
          <w:lang w:val="en-US"/>
        </w:rPr>
        <w:t xml:space="preserve">A. The Private communication </w:t>
      </w:r>
      <w:r w:rsidRPr="006B7D5A">
        <w:rPr>
          <w:noProof/>
          <w:lang w:val="en-US"/>
        </w:rPr>
        <w:t>request</w:t>
      </w:r>
      <w:r>
        <w:rPr>
          <w:noProof/>
          <w:lang w:val="en-US"/>
        </w:rPr>
        <w:t xml:space="preserve"> contains the SDP offer.</w:t>
      </w:r>
    </w:p>
    <w:p w14:paraId="55A2097C" w14:textId="77777777" w:rsidR="00A90238" w:rsidRPr="00F613C4" w:rsidRDefault="00A90238" w:rsidP="00A90238">
      <w:pPr>
        <w:pStyle w:val="B1"/>
        <w:rPr>
          <w:noProof/>
          <w:lang w:val="en-US"/>
        </w:rPr>
      </w:pPr>
      <w:r>
        <w:rPr>
          <w:noProof/>
          <w:lang w:val="en-US"/>
        </w:rPr>
        <w:lastRenderedPageBreak/>
        <w:t>4a.</w:t>
      </w:r>
      <w:r>
        <w:rPr>
          <w:noProof/>
          <w:lang w:val="en-US"/>
        </w:rPr>
        <w:tab/>
        <w:t>MCVideo client</w:t>
      </w:r>
      <w:r w:rsidRPr="00F613C4">
        <w:rPr>
          <w:noProof/>
          <w:lang w:val="en-US"/>
        </w:rPr>
        <w:t xml:space="preserve"> C sends a </w:t>
      </w:r>
      <w:r>
        <w:rPr>
          <w:noProof/>
          <w:lang w:val="en-US"/>
        </w:rPr>
        <w:t xml:space="preserve">Private communication answer </w:t>
      </w:r>
      <w:r w:rsidRPr="00F613C4">
        <w:rPr>
          <w:noProof/>
          <w:lang w:val="en-US"/>
        </w:rPr>
        <w:t xml:space="preserve">response to </w:t>
      </w:r>
      <w:r>
        <w:rPr>
          <w:noProof/>
          <w:lang w:val="en-US"/>
        </w:rPr>
        <w:t>MCVideo client</w:t>
      </w:r>
      <w:r w:rsidRPr="00F613C4">
        <w:rPr>
          <w:noProof/>
          <w:lang w:val="en-US"/>
        </w:rPr>
        <w:t xml:space="preserve"> B in response to the </w:t>
      </w:r>
      <w:r>
        <w:rPr>
          <w:noProof/>
          <w:lang w:val="en-US"/>
        </w:rPr>
        <w:t xml:space="preserve">Private communication </w:t>
      </w:r>
      <w:r w:rsidRPr="00F613C4">
        <w:rPr>
          <w:noProof/>
          <w:lang w:val="en-US"/>
        </w:rPr>
        <w:t>request.</w:t>
      </w:r>
      <w:r>
        <w:rPr>
          <w:noProof/>
          <w:lang w:val="en-US"/>
        </w:rPr>
        <w:t xml:space="preserve"> The Private communication answer</w:t>
      </w:r>
      <w:r w:rsidRPr="006B7D5A">
        <w:rPr>
          <w:noProof/>
          <w:lang w:val="en-US"/>
        </w:rPr>
        <w:t xml:space="preserve"> </w:t>
      </w:r>
      <w:r>
        <w:rPr>
          <w:noProof/>
          <w:lang w:val="en-US"/>
        </w:rPr>
        <w:t>response contains the SDP answer.</w:t>
      </w:r>
    </w:p>
    <w:p w14:paraId="4452B96E" w14:textId="77777777" w:rsidR="00A90238" w:rsidRDefault="00A90238" w:rsidP="00A90238">
      <w:pPr>
        <w:pStyle w:val="B1"/>
        <w:rPr>
          <w:noProof/>
          <w:lang w:val="en-US"/>
        </w:rPr>
      </w:pPr>
      <w:r>
        <w:rPr>
          <w:noProof/>
          <w:lang w:val="en-US"/>
        </w:rPr>
        <w:t>4</w:t>
      </w:r>
      <w:r w:rsidRPr="00F613C4">
        <w:rPr>
          <w:noProof/>
          <w:lang w:val="en-US"/>
        </w:rPr>
        <w:t xml:space="preserve">b: The </w:t>
      </w:r>
      <w:r>
        <w:rPr>
          <w:noProof/>
          <w:lang w:val="en-US"/>
        </w:rPr>
        <w:t>MCVideo client</w:t>
      </w:r>
      <w:r w:rsidRPr="00F613C4">
        <w:rPr>
          <w:noProof/>
          <w:lang w:val="en-US"/>
        </w:rPr>
        <w:t xml:space="preserve"> C notifies MCVideo user C about the incoming </w:t>
      </w:r>
      <w:r>
        <w:rPr>
          <w:noProof/>
          <w:lang w:val="en-US"/>
        </w:rPr>
        <w:t xml:space="preserve">Private communication </w:t>
      </w:r>
      <w:r w:rsidRPr="00F613C4">
        <w:rPr>
          <w:noProof/>
          <w:lang w:val="en-US"/>
        </w:rPr>
        <w:t>request as a</w:t>
      </w:r>
      <w:r>
        <w:rPr>
          <w:noProof/>
          <w:lang w:val="en-US"/>
        </w:rPr>
        <w:t>n indication of incoming video.</w:t>
      </w:r>
    </w:p>
    <w:p w14:paraId="34A09391" w14:textId="77777777" w:rsidR="00A90238" w:rsidRPr="00F613C4" w:rsidRDefault="00A90238" w:rsidP="00A90238">
      <w:pPr>
        <w:pStyle w:val="NO"/>
        <w:rPr>
          <w:noProof/>
          <w:lang w:val="en-US"/>
        </w:rPr>
      </w:pPr>
      <w:r>
        <w:rPr>
          <w:noProof/>
          <w:lang w:val="en-US"/>
        </w:rPr>
        <w:t>NOTE 3:</w:t>
      </w:r>
      <w:r>
        <w:rPr>
          <w:noProof/>
          <w:lang w:val="en-US"/>
        </w:rPr>
        <w:tab/>
        <w:t>Step 4a and step 4b</w:t>
      </w:r>
      <w:r w:rsidRPr="00246090">
        <w:rPr>
          <w:noProof/>
          <w:lang w:val="en-US"/>
        </w:rPr>
        <w:t xml:space="preserve"> can occur in any order.</w:t>
      </w:r>
    </w:p>
    <w:p w14:paraId="0F49FD04" w14:textId="77777777" w:rsidR="00A90238" w:rsidRDefault="00A90238" w:rsidP="00A90238">
      <w:pPr>
        <w:pStyle w:val="B1"/>
        <w:rPr>
          <w:noProof/>
          <w:lang w:val="en-US"/>
        </w:rPr>
      </w:pPr>
      <w:r>
        <w:rPr>
          <w:noProof/>
          <w:lang w:val="en-US"/>
        </w:rPr>
        <w:t>5.</w:t>
      </w:r>
      <w:r>
        <w:rPr>
          <w:noProof/>
          <w:lang w:val="en-US"/>
        </w:rPr>
        <w:tab/>
      </w:r>
      <w:r w:rsidRPr="00F613C4">
        <w:rPr>
          <w:noProof/>
          <w:lang w:val="en-US"/>
        </w:rPr>
        <w:t xml:space="preserve">Upon receiving a </w:t>
      </w:r>
      <w:r>
        <w:rPr>
          <w:noProof/>
          <w:lang w:val="en-US"/>
        </w:rPr>
        <w:t xml:space="preserve">Private communication answer </w:t>
      </w:r>
      <w:r w:rsidRPr="00F613C4">
        <w:rPr>
          <w:noProof/>
          <w:lang w:val="en-US"/>
        </w:rPr>
        <w:t xml:space="preserve">response from the </w:t>
      </w:r>
      <w:r>
        <w:rPr>
          <w:noProof/>
          <w:lang w:val="en-US"/>
        </w:rPr>
        <w:t>MCVideo client</w:t>
      </w:r>
      <w:r w:rsidRPr="00F613C4">
        <w:rPr>
          <w:noProof/>
          <w:lang w:val="en-US"/>
        </w:rPr>
        <w:t xml:space="preserve"> C, the </w:t>
      </w:r>
      <w:r>
        <w:rPr>
          <w:noProof/>
          <w:lang w:val="en-US"/>
        </w:rPr>
        <w:t>MCVideo client</w:t>
      </w:r>
      <w:r w:rsidRPr="00F613C4">
        <w:rPr>
          <w:noProof/>
          <w:lang w:val="en-US"/>
        </w:rPr>
        <w:t xml:space="preserve"> B sends a </w:t>
      </w:r>
      <w:r>
        <w:rPr>
          <w:noProof/>
          <w:lang w:val="en-US"/>
        </w:rPr>
        <w:t>n</w:t>
      </w:r>
      <w:r w:rsidRPr="00F613C4">
        <w:rPr>
          <w:noProof/>
          <w:lang w:val="en-US"/>
        </w:rPr>
        <w:t xml:space="preserve">otification </w:t>
      </w:r>
      <w:r>
        <w:rPr>
          <w:noProof/>
          <w:lang w:val="en-US"/>
        </w:rPr>
        <w:t>message</w:t>
      </w:r>
      <w:r w:rsidRPr="00F613C4">
        <w:rPr>
          <w:noProof/>
          <w:lang w:val="en-US"/>
        </w:rPr>
        <w:t xml:space="preserve"> to the </w:t>
      </w:r>
      <w:r>
        <w:rPr>
          <w:noProof/>
          <w:lang w:val="en-US"/>
        </w:rPr>
        <w:t>MCVideo client</w:t>
      </w:r>
      <w:r w:rsidRPr="00F613C4">
        <w:rPr>
          <w:noProof/>
          <w:lang w:val="en-US"/>
        </w:rPr>
        <w:t xml:space="preserve"> A indicating that </w:t>
      </w:r>
      <w:r>
        <w:rPr>
          <w:noProof/>
          <w:lang w:val="en-US"/>
        </w:rPr>
        <w:t>MCVideo client</w:t>
      </w:r>
      <w:r w:rsidRPr="00F613C4">
        <w:rPr>
          <w:noProof/>
          <w:lang w:val="en-US"/>
        </w:rPr>
        <w:t xml:space="preserve"> C </w:t>
      </w:r>
      <w:r>
        <w:rPr>
          <w:noProof/>
          <w:lang w:val="en-US"/>
        </w:rPr>
        <w:t xml:space="preserve">has </w:t>
      </w:r>
      <w:r w:rsidRPr="00F613C4">
        <w:rPr>
          <w:noProof/>
          <w:lang w:val="en-US"/>
        </w:rPr>
        <w:t>accepted the request.</w:t>
      </w:r>
    </w:p>
    <w:p w14:paraId="247C460A" w14:textId="77777777" w:rsidR="00A90238" w:rsidRPr="00F613C4" w:rsidRDefault="00A90238" w:rsidP="00A90238">
      <w:pPr>
        <w:pStyle w:val="B1"/>
        <w:rPr>
          <w:noProof/>
          <w:lang w:val="en-US"/>
        </w:rPr>
      </w:pPr>
      <w:r>
        <w:rPr>
          <w:noProof/>
          <w:lang w:val="en-US"/>
        </w:rPr>
        <w:t>6.</w:t>
      </w:r>
      <w:r>
        <w:rPr>
          <w:noProof/>
          <w:lang w:val="en-US"/>
        </w:rPr>
        <w:tab/>
        <w:t>MCVideo client</w:t>
      </w:r>
      <w:r w:rsidRPr="00F613C4">
        <w:rPr>
          <w:noProof/>
          <w:lang w:val="en-US"/>
        </w:rPr>
        <w:t xml:space="preserve"> A notifies the MCVideo user A about the acceptance of t</w:t>
      </w:r>
      <w:r>
        <w:rPr>
          <w:noProof/>
          <w:lang w:val="en-US"/>
        </w:rPr>
        <w:t>he request by MCVideo client C (</w:t>
      </w:r>
      <w:r w:rsidRPr="00F613C4">
        <w:rPr>
          <w:noProof/>
          <w:lang w:val="en-US"/>
        </w:rPr>
        <w:t xml:space="preserve">if the </w:t>
      </w:r>
      <w:r>
        <w:rPr>
          <w:noProof/>
          <w:lang w:val="en-US"/>
        </w:rPr>
        <w:t>MCVideo client A is human controlled)</w:t>
      </w:r>
    </w:p>
    <w:p w14:paraId="4E97C154" w14:textId="77777777" w:rsidR="00A90238" w:rsidRDefault="00A90238" w:rsidP="00A90238">
      <w:pPr>
        <w:pStyle w:val="B1"/>
        <w:rPr>
          <w:noProof/>
          <w:lang w:val="en-US"/>
        </w:rPr>
      </w:pPr>
      <w:r>
        <w:rPr>
          <w:noProof/>
          <w:lang w:val="en-US"/>
        </w:rPr>
        <w:t>7.</w:t>
      </w:r>
      <w:r>
        <w:rPr>
          <w:noProof/>
          <w:lang w:val="en-US"/>
        </w:rPr>
        <w:tab/>
      </w:r>
      <w:r w:rsidRPr="00F613C4">
        <w:rPr>
          <w:noProof/>
          <w:lang w:val="en-US"/>
        </w:rPr>
        <w:t xml:space="preserve">The </w:t>
      </w:r>
      <w:r>
        <w:rPr>
          <w:noProof/>
          <w:lang w:val="en-US"/>
        </w:rPr>
        <w:t>MCVideo client</w:t>
      </w:r>
      <w:r w:rsidRPr="00F613C4">
        <w:rPr>
          <w:noProof/>
          <w:lang w:val="en-US"/>
        </w:rPr>
        <w:t xml:space="preserve"> B and the </w:t>
      </w:r>
      <w:r>
        <w:rPr>
          <w:noProof/>
          <w:lang w:val="en-US"/>
        </w:rPr>
        <w:t>MCVideo client</w:t>
      </w:r>
      <w:r w:rsidRPr="00F613C4">
        <w:rPr>
          <w:noProof/>
          <w:lang w:val="en-US"/>
        </w:rPr>
        <w:t xml:space="preserve"> C establish the</w:t>
      </w:r>
      <w:r>
        <w:rPr>
          <w:noProof/>
          <w:lang w:val="en-US"/>
        </w:rPr>
        <w:t xml:space="preserve"> media plane for communication.</w:t>
      </w:r>
    </w:p>
    <w:p w14:paraId="2EE0893C" w14:textId="77777777" w:rsidR="00A90238" w:rsidRPr="00F613C4" w:rsidRDefault="00A90238" w:rsidP="00A90238">
      <w:pPr>
        <w:pStyle w:val="NO"/>
        <w:rPr>
          <w:noProof/>
          <w:lang w:val="en-US"/>
        </w:rPr>
      </w:pPr>
      <w:r>
        <w:rPr>
          <w:noProof/>
          <w:lang w:val="en-US"/>
        </w:rPr>
        <w:t>NOTE 4:</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76FD94D7" w14:textId="77777777" w:rsidR="00A90238" w:rsidRDefault="00A90238" w:rsidP="00A90238">
      <w:pPr>
        <w:pStyle w:val="B1"/>
        <w:rPr>
          <w:noProof/>
          <w:lang w:val="en-US"/>
        </w:rPr>
      </w:pPr>
      <w:r>
        <w:rPr>
          <w:noProof/>
          <w:lang w:val="en-US"/>
        </w:rPr>
        <w:t>8</w:t>
      </w:r>
      <w:r w:rsidRPr="00F613C4">
        <w:rPr>
          <w:noProof/>
          <w:lang w:val="en-US"/>
        </w:rPr>
        <w:t xml:space="preserve">: Media is transmitted from </w:t>
      </w:r>
      <w:r>
        <w:rPr>
          <w:noProof/>
          <w:lang w:val="en-US"/>
        </w:rPr>
        <w:t>MCVideo client</w:t>
      </w:r>
      <w:r w:rsidRPr="00F613C4">
        <w:rPr>
          <w:noProof/>
          <w:lang w:val="en-US"/>
        </w:rPr>
        <w:t xml:space="preserve"> B to </w:t>
      </w:r>
      <w:r>
        <w:rPr>
          <w:noProof/>
          <w:lang w:val="en-US"/>
        </w:rPr>
        <w:t>MCVideo client</w:t>
      </w:r>
      <w:r w:rsidRPr="00F613C4">
        <w:rPr>
          <w:noProof/>
          <w:lang w:val="en-US"/>
        </w:rPr>
        <w:t xml:space="preserve"> C and presented to the MCVideo user C.</w:t>
      </w:r>
    </w:p>
    <w:p w14:paraId="7943F855" w14:textId="77777777" w:rsidR="00A90238" w:rsidRDefault="00A90238" w:rsidP="00A90238">
      <w:pPr>
        <w:pStyle w:val="NO"/>
        <w:rPr>
          <w:noProof/>
          <w:lang w:val="en-US"/>
        </w:rPr>
      </w:pPr>
      <w:r>
        <w:rPr>
          <w:noProof/>
          <w:lang w:val="en-US"/>
        </w:rPr>
        <w:t>NOTE 5:</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3F9ADB60" w14:textId="77777777" w:rsidR="00A90238" w:rsidRDefault="00A90238" w:rsidP="00A90238">
      <w:pPr>
        <w:pStyle w:val="NO"/>
        <w:rPr>
          <w:noProof/>
          <w:lang w:val="en-US"/>
        </w:rPr>
      </w:pPr>
      <w:r>
        <w:rPr>
          <w:noProof/>
          <w:lang w:val="en-US"/>
        </w:rPr>
        <w:t>NOTE 6:</w:t>
      </w:r>
      <w:r>
        <w:rPr>
          <w:noProof/>
          <w:lang w:val="en-US"/>
        </w:rPr>
        <w:tab/>
        <w:t>If the MCVideo client B fails to transmit the video to MCVideo client C, it should send a notification to MCVideo client A, indicating the reason</w:t>
      </w:r>
      <w:r w:rsidRPr="00246090">
        <w:rPr>
          <w:noProof/>
          <w:lang w:val="en-US"/>
        </w:rPr>
        <w:t>.</w:t>
      </w:r>
    </w:p>
    <w:p w14:paraId="32DECD83" w14:textId="77777777" w:rsidR="00A90238" w:rsidRPr="00104C37" w:rsidRDefault="00A90238" w:rsidP="00A90238">
      <w:pPr>
        <w:pStyle w:val="Heading4"/>
        <w:rPr>
          <w:lang w:val="en-IN" w:eastAsia="zh-CN"/>
        </w:rPr>
      </w:pPr>
      <w:bookmarkStart w:id="756" w:name="_Toc185772409"/>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ab/>
      </w:r>
      <w:r>
        <w:rPr>
          <w:lang w:val="en-IN"/>
        </w:rPr>
        <w:t>Remotely initiated video push to a group</w:t>
      </w:r>
      <w:bookmarkEnd w:id="756"/>
    </w:p>
    <w:p w14:paraId="287EFA0D" w14:textId="77777777" w:rsidR="00A90238" w:rsidRDefault="00A90238" w:rsidP="00A90238">
      <w:pPr>
        <w:pStyle w:val="Heading5"/>
        <w:rPr>
          <w:lang w:val="en-IN" w:eastAsia="zh-CN"/>
        </w:rPr>
      </w:pPr>
      <w:bookmarkStart w:id="757" w:name="_Toc185772410"/>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w:t>
      </w:r>
      <w:r w:rsidRPr="00104C37">
        <w:rPr>
          <w:lang w:val="en-IN" w:eastAsia="zh-CN"/>
        </w:rPr>
        <w:t>1</w:t>
      </w:r>
      <w:r w:rsidRPr="00104C37">
        <w:rPr>
          <w:lang w:val="en-IN"/>
        </w:rPr>
        <w:tab/>
      </w:r>
      <w:r w:rsidRPr="00104C37">
        <w:rPr>
          <w:lang w:val="en-IN" w:eastAsia="zh-CN"/>
        </w:rPr>
        <w:t>General</w:t>
      </w:r>
      <w:bookmarkEnd w:id="757"/>
    </w:p>
    <w:p w14:paraId="2A4B87EF" w14:textId="77777777" w:rsidR="00A90238" w:rsidRPr="00C50482" w:rsidRDefault="00A90238" w:rsidP="00A90238">
      <w:pPr>
        <w:rPr>
          <w:noProof/>
        </w:rPr>
      </w:pPr>
      <w:r w:rsidRPr="00C50482">
        <w:rPr>
          <w:noProof/>
        </w:rPr>
        <w:t>The MCVideo push is the capability of a MCVideo user to push a video from a second MCVideo user to a MCVideo group.</w:t>
      </w:r>
    </w:p>
    <w:p w14:paraId="2EAAB30B" w14:textId="77777777" w:rsidR="00A90238" w:rsidRPr="00104C37" w:rsidRDefault="00A90238" w:rsidP="00A90238">
      <w:pPr>
        <w:pStyle w:val="Heading5"/>
        <w:rPr>
          <w:lang w:val="en-IN" w:eastAsia="zh-CN"/>
        </w:rPr>
      </w:pPr>
      <w:bookmarkStart w:id="758" w:name="_Toc185772411"/>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w:t>
      </w:r>
      <w:r w:rsidRPr="00104C37">
        <w:rPr>
          <w:lang w:val="en-IN" w:eastAsia="zh-CN"/>
        </w:rPr>
        <w:t>2</w:t>
      </w:r>
      <w:r w:rsidRPr="00104C37">
        <w:rPr>
          <w:lang w:val="en-IN"/>
        </w:rPr>
        <w:tab/>
      </w:r>
      <w:r w:rsidRPr="00104C37">
        <w:rPr>
          <w:lang w:val="en-IN" w:eastAsia="zh-CN"/>
        </w:rPr>
        <w:t>Procedure</w:t>
      </w:r>
      <w:bookmarkEnd w:id="758"/>
    </w:p>
    <w:p w14:paraId="65A370F4" w14:textId="77777777" w:rsidR="00A90238" w:rsidRPr="00104C37" w:rsidRDefault="00A90238" w:rsidP="00A90238">
      <w:r w:rsidRPr="00104C37">
        <w:t>Figure 7.</w:t>
      </w:r>
      <w:r>
        <w:t>4</w:t>
      </w:r>
      <w:r w:rsidRPr="00104C37">
        <w:t>.3.</w:t>
      </w:r>
      <w:r>
        <w:t>5</w:t>
      </w:r>
      <w:r w:rsidRPr="00104C37">
        <w:t xml:space="preserve">.2-1 describes procedures for an off-network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initiated by MCVideo user A at MCVideo client A towards a MCVideo client B, to </w:t>
      </w:r>
      <w:r>
        <w:t>initiate</w:t>
      </w:r>
      <w:r w:rsidRPr="00104C37">
        <w:t xml:space="preserve"> a video </w:t>
      </w:r>
      <w:r>
        <w:t xml:space="preserve">push </w:t>
      </w:r>
      <w:r w:rsidRPr="00104C37">
        <w:t>to MCVideo group G.</w:t>
      </w:r>
    </w:p>
    <w:p w14:paraId="4A31372D" w14:textId="77777777" w:rsidR="00A90238" w:rsidRPr="00104C37" w:rsidRDefault="00A90238" w:rsidP="00A90238">
      <w:r w:rsidRPr="00104C37">
        <w:t>MCVideo client B can be an autonomous MCVideo client or can be a human controlled MCVideo client. In either case, following procedure should be followed.</w:t>
      </w:r>
    </w:p>
    <w:p w14:paraId="5D1EA0D2" w14:textId="77777777" w:rsidR="00A90238" w:rsidRPr="00104C37" w:rsidRDefault="00A90238" w:rsidP="00A90238">
      <w:r w:rsidRPr="00104C37">
        <w:t>Pre-conditions:</w:t>
      </w:r>
    </w:p>
    <w:p w14:paraId="7B0C9292" w14:textId="77777777" w:rsidR="00A90238" w:rsidRPr="00104C37" w:rsidRDefault="00A90238" w:rsidP="00A90238">
      <w:pPr>
        <w:pStyle w:val="B1"/>
      </w:pPr>
      <w:r w:rsidRPr="00104C37">
        <w:t>1.</w:t>
      </w:r>
      <w:r w:rsidRPr="00104C37">
        <w:tab/>
        <w:t>MCVideo client A and MCVideo client B are members of MCVideo group G.</w:t>
      </w:r>
    </w:p>
    <w:p w14:paraId="2C5FD5AA" w14:textId="77777777" w:rsidR="00A90238" w:rsidRPr="00104C37" w:rsidRDefault="00A90238" w:rsidP="00A90238">
      <w:pPr>
        <w:pStyle w:val="B1"/>
      </w:pPr>
      <w:r w:rsidRPr="00104C37">
        <w:t>2.</w:t>
      </w:r>
      <w:r w:rsidRPr="00104C37">
        <w:tab/>
        <w:t xml:space="preserve">MCVideo user A has initiated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with MCVideo user B to </w:t>
      </w:r>
      <w:r>
        <w:t xml:space="preserve">initiate </w:t>
      </w:r>
      <w:r w:rsidRPr="00104C37">
        <w:t xml:space="preserve">a video </w:t>
      </w:r>
      <w:r>
        <w:t xml:space="preserve">push </w:t>
      </w:r>
      <w:r w:rsidRPr="00104C37">
        <w:t>to MCVideo group G.</w:t>
      </w:r>
    </w:p>
    <w:p w14:paraId="7394A083" w14:textId="77777777" w:rsidR="00A90238" w:rsidRPr="00104C37" w:rsidRDefault="00A90238" w:rsidP="00A90238">
      <w:pPr>
        <w:pStyle w:val="TH"/>
      </w:pPr>
      <w:r w:rsidRPr="00104C37">
        <w:object w:dxaOrig="6209" w:dyaOrig="3495" w14:anchorId="45DD184D">
          <v:shape id="_x0000_i1069" type="#_x0000_t75" style="width:310.45pt;height:174.55pt" o:ole="">
            <v:imagedata r:id="rId99" o:title=""/>
          </v:shape>
          <o:OLEObject Type="Embed" ProgID="Visio.Drawing.11" ShapeID="_x0000_i1069" DrawAspect="Content" ObjectID="_1796385417" r:id="rId100"/>
        </w:object>
      </w:r>
    </w:p>
    <w:p w14:paraId="27DEC5EA" w14:textId="77777777" w:rsidR="00A90238" w:rsidRPr="00104C37" w:rsidRDefault="00A90238" w:rsidP="00A90238">
      <w:pPr>
        <w:pStyle w:val="TF"/>
        <w:rPr>
          <w:lang w:eastAsia="zh-CN"/>
        </w:rPr>
      </w:pPr>
      <w:r w:rsidRPr="00104C37">
        <w:t>Figure </w:t>
      </w:r>
      <w:r w:rsidRPr="00104C37">
        <w:rPr>
          <w:lang w:eastAsia="zh-CN"/>
        </w:rPr>
        <w:t>7</w:t>
      </w:r>
      <w:r w:rsidRPr="00104C37">
        <w:t>.</w:t>
      </w:r>
      <w:r>
        <w:rPr>
          <w:lang w:eastAsia="zh-CN"/>
        </w:rPr>
        <w:t>4</w:t>
      </w:r>
      <w:r w:rsidRPr="00104C37">
        <w:rPr>
          <w:lang w:eastAsia="zh-CN"/>
        </w:rPr>
        <w:t>.3</w:t>
      </w:r>
      <w:r w:rsidRPr="00104C37">
        <w:t>.</w:t>
      </w:r>
      <w:r>
        <w:t>5</w:t>
      </w:r>
      <w:r w:rsidRPr="00104C37">
        <w:t>.</w:t>
      </w:r>
      <w:r w:rsidRPr="00104C37">
        <w:rPr>
          <w:lang w:eastAsia="zh-CN"/>
        </w:rPr>
        <w:t>2</w:t>
      </w:r>
      <w:r w:rsidRPr="00104C37">
        <w:t xml:space="preserve">-1: </w:t>
      </w:r>
      <w:r>
        <w:t>Remotely initiated video push to a group</w:t>
      </w:r>
    </w:p>
    <w:p w14:paraId="285B7375" w14:textId="77777777" w:rsidR="00A90238" w:rsidRPr="00104C37" w:rsidRDefault="00A90238" w:rsidP="00A90238">
      <w:pPr>
        <w:pStyle w:val="B1"/>
      </w:pPr>
      <w:r w:rsidRPr="00104C37">
        <w:t>1.</w:t>
      </w:r>
      <w:r w:rsidRPr="00104C37">
        <w:tab/>
        <w:t xml:space="preserve">MCVideo client A sends a </w:t>
      </w:r>
      <w:r>
        <w:rPr>
          <w:lang w:eastAsia="zh-CN"/>
        </w:rPr>
        <w:t>remote v</w:t>
      </w:r>
      <w:r w:rsidRPr="00104C37">
        <w:rPr>
          <w:lang w:eastAsia="zh-CN"/>
        </w:rPr>
        <w:t xml:space="preserve">ideo </w:t>
      </w:r>
      <w:r>
        <w:rPr>
          <w:lang w:eastAsia="zh-CN"/>
        </w:rPr>
        <w:t xml:space="preserve">push </w:t>
      </w:r>
      <w:r w:rsidRPr="00104C37">
        <w:t xml:space="preserve">request towards the MCVideo group. The </w:t>
      </w:r>
      <w:r>
        <w:rPr>
          <w:lang w:eastAsia="zh-CN"/>
        </w:rPr>
        <w:t>remote v</w:t>
      </w:r>
      <w:r w:rsidRPr="00104C37">
        <w:rPr>
          <w:lang w:eastAsia="zh-CN"/>
        </w:rPr>
        <w:t xml:space="preserve">ideo </w:t>
      </w:r>
      <w:r>
        <w:rPr>
          <w:lang w:eastAsia="zh-CN"/>
        </w:rPr>
        <w:t xml:space="preserve">push </w:t>
      </w:r>
      <w:r w:rsidRPr="00104C37">
        <w:t xml:space="preserve">request indicates MCVideo client B as the intended target of the request and MCVideo group </w:t>
      </w:r>
      <w:r>
        <w:t xml:space="preserve">G </w:t>
      </w:r>
      <w:r w:rsidRPr="00104C37">
        <w:t>as the intended recipient.</w:t>
      </w:r>
    </w:p>
    <w:p w14:paraId="576913FD" w14:textId="77777777" w:rsidR="00A90238" w:rsidRPr="00104C37" w:rsidRDefault="00A90238" w:rsidP="00A90238">
      <w:pPr>
        <w:pStyle w:val="B1"/>
      </w:pPr>
      <w:r w:rsidRPr="00104C37">
        <w:t>2.</w:t>
      </w:r>
      <w:r w:rsidRPr="00104C37">
        <w:tab/>
        <w:t xml:space="preserve">Upon receiving the </w:t>
      </w:r>
      <w:r>
        <w:rPr>
          <w:lang w:eastAsia="zh-CN"/>
        </w:rPr>
        <w:t>remote v</w:t>
      </w:r>
      <w:r w:rsidRPr="00104C37">
        <w:rPr>
          <w:lang w:eastAsia="zh-CN"/>
        </w:rPr>
        <w:t xml:space="preserve">ideo </w:t>
      </w:r>
      <w:r>
        <w:rPr>
          <w:lang w:eastAsia="zh-CN"/>
        </w:rPr>
        <w:t xml:space="preserve">push </w:t>
      </w:r>
      <w:r w:rsidRPr="00104C37">
        <w:t xml:space="preserve">request as the intended target of the request, the MCVideo client B notifies the MCVideo user B of the </w:t>
      </w:r>
      <w:r>
        <w:rPr>
          <w:lang w:eastAsia="zh-CN"/>
        </w:rPr>
        <w:t>remote v</w:t>
      </w:r>
      <w:r w:rsidRPr="00104C37">
        <w:rPr>
          <w:lang w:eastAsia="zh-CN"/>
        </w:rPr>
        <w:t xml:space="preserve">ideo </w:t>
      </w:r>
      <w:r>
        <w:rPr>
          <w:lang w:eastAsia="zh-CN"/>
        </w:rPr>
        <w:t xml:space="preserve">push </w:t>
      </w:r>
      <w:r w:rsidRPr="00104C37">
        <w:t xml:space="preserve">request, if the MCVideo client B is human controlled. Other MCVideo group members notify their respective MCVideo users of the </w:t>
      </w:r>
      <w:r>
        <w:rPr>
          <w:lang w:eastAsia="zh-CN"/>
        </w:rPr>
        <w:t>remote v</w:t>
      </w:r>
      <w:r w:rsidRPr="00104C37">
        <w:rPr>
          <w:lang w:eastAsia="zh-CN"/>
        </w:rPr>
        <w:t xml:space="preserve">ideo </w:t>
      </w:r>
      <w:r>
        <w:rPr>
          <w:lang w:eastAsia="zh-CN"/>
        </w:rPr>
        <w:t xml:space="preserve">push </w:t>
      </w:r>
      <w:r w:rsidRPr="00104C37">
        <w:t xml:space="preserve">request. </w:t>
      </w:r>
    </w:p>
    <w:p w14:paraId="7530AB7F" w14:textId="77777777" w:rsidR="00A90238" w:rsidRPr="00104C37" w:rsidRDefault="00A90238" w:rsidP="00A90238">
      <w:pPr>
        <w:pStyle w:val="B1"/>
      </w:pPr>
      <w:r w:rsidRPr="00104C37">
        <w:t>3.</w:t>
      </w:r>
      <w:r w:rsidRPr="00104C37">
        <w:tab/>
        <w:t xml:space="preserve">The MCVideo client B automatically accepts the </w:t>
      </w:r>
      <w:r>
        <w:rPr>
          <w:lang w:eastAsia="zh-CN"/>
        </w:rPr>
        <w:t>remote v</w:t>
      </w:r>
      <w:r w:rsidRPr="00104C37">
        <w:rPr>
          <w:lang w:eastAsia="zh-CN"/>
        </w:rPr>
        <w:t xml:space="preserve">ideo </w:t>
      </w:r>
      <w:r>
        <w:rPr>
          <w:lang w:eastAsia="zh-CN"/>
        </w:rPr>
        <w:t>push</w:t>
      </w:r>
      <w:r w:rsidRPr="00104C37">
        <w:t xml:space="preserve"> request and sends a group communication announcement message </w:t>
      </w:r>
      <w:r>
        <w:t xml:space="preserve">with video push indication </w:t>
      </w:r>
      <w:r w:rsidRPr="00104C37">
        <w:t>towards the MCVideo group</w:t>
      </w:r>
      <w:r>
        <w:t>, as described in subclause 7.1.3.3</w:t>
      </w:r>
      <w:r w:rsidRPr="00104C37">
        <w:t xml:space="preserve">. The group communication announcement message contains an SDP body and an indication that the group communication announcement is </w:t>
      </w:r>
      <w:r>
        <w:t xml:space="preserve">for </w:t>
      </w:r>
      <w:r>
        <w:rPr>
          <w:lang w:eastAsia="zh-CN"/>
        </w:rPr>
        <w:t>v</w:t>
      </w:r>
      <w:r w:rsidRPr="00104C37">
        <w:rPr>
          <w:lang w:eastAsia="zh-CN"/>
        </w:rPr>
        <w:t xml:space="preserve">ideo </w:t>
      </w:r>
      <w:r>
        <w:rPr>
          <w:lang w:eastAsia="zh-CN"/>
        </w:rPr>
        <w:t>push</w:t>
      </w:r>
      <w:r w:rsidRPr="00104C37">
        <w:t>.</w:t>
      </w:r>
    </w:p>
    <w:p w14:paraId="67301820" w14:textId="77777777" w:rsidR="00A90238" w:rsidRPr="00104C37" w:rsidRDefault="00A90238" w:rsidP="00A90238"/>
    <w:p w14:paraId="3B1A8088" w14:textId="77777777" w:rsidR="00A90238" w:rsidRPr="00646079" w:rsidRDefault="00A90238" w:rsidP="00A90238">
      <w:pPr>
        <w:pStyle w:val="Heading2"/>
        <w:rPr>
          <w:lang w:eastAsia="zh-CN"/>
        </w:rPr>
      </w:pPr>
      <w:bookmarkStart w:id="759" w:name="_Toc185772412"/>
      <w:r w:rsidRPr="000C0F27">
        <w:rPr>
          <w:lang w:eastAsia="zh-CN"/>
        </w:rPr>
        <w:t>7</w:t>
      </w:r>
      <w:r w:rsidRPr="001E4696">
        <w:t>.</w:t>
      </w:r>
      <w:r>
        <w:rPr>
          <w:lang w:eastAsia="zh-CN"/>
        </w:rPr>
        <w:t>5</w:t>
      </w:r>
      <w:r w:rsidRPr="001E4696">
        <w:tab/>
      </w:r>
      <w:r>
        <w:t>C</w:t>
      </w:r>
      <w:r w:rsidRPr="001E4696">
        <w:rPr>
          <w:lang w:eastAsia="zh-CN"/>
        </w:rPr>
        <w:t xml:space="preserve">apability </w:t>
      </w:r>
      <w:r w:rsidRPr="00224CE0">
        <w:rPr>
          <w:lang w:eastAsia="zh-CN"/>
        </w:rPr>
        <w:t>i</w:t>
      </w:r>
      <w:r w:rsidRPr="00343C9C">
        <w:rPr>
          <w:lang w:eastAsia="zh-CN"/>
        </w:rPr>
        <w:t>nformation sharing</w:t>
      </w:r>
      <w:bookmarkEnd w:id="759"/>
    </w:p>
    <w:p w14:paraId="02C1B362" w14:textId="77777777" w:rsidR="00A90238" w:rsidRDefault="00A90238" w:rsidP="00A90238">
      <w:pPr>
        <w:pStyle w:val="Heading3"/>
        <w:rPr>
          <w:lang w:eastAsia="zh-CN"/>
        </w:rPr>
      </w:pPr>
      <w:bookmarkStart w:id="760" w:name="_Toc185772413"/>
      <w:r>
        <w:rPr>
          <w:lang w:eastAsia="zh-CN"/>
        </w:rPr>
        <w:t>7.5.1</w:t>
      </w:r>
      <w:r>
        <w:rPr>
          <w:lang w:eastAsia="zh-CN"/>
        </w:rPr>
        <w:tab/>
        <w:t>General</w:t>
      </w:r>
      <w:bookmarkEnd w:id="760"/>
    </w:p>
    <w:p w14:paraId="5C0B5F23" w14:textId="77777777" w:rsidR="00A90238" w:rsidRDefault="00A90238" w:rsidP="00A90238">
      <w:pPr>
        <w:rPr>
          <w:lang w:eastAsia="zh-CN"/>
        </w:rPr>
      </w:pPr>
      <w:r>
        <w:rPr>
          <w:lang w:eastAsia="zh-CN"/>
        </w:rPr>
        <w:t>The MCVideo UE can store its capabilities information at the MCVideo server which can be retrieved by authorized users or MCVideo group members during on-network operations. The MCVideo UE can share their capabilities periodically or on-demand to another MCVideo UE or to MCVideo group members during off-network operations.</w:t>
      </w:r>
    </w:p>
    <w:p w14:paraId="3B4DA5D2" w14:textId="77777777" w:rsidR="00A90238" w:rsidRPr="00646079" w:rsidRDefault="00A90238" w:rsidP="00A90238">
      <w:pPr>
        <w:pStyle w:val="Heading3"/>
        <w:rPr>
          <w:lang w:eastAsia="zh-CN"/>
        </w:rPr>
      </w:pPr>
      <w:bookmarkStart w:id="761" w:name="_Toc185772414"/>
      <w:r w:rsidRPr="000C0F27">
        <w:rPr>
          <w:lang w:eastAsia="zh-CN"/>
        </w:rPr>
        <w:t>7</w:t>
      </w:r>
      <w:r w:rsidRPr="001E4696">
        <w:t>.</w:t>
      </w:r>
      <w:r>
        <w:rPr>
          <w:lang w:eastAsia="zh-CN"/>
        </w:rPr>
        <w:t>5.2</w:t>
      </w:r>
      <w:r w:rsidRPr="001E4696">
        <w:tab/>
        <w:t>O</w:t>
      </w:r>
      <w:r>
        <w:t>n</w:t>
      </w:r>
      <w:r w:rsidRPr="001E4696">
        <w:t xml:space="preserve">-network </w:t>
      </w:r>
      <w:r w:rsidRPr="001E4696">
        <w:rPr>
          <w:lang w:eastAsia="zh-CN"/>
        </w:rPr>
        <w:t xml:space="preserve">capability </w:t>
      </w:r>
      <w:r w:rsidRPr="00224CE0">
        <w:rPr>
          <w:lang w:eastAsia="zh-CN"/>
        </w:rPr>
        <w:t>i</w:t>
      </w:r>
      <w:r w:rsidRPr="00343C9C">
        <w:rPr>
          <w:lang w:eastAsia="zh-CN"/>
        </w:rPr>
        <w:t>nformation sharing</w:t>
      </w:r>
      <w:bookmarkEnd w:id="761"/>
    </w:p>
    <w:p w14:paraId="2CDF4D8B" w14:textId="77777777" w:rsidR="00A90238" w:rsidRPr="003E5F68" w:rsidRDefault="00A90238" w:rsidP="00A90238">
      <w:pPr>
        <w:pStyle w:val="Heading4"/>
      </w:pPr>
      <w:bookmarkStart w:id="762" w:name="_Toc185772415"/>
      <w:r>
        <w:t>7</w:t>
      </w:r>
      <w:r w:rsidRPr="003E5F68">
        <w:t>.</w:t>
      </w:r>
      <w:r>
        <w:t>5</w:t>
      </w:r>
      <w:r w:rsidRPr="003E5F68">
        <w:rPr>
          <w:rFonts w:hint="eastAsia"/>
        </w:rPr>
        <w:t>.</w:t>
      </w:r>
      <w:r>
        <w:t>2</w:t>
      </w:r>
      <w:r w:rsidRPr="003E5F68">
        <w:rPr>
          <w:rFonts w:hint="eastAsia"/>
        </w:rPr>
        <w:t>.1</w:t>
      </w:r>
      <w:r w:rsidRPr="003E5F68">
        <w:tab/>
      </w:r>
      <w:r>
        <w:t>General</w:t>
      </w:r>
      <w:bookmarkEnd w:id="762"/>
    </w:p>
    <w:p w14:paraId="0DAEA8B0" w14:textId="77777777" w:rsidR="00A90238" w:rsidRDefault="00A90238" w:rsidP="00A90238">
      <w:r>
        <w:t>The MCVideo UE can store and update its capabilities information at the MCVideo server. Authorized MCVideo users or MCVideo group members can retrieve the capabilities information from the MCVideo server directly or via subscription and notification.</w:t>
      </w:r>
    </w:p>
    <w:p w14:paraId="008A1D97" w14:textId="77777777" w:rsidR="00A90238" w:rsidRPr="003E5F68" w:rsidRDefault="00A90238" w:rsidP="00A90238">
      <w:pPr>
        <w:pStyle w:val="Heading4"/>
      </w:pPr>
      <w:bookmarkStart w:id="763" w:name="_Toc185772416"/>
      <w:r>
        <w:t>7</w:t>
      </w:r>
      <w:r w:rsidRPr="003E5F68">
        <w:t>.</w:t>
      </w:r>
      <w:r>
        <w:t>5</w:t>
      </w:r>
      <w:r w:rsidRPr="003E5F68">
        <w:rPr>
          <w:rFonts w:hint="eastAsia"/>
        </w:rPr>
        <w:t>.</w:t>
      </w:r>
      <w:r>
        <w:t>2</w:t>
      </w:r>
      <w:r w:rsidRPr="003E5F68">
        <w:rPr>
          <w:rFonts w:hint="eastAsia"/>
        </w:rPr>
        <w:t>.</w:t>
      </w:r>
      <w:r>
        <w:t>2</w:t>
      </w:r>
      <w:r w:rsidRPr="003E5F68">
        <w:tab/>
      </w:r>
      <w:r w:rsidRPr="004677B7">
        <w:t xml:space="preserve">Information flows for </w:t>
      </w:r>
      <w:r>
        <w:rPr>
          <w:lang w:eastAsia="zh-CN"/>
        </w:rPr>
        <w:t>on</w:t>
      </w:r>
      <w:r w:rsidRPr="007C656A">
        <w:rPr>
          <w:lang w:eastAsia="zh-CN"/>
        </w:rPr>
        <w:t xml:space="preserve">-network </w:t>
      </w:r>
      <w:r w:rsidRPr="00514754">
        <w:rPr>
          <w:lang w:eastAsia="zh-CN"/>
        </w:rPr>
        <w:t>capability information sharing</w:t>
      </w:r>
      <w:bookmarkEnd w:id="763"/>
    </w:p>
    <w:p w14:paraId="4D9DDF6E" w14:textId="77777777" w:rsidR="00A90238" w:rsidRPr="003E5F68" w:rsidRDefault="00A90238" w:rsidP="00A90238">
      <w:pPr>
        <w:pStyle w:val="Heading5"/>
        <w:rPr>
          <w:lang w:val="nl-NL"/>
        </w:rPr>
      </w:pPr>
      <w:bookmarkStart w:id="764" w:name="_Toc453260179"/>
      <w:bookmarkStart w:id="765" w:name="_Toc453261066"/>
      <w:bookmarkStart w:id="766" w:name="_Toc453279803"/>
      <w:bookmarkStart w:id="767" w:name="_Toc459375141"/>
      <w:bookmarkStart w:id="768" w:name="_Toc464497998"/>
      <w:bookmarkStart w:id="769" w:name="_Toc185772417"/>
      <w:r>
        <w:rPr>
          <w:lang w:val="nl-NL"/>
        </w:rPr>
        <w:t>7.5.2</w:t>
      </w:r>
      <w:r w:rsidRPr="003E5F68">
        <w:rPr>
          <w:lang w:val="nl-NL"/>
        </w:rPr>
        <w:t>.2.1</w:t>
      </w:r>
      <w:r w:rsidRPr="003E5F68">
        <w:rPr>
          <w:lang w:val="nl-NL"/>
        </w:rPr>
        <w:tab/>
      </w:r>
      <w:bookmarkEnd w:id="764"/>
      <w:bookmarkEnd w:id="765"/>
      <w:bookmarkEnd w:id="766"/>
      <w:bookmarkEnd w:id="767"/>
      <w:bookmarkEnd w:id="768"/>
      <w:r>
        <w:rPr>
          <w:lang w:val="nl-NL"/>
        </w:rPr>
        <w:t>Update MCVideo capabilities info request</w:t>
      </w:r>
      <w:bookmarkEnd w:id="769"/>
    </w:p>
    <w:p w14:paraId="3C9153EE" w14:textId="77777777" w:rsidR="00A90238" w:rsidRPr="003E5F68" w:rsidRDefault="00A90238" w:rsidP="00A90238">
      <w:r w:rsidRPr="003E5F68">
        <w:t>Table </w:t>
      </w:r>
      <w:r>
        <w:t>7</w:t>
      </w:r>
      <w:r w:rsidRPr="003E5F68">
        <w:t>.</w:t>
      </w:r>
      <w:r>
        <w:rPr>
          <w:lang w:eastAsia="zh-CN"/>
        </w:rPr>
        <w:t>5.2</w:t>
      </w:r>
      <w:r w:rsidRPr="003E5F68">
        <w:t>.2.1-</w:t>
      </w:r>
      <w:r w:rsidRPr="003E5F68">
        <w:rPr>
          <w:rFonts w:hint="eastAsia"/>
          <w:lang w:eastAsia="zh-CN"/>
        </w:rPr>
        <w:t>1</w:t>
      </w:r>
      <w:r w:rsidRPr="003E5F68">
        <w:t xml:space="preserve"> describes the information flow </w:t>
      </w:r>
      <w:r>
        <w:rPr>
          <w:lang w:eastAsia="zh-CN"/>
        </w:rPr>
        <w:t>update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2E4DB604" w14:textId="77777777" w:rsidR="00A90238" w:rsidRPr="003E5F68" w:rsidRDefault="00A90238" w:rsidP="00A90238">
      <w:pPr>
        <w:pStyle w:val="TH"/>
        <w:rPr>
          <w:lang w:val="en-US" w:eastAsia="zh-CN"/>
        </w:rPr>
      </w:pPr>
      <w:r w:rsidRPr="003E5F68">
        <w:lastRenderedPageBreak/>
        <w:t>Table </w:t>
      </w:r>
      <w:r>
        <w:t>7.5.2</w:t>
      </w:r>
      <w:r w:rsidRPr="003E5F68">
        <w:t>.</w:t>
      </w:r>
      <w:r w:rsidRPr="003E5F68">
        <w:rPr>
          <w:lang w:val="en-US"/>
        </w:rPr>
        <w:t>2</w:t>
      </w:r>
      <w:r w:rsidRPr="003E5F68">
        <w:t>.</w:t>
      </w:r>
      <w:r w:rsidRPr="003E5F68">
        <w:rPr>
          <w:lang w:val="en-US"/>
        </w:rPr>
        <w:t>1</w:t>
      </w:r>
      <w:r w:rsidRPr="003E5F68">
        <w:t>-</w:t>
      </w:r>
      <w:r w:rsidRPr="003E5F68">
        <w:rPr>
          <w:rFonts w:hint="eastAsia"/>
          <w:lang w:eastAsia="zh-CN"/>
        </w:rPr>
        <w:t>1</w:t>
      </w:r>
      <w:r w:rsidRPr="003E5F68">
        <w:t xml:space="preserve">: </w:t>
      </w:r>
      <w:r>
        <w:rPr>
          <w:lang w:eastAsia="zh-CN"/>
        </w:rPr>
        <w:t>Update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29A1716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64C8826"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1100BB1"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D891A" w14:textId="77777777" w:rsidR="00A90238" w:rsidRPr="003E5F68" w:rsidRDefault="00A90238" w:rsidP="004260A6">
            <w:pPr>
              <w:pStyle w:val="TAH"/>
            </w:pPr>
            <w:r w:rsidRPr="003E5F68">
              <w:t>Description</w:t>
            </w:r>
          </w:p>
        </w:tc>
      </w:tr>
      <w:tr w:rsidR="00A90238" w:rsidRPr="003E5F68" w14:paraId="18B6AC5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18856C8"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567612BE"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9E5EF" w14:textId="77777777" w:rsidR="00A90238" w:rsidRPr="003E5F68" w:rsidRDefault="00A90238" w:rsidP="004260A6">
            <w:pPr>
              <w:pStyle w:val="TAL"/>
            </w:pPr>
            <w:r>
              <w:t>Identity of the MCVideo user who is logged into the MCVideo UE</w:t>
            </w:r>
          </w:p>
        </w:tc>
      </w:tr>
      <w:tr w:rsidR="00A90238" w:rsidRPr="003E5F68" w14:paraId="3D2B594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2FD2C2A" w14:textId="77777777" w:rsidR="00A90238" w:rsidRPr="003E5F68" w:rsidRDefault="00A90238" w:rsidP="004260A6">
            <w:pPr>
              <w:pStyle w:val="TAL"/>
              <w:rPr>
                <w:lang w:eastAsia="zh-CN"/>
              </w:rPr>
            </w:pPr>
            <w:r>
              <w:t>MCVideo capabilities</w:t>
            </w:r>
          </w:p>
        </w:tc>
        <w:tc>
          <w:tcPr>
            <w:tcW w:w="1440" w:type="dxa"/>
            <w:tcBorders>
              <w:top w:val="single" w:sz="4" w:space="0" w:color="000000"/>
              <w:left w:val="single" w:sz="4" w:space="0" w:color="000000"/>
              <w:bottom w:val="single" w:sz="4" w:space="0" w:color="000000"/>
            </w:tcBorders>
            <w:shd w:val="clear" w:color="auto" w:fill="auto"/>
          </w:tcPr>
          <w:p w14:paraId="35941C74" w14:textId="77777777" w:rsidR="00A90238" w:rsidRPr="003E5F68" w:rsidRDefault="00A90238" w:rsidP="004260A6">
            <w:pPr>
              <w:pStyle w:val="TAL"/>
              <w:rPr>
                <w:lang w:eastAsia="zh-CN"/>
              </w:rPr>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455C7" w14:textId="77777777" w:rsidR="00A90238" w:rsidRPr="003E5F68" w:rsidRDefault="00A90238" w:rsidP="004260A6">
            <w:pPr>
              <w:pStyle w:val="TAL"/>
              <w:rPr>
                <w:lang w:eastAsia="zh-CN"/>
              </w:rPr>
            </w:pPr>
            <w:r>
              <w:t>List of capabilities available at the MCVideo UE</w:t>
            </w:r>
          </w:p>
        </w:tc>
      </w:tr>
    </w:tbl>
    <w:p w14:paraId="430CFC84" w14:textId="77777777" w:rsidR="00A90238" w:rsidRDefault="00A90238" w:rsidP="00A90238">
      <w:pPr>
        <w:rPr>
          <w:lang w:val="nl-NL"/>
        </w:rPr>
      </w:pPr>
    </w:p>
    <w:p w14:paraId="64403A3A" w14:textId="77777777" w:rsidR="00A90238" w:rsidRDefault="00A90238" w:rsidP="00A90238">
      <w:pPr>
        <w:pStyle w:val="NO"/>
        <w:rPr>
          <w:lang w:val="nl-NL"/>
        </w:rPr>
      </w:pPr>
      <w:r>
        <w:rPr>
          <w:lang w:val="nl-NL"/>
        </w:rPr>
        <w:t>NOTE:</w:t>
      </w:r>
      <w:r>
        <w:rPr>
          <w:lang w:val="nl-NL"/>
        </w:rPr>
        <w:tab/>
        <w:t>The device identification associated with MCVideo UE used for providing the MCVideo capabilities when the user logs on to multiple MCVideo UEs is specified by stage 3.</w:t>
      </w:r>
    </w:p>
    <w:p w14:paraId="0F06C0F4" w14:textId="77777777" w:rsidR="00A90238" w:rsidRPr="003E5F68" w:rsidRDefault="00A90238" w:rsidP="00A90238">
      <w:pPr>
        <w:pStyle w:val="Heading5"/>
        <w:rPr>
          <w:lang w:val="nl-NL"/>
        </w:rPr>
      </w:pPr>
      <w:bookmarkStart w:id="770" w:name="_Toc185772418"/>
      <w:r>
        <w:rPr>
          <w:lang w:val="nl-NL"/>
        </w:rPr>
        <w:t>7.5.2</w:t>
      </w:r>
      <w:r w:rsidRPr="003E5F68">
        <w:rPr>
          <w:lang w:val="nl-NL"/>
        </w:rPr>
        <w:t>.2.</w:t>
      </w:r>
      <w:r>
        <w:rPr>
          <w:lang w:val="nl-NL"/>
        </w:rPr>
        <w:t>2</w:t>
      </w:r>
      <w:r w:rsidRPr="003E5F68">
        <w:rPr>
          <w:lang w:val="nl-NL"/>
        </w:rPr>
        <w:tab/>
      </w:r>
      <w:r>
        <w:rPr>
          <w:lang w:val="nl-NL"/>
        </w:rPr>
        <w:t>Update MCVideo capabilities info response</w:t>
      </w:r>
      <w:bookmarkEnd w:id="770"/>
    </w:p>
    <w:p w14:paraId="11250A1D" w14:textId="77777777" w:rsidR="00A90238" w:rsidRPr="003E5F68" w:rsidRDefault="00A90238" w:rsidP="00A90238">
      <w:r w:rsidRPr="003E5F68">
        <w:t>Table </w:t>
      </w:r>
      <w:r>
        <w:t>7</w:t>
      </w:r>
      <w:r w:rsidRPr="003E5F68">
        <w:t>.</w:t>
      </w:r>
      <w:r>
        <w:rPr>
          <w:lang w:eastAsia="zh-CN"/>
        </w:rPr>
        <w:t>5.2</w:t>
      </w:r>
      <w:r w:rsidRPr="003E5F68">
        <w:t>.2.</w:t>
      </w:r>
      <w:r>
        <w:t>2</w:t>
      </w:r>
      <w:r w:rsidRPr="003E5F68">
        <w:t>-</w:t>
      </w:r>
      <w:r w:rsidRPr="003E5F68">
        <w:rPr>
          <w:rFonts w:hint="eastAsia"/>
          <w:lang w:eastAsia="zh-CN"/>
        </w:rPr>
        <w:t>1</w:t>
      </w:r>
      <w:r w:rsidRPr="003E5F68">
        <w:t xml:space="preserve"> describes the information flow </w:t>
      </w:r>
      <w:r>
        <w:rPr>
          <w:lang w:eastAsia="zh-CN"/>
        </w:rPr>
        <w:t>update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5501BA39"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2</w:t>
      </w:r>
      <w:r w:rsidRPr="003E5F68">
        <w:t>-</w:t>
      </w:r>
      <w:r w:rsidRPr="003E5F68">
        <w:rPr>
          <w:rFonts w:hint="eastAsia"/>
          <w:lang w:eastAsia="zh-CN"/>
        </w:rPr>
        <w:t>1</w:t>
      </w:r>
      <w:r w:rsidRPr="003E5F68">
        <w:t xml:space="preserve">: </w:t>
      </w:r>
      <w:r>
        <w:rPr>
          <w:lang w:eastAsia="zh-CN"/>
        </w:rPr>
        <w:t>Update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75FFB55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E5205AF"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BB0D068"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380AB5" w14:textId="77777777" w:rsidR="00A90238" w:rsidRPr="003E5F68" w:rsidRDefault="00A90238" w:rsidP="004260A6">
            <w:pPr>
              <w:pStyle w:val="TAH"/>
            </w:pPr>
            <w:r w:rsidRPr="003E5F68">
              <w:t>Description</w:t>
            </w:r>
          </w:p>
        </w:tc>
      </w:tr>
      <w:tr w:rsidR="00A90238" w:rsidRPr="003E5F68" w14:paraId="26537EC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DDDBB7A"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6E6E198C"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71529" w14:textId="77777777" w:rsidR="00A90238" w:rsidRPr="003E5F68" w:rsidRDefault="00A90238" w:rsidP="004260A6">
            <w:pPr>
              <w:pStyle w:val="TAL"/>
            </w:pPr>
            <w:r>
              <w:t>Indicates success or failure</w:t>
            </w:r>
          </w:p>
        </w:tc>
      </w:tr>
    </w:tbl>
    <w:p w14:paraId="6C32F9DF" w14:textId="77777777" w:rsidR="00A90238" w:rsidRPr="003E5F68" w:rsidRDefault="00A90238" w:rsidP="00A90238">
      <w:pPr>
        <w:rPr>
          <w:lang w:val="nl-NL"/>
        </w:rPr>
      </w:pPr>
    </w:p>
    <w:p w14:paraId="7AA8C397" w14:textId="77777777" w:rsidR="00A90238" w:rsidRPr="003E5F68" w:rsidRDefault="00A90238" w:rsidP="00A90238">
      <w:pPr>
        <w:pStyle w:val="Heading5"/>
        <w:rPr>
          <w:lang w:val="nl-NL"/>
        </w:rPr>
      </w:pPr>
      <w:bookmarkStart w:id="771" w:name="_Toc185772419"/>
      <w:r>
        <w:rPr>
          <w:lang w:val="nl-NL"/>
        </w:rPr>
        <w:t>7.5.2</w:t>
      </w:r>
      <w:r w:rsidRPr="003E5F68">
        <w:rPr>
          <w:lang w:val="nl-NL"/>
        </w:rPr>
        <w:t>.2.</w:t>
      </w:r>
      <w:r>
        <w:rPr>
          <w:lang w:val="nl-NL"/>
        </w:rPr>
        <w:t>3</w:t>
      </w:r>
      <w:r w:rsidRPr="003E5F68">
        <w:rPr>
          <w:lang w:val="nl-NL"/>
        </w:rPr>
        <w:tab/>
      </w:r>
      <w:r>
        <w:rPr>
          <w:lang w:val="nl-NL"/>
        </w:rPr>
        <w:t>Get MCVideo capabilities info request</w:t>
      </w:r>
      <w:bookmarkEnd w:id="771"/>
    </w:p>
    <w:p w14:paraId="37646121" w14:textId="77777777" w:rsidR="00A90238" w:rsidRPr="003E5F68" w:rsidRDefault="00A90238" w:rsidP="00A90238">
      <w:r w:rsidRPr="003E5F68">
        <w:t>Table </w:t>
      </w:r>
      <w:r>
        <w:t>7</w:t>
      </w:r>
      <w:r w:rsidRPr="003E5F68">
        <w:t>.</w:t>
      </w:r>
      <w:r>
        <w:rPr>
          <w:lang w:eastAsia="zh-CN"/>
        </w:rPr>
        <w:t>5.2</w:t>
      </w:r>
      <w:r w:rsidRPr="003E5F68">
        <w:t>.2.</w:t>
      </w:r>
      <w:r>
        <w:t>3</w:t>
      </w:r>
      <w:r w:rsidRPr="003E5F68">
        <w:t>-</w:t>
      </w:r>
      <w:r w:rsidRPr="003E5F68">
        <w:rPr>
          <w:rFonts w:hint="eastAsia"/>
          <w:lang w:eastAsia="zh-CN"/>
        </w:rPr>
        <w:t>1</w:t>
      </w:r>
      <w:r w:rsidRPr="003E5F68">
        <w:t xml:space="preserve"> describes the information flow </w:t>
      </w:r>
      <w:r>
        <w:rPr>
          <w:lang w:eastAsia="zh-CN"/>
        </w:rPr>
        <w:t>get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20EF10C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3</w:t>
      </w:r>
      <w:r w:rsidRPr="003E5F68">
        <w:t>-</w:t>
      </w:r>
      <w:r w:rsidRPr="003E5F68">
        <w:rPr>
          <w:rFonts w:hint="eastAsia"/>
          <w:lang w:eastAsia="zh-CN"/>
        </w:rPr>
        <w:t>1</w:t>
      </w:r>
      <w:r w:rsidRPr="003E5F68">
        <w:t xml:space="preserve">: </w:t>
      </w:r>
      <w:r>
        <w:rPr>
          <w:lang w:eastAsia="zh-CN"/>
        </w:rPr>
        <w:t>Get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3044"/>
        <w:gridCol w:w="1276"/>
        <w:gridCol w:w="4320"/>
      </w:tblGrid>
      <w:tr w:rsidR="00A90238" w:rsidRPr="003E5F68" w14:paraId="5320FCE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0E6330FB" w14:textId="77777777" w:rsidR="00A90238" w:rsidRPr="003E5F68" w:rsidRDefault="00A90238" w:rsidP="004260A6">
            <w:pPr>
              <w:pStyle w:val="TAH"/>
            </w:pPr>
            <w:r w:rsidRPr="003E5F68">
              <w:t>Information element</w:t>
            </w:r>
          </w:p>
        </w:tc>
        <w:tc>
          <w:tcPr>
            <w:tcW w:w="1276" w:type="dxa"/>
            <w:tcBorders>
              <w:top w:val="single" w:sz="4" w:space="0" w:color="000000"/>
              <w:left w:val="single" w:sz="4" w:space="0" w:color="000000"/>
              <w:bottom w:val="single" w:sz="4" w:space="0" w:color="000000"/>
            </w:tcBorders>
            <w:shd w:val="clear" w:color="auto" w:fill="auto"/>
          </w:tcPr>
          <w:p w14:paraId="0E5AD7B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33D3C" w14:textId="77777777" w:rsidR="00A90238" w:rsidRPr="003E5F68" w:rsidRDefault="00A90238" w:rsidP="004260A6">
            <w:pPr>
              <w:pStyle w:val="TAH"/>
            </w:pPr>
            <w:r w:rsidRPr="003E5F68">
              <w:t>Description</w:t>
            </w:r>
          </w:p>
        </w:tc>
      </w:tr>
      <w:tr w:rsidR="00A90238" w:rsidRPr="003E5F68" w14:paraId="27FD585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3392855B" w14:textId="77777777" w:rsidR="00A90238" w:rsidRPr="003E5F68" w:rsidRDefault="00A90238" w:rsidP="004260A6">
            <w:pPr>
              <w:pStyle w:val="TAL"/>
              <w:rPr>
                <w:lang w:eastAsia="zh-CN"/>
              </w:rPr>
            </w:pPr>
            <w:r>
              <w:t>MCVideo ID</w:t>
            </w:r>
          </w:p>
        </w:tc>
        <w:tc>
          <w:tcPr>
            <w:tcW w:w="1276" w:type="dxa"/>
            <w:tcBorders>
              <w:top w:val="single" w:sz="4" w:space="0" w:color="000000"/>
              <w:left w:val="single" w:sz="4" w:space="0" w:color="000000"/>
              <w:bottom w:val="single" w:sz="4" w:space="0" w:color="000000"/>
            </w:tcBorders>
            <w:shd w:val="clear" w:color="auto" w:fill="auto"/>
          </w:tcPr>
          <w:p w14:paraId="1712B553"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C2ECA5" w14:textId="77777777" w:rsidR="00A90238" w:rsidRPr="003E5F68" w:rsidRDefault="00A90238" w:rsidP="004260A6">
            <w:pPr>
              <w:pStyle w:val="TAL"/>
            </w:pPr>
            <w:r>
              <w:t>Identity of the requesting MCVideo user</w:t>
            </w:r>
          </w:p>
        </w:tc>
      </w:tr>
      <w:tr w:rsidR="00A90238" w:rsidRPr="003E5F68" w14:paraId="41DBD10B"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3D322E96" w14:textId="6445DE20" w:rsidR="00A90238" w:rsidRDefault="00A90238" w:rsidP="004260A6">
            <w:pPr>
              <w:pStyle w:val="TAL"/>
            </w:pPr>
            <w:r>
              <w:t>MCVideo ID</w:t>
            </w:r>
            <w:r w:rsidRPr="003B3DB8">
              <w:t xml:space="preserve"> list (</w:t>
            </w:r>
            <w:r>
              <w:t>see</w:t>
            </w:r>
            <w:r w:rsidR="008C5C90">
              <w:t> </w:t>
            </w:r>
            <w:r w:rsidRPr="003B3DB8">
              <w:t>NOTE)</w:t>
            </w:r>
          </w:p>
        </w:tc>
        <w:tc>
          <w:tcPr>
            <w:tcW w:w="1276" w:type="dxa"/>
            <w:tcBorders>
              <w:top w:val="single" w:sz="4" w:space="0" w:color="000000"/>
              <w:left w:val="single" w:sz="4" w:space="0" w:color="000000"/>
              <w:bottom w:val="single" w:sz="4" w:space="0" w:color="000000"/>
            </w:tcBorders>
            <w:shd w:val="clear" w:color="auto" w:fill="auto"/>
          </w:tcPr>
          <w:p w14:paraId="49320071" w14:textId="77777777" w:rsidR="00A90238" w:rsidRPr="003E5F68"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7C1A0" w14:textId="77777777" w:rsidR="00A90238" w:rsidRDefault="00A90238" w:rsidP="004260A6">
            <w:pPr>
              <w:pStyle w:val="TAL"/>
            </w:pPr>
            <w:r w:rsidRPr="003B3DB8">
              <w:t xml:space="preserve">List of </w:t>
            </w:r>
            <w:r>
              <w:t>Identit</w:t>
            </w:r>
            <w:r w:rsidRPr="003B3DB8">
              <w:t>ies</w:t>
            </w:r>
            <w:r>
              <w:t xml:space="preserve"> of the target MCVideo users</w:t>
            </w:r>
          </w:p>
        </w:tc>
      </w:tr>
      <w:tr w:rsidR="00A90238" w:rsidRPr="003E5F68" w14:paraId="1D910629"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8EF7C7F" w14:textId="10A31378" w:rsidR="00A90238" w:rsidRDefault="00A90238" w:rsidP="004260A6">
            <w:pPr>
              <w:pStyle w:val="TAL"/>
            </w:pPr>
            <w:r w:rsidRPr="003B3DB8">
              <w:t>MCVideo group ID list (</w:t>
            </w:r>
            <w:r>
              <w:t>see</w:t>
            </w:r>
            <w:r w:rsidR="008C5C90">
              <w:t> </w:t>
            </w:r>
            <w:r w:rsidRPr="003B3DB8">
              <w:t>NOTE)</w:t>
            </w:r>
          </w:p>
        </w:tc>
        <w:tc>
          <w:tcPr>
            <w:tcW w:w="1276" w:type="dxa"/>
            <w:tcBorders>
              <w:top w:val="single" w:sz="4" w:space="0" w:color="000000"/>
              <w:left w:val="single" w:sz="4" w:space="0" w:color="000000"/>
              <w:bottom w:val="single" w:sz="4" w:space="0" w:color="000000"/>
            </w:tcBorders>
            <w:shd w:val="clear" w:color="auto" w:fill="auto"/>
          </w:tcPr>
          <w:p w14:paraId="0687E464" w14:textId="77777777" w:rsidR="00A90238" w:rsidRDefault="00A90238" w:rsidP="004260A6">
            <w:pPr>
              <w:pStyle w:val="TAL"/>
            </w:pPr>
            <w:r w:rsidRPr="003B3DB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51720C" w14:textId="77777777" w:rsidR="00A90238" w:rsidRPr="003B3DB8" w:rsidRDefault="00A90238" w:rsidP="004260A6">
            <w:pPr>
              <w:pStyle w:val="TAL"/>
            </w:pPr>
            <w:r w:rsidRPr="003B3DB8">
              <w:t>List of Identities of the target MCVideo groups</w:t>
            </w:r>
          </w:p>
        </w:tc>
      </w:tr>
      <w:tr w:rsidR="00A90238" w:rsidRPr="003E5F68" w14:paraId="01E17E92"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A61787" w14:textId="77777777" w:rsidR="00A90238" w:rsidRPr="003B3DB8" w:rsidRDefault="00A90238" w:rsidP="004260A6">
            <w:pPr>
              <w:pStyle w:val="TAN"/>
            </w:pPr>
            <w:r>
              <w:t>NOTE:</w:t>
            </w:r>
            <w:r>
              <w:tab/>
            </w:r>
            <w:r w:rsidRPr="003B3DB8">
              <w:t>At least one of the information elements shall be present.</w:t>
            </w:r>
          </w:p>
        </w:tc>
      </w:tr>
    </w:tbl>
    <w:p w14:paraId="42C1696D" w14:textId="77777777" w:rsidR="00A90238" w:rsidRPr="003E5F68" w:rsidRDefault="00A90238" w:rsidP="00A90238">
      <w:pPr>
        <w:rPr>
          <w:lang w:val="nl-NL"/>
        </w:rPr>
      </w:pPr>
    </w:p>
    <w:p w14:paraId="10F651E5" w14:textId="77777777" w:rsidR="00A90238" w:rsidRPr="003E5F68" w:rsidRDefault="00A90238" w:rsidP="00A90238">
      <w:pPr>
        <w:pStyle w:val="Heading5"/>
        <w:rPr>
          <w:lang w:val="nl-NL"/>
        </w:rPr>
      </w:pPr>
      <w:bookmarkStart w:id="772" w:name="_Toc185772420"/>
      <w:r>
        <w:rPr>
          <w:lang w:val="nl-NL"/>
        </w:rPr>
        <w:t>7.5.2</w:t>
      </w:r>
      <w:r w:rsidRPr="003E5F68">
        <w:rPr>
          <w:lang w:val="nl-NL"/>
        </w:rPr>
        <w:t>.2.</w:t>
      </w:r>
      <w:r>
        <w:rPr>
          <w:lang w:val="nl-NL"/>
        </w:rPr>
        <w:t>4</w:t>
      </w:r>
      <w:r w:rsidRPr="003E5F68">
        <w:rPr>
          <w:lang w:val="nl-NL"/>
        </w:rPr>
        <w:tab/>
      </w:r>
      <w:r>
        <w:rPr>
          <w:lang w:val="nl-NL"/>
        </w:rPr>
        <w:t>Get MCVideo capabilities info response</w:t>
      </w:r>
      <w:bookmarkEnd w:id="772"/>
    </w:p>
    <w:p w14:paraId="54B079C2" w14:textId="77777777" w:rsidR="00A90238" w:rsidRPr="003E5F68" w:rsidRDefault="00A90238" w:rsidP="00A90238">
      <w:r w:rsidRPr="003E5F68">
        <w:t>Table </w:t>
      </w:r>
      <w:r>
        <w:t>7</w:t>
      </w:r>
      <w:r w:rsidRPr="003E5F68">
        <w:t>.</w:t>
      </w:r>
      <w:r>
        <w:rPr>
          <w:lang w:eastAsia="zh-CN"/>
        </w:rPr>
        <w:t>5.2</w:t>
      </w:r>
      <w:r w:rsidRPr="003E5F68">
        <w:t>.2.</w:t>
      </w:r>
      <w:r>
        <w:t>4</w:t>
      </w:r>
      <w:r w:rsidRPr="003E5F68">
        <w:t>-</w:t>
      </w:r>
      <w:r w:rsidRPr="003E5F68">
        <w:rPr>
          <w:rFonts w:hint="eastAsia"/>
          <w:lang w:eastAsia="zh-CN"/>
        </w:rPr>
        <w:t>1</w:t>
      </w:r>
      <w:r w:rsidRPr="003E5F68">
        <w:t xml:space="preserve"> describes the information flow </w:t>
      </w:r>
      <w:r>
        <w:rPr>
          <w:lang w:eastAsia="zh-CN"/>
        </w:rPr>
        <w:t>get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113BF0D4"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4</w:t>
      </w:r>
      <w:r w:rsidRPr="003E5F68">
        <w:t>-</w:t>
      </w:r>
      <w:r w:rsidRPr="003E5F68">
        <w:rPr>
          <w:rFonts w:hint="eastAsia"/>
          <w:lang w:eastAsia="zh-CN"/>
        </w:rPr>
        <w:t>1</w:t>
      </w:r>
      <w:r w:rsidRPr="003E5F68">
        <w:t xml:space="preserve">: </w:t>
      </w:r>
      <w:r>
        <w:rPr>
          <w:lang w:eastAsia="zh-CN"/>
        </w:rPr>
        <w:t>Get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3044"/>
        <w:gridCol w:w="1276"/>
        <w:gridCol w:w="4320"/>
      </w:tblGrid>
      <w:tr w:rsidR="00A90238" w:rsidRPr="003E5F68" w14:paraId="108CFE49"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4392B754" w14:textId="77777777" w:rsidR="00A90238" w:rsidRPr="003E5F68" w:rsidRDefault="00A90238" w:rsidP="004260A6">
            <w:pPr>
              <w:pStyle w:val="TAH"/>
            </w:pPr>
            <w:r w:rsidRPr="003E5F68">
              <w:t>Information element</w:t>
            </w:r>
          </w:p>
        </w:tc>
        <w:tc>
          <w:tcPr>
            <w:tcW w:w="1276" w:type="dxa"/>
            <w:tcBorders>
              <w:top w:val="single" w:sz="4" w:space="0" w:color="000000"/>
              <w:left w:val="single" w:sz="4" w:space="0" w:color="000000"/>
              <w:bottom w:val="single" w:sz="4" w:space="0" w:color="000000"/>
            </w:tcBorders>
            <w:shd w:val="clear" w:color="auto" w:fill="auto"/>
          </w:tcPr>
          <w:p w14:paraId="6E8FE1D6"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7C428" w14:textId="77777777" w:rsidR="00A90238" w:rsidRPr="003E5F68" w:rsidRDefault="00A90238" w:rsidP="004260A6">
            <w:pPr>
              <w:pStyle w:val="TAH"/>
            </w:pPr>
            <w:r w:rsidRPr="003E5F68">
              <w:t>Description</w:t>
            </w:r>
          </w:p>
        </w:tc>
      </w:tr>
      <w:tr w:rsidR="00A90238" w:rsidRPr="003E5F68" w14:paraId="28B777E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0C040280" w14:textId="77777777" w:rsidR="00A90238" w:rsidRPr="003E5F68" w:rsidRDefault="00A90238" w:rsidP="004260A6">
            <w:pPr>
              <w:pStyle w:val="TAL"/>
              <w:rPr>
                <w:lang w:eastAsia="zh-CN"/>
              </w:rPr>
            </w:pPr>
            <w:r>
              <w:t>Result</w:t>
            </w:r>
          </w:p>
        </w:tc>
        <w:tc>
          <w:tcPr>
            <w:tcW w:w="1276" w:type="dxa"/>
            <w:tcBorders>
              <w:top w:val="single" w:sz="4" w:space="0" w:color="000000"/>
              <w:left w:val="single" w:sz="4" w:space="0" w:color="000000"/>
              <w:bottom w:val="single" w:sz="4" w:space="0" w:color="000000"/>
            </w:tcBorders>
            <w:shd w:val="clear" w:color="auto" w:fill="auto"/>
          </w:tcPr>
          <w:p w14:paraId="10E0A306"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ACB57" w14:textId="77777777" w:rsidR="00A90238" w:rsidRPr="003E5F68" w:rsidRDefault="00A90238" w:rsidP="004260A6">
            <w:pPr>
              <w:pStyle w:val="TAL"/>
            </w:pPr>
            <w:r>
              <w:t>Indicates success or failure</w:t>
            </w:r>
          </w:p>
        </w:tc>
      </w:tr>
      <w:tr w:rsidR="00A90238" w:rsidRPr="003E5F68" w14:paraId="42FDF22E"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17F0A8C" w14:textId="06CE8CEC" w:rsidR="00A90238" w:rsidRDefault="00A90238" w:rsidP="004260A6">
            <w:pPr>
              <w:pStyle w:val="TAL"/>
            </w:pPr>
            <w:r>
              <w:rPr>
                <w:rFonts w:hint="eastAsia"/>
              </w:rPr>
              <w:t>MCVideo ID</w:t>
            </w:r>
            <w:r>
              <w:t xml:space="preserve"> (see</w:t>
            </w:r>
            <w:r w:rsidR="008C5C90">
              <w:t> </w:t>
            </w:r>
            <w:r>
              <w:t>NOTE)</w:t>
            </w:r>
          </w:p>
        </w:tc>
        <w:tc>
          <w:tcPr>
            <w:tcW w:w="1276" w:type="dxa"/>
            <w:tcBorders>
              <w:top w:val="single" w:sz="4" w:space="0" w:color="000000"/>
              <w:left w:val="single" w:sz="4" w:space="0" w:color="000000"/>
              <w:bottom w:val="single" w:sz="4" w:space="0" w:color="000000"/>
            </w:tcBorders>
            <w:shd w:val="clear" w:color="auto" w:fill="auto"/>
          </w:tcPr>
          <w:p w14:paraId="21C4507D" w14:textId="77777777" w:rsidR="00A90238" w:rsidRPr="003E5F68"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5084A9" w14:textId="77777777" w:rsidR="00A90238" w:rsidRDefault="00A90238" w:rsidP="004260A6">
            <w:pPr>
              <w:pStyle w:val="TAL"/>
            </w:pPr>
            <w:r>
              <w:rPr>
                <w:rFonts w:hint="eastAsia"/>
              </w:rPr>
              <w:t xml:space="preserve">Identity of the MCVideo user whose MCVideo capabilities are </w:t>
            </w:r>
            <w:r>
              <w:t>re</w:t>
            </w:r>
            <w:r>
              <w:rPr>
                <w:rFonts w:hint="eastAsia"/>
              </w:rPr>
              <w:t>quested</w:t>
            </w:r>
          </w:p>
        </w:tc>
      </w:tr>
      <w:tr w:rsidR="00A90238" w:rsidRPr="003E5F68" w14:paraId="728D3D6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3409DB1" w14:textId="4C1BAF13" w:rsidR="00A90238" w:rsidRDefault="00A90238" w:rsidP="004260A6">
            <w:pPr>
              <w:pStyle w:val="TAL"/>
            </w:pPr>
            <w:r>
              <w:t xml:space="preserve">MCVideo capabilities </w:t>
            </w:r>
            <w:r>
              <w:rPr>
                <w:rFonts w:hint="eastAsia"/>
                <w:lang w:eastAsia="zh-CN"/>
              </w:rPr>
              <w:t>(</w:t>
            </w:r>
            <w:r>
              <w:rPr>
                <w:lang w:eastAsia="zh-CN"/>
              </w:rPr>
              <w:t>see</w:t>
            </w:r>
            <w:r w:rsidR="008C5C90">
              <w:rPr>
                <w:lang w:eastAsia="zh-CN"/>
              </w:rPr>
              <w:t> </w:t>
            </w:r>
            <w:r>
              <w:rPr>
                <w:rFonts w:hint="eastAsia"/>
                <w:lang w:eastAsia="zh-CN"/>
              </w:rPr>
              <w:t>NOTE)</w:t>
            </w:r>
          </w:p>
        </w:tc>
        <w:tc>
          <w:tcPr>
            <w:tcW w:w="1276" w:type="dxa"/>
            <w:tcBorders>
              <w:top w:val="single" w:sz="4" w:space="0" w:color="000000"/>
              <w:left w:val="single" w:sz="4" w:space="0" w:color="000000"/>
              <w:bottom w:val="single" w:sz="4" w:space="0" w:color="000000"/>
            </w:tcBorders>
            <w:shd w:val="clear" w:color="auto" w:fill="auto"/>
          </w:tcPr>
          <w:p w14:paraId="00EE44A7" w14:textId="77777777" w:rsidR="00A90238" w:rsidRPr="003E5F68" w:rsidRDefault="00A90238" w:rsidP="004260A6">
            <w:pPr>
              <w:pStyle w:val="TAL"/>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C7ABB" w14:textId="77777777" w:rsidR="00A90238" w:rsidRDefault="00A90238" w:rsidP="004260A6">
            <w:pPr>
              <w:pStyle w:val="TAL"/>
            </w:pPr>
            <w:r>
              <w:t>List of capabilities available at the requested MCVideo user's UE</w:t>
            </w:r>
          </w:p>
        </w:tc>
      </w:tr>
      <w:tr w:rsidR="00A90238" w:rsidRPr="003E5F68" w14:paraId="4B83B8C0"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78E205" w14:textId="77777777" w:rsidR="00A90238" w:rsidRDefault="00A90238" w:rsidP="004260A6">
            <w:pPr>
              <w:pStyle w:val="TAN"/>
            </w:pPr>
            <w:r w:rsidRPr="003B3DB8">
              <w:t>NOTE:</w:t>
            </w:r>
            <w:r w:rsidRPr="003B3DB8">
              <w:tab/>
            </w:r>
            <w:r>
              <w:t>The MCVideo capabilities correspond to the MCVideo ID. MCVideo ID and MCVideo capabilities information elements shall not be present if the Result is failure. Mulitple pairs of MCVideoID and MCVideo capabilities information elements may be appended. Only the affiliated group members in the requested MCVideo group ID list are returned.</w:t>
            </w:r>
          </w:p>
        </w:tc>
      </w:tr>
    </w:tbl>
    <w:p w14:paraId="17537CE9" w14:textId="77777777" w:rsidR="00A90238" w:rsidRPr="003E5F68" w:rsidRDefault="00A90238" w:rsidP="00A90238">
      <w:pPr>
        <w:rPr>
          <w:lang w:val="nl-NL"/>
        </w:rPr>
      </w:pPr>
    </w:p>
    <w:p w14:paraId="78EBC458" w14:textId="77777777" w:rsidR="00A90238" w:rsidRPr="003E5F68" w:rsidRDefault="00A90238" w:rsidP="00A90238">
      <w:pPr>
        <w:pStyle w:val="Heading5"/>
        <w:rPr>
          <w:lang w:val="nl-NL"/>
        </w:rPr>
      </w:pPr>
      <w:bookmarkStart w:id="773" w:name="_Toc185772421"/>
      <w:r>
        <w:rPr>
          <w:lang w:val="nl-NL"/>
        </w:rPr>
        <w:t>7.5.2</w:t>
      </w:r>
      <w:r w:rsidRPr="003E5F68">
        <w:rPr>
          <w:lang w:val="nl-NL"/>
        </w:rPr>
        <w:t>.2.</w:t>
      </w:r>
      <w:r>
        <w:rPr>
          <w:lang w:val="nl-NL"/>
        </w:rPr>
        <w:t>5</w:t>
      </w:r>
      <w:r w:rsidRPr="003E5F68">
        <w:rPr>
          <w:lang w:val="nl-NL"/>
        </w:rPr>
        <w:tab/>
      </w:r>
      <w:r>
        <w:rPr>
          <w:lang w:val="nl-NL"/>
        </w:rPr>
        <w:t>Subscribe MCVideo capabilities info request</w:t>
      </w:r>
      <w:bookmarkEnd w:id="773"/>
    </w:p>
    <w:p w14:paraId="07D84BAC" w14:textId="77777777" w:rsidR="00A90238" w:rsidRPr="003E5F68" w:rsidRDefault="00A90238" w:rsidP="00A90238">
      <w:r w:rsidRPr="003E5F68">
        <w:t>Table </w:t>
      </w:r>
      <w:r>
        <w:t>7</w:t>
      </w:r>
      <w:r w:rsidRPr="003E5F68">
        <w:t>.</w:t>
      </w:r>
      <w:r>
        <w:rPr>
          <w:lang w:eastAsia="zh-CN"/>
        </w:rPr>
        <w:t>5.2</w:t>
      </w:r>
      <w:r w:rsidRPr="003E5F68">
        <w:t>.2.</w:t>
      </w:r>
      <w:r>
        <w:t>5</w:t>
      </w:r>
      <w:r w:rsidRPr="003E5F68">
        <w:t>-</w:t>
      </w:r>
      <w:r w:rsidRPr="003E5F68">
        <w:rPr>
          <w:rFonts w:hint="eastAsia"/>
          <w:lang w:eastAsia="zh-CN"/>
        </w:rPr>
        <w:t>1</w:t>
      </w:r>
      <w:r w:rsidRPr="003E5F68">
        <w:t xml:space="preserve"> describes the information flow </w:t>
      </w:r>
      <w:r>
        <w:rPr>
          <w:lang w:eastAsia="zh-CN"/>
        </w:rPr>
        <w:t>subscribe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0FDBC7F3" w14:textId="77777777" w:rsidR="00A90238" w:rsidRPr="003E5F68" w:rsidRDefault="00A90238" w:rsidP="00A90238">
      <w:pPr>
        <w:pStyle w:val="TH"/>
        <w:rPr>
          <w:lang w:val="en-US" w:eastAsia="zh-CN"/>
        </w:rPr>
      </w:pPr>
      <w:r w:rsidRPr="003E5F68">
        <w:lastRenderedPageBreak/>
        <w:t>Table </w:t>
      </w:r>
      <w:r>
        <w:t>7.5.2</w:t>
      </w:r>
      <w:r w:rsidRPr="003E5F68">
        <w:t>.</w:t>
      </w:r>
      <w:r w:rsidRPr="003E5F68">
        <w:rPr>
          <w:lang w:val="en-US"/>
        </w:rPr>
        <w:t>2</w:t>
      </w:r>
      <w:r w:rsidRPr="003E5F68">
        <w:t>.</w:t>
      </w:r>
      <w:r>
        <w:rPr>
          <w:lang w:val="en-US"/>
        </w:rPr>
        <w:t>5</w:t>
      </w:r>
      <w:r w:rsidRPr="003E5F68">
        <w:t>-</w:t>
      </w:r>
      <w:r w:rsidRPr="003E5F68">
        <w:rPr>
          <w:rFonts w:hint="eastAsia"/>
          <w:lang w:eastAsia="zh-CN"/>
        </w:rPr>
        <w:t>1</w:t>
      </w:r>
      <w:r w:rsidRPr="003E5F68">
        <w:t xml:space="preserve">: </w:t>
      </w:r>
      <w:r>
        <w:rPr>
          <w:lang w:eastAsia="zh-CN"/>
        </w:rPr>
        <w:t>Subscribe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518C6B4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926D2C"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5731E27"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8B108" w14:textId="77777777" w:rsidR="00A90238" w:rsidRPr="003E5F68" w:rsidRDefault="00A90238" w:rsidP="004260A6">
            <w:pPr>
              <w:pStyle w:val="TAH"/>
            </w:pPr>
            <w:r w:rsidRPr="003E5F68">
              <w:t>Description</w:t>
            </w:r>
          </w:p>
        </w:tc>
      </w:tr>
      <w:tr w:rsidR="00A90238" w:rsidRPr="003E5F68" w14:paraId="3A6A492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2FC67CD"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7826D140"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683C8" w14:textId="77777777" w:rsidR="00A90238" w:rsidRPr="003E5F68" w:rsidRDefault="00A90238" w:rsidP="004260A6">
            <w:pPr>
              <w:pStyle w:val="TAL"/>
            </w:pPr>
            <w:r>
              <w:t>Identity of the requesting MCVideo user</w:t>
            </w:r>
          </w:p>
        </w:tc>
      </w:tr>
      <w:tr w:rsidR="00A90238" w:rsidRPr="003E5F68" w14:paraId="499B18F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A8436AE" w14:textId="77777777" w:rsidR="00A90238"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5D3273D2" w14:textId="77777777" w:rsidR="00A90238" w:rsidRPr="003E5F68"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922B7C" w14:textId="77777777" w:rsidR="00A90238" w:rsidRDefault="00A90238" w:rsidP="004260A6">
            <w:pPr>
              <w:pStyle w:val="TAL"/>
            </w:pPr>
            <w:r>
              <w:t>Identity of the target MCVideo user</w:t>
            </w:r>
          </w:p>
        </w:tc>
      </w:tr>
    </w:tbl>
    <w:p w14:paraId="5E19FC12" w14:textId="77777777" w:rsidR="00A90238" w:rsidRPr="003E5F68" w:rsidRDefault="00A90238" w:rsidP="00A90238">
      <w:pPr>
        <w:rPr>
          <w:lang w:val="nl-NL"/>
        </w:rPr>
      </w:pPr>
    </w:p>
    <w:p w14:paraId="25E822CC" w14:textId="77777777" w:rsidR="00A90238" w:rsidRPr="003E5F68" w:rsidRDefault="00A90238" w:rsidP="00A90238">
      <w:pPr>
        <w:pStyle w:val="Heading5"/>
        <w:rPr>
          <w:lang w:val="nl-NL"/>
        </w:rPr>
      </w:pPr>
      <w:bookmarkStart w:id="774" w:name="_Toc185772422"/>
      <w:r>
        <w:rPr>
          <w:lang w:val="nl-NL"/>
        </w:rPr>
        <w:t>7.5.2</w:t>
      </w:r>
      <w:r w:rsidRPr="003E5F68">
        <w:rPr>
          <w:lang w:val="nl-NL"/>
        </w:rPr>
        <w:t>.2.</w:t>
      </w:r>
      <w:r>
        <w:rPr>
          <w:lang w:val="nl-NL"/>
        </w:rPr>
        <w:t>6</w:t>
      </w:r>
      <w:r w:rsidRPr="003E5F68">
        <w:rPr>
          <w:lang w:val="nl-NL"/>
        </w:rPr>
        <w:tab/>
      </w:r>
      <w:r>
        <w:rPr>
          <w:lang w:val="nl-NL"/>
        </w:rPr>
        <w:t>Subscribe MCVideo capabilities info response</w:t>
      </w:r>
      <w:bookmarkEnd w:id="774"/>
    </w:p>
    <w:p w14:paraId="558BA0EF" w14:textId="77777777" w:rsidR="00A90238" w:rsidRPr="003E5F68" w:rsidRDefault="00A90238" w:rsidP="00A90238">
      <w:r w:rsidRPr="003E5F68">
        <w:t>Table </w:t>
      </w:r>
      <w:r>
        <w:t>7</w:t>
      </w:r>
      <w:r w:rsidRPr="003E5F68">
        <w:t>.</w:t>
      </w:r>
      <w:r>
        <w:rPr>
          <w:lang w:eastAsia="zh-CN"/>
        </w:rPr>
        <w:t>5.2</w:t>
      </w:r>
      <w:r w:rsidRPr="003E5F68">
        <w:t>.2.</w:t>
      </w:r>
      <w:r>
        <w:t>6</w:t>
      </w:r>
      <w:r w:rsidRPr="003E5F68">
        <w:t>-</w:t>
      </w:r>
      <w:r w:rsidRPr="003E5F68">
        <w:rPr>
          <w:rFonts w:hint="eastAsia"/>
          <w:lang w:eastAsia="zh-CN"/>
        </w:rPr>
        <w:t>1</w:t>
      </w:r>
      <w:r w:rsidRPr="003E5F68">
        <w:t xml:space="preserve"> describes the information flow </w:t>
      </w:r>
      <w:r>
        <w:rPr>
          <w:lang w:eastAsia="zh-CN"/>
        </w:rPr>
        <w:t>subscribe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68A9CCD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6</w:t>
      </w:r>
      <w:r w:rsidRPr="003E5F68">
        <w:t>-</w:t>
      </w:r>
      <w:r w:rsidRPr="003E5F68">
        <w:rPr>
          <w:rFonts w:hint="eastAsia"/>
          <w:lang w:eastAsia="zh-CN"/>
        </w:rPr>
        <w:t>1</w:t>
      </w:r>
      <w:r w:rsidRPr="003E5F68">
        <w:t xml:space="preserve">: </w:t>
      </w:r>
      <w:r>
        <w:rPr>
          <w:lang w:eastAsia="zh-CN"/>
        </w:rPr>
        <w:t>Subscribe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3DF58F3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52409AE"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2942D2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9616CC" w14:textId="77777777" w:rsidR="00A90238" w:rsidRPr="003E5F68" w:rsidRDefault="00A90238" w:rsidP="004260A6">
            <w:pPr>
              <w:pStyle w:val="TAH"/>
            </w:pPr>
            <w:r w:rsidRPr="003E5F68">
              <w:t>Description</w:t>
            </w:r>
          </w:p>
        </w:tc>
      </w:tr>
      <w:tr w:rsidR="00A90238" w:rsidRPr="003E5F68" w14:paraId="5172B1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8300AD"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0CBDB754"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2EDA1F" w14:textId="77777777" w:rsidR="00A90238" w:rsidRPr="003E5F68" w:rsidRDefault="00A90238" w:rsidP="004260A6">
            <w:pPr>
              <w:pStyle w:val="TAL"/>
            </w:pPr>
            <w:r>
              <w:t>Indicates success or failure</w:t>
            </w:r>
          </w:p>
        </w:tc>
      </w:tr>
    </w:tbl>
    <w:p w14:paraId="380F6379" w14:textId="77777777" w:rsidR="00A90238" w:rsidRPr="003E5F68" w:rsidRDefault="00A90238" w:rsidP="00A90238">
      <w:pPr>
        <w:rPr>
          <w:lang w:val="nl-NL"/>
        </w:rPr>
      </w:pPr>
    </w:p>
    <w:p w14:paraId="4167DDBE" w14:textId="77777777" w:rsidR="00A90238" w:rsidRPr="003E5F68" w:rsidRDefault="00A90238" w:rsidP="00A90238">
      <w:pPr>
        <w:pStyle w:val="Heading5"/>
        <w:rPr>
          <w:lang w:val="nl-NL"/>
        </w:rPr>
      </w:pPr>
      <w:bookmarkStart w:id="775" w:name="_Toc185772423"/>
      <w:r>
        <w:rPr>
          <w:lang w:val="nl-NL"/>
        </w:rPr>
        <w:t>7.5.2</w:t>
      </w:r>
      <w:r w:rsidRPr="003E5F68">
        <w:rPr>
          <w:lang w:val="nl-NL"/>
        </w:rPr>
        <w:t>.2.</w:t>
      </w:r>
      <w:r>
        <w:rPr>
          <w:lang w:val="nl-NL"/>
        </w:rPr>
        <w:t>7</w:t>
      </w:r>
      <w:r w:rsidRPr="003E5F68">
        <w:rPr>
          <w:lang w:val="nl-NL"/>
        </w:rPr>
        <w:tab/>
      </w:r>
      <w:r>
        <w:rPr>
          <w:lang w:val="nl-NL"/>
        </w:rPr>
        <w:t>Notify MCVideo capabilities info request</w:t>
      </w:r>
      <w:bookmarkEnd w:id="775"/>
    </w:p>
    <w:p w14:paraId="48B2921F" w14:textId="77777777" w:rsidR="00A90238" w:rsidRPr="003E5F68" w:rsidRDefault="00A90238" w:rsidP="00A90238">
      <w:r w:rsidRPr="003E5F68">
        <w:t>Table </w:t>
      </w:r>
      <w:r>
        <w:t>7</w:t>
      </w:r>
      <w:r w:rsidRPr="003E5F68">
        <w:t>.</w:t>
      </w:r>
      <w:r>
        <w:rPr>
          <w:lang w:eastAsia="zh-CN"/>
        </w:rPr>
        <w:t>5.2</w:t>
      </w:r>
      <w:r w:rsidRPr="003E5F68">
        <w:t>.2.</w:t>
      </w:r>
      <w:r>
        <w:t>7</w:t>
      </w:r>
      <w:r w:rsidRPr="003E5F68">
        <w:t>-</w:t>
      </w:r>
      <w:r w:rsidRPr="003E5F68">
        <w:rPr>
          <w:rFonts w:hint="eastAsia"/>
          <w:lang w:eastAsia="zh-CN"/>
        </w:rPr>
        <w:t>1</w:t>
      </w:r>
      <w:r w:rsidRPr="003E5F68">
        <w:t xml:space="preserve"> describes the information flow </w:t>
      </w:r>
      <w:r>
        <w:rPr>
          <w:lang w:eastAsia="zh-CN"/>
        </w:rPr>
        <w:t>notify MCVideo capabilities info</w:t>
      </w:r>
      <w:r w:rsidRPr="003E5F68">
        <w:rPr>
          <w:rFonts w:hint="eastAsia"/>
          <w:lang w:eastAsia="zh-CN"/>
        </w:rPr>
        <w:t xml:space="preserve"> request</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059C8FC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7</w:t>
      </w:r>
      <w:r w:rsidRPr="003E5F68">
        <w:t>-</w:t>
      </w:r>
      <w:r w:rsidRPr="003E5F68">
        <w:rPr>
          <w:rFonts w:hint="eastAsia"/>
          <w:lang w:eastAsia="zh-CN"/>
        </w:rPr>
        <w:t>1</w:t>
      </w:r>
      <w:r w:rsidRPr="003E5F68">
        <w:t xml:space="preserve">: </w:t>
      </w:r>
      <w:r>
        <w:rPr>
          <w:lang w:eastAsia="zh-CN"/>
        </w:rPr>
        <w:t>Notify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1E7492D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244509B"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1D5348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4E1B28" w14:textId="77777777" w:rsidR="00A90238" w:rsidRPr="003E5F68" w:rsidRDefault="00A90238" w:rsidP="004260A6">
            <w:pPr>
              <w:pStyle w:val="TAH"/>
            </w:pPr>
            <w:r w:rsidRPr="003E5F68">
              <w:t>Description</w:t>
            </w:r>
          </w:p>
        </w:tc>
      </w:tr>
      <w:tr w:rsidR="00A90238" w:rsidRPr="003E5F68" w14:paraId="5824890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9321C9E"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1280C36D"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5E0F8" w14:textId="77777777" w:rsidR="00A90238" w:rsidRPr="003E5F68" w:rsidRDefault="00A90238" w:rsidP="004260A6">
            <w:pPr>
              <w:pStyle w:val="TAL"/>
            </w:pPr>
            <w:r>
              <w:t>Identity of the MCVideo user logged in at the target MCVideo UE</w:t>
            </w:r>
          </w:p>
        </w:tc>
      </w:tr>
      <w:tr w:rsidR="00A90238" w:rsidRPr="003E5F68" w14:paraId="6F381DE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CA979A2" w14:textId="77777777" w:rsidR="00A90238" w:rsidRDefault="00A90238" w:rsidP="004260A6">
            <w:pPr>
              <w:pStyle w:val="TAL"/>
            </w:pPr>
            <w:r>
              <w:t>MCVideo capabilities</w:t>
            </w:r>
          </w:p>
        </w:tc>
        <w:tc>
          <w:tcPr>
            <w:tcW w:w="1440" w:type="dxa"/>
            <w:tcBorders>
              <w:top w:val="single" w:sz="4" w:space="0" w:color="000000"/>
              <w:left w:val="single" w:sz="4" w:space="0" w:color="000000"/>
              <w:bottom w:val="single" w:sz="4" w:space="0" w:color="000000"/>
            </w:tcBorders>
            <w:shd w:val="clear" w:color="auto" w:fill="auto"/>
          </w:tcPr>
          <w:p w14:paraId="5CABF625" w14:textId="77777777" w:rsidR="00A90238" w:rsidRDefault="00A90238" w:rsidP="004260A6">
            <w:pPr>
              <w:pStyle w:val="TAL"/>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ECF6B" w14:textId="77777777" w:rsidR="00A90238" w:rsidRDefault="00A90238" w:rsidP="004260A6">
            <w:pPr>
              <w:pStyle w:val="TAL"/>
            </w:pPr>
            <w:r>
              <w:t>List of capabilities available at the target MCVideo user's UE</w:t>
            </w:r>
          </w:p>
        </w:tc>
      </w:tr>
    </w:tbl>
    <w:p w14:paraId="56DF0AB1" w14:textId="77777777" w:rsidR="00A90238" w:rsidRPr="003E5F68" w:rsidRDefault="00A90238" w:rsidP="00A90238">
      <w:pPr>
        <w:rPr>
          <w:lang w:val="nl-NL"/>
        </w:rPr>
      </w:pPr>
    </w:p>
    <w:p w14:paraId="45AA0CEE" w14:textId="77777777" w:rsidR="00A90238" w:rsidRPr="003E5F68" w:rsidRDefault="00A90238" w:rsidP="00A90238">
      <w:pPr>
        <w:pStyle w:val="Heading5"/>
        <w:rPr>
          <w:lang w:val="nl-NL"/>
        </w:rPr>
      </w:pPr>
      <w:bookmarkStart w:id="776" w:name="_Toc185772424"/>
      <w:r>
        <w:rPr>
          <w:lang w:val="nl-NL"/>
        </w:rPr>
        <w:t>7.5.2</w:t>
      </w:r>
      <w:r w:rsidRPr="003E5F68">
        <w:rPr>
          <w:lang w:val="nl-NL"/>
        </w:rPr>
        <w:t>.2.</w:t>
      </w:r>
      <w:r>
        <w:rPr>
          <w:lang w:val="nl-NL"/>
        </w:rPr>
        <w:t>8</w:t>
      </w:r>
      <w:r w:rsidRPr="003E5F68">
        <w:rPr>
          <w:lang w:val="nl-NL"/>
        </w:rPr>
        <w:tab/>
      </w:r>
      <w:r>
        <w:rPr>
          <w:lang w:val="nl-NL"/>
        </w:rPr>
        <w:t>Notify MCVideo capabilities info response</w:t>
      </w:r>
      <w:bookmarkEnd w:id="776"/>
    </w:p>
    <w:p w14:paraId="27BEDE21" w14:textId="77777777" w:rsidR="00A90238" w:rsidRPr="003E5F68" w:rsidRDefault="00A90238" w:rsidP="00A90238">
      <w:r w:rsidRPr="003E5F68">
        <w:t>Table </w:t>
      </w:r>
      <w:r>
        <w:t>7</w:t>
      </w:r>
      <w:r w:rsidRPr="003E5F68">
        <w:t>.</w:t>
      </w:r>
      <w:r>
        <w:rPr>
          <w:lang w:eastAsia="zh-CN"/>
        </w:rPr>
        <w:t>5.2</w:t>
      </w:r>
      <w:r w:rsidRPr="003E5F68">
        <w:t>.2.</w:t>
      </w:r>
      <w:r>
        <w:t>8</w:t>
      </w:r>
      <w:r w:rsidRPr="003E5F68">
        <w:t>-</w:t>
      </w:r>
      <w:r w:rsidRPr="003E5F68">
        <w:rPr>
          <w:rFonts w:hint="eastAsia"/>
          <w:lang w:eastAsia="zh-CN"/>
        </w:rPr>
        <w:t>1</w:t>
      </w:r>
      <w:r w:rsidRPr="003E5F68">
        <w:t xml:space="preserve"> describes the information flow </w:t>
      </w:r>
      <w:r>
        <w:rPr>
          <w:lang w:eastAsia="zh-CN"/>
        </w:rPr>
        <w:t>notify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client</w:t>
      </w:r>
      <w:r w:rsidRPr="003E5F68">
        <w:t xml:space="preserve"> to the </w:t>
      </w:r>
      <w:r>
        <w:t>MCVideo</w:t>
      </w:r>
      <w:r w:rsidRPr="003E5F68">
        <w:t xml:space="preserve"> </w:t>
      </w:r>
      <w:r>
        <w:t>server</w:t>
      </w:r>
      <w:r w:rsidRPr="003E5F68">
        <w:t>.</w:t>
      </w:r>
    </w:p>
    <w:p w14:paraId="605C5F65"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8</w:t>
      </w:r>
      <w:r w:rsidRPr="003E5F68">
        <w:t>-</w:t>
      </w:r>
      <w:r w:rsidRPr="003E5F68">
        <w:rPr>
          <w:rFonts w:hint="eastAsia"/>
          <w:lang w:eastAsia="zh-CN"/>
        </w:rPr>
        <w:t>1</w:t>
      </w:r>
      <w:r w:rsidRPr="003E5F68">
        <w:t xml:space="preserve">: </w:t>
      </w:r>
      <w:r>
        <w:rPr>
          <w:lang w:eastAsia="zh-CN"/>
        </w:rPr>
        <w:t>Notify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238A940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2C48380"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7F5AF39"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5002DD" w14:textId="77777777" w:rsidR="00A90238" w:rsidRPr="003E5F68" w:rsidRDefault="00A90238" w:rsidP="004260A6">
            <w:pPr>
              <w:pStyle w:val="TAH"/>
            </w:pPr>
            <w:r w:rsidRPr="003E5F68">
              <w:t>Description</w:t>
            </w:r>
          </w:p>
        </w:tc>
      </w:tr>
      <w:tr w:rsidR="00A90238" w:rsidRPr="003E5F68" w14:paraId="5DA868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5CBB4A"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7E89BFF3"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C4B8" w14:textId="77777777" w:rsidR="00A90238" w:rsidRPr="003E5F68" w:rsidRDefault="00A90238" w:rsidP="004260A6">
            <w:pPr>
              <w:pStyle w:val="TAL"/>
            </w:pPr>
            <w:r>
              <w:t>Indicates success or failure</w:t>
            </w:r>
          </w:p>
        </w:tc>
      </w:tr>
    </w:tbl>
    <w:p w14:paraId="20C30BFC" w14:textId="77777777" w:rsidR="00A90238" w:rsidRPr="003E5F68" w:rsidRDefault="00A90238" w:rsidP="00A90238">
      <w:pPr>
        <w:rPr>
          <w:lang w:val="nl-NL"/>
        </w:rPr>
      </w:pPr>
    </w:p>
    <w:p w14:paraId="75AF830F" w14:textId="77777777" w:rsidR="00A90238" w:rsidRPr="003E5F68" w:rsidRDefault="00A90238" w:rsidP="00A90238">
      <w:pPr>
        <w:pStyle w:val="Heading4"/>
      </w:pPr>
      <w:bookmarkStart w:id="777" w:name="_Toc185772425"/>
      <w:r>
        <w:t>7</w:t>
      </w:r>
      <w:r w:rsidRPr="003E5F68">
        <w:t>.</w:t>
      </w:r>
      <w:r>
        <w:t>5</w:t>
      </w:r>
      <w:r w:rsidRPr="003E5F68">
        <w:rPr>
          <w:rFonts w:hint="eastAsia"/>
        </w:rPr>
        <w:t>.</w:t>
      </w:r>
      <w:r>
        <w:t>2</w:t>
      </w:r>
      <w:r w:rsidRPr="003E5F68">
        <w:rPr>
          <w:rFonts w:hint="eastAsia"/>
        </w:rPr>
        <w:t>.</w:t>
      </w:r>
      <w:r>
        <w:t>3</w:t>
      </w:r>
      <w:r w:rsidRPr="003E5F68">
        <w:tab/>
      </w:r>
      <w:r>
        <w:t>Update</w:t>
      </w:r>
      <w:r w:rsidRPr="003E5F68">
        <w:rPr>
          <w:rFonts w:hint="eastAsia"/>
        </w:rPr>
        <w:t xml:space="preserve"> </w:t>
      </w:r>
      <w:r>
        <w:t>MCVideo capabilities information</w:t>
      </w:r>
      <w:r w:rsidRPr="003E5F68">
        <w:rPr>
          <w:rFonts w:hint="eastAsia"/>
        </w:rPr>
        <w:t xml:space="preserve"> at the </w:t>
      </w:r>
      <w:r>
        <w:t>MCVideo</w:t>
      </w:r>
      <w:r w:rsidRPr="003E5F68">
        <w:rPr>
          <w:rFonts w:hint="eastAsia"/>
        </w:rPr>
        <w:t xml:space="preserve"> server</w:t>
      </w:r>
      <w:bookmarkEnd w:id="777"/>
    </w:p>
    <w:p w14:paraId="6943BF59" w14:textId="77777777" w:rsidR="00A90238" w:rsidRPr="003E5F68" w:rsidRDefault="00A90238" w:rsidP="00A90238">
      <w:r w:rsidRPr="003E5F68">
        <w:rPr>
          <w:rFonts w:hint="eastAsia"/>
          <w:lang w:eastAsia="zh-CN"/>
        </w:rPr>
        <w:t>The p</w:t>
      </w:r>
      <w:r w:rsidRPr="003E5F68">
        <w:t xml:space="preserve">rocedure for </w:t>
      </w:r>
      <w:r>
        <w:rPr>
          <w:lang w:eastAsia="zh-CN"/>
        </w:rPr>
        <w:t>updating the</w:t>
      </w:r>
      <w:r w:rsidRPr="003E5F68">
        <w:rPr>
          <w:rFonts w:hint="eastAsia"/>
          <w:lang w:eastAsia="zh-CN"/>
        </w:rPr>
        <w:t xml:space="preserve"> </w:t>
      </w:r>
      <w:r>
        <w:rPr>
          <w:lang w:eastAsia="zh-CN"/>
        </w:rPr>
        <w:t>MCVideo capabilities information</w:t>
      </w:r>
      <w:r w:rsidRPr="003E5F68">
        <w:rPr>
          <w:rFonts w:hint="eastAsia"/>
          <w:lang w:eastAsia="zh-CN"/>
        </w:rPr>
        <w:t xml:space="preserve"> at the </w:t>
      </w:r>
      <w:r>
        <w:rPr>
          <w:lang w:eastAsia="zh-CN"/>
        </w:rPr>
        <w:t>MCVideo</w:t>
      </w:r>
      <w:r w:rsidRPr="003E5F68">
        <w:t xml:space="preserve"> </w:t>
      </w:r>
      <w:r w:rsidRPr="003E5F68">
        <w:rPr>
          <w:rFonts w:hint="eastAsia"/>
          <w:lang w:eastAsia="zh-CN"/>
        </w:rPr>
        <w:t xml:space="preserve">server </w:t>
      </w:r>
      <w:r w:rsidRPr="003E5F68">
        <w:t>is described in figure </w:t>
      </w:r>
      <w:r>
        <w:t>7</w:t>
      </w:r>
      <w:r w:rsidRPr="003E5F68">
        <w:t>.</w:t>
      </w:r>
      <w:r>
        <w:rPr>
          <w:lang w:eastAsia="zh-CN"/>
        </w:rPr>
        <w:t>5</w:t>
      </w:r>
      <w:r w:rsidRPr="003E5F68">
        <w:rPr>
          <w:rFonts w:hint="eastAsia"/>
          <w:lang w:eastAsia="zh-CN"/>
        </w:rPr>
        <w:t>.</w:t>
      </w:r>
      <w:r>
        <w:rPr>
          <w:lang w:eastAsia="zh-CN"/>
        </w:rPr>
        <w:t>2</w:t>
      </w:r>
      <w:r w:rsidRPr="003E5F68">
        <w:rPr>
          <w:rFonts w:hint="eastAsia"/>
          <w:lang w:eastAsia="zh-CN"/>
        </w:rPr>
        <w:t>.</w:t>
      </w:r>
      <w:r>
        <w:rPr>
          <w:lang w:eastAsia="zh-CN"/>
        </w:rPr>
        <w:t>3</w:t>
      </w:r>
      <w:r w:rsidRPr="003E5F68">
        <w:t>-1.</w:t>
      </w:r>
    </w:p>
    <w:p w14:paraId="67109E8F" w14:textId="77777777" w:rsidR="00A90238" w:rsidRPr="003E5F68" w:rsidRDefault="00A90238" w:rsidP="00A90238">
      <w:pPr>
        <w:pStyle w:val="TH"/>
      </w:pPr>
      <w:r>
        <w:object w:dxaOrig="5257" w:dyaOrig="2712" w14:anchorId="4DFA12BF">
          <v:shape id="_x0000_i1070" type="#_x0000_t75" style="width:263.25pt;height:134.8pt" o:ole="">
            <v:imagedata r:id="rId101" o:title=""/>
          </v:shape>
          <o:OLEObject Type="Embed" ProgID="Visio.Drawing.15" ShapeID="_x0000_i1070" DrawAspect="Content" ObjectID="_1796385418" r:id="rId102"/>
        </w:object>
      </w:r>
    </w:p>
    <w:p w14:paraId="039FBD01" w14:textId="77777777" w:rsidR="00A90238" w:rsidRPr="003E5F68" w:rsidRDefault="00A90238" w:rsidP="00A90238">
      <w:pPr>
        <w:pStyle w:val="TF"/>
        <w:rPr>
          <w:lang w:eastAsia="zh-CN"/>
        </w:rPr>
      </w:pPr>
      <w:r w:rsidRPr="003E5F68">
        <w:t>Figure </w:t>
      </w:r>
      <w:r>
        <w:t>7</w:t>
      </w:r>
      <w:r w:rsidRPr="003E5F68">
        <w:t>.</w:t>
      </w:r>
      <w:r>
        <w:rPr>
          <w:lang w:eastAsia="zh-CN"/>
        </w:rPr>
        <w:t>5</w:t>
      </w:r>
      <w:r w:rsidRPr="003E5F68">
        <w:rPr>
          <w:rFonts w:hint="eastAsia"/>
          <w:lang w:eastAsia="zh-CN"/>
        </w:rPr>
        <w:t>.</w:t>
      </w:r>
      <w:r>
        <w:rPr>
          <w:lang w:eastAsia="zh-CN"/>
        </w:rPr>
        <w:t>2</w:t>
      </w:r>
      <w:r w:rsidRPr="003E5F68">
        <w:rPr>
          <w:rFonts w:hint="eastAsia"/>
          <w:lang w:eastAsia="zh-CN"/>
        </w:rPr>
        <w:t>.</w:t>
      </w:r>
      <w:r>
        <w:rPr>
          <w:lang w:eastAsia="zh-CN"/>
        </w:rPr>
        <w:t>3</w:t>
      </w:r>
      <w:r w:rsidRPr="003E5F68">
        <w:t xml:space="preserve">-1: </w:t>
      </w:r>
      <w:r>
        <w:rPr>
          <w:lang w:eastAsia="zh-CN"/>
        </w:rPr>
        <w:t>Update MCVideo capabilities information at the MCVideo server</w:t>
      </w:r>
    </w:p>
    <w:p w14:paraId="222275CE" w14:textId="77777777" w:rsidR="00A90238" w:rsidRPr="003E5F68" w:rsidRDefault="00A90238" w:rsidP="00A90238">
      <w:pPr>
        <w:pStyle w:val="B1"/>
      </w:pPr>
      <w:r>
        <w:lastRenderedPageBreak/>
        <w:t>1</w:t>
      </w:r>
      <w:r w:rsidRPr="003E5F68">
        <w:t>.</w:t>
      </w:r>
      <w:r w:rsidRPr="003E5F68">
        <w:tab/>
      </w:r>
      <w:r>
        <w:t xml:space="preserve">The MCVideo client </w:t>
      </w:r>
      <w:r>
        <w:rPr>
          <w:lang w:eastAsia="zh-CN"/>
        </w:rPr>
        <w:t>sends a update MCVideo capabilities info request message to MCVideo server to update the capabilities information available at the MCVideo client</w:t>
      </w:r>
    </w:p>
    <w:p w14:paraId="1F0E1A48" w14:textId="77777777" w:rsidR="00A90238" w:rsidRPr="003E5F68" w:rsidRDefault="00A90238" w:rsidP="00A90238">
      <w:pPr>
        <w:pStyle w:val="B1"/>
        <w:rPr>
          <w:lang w:eastAsia="zh-CN"/>
        </w:rPr>
      </w:pPr>
      <w:r>
        <w:rPr>
          <w:lang w:eastAsia="zh-CN"/>
        </w:rPr>
        <w:t>2</w:t>
      </w:r>
      <w:r w:rsidRPr="003E5F68">
        <w:t>.</w:t>
      </w:r>
      <w:r w:rsidRPr="003E5F68">
        <w:tab/>
      </w:r>
      <w:r w:rsidRPr="003E5F68">
        <w:rPr>
          <w:rFonts w:hint="eastAsia"/>
          <w:lang w:eastAsia="zh-CN"/>
        </w:rPr>
        <w:t xml:space="preserve">The </w:t>
      </w:r>
      <w:r>
        <w:rPr>
          <w:lang w:eastAsia="zh-CN"/>
        </w:rPr>
        <w:t>MCVideo server stores the updated MCVideo capabilities information received from the MCVideo client</w:t>
      </w:r>
      <w:r w:rsidRPr="003E5F68">
        <w:rPr>
          <w:rFonts w:hint="eastAsia"/>
          <w:lang w:eastAsia="zh-CN"/>
        </w:rPr>
        <w:t>.</w:t>
      </w:r>
    </w:p>
    <w:p w14:paraId="7B1309B4" w14:textId="77777777" w:rsidR="00A90238" w:rsidRPr="003E5F68" w:rsidRDefault="00A90238" w:rsidP="00A90238">
      <w:pPr>
        <w:pStyle w:val="B1"/>
        <w:rPr>
          <w:lang w:eastAsia="zh-CN"/>
        </w:rPr>
      </w:pPr>
      <w:r>
        <w:rPr>
          <w:lang w:eastAsia="zh-CN"/>
        </w:rPr>
        <w:t>3</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a </w:t>
      </w:r>
      <w:r>
        <w:rPr>
          <w:lang w:eastAsia="zh-CN"/>
        </w:rPr>
        <w:t>Update MCVideo capabilities info</w:t>
      </w:r>
      <w:r w:rsidRPr="003E5F68">
        <w:rPr>
          <w:rFonts w:hint="eastAsia"/>
          <w:lang w:eastAsia="zh-CN"/>
        </w:rPr>
        <w:t xml:space="preserve"> response indicating success or failure. </w:t>
      </w:r>
    </w:p>
    <w:p w14:paraId="24683E85" w14:textId="77777777" w:rsidR="00A90238" w:rsidRPr="003E5F68" w:rsidRDefault="00A90238" w:rsidP="00A90238">
      <w:pPr>
        <w:pStyle w:val="Heading4"/>
      </w:pPr>
      <w:bookmarkStart w:id="778" w:name="_Toc433209673"/>
      <w:bookmarkStart w:id="779" w:name="_Toc453260198"/>
      <w:bookmarkStart w:id="780" w:name="_Toc453261085"/>
      <w:bookmarkStart w:id="781" w:name="_Toc453279830"/>
      <w:bookmarkStart w:id="782" w:name="_Toc459375168"/>
      <w:bookmarkStart w:id="783" w:name="_Toc464498028"/>
      <w:bookmarkStart w:id="784" w:name="_Toc185772426"/>
      <w:r>
        <w:t>7.5.2</w:t>
      </w:r>
      <w:r w:rsidRPr="003E5F68">
        <w:rPr>
          <w:rFonts w:hint="eastAsia"/>
        </w:rPr>
        <w:t>.</w:t>
      </w:r>
      <w:r>
        <w:t>4</w:t>
      </w:r>
      <w:r w:rsidRPr="003E5F68">
        <w:tab/>
        <w:t>Retrieve</w:t>
      </w:r>
      <w:r w:rsidRPr="003E5F68">
        <w:rPr>
          <w:rFonts w:hint="eastAsia"/>
        </w:rPr>
        <w:t xml:space="preserve"> </w:t>
      </w:r>
      <w:r>
        <w:t>MCVideo capabilities information</w:t>
      </w:r>
      <w:r w:rsidRPr="003E5F68">
        <w:rPr>
          <w:rFonts w:hint="eastAsia"/>
        </w:rPr>
        <w:t xml:space="preserve"> </w:t>
      </w:r>
      <w:r>
        <w:rPr>
          <w:rFonts w:hint="eastAsia"/>
          <w:lang w:eastAsia="zh-CN"/>
        </w:rPr>
        <w:t>by</w:t>
      </w:r>
      <w:r w:rsidRPr="003E5F68">
        <w:rPr>
          <w:rFonts w:hint="eastAsia"/>
        </w:rPr>
        <w:t xml:space="preserve"> the </w:t>
      </w:r>
      <w:r>
        <w:t>MCVideo</w:t>
      </w:r>
      <w:r w:rsidRPr="003E5F68">
        <w:rPr>
          <w:rFonts w:hint="eastAsia"/>
        </w:rPr>
        <w:t xml:space="preserve"> client</w:t>
      </w:r>
      <w:bookmarkEnd w:id="778"/>
      <w:bookmarkEnd w:id="779"/>
      <w:bookmarkEnd w:id="780"/>
      <w:bookmarkEnd w:id="781"/>
      <w:bookmarkEnd w:id="782"/>
      <w:bookmarkEnd w:id="783"/>
      <w:bookmarkEnd w:id="784"/>
    </w:p>
    <w:p w14:paraId="4E333F2B" w14:textId="77777777" w:rsidR="00A90238" w:rsidRPr="003E5F68" w:rsidRDefault="00A90238" w:rsidP="00A90238">
      <w:r w:rsidRPr="003E5F68">
        <w:rPr>
          <w:rFonts w:hint="eastAsia"/>
          <w:lang w:eastAsia="zh-CN"/>
        </w:rPr>
        <w:t>The p</w:t>
      </w:r>
      <w:r w:rsidRPr="003E5F68">
        <w:t xml:space="preserve">rocedure for </w:t>
      </w:r>
      <w:r>
        <w:rPr>
          <w:rFonts w:hint="eastAsia"/>
          <w:lang w:eastAsia="zh-CN"/>
        </w:rPr>
        <w:t>retrieval of</w:t>
      </w:r>
      <w:r w:rsidRPr="003E5F68">
        <w:rPr>
          <w:rFonts w:hint="eastAsia"/>
          <w:lang w:eastAsia="zh-CN"/>
        </w:rPr>
        <w:t xml:space="preserve"> </w:t>
      </w:r>
      <w:r>
        <w:rPr>
          <w:lang w:eastAsia="zh-CN"/>
        </w:rPr>
        <w:t>MCVideo capabilities information</w:t>
      </w:r>
      <w:r w:rsidRPr="003E5F68">
        <w:rPr>
          <w:rFonts w:hint="eastAsia"/>
          <w:lang w:eastAsia="zh-CN"/>
        </w:rPr>
        <w:t xml:space="preserve"> </w:t>
      </w:r>
      <w:r>
        <w:rPr>
          <w:rFonts w:hint="eastAsia"/>
          <w:lang w:eastAsia="zh-CN"/>
        </w:rPr>
        <w:t>by</w:t>
      </w:r>
      <w:r w:rsidRPr="003E5F68">
        <w:rPr>
          <w:rFonts w:hint="eastAsia"/>
          <w:lang w:eastAsia="zh-CN"/>
        </w:rPr>
        <w:t xml:space="preserve"> the </w:t>
      </w:r>
      <w:r>
        <w:rPr>
          <w:lang w:eastAsia="zh-CN"/>
        </w:rPr>
        <w:t>MCVideo</w:t>
      </w:r>
      <w:r w:rsidRPr="003E5F68">
        <w:t xml:space="preserve"> </w:t>
      </w:r>
      <w:r w:rsidRPr="003E5F68">
        <w:rPr>
          <w:rFonts w:hint="eastAsia"/>
          <w:lang w:eastAsia="zh-CN"/>
        </w:rPr>
        <w:t xml:space="preserve">client </w:t>
      </w:r>
      <w:r w:rsidRPr="003E5F68">
        <w:t>is described in figure </w:t>
      </w:r>
      <w:r>
        <w:t>7.5.2</w:t>
      </w:r>
      <w:r w:rsidRPr="003E5F68">
        <w:rPr>
          <w:rFonts w:hint="eastAsia"/>
          <w:lang w:eastAsia="zh-CN"/>
        </w:rPr>
        <w:t>.</w:t>
      </w:r>
      <w:r>
        <w:rPr>
          <w:lang w:eastAsia="zh-CN"/>
        </w:rPr>
        <w:t>4</w:t>
      </w:r>
      <w:r w:rsidRPr="003E5F68">
        <w:t xml:space="preserve">-1. </w:t>
      </w:r>
    </w:p>
    <w:p w14:paraId="1F0B4012" w14:textId="77777777" w:rsidR="00A90238" w:rsidRPr="003E5F68" w:rsidRDefault="00A90238" w:rsidP="00A90238">
      <w:r w:rsidRPr="003E5F68">
        <w:t>Pre-conditions:</w:t>
      </w:r>
    </w:p>
    <w:p w14:paraId="0DA5B827" w14:textId="77777777" w:rsidR="00A90238" w:rsidRPr="003E5F68" w:rsidRDefault="00A90238" w:rsidP="00A90238">
      <w:pPr>
        <w:pStyle w:val="B1"/>
      </w:pPr>
      <w:r w:rsidRPr="003E5F68">
        <w:t>-</w:t>
      </w:r>
      <w:r w:rsidRPr="003E5F68">
        <w:tab/>
        <w:t xml:space="preserve">The </w:t>
      </w:r>
      <w:r>
        <w:t>MCVideo</w:t>
      </w:r>
      <w:r w:rsidRPr="003E5F68">
        <w:t xml:space="preserve"> server has received </w:t>
      </w:r>
      <w:r>
        <w:t>MCVideo capabilities information from MCVideo clients</w:t>
      </w:r>
      <w:r w:rsidRPr="003E5F68">
        <w:t xml:space="preserve"> and has stored this </w:t>
      </w:r>
      <w:r>
        <w:t>information</w:t>
      </w:r>
      <w:r w:rsidRPr="003E5F68">
        <w:t>;</w:t>
      </w:r>
    </w:p>
    <w:p w14:paraId="299659D4" w14:textId="77777777" w:rsidR="00A90238" w:rsidRDefault="00A90238" w:rsidP="00A90238">
      <w:pPr>
        <w:pStyle w:val="B1"/>
      </w:pPr>
      <w:r w:rsidRPr="003E5F68">
        <w:t>-</w:t>
      </w:r>
      <w:r w:rsidRPr="003E5F68">
        <w:tab/>
        <w:t xml:space="preserve">The </w:t>
      </w:r>
      <w:r>
        <w:rPr>
          <w:lang w:eastAsia="zh-CN"/>
        </w:rPr>
        <w:t>MCVideo user is authorized to access the MCVideo capabilities information from the MCVideo server</w:t>
      </w:r>
      <w:r w:rsidRPr="003E5F68">
        <w:t>.</w:t>
      </w:r>
      <w:r w:rsidRPr="00A51B2E">
        <w:t xml:space="preserve"> </w:t>
      </w:r>
    </w:p>
    <w:p w14:paraId="0800F38F" w14:textId="77777777" w:rsidR="00A90238" w:rsidRPr="003E5F68" w:rsidRDefault="00A90238" w:rsidP="00A90238">
      <w:pPr>
        <w:pStyle w:val="B1"/>
      </w:pPr>
      <w:r>
        <w:t>-</w:t>
      </w:r>
      <w:r>
        <w:tab/>
        <w:t>The requesting MCVideo user is within the same MCVideo system as the requested MCVideo users and the requested MCVideo groups.</w:t>
      </w:r>
    </w:p>
    <w:p w14:paraId="278C6AC0" w14:textId="77777777" w:rsidR="00A90238" w:rsidRPr="003E5F68" w:rsidRDefault="00A90238" w:rsidP="00A90238">
      <w:pPr>
        <w:pStyle w:val="TH"/>
      </w:pPr>
      <w:r>
        <w:object w:dxaOrig="5160" w:dyaOrig="2556" w14:anchorId="0DADFBE3">
          <v:shape id="_x0000_i1071" type="#_x0000_t75" style="width:258.05pt;height:127.3pt" o:ole="">
            <v:imagedata r:id="rId103" o:title=""/>
          </v:shape>
          <o:OLEObject Type="Embed" ProgID="Visio.Drawing.15" ShapeID="_x0000_i1071" DrawAspect="Content" ObjectID="_1796385419" r:id="rId104"/>
        </w:object>
      </w:r>
    </w:p>
    <w:p w14:paraId="50E80B42"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4</w:t>
      </w:r>
      <w:r w:rsidRPr="003E5F68">
        <w:t xml:space="preserve">-1: </w:t>
      </w:r>
      <w:r w:rsidRPr="003E5F68">
        <w:rPr>
          <w:lang w:eastAsia="zh-CN"/>
        </w:rPr>
        <w:t>Retrieve</w:t>
      </w:r>
      <w:r w:rsidRPr="003E5F68">
        <w:rPr>
          <w:rFonts w:hint="eastAsia"/>
          <w:lang w:eastAsia="zh-CN"/>
        </w:rPr>
        <w:t xml:space="preserve"> </w:t>
      </w:r>
      <w:r>
        <w:rPr>
          <w:lang w:eastAsia="zh-CN"/>
        </w:rPr>
        <w:t>MCVideo capabilities information by the MCVideo</w:t>
      </w:r>
      <w:r w:rsidRPr="003E5F68">
        <w:rPr>
          <w:rFonts w:hint="eastAsia"/>
          <w:lang w:eastAsia="zh-CN"/>
        </w:rPr>
        <w:t xml:space="preserve"> client</w:t>
      </w:r>
    </w:p>
    <w:p w14:paraId="7104D610" w14:textId="77777777" w:rsidR="00A90238" w:rsidRPr="003E5F68" w:rsidRDefault="00A90238" w:rsidP="00A90238">
      <w:pPr>
        <w:pStyle w:val="B1"/>
        <w:rPr>
          <w:lang w:eastAsia="zh-CN"/>
        </w:rPr>
      </w:pPr>
      <w:r w:rsidRPr="003E5F68">
        <w:rPr>
          <w:lang w:eastAsia="zh-CN"/>
        </w:rPr>
        <w:t>1.</w:t>
      </w:r>
      <w:r w:rsidRPr="003E5F68">
        <w:rPr>
          <w:lang w:eastAsia="zh-CN"/>
        </w:rPr>
        <w:tab/>
        <w:t xml:space="preserve">The </w:t>
      </w:r>
      <w:r>
        <w:rPr>
          <w:lang w:eastAsia="zh-CN"/>
        </w:rPr>
        <w:t>MCVideo</w:t>
      </w:r>
      <w:r w:rsidRPr="003E5F68">
        <w:rPr>
          <w:lang w:eastAsia="zh-CN"/>
        </w:rPr>
        <w:t xml:space="preserve"> client requests the </w:t>
      </w:r>
      <w:r>
        <w:rPr>
          <w:lang w:eastAsia="zh-CN"/>
        </w:rPr>
        <w:t>MCVideo capabilities information by specifying some criteria (e.g. parameters, MCVideo ID)</w:t>
      </w:r>
      <w:r w:rsidRPr="003E5F68">
        <w:rPr>
          <w:lang w:eastAsia="zh-CN"/>
        </w:rPr>
        <w:t>.</w:t>
      </w:r>
    </w:p>
    <w:p w14:paraId="61952403" w14:textId="77777777" w:rsidR="00A90238" w:rsidRDefault="00A90238" w:rsidP="00A90238">
      <w:pPr>
        <w:pStyle w:val="B1"/>
        <w:rPr>
          <w:lang w:eastAsia="zh-CN"/>
        </w:rPr>
      </w:pPr>
      <w:r>
        <w:rPr>
          <w:lang w:eastAsia="zh-CN"/>
        </w:rPr>
        <w:t>2.</w:t>
      </w:r>
      <w:r>
        <w:rPr>
          <w:lang w:eastAsia="zh-CN"/>
        </w:rPr>
        <w:tab/>
        <w:t>The MCVideo server checks whether the user of the MCVideo client is authorized to retrieve the requested MCVideo capabilities information.</w:t>
      </w:r>
    </w:p>
    <w:p w14:paraId="31937F33" w14:textId="77777777" w:rsidR="00A90238" w:rsidRDefault="00A90238" w:rsidP="00A90238">
      <w:pPr>
        <w:pStyle w:val="B1"/>
        <w:rPr>
          <w:lang w:eastAsia="zh-CN"/>
        </w:rPr>
      </w:pPr>
      <w:r>
        <w:rPr>
          <w:lang w:eastAsia="zh-CN"/>
        </w:rPr>
        <w:t>3.</w:t>
      </w:r>
      <w:r>
        <w:rPr>
          <w:lang w:eastAsia="zh-CN"/>
        </w:rPr>
        <w:tab/>
        <w:t>If authorized, t</w:t>
      </w:r>
      <w:r w:rsidRPr="003E5F68">
        <w:rPr>
          <w:lang w:eastAsia="zh-CN"/>
        </w:rPr>
        <w:t xml:space="preserve">he </w:t>
      </w:r>
      <w:r>
        <w:rPr>
          <w:lang w:eastAsia="zh-CN"/>
        </w:rPr>
        <w:t>MCVideo</w:t>
      </w:r>
      <w:r w:rsidRPr="003E5F68">
        <w:rPr>
          <w:lang w:eastAsia="zh-CN"/>
        </w:rPr>
        <w:t xml:space="preserve"> server provides the </w:t>
      </w:r>
      <w:r>
        <w:rPr>
          <w:lang w:eastAsia="zh-CN"/>
        </w:rPr>
        <w:t>requested MCVideo capabilities information</w:t>
      </w:r>
      <w:r w:rsidRPr="003E5F68">
        <w:rPr>
          <w:lang w:eastAsia="zh-CN"/>
        </w:rPr>
        <w:t xml:space="preserve"> to the </w:t>
      </w:r>
      <w:r>
        <w:rPr>
          <w:lang w:eastAsia="zh-CN"/>
        </w:rPr>
        <w:t xml:space="preserve">MCVideo </w:t>
      </w:r>
      <w:r w:rsidRPr="003E5F68">
        <w:rPr>
          <w:lang w:eastAsia="zh-CN"/>
        </w:rPr>
        <w:t>client.</w:t>
      </w:r>
      <w:r w:rsidRPr="00A51B2E">
        <w:rPr>
          <w:lang w:eastAsia="zh-CN"/>
        </w:rPr>
        <w:t xml:space="preserve"> </w:t>
      </w:r>
    </w:p>
    <w:p w14:paraId="0FCC7992" w14:textId="77777777" w:rsidR="00A90238" w:rsidRPr="003E5F68" w:rsidRDefault="00A90238" w:rsidP="00A90238">
      <w:pPr>
        <w:pStyle w:val="B1"/>
        <w:rPr>
          <w:lang w:eastAsia="zh-CN"/>
        </w:rPr>
      </w:pPr>
    </w:p>
    <w:p w14:paraId="3260A22B" w14:textId="77777777" w:rsidR="00A90238" w:rsidRPr="003E5F68" w:rsidRDefault="00A90238" w:rsidP="00A90238">
      <w:pPr>
        <w:pStyle w:val="Heading4"/>
      </w:pPr>
      <w:bookmarkStart w:id="785" w:name="_Toc433209674"/>
      <w:bookmarkStart w:id="786" w:name="_Toc453260199"/>
      <w:bookmarkStart w:id="787" w:name="_Toc453261086"/>
      <w:bookmarkStart w:id="788" w:name="_Toc453279831"/>
      <w:bookmarkStart w:id="789" w:name="_Toc459375169"/>
      <w:bookmarkStart w:id="790" w:name="_Toc464498029"/>
      <w:bookmarkStart w:id="791" w:name="_Toc185772427"/>
      <w:r>
        <w:t>7.5.2</w:t>
      </w:r>
      <w:r w:rsidRPr="003E5F68">
        <w:rPr>
          <w:rFonts w:hint="eastAsia"/>
        </w:rPr>
        <w:t>.</w:t>
      </w:r>
      <w:r>
        <w:t>5</w:t>
      </w:r>
      <w:r w:rsidRPr="003E5F68">
        <w:tab/>
      </w:r>
      <w:r w:rsidRPr="003E5F68">
        <w:rPr>
          <w:rFonts w:hint="eastAsia"/>
        </w:rPr>
        <w:t xml:space="preserve">Subscription and notification for </w:t>
      </w:r>
      <w:bookmarkEnd w:id="785"/>
      <w:bookmarkEnd w:id="786"/>
      <w:bookmarkEnd w:id="787"/>
      <w:bookmarkEnd w:id="788"/>
      <w:bookmarkEnd w:id="789"/>
      <w:bookmarkEnd w:id="790"/>
      <w:r>
        <w:t>MCVideo capabilities information</w:t>
      </w:r>
      <w:bookmarkEnd w:id="791"/>
    </w:p>
    <w:p w14:paraId="403A2B14" w14:textId="77777777" w:rsidR="00A90238" w:rsidRPr="003E5F68" w:rsidRDefault="00A90238" w:rsidP="00A90238">
      <w:r w:rsidRPr="003E5F68">
        <w:t xml:space="preserve">The procedure for subscription for </w:t>
      </w:r>
      <w:r>
        <w:t>MCVideo capabilities information</w:t>
      </w:r>
      <w:r w:rsidRPr="003E5F68">
        <w:t xml:space="preserve"> as described in figure </w:t>
      </w:r>
      <w:r>
        <w:t>7.5.2</w:t>
      </w:r>
      <w:r w:rsidRPr="003E5F68">
        <w:t>.</w:t>
      </w:r>
      <w:r>
        <w:t>5</w:t>
      </w:r>
      <w:r w:rsidRPr="003E5F68">
        <w:t xml:space="preserve">-1 is used by the </w:t>
      </w:r>
      <w:r>
        <w:t>MCVideo</w:t>
      </w:r>
      <w:r w:rsidRPr="003E5F68">
        <w:t xml:space="preserve"> client to indicate to the </w:t>
      </w:r>
      <w:r>
        <w:t>MCVideo</w:t>
      </w:r>
      <w:r w:rsidRPr="003E5F68">
        <w:t xml:space="preserve"> server that it wishes to receive updates of </w:t>
      </w:r>
      <w:r>
        <w:t>MCVideo capabilities information</w:t>
      </w:r>
      <w:r w:rsidRPr="003E5F68">
        <w:t xml:space="preserve"> for which it is authorized.</w:t>
      </w:r>
    </w:p>
    <w:p w14:paraId="129387D8" w14:textId="77777777" w:rsidR="00A90238" w:rsidRPr="003E5F68" w:rsidRDefault="00A90238" w:rsidP="00A90238">
      <w:r w:rsidRPr="003E5F68">
        <w:t>Pre-conditions:</w:t>
      </w:r>
    </w:p>
    <w:p w14:paraId="40CF1A53" w14:textId="77777777" w:rsidR="00A90238" w:rsidRPr="003E5F68" w:rsidRDefault="00A90238" w:rsidP="00A90238">
      <w:pPr>
        <w:pStyle w:val="B1"/>
      </w:pP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has some </w:t>
      </w:r>
      <w:r>
        <w:rPr>
          <w:lang w:eastAsia="zh-CN"/>
        </w:rPr>
        <w:t>MCVideo capabilities information</w:t>
      </w:r>
      <w:r w:rsidRPr="003E5F68">
        <w:rPr>
          <w:rFonts w:hint="eastAsia"/>
          <w:lang w:eastAsia="zh-CN"/>
        </w:rPr>
        <w:t xml:space="preserve"> stored.</w:t>
      </w:r>
    </w:p>
    <w:p w14:paraId="6431A61C" w14:textId="77777777" w:rsidR="00A90238" w:rsidRPr="003E5F68" w:rsidRDefault="00A90238" w:rsidP="00A90238">
      <w:pPr>
        <w:pStyle w:val="TH"/>
      </w:pPr>
      <w:r>
        <w:object w:dxaOrig="5064" w:dyaOrig="1656" w14:anchorId="66A4E66A">
          <v:shape id="_x0000_i1072" type="#_x0000_t75" style="width:251.7pt;height:82.35pt" o:ole="">
            <v:imagedata r:id="rId105" o:title=""/>
          </v:shape>
          <o:OLEObject Type="Embed" ProgID="Visio.Drawing.15" ShapeID="_x0000_i1072" DrawAspect="Content" ObjectID="_1796385420" r:id="rId106"/>
        </w:object>
      </w:r>
    </w:p>
    <w:p w14:paraId="5FBE76B5"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5</w:t>
      </w:r>
      <w:r w:rsidRPr="003E5F68">
        <w:t xml:space="preserve">-1: </w:t>
      </w:r>
      <w:r w:rsidRPr="003E5F68">
        <w:rPr>
          <w:rFonts w:hint="eastAsia"/>
          <w:lang w:eastAsia="zh-CN"/>
        </w:rPr>
        <w:t xml:space="preserve">Subscription for </w:t>
      </w:r>
      <w:r>
        <w:rPr>
          <w:lang w:eastAsia="zh-CN"/>
        </w:rPr>
        <w:t>MCVideo capabilities information</w:t>
      </w:r>
    </w:p>
    <w:p w14:paraId="28DCE53B" w14:textId="77777777" w:rsidR="00A90238" w:rsidRPr="003E5F68" w:rsidRDefault="00A90238" w:rsidP="00A90238">
      <w:pPr>
        <w:pStyle w:val="B1"/>
        <w:rPr>
          <w:lang w:eastAsia="zh-CN"/>
        </w:rPr>
      </w:pPr>
      <w:r w:rsidRPr="003E5F68">
        <w:t>1.</w:t>
      </w:r>
      <w:r w:rsidRPr="003E5F68">
        <w:tab/>
      </w:r>
      <w:r w:rsidRPr="003E5F68">
        <w:rPr>
          <w:rFonts w:hint="eastAsia"/>
          <w:lang w:eastAsia="zh-CN"/>
        </w:rPr>
        <w:t xml:space="preserve">The </w:t>
      </w:r>
      <w:r>
        <w:rPr>
          <w:lang w:eastAsia="zh-CN"/>
        </w:rPr>
        <w:t>MCVideo</w:t>
      </w:r>
      <w:r w:rsidRPr="003E5F68">
        <w:rPr>
          <w:rFonts w:hint="eastAsia"/>
          <w:lang w:eastAsia="zh-CN"/>
        </w:rPr>
        <w:t xml:space="preserve"> client subscribes to the </w:t>
      </w:r>
      <w:r>
        <w:rPr>
          <w:lang w:eastAsia="zh-CN"/>
        </w:rPr>
        <w:t>MCVideo capabilities</w:t>
      </w:r>
      <w:r w:rsidRPr="003E5F68">
        <w:rPr>
          <w:rFonts w:hint="eastAsia"/>
          <w:lang w:eastAsia="zh-CN"/>
        </w:rPr>
        <w:t xml:space="preserve"> information stored at the </w:t>
      </w:r>
      <w:r>
        <w:rPr>
          <w:lang w:eastAsia="zh-CN"/>
        </w:rPr>
        <w:t xml:space="preserve">MCVideo </w:t>
      </w:r>
      <w:r w:rsidRPr="003E5F68">
        <w:rPr>
          <w:rFonts w:hint="eastAsia"/>
          <w:lang w:eastAsia="zh-CN"/>
        </w:rPr>
        <w:t xml:space="preserve">server using the subscribe </w:t>
      </w:r>
      <w:r>
        <w:rPr>
          <w:lang w:eastAsia="zh-CN"/>
        </w:rPr>
        <w:t>MCVideo capabilities info</w:t>
      </w:r>
      <w:r w:rsidRPr="003E5F68">
        <w:rPr>
          <w:rFonts w:hint="eastAsia"/>
          <w:lang w:eastAsia="zh-CN"/>
        </w:rPr>
        <w:t xml:space="preserve"> request.</w:t>
      </w:r>
    </w:p>
    <w:p w14:paraId="3D52DC5B" w14:textId="77777777" w:rsidR="00A90238" w:rsidRPr="003E5F68" w:rsidRDefault="00A90238" w:rsidP="00A90238">
      <w:pPr>
        <w:pStyle w:val="B1"/>
        <w:rPr>
          <w:lang w:eastAsia="zh-CN"/>
        </w:rPr>
      </w:pPr>
      <w:r w:rsidRPr="003E5F68">
        <w:rPr>
          <w:rFonts w:hint="eastAsia"/>
          <w:lang w:eastAsia="zh-CN"/>
        </w:rPr>
        <w:t>2</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a subscribe </w:t>
      </w:r>
      <w:r>
        <w:rPr>
          <w:lang w:eastAsia="zh-CN"/>
        </w:rPr>
        <w:t>MCVideo capabilities info</w:t>
      </w:r>
      <w:r w:rsidRPr="003E5F68">
        <w:rPr>
          <w:rFonts w:hint="eastAsia"/>
          <w:lang w:eastAsia="zh-CN"/>
        </w:rPr>
        <w:t xml:space="preserve"> response to the </w:t>
      </w:r>
      <w:r>
        <w:rPr>
          <w:lang w:eastAsia="zh-CN"/>
        </w:rPr>
        <w:t xml:space="preserve">MCVideo </w:t>
      </w:r>
      <w:r w:rsidRPr="003E5F68">
        <w:rPr>
          <w:rFonts w:hint="eastAsia"/>
          <w:lang w:eastAsia="zh-CN"/>
        </w:rPr>
        <w:t>client indicating success or failure of the request.</w:t>
      </w:r>
    </w:p>
    <w:p w14:paraId="2EDC5352" w14:textId="77777777" w:rsidR="00A90238" w:rsidRPr="003E5F68" w:rsidRDefault="00A90238" w:rsidP="00A90238">
      <w:r w:rsidRPr="003E5F68">
        <w:t xml:space="preserve">The procedure for notification of </w:t>
      </w:r>
      <w:r>
        <w:t>MCVideo capabilities information</w:t>
      </w:r>
      <w:r w:rsidRPr="003E5F68">
        <w:t xml:space="preserve"> as described in figure </w:t>
      </w:r>
      <w:r>
        <w:t>7.5.2</w:t>
      </w:r>
      <w:r w:rsidRPr="003E5F68">
        <w:t>.</w:t>
      </w:r>
      <w:r>
        <w:t>5</w:t>
      </w:r>
      <w:r w:rsidRPr="003E5F68">
        <w:t xml:space="preserve">-2 is used by the </w:t>
      </w:r>
      <w:r>
        <w:t>MCVideo</w:t>
      </w:r>
      <w:r w:rsidRPr="003E5F68">
        <w:t xml:space="preserve"> server to inform the </w:t>
      </w:r>
      <w:r>
        <w:t>MCVideo</w:t>
      </w:r>
      <w:r w:rsidRPr="003E5F68">
        <w:t xml:space="preserve"> client that new</w:t>
      </w:r>
      <w:r>
        <w:t xml:space="preserve"> or updated</w:t>
      </w:r>
      <w:r w:rsidRPr="003E5F68">
        <w:t xml:space="preserve"> </w:t>
      </w:r>
      <w:r>
        <w:t>MCVideo capabilities information</w:t>
      </w:r>
      <w:r w:rsidRPr="003E5F68">
        <w:t xml:space="preserve"> is available.</w:t>
      </w:r>
    </w:p>
    <w:p w14:paraId="55753679" w14:textId="77777777" w:rsidR="00A90238" w:rsidRPr="003E5F68" w:rsidRDefault="00A90238" w:rsidP="00A90238">
      <w:r w:rsidRPr="003E5F68">
        <w:t>Pre-conditions:</w:t>
      </w:r>
    </w:p>
    <w:p w14:paraId="0CB796F4" w14:textId="77777777" w:rsidR="00A90238" w:rsidRPr="003E5F68" w:rsidRDefault="00A90238" w:rsidP="00A90238">
      <w:pPr>
        <w:pStyle w:val="B1"/>
      </w:pPr>
      <w:r w:rsidRPr="003E5F68">
        <w:t>-</w:t>
      </w:r>
      <w:r w:rsidRPr="003E5F68">
        <w:tab/>
        <w:t xml:space="preserve">The </w:t>
      </w:r>
      <w:r>
        <w:t>MCVideo</w:t>
      </w:r>
      <w:r w:rsidRPr="003E5F68">
        <w:t xml:space="preserve"> client has subscribed to the </w:t>
      </w:r>
      <w:r>
        <w:t>MCVideo capabilities</w:t>
      </w:r>
      <w:r w:rsidRPr="003E5F68">
        <w:t xml:space="preserve"> information</w:t>
      </w:r>
    </w:p>
    <w:p w14:paraId="7A26BDB1" w14:textId="77777777" w:rsidR="00A90238" w:rsidRPr="003E5F68" w:rsidRDefault="00A90238" w:rsidP="00A90238">
      <w:pPr>
        <w:pStyle w:val="B1"/>
      </w:pPr>
      <w:r w:rsidRPr="003E5F68">
        <w:t>-</w:t>
      </w:r>
      <w:r w:rsidRPr="003E5F68">
        <w:tab/>
        <w:t xml:space="preserve">The </w:t>
      </w:r>
      <w:r>
        <w:t>MCVideo</w:t>
      </w:r>
      <w:r w:rsidRPr="003E5F68">
        <w:t xml:space="preserve"> server has received and stored new</w:t>
      </w:r>
      <w:r>
        <w:t xml:space="preserve"> or updated</w:t>
      </w:r>
      <w:r w:rsidRPr="003E5F68">
        <w:t xml:space="preserve"> </w:t>
      </w:r>
      <w:r>
        <w:t>MCVideo capabilities</w:t>
      </w:r>
      <w:r w:rsidRPr="003E5F68">
        <w:t xml:space="preserve"> information.</w:t>
      </w:r>
    </w:p>
    <w:p w14:paraId="3B483233" w14:textId="77777777" w:rsidR="00A90238" w:rsidRPr="003E5F68" w:rsidRDefault="00A90238" w:rsidP="00A90238">
      <w:pPr>
        <w:pStyle w:val="TH"/>
      </w:pPr>
      <w:r>
        <w:object w:dxaOrig="5064" w:dyaOrig="1764" w14:anchorId="5F285E20">
          <v:shape id="_x0000_i1073" type="#_x0000_t75" style="width:251.7pt;height:88.15pt" o:ole="">
            <v:imagedata r:id="rId107" o:title=""/>
          </v:shape>
          <o:OLEObject Type="Embed" ProgID="Visio.Drawing.15" ShapeID="_x0000_i1073" DrawAspect="Content" ObjectID="_1796385421" r:id="rId108"/>
        </w:object>
      </w:r>
    </w:p>
    <w:p w14:paraId="5BBAB4F4"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5</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Pr>
          <w:lang w:eastAsia="zh-CN"/>
        </w:rPr>
        <w:t>MCVideo capabilities information</w:t>
      </w:r>
    </w:p>
    <w:p w14:paraId="24BCDA18" w14:textId="77777777" w:rsidR="00A90238" w:rsidRPr="003E5F68" w:rsidRDefault="00A90238" w:rsidP="00A90238">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the notification to the </w:t>
      </w:r>
      <w:r>
        <w:rPr>
          <w:lang w:eastAsia="zh-CN"/>
        </w:rPr>
        <w:t>MCVideo</w:t>
      </w:r>
      <w:r w:rsidRPr="003E5F68">
        <w:rPr>
          <w:rFonts w:hint="eastAsia"/>
          <w:lang w:eastAsia="zh-CN"/>
        </w:rPr>
        <w:t xml:space="preserve"> client, who previously subscribed for the </w:t>
      </w:r>
      <w:r>
        <w:rPr>
          <w:lang w:eastAsia="zh-CN"/>
        </w:rPr>
        <w:t>MCVideo capabilities</w:t>
      </w:r>
      <w:r w:rsidRPr="003E5F68">
        <w:rPr>
          <w:rFonts w:hint="eastAsia"/>
          <w:lang w:eastAsia="zh-CN"/>
        </w:rPr>
        <w:t xml:space="preserve"> information.</w:t>
      </w:r>
    </w:p>
    <w:p w14:paraId="7C07A24E" w14:textId="77777777" w:rsidR="00A90238" w:rsidRPr="003E5F68" w:rsidRDefault="00A90238" w:rsidP="00A90238">
      <w:pPr>
        <w:pStyle w:val="B1"/>
      </w:pPr>
      <w:r w:rsidRPr="003E5F68">
        <w:rPr>
          <w:lang w:eastAsia="zh-CN"/>
        </w:rPr>
        <w:t>2.</w:t>
      </w:r>
      <w:r w:rsidRPr="003E5F68">
        <w:tab/>
      </w:r>
      <w:r w:rsidRPr="003E5F68">
        <w:rPr>
          <w:lang w:eastAsia="zh-CN"/>
        </w:rPr>
        <w:t xml:space="preserve">The </w:t>
      </w:r>
      <w:r>
        <w:t>MCVideo</w:t>
      </w:r>
      <w:r w:rsidRPr="003E5F68">
        <w:t xml:space="preserve"> client provides a notify </w:t>
      </w:r>
      <w:r>
        <w:t>MCVideo capabilities info</w:t>
      </w:r>
      <w:r w:rsidRPr="003E5F68">
        <w:t xml:space="preserve"> response to the </w:t>
      </w:r>
      <w:r>
        <w:t>MCVideo</w:t>
      </w:r>
      <w:r w:rsidRPr="003E5F68">
        <w:t xml:space="preserve"> server.</w:t>
      </w:r>
    </w:p>
    <w:p w14:paraId="4BEA9780" w14:textId="77777777" w:rsidR="00A90238" w:rsidRPr="003E5F68" w:rsidRDefault="00A90238" w:rsidP="00A90238">
      <w:r w:rsidRPr="003E5F68">
        <w:t xml:space="preserve">If the </w:t>
      </w:r>
      <w:r>
        <w:t>MCVideo</w:t>
      </w:r>
      <w:r w:rsidRPr="003E5F68">
        <w:t xml:space="preserve"> server has notified the </w:t>
      </w:r>
      <w:r>
        <w:t>MCVideo</w:t>
      </w:r>
      <w:r w:rsidRPr="003E5F68">
        <w:t xml:space="preserve"> client about new </w:t>
      </w:r>
      <w:r>
        <w:t>or updated MCVideo capabilities</w:t>
      </w:r>
      <w:r w:rsidRPr="003E5F68">
        <w:t xml:space="preserve"> information through this procedure, the </w:t>
      </w:r>
      <w:r>
        <w:t>MCVideo</w:t>
      </w:r>
      <w:r w:rsidRPr="003E5F68">
        <w:t xml:space="preserve"> client may then follow the procedure described in subclause </w:t>
      </w:r>
      <w:r>
        <w:t>7.5.2</w:t>
      </w:r>
      <w:r w:rsidRPr="003E5F68">
        <w:t>.</w:t>
      </w:r>
      <w:r>
        <w:t>4</w:t>
      </w:r>
      <w:r w:rsidRPr="003E5F68">
        <w:t xml:space="preserve"> in order to retrieve that </w:t>
      </w:r>
      <w:r>
        <w:t>MCVideo capabilities</w:t>
      </w:r>
      <w:r w:rsidRPr="003E5F68">
        <w:t xml:space="preserve"> information.</w:t>
      </w:r>
    </w:p>
    <w:p w14:paraId="01C2EB6F" w14:textId="77777777" w:rsidR="00A90238" w:rsidRPr="00AD7C25" w:rsidRDefault="00A90238" w:rsidP="00A90238">
      <w:pPr>
        <w:rPr>
          <w:noProof/>
          <w:lang w:val="en-US"/>
        </w:rPr>
      </w:pPr>
    </w:p>
    <w:p w14:paraId="2DCEC450" w14:textId="77777777" w:rsidR="00A90238" w:rsidRPr="00646079" w:rsidRDefault="00A90238" w:rsidP="00A90238">
      <w:pPr>
        <w:pStyle w:val="Heading3"/>
        <w:rPr>
          <w:lang w:eastAsia="zh-CN"/>
        </w:rPr>
      </w:pPr>
      <w:bookmarkStart w:id="792" w:name="_Toc185772428"/>
      <w:r w:rsidRPr="000C0F27">
        <w:rPr>
          <w:lang w:eastAsia="zh-CN"/>
        </w:rPr>
        <w:t>7</w:t>
      </w:r>
      <w:r w:rsidRPr="001E4696">
        <w:t>.</w:t>
      </w:r>
      <w:r>
        <w:rPr>
          <w:lang w:eastAsia="zh-CN"/>
        </w:rPr>
        <w:t>5.3</w:t>
      </w:r>
      <w:r w:rsidRPr="001E4696">
        <w:tab/>
        <w:t xml:space="preserve">Off-network </w:t>
      </w:r>
      <w:r w:rsidRPr="001E4696">
        <w:rPr>
          <w:lang w:eastAsia="zh-CN"/>
        </w:rPr>
        <w:t xml:space="preserve">capability </w:t>
      </w:r>
      <w:r w:rsidRPr="00224CE0">
        <w:rPr>
          <w:lang w:eastAsia="zh-CN"/>
        </w:rPr>
        <w:t>i</w:t>
      </w:r>
      <w:r w:rsidRPr="00343C9C">
        <w:rPr>
          <w:lang w:eastAsia="zh-CN"/>
        </w:rPr>
        <w:t>nformation sharing</w:t>
      </w:r>
      <w:bookmarkEnd w:id="792"/>
    </w:p>
    <w:p w14:paraId="704DF360" w14:textId="77777777" w:rsidR="00A90238" w:rsidRDefault="00A90238" w:rsidP="00A90238">
      <w:pPr>
        <w:pStyle w:val="Heading4"/>
      </w:pPr>
      <w:bookmarkStart w:id="793" w:name="_Toc185772429"/>
      <w:r w:rsidRPr="00CE7FA9">
        <w:rPr>
          <w:lang w:eastAsia="zh-CN"/>
        </w:rPr>
        <w:t>7</w:t>
      </w:r>
      <w:r w:rsidRPr="00B1175D">
        <w:t>.</w:t>
      </w:r>
      <w:r>
        <w:rPr>
          <w:lang w:eastAsia="zh-CN"/>
        </w:rPr>
        <w:t>5.3</w:t>
      </w:r>
      <w:r w:rsidRPr="00C335CB">
        <w:t>.1</w:t>
      </w:r>
      <w:r w:rsidRPr="00C335CB">
        <w:tab/>
        <w:t>General</w:t>
      </w:r>
      <w:bookmarkEnd w:id="793"/>
    </w:p>
    <w:p w14:paraId="797E9133" w14:textId="77777777" w:rsidR="00A90238" w:rsidRDefault="00A90238" w:rsidP="00A90238">
      <w:r>
        <w:t>Each MCVideo client within a MCVideo group needs to share its video capabilities with other members of the MCVideo group.</w:t>
      </w:r>
    </w:p>
    <w:p w14:paraId="07953DF4" w14:textId="77777777" w:rsidR="00A90238" w:rsidRDefault="00A90238" w:rsidP="00A90238">
      <w:r>
        <w:t>Video capability sharing can be done by sending information periodically as described in subclause 7.5.3.3 or on request as described in subclause 7.5.3.4.</w:t>
      </w:r>
    </w:p>
    <w:p w14:paraId="037666D4" w14:textId="77777777" w:rsidR="00A90238" w:rsidRPr="00C93295" w:rsidRDefault="00A90238" w:rsidP="00A90238">
      <w:r>
        <w:t>The receiving MCVideo clients need to store and update</w:t>
      </w:r>
      <w:r w:rsidRPr="00C335CB">
        <w:t xml:space="preserve"> the </w:t>
      </w:r>
      <w:r>
        <w:t xml:space="preserve">video capability </w:t>
      </w:r>
      <w:r w:rsidRPr="00C335CB">
        <w:t xml:space="preserve">information </w:t>
      </w:r>
      <w:r>
        <w:t>from the sharing</w:t>
      </w:r>
      <w:r w:rsidRPr="00C335CB">
        <w:t xml:space="preserve"> </w:t>
      </w:r>
      <w:r w:rsidRPr="009554AB">
        <w:t>MCVideo client</w:t>
      </w:r>
      <w:r w:rsidRPr="00655D28">
        <w:t>.</w:t>
      </w:r>
      <w:r w:rsidRPr="007A518C">
        <w:t xml:space="preserve"> </w:t>
      </w:r>
    </w:p>
    <w:p w14:paraId="7053746E" w14:textId="77777777" w:rsidR="00A90238" w:rsidRPr="00C93295" w:rsidRDefault="00A90238" w:rsidP="00A90238">
      <w:pPr>
        <w:rPr>
          <w:lang w:eastAsia="zh-CN"/>
        </w:rPr>
      </w:pPr>
      <w:r>
        <w:rPr>
          <w:lang w:eastAsia="zh-CN"/>
        </w:rPr>
        <w:t xml:space="preserve">Off-network </w:t>
      </w:r>
      <w:r>
        <w:t>video capability information sharing is based on ProSe capabilities as described in clause 7.18.</w:t>
      </w:r>
    </w:p>
    <w:p w14:paraId="4CA6A09D" w14:textId="77777777" w:rsidR="00A90238" w:rsidRPr="001A3994" w:rsidRDefault="00A90238" w:rsidP="00A90238">
      <w:pPr>
        <w:pStyle w:val="Heading4"/>
        <w:rPr>
          <w:lang w:eastAsia="zh-CN"/>
        </w:rPr>
      </w:pPr>
      <w:bookmarkStart w:id="794" w:name="_Toc185772430"/>
      <w:r w:rsidRPr="00D82581">
        <w:rPr>
          <w:lang w:eastAsia="zh-CN"/>
        </w:rPr>
        <w:lastRenderedPageBreak/>
        <w:t>7</w:t>
      </w:r>
      <w:r w:rsidRPr="00D82581">
        <w:t>.</w:t>
      </w:r>
      <w:r>
        <w:rPr>
          <w:lang w:eastAsia="zh-CN"/>
        </w:rPr>
        <w:t>5.3</w:t>
      </w:r>
      <w:r w:rsidRPr="004677B7">
        <w:t>.2</w:t>
      </w:r>
      <w:r w:rsidRPr="004677B7">
        <w:tab/>
        <w:t xml:space="preserve">Information flows for </w:t>
      </w:r>
      <w:r w:rsidRPr="007C656A">
        <w:rPr>
          <w:lang w:eastAsia="zh-CN"/>
        </w:rPr>
        <w:t xml:space="preserve">Off-network </w:t>
      </w:r>
      <w:r w:rsidRPr="00514754">
        <w:rPr>
          <w:lang w:eastAsia="zh-CN"/>
        </w:rPr>
        <w:t>capability information sharing</w:t>
      </w:r>
      <w:bookmarkEnd w:id="794"/>
    </w:p>
    <w:p w14:paraId="2F6C7C3B" w14:textId="77777777" w:rsidR="00A90238" w:rsidRPr="000A40F2" w:rsidRDefault="00A90238" w:rsidP="00A90238">
      <w:pPr>
        <w:pStyle w:val="Heading5"/>
        <w:rPr>
          <w:lang w:val="en-IN" w:eastAsia="ko-KR"/>
        </w:rPr>
      </w:pPr>
      <w:bookmarkStart w:id="795" w:name="_Toc454349243"/>
      <w:bookmarkStart w:id="796" w:name="_Toc185772431"/>
      <w:r w:rsidRPr="000A40F2">
        <w:rPr>
          <w:lang w:val="en-IN"/>
        </w:rPr>
        <w:t>7.5.3.2</w:t>
      </w:r>
      <w:r w:rsidRPr="000A40F2">
        <w:rPr>
          <w:lang w:val="en-IN" w:eastAsia="ko-KR"/>
        </w:rPr>
        <w:t>.</w:t>
      </w:r>
      <w:r>
        <w:rPr>
          <w:lang w:val="en-IN" w:eastAsia="ko-KR"/>
        </w:rPr>
        <w:t>1</w:t>
      </w:r>
      <w:r w:rsidRPr="000A40F2">
        <w:rPr>
          <w:lang w:val="en-IN" w:eastAsia="ko-KR"/>
        </w:rPr>
        <w:tab/>
        <w:t>Capability request</w:t>
      </w:r>
      <w:bookmarkEnd w:id="796"/>
    </w:p>
    <w:p w14:paraId="6FE6AB10" w14:textId="77777777" w:rsidR="00A90238" w:rsidRPr="000A40F2" w:rsidRDefault="00A90238" w:rsidP="00A90238">
      <w:r w:rsidRPr="000A40F2">
        <w:t>Table 7.5.3.2</w:t>
      </w:r>
      <w:r w:rsidRPr="000A40F2">
        <w:rPr>
          <w:lang w:eastAsia="ko-KR"/>
        </w:rPr>
        <w:t>.</w:t>
      </w:r>
      <w:r>
        <w:rPr>
          <w:lang w:eastAsia="ko-KR"/>
        </w:rPr>
        <w:t>1</w:t>
      </w:r>
      <w:r w:rsidRPr="000A40F2">
        <w:t>-1 describes the information flow for the capability request sent from the MCVideo client to other MCVideo client(s).</w:t>
      </w:r>
    </w:p>
    <w:p w14:paraId="7F3D7786" w14:textId="77777777" w:rsidR="00A90238" w:rsidRPr="000A40F2" w:rsidRDefault="00A90238" w:rsidP="00A90238">
      <w:pPr>
        <w:pStyle w:val="TH"/>
      </w:pPr>
      <w:r w:rsidRPr="000A40F2">
        <w:t>Table 7.5.3.2.</w:t>
      </w:r>
      <w:r>
        <w:t>1</w:t>
      </w:r>
      <w:r w:rsidRPr="000A40F2">
        <w:t>-1: C</w:t>
      </w:r>
      <w:r w:rsidRPr="000A40F2">
        <w:rPr>
          <w:lang w:eastAsia="ko-KR"/>
        </w:rPr>
        <w:t>apability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0D10AE9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F537A"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D25CA3"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8DA04" w14:textId="77777777" w:rsidR="00A90238" w:rsidRPr="000A40F2" w:rsidRDefault="00A90238" w:rsidP="004260A6">
            <w:pPr>
              <w:pStyle w:val="TAH"/>
            </w:pPr>
            <w:r w:rsidRPr="000A40F2">
              <w:t>Description</w:t>
            </w:r>
          </w:p>
        </w:tc>
      </w:tr>
      <w:tr w:rsidR="00A90238" w:rsidRPr="000A40F2" w14:paraId="0A34BF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066FE1"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FEFE35"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AE735" w14:textId="77777777" w:rsidR="00A90238" w:rsidRPr="000A40F2" w:rsidRDefault="00A90238" w:rsidP="004260A6">
            <w:pPr>
              <w:pStyle w:val="TAL"/>
            </w:pPr>
            <w:r w:rsidRPr="000A40F2">
              <w:t>The identity of the MCVideo user requesting the capabilities</w:t>
            </w:r>
          </w:p>
        </w:tc>
      </w:tr>
      <w:tr w:rsidR="00A90238" w:rsidRPr="000A40F2" w14:paraId="0D589FB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AA77EA"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C70F98"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E0DEB" w14:textId="77777777" w:rsidR="00A90238" w:rsidRPr="000A40F2" w:rsidRDefault="00A90238" w:rsidP="004260A6">
            <w:pPr>
              <w:pStyle w:val="TAL"/>
            </w:pPr>
            <w:r w:rsidRPr="000A40F2">
              <w:t xml:space="preserve">The identity of the MCVideo user </w:t>
            </w:r>
            <w:r>
              <w:t>towards whom the capability request was sent.</w:t>
            </w:r>
          </w:p>
        </w:tc>
      </w:tr>
      <w:tr w:rsidR="00A90238" w:rsidRPr="000A40F2" w14:paraId="412118F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F4749F"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2ABE46"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233FB" w14:textId="77777777" w:rsidR="00A90238" w:rsidRPr="000A40F2" w:rsidRDefault="00A90238" w:rsidP="004260A6">
            <w:pPr>
              <w:pStyle w:val="TAL"/>
            </w:pPr>
            <w:r w:rsidRPr="000A40F2">
              <w:t>The MCVideo group ID towards which the request was sent</w:t>
            </w:r>
          </w:p>
        </w:tc>
      </w:tr>
      <w:tr w:rsidR="00A90238" w:rsidRPr="000A40F2" w14:paraId="3866F86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C8CF4C" w14:textId="77777777" w:rsidR="00A90238" w:rsidRPr="000A40F2" w:rsidRDefault="00A90238" w:rsidP="004260A6">
            <w:pPr>
              <w:pStyle w:val="TAL"/>
            </w:pPr>
            <w:r w:rsidRPr="000A40F2">
              <w:t>Search criteria</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C5563A"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89AAB7" w14:textId="77777777" w:rsidR="00A90238" w:rsidRPr="000A40F2" w:rsidRDefault="00A90238" w:rsidP="004260A6">
            <w:pPr>
              <w:pStyle w:val="TAL"/>
            </w:pPr>
            <w:r w:rsidRPr="000A40F2">
              <w:t>A criteria filter for the capability request (e.g. category tags, video capabilities</w:t>
            </w:r>
            <w:r>
              <w:t xml:space="preserve"> </w:t>
            </w:r>
            <w:r w:rsidRPr="000A40F2">
              <w:t>etc.)</w:t>
            </w:r>
          </w:p>
        </w:tc>
      </w:tr>
    </w:tbl>
    <w:p w14:paraId="61559EE0" w14:textId="77777777" w:rsidR="00A90238" w:rsidRPr="000A40F2" w:rsidRDefault="00A90238" w:rsidP="00A90238">
      <w:pPr>
        <w:rPr>
          <w:lang w:eastAsia="zh-CN"/>
        </w:rPr>
      </w:pPr>
    </w:p>
    <w:p w14:paraId="2CBCEE70" w14:textId="77777777" w:rsidR="00A90238" w:rsidRPr="000A40F2" w:rsidRDefault="00A90238" w:rsidP="00A90238">
      <w:pPr>
        <w:pStyle w:val="Heading5"/>
        <w:rPr>
          <w:lang w:val="en-IN" w:eastAsia="ko-KR"/>
        </w:rPr>
      </w:pPr>
      <w:bookmarkStart w:id="797" w:name="_Toc185772432"/>
      <w:r w:rsidRPr="000A40F2">
        <w:rPr>
          <w:lang w:val="en-IN"/>
        </w:rPr>
        <w:t>7.5.3.2</w:t>
      </w:r>
      <w:r w:rsidRPr="000A40F2">
        <w:rPr>
          <w:lang w:val="en-IN" w:eastAsia="ko-KR"/>
        </w:rPr>
        <w:t>.</w:t>
      </w:r>
      <w:r>
        <w:rPr>
          <w:lang w:val="en-IN" w:eastAsia="ko-KR"/>
        </w:rPr>
        <w:t>2</w:t>
      </w:r>
      <w:r w:rsidRPr="000A40F2">
        <w:rPr>
          <w:lang w:val="en-IN" w:eastAsia="ko-KR"/>
        </w:rPr>
        <w:tab/>
        <w:t>Capability announcement</w:t>
      </w:r>
      <w:bookmarkEnd w:id="797"/>
    </w:p>
    <w:p w14:paraId="67140A37" w14:textId="77777777" w:rsidR="00A90238" w:rsidRPr="000A40F2" w:rsidRDefault="00A90238" w:rsidP="00A90238">
      <w:r w:rsidRPr="000A40F2">
        <w:t>Table 7.5.3.2</w:t>
      </w:r>
      <w:r w:rsidRPr="000A40F2">
        <w:rPr>
          <w:lang w:eastAsia="ko-KR"/>
        </w:rPr>
        <w:t>.</w:t>
      </w:r>
      <w:r>
        <w:rPr>
          <w:lang w:eastAsia="ko-KR"/>
        </w:rPr>
        <w:t>2</w:t>
      </w:r>
      <w:r w:rsidRPr="000A40F2">
        <w:t>-1 describes the information flow for the capability announcement sent from the MCVideo client to other MCVideo client(s).</w:t>
      </w:r>
    </w:p>
    <w:p w14:paraId="06D8BD6B" w14:textId="77777777" w:rsidR="00A90238" w:rsidRPr="000A40F2" w:rsidRDefault="00A90238" w:rsidP="00A90238">
      <w:pPr>
        <w:pStyle w:val="TH"/>
      </w:pPr>
      <w:r w:rsidRPr="000A40F2">
        <w:t>Table 7.5.3.2.</w:t>
      </w:r>
      <w:r>
        <w:t>2</w:t>
      </w:r>
      <w:r w:rsidRPr="000A40F2">
        <w:t xml:space="preserve">-1: </w:t>
      </w:r>
      <w:r>
        <w:rPr>
          <w:lang w:eastAsia="ko-KR"/>
        </w:rPr>
        <w:t>C</w:t>
      </w:r>
      <w:r w:rsidRPr="000A40F2">
        <w:rPr>
          <w:lang w:eastAsia="ko-KR"/>
        </w:rPr>
        <w:t>apability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7B6FE2D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778C1"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05783"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9F66F" w14:textId="77777777" w:rsidR="00A90238" w:rsidRPr="000A40F2" w:rsidRDefault="00A90238" w:rsidP="004260A6">
            <w:pPr>
              <w:pStyle w:val="TAH"/>
            </w:pPr>
            <w:r w:rsidRPr="000A40F2">
              <w:t>Description</w:t>
            </w:r>
          </w:p>
        </w:tc>
      </w:tr>
      <w:tr w:rsidR="00A90238" w:rsidRPr="000A40F2" w14:paraId="0F1ABB9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5EBFEE"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5D551"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0565AE" w14:textId="77777777" w:rsidR="00A90238" w:rsidRPr="000A40F2" w:rsidRDefault="00A90238" w:rsidP="004260A6">
            <w:pPr>
              <w:pStyle w:val="TAL"/>
            </w:pPr>
            <w:r w:rsidRPr="000A40F2">
              <w:t>The identity of the MCVideo user announcing the capabilities</w:t>
            </w:r>
          </w:p>
        </w:tc>
      </w:tr>
      <w:tr w:rsidR="00A90238" w:rsidRPr="000A40F2" w14:paraId="5E5209B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9AB772"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7C3701"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56E9BE" w14:textId="77777777" w:rsidR="00A90238" w:rsidRPr="000A40F2" w:rsidRDefault="00A90238" w:rsidP="004260A6">
            <w:pPr>
              <w:pStyle w:val="TAL"/>
            </w:pPr>
            <w:r w:rsidRPr="000A40F2">
              <w:t xml:space="preserve">The identity of the MCVideo user </w:t>
            </w:r>
            <w:r>
              <w:t>towards whom the capability announcement was sent.</w:t>
            </w:r>
          </w:p>
        </w:tc>
      </w:tr>
      <w:tr w:rsidR="00A90238" w:rsidRPr="000A40F2" w14:paraId="67A1CEF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ACC2E"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87C45F"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854B2C" w14:textId="77777777" w:rsidR="00A90238" w:rsidRPr="000A40F2" w:rsidRDefault="00A90238" w:rsidP="004260A6">
            <w:pPr>
              <w:pStyle w:val="TAL"/>
            </w:pPr>
            <w:r w:rsidRPr="000A40F2">
              <w:t>The MCVideo group ID towards which the announcement was sent</w:t>
            </w:r>
          </w:p>
        </w:tc>
      </w:tr>
      <w:tr w:rsidR="00A90238" w:rsidRPr="000A40F2" w14:paraId="013912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8CEC69" w14:textId="77777777" w:rsidR="00A90238" w:rsidRPr="000A40F2" w:rsidRDefault="00A90238" w:rsidP="004260A6">
            <w:pPr>
              <w:pStyle w:val="TAL"/>
            </w:pPr>
            <w:r w:rsidRPr="000A40F2">
              <w:t>Category tags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565175"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7FE31F" w14:textId="77777777" w:rsidR="00A90238" w:rsidRPr="000A40F2" w:rsidRDefault="00A90238" w:rsidP="004260A6">
            <w:pPr>
              <w:pStyle w:val="TAL"/>
            </w:pPr>
            <w:r w:rsidRPr="000A40F2">
              <w:t>Category tags associated with a specific MCVideo UE or a video</w:t>
            </w:r>
          </w:p>
        </w:tc>
      </w:tr>
      <w:tr w:rsidR="00A90238" w:rsidRPr="000A40F2" w14:paraId="238A375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878442" w14:textId="77777777" w:rsidR="00A90238" w:rsidRPr="000A40F2" w:rsidRDefault="00A90238" w:rsidP="004260A6">
            <w:pPr>
              <w:pStyle w:val="TAL"/>
            </w:pPr>
            <w:r w:rsidRPr="000A40F2">
              <w:t>Video capabilities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E97D98"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3F63C" w14:textId="77777777" w:rsidR="00A90238" w:rsidRPr="000A40F2" w:rsidRDefault="00A90238" w:rsidP="004260A6">
            <w:pPr>
              <w:pStyle w:val="TAL"/>
            </w:pPr>
            <w:r w:rsidRPr="000A40F2">
              <w:t xml:space="preserve">Set of video capabilities (e.g. codecs), </w:t>
            </w:r>
            <w:r w:rsidRPr="000A40F2">
              <w:rPr>
                <w:lang w:eastAsia="x-none"/>
              </w:rPr>
              <w:t>camera capabilities (e.g. self-activated camera, wide field of view etc.)</w:t>
            </w:r>
          </w:p>
        </w:tc>
      </w:tr>
      <w:tr w:rsidR="00A90238" w:rsidRPr="000A40F2" w14:paraId="2612074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7A9CEA" w14:textId="77777777" w:rsidR="00A90238" w:rsidRPr="000A40F2" w:rsidRDefault="00A90238" w:rsidP="004260A6">
            <w:pPr>
              <w:pStyle w:val="TAL"/>
            </w:pPr>
            <w:r w:rsidRPr="000A40F2">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E28456" w14:textId="77777777" w:rsidR="00A90238" w:rsidRPr="000A40F2" w:rsidRDefault="00A90238" w:rsidP="004260A6">
            <w:pPr>
              <w:pStyle w:val="TAL"/>
              <w:rPr>
                <w:lang w:eastAsia="ko-KR"/>
              </w:rPr>
            </w:pPr>
            <w:r w:rsidRPr="000A40F2">
              <w:rPr>
                <w:lang w:eastAsia="ko-K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FBD473" w14:textId="77777777" w:rsidR="00A90238" w:rsidRPr="000A40F2" w:rsidRDefault="00A90238" w:rsidP="004260A6">
            <w:pPr>
              <w:pStyle w:val="TAL"/>
            </w:pPr>
            <w:r w:rsidRPr="000A40F2">
              <w:t>The location of the MCVideo user announcing the capabilities, if known</w:t>
            </w:r>
          </w:p>
        </w:tc>
      </w:tr>
      <w:bookmarkEnd w:id="795"/>
    </w:tbl>
    <w:p w14:paraId="1CAD53C2" w14:textId="77777777" w:rsidR="00A90238" w:rsidRDefault="00A90238" w:rsidP="00A90238"/>
    <w:p w14:paraId="4072F8B7" w14:textId="77777777" w:rsidR="00A90238" w:rsidRPr="000A40F2" w:rsidRDefault="00A90238" w:rsidP="00A90238">
      <w:pPr>
        <w:pStyle w:val="Heading5"/>
        <w:rPr>
          <w:lang w:val="en-IN" w:eastAsia="ko-KR"/>
        </w:rPr>
      </w:pPr>
      <w:bookmarkStart w:id="798" w:name="_Toc185772433"/>
      <w:r w:rsidRPr="000A40F2">
        <w:rPr>
          <w:lang w:val="en-IN"/>
        </w:rPr>
        <w:t>7.5.3.2</w:t>
      </w:r>
      <w:r w:rsidRPr="000A40F2">
        <w:rPr>
          <w:lang w:val="en-IN" w:eastAsia="ko-KR"/>
        </w:rPr>
        <w:t>.</w:t>
      </w:r>
      <w:r>
        <w:rPr>
          <w:lang w:val="en-IN" w:eastAsia="ko-KR"/>
        </w:rPr>
        <w:t>3</w:t>
      </w:r>
      <w:r w:rsidRPr="000A40F2">
        <w:rPr>
          <w:lang w:val="en-IN" w:eastAsia="ko-KR"/>
        </w:rPr>
        <w:tab/>
      </w:r>
      <w:r>
        <w:rPr>
          <w:lang w:val="en-IN" w:eastAsia="ko-KR"/>
        </w:rPr>
        <w:t>Activity</w:t>
      </w:r>
      <w:r w:rsidRPr="000A40F2">
        <w:rPr>
          <w:lang w:val="en-IN" w:eastAsia="ko-KR"/>
        </w:rPr>
        <w:t xml:space="preserve"> </w:t>
      </w:r>
      <w:r>
        <w:rPr>
          <w:lang w:val="en-IN" w:eastAsia="ko-KR"/>
        </w:rPr>
        <w:t xml:space="preserve">status </w:t>
      </w:r>
      <w:r w:rsidRPr="000A40F2">
        <w:rPr>
          <w:lang w:val="en-IN" w:eastAsia="ko-KR"/>
        </w:rPr>
        <w:t>request</w:t>
      </w:r>
      <w:bookmarkEnd w:id="798"/>
    </w:p>
    <w:p w14:paraId="15BC6A03" w14:textId="77777777" w:rsidR="00A90238" w:rsidRPr="000A40F2" w:rsidRDefault="00A90238" w:rsidP="00A90238">
      <w:r w:rsidRPr="000A40F2">
        <w:t>Table 7.5.3.2</w:t>
      </w:r>
      <w:r w:rsidRPr="000A40F2">
        <w:rPr>
          <w:lang w:eastAsia="ko-KR"/>
        </w:rPr>
        <w:t>.</w:t>
      </w:r>
      <w:r>
        <w:rPr>
          <w:lang w:eastAsia="ko-KR"/>
        </w:rPr>
        <w:t>3</w:t>
      </w:r>
      <w:r w:rsidRPr="000A40F2">
        <w:t xml:space="preserve">-1 describes the information flow for the </w:t>
      </w:r>
      <w:r>
        <w:t>activity status</w:t>
      </w:r>
      <w:r w:rsidRPr="000A40F2">
        <w:t xml:space="preserve"> request sent from the MCVideo client to other MCVideo client(s).</w:t>
      </w:r>
    </w:p>
    <w:p w14:paraId="783BAD48" w14:textId="77777777" w:rsidR="00A90238" w:rsidRPr="000A40F2" w:rsidRDefault="00A90238" w:rsidP="00A90238">
      <w:pPr>
        <w:pStyle w:val="TH"/>
      </w:pPr>
      <w:r w:rsidRPr="000A40F2">
        <w:lastRenderedPageBreak/>
        <w:t>Table 7.5.3.2.</w:t>
      </w:r>
      <w:r>
        <w:t>3</w:t>
      </w:r>
      <w:r w:rsidRPr="000A40F2">
        <w:t xml:space="preserve">-1: </w:t>
      </w:r>
      <w:r>
        <w:t>Activity status</w:t>
      </w:r>
      <w:r w:rsidRPr="000A40F2">
        <w:rPr>
          <w:lang w:eastAsia="ko-KR"/>
        </w:rPr>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4C56AE3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73AC34"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202EA"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566B13" w14:textId="77777777" w:rsidR="00A90238" w:rsidRPr="000A40F2" w:rsidRDefault="00A90238" w:rsidP="004260A6">
            <w:pPr>
              <w:pStyle w:val="TAH"/>
            </w:pPr>
            <w:r w:rsidRPr="000A40F2">
              <w:t>Description</w:t>
            </w:r>
          </w:p>
        </w:tc>
      </w:tr>
      <w:tr w:rsidR="00A90238" w:rsidRPr="000A40F2" w14:paraId="05246D0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66468D"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AD6F81"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9B915C" w14:textId="77777777" w:rsidR="00A90238" w:rsidRPr="000A40F2" w:rsidRDefault="00A90238" w:rsidP="004260A6">
            <w:pPr>
              <w:pStyle w:val="TAL"/>
            </w:pPr>
            <w:r w:rsidRPr="000A40F2">
              <w:t xml:space="preserve">The identity of the MCVideo user requesting the </w:t>
            </w:r>
            <w:r>
              <w:t>activity status</w:t>
            </w:r>
          </w:p>
        </w:tc>
      </w:tr>
      <w:tr w:rsidR="00A90238" w:rsidRPr="000A40F2" w14:paraId="5267D81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7BA59"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34DE7E"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4872C6" w14:textId="77777777" w:rsidR="00A90238" w:rsidRPr="000A40F2" w:rsidRDefault="00A90238" w:rsidP="004260A6">
            <w:pPr>
              <w:pStyle w:val="TAL"/>
            </w:pPr>
            <w:r w:rsidRPr="000A40F2">
              <w:t xml:space="preserve">The identity of the MCVideo user </w:t>
            </w:r>
            <w:r>
              <w:t>towards whom the activity status request was sent.</w:t>
            </w:r>
          </w:p>
        </w:tc>
      </w:tr>
      <w:tr w:rsidR="00A90238" w:rsidRPr="000A40F2" w14:paraId="5D4058C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D9D31A"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848A19"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B2D272" w14:textId="77777777" w:rsidR="00A90238" w:rsidRPr="000A40F2" w:rsidRDefault="00A90238" w:rsidP="004260A6">
            <w:pPr>
              <w:pStyle w:val="TAL"/>
            </w:pPr>
            <w:r w:rsidRPr="000A40F2">
              <w:t xml:space="preserve">The MCVideo group ID towards which the </w:t>
            </w:r>
            <w:r>
              <w:t xml:space="preserve">activity status </w:t>
            </w:r>
            <w:r w:rsidRPr="000A40F2">
              <w:t>request was sent</w:t>
            </w:r>
          </w:p>
        </w:tc>
      </w:tr>
    </w:tbl>
    <w:p w14:paraId="089B6DD8" w14:textId="77777777" w:rsidR="00A90238" w:rsidRPr="000A40F2" w:rsidRDefault="00A90238" w:rsidP="00A90238">
      <w:pPr>
        <w:rPr>
          <w:lang w:eastAsia="zh-CN"/>
        </w:rPr>
      </w:pPr>
    </w:p>
    <w:p w14:paraId="4DD1A1E1" w14:textId="77777777" w:rsidR="00A90238" w:rsidRPr="000A40F2" w:rsidRDefault="00A90238" w:rsidP="00A90238">
      <w:pPr>
        <w:pStyle w:val="Heading5"/>
        <w:rPr>
          <w:lang w:val="en-IN" w:eastAsia="ko-KR"/>
        </w:rPr>
      </w:pPr>
      <w:bookmarkStart w:id="799" w:name="_Toc185772434"/>
      <w:r w:rsidRPr="000A40F2">
        <w:rPr>
          <w:lang w:val="en-IN"/>
        </w:rPr>
        <w:t>7.5.3.2</w:t>
      </w:r>
      <w:r w:rsidRPr="000A40F2">
        <w:rPr>
          <w:lang w:val="en-IN" w:eastAsia="ko-KR"/>
        </w:rPr>
        <w:t>.</w:t>
      </w:r>
      <w:r>
        <w:rPr>
          <w:lang w:val="en-IN" w:eastAsia="ko-KR"/>
        </w:rPr>
        <w:t>4</w:t>
      </w:r>
      <w:r w:rsidRPr="000A40F2">
        <w:rPr>
          <w:lang w:val="en-IN" w:eastAsia="ko-KR"/>
        </w:rPr>
        <w:tab/>
      </w:r>
      <w:r>
        <w:rPr>
          <w:lang w:val="en-IN" w:eastAsia="ko-KR"/>
        </w:rPr>
        <w:t>Activity</w:t>
      </w:r>
      <w:r w:rsidRPr="000A40F2">
        <w:rPr>
          <w:lang w:val="en-IN" w:eastAsia="ko-KR"/>
        </w:rPr>
        <w:t xml:space="preserve"> </w:t>
      </w:r>
      <w:r>
        <w:rPr>
          <w:lang w:val="en-IN" w:eastAsia="ko-KR"/>
        </w:rPr>
        <w:t xml:space="preserve">status </w:t>
      </w:r>
      <w:r w:rsidRPr="000A40F2">
        <w:rPr>
          <w:lang w:val="en-IN" w:eastAsia="ko-KR"/>
        </w:rPr>
        <w:t>announcement</w:t>
      </w:r>
      <w:bookmarkEnd w:id="799"/>
    </w:p>
    <w:p w14:paraId="7E3C073B" w14:textId="77777777" w:rsidR="00A90238" w:rsidRPr="000A40F2" w:rsidRDefault="00A90238" w:rsidP="00A90238">
      <w:r w:rsidRPr="000A40F2">
        <w:t>Table 7.5.3.2</w:t>
      </w:r>
      <w:r w:rsidRPr="000A40F2">
        <w:rPr>
          <w:lang w:eastAsia="ko-KR"/>
        </w:rPr>
        <w:t>.</w:t>
      </w:r>
      <w:r>
        <w:rPr>
          <w:lang w:eastAsia="ko-KR"/>
        </w:rPr>
        <w:t>4</w:t>
      </w:r>
      <w:r w:rsidRPr="000A40F2">
        <w:t xml:space="preserve">-1 describes the information flow for the </w:t>
      </w:r>
      <w:r>
        <w:t>activity</w:t>
      </w:r>
      <w:r w:rsidRPr="000A40F2">
        <w:t xml:space="preserve"> </w:t>
      </w:r>
      <w:r>
        <w:t xml:space="preserve">status </w:t>
      </w:r>
      <w:r w:rsidRPr="000A40F2">
        <w:t>announcement sent from the MCVideo client to other MCVideo client(s).</w:t>
      </w:r>
    </w:p>
    <w:p w14:paraId="5FEE621C" w14:textId="77777777" w:rsidR="00A90238" w:rsidRPr="000A40F2" w:rsidRDefault="00A90238" w:rsidP="00A90238">
      <w:pPr>
        <w:pStyle w:val="TH"/>
      </w:pPr>
      <w:r w:rsidRPr="000A40F2">
        <w:t>Table 7.5.3.2.</w:t>
      </w:r>
      <w:r>
        <w:t>4</w:t>
      </w:r>
      <w:r w:rsidRPr="000A40F2">
        <w:t xml:space="preserve">-1: </w:t>
      </w:r>
      <w:r>
        <w:rPr>
          <w:lang w:eastAsia="ko-KR"/>
        </w:rPr>
        <w:t>Activity status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1B1C873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6B9CA"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2709E"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74F5D" w14:textId="77777777" w:rsidR="00A90238" w:rsidRPr="000A40F2" w:rsidRDefault="00A90238" w:rsidP="004260A6">
            <w:pPr>
              <w:pStyle w:val="TAH"/>
            </w:pPr>
            <w:r w:rsidRPr="000A40F2">
              <w:t>Description</w:t>
            </w:r>
          </w:p>
        </w:tc>
      </w:tr>
      <w:tr w:rsidR="00A90238" w:rsidRPr="000A40F2" w14:paraId="43510C6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7B2590"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5CD914"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00D751" w14:textId="77777777" w:rsidR="00A90238" w:rsidRPr="000A40F2" w:rsidRDefault="00A90238" w:rsidP="004260A6">
            <w:pPr>
              <w:pStyle w:val="TAL"/>
            </w:pPr>
            <w:r w:rsidRPr="000A40F2">
              <w:t xml:space="preserve">The identity of the MCVideo user announcing the </w:t>
            </w:r>
            <w:r>
              <w:t>activity status</w:t>
            </w:r>
          </w:p>
        </w:tc>
      </w:tr>
      <w:tr w:rsidR="00A90238" w:rsidRPr="000A40F2" w14:paraId="29878E1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68ED0" w14:textId="77777777" w:rsidR="00A90238" w:rsidRPr="000A40F2" w:rsidRDefault="00A90238" w:rsidP="004260A6">
            <w:pPr>
              <w:pStyle w:val="TAL"/>
            </w:pPr>
            <w:r w:rsidRPr="000A40F2">
              <w:t>Activity status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B1738A" w14:textId="77777777" w:rsidR="00A90238" w:rsidRPr="000A40F2"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A54E5" w14:textId="77777777" w:rsidR="00A90238" w:rsidRPr="000A40F2" w:rsidRDefault="00A90238" w:rsidP="004260A6">
            <w:pPr>
              <w:pStyle w:val="TAL"/>
            </w:pPr>
            <w:r w:rsidRPr="000A40F2">
              <w:t>Current status of MCVideo UE's activities (e.g. receiving video, transmitting video, or recording video)</w:t>
            </w:r>
          </w:p>
        </w:tc>
      </w:tr>
      <w:tr w:rsidR="00A90238" w:rsidRPr="000A40F2" w14:paraId="601441D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61D07B" w14:textId="77777777" w:rsidR="00A90238" w:rsidRPr="000A40F2" w:rsidRDefault="00A90238" w:rsidP="004260A6">
            <w:pPr>
              <w:pStyle w:val="TAL"/>
            </w:pPr>
            <w:r>
              <w:t>Video details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87E243" w14:textId="77777777" w:rsidR="00A90238"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000D8B" w14:textId="77777777" w:rsidR="00A90238" w:rsidRPr="000A40F2" w:rsidRDefault="00A90238" w:rsidP="004260A6">
            <w:pPr>
              <w:pStyle w:val="TAL"/>
            </w:pPr>
            <w:r>
              <w:t>Details of the video like category tags or bit rate.</w:t>
            </w:r>
          </w:p>
        </w:tc>
      </w:tr>
      <w:tr w:rsidR="00A90238" w:rsidRPr="000A40F2" w14:paraId="7A2BA1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2FE095"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C75C11"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3CAE5" w14:textId="77777777" w:rsidR="00A90238" w:rsidRPr="000A40F2" w:rsidRDefault="00A90238" w:rsidP="004260A6">
            <w:pPr>
              <w:pStyle w:val="TAL"/>
            </w:pPr>
            <w:r w:rsidRPr="000A40F2">
              <w:t xml:space="preserve">The identity of the MCVideo user </w:t>
            </w:r>
            <w:r>
              <w:t>towards whom the activity status announcement was sent.</w:t>
            </w:r>
          </w:p>
        </w:tc>
      </w:tr>
      <w:tr w:rsidR="00A90238" w:rsidRPr="000A40F2" w14:paraId="3015325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C1A66"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DB290"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E833B9" w14:textId="77777777" w:rsidR="00A90238" w:rsidRPr="000A40F2" w:rsidRDefault="00A90238" w:rsidP="004260A6">
            <w:pPr>
              <w:pStyle w:val="TAL"/>
            </w:pPr>
            <w:r w:rsidRPr="000A40F2">
              <w:t>The MCVideo group ID towards which the</w:t>
            </w:r>
            <w:r>
              <w:t xml:space="preserve"> activity status</w:t>
            </w:r>
            <w:r w:rsidRPr="000A40F2">
              <w:t xml:space="preserve"> announcement was sent</w:t>
            </w:r>
          </w:p>
        </w:tc>
      </w:tr>
    </w:tbl>
    <w:p w14:paraId="38386621" w14:textId="77777777" w:rsidR="00A90238" w:rsidRPr="000A40F2" w:rsidRDefault="00A90238" w:rsidP="00A90238"/>
    <w:p w14:paraId="66B2E0DE" w14:textId="77777777" w:rsidR="00A90238" w:rsidRPr="00C618F1" w:rsidRDefault="00A90238" w:rsidP="00A90238">
      <w:pPr>
        <w:pStyle w:val="Heading4"/>
        <w:rPr>
          <w:lang w:eastAsia="zh-CN"/>
        </w:rPr>
      </w:pPr>
      <w:bookmarkStart w:id="800" w:name="_Toc185772435"/>
      <w:r w:rsidRPr="00D5454C">
        <w:rPr>
          <w:lang w:eastAsia="zh-CN"/>
        </w:rPr>
        <w:t>7</w:t>
      </w:r>
      <w:r w:rsidRPr="00D5454C">
        <w:t>.</w:t>
      </w:r>
      <w:r>
        <w:rPr>
          <w:lang w:eastAsia="zh-CN"/>
        </w:rPr>
        <w:t>5.3</w:t>
      </w:r>
      <w:r w:rsidRPr="00D5454C">
        <w:t>.3</w:t>
      </w:r>
      <w:r w:rsidRPr="00D5454C">
        <w:tab/>
        <w:t xml:space="preserve">Periodic </w:t>
      </w:r>
      <w:r w:rsidRPr="00C618F1">
        <w:t>capability announcements</w:t>
      </w:r>
      <w:bookmarkEnd w:id="800"/>
    </w:p>
    <w:p w14:paraId="77699F87" w14:textId="77777777" w:rsidR="00A90238" w:rsidRDefault="00A90238" w:rsidP="00A90238">
      <w:pPr>
        <w:pStyle w:val="Heading5"/>
        <w:rPr>
          <w:lang w:eastAsia="zh-CN"/>
        </w:rPr>
      </w:pPr>
      <w:bookmarkStart w:id="801" w:name="_Toc185772436"/>
      <w:r w:rsidRPr="005F03D5">
        <w:rPr>
          <w:lang w:eastAsia="zh-CN"/>
        </w:rPr>
        <w:t>7</w:t>
      </w:r>
      <w:r w:rsidRPr="005F03D5">
        <w:t>.</w:t>
      </w:r>
      <w:r>
        <w:rPr>
          <w:lang w:eastAsia="zh-CN"/>
        </w:rPr>
        <w:t>5.3</w:t>
      </w:r>
      <w:r w:rsidRPr="005F03D5">
        <w:t>.3.</w:t>
      </w:r>
      <w:r w:rsidRPr="005F03D5">
        <w:rPr>
          <w:lang w:eastAsia="zh-CN"/>
        </w:rPr>
        <w:t>1</w:t>
      </w:r>
      <w:r w:rsidRPr="005F03D5">
        <w:tab/>
      </w:r>
      <w:r w:rsidRPr="005F03D5">
        <w:rPr>
          <w:lang w:eastAsia="zh-CN"/>
        </w:rPr>
        <w:t>General</w:t>
      </w:r>
      <w:bookmarkEnd w:id="801"/>
    </w:p>
    <w:p w14:paraId="2A19FA0D" w14:textId="77777777" w:rsidR="00A90238" w:rsidRPr="00C93295" w:rsidRDefault="00A90238" w:rsidP="00A90238">
      <w:r>
        <w:t xml:space="preserve">The </w:t>
      </w:r>
      <w:r w:rsidRPr="001E4696">
        <w:t xml:space="preserve">MCVideo client periodically </w:t>
      </w:r>
      <w:r>
        <w:t xml:space="preserve">provides its video capability information </w:t>
      </w:r>
      <w:r w:rsidRPr="00343C9C">
        <w:t xml:space="preserve">to </w:t>
      </w:r>
      <w:r>
        <w:t>other members of the MCVideo group.</w:t>
      </w:r>
    </w:p>
    <w:p w14:paraId="419A8FE0" w14:textId="77777777" w:rsidR="00A90238" w:rsidRPr="008425A1" w:rsidRDefault="00A90238" w:rsidP="00A90238">
      <w:pPr>
        <w:pStyle w:val="Heading5"/>
        <w:rPr>
          <w:lang w:eastAsia="zh-CN"/>
        </w:rPr>
      </w:pPr>
      <w:bookmarkStart w:id="802" w:name="_Toc185772437"/>
      <w:r w:rsidRPr="00130F92">
        <w:rPr>
          <w:lang w:eastAsia="zh-CN"/>
        </w:rPr>
        <w:t>7</w:t>
      </w:r>
      <w:r w:rsidRPr="00130F92">
        <w:t>.</w:t>
      </w:r>
      <w:r>
        <w:rPr>
          <w:lang w:eastAsia="zh-CN"/>
        </w:rPr>
        <w:t>5.3</w:t>
      </w:r>
      <w:r w:rsidRPr="008425A1">
        <w:t>.3.2</w:t>
      </w:r>
      <w:r w:rsidRPr="008425A1">
        <w:tab/>
      </w:r>
      <w:r w:rsidRPr="008425A1">
        <w:rPr>
          <w:lang w:eastAsia="zh-CN"/>
        </w:rPr>
        <w:t>Procedure</w:t>
      </w:r>
      <w:bookmarkEnd w:id="802"/>
    </w:p>
    <w:p w14:paraId="618E6555" w14:textId="77777777" w:rsidR="00A90238" w:rsidRPr="000C0F27" w:rsidRDefault="00A90238" w:rsidP="00A90238">
      <w:r w:rsidRPr="00922E5A">
        <w:t>Figure 7.</w:t>
      </w:r>
      <w:r>
        <w:t>5.3</w:t>
      </w:r>
      <w:r w:rsidRPr="00922E5A">
        <w:t>.3.2-1</w:t>
      </w:r>
      <w:r w:rsidRPr="001E4696">
        <w:t xml:space="preserve"> </w:t>
      </w:r>
      <w:r w:rsidRPr="000C0F27">
        <w:t>describes procedures for periodic capability announcements.</w:t>
      </w:r>
    </w:p>
    <w:p w14:paraId="2ED2495E" w14:textId="77777777" w:rsidR="00A90238" w:rsidRPr="00B1175D" w:rsidRDefault="00A90238" w:rsidP="00A90238">
      <w:r w:rsidRPr="001E4696">
        <w:t xml:space="preserve">Each MCVideo client periodically </w:t>
      </w:r>
      <w:r w:rsidRPr="00224CE0">
        <w:t xml:space="preserve">sends </w:t>
      </w:r>
      <w:r w:rsidRPr="00343C9C">
        <w:t xml:space="preserve">a Capability announcement messages to the MCVideo group. This Capability </w:t>
      </w:r>
      <w:r w:rsidRPr="00646079">
        <w:t xml:space="preserve">announcement message is </w:t>
      </w:r>
      <w:r w:rsidRPr="00CE7FA9">
        <w:t xml:space="preserve">received by all other </w:t>
      </w:r>
      <w:r>
        <w:t xml:space="preserve">members of </w:t>
      </w:r>
      <w:r w:rsidRPr="00B1175D">
        <w:t>MCVideo group members.</w:t>
      </w:r>
    </w:p>
    <w:p w14:paraId="54556CAB" w14:textId="77777777" w:rsidR="00A90238" w:rsidRPr="00655D28" w:rsidRDefault="00A90238" w:rsidP="00A90238">
      <w:r w:rsidRPr="00C335CB">
        <w:t xml:space="preserve">Upon receiving such a Capability announcement message, the MCVideo client stores/updates the information about the transmitting </w:t>
      </w:r>
      <w:r w:rsidRPr="009554AB">
        <w:t>MCVideo client</w:t>
      </w:r>
      <w:r w:rsidRPr="00655D28">
        <w:t>.</w:t>
      </w:r>
    </w:p>
    <w:p w14:paraId="6C36CDEF" w14:textId="77777777" w:rsidR="00A90238" w:rsidRPr="00522EE2" w:rsidRDefault="00A90238" w:rsidP="00A90238">
      <w:r w:rsidRPr="00522EE2">
        <w:t>Pre-conditions:</w:t>
      </w:r>
    </w:p>
    <w:p w14:paraId="0D8746A8" w14:textId="77777777" w:rsidR="00A90238" w:rsidRPr="004677B7" w:rsidRDefault="00A90238" w:rsidP="00A90238">
      <w:pPr>
        <w:pStyle w:val="B1"/>
      </w:pPr>
      <w:r w:rsidRPr="00D82581">
        <w:t>1.</w:t>
      </w:r>
      <w:r w:rsidRPr="00D82581">
        <w:tab/>
        <w:t xml:space="preserve">Information for ProSe direct communications corresponding to the MCVideo group and its mapping to </w:t>
      </w:r>
      <w:r w:rsidRPr="00D82581">
        <w:rPr>
          <w:lang w:eastAsia="zh-CN"/>
        </w:rPr>
        <w:t>ProSe Layer-2 Group ID</w:t>
      </w:r>
      <w:r w:rsidRPr="004677B7">
        <w:t xml:space="preserve"> are pre-configured in MCVideo client 1.</w:t>
      </w:r>
    </w:p>
    <w:p w14:paraId="19AE6630" w14:textId="77777777" w:rsidR="00A90238" w:rsidRDefault="00A90238" w:rsidP="00A90238">
      <w:pPr>
        <w:pStyle w:val="B1"/>
      </w:pPr>
      <w:r w:rsidRPr="007C656A">
        <w:t>2.</w:t>
      </w:r>
      <w:r w:rsidRPr="007C656A">
        <w:tab/>
        <w:t xml:space="preserve">MCVideo client 1 to MCVideo client N are </w:t>
      </w:r>
      <w:r>
        <w:t xml:space="preserve">members of </w:t>
      </w:r>
      <w:r w:rsidRPr="00C335CB">
        <w:t>the same MCVideo group.</w:t>
      </w:r>
    </w:p>
    <w:p w14:paraId="5292FA08" w14:textId="77777777" w:rsidR="00A90238" w:rsidRPr="000C0F27" w:rsidRDefault="00A90238" w:rsidP="00A90238">
      <w:pPr>
        <w:pStyle w:val="TH"/>
      </w:pPr>
      <w:r w:rsidRPr="009554AB">
        <w:lastRenderedPageBreak/>
        <w:t xml:space="preserve"> </w:t>
      </w:r>
      <w:r w:rsidRPr="000C0F27">
        <w:object w:dxaOrig="8254" w:dyaOrig="3164" w14:anchorId="2AAFE7DD">
          <v:shape id="_x0000_i1074" type="#_x0000_t75" style="width:412.4pt;height:157.8pt" o:ole="">
            <v:imagedata r:id="rId109" o:title=""/>
          </v:shape>
          <o:OLEObject Type="Embed" ProgID="Visio.Drawing.11" ShapeID="_x0000_i1074" DrawAspect="Content" ObjectID="_1796385422" r:id="rId110"/>
        </w:object>
      </w:r>
    </w:p>
    <w:p w14:paraId="6B8EE064" w14:textId="77777777" w:rsidR="00A90238" w:rsidRPr="000C0F27" w:rsidRDefault="00A90238" w:rsidP="00A90238">
      <w:pPr>
        <w:pStyle w:val="TF"/>
        <w:rPr>
          <w:lang w:eastAsia="zh-CN"/>
        </w:rPr>
      </w:pPr>
      <w:r w:rsidRPr="000C0F27">
        <w:t>Figure 7.</w:t>
      </w:r>
      <w:r>
        <w:t>5.3</w:t>
      </w:r>
      <w:r w:rsidRPr="000C0F27">
        <w:t>.3.2-1: Periodic capability announcements</w:t>
      </w:r>
    </w:p>
    <w:p w14:paraId="63435436" w14:textId="77777777" w:rsidR="00A90238" w:rsidRPr="000C0F27" w:rsidRDefault="00A90238" w:rsidP="00A90238">
      <w:pPr>
        <w:pStyle w:val="B1"/>
      </w:pPr>
      <w:r w:rsidRPr="000C0F27">
        <w:t>1.</w:t>
      </w:r>
      <w:r w:rsidRPr="000C0F27">
        <w:tab/>
        <w:t xml:space="preserve">MCVideo client 1 </w:t>
      </w:r>
      <w:r>
        <w:t xml:space="preserve">periodically </w:t>
      </w:r>
      <w:r w:rsidRPr="000C0F27">
        <w:t>sends a Capability announcement message, which contains its capability information with other relevant information.</w:t>
      </w:r>
    </w:p>
    <w:p w14:paraId="29028D6F" w14:textId="77777777" w:rsidR="00A90238" w:rsidRPr="000C0F27" w:rsidRDefault="00A90238" w:rsidP="00A90238">
      <w:pPr>
        <w:pStyle w:val="B1"/>
      </w:pPr>
      <w:r w:rsidRPr="000C0F27">
        <w:t>2.</w:t>
      </w:r>
      <w:r w:rsidRPr="000C0F27">
        <w:tab/>
        <w:t>Other MCVideo clients, upon receiving a Capability announcement message from MCVideo client 1, cache its presence and capability information along with other relevant information.</w:t>
      </w:r>
    </w:p>
    <w:p w14:paraId="61F8B1CA" w14:textId="77777777" w:rsidR="00A90238" w:rsidRDefault="00A90238" w:rsidP="00A90238">
      <w:pPr>
        <w:pStyle w:val="NO"/>
      </w:pPr>
      <w:r w:rsidRPr="000C0F27">
        <w:t>NOTE:</w:t>
      </w:r>
      <w:r w:rsidRPr="000C0F27">
        <w:tab/>
        <w:t>Capability announcement may include specific category tags (e.g. certain video camera), video capabilities of the client, location, camera angles, camera orientation, etc.</w:t>
      </w:r>
    </w:p>
    <w:p w14:paraId="1CC983C0" w14:textId="77777777" w:rsidR="00A90238" w:rsidRPr="000C0F27" w:rsidRDefault="00A90238" w:rsidP="00A90238">
      <w:pPr>
        <w:pStyle w:val="Heading4"/>
        <w:rPr>
          <w:lang w:eastAsia="zh-CN"/>
        </w:rPr>
      </w:pPr>
      <w:bookmarkStart w:id="803" w:name="_Toc185772438"/>
      <w:r w:rsidRPr="000C0F27">
        <w:rPr>
          <w:lang w:eastAsia="zh-CN"/>
        </w:rPr>
        <w:t>7</w:t>
      </w:r>
      <w:r w:rsidRPr="000C0F27">
        <w:t>.</w:t>
      </w:r>
      <w:r>
        <w:rPr>
          <w:lang w:eastAsia="zh-CN"/>
        </w:rPr>
        <w:t>5.3.4</w:t>
      </w:r>
      <w:r w:rsidRPr="000C0F27">
        <w:tab/>
      </w:r>
      <w:r w:rsidRPr="00D5454C">
        <w:t>Request capabilities from client(s)</w:t>
      </w:r>
      <w:bookmarkEnd w:id="803"/>
    </w:p>
    <w:p w14:paraId="79D02FC4" w14:textId="77777777" w:rsidR="00A90238" w:rsidRDefault="00A90238" w:rsidP="00A90238">
      <w:pPr>
        <w:pStyle w:val="Heading5"/>
        <w:rPr>
          <w:lang w:eastAsia="zh-CN"/>
        </w:rPr>
      </w:pPr>
      <w:bookmarkStart w:id="804" w:name="_Toc185772439"/>
      <w:r w:rsidRPr="001E4696">
        <w:rPr>
          <w:lang w:eastAsia="zh-CN"/>
        </w:rPr>
        <w:t>7</w:t>
      </w:r>
      <w:r w:rsidRPr="001E4696">
        <w:t>.</w:t>
      </w:r>
      <w:r>
        <w:rPr>
          <w:lang w:eastAsia="zh-CN"/>
        </w:rPr>
        <w:t>5.3.4</w:t>
      </w:r>
      <w:r w:rsidRPr="001E4696">
        <w:t>.</w:t>
      </w:r>
      <w:r w:rsidRPr="00224CE0">
        <w:rPr>
          <w:lang w:eastAsia="zh-CN"/>
        </w:rPr>
        <w:t>1</w:t>
      </w:r>
      <w:r w:rsidRPr="00224CE0">
        <w:tab/>
      </w:r>
      <w:r w:rsidRPr="00343C9C">
        <w:rPr>
          <w:lang w:eastAsia="zh-CN"/>
        </w:rPr>
        <w:t>General</w:t>
      </w:r>
      <w:bookmarkEnd w:id="804"/>
    </w:p>
    <w:p w14:paraId="42C57C4C" w14:textId="77777777" w:rsidR="00A90238" w:rsidRPr="00C93295" w:rsidRDefault="00A90238" w:rsidP="00A90238">
      <w:r>
        <w:t>The MCVideo client requests video capability information from</w:t>
      </w:r>
      <w:r w:rsidRPr="00343C9C">
        <w:t xml:space="preserve"> </w:t>
      </w:r>
      <w:r>
        <w:t xml:space="preserve">other members of the MCVideo group. </w:t>
      </w:r>
    </w:p>
    <w:p w14:paraId="2D3E4075" w14:textId="77777777" w:rsidR="00A90238" w:rsidRPr="000C0F27" w:rsidRDefault="00A90238" w:rsidP="00A90238">
      <w:pPr>
        <w:pStyle w:val="Heading5"/>
        <w:rPr>
          <w:lang w:eastAsia="zh-CN"/>
        </w:rPr>
      </w:pPr>
      <w:bookmarkStart w:id="805" w:name="_Toc185772440"/>
      <w:r w:rsidRPr="00CE7FA9">
        <w:rPr>
          <w:lang w:eastAsia="zh-CN"/>
        </w:rPr>
        <w:t>7</w:t>
      </w:r>
      <w:r w:rsidRPr="00B1175D">
        <w:t>.</w:t>
      </w:r>
      <w:r>
        <w:rPr>
          <w:lang w:eastAsia="zh-CN"/>
        </w:rPr>
        <w:t>5.3.4</w:t>
      </w:r>
      <w:r w:rsidRPr="00C335CB">
        <w:t>.</w:t>
      </w:r>
      <w:r w:rsidRPr="00C335CB">
        <w:rPr>
          <w:lang w:eastAsia="zh-CN"/>
        </w:rPr>
        <w:t>2</w:t>
      </w:r>
      <w:r w:rsidRPr="00C335CB">
        <w:tab/>
        <w:t xml:space="preserve">Request </w:t>
      </w:r>
      <w:r w:rsidRPr="000C0F27">
        <w:t>clients with particular capabilities</w:t>
      </w:r>
      <w:bookmarkEnd w:id="805"/>
    </w:p>
    <w:p w14:paraId="483BA1F8" w14:textId="77777777" w:rsidR="00A90238" w:rsidRPr="001E4696" w:rsidRDefault="00A90238" w:rsidP="00A90238">
      <w:r w:rsidRPr="000C0F27">
        <w:t>Figure 7.</w:t>
      </w:r>
      <w:r>
        <w:t>5.3.4</w:t>
      </w:r>
      <w:r w:rsidRPr="000C0F27">
        <w:t xml:space="preserve">.2-1 describes procedures for a mechanism to request other MCVideo clients having particular </w:t>
      </w:r>
      <w:r w:rsidRPr="001E4696">
        <w:t>characteristics to share their capabilities.</w:t>
      </w:r>
    </w:p>
    <w:p w14:paraId="32C17C4A" w14:textId="77777777" w:rsidR="00A90238" w:rsidRPr="00C335CB" w:rsidRDefault="00A90238" w:rsidP="00A90238">
      <w:r w:rsidRPr="00224CE0">
        <w:t>MCVideo client</w:t>
      </w:r>
      <w:r w:rsidRPr="00343C9C">
        <w:t xml:space="preserve"> </w:t>
      </w:r>
      <w:r w:rsidRPr="00646079">
        <w:t xml:space="preserve">sends a </w:t>
      </w:r>
      <w:r w:rsidRPr="00CE7FA9">
        <w:t>Capability</w:t>
      </w:r>
      <w:r w:rsidRPr="00B1175D">
        <w:t xml:space="preserve"> </w:t>
      </w:r>
      <w:r w:rsidRPr="000C0F27">
        <w:t>request message to other MCVideo clients with search criteria. The search criteria may include MCVideo user ID</w:t>
      </w:r>
      <w:r w:rsidRPr="001E4696">
        <w:t xml:space="preserve"> or </w:t>
      </w:r>
      <w:r w:rsidRPr="00224CE0">
        <w:t>MCVideo client</w:t>
      </w:r>
      <w:r w:rsidRPr="00343C9C">
        <w:t xml:space="preserve"> ID</w:t>
      </w:r>
      <w:r w:rsidRPr="00646079">
        <w:t xml:space="preserve"> or a set of capabilities or a particular category</w:t>
      </w:r>
      <w:r w:rsidRPr="00CE7FA9">
        <w:t xml:space="preserve"> of capabilities</w:t>
      </w:r>
      <w:r w:rsidRPr="00B1175D">
        <w:t>, or a mix of such criterions</w:t>
      </w:r>
      <w:r w:rsidRPr="00C335CB">
        <w:t>, etc.</w:t>
      </w:r>
    </w:p>
    <w:p w14:paraId="43C9EA84" w14:textId="77777777" w:rsidR="00A90238" w:rsidRPr="000C0F27" w:rsidRDefault="00A90238" w:rsidP="00A90238">
      <w:r w:rsidRPr="009554AB">
        <w:t xml:space="preserve">Upon receiving the </w:t>
      </w:r>
      <w:r w:rsidRPr="00655D28">
        <w:t xml:space="preserve">Capability </w:t>
      </w:r>
      <w:r w:rsidRPr="000C0F27">
        <w:t>request message, the MCVideo client that fulfils the search criteria responds to the received Capability request message with a Capability announcement message.</w:t>
      </w:r>
    </w:p>
    <w:p w14:paraId="3436964E" w14:textId="77777777" w:rsidR="00A90238" w:rsidRPr="000C0F27" w:rsidRDefault="00A90238" w:rsidP="00A90238">
      <w:r w:rsidRPr="000C0F27">
        <w:t>Pre-conditions:</w:t>
      </w:r>
    </w:p>
    <w:p w14:paraId="2D310BB3" w14:textId="77777777" w:rsidR="00A90238" w:rsidRPr="00646079" w:rsidRDefault="00A90238" w:rsidP="00A90238">
      <w:pPr>
        <w:pStyle w:val="B1"/>
      </w:pPr>
      <w:r w:rsidRPr="001E4696">
        <w:t>1.</w:t>
      </w:r>
      <w:r w:rsidRPr="001E4696">
        <w:tab/>
        <w:t xml:space="preserve">Information for ProSe direct communications corresponding to the MCVideo group and its mapping to </w:t>
      </w:r>
      <w:r w:rsidRPr="001E4696">
        <w:rPr>
          <w:lang w:eastAsia="zh-CN"/>
        </w:rPr>
        <w:t>ProSe Layer-2 Group ID</w:t>
      </w:r>
      <w:r w:rsidRPr="00224CE0">
        <w:t xml:space="preserve"> are pre</w:t>
      </w:r>
      <w:r w:rsidRPr="00343C9C">
        <w:t>-configured in MCVideo client</w:t>
      </w:r>
      <w:r w:rsidRPr="00646079">
        <w:t xml:space="preserve"> 1.</w:t>
      </w:r>
    </w:p>
    <w:p w14:paraId="4D9A91F1" w14:textId="77777777" w:rsidR="00A90238" w:rsidRPr="00CE7FA9" w:rsidRDefault="00A90238" w:rsidP="00A90238">
      <w:pPr>
        <w:pStyle w:val="B1"/>
      </w:pPr>
      <w:r w:rsidRPr="00CE7FA9">
        <w:t>2.</w:t>
      </w:r>
      <w:r w:rsidRPr="00CE7FA9">
        <w:tab/>
        <w:t xml:space="preserve">MCVideo client 1 to MCVideo client N are </w:t>
      </w:r>
      <w:r>
        <w:t xml:space="preserve">members of </w:t>
      </w:r>
      <w:r w:rsidRPr="00CE7FA9">
        <w:t>the same MCVideo group.</w:t>
      </w:r>
    </w:p>
    <w:p w14:paraId="3DDDA211" w14:textId="77777777" w:rsidR="00A90238" w:rsidRPr="000C0F27" w:rsidRDefault="00A90238" w:rsidP="00A90238">
      <w:pPr>
        <w:pStyle w:val="TH"/>
      </w:pPr>
      <w:r w:rsidRPr="000C0F27">
        <w:object w:dxaOrig="8095" w:dyaOrig="3930" w14:anchorId="395ED4E3">
          <v:shape id="_x0000_i1075" type="#_x0000_t75" style="width:404.95pt;height:197pt" o:ole="">
            <v:imagedata r:id="rId111" o:title=""/>
          </v:shape>
          <o:OLEObject Type="Embed" ProgID="Visio.Drawing.11" ShapeID="_x0000_i1075" DrawAspect="Content" ObjectID="_1796385423" r:id="rId112"/>
        </w:object>
      </w:r>
    </w:p>
    <w:p w14:paraId="7A9F4601" w14:textId="77777777" w:rsidR="00A90238" w:rsidRPr="000C0F27" w:rsidRDefault="00A90238" w:rsidP="00A90238">
      <w:pPr>
        <w:pStyle w:val="TF"/>
      </w:pPr>
      <w:r w:rsidRPr="000C0F27">
        <w:t>Figure 7.</w:t>
      </w:r>
      <w:r>
        <w:t>5.3.4</w:t>
      </w:r>
      <w:r w:rsidRPr="000C0F27">
        <w:t>.2-1: Request clients with particular capabilities</w:t>
      </w:r>
    </w:p>
    <w:p w14:paraId="4B4DA0C7" w14:textId="77777777" w:rsidR="00A90238" w:rsidRPr="000C0F27" w:rsidRDefault="00A90238" w:rsidP="00A90238">
      <w:pPr>
        <w:pStyle w:val="B1"/>
      </w:pPr>
      <w:r w:rsidRPr="000C0F27">
        <w:t>1.</w:t>
      </w:r>
      <w:r w:rsidRPr="000C0F27">
        <w:tab/>
        <w:t>MCVideo client 1 sends a Capability request message with search criteria to request MCVideo clients of the MCVideo group, with particular characteristics, to share their capabilities.</w:t>
      </w:r>
    </w:p>
    <w:p w14:paraId="7C1DDB6A" w14:textId="77777777" w:rsidR="00A90238" w:rsidRPr="000C0F27" w:rsidRDefault="00A90238" w:rsidP="00A90238">
      <w:pPr>
        <w:pStyle w:val="B1"/>
      </w:pPr>
      <w:r w:rsidRPr="000C0F27">
        <w:t>2.</w:t>
      </w:r>
      <w:r w:rsidRPr="000C0F27">
        <w:tab/>
        <w:t>Upon receiving a Capability request message with search criteria, all MCVideo clients which fulfil the search criteria respond with a Capability announcement message, which contains its capability information with other relevant information.</w:t>
      </w:r>
    </w:p>
    <w:p w14:paraId="20776BA5" w14:textId="77777777" w:rsidR="00A90238" w:rsidRPr="000C0F27" w:rsidRDefault="00A90238" w:rsidP="00A90238">
      <w:pPr>
        <w:pStyle w:val="NO"/>
      </w:pPr>
      <w:r w:rsidRPr="000C0F27">
        <w:t>NOTE</w:t>
      </w:r>
      <w:r>
        <w:t> </w:t>
      </w:r>
      <w:r w:rsidRPr="000C0F27">
        <w:t>1:</w:t>
      </w:r>
      <w:r w:rsidRPr="000C0F27">
        <w:tab/>
        <w:t>If the Capability request message does not contain a search criteria, all the MCVideo clients that receive the Capability request message respond with a Capability announcement message.</w:t>
      </w:r>
    </w:p>
    <w:p w14:paraId="20694F6B" w14:textId="77777777" w:rsidR="00A90238" w:rsidRPr="000C0F27" w:rsidRDefault="00A90238" w:rsidP="00A90238">
      <w:pPr>
        <w:pStyle w:val="B1"/>
      </w:pPr>
      <w:r w:rsidRPr="000C0F27">
        <w:t>3.</w:t>
      </w:r>
      <w:r w:rsidRPr="000C0F27">
        <w:tab/>
        <w:t>MCVideo clients, upon receiving a Capability announcement message from another MCVideo client, cache its presence and capability information along with other relevant information.</w:t>
      </w:r>
    </w:p>
    <w:p w14:paraId="03187160" w14:textId="77777777" w:rsidR="00A90238" w:rsidRPr="000C0F27" w:rsidRDefault="00A90238" w:rsidP="00A90238">
      <w:pPr>
        <w:pStyle w:val="NO"/>
      </w:pPr>
      <w:r w:rsidRPr="000C0F27">
        <w:t>NOTE</w:t>
      </w:r>
      <w:r>
        <w:t> </w:t>
      </w:r>
      <w:r w:rsidRPr="000C0F27">
        <w:t>2:</w:t>
      </w:r>
      <w:r w:rsidRPr="000C0F27">
        <w:tab/>
        <w:t>Capability announcement may include specific category tags (e.g. certain video camera), video capabilities of the client, location, camera angles, camera orientation, etc.</w:t>
      </w:r>
    </w:p>
    <w:p w14:paraId="5BC21783" w14:textId="77777777" w:rsidR="00A90238" w:rsidRPr="000C0F27" w:rsidRDefault="00A90238" w:rsidP="00A90238">
      <w:pPr>
        <w:pStyle w:val="Heading5"/>
        <w:rPr>
          <w:lang w:eastAsia="zh-CN"/>
        </w:rPr>
      </w:pPr>
      <w:bookmarkStart w:id="806" w:name="_Toc185772441"/>
      <w:r w:rsidRPr="000C0F27">
        <w:rPr>
          <w:lang w:eastAsia="zh-CN"/>
        </w:rPr>
        <w:t>7</w:t>
      </w:r>
      <w:r w:rsidRPr="000C0F27">
        <w:t>.</w:t>
      </w:r>
      <w:r>
        <w:rPr>
          <w:lang w:eastAsia="zh-CN"/>
        </w:rPr>
        <w:t>5.3.4</w:t>
      </w:r>
      <w:r w:rsidRPr="000C0F27">
        <w:t>.</w:t>
      </w:r>
      <w:r w:rsidRPr="000C0F27">
        <w:rPr>
          <w:lang w:eastAsia="zh-CN"/>
        </w:rPr>
        <w:t>3</w:t>
      </w:r>
      <w:r w:rsidRPr="000C0F27">
        <w:tab/>
      </w:r>
      <w:r w:rsidRPr="000C0F27">
        <w:rPr>
          <w:lang w:eastAsia="zh-CN"/>
        </w:rPr>
        <w:t xml:space="preserve">Request </w:t>
      </w:r>
      <w:r>
        <w:rPr>
          <w:lang w:eastAsia="zh-CN"/>
        </w:rPr>
        <w:t xml:space="preserve">capabilities from </w:t>
      </w:r>
      <w:r w:rsidRPr="000C0F27">
        <w:t>a particular client</w:t>
      </w:r>
      <w:bookmarkEnd w:id="806"/>
    </w:p>
    <w:p w14:paraId="400CD9CE" w14:textId="77777777" w:rsidR="00A90238" w:rsidRPr="000C0F27" w:rsidRDefault="00A90238" w:rsidP="00A90238">
      <w:r w:rsidRPr="000C0F27">
        <w:t>Figure 7.</w:t>
      </w:r>
      <w:r>
        <w:t>5.3.4</w:t>
      </w:r>
      <w:r w:rsidRPr="000C0F27">
        <w:t xml:space="preserve">.3-1 describes procedures for a mechanism to request a particular MCVideo client in proximity, for its capabilities. </w:t>
      </w:r>
    </w:p>
    <w:p w14:paraId="480C7CD1" w14:textId="77777777" w:rsidR="00A90238" w:rsidRPr="000C0F27" w:rsidRDefault="00A90238" w:rsidP="00A90238">
      <w:r w:rsidRPr="000C0F27">
        <w:t xml:space="preserve">MCVideo client sends a Capability request message to the other MCVideo client. </w:t>
      </w:r>
    </w:p>
    <w:p w14:paraId="221D349F" w14:textId="77777777" w:rsidR="00A90238" w:rsidRPr="000C0F27" w:rsidRDefault="00A90238" w:rsidP="00A90238">
      <w:r w:rsidRPr="000C0F27">
        <w:t xml:space="preserve">Upon receiving the Capability request message, the MCVideo client responds to the received Capability request message by sending a Capability announcement message to the sender of the Capability request message. </w:t>
      </w:r>
    </w:p>
    <w:p w14:paraId="5578714E" w14:textId="77777777" w:rsidR="00A90238" w:rsidRPr="001E4696" w:rsidRDefault="00A90238" w:rsidP="00A90238">
      <w:r w:rsidRPr="001E4696">
        <w:t>Pre-conditions:</w:t>
      </w:r>
    </w:p>
    <w:p w14:paraId="089FAA5C" w14:textId="77777777" w:rsidR="00A90238" w:rsidRPr="009554AB" w:rsidRDefault="00A90238" w:rsidP="00A90238">
      <w:pPr>
        <w:pStyle w:val="B1"/>
      </w:pPr>
      <w:r w:rsidRPr="00224CE0">
        <w:t>1.</w:t>
      </w:r>
      <w:r w:rsidRPr="00224CE0">
        <w:tab/>
        <w:t xml:space="preserve">Information for ProSe </w:t>
      </w:r>
      <w:r w:rsidRPr="00646079">
        <w:t xml:space="preserve">direct communications corresponding to the MCVideo client 2 </w:t>
      </w:r>
      <w:r w:rsidRPr="00CE7FA9">
        <w:t xml:space="preserve">is </w:t>
      </w:r>
      <w:r w:rsidRPr="00B1175D">
        <w:t>pre-configured</w:t>
      </w:r>
      <w:r w:rsidRPr="00C335CB">
        <w:t xml:space="preserve"> in MCVideo client 1</w:t>
      </w:r>
      <w:r w:rsidRPr="009554AB">
        <w:t>.</w:t>
      </w:r>
    </w:p>
    <w:p w14:paraId="705749E9" w14:textId="77777777" w:rsidR="00A90238" w:rsidRPr="000C0F27" w:rsidRDefault="00A90238" w:rsidP="00A90238">
      <w:pPr>
        <w:pStyle w:val="B1"/>
      </w:pPr>
      <w:r w:rsidRPr="000C0F27">
        <w:t>2.</w:t>
      </w:r>
      <w:r w:rsidRPr="000C0F27">
        <w:tab/>
        <w:t>MCVideo client 1 has discovered MCVideo client 2 in proximity using ProSe Discovery procedures.</w:t>
      </w:r>
    </w:p>
    <w:p w14:paraId="5FBB5C37" w14:textId="77777777" w:rsidR="00A90238" w:rsidRPr="000C0F27" w:rsidRDefault="00A90238" w:rsidP="00A90238">
      <w:pPr>
        <w:pStyle w:val="TH"/>
      </w:pPr>
      <w:r w:rsidRPr="000C0F27">
        <w:object w:dxaOrig="7257" w:dyaOrig="3803" w14:anchorId="0619ECDF">
          <v:shape id="_x0000_i1076" type="#_x0000_t75" style="width:362.9pt;height:189.5pt" o:ole="">
            <v:imagedata r:id="rId113" o:title=""/>
          </v:shape>
          <o:OLEObject Type="Embed" ProgID="Visio.Drawing.11" ShapeID="_x0000_i1076" DrawAspect="Content" ObjectID="_1796385424" r:id="rId114"/>
        </w:object>
      </w:r>
    </w:p>
    <w:p w14:paraId="31CD8B77" w14:textId="77777777" w:rsidR="00A90238" w:rsidRPr="000C0F27" w:rsidRDefault="00A90238" w:rsidP="00A90238">
      <w:pPr>
        <w:pStyle w:val="TF"/>
      </w:pPr>
      <w:r w:rsidRPr="000C0F27">
        <w:t>Figure 7.</w:t>
      </w:r>
      <w:r>
        <w:t>5.3.4</w:t>
      </w:r>
      <w:r w:rsidRPr="000C0F27">
        <w:t xml:space="preserve">.3-1: Request </w:t>
      </w:r>
      <w:r>
        <w:rPr>
          <w:lang w:eastAsia="zh-CN"/>
        </w:rPr>
        <w:t>capabilities from</w:t>
      </w:r>
      <w:r w:rsidRPr="000C0F27">
        <w:t xml:space="preserve"> a particular client</w:t>
      </w:r>
    </w:p>
    <w:p w14:paraId="356C13C5" w14:textId="77777777" w:rsidR="00A90238" w:rsidRPr="000C0F27" w:rsidRDefault="00A90238" w:rsidP="00A90238">
      <w:pPr>
        <w:pStyle w:val="B1"/>
      </w:pPr>
      <w:r w:rsidRPr="000C0F27">
        <w:t>1.</w:t>
      </w:r>
      <w:r w:rsidRPr="000C0F27">
        <w:tab/>
        <w:t>MCVideo client 1 sends a Capability request message towards MCVideo client 2.</w:t>
      </w:r>
    </w:p>
    <w:p w14:paraId="0E3F479C" w14:textId="77777777" w:rsidR="00A90238" w:rsidRPr="000C0F27" w:rsidRDefault="00A90238" w:rsidP="00A90238">
      <w:pPr>
        <w:pStyle w:val="B1"/>
      </w:pPr>
      <w:r w:rsidRPr="000C0F27">
        <w:t>2.</w:t>
      </w:r>
      <w:r w:rsidRPr="000C0F27">
        <w:tab/>
        <w:t>Upon receiving the Capability request message the MCVideo client 2 responds with a Capability announcement message, which contains its capability information with other relevant information.</w:t>
      </w:r>
    </w:p>
    <w:p w14:paraId="2CAAD363" w14:textId="77777777" w:rsidR="00A90238" w:rsidRDefault="00A90238" w:rsidP="00A90238">
      <w:pPr>
        <w:pStyle w:val="B1"/>
      </w:pPr>
      <w:r w:rsidRPr="000C0F27">
        <w:t>3.</w:t>
      </w:r>
      <w:r w:rsidRPr="000C0F27">
        <w:tab/>
        <w:t>MCVideo client 1, upon receiving a Capability announcement message, caches MCVideo client 2's presence and capability information along with other relevant information.</w:t>
      </w:r>
    </w:p>
    <w:p w14:paraId="307C3AC8" w14:textId="77777777" w:rsidR="00A90238" w:rsidRPr="000C0F27" w:rsidRDefault="00A90238" w:rsidP="00A90238">
      <w:pPr>
        <w:pStyle w:val="NO"/>
      </w:pPr>
      <w:r w:rsidRPr="000C0F27">
        <w:t>NOTE:</w:t>
      </w:r>
      <w:r w:rsidRPr="000C0F27">
        <w:tab/>
        <w:t>Capability announcement may include specific category tags (e.g. certain video camera), video capabilities of the client, location, camera angles, camera orientation, etc.</w:t>
      </w:r>
    </w:p>
    <w:p w14:paraId="28E7DEE1" w14:textId="77777777" w:rsidR="00A90238" w:rsidRPr="000C0F27" w:rsidRDefault="00A90238" w:rsidP="00A90238">
      <w:pPr>
        <w:pStyle w:val="Heading4"/>
        <w:rPr>
          <w:lang w:eastAsia="zh-CN"/>
        </w:rPr>
      </w:pPr>
      <w:bookmarkStart w:id="807" w:name="_Toc460616219"/>
      <w:bookmarkStart w:id="808" w:name="_Toc460617080"/>
      <w:bookmarkStart w:id="809" w:name="_Toc465162710"/>
      <w:bookmarkStart w:id="810" w:name="_Toc428365141"/>
      <w:bookmarkStart w:id="811" w:name="_Toc433209816"/>
      <w:bookmarkStart w:id="812" w:name="_Toc460616139"/>
      <w:bookmarkStart w:id="813" w:name="_Toc460617000"/>
      <w:bookmarkStart w:id="814" w:name="_Toc460662389"/>
      <w:bookmarkStart w:id="815" w:name="_Toc424654455"/>
      <w:bookmarkStart w:id="816" w:name="_Toc428365039"/>
      <w:bookmarkStart w:id="817" w:name="_Toc433209660"/>
      <w:bookmarkStart w:id="818" w:name="_Toc453260176"/>
      <w:bookmarkStart w:id="819" w:name="_Toc453261063"/>
      <w:bookmarkStart w:id="820" w:name="_Toc453279800"/>
      <w:bookmarkStart w:id="821" w:name="_Toc460615954"/>
      <w:bookmarkStart w:id="822" w:name="_Toc460616815"/>
      <w:bookmarkStart w:id="823" w:name="_Toc460662204"/>
      <w:bookmarkStart w:id="824" w:name="_Toc424654563"/>
      <w:bookmarkStart w:id="825" w:name="_Toc428365166"/>
      <w:bookmarkStart w:id="826" w:name="_Toc433209868"/>
      <w:bookmarkStart w:id="827" w:name="_Toc445195446"/>
      <w:bookmarkStart w:id="828" w:name="_Toc445214870"/>
      <w:bookmarkStart w:id="829" w:name="_Toc445869969"/>
      <w:bookmarkStart w:id="830" w:name="_Toc446352644"/>
      <w:bookmarkStart w:id="831" w:name="_Toc446370076"/>
      <w:bookmarkStart w:id="832" w:name="_Toc446371807"/>
      <w:bookmarkStart w:id="833" w:name="_Toc185772442"/>
      <w:r w:rsidRPr="000C0F27">
        <w:rPr>
          <w:lang w:eastAsia="zh-CN"/>
        </w:rPr>
        <w:t>7</w:t>
      </w:r>
      <w:r w:rsidRPr="000C0F27">
        <w:t>.</w:t>
      </w:r>
      <w:r>
        <w:rPr>
          <w:lang w:eastAsia="zh-CN"/>
        </w:rPr>
        <w:t>5.3.5</w:t>
      </w:r>
      <w:r w:rsidRPr="000C0F27">
        <w:tab/>
      </w:r>
      <w:r w:rsidRPr="00D5454C">
        <w:t xml:space="preserve">Request </w:t>
      </w:r>
      <w:r>
        <w:t>activity status</w:t>
      </w:r>
      <w:r w:rsidRPr="00D5454C">
        <w:t xml:space="preserve"> from client(s)</w:t>
      </w:r>
      <w:bookmarkEnd w:id="833"/>
    </w:p>
    <w:p w14:paraId="625E1782" w14:textId="77777777" w:rsidR="00A90238" w:rsidRPr="00343C9C" w:rsidRDefault="00A90238" w:rsidP="00A90238">
      <w:pPr>
        <w:pStyle w:val="Heading5"/>
        <w:rPr>
          <w:lang w:eastAsia="zh-CN"/>
        </w:rPr>
      </w:pPr>
      <w:bookmarkStart w:id="834" w:name="_Toc185772443"/>
      <w:r w:rsidRPr="001E4696">
        <w:rPr>
          <w:lang w:eastAsia="zh-CN"/>
        </w:rPr>
        <w:t>7</w:t>
      </w:r>
      <w:r w:rsidRPr="001E4696">
        <w:t>.</w:t>
      </w:r>
      <w:r>
        <w:rPr>
          <w:lang w:eastAsia="zh-CN"/>
        </w:rPr>
        <w:t>5.3.5</w:t>
      </w:r>
      <w:r w:rsidRPr="001E4696">
        <w:t>.</w:t>
      </w:r>
      <w:r w:rsidRPr="00224CE0">
        <w:rPr>
          <w:lang w:eastAsia="zh-CN"/>
        </w:rPr>
        <w:t>1</w:t>
      </w:r>
      <w:r w:rsidRPr="00224CE0">
        <w:tab/>
      </w:r>
      <w:r w:rsidRPr="00343C9C">
        <w:rPr>
          <w:lang w:eastAsia="zh-CN"/>
        </w:rPr>
        <w:t>General</w:t>
      </w:r>
      <w:bookmarkEnd w:id="834"/>
    </w:p>
    <w:p w14:paraId="4EB8B1CA" w14:textId="77777777" w:rsidR="00A90238" w:rsidRDefault="00A90238" w:rsidP="00A90238">
      <w:r>
        <w:t>The MCVideo client requests activity status information from other members of the MCVideo group.</w:t>
      </w:r>
    </w:p>
    <w:p w14:paraId="1E896AE0" w14:textId="77777777" w:rsidR="00A90238" w:rsidRPr="000C0F27" w:rsidRDefault="00A90238" w:rsidP="00A90238">
      <w:pPr>
        <w:pStyle w:val="Heading5"/>
        <w:rPr>
          <w:lang w:eastAsia="zh-CN"/>
        </w:rPr>
      </w:pPr>
      <w:bookmarkStart w:id="835" w:name="_Toc185772444"/>
      <w:r w:rsidRPr="00CE7FA9">
        <w:rPr>
          <w:lang w:eastAsia="zh-CN"/>
        </w:rPr>
        <w:t>7</w:t>
      </w:r>
      <w:r w:rsidRPr="00B1175D">
        <w:t>.</w:t>
      </w:r>
      <w:r>
        <w:rPr>
          <w:lang w:eastAsia="zh-CN"/>
        </w:rPr>
        <w:t>5.3.5</w:t>
      </w:r>
      <w:r w:rsidRPr="00C335CB">
        <w:t>.</w:t>
      </w:r>
      <w:r w:rsidRPr="00C335CB">
        <w:rPr>
          <w:lang w:eastAsia="zh-CN"/>
        </w:rPr>
        <w:t>2</w:t>
      </w:r>
      <w:r w:rsidRPr="00C335CB">
        <w:tab/>
        <w:t xml:space="preserve">Request </w:t>
      </w:r>
      <w:r>
        <w:t>activity status</w:t>
      </w:r>
      <w:r w:rsidRPr="00D5454C">
        <w:t xml:space="preserve"> </w:t>
      </w:r>
      <w:r>
        <w:t>of group members</w:t>
      </w:r>
      <w:bookmarkEnd w:id="835"/>
    </w:p>
    <w:p w14:paraId="18D5DAB6" w14:textId="77777777" w:rsidR="00A90238" w:rsidRPr="001E4696" w:rsidRDefault="00A90238" w:rsidP="00A90238">
      <w:r w:rsidRPr="000C0F27">
        <w:t>Figure 7.</w:t>
      </w:r>
      <w:r>
        <w:t>5.3.5</w:t>
      </w:r>
      <w:r w:rsidRPr="000C0F27">
        <w:t xml:space="preserve">.2-1 describes procedures </w:t>
      </w:r>
      <w:r>
        <w:t xml:space="preserve">to </w:t>
      </w:r>
      <w:r w:rsidRPr="000C0F27">
        <w:t xml:space="preserve">request </w:t>
      </w:r>
      <w:r>
        <w:t>activity status</w:t>
      </w:r>
      <w:r w:rsidRPr="00D5454C">
        <w:t xml:space="preserve"> </w:t>
      </w:r>
      <w:r>
        <w:t xml:space="preserve">of </w:t>
      </w:r>
      <w:r w:rsidRPr="000C0F27">
        <w:t xml:space="preserve">other MCVideo clients having particular </w:t>
      </w:r>
      <w:r w:rsidRPr="001E4696">
        <w:t>characteristics.</w:t>
      </w:r>
    </w:p>
    <w:p w14:paraId="5F342898" w14:textId="77777777" w:rsidR="00A90238" w:rsidRPr="00C335CB" w:rsidRDefault="00A90238" w:rsidP="00A90238">
      <w:r w:rsidRPr="00224CE0">
        <w:t>MCVideo client</w:t>
      </w:r>
      <w:r w:rsidRPr="00343C9C">
        <w:t xml:space="preserve"> </w:t>
      </w:r>
      <w:r w:rsidRPr="00646079">
        <w:t>sends a</w:t>
      </w:r>
      <w:r>
        <w:t>n</w:t>
      </w:r>
      <w:r w:rsidRPr="00646079">
        <w:t xml:space="preserve"> </w:t>
      </w:r>
      <w:r>
        <w:t>activity status request</w:t>
      </w:r>
      <w:r w:rsidRPr="000C0F27">
        <w:t xml:space="preserve"> message to other MCVideo clients with search criteria. The search criteria may include MCVideo user ID</w:t>
      </w:r>
      <w:r w:rsidRPr="001E4696">
        <w:t xml:space="preserve"> or </w:t>
      </w:r>
      <w:r w:rsidRPr="00224CE0">
        <w:t>MCVideo client</w:t>
      </w:r>
      <w:r w:rsidRPr="00343C9C">
        <w:t xml:space="preserve"> ID</w:t>
      </w:r>
      <w:r w:rsidRPr="00646079">
        <w:t xml:space="preserve"> or a set of capabilities or a particular category</w:t>
      </w:r>
      <w:r w:rsidRPr="00CE7FA9">
        <w:t xml:space="preserve"> of capabilities</w:t>
      </w:r>
      <w:r w:rsidRPr="00B1175D">
        <w:t>, or a mix of such criterions</w:t>
      </w:r>
      <w:r w:rsidRPr="00C335CB">
        <w:t>, etc.</w:t>
      </w:r>
    </w:p>
    <w:p w14:paraId="6F063D10" w14:textId="77777777" w:rsidR="00A90238" w:rsidRPr="000C0F27" w:rsidRDefault="00A90238" w:rsidP="00A90238">
      <w:r w:rsidRPr="009554AB">
        <w:t xml:space="preserve">Upon receiving the </w:t>
      </w:r>
      <w:r>
        <w:t>activity status request</w:t>
      </w:r>
      <w:r w:rsidRPr="000C0F27">
        <w:t xml:space="preserve"> message, the MCVideo client that fulfils the search criteria responds to the received </w:t>
      </w:r>
      <w:r>
        <w:t>activity status request</w:t>
      </w:r>
      <w:r w:rsidRPr="000C0F27">
        <w:t xml:space="preserve"> message with a</w:t>
      </w:r>
      <w:r>
        <w:t>n</w:t>
      </w:r>
      <w:r w:rsidRPr="000C0F27">
        <w:t xml:space="preserve"> </w:t>
      </w:r>
      <w:r>
        <w:t>activity status announcement</w:t>
      </w:r>
      <w:r w:rsidRPr="000C0F27">
        <w:t xml:space="preserve"> message.</w:t>
      </w:r>
    </w:p>
    <w:p w14:paraId="5D617397" w14:textId="77777777" w:rsidR="00A90238" w:rsidRPr="000C0F27" w:rsidRDefault="00A90238" w:rsidP="00A90238">
      <w:r w:rsidRPr="000C0F27">
        <w:t>Pre-conditions:</w:t>
      </w:r>
    </w:p>
    <w:p w14:paraId="7E9C4D88" w14:textId="77777777" w:rsidR="00A90238" w:rsidRPr="00646079" w:rsidRDefault="00A90238" w:rsidP="00A90238">
      <w:pPr>
        <w:pStyle w:val="B1"/>
      </w:pPr>
      <w:r w:rsidRPr="001E4696">
        <w:t>1.</w:t>
      </w:r>
      <w:r w:rsidRPr="001E4696">
        <w:tab/>
        <w:t xml:space="preserve">Information for ProSe direct communications corresponding to the MCVideo group and its mapping to </w:t>
      </w:r>
      <w:r w:rsidRPr="001E4696">
        <w:rPr>
          <w:lang w:eastAsia="zh-CN"/>
        </w:rPr>
        <w:t>ProSe Layer-2 Group ID</w:t>
      </w:r>
      <w:r w:rsidRPr="00224CE0">
        <w:t xml:space="preserve"> are pre</w:t>
      </w:r>
      <w:r w:rsidRPr="00343C9C">
        <w:t>-configured in MCVideo client</w:t>
      </w:r>
      <w:r w:rsidRPr="00646079">
        <w:t xml:space="preserve"> 1.</w:t>
      </w:r>
    </w:p>
    <w:p w14:paraId="4D5746E7" w14:textId="77777777" w:rsidR="00A90238" w:rsidRPr="00CE7FA9" w:rsidRDefault="00A90238" w:rsidP="00A90238">
      <w:pPr>
        <w:pStyle w:val="B1"/>
      </w:pPr>
      <w:r w:rsidRPr="00CE7FA9">
        <w:t>2.</w:t>
      </w:r>
      <w:r w:rsidRPr="00CE7FA9">
        <w:tab/>
        <w:t xml:space="preserve">MCVideo client 1 to MCVideo client N are </w:t>
      </w:r>
      <w:r>
        <w:t xml:space="preserve">members of </w:t>
      </w:r>
      <w:r w:rsidRPr="00CE7FA9">
        <w:t>the same MCVideo group.</w:t>
      </w:r>
    </w:p>
    <w:p w14:paraId="2847E65C" w14:textId="77777777" w:rsidR="00A90238" w:rsidRPr="000C0F27" w:rsidRDefault="00A90238" w:rsidP="00A90238">
      <w:pPr>
        <w:pStyle w:val="TH"/>
      </w:pPr>
      <w:r w:rsidRPr="000C0F27">
        <w:object w:dxaOrig="6784" w:dyaOrig="3365" w14:anchorId="2BA0E9C6">
          <v:shape id="_x0000_i1077" type="#_x0000_t75" style="width:338.7pt;height:168.2pt" o:ole="">
            <v:imagedata r:id="rId115" o:title=""/>
          </v:shape>
          <o:OLEObject Type="Embed" ProgID="Visio.Drawing.11" ShapeID="_x0000_i1077" DrawAspect="Content" ObjectID="_1796385425" r:id="rId116"/>
        </w:object>
      </w:r>
    </w:p>
    <w:p w14:paraId="695D141D" w14:textId="77777777" w:rsidR="00A90238" w:rsidRPr="000C0F27" w:rsidRDefault="00A90238" w:rsidP="00A90238">
      <w:pPr>
        <w:pStyle w:val="TF"/>
      </w:pPr>
      <w:r w:rsidRPr="000C0F27">
        <w:t>Figure 7.</w:t>
      </w:r>
      <w:r>
        <w:t>5.3.5</w:t>
      </w:r>
      <w:r w:rsidRPr="000C0F27">
        <w:t xml:space="preserve">.2-1: Request </w:t>
      </w:r>
      <w:r>
        <w:t>activity</w:t>
      </w:r>
      <w:r w:rsidRPr="00B1175D">
        <w:t xml:space="preserve"> </w:t>
      </w:r>
      <w:r>
        <w:t>status of group members</w:t>
      </w:r>
    </w:p>
    <w:p w14:paraId="32D97B52" w14:textId="77777777" w:rsidR="00A90238" w:rsidRPr="000C0F27" w:rsidRDefault="00A90238" w:rsidP="00A90238">
      <w:pPr>
        <w:pStyle w:val="B1"/>
      </w:pPr>
      <w:r w:rsidRPr="000C0F27">
        <w:t>1.</w:t>
      </w:r>
      <w:r w:rsidRPr="000C0F27">
        <w:tab/>
        <w:t>MCVideo client 1 sends a</w:t>
      </w:r>
      <w:r>
        <w:t>n</w:t>
      </w:r>
      <w:r w:rsidRPr="000C0F27">
        <w:t xml:space="preserve"> </w:t>
      </w:r>
      <w:r>
        <w:t>activity status request</w:t>
      </w:r>
      <w:r w:rsidRPr="000C0F27">
        <w:t xml:space="preserve"> message with search criteria to request MCVideo clients of the MCVideo group, with particular characteristics, to share their </w:t>
      </w:r>
      <w:r>
        <w:t>activity status</w:t>
      </w:r>
      <w:r w:rsidRPr="000C0F27">
        <w:t>.</w:t>
      </w:r>
    </w:p>
    <w:p w14:paraId="5C5CCA03" w14:textId="77777777" w:rsidR="00A90238" w:rsidRPr="000C0F27" w:rsidRDefault="00A90238" w:rsidP="00A90238">
      <w:pPr>
        <w:pStyle w:val="B1"/>
      </w:pPr>
      <w:r w:rsidRPr="000C0F27">
        <w:t>2.</w:t>
      </w:r>
      <w:r w:rsidRPr="000C0F27">
        <w:tab/>
        <w:t xml:space="preserve">Upon receiving a </w:t>
      </w:r>
      <w:r>
        <w:t>activity status request</w:t>
      </w:r>
      <w:r w:rsidRPr="000C0F27">
        <w:t xml:space="preserve"> message with search criteria, all MCVideo clients which fulfil the search criteria respond with a</w:t>
      </w:r>
      <w:r>
        <w:t>n</w:t>
      </w:r>
      <w:r w:rsidRPr="000C0F27">
        <w:t xml:space="preserve"> </w:t>
      </w:r>
      <w:r>
        <w:t>activity status announcement</w:t>
      </w:r>
      <w:r w:rsidRPr="000C0F27">
        <w:t xml:space="preserve"> message, which contains its </w:t>
      </w:r>
      <w:r>
        <w:t>activity</w:t>
      </w:r>
      <w:r w:rsidRPr="00B1175D">
        <w:t xml:space="preserve"> </w:t>
      </w:r>
      <w:r>
        <w:t xml:space="preserve">status </w:t>
      </w:r>
      <w:r w:rsidRPr="000C0F27">
        <w:t>information.</w:t>
      </w:r>
    </w:p>
    <w:p w14:paraId="6EBEAB08" w14:textId="77777777" w:rsidR="00A90238" w:rsidRPr="000C0F27" w:rsidRDefault="00A90238" w:rsidP="00A90238">
      <w:pPr>
        <w:pStyle w:val="NO"/>
      </w:pPr>
      <w:r w:rsidRPr="000C0F27">
        <w:t>NOTE:</w:t>
      </w:r>
      <w:r w:rsidRPr="000C0F27">
        <w:tab/>
        <w:t xml:space="preserve">If the </w:t>
      </w:r>
      <w:r>
        <w:t>activity status request</w:t>
      </w:r>
      <w:r w:rsidRPr="000C0F27">
        <w:t xml:space="preserve"> message does not contain a search criteria, all the MCVideo clients that receive the </w:t>
      </w:r>
      <w:r>
        <w:t>activity status request</w:t>
      </w:r>
      <w:r w:rsidRPr="000C0F27">
        <w:t xml:space="preserve"> message respond with a</w:t>
      </w:r>
      <w:r>
        <w:t>n</w:t>
      </w:r>
      <w:r w:rsidRPr="000C0F27">
        <w:t xml:space="preserve"> </w:t>
      </w:r>
      <w:r>
        <w:t>activity status announcement</w:t>
      </w:r>
      <w:r w:rsidRPr="000C0F27">
        <w:t xml:space="preserve"> message.</w:t>
      </w:r>
    </w:p>
    <w:p w14:paraId="23B438DC" w14:textId="77777777" w:rsidR="00A90238" w:rsidRPr="000C0F27" w:rsidRDefault="00A90238" w:rsidP="00A90238">
      <w:pPr>
        <w:pStyle w:val="B1"/>
      </w:pPr>
      <w:r w:rsidRPr="000C0F27">
        <w:t>3.</w:t>
      </w:r>
      <w:r w:rsidRPr="000C0F27">
        <w:tab/>
        <w:t>MCVideo clients, upon receiving a</w:t>
      </w:r>
      <w:r>
        <w:t>n</w:t>
      </w:r>
      <w:r w:rsidRPr="000C0F27">
        <w:t xml:space="preserve"> </w:t>
      </w:r>
      <w:r>
        <w:t>activity status announcement</w:t>
      </w:r>
      <w:r w:rsidRPr="000C0F27">
        <w:t xml:space="preserve"> message from another MCVideo client, cache its presence and </w:t>
      </w:r>
      <w:r>
        <w:t>activity</w:t>
      </w:r>
      <w:r w:rsidRPr="00B1175D">
        <w:t xml:space="preserve"> </w:t>
      </w:r>
      <w:r>
        <w:t>status information</w:t>
      </w:r>
      <w:r w:rsidRPr="000C0F27">
        <w:t>.</w:t>
      </w:r>
    </w:p>
    <w:p w14:paraId="53F61993" w14:textId="77777777" w:rsidR="00A90238" w:rsidRPr="000C0F27" w:rsidRDefault="00A90238" w:rsidP="00A90238">
      <w:pPr>
        <w:pStyle w:val="Heading5"/>
        <w:rPr>
          <w:lang w:eastAsia="zh-CN"/>
        </w:rPr>
      </w:pPr>
      <w:bookmarkStart w:id="836" w:name="_Toc185772445"/>
      <w:r w:rsidRPr="000C0F27">
        <w:rPr>
          <w:lang w:eastAsia="zh-CN"/>
        </w:rPr>
        <w:t>7</w:t>
      </w:r>
      <w:r w:rsidRPr="000C0F27">
        <w:t>.</w:t>
      </w:r>
      <w:r>
        <w:rPr>
          <w:lang w:eastAsia="zh-CN"/>
        </w:rPr>
        <w:t>5.3.5</w:t>
      </w:r>
      <w:r w:rsidRPr="000C0F27">
        <w:t>.</w:t>
      </w:r>
      <w:r w:rsidRPr="000C0F27">
        <w:rPr>
          <w:lang w:eastAsia="zh-CN"/>
        </w:rPr>
        <w:t>3</w:t>
      </w:r>
      <w:r w:rsidRPr="000C0F27">
        <w:tab/>
      </w:r>
      <w:r w:rsidRPr="000C0F27">
        <w:rPr>
          <w:lang w:eastAsia="zh-CN"/>
        </w:rPr>
        <w:t xml:space="preserve">Request </w:t>
      </w:r>
      <w:r>
        <w:t>activity</w:t>
      </w:r>
      <w:r w:rsidRPr="00B1175D">
        <w:t xml:space="preserve"> </w:t>
      </w:r>
      <w:r>
        <w:t xml:space="preserve">status </w:t>
      </w:r>
      <w:r>
        <w:rPr>
          <w:lang w:eastAsia="zh-CN"/>
        </w:rPr>
        <w:t xml:space="preserve">from </w:t>
      </w:r>
      <w:r w:rsidRPr="000C0F27">
        <w:t>a particular client</w:t>
      </w:r>
      <w:bookmarkEnd w:id="836"/>
    </w:p>
    <w:p w14:paraId="23400B73" w14:textId="77777777" w:rsidR="00A90238" w:rsidRPr="000C0F27" w:rsidRDefault="00A90238" w:rsidP="00A90238">
      <w:r w:rsidRPr="000C0F27">
        <w:t>Figure 7.</w:t>
      </w:r>
      <w:r>
        <w:t>5.3.5</w:t>
      </w:r>
      <w:r w:rsidRPr="000C0F27">
        <w:t xml:space="preserve">.3-1 describes procedures to request a particular MCVideo client in proximity, for its </w:t>
      </w:r>
      <w:r>
        <w:t>activity status</w:t>
      </w:r>
      <w:r w:rsidRPr="000C0F27">
        <w:t xml:space="preserve">. </w:t>
      </w:r>
    </w:p>
    <w:p w14:paraId="6B03F598" w14:textId="77777777" w:rsidR="00A90238" w:rsidRPr="000C0F27" w:rsidRDefault="00A90238" w:rsidP="00A90238">
      <w:r w:rsidRPr="000C0F27">
        <w:t>MCVideo client sends a</w:t>
      </w:r>
      <w:r>
        <w:t>n</w:t>
      </w:r>
      <w:r w:rsidRPr="000C0F27">
        <w:t xml:space="preserve"> </w:t>
      </w:r>
      <w:r>
        <w:t>activity status request</w:t>
      </w:r>
      <w:r w:rsidRPr="000C0F27">
        <w:t xml:space="preserve"> message to the other MCVideo client. </w:t>
      </w:r>
    </w:p>
    <w:p w14:paraId="11F1B89D" w14:textId="77777777" w:rsidR="00A90238" w:rsidRPr="000C0F27" w:rsidRDefault="00A90238" w:rsidP="00A90238">
      <w:r w:rsidRPr="000C0F27">
        <w:t xml:space="preserve">Upon receiving the </w:t>
      </w:r>
      <w:r>
        <w:t>activity status request</w:t>
      </w:r>
      <w:r w:rsidRPr="000C0F27">
        <w:t xml:space="preserve"> message, the MCVideo client responds to the received </w:t>
      </w:r>
      <w:r>
        <w:t>activity status request</w:t>
      </w:r>
      <w:r w:rsidRPr="000C0F27">
        <w:t xml:space="preserve"> message by sending a</w:t>
      </w:r>
      <w:r>
        <w:t>n</w:t>
      </w:r>
      <w:r w:rsidRPr="000C0F27">
        <w:t xml:space="preserve"> </w:t>
      </w:r>
      <w:r>
        <w:t>activity status announcement</w:t>
      </w:r>
      <w:r w:rsidRPr="000C0F27">
        <w:t xml:space="preserve"> message to the sender of the </w:t>
      </w:r>
      <w:r>
        <w:t>activity status request</w:t>
      </w:r>
      <w:r w:rsidRPr="000C0F27">
        <w:t xml:space="preserve"> message. </w:t>
      </w:r>
    </w:p>
    <w:p w14:paraId="01442433" w14:textId="77777777" w:rsidR="00A90238" w:rsidRPr="001E4696" w:rsidRDefault="00A90238" w:rsidP="00A90238">
      <w:r w:rsidRPr="001E4696">
        <w:t>Pre-conditions:</w:t>
      </w:r>
    </w:p>
    <w:p w14:paraId="2E2D5EBE" w14:textId="77777777" w:rsidR="00A90238" w:rsidRPr="009554AB" w:rsidRDefault="00A90238" w:rsidP="00A90238">
      <w:pPr>
        <w:pStyle w:val="B1"/>
      </w:pPr>
      <w:r w:rsidRPr="00224CE0">
        <w:t>1.</w:t>
      </w:r>
      <w:r w:rsidRPr="00224CE0">
        <w:tab/>
        <w:t xml:space="preserve">Information for ProSe </w:t>
      </w:r>
      <w:r w:rsidRPr="00646079">
        <w:t xml:space="preserve">direct communications corresponding to the MCVideo client 2 </w:t>
      </w:r>
      <w:r w:rsidRPr="00CE7FA9">
        <w:t xml:space="preserve">is </w:t>
      </w:r>
      <w:r w:rsidRPr="00B1175D">
        <w:t>pre-configured</w:t>
      </w:r>
      <w:r w:rsidRPr="00C335CB">
        <w:t xml:space="preserve"> in MCVideo client 1</w:t>
      </w:r>
      <w:r w:rsidRPr="009554AB">
        <w:t>.</w:t>
      </w:r>
    </w:p>
    <w:p w14:paraId="1D986AEE" w14:textId="77777777" w:rsidR="00A90238" w:rsidRPr="000C0F27" w:rsidRDefault="00A90238" w:rsidP="00A90238">
      <w:pPr>
        <w:pStyle w:val="B1"/>
      </w:pPr>
      <w:r w:rsidRPr="000C0F27">
        <w:t>2.</w:t>
      </w:r>
      <w:r w:rsidRPr="000C0F27">
        <w:tab/>
        <w:t>MCVideo client 1 has discovered MCVideo client 2 in proximity using ProSe Discovery procedures.</w:t>
      </w:r>
    </w:p>
    <w:p w14:paraId="7B4AEB83" w14:textId="77777777" w:rsidR="00A90238" w:rsidRPr="000C0F27" w:rsidRDefault="00A90238" w:rsidP="00A90238">
      <w:pPr>
        <w:pStyle w:val="TH"/>
      </w:pPr>
      <w:r w:rsidRPr="000C0F27">
        <w:object w:dxaOrig="7257" w:dyaOrig="3804" w14:anchorId="573524B3">
          <v:shape id="_x0000_i1078" type="#_x0000_t75" style="width:362.9pt;height:190.65pt" o:ole="">
            <v:imagedata r:id="rId117" o:title=""/>
          </v:shape>
          <o:OLEObject Type="Embed" ProgID="Visio.Drawing.11" ShapeID="_x0000_i1078" DrawAspect="Content" ObjectID="_1796385426" r:id="rId118"/>
        </w:object>
      </w:r>
    </w:p>
    <w:p w14:paraId="0439E7E2" w14:textId="77777777" w:rsidR="00A90238" w:rsidRPr="000C0F27" w:rsidRDefault="00A90238" w:rsidP="00A90238">
      <w:pPr>
        <w:pStyle w:val="TF"/>
      </w:pPr>
      <w:r w:rsidRPr="000C0F27">
        <w:t>Figure 7.</w:t>
      </w:r>
      <w:r>
        <w:t>5.3.5</w:t>
      </w:r>
      <w:r w:rsidRPr="000C0F27">
        <w:t xml:space="preserve">.3-1: Request </w:t>
      </w:r>
      <w:r>
        <w:t xml:space="preserve">activity status </w:t>
      </w:r>
      <w:r>
        <w:rPr>
          <w:lang w:eastAsia="zh-CN"/>
        </w:rPr>
        <w:t>from</w:t>
      </w:r>
      <w:r w:rsidRPr="000C0F27">
        <w:t xml:space="preserve"> a particular client</w:t>
      </w:r>
    </w:p>
    <w:p w14:paraId="3C817888" w14:textId="77777777" w:rsidR="00A90238" w:rsidRPr="000C0F27" w:rsidRDefault="00A90238" w:rsidP="00A90238">
      <w:pPr>
        <w:pStyle w:val="B1"/>
      </w:pPr>
      <w:r w:rsidRPr="000C0F27">
        <w:t>1.</w:t>
      </w:r>
      <w:r w:rsidRPr="000C0F27">
        <w:tab/>
        <w:t>MCVideo client 1 sends a</w:t>
      </w:r>
      <w:r>
        <w:t>n</w:t>
      </w:r>
      <w:r w:rsidRPr="000C0F27">
        <w:t xml:space="preserve"> </w:t>
      </w:r>
      <w:r>
        <w:t>activity status request</w:t>
      </w:r>
      <w:r w:rsidRPr="000C0F27">
        <w:t xml:space="preserve"> message towards MCVideo client 2.</w:t>
      </w:r>
    </w:p>
    <w:p w14:paraId="4DF9D26C" w14:textId="77777777" w:rsidR="00A90238" w:rsidRPr="000C0F27" w:rsidRDefault="00A90238" w:rsidP="00A90238">
      <w:pPr>
        <w:pStyle w:val="B1"/>
      </w:pPr>
      <w:r w:rsidRPr="000C0F27">
        <w:t>2.</w:t>
      </w:r>
      <w:r w:rsidRPr="000C0F27">
        <w:tab/>
        <w:t xml:space="preserve">Upon receiving the </w:t>
      </w:r>
      <w:r>
        <w:t>activity status request</w:t>
      </w:r>
      <w:r w:rsidRPr="000C0F27">
        <w:t xml:space="preserve"> message, the MCVideo client 2 responds with a</w:t>
      </w:r>
      <w:r>
        <w:t>n</w:t>
      </w:r>
      <w:r w:rsidRPr="000C0F27">
        <w:t xml:space="preserve"> </w:t>
      </w:r>
      <w:r>
        <w:t>activity status announcement</w:t>
      </w:r>
      <w:r w:rsidRPr="000C0F27">
        <w:t xml:space="preserve"> message, which contains its </w:t>
      </w:r>
      <w:r>
        <w:t xml:space="preserve">activity status </w:t>
      </w:r>
      <w:r w:rsidRPr="000C0F27">
        <w:t>information.</w:t>
      </w:r>
    </w:p>
    <w:p w14:paraId="040A4AFC" w14:textId="77777777" w:rsidR="00A90238" w:rsidRDefault="00A90238" w:rsidP="00A90238">
      <w:pPr>
        <w:pStyle w:val="B1"/>
      </w:pPr>
      <w:r w:rsidRPr="000C0F27">
        <w:t>3.</w:t>
      </w:r>
      <w:r w:rsidRPr="000C0F27">
        <w:tab/>
        <w:t>MCVideo client 1, upon receiving a</w:t>
      </w:r>
      <w:r>
        <w:t>n</w:t>
      </w:r>
      <w:r w:rsidRPr="000C0F27">
        <w:t xml:space="preserve"> </w:t>
      </w:r>
      <w:r>
        <w:t>activity status announcement</w:t>
      </w:r>
      <w:r w:rsidRPr="000C0F27">
        <w:t xml:space="preserve"> message, caches MCVideo client 2's presence and </w:t>
      </w:r>
      <w:r>
        <w:t xml:space="preserve">activity status </w:t>
      </w:r>
      <w:r w:rsidRPr="000C0F27">
        <w:t>information.</w:t>
      </w:r>
    </w:p>
    <w:p w14:paraId="19EB5F8B" w14:textId="77777777" w:rsidR="00A90238" w:rsidRPr="00AB5FED" w:rsidRDefault="00A90238" w:rsidP="00A90238">
      <w:pPr>
        <w:pStyle w:val="Heading2"/>
      </w:pPr>
      <w:bookmarkStart w:id="837" w:name="_Toc185772446"/>
      <w:r>
        <w:t>7.6</w:t>
      </w:r>
      <w:r>
        <w:tab/>
        <w:t>Ambient viewing call</w:t>
      </w:r>
      <w:bookmarkEnd w:id="837"/>
      <w:r>
        <w:t xml:space="preserve"> </w:t>
      </w:r>
      <w:bookmarkEnd w:id="807"/>
      <w:bookmarkEnd w:id="808"/>
      <w:bookmarkEnd w:id="809"/>
    </w:p>
    <w:p w14:paraId="75BD2199" w14:textId="77777777" w:rsidR="00A90238" w:rsidRDefault="00A90238" w:rsidP="00A90238">
      <w:pPr>
        <w:pStyle w:val="Heading3"/>
      </w:pPr>
      <w:bookmarkStart w:id="838" w:name="_Toc460616220"/>
      <w:bookmarkStart w:id="839" w:name="_Toc460617081"/>
      <w:bookmarkStart w:id="840" w:name="_Toc465162711"/>
      <w:bookmarkStart w:id="841" w:name="_Toc185772447"/>
      <w:r>
        <w:t>7.6.1</w:t>
      </w:r>
      <w:r>
        <w:tab/>
        <w:t>General</w:t>
      </w:r>
      <w:bookmarkEnd w:id="838"/>
      <w:bookmarkEnd w:id="839"/>
      <w:bookmarkEnd w:id="840"/>
      <w:bookmarkEnd w:id="841"/>
    </w:p>
    <w:p w14:paraId="73BEDD12" w14:textId="77777777" w:rsidR="00A90238" w:rsidRDefault="00A90238" w:rsidP="00A90238">
      <w:r>
        <w:t>The ambient viewing call is a type of a private MCVideo call that only allows a "viewed to" user to transmit media to a "viewing" user such that there is no indication on the MCVideo UE of the "viewed to" user about the call and the media transmission.</w:t>
      </w:r>
    </w:p>
    <w:p w14:paraId="7C33EA5B" w14:textId="77777777" w:rsidR="00A90238" w:rsidRDefault="00A90238" w:rsidP="00A90238">
      <w:pPr>
        <w:pStyle w:val="NO"/>
      </w:pPr>
      <w:r>
        <w:t>NOTE 1:</w:t>
      </w:r>
      <w:r>
        <w:tab/>
        <w:t>"viewed to" user refers to the user who is transmitting media in an ambient viewing call.</w:t>
      </w:r>
    </w:p>
    <w:p w14:paraId="6EB297C5" w14:textId="77777777" w:rsidR="00A90238" w:rsidRDefault="00A90238" w:rsidP="00A90238">
      <w:pPr>
        <w:pStyle w:val="NO"/>
      </w:pPr>
      <w:r>
        <w:t>NOTE 2:</w:t>
      </w:r>
      <w:r>
        <w:tab/>
        <w:t>"viewing" user refers to the user who is receiving media in an ambient viewing call.</w:t>
      </w:r>
    </w:p>
    <w:p w14:paraId="5475645D" w14:textId="77777777" w:rsidR="00A90238" w:rsidRDefault="00A90238" w:rsidP="00A90238">
      <w:r>
        <w:t>There are two types of ambient viewing call as below:</w:t>
      </w:r>
    </w:p>
    <w:p w14:paraId="3698311B" w14:textId="77777777" w:rsidR="00A90238" w:rsidRDefault="00A90238" w:rsidP="00A90238">
      <w:pPr>
        <w:pStyle w:val="B1"/>
      </w:pPr>
      <w:r>
        <w:t>-</w:t>
      </w:r>
      <w:r>
        <w:tab/>
        <w:t>Remotely initiated ambient viewing is initiated by the authorized user (e.g., dispatcher) who wants to view to another user. In this case, the "viewed to" user is the called party, and shall automatically accept the call without causing any indication about the call and transmit the media to the "viewing" user.</w:t>
      </w:r>
    </w:p>
    <w:p w14:paraId="07A0B32D" w14:textId="77777777" w:rsidR="00A90238" w:rsidRDefault="00A90238" w:rsidP="00A90238">
      <w:pPr>
        <w:pStyle w:val="B1"/>
      </w:pPr>
      <w:r>
        <w:t>-</w:t>
      </w:r>
      <w:r>
        <w:tab/>
        <w:t>Locally initiated ambient viewing is initiated by an authorized user who wants another user to view to the MCVideo UE communication. In this case, the "viewed to" user is the calling party and shall automatically transmit the media to the "viewing" user without causing any indication about the call processing and media transmission.</w:t>
      </w:r>
    </w:p>
    <w:p w14:paraId="3B067B12" w14:textId="77777777" w:rsidR="00A90238" w:rsidRDefault="00A90238" w:rsidP="00A90238">
      <w:pPr>
        <w:pStyle w:val="Heading3"/>
      </w:pPr>
      <w:bookmarkStart w:id="842" w:name="_Toc185772448"/>
      <w:r>
        <w:t>7.6.2</w:t>
      </w:r>
      <w:r>
        <w:tab/>
        <w:t>Information flows for ambient viewing call</w:t>
      </w:r>
      <w:bookmarkEnd w:id="842"/>
    </w:p>
    <w:p w14:paraId="02AC4473" w14:textId="77777777" w:rsidR="00A90238" w:rsidRDefault="00A90238" w:rsidP="00A90238">
      <w:pPr>
        <w:pStyle w:val="Heading4"/>
      </w:pPr>
      <w:bookmarkStart w:id="843" w:name="_Toc433209844"/>
      <w:bookmarkStart w:id="844" w:name="_Toc460616184"/>
      <w:bookmarkStart w:id="845" w:name="_Toc460617045"/>
      <w:bookmarkStart w:id="846" w:name="_Toc465162671"/>
      <w:bookmarkStart w:id="847" w:name="_Toc185772449"/>
      <w:r>
        <w:t>7.6.2.1</w:t>
      </w:r>
      <w:r w:rsidRPr="00AB5FED">
        <w:tab/>
      </w:r>
      <w:bookmarkEnd w:id="843"/>
      <w:bookmarkEnd w:id="844"/>
      <w:bookmarkEnd w:id="845"/>
      <w:bookmarkEnd w:id="846"/>
      <w:r>
        <w:t>Ambient viewing call request</w:t>
      </w:r>
      <w:bookmarkEnd w:id="847"/>
    </w:p>
    <w:p w14:paraId="25CA9A43" w14:textId="77777777" w:rsidR="00A90238" w:rsidRPr="00AB5FED" w:rsidRDefault="00A90238" w:rsidP="00A90238">
      <w:r w:rsidRPr="00AB5FED">
        <w:t>Table </w:t>
      </w:r>
      <w:r>
        <w:t>7.6.2.1</w:t>
      </w:r>
      <w:r w:rsidRPr="00AB5FED">
        <w:rPr>
          <w:lang w:eastAsia="zh-CN"/>
        </w:rPr>
        <w:t>-1</w:t>
      </w:r>
      <w:r w:rsidRPr="00AB5FED">
        <w:t xml:space="preserve"> describes the information flow </w:t>
      </w:r>
      <w:r w:rsidRPr="00AB5FED">
        <w:rPr>
          <w:lang w:eastAsia="zh-CN"/>
        </w:rPr>
        <w:t xml:space="preserve">for the </w:t>
      </w:r>
      <w:r>
        <w:rPr>
          <w:lang w:val="en-US"/>
        </w:rPr>
        <w:t>ambient viewing call request from</w:t>
      </w:r>
      <w:r w:rsidRPr="00AB5FED">
        <w:rPr>
          <w:lang w:eastAsia="zh-CN"/>
        </w:rPr>
        <w:t xml:space="preserve"> MC</w:t>
      </w:r>
      <w:r>
        <w:rPr>
          <w:lang w:eastAsia="zh-CN"/>
        </w:rPr>
        <w:t xml:space="preserve">Video client and MCVideo sever </w:t>
      </w:r>
      <w:r>
        <w:t xml:space="preserve">and </w:t>
      </w:r>
      <w:r>
        <w:rPr>
          <w:rFonts w:hint="eastAsia"/>
          <w:lang w:eastAsia="zh-CN"/>
        </w:rPr>
        <w:t>MCVideo server to the MCVideo client</w:t>
      </w:r>
      <w:r>
        <w:t>.</w:t>
      </w:r>
    </w:p>
    <w:p w14:paraId="688CD5CE" w14:textId="77777777" w:rsidR="00A90238" w:rsidRPr="00AB5FED" w:rsidRDefault="00A90238" w:rsidP="00A90238">
      <w:pPr>
        <w:pStyle w:val="TH"/>
        <w:rPr>
          <w:lang w:val="en-US"/>
        </w:rPr>
      </w:pPr>
      <w:r w:rsidRPr="00AB5FED">
        <w:lastRenderedPageBreak/>
        <w:t>Table </w:t>
      </w:r>
      <w:r>
        <w:t>7.6.2.1</w:t>
      </w:r>
      <w:r w:rsidRPr="00AB5FED">
        <w:t xml:space="preserve">-1: </w:t>
      </w:r>
      <w:r>
        <w:t>Ambient viewing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59E859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F32C07"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D13D5"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1EC5FE" w14:textId="77777777" w:rsidR="00A90238" w:rsidRPr="00AB5FED" w:rsidRDefault="00A90238" w:rsidP="004260A6">
            <w:pPr>
              <w:pStyle w:val="TAH"/>
            </w:pPr>
            <w:r w:rsidRPr="00AB5FED">
              <w:t>Description</w:t>
            </w:r>
          </w:p>
        </w:tc>
      </w:tr>
      <w:tr w:rsidR="00A90238" w:rsidRPr="00AB5FED" w14:paraId="6455440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78471A" w14:textId="77777777" w:rsidR="00A90238" w:rsidRPr="00AB5FED" w:rsidRDefault="00A90238" w:rsidP="004260A6">
            <w:pPr>
              <w:pStyle w:val="TAL"/>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4C885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7278F"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w:t>
            </w:r>
            <w:r>
              <w:t xml:space="preserve"> "viewing" user to view</w:t>
            </w:r>
          </w:p>
        </w:tc>
      </w:tr>
      <w:tr w:rsidR="00A90238" w:rsidRPr="00AB5FED" w14:paraId="7179555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FD1C1"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EB3B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00CB06" w14:textId="77777777" w:rsidR="00A90238" w:rsidRPr="00AB5FED" w:rsidRDefault="00A90238" w:rsidP="004260A6">
            <w:pPr>
              <w:pStyle w:val="TAL"/>
            </w:pPr>
            <w:r w:rsidRPr="00AB5FED">
              <w:t>The</w:t>
            </w:r>
            <w:r w:rsidRPr="00AB5FED">
              <w:rPr>
                <w:rFonts w:hint="eastAsia"/>
                <w:lang w:eastAsia="zh-CN"/>
              </w:rPr>
              <w:t xml:space="preserve"> MC</w:t>
            </w:r>
            <w:r>
              <w:rPr>
                <w:lang w:eastAsia="zh-CN"/>
              </w:rPr>
              <w:t>Video</w:t>
            </w:r>
            <w:r w:rsidRPr="00AB5FED">
              <w:rPr>
                <w:rFonts w:hint="eastAsia"/>
                <w:lang w:eastAsia="zh-CN"/>
              </w:rPr>
              <w:t xml:space="preserve"> ID</w:t>
            </w:r>
            <w:r w:rsidRPr="00AB5FED">
              <w:t xml:space="preserve"> of the</w:t>
            </w:r>
            <w:r>
              <w:t xml:space="preserve"> "viewed to" user</w:t>
            </w:r>
          </w:p>
        </w:tc>
      </w:tr>
      <w:tr w:rsidR="00A90238" w:rsidRPr="00AB5FED" w14:paraId="78F9178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C7C64"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CCFDB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F2DB4" w14:textId="77777777" w:rsidR="00A90238" w:rsidRPr="00AB5FED" w:rsidRDefault="00A90238" w:rsidP="004260A6">
            <w:pPr>
              <w:pStyle w:val="TAL"/>
            </w:pPr>
            <w:r>
              <w:t xml:space="preserve">Media parameters of MCVideo </w:t>
            </w:r>
            <w:r w:rsidRPr="00AB5FED">
              <w:t xml:space="preserve">client. </w:t>
            </w:r>
          </w:p>
        </w:tc>
      </w:tr>
      <w:tr w:rsidR="00A90238" w:rsidRPr="00AB5FED" w14:paraId="0891C9C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948CE" w14:textId="77777777" w:rsidR="00A90238" w:rsidRPr="00AB5FED" w:rsidRDefault="00A90238" w:rsidP="004260A6">
            <w:pPr>
              <w:pStyle w:val="TAL"/>
              <w:rPr>
                <w:lang w:eastAsia="zh-CN"/>
              </w:rPr>
            </w:pPr>
            <w:bookmarkStart w:id="848" w:name="OLE_LINK40"/>
            <w:r>
              <w:rPr>
                <w:lang w:eastAsia="zh-CN"/>
              </w:rPr>
              <w:t>Ambient viewing type</w:t>
            </w:r>
            <w:bookmarkEnd w:id="848"/>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3AAC87"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F97889" w14:textId="77777777" w:rsidR="00A90238" w:rsidRPr="00AB5FED" w:rsidRDefault="00A90238" w:rsidP="004260A6">
            <w:pPr>
              <w:pStyle w:val="TAL"/>
            </w:pPr>
            <w:r>
              <w:t>The ambient viewing type indicates remotely initiated ambient viewing call or locally initiated ambient viewing call.</w:t>
            </w:r>
          </w:p>
        </w:tc>
      </w:tr>
    </w:tbl>
    <w:p w14:paraId="5BF7B9DA" w14:textId="77777777" w:rsidR="00A90238" w:rsidRDefault="00A90238" w:rsidP="00A90238"/>
    <w:p w14:paraId="49A1CE1D" w14:textId="77777777" w:rsidR="00A90238" w:rsidRPr="00C12F48" w:rsidRDefault="00A90238" w:rsidP="00A90238">
      <w:pPr>
        <w:pStyle w:val="Heading4"/>
        <w:rPr>
          <w:rFonts w:cs="Arial"/>
        </w:rPr>
      </w:pPr>
      <w:bookmarkStart w:id="849" w:name="_Toc185772450"/>
      <w:r>
        <w:rPr>
          <w:rFonts w:cs="Arial"/>
        </w:rPr>
        <w:t>7.6</w:t>
      </w:r>
      <w:r w:rsidRPr="00C12F48">
        <w:rPr>
          <w:rFonts w:cs="Arial"/>
        </w:rPr>
        <w:t>.2.2</w:t>
      </w:r>
      <w:r w:rsidRPr="00C12F48">
        <w:rPr>
          <w:rFonts w:cs="Arial"/>
        </w:rPr>
        <w:tab/>
        <w:t xml:space="preserve">Ambient </w:t>
      </w:r>
      <w:r>
        <w:rPr>
          <w:rFonts w:cs="Arial"/>
        </w:rPr>
        <w:t>view</w:t>
      </w:r>
      <w:r w:rsidRPr="00C12F48">
        <w:rPr>
          <w:rFonts w:cs="Arial"/>
        </w:rPr>
        <w:t>ing call response</w:t>
      </w:r>
      <w:bookmarkEnd w:id="849"/>
      <w:r w:rsidRPr="00C12F48">
        <w:rPr>
          <w:rFonts w:cs="Arial"/>
        </w:rPr>
        <w:t xml:space="preserve"> </w:t>
      </w:r>
    </w:p>
    <w:p w14:paraId="5F6D1A48" w14:textId="77777777" w:rsidR="00A90238" w:rsidRPr="00AB5FED" w:rsidRDefault="00A90238" w:rsidP="00A90238">
      <w:r w:rsidRPr="00AB5FED">
        <w:t>Table </w:t>
      </w:r>
      <w:r>
        <w:t>7.6.2</w:t>
      </w:r>
      <w:r w:rsidRPr="00AB5FED">
        <w:t>.</w:t>
      </w:r>
      <w:r>
        <w:t>2</w:t>
      </w:r>
      <w:r w:rsidRPr="00AB5FED">
        <w:t xml:space="preserve">-1 describes the information flow </w:t>
      </w:r>
      <w:r>
        <w:t>ambient viewing call response from the MCVideo client to the MCVideo</w:t>
      </w:r>
      <w:r w:rsidRPr="00AB5FED">
        <w:t xml:space="preserve"> server</w:t>
      </w:r>
      <w:r>
        <w:t xml:space="preserve"> and </w:t>
      </w:r>
      <w:r>
        <w:rPr>
          <w:rFonts w:hint="eastAsia"/>
          <w:lang w:eastAsia="zh-CN"/>
        </w:rPr>
        <w:t>MCVideo server to the MCVideo client</w:t>
      </w:r>
      <w:r w:rsidRPr="00AB5FED">
        <w:t>.</w:t>
      </w:r>
    </w:p>
    <w:p w14:paraId="77961DA3" w14:textId="77777777" w:rsidR="00A90238" w:rsidRPr="00AB5FED" w:rsidRDefault="00A90238" w:rsidP="00A90238">
      <w:pPr>
        <w:pStyle w:val="TH"/>
      </w:pPr>
      <w:r w:rsidRPr="00AB5FED">
        <w:t>Table </w:t>
      </w:r>
      <w:r>
        <w:t>7.6.2</w:t>
      </w:r>
      <w:r w:rsidRPr="00AB5FED">
        <w:t>.</w:t>
      </w:r>
      <w:r>
        <w:t>2</w:t>
      </w:r>
      <w:r w:rsidRPr="00AB5FED">
        <w:t xml:space="preserve">-1: </w:t>
      </w:r>
      <w:r>
        <w:t>Ambient viewing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02BAC8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FBDC1E"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845EF"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DFD643" w14:textId="77777777" w:rsidR="00A90238" w:rsidRPr="00AB5FED" w:rsidRDefault="00A90238" w:rsidP="004260A6">
            <w:pPr>
              <w:pStyle w:val="TAH"/>
            </w:pPr>
            <w:r w:rsidRPr="00AB5FED">
              <w:t>Description</w:t>
            </w:r>
          </w:p>
        </w:tc>
      </w:tr>
      <w:tr w:rsidR="00A90238" w:rsidRPr="00AB5FED" w14:paraId="01A8515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863E89"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19EDE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8927B"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6F5F5E5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4B26C"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7DA7D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C9079"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7FD95E4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B312E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E85BD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191F7B" w14:textId="77777777" w:rsidR="00A90238" w:rsidRPr="00AB5FED" w:rsidRDefault="00A90238" w:rsidP="004260A6">
            <w:pPr>
              <w:pStyle w:val="TAL"/>
            </w:pPr>
            <w:r w:rsidRPr="00AB5FED">
              <w:t>Media parameters</w:t>
            </w:r>
          </w:p>
        </w:tc>
      </w:tr>
      <w:tr w:rsidR="00A90238" w:rsidRPr="00AB5FED" w14:paraId="04E2D20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023377" w14:textId="77777777" w:rsidR="00A90238" w:rsidRPr="00AB5FED" w:rsidRDefault="00A90238" w:rsidP="004260A6">
            <w:pPr>
              <w:pStyle w:val="TAL"/>
              <w:rPr>
                <w:lang w:eastAsia="zh-CN"/>
              </w:rPr>
            </w:pPr>
            <w:bookmarkStart w:id="850" w:name="_Toc460616224"/>
            <w:bookmarkStart w:id="851" w:name="_Toc460617085"/>
            <w:bookmarkStart w:id="852" w:name="_Toc465162715"/>
            <w:r>
              <w:rPr>
                <w:lang w:eastAsia="zh-CN"/>
              </w:rP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D3146"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D82A7D" w14:textId="77777777" w:rsidR="00A90238" w:rsidRPr="00AB5FED" w:rsidRDefault="00A90238" w:rsidP="004260A6">
            <w:pPr>
              <w:pStyle w:val="TAL"/>
            </w:pPr>
            <w:r>
              <w:t>The ambient viewing type indicates remotely initiated ambient viewing call or locally initiated ambient viewing call.</w:t>
            </w:r>
          </w:p>
        </w:tc>
      </w:tr>
    </w:tbl>
    <w:p w14:paraId="0C9F4CFA" w14:textId="77777777" w:rsidR="00A90238" w:rsidRDefault="00A90238" w:rsidP="00A90238"/>
    <w:p w14:paraId="5658D9C7" w14:textId="77777777" w:rsidR="00A90238" w:rsidRPr="00C12F48" w:rsidRDefault="00A90238" w:rsidP="00A90238">
      <w:pPr>
        <w:pStyle w:val="Heading4"/>
        <w:rPr>
          <w:rFonts w:cs="Arial"/>
        </w:rPr>
      </w:pPr>
      <w:bookmarkStart w:id="853" w:name="_Toc185772451"/>
      <w:r>
        <w:rPr>
          <w:rFonts w:cs="Arial"/>
        </w:rPr>
        <w:t>7.6</w:t>
      </w:r>
      <w:r w:rsidRPr="00C12F48">
        <w:rPr>
          <w:rFonts w:cs="Arial"/>
        </w:rPr>
        <w:t>.2.3</w:t>
      </w:r>
      <w:r w:rsidRPr="00C12F48">
        <w:rPr>
          <w:rFonts w:cs="Arial"/>
        </w:rPr>
        <w:tab/>
        <w:t xml:space="preserve">Ambient </w:t>
      </w:r>
      <w:r>
        <w:rPr>
          <w:rFonts w:cs="Arial"/>
        </w:rPr>
        <w:t>view</w:t>
      </w:r>
      <w:r w:rsidRPr="00C12F48">
        <w:rPr>
          <w:rFonts w:cs="Arial"/>
        </w:rPr>
        <w:t>ing call release request</w:t>
      </w:r>
      <w:bookmarkEnd w:id="850"/>
      <w:bookmarkEnd w:id="851"/>
      <w:bookmarkEnd w:id="852"/>
      <w:bookmarkEnd w:id="853"/>
    </w:p>
    <w:p w14:paraId="29A781A8" w14:textId="77777777" w:rsidR="00A90238" w:rsidRPr="00AB5FED" w:rsidRDefault="00A90238" w:rsidP="00A90238">
      <w:r>
        <w:t>Table 7.6.2</w:t>
      </w:r>
      <w:r w:rsidRPr="00AB5FED">
        <w:t>.</w:t>
      </w:r>
      <w:r>
        <w:t>3</w:t>
      </w:r>
      <w:r w:rsidRPr="00AB5FED">
        <w:t xml:space="preserve">-1 describes the information flow </w:t>
      </w:r>
      <w:r>
        <w:t xml:space="preserve">ambient viewing call </w:t>
      </w:r>
      <w:r>
        <w:rPr>
          <w:rFonts w:hint="eastAsia"/>
          <w:lang w:eastAsia="zh-CN"/>
        </w:rPr>
        <w:t>release request</w:t>
      </w:r>
      <w:r>
        <w:t xml:space="preserve"> from the MCVideo client to the MCVideo</w:t>
      </w:r>
      <w:r w:rsidRPr="00AB5FED">
        <w:t xml:space="preserve"> server</w:t>
      </w:r>
      <w:r>
        <w:t xml:space="preserve"> and </w:t>
      </w:r>
      <w:r>
        <w:rPr>
          <w:rFonts w:hint="eastAsia"/>
          <w:lang w:eastAsia="zh-CN"/>
        </w:rPr>
        <w:t>MCVideo server to the MCVideo client</w:t>
      </w:r>
      <w:r w:rsidRPr="00AB5FED">
        <w:t>.</w:t>
      </w:r>
    </w:p>
    <w:p w14:paraId="1A25E61F" w14:textId="77777777" w:rsidR="00A90238" w:rsidRPr="00AB5FED" w:rsidRDefault="00A90238" w:rsidP="00A90238">
      <w:pPr>
        <w:pStyle w:val="TH"/>
      </w:pPr>
      <w:r w:rsidRPr="00AB5FED">
        <w:t>Table </w:t>
      </w:r>
      <w:r>
        <w:t>7.6.2</w:t>
      </w:r>
      <w:r w:rsidRPr="00AB5FED">
        <w:t>.</w:t>
      </w:r>
      <w:r>
        <w:t>3</w:t>
      </w:r>
      <w:r w:rsidRPr="00AB5FED">
        <w:t xml:space="preserve">-1: </w:t>
      </w:r>
      <w:r>
        <w:t>Ambient viewing call release request</w:t>
      </w:r>
      <w:r w:rsidRPr="00AB5FE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22B4D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F9EFCE"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182B0"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AF4D0B" w14:textId="77777777" w:rsidR="00A90238" w:rsidRPr="00AB5FED" w:rsidRDefault="00A90238" w:rsidP="004260A6">
            <w:pPr>
              <w:pStyle w:val="TAH"/>
            </w:pPr>
            <w:r w:rsidRPr="00AB5FED">
              <w:t>Description</w:t>
            </w:r>
          </w:p>
        </w:tc>
      </w:tr>
      <w:tr w:rsidR="00A90238" w:rsidRPr="00AB5FED" w14:paraId="6C8D299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5585A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F4FD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B3F365"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1573F2E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1F6D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6DC7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A5672C"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30FCA9D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B562D" w14:textId="77777777" w:rsidR="00A90238" w:rsidRPr="00AB5FED" w:rsidRDefault="00A90238" w:rsidP="004260A6">
            <w:pPr>
              <w:pStyle w:val="TAL"/>
            </w:pPr>
            <w:bookmarkStart w:id="854" w:name="_Toc460616225"/>
            <w:bookmarkStart w:id="855" w:name="_Toc460617086"/>
            <w:bookmarkStart w:id="856" w:name="_Toc465162716"/>
            <w: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5BB4A"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CECF89" w14:textId="77777777" w:rsidR="00A90238" w:rsidRPr="00AB5FED" w:rsidRDefault="00A90238" w:rsidP="004260A6">
            <w:pPr>
              <w:pStyle w:val="TAL"/>
            </w:pPr>
            <w:r>
              <w:t>The ambient viewing type indicates remotely initiated ambient viewing call or locally initiated ambient viewing call.</w:t>
            </w:r>
          </w:p>
        </w:tc>
      </w:tr>
    </w:tbl>
    <w:p w14:paraId="680B71E4" w14:textId="77777777" w:rsidR="00A90238" w:rsidRDefault="00A90238" w:rsidP="00A90238"/>
    <w:p w14:paraId="1A1D3629" w14:textId="77777777" w:rsidR="00A90238" w:rsidRPr="00C25A65" w:rsidRDefault="00A90238" w:rsidP="00A90238">
      <w:pPr>
        <w:pStyle w:val="Heading4"/>
        <w:rPr>
          <w:rFonts w:cs="Arial"/>
        </w:rPr>
      </w:pPr>
      <w:bookmarkStart w:id="857" w:name="_Toc185772452"/>
      <w:r>
        <w:rPr>
          <w:rFonts w:cs="Arial"/>
        </w:rPr>
        <w:t>7.6</w:t>
      </w:r>
      <w:r w:rsidRPr="00C25A65">
        <w:rPr>
          <w:rFonts w:cs="Arial"/>
        </w:rPr>
        <w:t>.</w:t>
      </w:r>
      <w:r>
        <w:rPr>
          <w:rFonts w:cs="Arial"/>
        </w:rPr>
        <w:t>2</w:t>
      </w:r>
      <w:r w:rsidRPr="00C25A65">
        <w:rPr>
          <w:rFonts w:cs="Arial"/>
        </w:rPr>
        <w:t>.4</w:t>
      </w:r>
      <w:r w:rsidRPr="00C25A65">
        <w:rPr>
          <w:rFonts w:cs="Arial"/>
        </w:rPr>
        <w:tab/>
        <w:t xml:space="preserve">Ambient </w:t>
      </w:r>
      <w:r>
        <w:rPr>
          <w:rFonts w:cs="Arial"/>
        </w:rPr>
        <w:t>view</w:t>
      </w:r>
      <w:r w:rsidRPr="00C25A65">
        <w:rPr>
          <w:rFonts w:cs="Arial"/>
        </w:rPr>
        <w:t>ing call release response</w:t>
      </w:r>
      <w:bookmarkEnd w:id="854"/>
      <w:bookmarkEnd w:id="855"/>
      <w:bookmarkEnd w:id="856"/>
      <w:bookmarkEnd w:id="857"/>
    </w:p>
    <w:p w14:paraId="6DB37FCF" w14:textId="77777777" w:rsidR="00A90238" w:rsidRPr="00AB5FED" w:rsidRDefault="00A90238" w:rsidP="00A90238">
      <w:r w:rsidRPr="00AB5FED">
        <w:t>Table </w:t>
      </w:r>
      <w:r>
        <w:t>7.6.2</w:t>
      </w:r>
      <w:r w:rsidRPr="00AB5FED">
        <w:t>.</w:t>
      </w:r>
      <w:r>
        <w:t>4</w:t>
      </w:r>
      <w:r w:rsidRPr="00AB5FED">
        <w:t xml:space="preserve">-1 describes the information flow </w:t>
      </w:r>
      <w:r>
        <w:t xml:space="preserve">ambient viewing call </w:t>
      </w:r>
      <w:r>
        <w:rPr>
          <w:rFonts w:hint="eastAsia"/>
          <w:lang w:eastAsia="zh-CN"/>
        </w:rPr>
        <w:t xml:space="preserve">release </w:t>
      </w:r>
      <w:r>
        <w:t>response from the MCVideo client to the MCVideo</w:t>
      </w:r>
      <w:r w:rsidRPr="00AB5FED">
        <w:t xml:space="preserve"> server</w:t>
      </w:r>
      <w:r>
        <w:t xml:space="preserve"> and </w:t>
      </w:r>
      <w:r>
        <w:rPr>
          <w:rFonts w:hint="eastAsia"/>
          <w:lang w:eastAsia="zh-CN"/>
        </w:rPr>
        <w:t xml:space="preserve">MCVideo server to </w:t>
      </w:r>
      <w:r>
        <w:rPr>
          <w:lang w:eastAsia="zh-CN"/>
        </w:rPr>
        <w:t>the</w:t>
      </w:r>
      <w:r>
        <w:rPr>
          <w:rFonts w:hint="eastAsia"/>
          <w:lang w:eastAsia="zh-CN"/>
        </w:rPr>
        <w:t xml:space="preserve"> MCVideo client</w:t>
      </w:r>
      <w:r w:rsidRPr="00AB5FED">
        <w:t>.</w:t>
      </w:r>
    </w:p>
    <w:p w14:paraId="1A3B1BE4" w14:textId="77777777" w:rsidR="00A90238" w:rsidRPr="00AB5FED" w:rsidRDefault="00A90238" w:rsidP="00A90238">
      <w:pPr>
        <w:pStyle w:val="TH"/>
      </w:pPr>
      <w:r w:rsidRPr="00AB5FED">
        <w:lastRenderedPageBreak/>
        <w:t>Table </w:t>
      </w:r>
      <w:r>
        <w:t>7.6.2</w:t>
      </w:r>
      <w:r w:rsidRPr="00AB5FED">
        <w:t>.</w:t>
      </w:r>
      <w:r>
        <w:t>4</w:t>
      </w:r>
      <w:r w:rsidRPr="00AB5FED">
        <w:t xml:space="preserve">-1: </w:t>
      </w:r>
      <w:r>
        <w:t>Ambient viewing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D553D2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9BEAF"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53D01"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022BC1" w14:textId="77777777" w:rsidR="00A90238" w:rsidRPr="00AB5FED" w:rsidRDefault="00A90238" w:rsidP="004260A6">
            <w:pPr>
              <w:pStyle w:val="TAH"/>
            </w:pPr>
            <w:r w:rsidRPr="00AB5FED">
              <w:t>Description</w:t>
            </w:r>
          </w:p>
        </w:tc>
      </w:tr>
      <w:tr w:rsidR="00A90238" w:rsidRPr="00AB5FED" w14:paraId="65D476B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185AF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7509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8B58A4"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24241EB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DB8DD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DC795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290150"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775689D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BA7B31" w14:textId="77777777" w:rsidR="00A90238" w:rsidRPr="00AB5FED" w:rsidRDefault="00A90238" w:rsidP="004260A6">
            <w:pPr>
              <w:pStyle w:val="TAL"/>
            </w:pPr>
            <w:bookmarkStart w:id="858" w:name="_Toc460616226"/>
            <w:bookmarkStart w:id="859" w:name="_Toc460617087"/>
            <w:bookmarkStart w:id="860" w:name="_Toc465162717"/>
            <w: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14C930"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70DBB" w14:textId="77777777" w:rsidR="00A90238" w:rsidRPr="00AB5FED" w:rsidRDefault="00A90238" w:rsidP="004260A6">
            <w:pPr>
              <w:pStyle w:val="TAL"/>
            </w:pPr>
            <w:r>
              <w:t>The ambient viewing type indicates remotely initiated ambient viewing call or locally initiated ambient viewing call.</w:t>
            </w:r>
          </w:p>
        </w:tc>
      </w:tr>
    </w:tbl>
    <w:p w14:paraId="4DF3AF56" w14:textId="77777777" w:rsidR="00A90238" w:rsidRDefault="00A90238" w:rsidP="00A90238"/>
    <w:p w14:paraId="189A5E2C" w14:textId="77777777" w:rsidR="00A90238" w:rsidRPr="00C25A65" w:rsidRDefault="00A90238" w:rsidP="00A90238">
      <w:pPr>
        <w:pStyle w:val="Heading4"/>
        <w:rPr>
          <w:rFonts w:cs="Arial"/>
          <w:lang w:eastAsia="zh-CN"/>
        </w:rPr>
      </w:pPr>
      <w:bookmarkStart w:id="861" w:name="_Toc185772453"/>
      <w:r>
        <w:rPr>
          <w:rFonts w:cs="Arial"/>
        </w:rPr>
        <w:t>7.6</w:t>
      </w:r>
      <w:r w:rsidRPr="00C25A65">
        <w:rPr>
          <w:rFonts w:cs="Arial"/>
        </w:rPr>
        <w:t>.</w:t>
      </w:r>
      <w:r>
        <w:rPr>
          <w:rFonts w:cs="Arial"/>
        </w:rPr>
        <w:t>2</w:t>
      </w:r>
      <w:r w:rsidRPr="00C25A65">
        <w:rPr>
          <w:rFonts w:cs="Arial"/>
        </w:rPr>
        <w:t>.</w:t>
      </w:r>
      <w:r w:rsidRPr="00C25A65">
        <w:rPr>
          <w:rFonts w:cs="Arial" w:hint="eastAsia"/>
          <w:lang w:eastAsia="zh-CN"/>
        </w:rPr>
        <w:t>5</w:t>
      </w:r>
      <w:r w:rsidRPr="00C25A65">
        <w:rPr>
          <w:rFonts w:cs="Arial"/>
        </w:rPr>
        <w:tab/>
        <w:t xml:space="preserve">Ambient </w:t>
      </w:r>
      <w:r>
        <w:rPr>
          <w:rFonts w:cs="Arial"/>
        </w:rPr>
        <w:t>view</w:t>
      </w:r>
      <w:r w:rsidRPr="00C25A65">
        <w:rPr>
          <w:rFonts w:cs="Arial"/>
        </w:rPr>
        <w:t xml:space="preserve">ing call release </w:t>
      </w:r>
      <w:r w:rsidRPr="00C25A65">
        <w:rPr>
          <w:rFonts w:cs="Arial" w:hint="eastAsia"/>
          <w:lang w:eastAsia="zh-CN"/>
        </w:rPr>
        <w:t>notification</w:t>
      </w:r>
      <w:bookmarkEnd w:id="858"/>
      <w:bookmarkEnd w:id="859"/>
      <w:bookmarkEnd w:id="860"/>
      <w:bookmarkEnd w:id="861"/>
    </w:p>
    <w:p w14:paraId="751B6EFC" w14:textId="77777777" w:rsidR="00A90238" w:rsidRPr="00AB5FED" w:rsidRDefault="00A90238" w:rsidP="00A90238">
      <w:r>
        <w:t>Table 7.6.2</w:t>
      </w:r>
      <w:r w:rsidRPr="00AB5FED">
        <w:t>.</w:t>
      </w:r>
      <w:r>
        <w:rPr>
          <w:rFonts w:hint="eastAsia"/>
          <w:lang w:eastAsia="zh-CN"/>
        </w:rPr>
        <w:t>5</w:t>
      </w:r>
      <w:r w:rsidRPr="00AB5FED">
        <w:t xml:space="preserve">-1 describes the information flow </w:t>
      </w:r>
      <w:r>
        <w:t xml:space="preserve">ambient viewing call </w:t>
      </w:r>
      <w:r>
        <w:rPr>
          <w:rFonts w:hint="eastAsia"/>
          <w:lang w:eastAsia="zh-CN"/>
        </w:rPr>
        <w:t>release notification</w:t>
      </w:r>
      <w:r w:rsidRPr="00AB5FED">
        <w:t xml:space="preserve"> from the </w:t>
      </w:r>
      <w:r>
        <w:t>MCVideo</w:t>
      </w:r>
      <w:r w:rsidRPr="00AB5FED">
        <w:t xml:space="preserve"> </w:t>
      </w:r>
      <w:r>
        <w:rPr>
          <w:rFonts w:hint="eastAsia"/>
          <w:lang w:eastAsia="zh-CN"/>
        </w:rPr>
        <w:t>server</w:t>
      </w:r>
      <w:r w:rsidRPr="00AB5FED">
        <w:t xml:space="preserve"> to the </w:t>
      </w:r>
      <w:r>
        <w:t>MCVideo</w:t>
      </w:r>
      <w:r w:rsidRPr="00AB5FED">
        <w:t xml:space="preserve"> </w:t>
      </w:r>
      <w:r>
        <w:rPr>
          <w:rFonts w:hint="eastAsia"/>
          <w:lang w:eastAsia="zh-CN"/>
        </w:rPr>
        <w:t>client</w:t>
      </w:r>
      <w:r w:rsidRPr="00AB5FED">
        <w:t>.</w:t>
      </w:r>
    </w:p>
    <w:p w14:paraId="387DB1CF" w14:textId="77777777" w:rsidR="00A90238" w:rsidRPr="00AB5FED" w:rsidRDefault="00A90238" w:rsidP="00A90238">
      <w:pPr>
        <w:pStyle w:val="TH"/>
      </w:pPr>
      <w:r>
        <w:t>Table 7.6.2</w:t>
      </w:r>
      <w:r w:rsidRPr="00AB5FED">
        <w:t>.</w:t>
      </w:r>
      <w:r>
        <w:t>5</w:t>
      </w:r>
      <w:r w:rsidRPr="00AB5FED">
        <w:t xml:space="preserve">-1: </w:t>
      </w:r>
      <w:r>
        <w:t>Ambient viewing call release notification</w:t>
      </w:r>
      <w:r w:rsidRPr="00AB5FE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3168578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B1A35"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C92C16"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AD10BF" w14:textId="77777777" w:rsidR="00A90238" w:rsidRPr="00AB5FED" w:rsidRDefault="00A90238" w:rsidP="004260A6">
            <w:pPr>
              <w:pStyle w:val="TAH"/>
            </w:pPr>
            <w:r w:rsidRPr="00AB5FED">
              <w:t>Description</w:t>
            </w:r>
          </w:p>
        </w:tc>
      </w:tr>
      <w:tr w:rsidR="00A90238" w:rsidRPr="00AB5FED" w14:paraId="122F1C8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30F0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94DE88"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29D076"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 xml:space="preserve"> user to view</w:t>
            </w:r>
          </w:p>
        </w:tc>
      </w:tr>
      <w:tr w:rsidR="00A90238" w:rsidRPr="00AB5FED" w14:paraId="26E335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6642D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1EAC6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C91979"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user to be viewed to</w:t>
            </w:r>
          </w:p>
        </w:tc>
      </w:tr>
      <w:tr w:rsidR="00A90238" w:rsidRPr="00AB5FED" w14:paraId="7D8F2E1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8014F2" w14:textId="77777777" w:rsidR="00A90238" w:rsidRPr="00F17886" w:rsidRDefault="00A90238" w:rsidP="004260A6">
            <w:pPr>
              <w:pStyle w:val="TAL"/>
              <w:rPr>
                <w:lang w:eastAsia="zh-CN"/>
              </w:rPr>
            </w:pPr>
            <w:r>
              <w:rPr>
                <w:rFonts w:hint="eastAsia"/>
                <w:lang w:eastAsia="zh-CN"/>
              </w:rPr>
              <w:t>Call 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0898A" w14:textId="77777777" w:rsidR="00A90238" w:rsidRPr="00F17886" w:rsidRDefault="00A90238" w:rsidP="004260A6">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995644" w14:textId="77777777" w:rsidR="00A90238" w:rsidRPr="00F17886" w:rsidRDefault="00A90238" w:rsidP="004260A6">
            <w:pPr>
              <w:pStyle w:val="TAL"/>
              <w:rPr>
                <w:lang w:eastAsia="zh-CN"/>
              </w:rPr>
            </w:pPr>
            <w:r>
              <w:rPr>
                <w:rFonts w:hint="eastAsia"/>
                <w:lang w:eastAsia="zh-CN"/>
              </w:rPr>
              <w:t xml:space="preserve">The reason for call release by the </w:t>
            </w:r>
            <w:r>
              <w:rPr>
                <w:lang w:eastAsia="zh-CN"/>
              </w:rPr>
              <w:t>MCVideo</w:t>
            </w:r>
            <w:r>
              <w:rPr>
                <w:rFonts w:hint="eastAsia"/>
                <w:lang w:eastAsia="zh-CN"/>
              </w:rPr>
              <w:t xml:space="preserve"> server</w:t>
            </w:r>
          </w:p>
        </w:tc>
      </w:tr>
      <w:tr w:rsidR="00A90238" w:rsidRPr="00AB5FED" w14:paraId="71DEC5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E81BD1" w14:textId="77777777" w:rsidR="00A90238" w:rsidRPr="00AB5FED" w:rsidRDefault="00A90238" w:rsidP="004260A6">
            <w:pPr>
              <w:pStyle w:val="TAL"/>
              <w:rPr>
                <w:lang w:eastAsia="zh-CN"/>
              </w:rPr>
            </w:pPr>
            <w:r>
              <w:rPr>
                <w:lang w:eastAsia="zh-CN"/>
              </w:rP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801DAE" w14:textId="77777777" w:rsidR="00A90238" w:rsidRPr="00AB5FED" w:rsidRDefault="00A90238" w:rsidP="004260A6">
            <w:pPr>
              <w:pStyle w:val="TAL"/>
              <w:rPr>
                <w:lang w:eastAsia="zh-CN"/>
              </w:rPr>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FF86AE" w14:textId="77777777" w:rsidR="00A90238" w:rsidRPr="00AB5FED" w:rsidRDefault="00A90238" w:rsidP="004260A6">
            <w:pPr>
              <w:pStyle w:val="TAL"/>
              <w:rPr>
                <w:lang w:eastAsia="zh-CN"/>
              </w:rPr>
            </w:pPr>
            <w:r>
              <w:rPr>
                <w:lang w:eastAsia="zh-CN"/>
              </w:rPr>
              <w:t>The ambient viewing type indicates remotely initiated ambient viewing call or locally initiated ambient viewing call.</w:t>
            </w:r>
          </w:p>
        </w:tc>
      </w:tr>
    </w:tbl>
    <w:p w14:paraId="0A5589C2" w14:textId="77777777" w:rsidR="00A90238" w:rsidRDefault="00A90238" w:rsidP="00A90238"/>
    <w:p w14:paraId="0E9288B5" w14:textId="77777777" w:rsidR="00A90238" w:rsidRDefault="00A90238" w:rsidP="00A90238">
      <w:pPr>
        <w:pStyle w:val="Heading3"/>
      </w:pPr>
      <w:bookmarkStart w:id="862" w:name="_Toc465162718"/>
      <w:bookmarkStart w:id="863" w:name="_Toc460616227"/>
      <w:bookmarkStart w:id="864" w:name="_Toc460617088"/>
      <w:bookmarkStart w:id="865" w:name="_Toc185772454"/>
      <w:r>
        <w:t>7.6.3</w:t>
      </w:r>
      <w:r w:rsidRPr="00AB5FED">
        <w:tab/>
      </w:r>
      <w:r>
        <w:t>Procedures</w:t>
      </w:r>
      <w:bookmarkEnd w:id="865"/>
    </w:p>
    <w:p w14:paraId="26934832" w14:textId="77777777" w:rsidR="00A90238" w:rsidRDefault="00A90238" w:rsidP="00A90238">
      <w:pPr>
        <w:pStyle w:val="Heading4"/>
      </w:pPr>
      <w:bookmarkStart w:id="866" w:name="_Toc185772455"/>
      <w:r>
        <w:t>7.6.3.1</w:t>
      </w:r>
      <w:r w:rsidRPr="00AB5FED">
        <w:tab/>
      </w:r>
      <w:r>
        <w:t>Remotely initiated a</w:t>
      </w:r>
      <w:r w:rsidRPr="00856C6A">
        <w:t xml:space="preserve">mbient </w:t>
      </w:r>
      <w:r>
        <w:t>view</w:t>
      </w:r>
      <w:r w:rsidRPr="00856C6A">
        <w:t>ing cal</w:t>
      </w:r>
      <w:r>
        <w:t>l</w:t>
      </w:r>
      <w:r w:rsidRPr="00AB5FED">
        <w:t xml:space="preserve"> </w:t>
      </w:r>
      <w:r>
        <w:t>setup procedure</w:t>
      </w:r>
      <w:bookmarkEnd w:id="862"/>
      <w:bookmarkEnd w:id="866"/>
    </w:p>
    <w:p w14:paraId="7B4561BB" w14:textId="77777777" w:rsidR="00A90238" w:rsidRPr="00EB0804" w:rsidRDefault="00A90238" w:rsidP="00A90238">
      <w:pPr>
        <w:rPr>
          <w:lang w:eastAsia="zh-CN"/>
        </w:rPr>
      </w:pPr>
      <w:r>
        <w:rPr>
          <w:rFonts w:hint="eastAsia"/>
          <w:lang w:eastAsia="zh-CN"/>
        </w:rPr>
        <w:t xml:space="preserve">The MCVideo service provides the capability </w:t>
      </w:r>
      <w:r>
        <w:rPr>
          <w:lang w:eastAsia="zh-CN"/>
        </w:rPr>
        <w:t xml:space="preserve">for an authorised user </w:t>
      </w:r>
      <w:r>
        <w:rPr>
          <w:rFonts w:hint="eastAsia"/>
          <w:lang w:eastAsia="zh-CN"/>
        </w:rPr>
        <w:t xml:space="preserve">to initiate </w:t>
      </w:r>
      <w:r>
        <w:rPr>
          <w:lang w:eastAsia="zh-CN"/>
        </w:rPr>
        <w:t xml:space="preserve">a remotely initiated </w:t>
      </w:r>
      <w:r>
        <w:rPr>
          <w:rFonts w:hint="eastAsia"/>
          <w:lang w:eastAsia="zh-CN"/>
        </w:rPr>
        <w:t>ambient viewing call</w:t>
      </w:r>
      <w:r>
        <w:rPr>
          <w:lang w:eastAsia="zh-CN"/>
        </w:rPr>
        <w:t>.</w:t>
      </w:r>
    </w:p>
    <w:p w14:paraId="2FC32C49" w14:textId="77777777" w:rsidR="00A90238" w:rsidRDefault="00A90238" w:rsidP="00A90238">
      <w:pPr>
        <w:rPr>
          <w:lang w:val="nl-NL" w:eastAsia="zh-CN"/>
        </w:rPr>
      </w:pPr>
      <w:r>
        <w:rPr>
          <w:rFonts w:hint="eastAsia"/>
          <w:lang w:val="nl-NL" w:eastAsia="zh-CN"/>
        </w:rPr>
        <w:t xml:space="preserve">Figure </w:t>
      </w:r>
      <w:r>
        <w:rPr>
          <w:lang w:val="nl-NL" w:eastAsia="zh-CN"/>
        </w:rPr>
        <w:t>7.6.3.1</w:t>
      </w:r>
      <w:r w:rsidRPr="00B843CF">
        <w:rPr>
          <w:rFonts w:hint="eastAsia"/>
          <w:lang w:val="nl-NL" w:eastAsia="zh-CN"/>
        </w:rPr>
        <w:t xml:space="preserve">-1 illustrates the high level procedure of </w:t>
      </w:r>
      <w:r>
        <w:rPr>
          <w:lang w:val="nl-NL" w:eastAsia="zh-CN"/>
        </w:rPr>
        <w:t>remotely initiated ambient viewing call setup procedure</w:t>
      </w:r>
      <w:r w:rsidRPr="00B843CF">
        <w:rPr>
          <w:rFonts w:hint="eastAsia"/>
          <w:lang w:val="nl-NL" w:eastAsia="zh-CN"/>
        </w:rPr>
        <w:t>.</w:t>
      </w:r>
      <w:r>
        <w:rPr>
          <w:lang w:val="nl-NL" w:eastAsia="zh-CN"/>
        </w:rPr>
        <w:t xml:space="preserve"> </w:t>
      </w:r>
    </w:p>
    <w:p w14:paraId="6D86AEFA" w14:textId="77777777" w:rsidR="00A90238" w:rsidRDefault="00A90238" w:rsidP="00A90238">
      <w:r>
        <w:t>Pre-conditions:</w:t>
      </w:r>
    </w:p>
    <w:p w14:paraId="62F3B171" w14:textId="77777777" w:rsidR="00A90238" w:rsidRDefault="00A90238" w:rsidP="00A90238">
      <w:pPr>
        <w:pStyle w:val="B1"/>
        <w:rPr>
          <w:lang w:eastAsia="zh-CN"/>
        </w:rPr>
      </w:pPr>
      <w:r>
        <w:rPr>
          <w:rFonts w:hint="eastAsia"/>
          <w:lang w:eastAsia="zh-CN"/>
        </w:rPr>
        <w:t>-</w:t>
      </w:r>
      <w:r>
        <w:rPr>
          <w:rFonts w:hint="eastAsia"/>
          <w:lang w:eastAsia="zh-CN"/>
        </w:rPr>
        <w:tab/>
      </w:r>
      <w:r>
        <w:rPr>
          <w:lang w:eastAsia="zh-CN"/>
        </w:rPr>
        <w:t>MCVideo client 1 is the client of the authorized user who is authorized to invoke a remotely initiated ambience viewing call with MCVideo client 2.</w:t>
      </w:r>
    </w:p>
    <w:p w14:paraId="39EB295F" w14:textId="77777777" w:rsidR="00A90238" w:rsidRPr="007A267C"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 xml:space="preserve">"viewed to" </w:t>
      </w:r>
      <w:r>
        <w:rPr>
          <w:lang w:eastAsia="zh-CN"/>
        </w:rPr>
        <w:t>user at MCVideo client 2.</w:t>
      </w:r>
    </w:p>
    <w:p w14:paraId="0D9EFBE1" w14:textId="77777777" w:rsidR="00A90238" w:rsidRDefault="00A90238" w:rsidP="00A90238">
      <w:pPr>
        <w:pStyle w:val="TH"/>
      </w:pPr>
      <w:r>
        <w:object w:dxaOrig="8364" w:dyaOrig="4116" w14:anchorId="2CCDC3B7">
          <v:shape id="_x0000_i1079" type="#_x0000_t75" style="width:418.75pt;height:206.2pt" o:ole="">
            <v:imagedata r:id="rId119" o:title=""/>
          </v:shape>
          <o:OLEObject Type="Embed" ProgID="Visio.Drawing.15" ShapeID="_x0000_i1079" DrawAspect="Content" ObjectID="_1796385427" r:id="rId120"/>
        </w:object>
      </w:r>
    </w:p>
    <w:p w14:paraId="27319C77" w14:textId="77777777" w:rsidR="00A90238" w:rsidRDefault="00A90238" w:rsidP="00A90238">
      <w:pPr>
        <w:pStyle w:val="TF"/>
        <w:rPr>
          <w:lang w:eastAsia="zh-CN"/>
        </w:rPr>
      </w:pPr>
      <w:r>
        <w:t>Figure 7.6</w:t>
      </w:r>
      <w:r>
        <w:rPr>
          <w:rFonts w:hint="eastAsia"/>
          <w:lang w:eastAsia="zh-CN"/>
        </w:rPr>
        <w:t>.</w:t>
      </w:r>
      <w:r>
        <w:rPr>
          <w:lang w:eastAsia="zh-CN"/>
        </w:rPr>
        <w:t>3.1</w:t>
      </w:r>
      <w:r>
        <w:t xml:space="preserve">-1: Remotely initiated </w:t>
      </w:r>
      <w:r>
        <w:rPr>
          <w:lang w:eastAsia="zh-CN"/>
        </w:rPr>
        <w:t>a</w:t>
      </w:r>
      <w:r>
        <w:rPr>
          <w:rFonts w:hint="eastAsia"/>
          <w:lang w:eastAsia="zh-CN"/>
        </w:rPr>
        <w:t>mbient viewing call</w:t>
      </w:r>
      <w:r>
        <w:rPr>
          <w:lang w:eastAsia="zh-CN"/>
        </w:rPr>
        <w:t xml:space="preserve"> setup </w:t>
      </w:r>
    </w:p>
    <w:p w14:paraId="354C3DC6" w14:textId="77777777" w:rsidR="00A90238" w:rsidRDefault="00A90238" w:rsidP="00A90238">
      <w:pPr>
        <w:pStyle w:val="B1"/>
        <w:rPr>
          <w:lang w:eastAsia="zh-CN"/>
        </w:rPr>
      </w:pPr>
      <w:r>
        <w:t>1.</w:t>
      </w:r>
      <w:r>
        <w:tab/>
      </w:r>
      <w:r>
        <w:rPr>
          <w:rFonts w:hint="eastAsia"/>
          <w:lang w:eastAsia="zh-CN"/>
        </w:rPr>
        <w:t>MCVideo client 1 initiates a</w:t>
      </w:r>
      <w:r>
        <w:rPr>
          <w:lang w:eastAsia="zh-CN"/>
        </w:rPr>
        <w:t xml:space="preserve"> remotely initiated </w:t>
      </w:r>
      <w:r>
        <w:rPr>
          <w:rFonts w:hint="eastAsia"/>
          <w:lang w:eastAsia="zh-CN"/>
        </w:rPr>
        <w:t>ambient viewing call to</w:t>
      </w:r>
      <w:r>
        <w:rPr>
          <w:lang w:eastAsia="zh-CN"/>
        </w:rPr>
        <w:t xml:space="preserve"> MCVideo client 2 by sending an ambient viewing request to MCVideo server. The remotely initiated ambient viewing call type is included.</w:t>
      </w:r>
    </w:p>
    <w:p w14:paraId="48EAA5C7" w14:textId="77777777" w:rsidR="00A90238" w:rsidRDefault="00A90238" w:rsidP="00A90238">
      <w:pPr>
        <w:pStyle w:val="B1"/>
        <w:rPr>
          <w:lang w:eastAsia="zh-CN"/>
        </w:rPr>
      </w:pPr>
      <w:r>
        <w:rPr>
          <w:lang w:eastAsia="zh-CN"/>
        </w:rPr>
        <w:t>2.</w:t>
      </w:r>
      <w:r>
        <w:tab/>
      </w:r>
      <w:r>
        <w:rPr>
          <w:lang w:eastAsia="zh-CN"/>
        </w:rPr>
        <w:t xml:space="preserve">The MCVideo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1 for</w:t>
      </w:r>
      <w:r>
        <w:rPr>
          <w:rFonts w:hint="eastAsia"/>
          <w:lang w:eastAsia="zh-CN"/>
        </w:rPr>
        <w:t xml:space="preserve"> the</w:t>
      </w:r>
      <w:r>
        <w:rPr>
          <w:lang w:eastAsia="zh-CN"/>
        </w:rPr>
        <w:t xml:space="preserve"> remotely initiated</w:t>
      </w:r>
      <w:r>
        <w:rPr>
          <w:rFonts w:hint="eastAsia"/>
          <w:lang w:eastAsia="zh-CN"/>
        </w:rPr>
        <w:t xml:space="preserve"> ambient viewing call</w:t>
      </w:r>
      <w:r>
        <w:rPr>
          <w:lang w:eastAsia="zh-CN"/>
        </w:rPr>
        <w:t xml:space="preserve">. </w:t>
      </w:r>
      <w:r>
        <w:rPr>
          <w:rFonts w:hint="eastAsia"/>
          <w:lang w:eastAsia="zh-CN"/>
        </w:rPr>
        <w:t>If authorization fails, the MCVideo server provides a failure response to MCVideo client 1.</w:t>
      </w:r>
    </w:p>
    <w:p w14:paraId="6CE69CC1" w14:textId="77777777" w:rsidR="00A90238" w:rsidRDefault="00A90238" w:rsidP="00A90238">
      <w:pPr>
        <w:pStyle w:val="B1"/>
        <w:rPr>
          <w:lang w:eastAsia="zh-CN"/>
        </w:rPr>
      </w:pPr>
      <w:r>
        <w:rPr>
          <w:lang w:eastAsia="zh-CN"/>
        </w:rPr>
        <w:t>3.</w:t>
      </w:r>
      <w:r>
        <w:rPr>
          <w:lang w:eastAsia="zh-CN"/>
        </w:rPr>
        <w:tab/>
        <w:t>The MCVideo server sends the ambient viewing call request to MCVideo client 2.</w:t>
      </w:r>
    </w:p>
    <w:p w14:paraId="661893AB"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2 </w:t>
      </w:r>
      <w:r>
        <w:rPr>
          <w:lang w:eastAsia="zh-CN"/>
        </w:rPr>
        <w:t>returns</w:t>
      </w:r>
      <w:r>
        <w:rPr>
          <w:rFonts w:hint="eastAsia"/>
          <w:lang w:eastAsia="zh-CN"/>
        </w:rPr>
        <w:t xml:space="preserve"> the ambient viewing call response</w:t>
      </w:r>
      <w:r>
        <w:rPr>
          <w:lang w:eastAsia="zh-CN"/>
        </w:rPr>
        <w:t xml:space="preserve"> to the MCVideo server.</w:t>
      </w:r>
    </w:p>
    <w:p w14:paraId="57E5F531" w14:textId="77777777" w:rsidR="00A90238" w:rsidRDefault="00A90238" w:rsidP="00A90238">
      <w:pPr>
        <w:pStyle w:val="B1"/>
        <w:rPr>
          <w:lang w:eastAsia="zh-CN"/>
        </w:rPr>
      </w:pPr>
      <w:r>
        <w:rPr>
          <w:lang w:eastAsia="zh-CN"/>
        </w:rPr>
        <w:t>5.</w:t>
      </w:r>
      <w:r>
        <w:rPr>
          <w:lang w:eastAsia="zh-CN"/>
        </w:rPr>
        <w:tab/>
        <w:t>MCVideo server provides an ambient viewing call response to MCVideo client 1, indicating that whether the remotely initiated ambient viewing call is set up successfully or not.</w:t>
      </w:r>
    </w:p>
    <w:p w14:paraId="2BFC2C1F" w14:textId="77777777" w:rsidR="00A90238" w:rsidRDefault="00A90238" w:rsidP="00A90238">
      <w:pPr>
        <w:pStyle w:val="B1"/>
        <w:rPr>
          <w:lang w:eastAsia="zh-CN"/>
        </w:rPr>
      </w:pPr>
      <w:r>
        <w:rPr>
          <w:lang w:eastAsia="zh-CN"/>
        </w:rPr>
        <w:t>6.</w:t>
      </w:r>
      <w:r>
        <w:rPr>
          <w:lang w:eastAsia="zh-CN"/>
        </w:rPr>
        <w:tab/>
        <w:t>The transmission control server of the MCVideo server then send</w:t>
      </w:r>
      <w:r>
        <w:rPr>
          <w:rFonts w:hint="eastAsia"/>
          <w:lang w:eastAsia="zh-CN"/>
        </w:rPr>
        <w:t>s</w:t>
      </w:r>
      <w:r>
        <w:rPr>
          <w:lang w:eastAsia="zh-CN"/>
        </w:rPr>
        <w:t xml:space="preserve"> a media transmit granted message to MCVideo client 2 according to the ambient viewing type received in step 1</w:t>
      </w:r>
      <w:r>
        <w:rPr>
          <w:rFonts w:hint="eastAsia"/>
          <w:lang w:eastAsia="zh-CN"/>
        </w:rPr>
        <w:t>.</w:t>
      </w:r>
      <w:r>
        <w:rPr>
          <w:lang w:eastAsia="zh-CN"/>
        </w:rPr>
        <w:t xml:space="preserve"> </w:t>
      </w:r>
    </w:p>
    <w:p w14:paraId="04357A81" w14:textId="77777777" w:rsidR="00A90238" w:rsidRDefault="00A90238" w:rsidP="00A90238">
      <w:pPr>
        <w:pStyle w:val="B1"/>
        <w:rPr>
          <w:lang w:eastAsia="zh-CN"/>
        </w:rPr>
      </w:pPr>
      <w:r>
        <w:rPr>
          <w:lang w:eastAsia="zh-CN"/>
        </w:rPr>
        <w:t>7.</w:t>
      </w:r>
      <w:r>
        <w:rPr>
          <w:lang w:eastAsia="zh-CN"/>
        </w:rPr>
        <w:tab/>
        <w:t>After receiv</w:t>
      </w:r>
      <w:r>
        <w:rPr>
          <w:rFonts w:hint="eastAsia"/>
          <w:lang w:eastAsia="zh-CN"/>
        </w:rPr>
        <w:t>ing</w:t>
      </w:r>
      <w:r>
        <w:rPr>
          <w:lang w:eastAsia="zh-CN"/>
        </w:rPr>
        <w:t xml:space="preserve"> the media transmit granted message, </w:t>
      </w:r>
      <w:r>
        <w:rPr>
          <w:rFonts w:hint="eastAsia"/>
          <w:lang w:eastAsia="zh-CN"/>
        </w:rPr>
        <w:t>the</w:t>
      </w:r>
      <w:r>
        <w:rPr>
          <w:lang w:eastAsia="zh-CN"/>
        </w:rPr>
        <w:t xml:space="preserve"> MCVideo client to be viewed to transmit</w:t>
      </w:r>
      <w:r>
        <w:rPr>
          <w:rFonts w:hint="eastAsia"/>
          <w:lang w:eastAsia="zh-CN"/>
        </w:rPr>
        <w:t xml:space="preserve"> video to the MCVideo client </w:t>
      </w:r>
      <w:r>
        <w:rPr>
          <w:lang w:eastAsia="zh-CN"/>
        </w:rPr>
        <w:t>1 for</w:t>
      </w:r>
      <w:r>
        <w:rPr>
          <w:rFonts w:hint="eastAsia"/>
          <w:lang w:eastAsia="zh-CN"/>
        </w:rPr>
        <w:t xml:space="preserve"> view</w:t>
      </w:r>
      <w:r>
        <w:rPr>
          <w:lang w:eastAsia="zh-CN"/>
        </w:rPr>
        <w:t>ing</w:t>
      </w:r>
      <w:r>
        <w:rPr>
          <w:rFonts w:hint="eastAsia"/>
          <w:lang w:eastAsia="zh-CN"/>
        </w:rPr>
        <w:t>.</w:t>
      </w:r>
    </w:p>
    <w:p w14:paraId="12A96728" w14:textId="77777777" w:rsidR="00A90238" w:rsidRDefault="00A90238" w:rsidP="00A90238">
      <w:pPr>
        <w:pStyle w:val="NO"/>
      </w:pPr>
      <w:r>
        <w:t>NOTE:</w:t>
      </w:r>
      <w:r>
        <w:tab/>
      </w:r>
      <w:r>
        <w:rPr>
          <w:rFonts w:hint="eastAsia"/>
          <w:lang w:eastAsia="zh-CN"/>
        </w:rPr>
        <w:t xml:space="preserve">MCVideo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w:t>
      </w:r>
      <w:r w:rsidRPr="003E1340">
        <w:rPr>
          <w:rFonts w:hint="eastAsia"/>
        </w:rPr>
        <w:t>release</w:t>
      </w:r>
      <w:r>
        <w:rPr>
          <w:lang w:eastAsia="zh-CN"/>
        </w:rPr>
        <w:t xml:space="preserve"> to its user</w:t>
      </w:r>
      <w:r>
        <w:t>.</w:t>
      </w:r>
    </w:p>
    <w:p w14:paraId="07E7172B" w14:textId="77777777" w:rsidR="00A90238" w:rsidRDefault="00A90238" w:rsidP="00A90238">
      <w:pPr>
        <w:pStyle w:val="Heading4"/>
      </w:pPr>
      <w:bookmarkStart w:id="867" w:name="_Toc185772456"/>
      <w:r>
        <w:t>7.6.3.2</w:t>
      </w:r>
      <w:r w:rsidRPr="00AB5FED">
        <w:tab/>
      </w:r>
      <w:r>
        <w:t>Locally initiated a</w:t>
      </w:r>
      <w:r w:rsidRPr="00856C6A">
        <w:t xml:space="preserve">mbient </w:t>
      </w:r>
      <w:r>
        <w:t>view</w:t>
      </w:r>
      <w:r w:rsidRPr="00856C6A">
        <w:t>ing cal</w:t>
      </w:r>
      <w:r>
        <w:t>l</w:t>
      </w:r>
      <w:r w:rsidRPr="00AB5FED">
        <w:t xml:space="preserve"> </w:t>
      </w:r>
      <w:r>
        <w:t>setup procedure</w:t>
      </w:r>
      <w:bookmarkEnd w:id="867"/>
    </w:p>
    <w:p w14:paraId="4770717C" w14:textId="77777777" w:rsidR="00A90238" w:rsidRPr="00EB0804" w:rsidRDefault="00A90238" w:rsidP="00A90238">
      <w:pPr>
        <w:rPr>
          <w:lang w:eastAsia="zh-CN"/>
        </w:rPr>
      </w:pPr>
      <w:r>
        <w:rPr>
          <w:rFonts w:hint="eastAsia"/>
          <w:lang w:eastAsia="zh-CN"/>
        </w:rPr>
        <w:t xml:space="preserve">The MCVideo service provides the capability </w:t>
      </w:r>
      <w:r>
        <w:rPr>
          <w:lang w:eastAsia="zh-CN"/>
        </w:rPr>
        <w:t xml:space="preserve">for an authorised user </w:t>
      </w:r>
      <w:r>
        <w:rPr>
          <w:rFonts w:hint="eastAsia"/>
          <w:lang w:eastAsia="zh-CN"/>
        </w:rPr>
        <w:t xml:space="preserve">to initiate </w:t>
      </w:r>
      <w:r>
        <w:rPr>
          <w:lang w:eastAsia="zh-CN"/>
        </w:rPr>
        <w:t xml:space="preserve">a locally initiated </w:t>
      </w:r>
      <w:r>
        <w:rPr>
          <w:rFonts w:hint="eastAsia"/>
          <w:lang w:eastAsia="zh-CN"/>
        </w:rPr>
        <w:t>ambient viewing call</w:t>
      </w:r>
      <w:r>
        <w:rPr>
          <w:lang w:eastAsia="zh-CN"/>
        </w:rPr>
        <w:t>.</w:t>
      </w:r>
    </w:p>
    <w:p w14:paraId="3FBE89F9" w14:textId="77777777" w:rsidR="00A90238" w:rsidRDefault="00A90238" w:rsidP="00A90238">
      <w:pPr>
        <w:rPr>
          <w:lang w:val="nl-NL" w:eastAsia="zh-CN"/>
        </w:rPr>
      </w:pPr>
      <w:r>
        <w:rPr>
          <w:rFonts w:hint="eastAsia"/>
          <w:lang w:val="nl-NL" w:eastAsia="zh-CN"/>
        </w:rPr>
        <w:t xml:space="preserve">Figure </w:t>
      </w:r>
      <w:r>
        <w:rPr>
          <w:lang w:val="nl-NL" w:eastAsia="zh-CN"/>
        </w:rPr>
        <w:t>7.6.3.2</w:t>
      </w:r>
      <w:r w:rsidRPr="00B843CF">
        <w:rPr>
          <w:rFonts w:hint="eastAsia"/>
          <w:lang w:val="nl-NL" w:eastAsia="zh-CN"/>
        </w:rPr>
        <w:t xml:space="preserve">-1 illustrates the high level procedure of </w:t>
      </w:r>
      <w:r>
        <w:rPr>
          <w:lang w:val="nl-NL" w:eastAsia="zh-CN"/>
        </w:rPr>
        <w:t>locally initiated ambient viewing call setup procedure</w:t>
      </w:r>
      <w:r w:rsidRPr="00B843CF">
        <w:rPr>
          <w:rFonts w:hint="eastAsia"/>
          <w:lang w:val="nl-NL" w:eastAsia="zh-CN"/>
        </w:rPr>
        <w:t>.</w:t>
      </w:r>
      <w:r>
        <w:rPr>
          <w:lang w:val="nl-NL" w:eastAsia="zh-CN"/>
        </w:rPr>
        <w:t xml:space="preserve"> </w:t>
      </w:r>
    </w:p>
    <w:p w14:paraId="0BBFECD4" w14:textId="77777777" w:rsidR="00A90238" w:rsidRDefault="00A90238" w:rsidP="00A90238">
      <w:r>
        <w:t>Pre-conditions:</w:t>
      </w:r>
    </w:p>
    <w:p w14:paraId="5CED2C8C" w14:textId="77777777" w:rsidR="00A90238" w:rsidRDefault="00A90238" w:rsidP="00A90238">
      <w:pPr>
        <w:pStyle w:val="B1"/>
        <w:rPr>
          <w:lang w:eastAsia="zh-CN"/>
        </w:rPr>
      </w:pPr>
      <w:r>
        <w:rPr>
          <w:rFonts w:hint="eastAsia"/>
          <w:lang w:eastAsia="zh-CN"/>
        </w:rPr>
        <w:t>-</w:t>
      </w:r>
      <w:r>
        <w:rPr>
          <w:rFonts w:hint="eastAsia"/>
          <w:lang w:eastAsia="zh-CN"/>
        </w:rPr>
        <w:tab/>
      </w:r>
      <w:r>
        <w:rPr>
          <w:lang w:eastAsia="zh-CN"/>
        </w:rPr>
        <w:t>MCVideo client 2 is the client of the authorized user who is authorized to invoke a locally initiated ambient viewing call from MCVideo client 2.</w:t>
      </w:r>
    </w:p>
    <w:p w14:paraId="11D2E528" w14:textId="77777777" w:rsidR="00A90238" w:rsidRPr="007A267C"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 xml:space="preserve">"viewed to" </w:t>
      </w:r>
      <w:r>
        <w:rPr>
          <w:lang w:eastAsia="zh-CN"/>
        </w:rPr>
        <w:t>user at MCVideo client 2.</w:t>
      </w:r>
    </w:p>
    <w:p w14:paraId="62ADF164" w14:textId="77777777" w:rsidR="00A90238" w:rsidRDefault="00A90238" w:rsidP="00A90238">
      <w:pPr>
        <w:pStyle w:val="TH"/>
      </w:pPr>
      <w:r>
        <w:object w:dxaOrig="8364" w:dyaOrig="4116" w14:anchorId="6CDA1167">
          <v:shape id="_x0000_i1080" type="#_x0000_t75" style="width:418.75pt;height:206.2pt" o:ole="">
            <v:imagedata r:id="rId121" o:title=""/>
          </v:shape>
          <o:OLEObject Type="Embed" ProgID="Visio.Drawing.15" ShapeID="_x0000_i1080" DrawAspect="Content" ObjectID="_1796385428" r:id="rId122"/>
        </w:object>
      </w:r>
    </w:p>
    <w:p w14:paraId="46127C91" w14:textId="77777777" w:rsidR="00A90238" w:rsidRDefault="00A90238" w:rsidP="00A90238">
      <w:pPr>
        <w:pStyle w:val="TF"/>
        <w:rPr>
          <w:lang w:eastAsia="zh-CN"/>
        </w:rPr>
      </w:pPr>
      <w:r>
        <w:t>Figure 7.6</w:t>
      </w:r>
      <w:r>
        <w:rPr>
          <w:rFonts w:hint="eastAsia"/>
          <w:lang w:eastAsia="zh-CN"/>
        </w:rPr>
        <w:t>.</w:t>
      </w:r>
      <w:r>
        <w:rPr>
          <w:lang w:eastAsia="zh-CN"/>
        </w:rPr>
        <w:t>3.2</w:t>
      </w:r>
      <w:r>
        <w:t xml:space="preserve">-1: Locally initiated </w:t>
      </w:r>
      <w:r>
        <w:rPr>
          <w:lang w:eastAsia="zh-CN"/>
        </w:rPr>
        <w:t>a</w:t>
      </w:r>
      <w:r>
        <w:rPr>
          <w:rFonts w:hint="eastAsia"/>
          <w:lang w:eastAsia="zh-CN"/>
        </w:rPr>
        <w:t>mbient viewing call</w:t>
      </w:r>
      <w:r>
        <w:rPr>
          <w:lang w:eastAsia="zh-CN"/>
        </w:rPr>
        <w:t xml:space="preserve"> setup </w:t>
      </w:r>
    </w:p>
    <w:p w14:paraId="4E41AE73" w14:textId="77777777" w:rsidR="00A90238" w:rsidRDefault="00A90238" w:rsidP="00A90238">
      <w:pPr>
        <w:pStyle w:val="B1"/>
        <w:rPr>
          <w:lang w:eastAsia="zh-CN"/>
        </w:rPr>
      </w:pPr>
      <w:r>
        <w:t>1.</w:t>
      </w:r>
      <w:r>
        <w:tab/>
      </w:r>
      <w:r>
        <w:rPr>
          <w:rFonts w:hint="eastAsia"/>
          <w:lang w:eastAsia="zh-CN"/>
        </w:rPr>
        <w:t>MCVideo client 2 initiates a</w:t>
      </w:r>
      <w:r>
        <w:rPr>
          <w:lang w:eastAsia="zh-CN"/>
        </w:rPr>
        <w:t xml:space="preserve"> locally initiated </w:t>
      </w:r>
      <w:r>
        <w:rPr>
          <w:rFonts w:hint="eastAsia"/>
          <w:lang w:eastAsia="zh-CN"/>
        </w:rPr>
        <w:t>ambient viewing call to</w:t>
      </w:r>
      <w:r>
        <w:rPr>
          <w:lang w:eastAsia="zh-CN"/>
        </w:rPr>
        <w:t xml:space="preserve"> MCVideo client 1 by sending an ambient viewing request to MCVideo server. The locally initiated ambient viewing call type is included.</w:t>
      </w:r>
    </w:p>
    <w:p w14:paraId="48CE6192" w14:textId="77777777" w:rsidR="00A90238" w:rsidRDefault="00A90238" w:rsidP="00A90238">
      <w:pPr>
        <w:pStyle w:val="B1"/>
        <w:rPr>
          <w:lang w:eastAsia="zh-CN"/>
        </w:rPr>
      </w:pPr>
      <w:r>
        <w:rPr>
          <w:lang w:eastAsia="zh-CN"/>
        </w:rPr>
        <w:t>2.</w:t>
      </w:r>
      <w:r>
        <w:tab/>
      </w:r>
      <w:r>
        <w:rPr>
          <w:lang w:eastAsia="zh-CN"/>
        </w:rPr>
        <w:t xml:space="preserve">The MCVideo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2 for</w:t>
      </w:r>
      <w:r>
        <w:rPr>
          <w:rFonts w:hint="eastAsia"/>
          <w:lang w:eastAsia="zh-CN"/>
        </w:rPr>
        <w:t xml:space="preserve"> the</w:t>
      </w:r>
      <w:r>
        <w:rPr>
          <w:lang w:eastAsia="zh-CN"/>
        </w:rPr>
        <w:t xml:space="preserve"> locally initiated</w:t>
      </w:r>
      <w:r>
        <w:rPr>
          <w:rFonts w:hint="eastAsia"/>
          <w:lang w:eastAsia="zh-CN"/>
        </w:rPr>
        <w:t xml:space="preserve"> ambient viewing call</w:t>
      </w:r>
      <w:r>
        <w:rPr>
          <w:lang w:eastAsia="zh-CN"/>
        </w:rPr>
        <w:t xml:space="preserve">. </w:t>
      </w:r>
      <w:r>
        <w:rPr>
          <w:rFonts w:hint="eastAsia"/>
          <w:lang w:eastAsia="zh-CN"/>
        </w:rPr>
        <w:t xml:space="preserve">If authorization fails, the MCVideo server provides a failure response to MCVideo client </w:t>
      </w:r>
      <w:r>
        <w:rPr>
          <w:lang w:eastAsia="zh-CN"/>
        </w:rPr>
        <w:t>2</w:t>
      </w:r>
      <w:r>
        <w:rPr>
          <w:rFonts w:hint="eastAsia"/>
          <w:lang w:eastAsia="zh-CN"/>
        </w:rPr>
        <w:t>.</w:t>
      </w:r>
    </w:p>
    <w:p w14:paraId="3081F82E" w14:textId="77777777" w:rsidR="00A90238" w:rsidRDefault="00A90238" w:rsidP="00A90238">
      <w:pPr>
        <w:pStyle w:val="B1"/>
        <w:rPr>
          <w:lang w:eastAsia="zh-CN"/>
        </w:rPr>
      </w:pPr>
      <w:r>
        <w:rPr>
          <w:lang w:eastAsia="zh-CN"/>
        </w:rPr>
        <w:t>3.</w:t>
      </w:r>
      <w:r>
        <w:rPr>
          <w:lang w:eastAsia="zh-CN"/>
        </w:rPr>
        <w:tab/>
        <w:t>The MCVideo server sends the ambient viewing call request to MCVideo client 1.</w:t>
      </w:r>
    </w:p>
    <w:p w14:paraId="051AC3E6"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1 </w:t>
      </w:r>
      <w:r>
        <w:rPr>
          <w:lang w:eastAsia="zh-CN"/>
        </w:rPr>
        <w:t>returns</w:t>
      </w:r>
      <w:r>
        <w:rPr>
          <w:rFonts w:hint="eastAsia"/>
          <w:lang w:eastAsia="zh-CN"/>
        </w:rPr>
        <w:t xml:space="preserve"> the ambient viewing call response</w:t>
      </w:r>
      <w:r>
        <w:rPr>
          <w:lang w:eastAsia="zh-CN"/>
        </w:rPr>
        <w:t xml:space="preserve"> to the MCVideo server.</w:t>
      </w:r>
    </w:p>
    <w:p w14:paraId="6ED9F118" w14:textId="77777777" w:rsidR="00A90238" w:rsidRDefault="00A90238" w:rsidP="00A90238">
      <w:pPr>
        <w:pStyle w:val="B1"/>
        <w:rPr>
          <w:lang w:eastAsia="zh-CN"/>
        </w:rPr>
      </w:pPr>
      <w:r>
        <w:rPr>
          <w:lang w:eastAsia="zh-CN"/>
        </w:rPr>
        <w:t>5.</w:t>
      </w:r>
      <w:r>
        <w:rPr>
          <w:lang w:eastAsia="zh-CN"/>
        </w:rPr>
        <w:tab/>
        <w:t>MCVideo server provides an ambient viewing call response to MCVideo client 2, indicating that whether the locally initiated ambient viewing call is set up successfully or not.</w:t>
      </w:r>
    </w:p>
    <w:p w14:paraId="3A031BCE" w14:textId="77777777" w:rsidR="00A90238" w:rsidRDefault="00A90238" w:rsidP="00A90238">
      <w:pPr>
        <w:pStyle w:val="B1"/>
        <w:rPr>
          <w:lang w:eastAsia="zh-CN"/>
        </w:rPr>
      </w:pPr>
      <w:r>
        <w:rPr>
          <w:lang w:eastAsia="zh-CN"/>
        </w:rPr>
        <w:t>6.</w:t>
      </w:r>
      <w:r>
        <w:rPr>
          <w:lang w:eastAsia="zh-CN"/>
        </w:rPr>
        <w:tab/>
        <w:t>The transmission control server of the MCVideo server then send</w:t>
      </w:r>
      <w:r>
        <w:rPr>
          <w:rFonts w:hint="eastAsia"/>
          <w:lang w:eastAsia="zh-CN"/>
        </w:rPr>
        <w:t>s</w:t>
      </w:r>
      <w:r>
        <w:rPr>
          <w:lang w:eastAsia="zh-CN"/>
        </w:rPr>
        <w:t xml:space="preserve"> a media transmit granted message to MCVideo client 2 according to the ambient viewing type received in step 1</w:t>
      </w:r>
      <w:r>
        <w:rPr>
          <w:rFonts w:hint="eastAsia"/>
          <w:lang w:eastAsia="zh-CN"/>
        </w:rPr>
        <w:t>.</w:t>
      </w:r>
      <w:r>
        <w:rPr>
          <w:lang w:eastAsia="zh-CN"/>
        </w:rPr>
        <w:t xml:space="preserve"> </w:t>
      </w:r>
    </w:p>
    <w:p w14:paraId="244E91DE" w14:textId="77777777" w:rsidR="00A90238" w:rsidRDefault="00A90238" w:rsidP="00A90238">
      <w:pPr>
        <w:pStyle w:val="B1"/>
        <w:rPr>
          <w:lang w:eastAsia="zh-CN"/>
        </w:rPr>
      </w:pPr>
      <w:r>
        <w:rPr>
          <w:lang w:eastAsia="zh-CN"/>
        </w:rPr>
        <w:t>7.</w:t>
      </w:r>
      <w:r>
        <w:rPr>
          <w:lang w:eastAsia="zh-CN"/>
        </w:rPr>
        <w:tab/>
        <w:t>After receiv</w:t>
      </w:r>
      <w:r>
        <w:rPr>
          <w:rFonts w:hint="eastAsia"/>
          <w:lang w:eastAsia="zh-CN"/>
        </w:rPr>
        <w:t>ing</w:t>
      </w:r>
      <w:r>
        <w:rPr>
          <w:lang w:eastAsia="zh-CN"/>
        </w:rPr>
        <w:t xml:space="preserve"> the media transmit granted message, </w:t>
      </w:r>
      <w:r>
        <w:rPr>
          <w:rFonts w:hint="eastAsia"/>
          <w:lang w:eastAsia="zh-CN"/>
        </w:rPr>
        <w:t>the</w:t>
      </w:r>
      <w:r>
        <w:rPr>
          <w:lang w:eastAsia="zh-CN"/>
        </w:rPr>
        <w:t xml:space="preserve"> MCVideo client to be viewed to, transmits </w:t>
      </w:r>
      <w:r>
        <w:rPr>
          <w:rFonts w:hint="eastAsia"/>
          <w:lang w:eastAsia="zh-CN"/>
        </w:rPr>
        <w:t xml:space="preserve">video to the MCVideo client </w:t>
      </w:r>
      <w:r>
        <w:rPr>
          <w:lang w:eastAsia="zh-CN"/>
        </w:rPr>
        <w:t>1 for</w:t>
      </w:r>
      <w:r>
        <w:rPr>
          <w:rFonts w:hint="eastAsia"/>
          <w:lang w:eastAsia="zh-CN"/>
        </w:rPr>
        <w:t xml:space="preserve"> view</w:t>
      </w:r>
      <w:r>
        <w:rPr>
          <w:lang w:eastAsia="zh-CN"/>
        </w:rPr>
        <w:t>ing</w:t>
      </w:r>
      <w:r>
        <w:rPr>
          <w:rFonts w:hint="eastAsia"/>
          <w:lang w:eastAsia="zh-CN"/>
        </w:rPr>
        <w:t>.</w:t>
      </w:r>
    </w:p>
    <w:p w14:paraId="753EB7EE" w14:textId="77777777" w:rsidR="00A90238" w:rsidRPr="0046753A" w:rsidRDefault="00A90238" w:rsidP="00A90238">
      <w:pPr>
        <w:pStyle w:val="NO"/>
        <w:rPr>
          <w:lang w:eastAsia="zh-CN"/>
        </w:rPr>
      </w:pPr>
      <w:r>
        <w:t>NOTE:</w:t>
      </w:r>
      <w:r>
        <w:tab/>
      </w:r>
      <w:r>
        <w:rPr>
          <w:rFonts w:hint="eastAsia"/>
          <w:lang w:eastAsia="zh-CN"/>
        </w:rPr>
        <w:t xml:space="preserve">MCVideo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02230DD7" w14:textId="77777777" w:rsidR="00A90238" w:rsidRPr="006A00FA" w:rsidRDefault="00A90238" w:rsidP="00A90238">
      <w:pPr>
        <w:rPr>
          <w:lang w:eastAsia="zh-CN"/>
        </w:rPr>
      </w:pPr>
    </w:p>
    <w:p w14:paraId="15D6A5A2" w14:textId="77777777" w:rsidR="00A90238" w:rsidRPr="00C25A65" w:rsidRDefault="00A90238" w:rsidP="00A90238">
      <w:pPr>
        <w:pStyle w:val="Heading4"/>
        <w:rPr>
          <w:lang w:eastAsia="zh-CN"/>
        </w:rPr>
      </w:pPr>
      <w:bookmarkStart w:id="868" w:name="_Toc460616228"/>
      <w:bookmarkStart w:id="869" w:name="_Toc460617089"/>
      <w:bookmarkStart w:id="870" w:name="_Toc465162720"/>
      <w:bookmarkStart w:id="871" w:name="_Toc185772457"/>
      <w:bookmarkEnd w:id="863"/>
      <w:bookmarkEnd w:id="864"/>
      <w:r>
        <w:t>7.6</w:t>
      </w:r>
      <w:r w:rsidRPr="00C25A65">
        <w:t>.</w:t>
      </w:r>
      <w:r>
        <w:t>3.3</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server initiated</w:t>
      </w:r>
      <w:bookmarkEnd w:id="868"/>
      <w:bookmarkEnd w:id="869"/>
      <w:bookmarkEnd w:id="870"/>
      <w:bookmarkEnd w:id="871"/>
    </w:p>
    <w:p w14:paraId="669CF7FE" w14:textId="77777777" w:rsidR="00A90238" w:rsidRDefault="00A90238" w:rsidP="00A90238">
      <w:pPr>
        <w:rPr>
          <w:lang w:eastAsia="zh-CN"/>
        </w:rPr>
      </w:pPr>
      <w:r>
        <w:t xml:space="preserve">Figure 7.6.3.3-1 illustrates the information flow for </w:t>
      </w:r>
      <w:r>
        <w:rPr>
          <w:lang w:eastAsia="zh-CN"/>
        </w:rPr>
        <w:t>a</w:t>
      </w:r>
      <w:r>
        <w:rPr>
          <w:rFonts w:hint="eastAsia"/>
          <w:lang w:eastAsia="zh-CN"/>
        </w:rPr>
        <w:t xml:space="preserve">mbient viewing call release </w:t>
      </w:r>
      <w:r>
        <w:rPr>
          <w:lang w:eastAsia="zh-CN"/>
        </w:rPr>
        <w:t>–</w:t>
      </w:r>
      <w:r>
        <w:rPr>
          <w:rFonts w:hint="eastAsia"/>
          <w:lang w:eastAsia="zh-CN"/>
        </w:rPr>
        <w:t xml:space="preserve"> server initiated</w:t>
      </w:r>
      <w:r>
        <w:rPr>
          <w:lang w:eastAsia="zh-CN"/>
        </w:rPr>
        <w:t xml:space="preserve"> when trigger by the MCVideo administrator</w:t>
      </w:r>
      <w:r>
        <w:rPr>
          <w:rFonts w:hint="eastAsia"/>
          <w:lang w:eastAsia="zh-CN"/>
        </w:rPr>
        <w:t>.</w:t>
      </w:r>
      <w:r>
        <w:rPr>
          <w:lang w:eastAsia="zh-CN"/>
        </w:rPr>
        <w:t xml:space="preserve"> This procedure is applied for both remotely initiated ambient viewing call and the locally initiated ambient viewing call.</w:t>
      </w:r>
    </w:p>
    <w:p w14:paraId="2EE2A856" w14:textId="77777777" w:rsidR="00A90238" w:rsidRDefault="00A90238" w:rsidP="00A90238">
      <w:r>
        <w:t>Pre-conditions:</w:t>
      </w:r>
    </w:p>
    <w:p w14:paraId="4860B5A5" w14:textId="77777777" w:rsidR="00A90238" w:rsidRDefault="00A90238" w:rsidP="00A90238">
      <w:pPr>
        <w:pStyle w:val="B1"/>
        <w:rPr>
          <w:lang w:eastAsia="zh-CN"/>
        </w:rPr>
      </w:pPr>
      <w:r>
        <w:rPr>
          <w:lang w:eastAsia="zh-CN"/>
        </w:rPr>
        <w:t>-</w:t>
      </w:r>
      <w:r>
        <w:rPr>
          <w:lang w:eastAsia="zh-CN"/>
        </w:rPr>
        <w:tab/>
        <w:t xml:space="preserve">MCVideo client 1 is the MCVideo client of the authorized user, who initiated the ambient viewing call at MCVideo client 2. </w:t>
      </w:r>
    </w:p>
    <w:p w14:paraId="412562F1" w14:textId="77777777" w:rsidR="00A90238" w:rsidRPr="006A00FA" w:rsidRDefault="00A90238" w:rsidP="00A90238">
      <w:pPr>
        <w:pStyle w:val="B1"/>
        <w:rPr>
          <w:lang w:eastAsia="zh-CN"/>
        </w:rPr>
      </w:pPr>
      <w:r>
        <w:rPr>
          <w:rFonts w:hint="eastAsia"/>
          <w:lang w:eastAsia="zh-CN"/>
        </w:rPr>
        <w:t>-</w:t>
      </w:r>
      <w:r>
        <w:rPr>
          <w:rFonts w:hint="eastAsia"/>
          <w:lang w:eastAsia="zh-CN"/>
        </w:rPr>
        <w:tab/>
      </w:r>
      <w:r w:rsidRPr="00954225">
        <w:rPr>
          <w:lang w:eastAsia="zh-CN"/>
        </w:rPr>
        <w:t xml:space="preserve">There is an ongoing ambient </w:t>
      </w:r>
      <w:r>
        <w:rPr>
          <w:lang w:eastAsia="zh-CN"/>
        </w:rPr>
        <w:t>view</w:t>
      </w:r>
      <w:r w:rsidRPr="00954225">
        <w:rPr>
          <w:lang w:eastAsia="zh-CN"/>
        </w:rPr>
        <w:t xml:space="preserve">ing call </w:t>
      </w:r>
      <w:r>
        <w:rPr>
          <w:lang w:eastAsia="zh-CN"/>
        </w:rPr>
        <w:t>between MCVideo</w:t>
      </w:r>
      <w:r w:rsidRPr="00954225">
        <w:rPr>
          <w:lang w:eastAsia="zh-CN"/>
        </w:rPr>
        <w:t xml:space="preserve"> client 2</w:t>
      </w:r>
      <w:r>
        <w:rPr>
          <w:lang w:eastAsia="zh-CN"/>
        </w:rPr>
        <w:t xml:space="preserve"> and MCVideo client 1</w:t>
      </w:r>
      <w:r w:rsidRPr="00954225">
        <w:rPr>
          <w:lang w:eastAsia="zh-CN"/>
        </w:rPr>
        <w:t>.</w:t>
      </w:r>
    </w:p>
    <w:p w14:paraId="525195E2" w14:textId="77777777" w:rsidR="00A90238"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"viewed to"</w:t>
      </w:r>
      <w:r>
        <w:rPr>
          <w:lang w:eastAsia="zh-CN"/>
        </w:rPr>
        <w:t xml:space="preserve"> user at MCVideo client 2.</w:t>
      </w:r>
    </w:p>
    <w:p w14:paraId="1EEFF33E" w14:textId="77777777" w:rsidR="00A90238" w:rsidRDefault="00A90238" w:rsidP="00A90238">
      <w:pPr>
        <w:pStyle w:val="TH"/>
      </w:pPr>
      <w:r>
        <w:object w:dxaOrig="8328" w:dyaOrig="4056" w14:anchorId="04DA9907">
          <v:shape id="_x0000_i1081" type="#_x0000_t75" style="width:416.45pt;height:202.75pt" o:ole="">
            <v:imagedata r:id="rId123" o:title=""/>
          </v:shape>
          <o:OLEObject Type="Embed" ProgID="Visio.Drawing.11" ShapeID="_x0000_i1081" DrawAspect="Content" ObjectID="_1796385429" r:id="rId124"/>
        </w:object>
      </w:r>
    </w:p>
    <w:p w14:paraId="765359D4" w14:textId="77777777" w:rsidR="00A90238" w:rsidRDefault="00A90238" w:rsidP="00A90238">
      <w:pPr>
        <w:pStyle w:val="TF"/>
        <w:rPr>
          <w:lang w:eastAsia="zh-CN"/>
        </w:rPr>
      </w:pPr>
      <w:r>
        <w:t xml:space="preserve">Figure 7.6.3.3-1: </w:t>
      </w:r>
      <w:r>
        <w:rPr>
          <w:lang w:eastAsia="zh-CN"/>
        </w:rPr>
        <w:t>A</w:t>
      </w:r>
      <w:r>
        <w:rPr>
          <w:rFonts w:hint="eastAsia"/>
          <w:lang w:eastAsia="zh-CN"/>
        </w:rPr>
        <w:t xml:space="preserve">mbient viewing call release </w:t>
      </w:r>
      <w:r>
        <w:rPr>
          <w:lang w:eastAsia="zh-CN"/>
        </w:rPr>
        <w:t>–</w:t>
      </w:r>
      <w:r>
        <w:rPr>
          <w:rFonts w:hint="eastAsia"/>
          <w:lang w:eastAsia="zh-CN"/>
        </w:rPr>
        <w:t xml:space="preserve"> server initiated</w:t>
      </w:r>
    </w:p>
    <w:p w14:paraId="76A9FEB7" w14:textId="77777777" w:rsidR="00A90238" w:rsidRDefault="00A90238" w:rsidP="00A90238">
      <w:pPr>
        <w:pStyle w:val="B1"/>
        <w:rPr>
          <w:lang w:eastAsia="zh-CN"/>
        </w:rPr>
      </w:pPr>
      <w:r>
        <w:rPr>
          <w:rFonts w:hint="eastAsia"/>
          <w:lang w:eastAsia="zh-CN"/>
        </w:rPr>
        <w:t>1</w:t>
      </w:r>
      <w:r>
        <w:t>.</w:t>
      </w:r>
      <w:r>
        <w:tab/>
      </w:r>
      <w:r>
        <w:rPr>
          <w:rFonts w:hint="eastAsia"/>
          <w:lang w:eastAsia="zh-CN"/>
        </w:rPr>
        <w:t xml:space="preserve">The ambient viewing call release criteria </w:t>
      </w:r>
      <w:r>
        <w:rPr>
          <w:lang w:eastAsia="zh-CN"/>
        </w:rPr>
        <w:t>by the MCVideo administrator.</w:t>
      </w:r>
    </w:p>
    <w:p w14:paraId="729DB77A" w14:textId="77777777" w:rsidR="00A90238" w:rsidRDefault="00A90238" w:rsidP="00A90238">
      <w:pPr>
        <w:pStyle w:val="B1"/>
        <w:rPr>
          <w:lang w:eastAsia="zh-CN"/>
        </w:rPr>
      </w:pPr>
      <w:r>
        <w:rPr>
          <w:rFonts w:hint="eastAsia"/>
          <w:lang w:eastAsia="zh-CN"/>
        </w:rPr>
        <w:t>2</w:t>
      </w:r>
      <w:r>
        <w:t>.</w:t>
      </w:r>
      <w:r>
        <w:tab/>
      </w:r>
      <w:r>
        <w:rPr>
          <w:rFonts w:hint="eastAsia"/>
          <w:lang w:eastAsia="zh-CN"/>
        </w:rPr>
        <w:t xml:space="preserve">The MCVideo server sends </w:t>
      </w:r>
      <w:r>
        <w:rPr>
          <w:lang w:eastAsia="zh-CN"/>
        </w:rPr>
        <w:t xml:space="preserve">an </w:t>
      </w:r>
      <w:r>
        <w:rPr>
          <w:rFonts w:hint="eastAsia"/>
          <w:lang w:eastAsia="zh-CN"/>
        </w:rPr>
        <w:t>ambient viewing call release request</w:t>
      </w:r>
      <w:r>
        <w:rPr>
          <w:lang w:eastAsia="zh-CN"/>
        </w:rPr>
        <w:t xml:space="preserve"> </w:t>
      </w:r>
      <w:r>
        <w:rPr>
          <w:rFonts w:hint="eastAsia"/>
          <w:lang w:eastAsia="zh-CN"/>
        </w:rPr>
        <w:t>to MCVideo client 2.</w:t>
      </w:r>
    </w:p>
    <w:p w14:paraId="2794AD0C" w14:textId="77777777" w:rsidR="00A90238" w:rsidRDefault="00A90238" w:rsidP="00A90238">
      <w:pPr>
        <w:pStyle w:val="B1"/>
        <w:rPr>
          <w:lang w:eastAsia="zh-CN"/>
        </w:rPr>
      </w:pPr>
      <w:r>
        <w:rPr>
          <w:rFonts w:hint="eastAsia"/>
          <w:lang w:eastAsia="zh-CN"/>
        </w:rPr>
        <w:t>3</w:t>
      </w:r>
      <w:r>
        <w:t>.</w:t>
      </w:r>
      <w:r>
        <w:tab/>
      </w:r>
      <w:r>
        <w:rPr>
          <w:lang w:eastAsia="zh-CN"/>
        </w:rPr>
        <w:t>MCVideo client 2 stops transmitting media to MCVideo client 1.</w:t>
      </w:r>
    </w:p>
    <w:p w14:paraId="0DBF643A" w14:textId="77777777" w:rsidR="00A90238" w:rsidRDefault="00A90238" w:rsidP="00A90238">
      <w:pPr>
        <w:pStyle w:val="NO"/>
      </w:pPr>
      <w:r>
        <w:t>NOTE:</w:t>
      </w:r>
      <w:r>
        <w:tab/>
        <w:t>MCVideo</w:t>
      </w:r>
      <w:r w:rsidRPr="00954225">
        <w:t xml:space="preserve"> client 2 </w:t>
      </w:r>
      <w:r w:rsidRPr="003E1340">
        <w:t>does</w:t>
      </w:r>
      <w:r w:rsidRPr="00954225">
        <w:t xml:space="preserve"> not provide any indication of the ambient </w:t>
      </w:r>
      <w:r>
        <w:t>view</w:t>
      </w:r>
      <w:r w:rsidRPr="00954225">
        <w:t>ing call release to its user.</w:t>
      </w:r>
    </w:p>
    <w:p w14:paraId="0274C7C3"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2 provides </w:t>
      </w:r>
      <w:r>
        <w:rPr>
          <w:lang w:eastAsia="zh-CN"/>
        </w:rPr>
        <w:t>an</w:t>
      </w:r>
      <w:r>
        <w:rPr>
          <w:rFonts w:hint="eastAsia"/>
          <w:lang w:eastAsia="zh-CN"/>
        </w:rPr>
        <w:t xml:space="preserve"> ambient viewing call release response to the MCVideo server</w:t>
      </w:r>
      <w:r>
        <w:rPr>
          <w:lang w:eastAsia="zh-CN"/>
        </w:rPr>
        <w:t>.</w:t>
      </w:r>
    </w:p>
    <w:p w14:paraId="55202A47" w14:textId="77777777" w:rsidR="00A90238" w:rsidRDefault="00A90238" w:rsidP="00A90238">
      <w:pPr>
        <w:pStyle w:val="B1"/>
        <w:rPr>
          <w:lang w:eastAsia="zh-CN"/>
        </w:rPr>
      </w:pPr>
      <w:r>
        <w:rPr>
          <w:lang w:eastAsia="zh-CN"/>
        </w:rPr>
        <w:t>5.</w:t>
      </w:r>
      <w:r>
        <w:rPr>
          <w:lang w:eastAsia="zh-CN"/>
        </w:rPr>
        <w:tab/>
        <w:t>The MCVideo server sends an ambient viewing call release notification to MCVideo client 1</w:t>
      </w:r>
      <w:r w:rsidRPr="001041A1">
        <w:rPr>
          <w:lang w:eastAsia="zh-CN"/>
        </w:rPr>
        <w:t xml:space="preserve"> </w:t>
      </w:r>
      <w:r>
        <w:rPr>
          <w:lang w:eastAsia="zh-CN"/>
        </w:rPr>
        <w:t>together with a reason code identifying that the call was released.</w:t>
      </w:r>
    </w:p>
    <w:p w14:paraId="4E02C69A" w14:textId="77777777" w:rsidR="00A90238" w:rsidRDefault="00A90238" w:rsidP="00A90238">
      <w:pPr>
        <w:pStyle w:val="B1"/>
        <w:rPr>
          <w:lang w:eastAsia="zh-CN"/>
        </w:rPr>
      </w:pPr>
      <w:r>
        <w:rPr>
          <w:lang w:eastAsia="zh-CN"/>
        </w:rPr>
        <w:t>6.</w:t>
      </w:r>
      <w:r>
        <w:rPr>
          <w:lang w:eastAsia="zh-CN"/>
        </w:rPr>
        <w:tab/>
        <w:t>MCVideo client 1 notifies the authorized MCVideo user 1.</w:t>
      </w:r>
    </w:p>
    <w:p w14:paraId="5B89E67F" w14:textId="77777777" w:rsidR="00A90238" w:rsidRPr="00C25A65" w:rsidRDefault="00A90238" w:rsidP="00A90238">
      <w:pPr>
        <w:pStyle w:val="Heading4"/>
        <w:rPr>
          <w:lang w:eastAsia="zh-CN"/>
        </w:rPr>
      </w:pPr>
      <w:bookmarkStart w:id="872" w:name="_Toc460616229"/>
      <w:bookmarkStart w:id="873" w:name="_Toc460617090"/>
      <w:bookmarkStart w:id="874" w:name="_Toc465162721"/>
      <w:bookmarkStart w:id="875" w:name="_Toc185772458"/>
      <w:r>
        <w:t>7.6</w:t>
      </w:r>
      <w:r w:rsidRPr="00C25A65">
        <w:t>.</w:t>
      </w:r>
      <w:r>
        <w:t>3.4</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w:t>
      </w:r>
      <w:r>
        <w:rPr>
          <w:lang w:eastAsia="zh-CN"/>
        </w:rPr>
        <w:t xml:space="preserve">"viewing" </w:t>
      </w:r>
      <w:r w:rsidRPr="00C25A65">
        <w:rPr>
          <w:rFonts w:hint="eastAsia"/>
          <w:lang w:eastAsia="zh-CN"/>
        </w:rPr>
        <w:t>user initiated</w:t>
      </w:r>
      <w:bookmarkEnd w:id="872"/>
      <w:bookmarkEnd w:id="873"/>
      <w:bookmarkEnd w:id="874"/>
      <w:bookmarkEnd w:id="875"/>
    </w:p>
    <w:p w14:paraId="545C8D32" w14:textId="77777777" w:rsidR="00A90238" w:rsidRDefault="00A90238" w:rsidP="00A90238">
      <w:pPr>
        <w:rPr>
          <w:lang w:eastAsia="zh-CN"/>
        </w:rPr>
      </w:pPr>
      <w:r>
        <w:t>Figure 7.6.3.4-1 illustrates the information flow for</w:t>
      </w:r>
      <w:r>
        <w:rPr>
          <w:rFonts w:hint="eastAsia"/>
          <w:lang w:eastAsia="zh-CN"/>
        </w:rPr>
        <w:t xml:space="preserve"> ambient viewing call release </w:t>
      </w:r>
      <w:r>
        <w:rPr>
          <w:lang w:eastAsia="zh-CN"/>
        </w:rPr>
        <w:t>–</w:t>
      </w:r>
      <w:r>
        <w:rPr>
          <w:rFonts w:hint="eastAsia"/>
          <w:lang w:eastAsia="zh-CN"/>
        </w:rPr>
        <w:t xml:space="preserve"> </w:t>
      </w:r>
      <w:r>
        <w:rPr>
          <w:lang w:eastAsia="zh-CN"/>
        </w:rPr>
        <w:t xml:space="preserve">"viewing" </w:t>
      </w:r>
      <w:r>
        <w:rPr>
          <w:rFonts w:hint="eastAsia"/>
          <w:lang w:eastAsia="zh-CN"/>
        </w:rPr>
        <w:t>user initiated.</w:t>
      </w:r>
      <w:r w:rsidRPr="00A35E71">
        <w:rPr>
          <w:lang w:eastAsia="zh-CN"/>
        </w:rPr>
        <w:t xml:space="preserve"> </w:t>
      </w:r>
      <w:r>
        <w:rPr>
          <w:lang w:eastAsia="zh-CN"/>
        </w:rPr>
        <w:t>This procedure is applied for both remotely initiated ambient viewing call and the locally initiated ambient viewing call.</w:t>
      </w:r>
    </w:p>
    <w:p w14:paraId="7DA1A90D" w14:textId="77777777" w:rsidR="00A90238" w:rsidRDefault="00A90238" w:rsidP="00A90238">
      <w:r>
        <w:t>Pre-conditions:</w:t>
      </w:r>
    </w:p>
    <w:p w14:paraId="3DDF5B86" w14:textId="77777777" w:rsidR="00A90238" w:rsidRPr="00954225" w:rsidRDefault="00A90238" w:rsidP="00A90238">
      <w:pPr>
        <w:pStyle w:val="B1"/>
        <w:rPr>
          <w:lang w:eastAsia="zh-CN"/>
        </w:rPr>
      </w:pPr>
      <w:r>
        <w:rPr>
          <w:lang w:eastAsia="zh-CN"/>
        </w:rPr>
        <w:t>-</w:t>
      </w:r>
      <w:r>
        <w:rPr>
          <w:lang w:eastAsia="zh-CN"/>
        </w:rPr>
        <w:tab/>
        <w:t>MCVideo client 1 is the</w:t>
      </w:r>
      <w:r w:rsidRPr="00954225">
        <w:rPr>
          <w:lang w:eastAsia="zh-CN"/>
        </w:rPr>
        <w:t xml:space="preserve"> client of the authorized user, who is authorized to release the </w:t>
      </w:r>
      <w:r>
        <w:rPr>
          <w:lang w:eastAsia="zh-CN"/>
        </w:rPr>
        <w:t xml:space="preserve">ambient viewing call at MCVideo </w:t>
      </w:r>
      <w:r w:rsidRPr="00954225">
        <w:rPr>
          <w:lang w:eastAsia="zh-CN"/>
        </w:rPr>
        <w:t>client 2.</w:t>
      </w:r>
    </w:p>
    <w:p w14:paraId="3CC6EAA3" w14:textId="77777777" w:rsidR="00A90238" w:rsidRDefault="00A90238" w:rsidP="00A90238">
      <w:pPr>
        <w:pStyle w:val="B1"/>
      </w:pPr>
      <w:r w:rsidRPr="00954225">
        <w:rPr>
          <w:lang w:eastAsia="zh-CN"/>
        </w:rPr>
        <w:t>-</w:t>
      </w:r>
      <w:r w:rsidRPr="00954225">
        <w:rPr>
          <w:lang w:eastAsia="zh-CN"/>
        </w:rPr>
        <w:tab/>
        <w:t xml:space="preserve">There is an ongoing ambient </w:t>
      </w:r>
      <w:r>
        <w:rPr>
          <w:lang w:eastAsia="zh-CN"/>
        </w:rPr>
        <w:t>view</w:t>
      </w:r>
      <w:r w:rsidRPr="00954225">
        <w:rPr>
          <w:lang w:eastAsia="zh-CN"/>
        </w:rPr>
        <w:t xml:space="preserve">ing call </w:t>
      </w:r>
      <w:r>
        <w:rPr>
          <w:lang w:eastAsia="zh-CN"/>
        </w:rPr>
        <w:t>between</w:t>
      </w:r>
      <w:r w:rsidRPr="00954225">
        <w:rPr>
          <w:lang w:eastAsia="zh-CN"/>
        </w:rPr>
        <w:t xml:space="preserve"> </w:t>
      </w:r>
      <w:r>
        <w:rPr>
          <w:lang w:eastAsia="zh-CN"/>
        </w:rPr>
        <w:t>MCVideo client 2 and MCVideo client 1</w:t>
      </w:r>
      <w:r w:rsidRPr="00954225">
        <w:rPr>
          <w:lang w:eastAsia="zh-CN"/>
        </w:rPr>
        <w:t>.</w:t>
      </w:r>
    </w:p>
    <w:p w14:paraId="36244994" w14:textId="77777777" w:rsidR="00A90238" w:rsidRDefault="00A90238" w:rsidP="00A90238">
      <w:pPr>
        <w:pStyle w:val="B1"/>
        <w:rPr>
          <w:lang w:eastAsia="zh-CN"/>
        </w:rPr>
      </w:pPr>
      <w:r>
        <w:rPr>
          <w:lang w:eastAsia="zh-CN"/>
        </w:rPr>
        <w:t>-</w:t>
      </w:r>
      <w:r>
        <w:rPr>
          <w:lang w:eastAsia="zh-CN"/>
        </w:rPr>
        <w:tab/>
        <w:t xml:space="preserve">MCVideo user 1 is the </w:t>
      </w:r>
      <w:r>
        <w:t>"viewing"</w:t>
      </w:r>
      <w:r>
        <w:rPr>
          <w:lang w:eastAsia="zh-CN"/>
        </w:rPr>
        <w:t xml:space="preserve"> user at MCVideo client 1, and MCVideo user 2 is the </w:t>
      </w:r>
      <w:r>
        <w:t>"viewed to"</w:t>
      </w:r>
      <w:r>
        <w:rPr>
          <w:lang w:eastAsia="zh-CN"/>
        </w:rPr>
        <w:t xml:space="preserve"> user at MCVideo client 2.</w:t>
      </w:r>
    </w:p>
    <w:p w14:paraId="29278EDB" w14:textId="77777777" w:rsidR="00A90238" w:rsidRDefault="00A90238" w:rsidP="00A90238">
      <w:pPr>
        <w:pStyle w:val="TH"/>
      </w:pPr>
      <w:r>
        <w:object w:dxaOrig="8316" w:dyaOrig="3420" w14:anchorId="512D57B7">
          <v:shape id="_x0000_i1082" type="#_x0000_t75" style="width:415.85pt;height:171.05pt" o:ole="">
            <v:imagedata r:id="rId125" o:title=""/>
          </v:shape>
          <o:OLEObject Type="Embed" ProgID="Visio.Drawing.15" ShapeID="_x0000_i1082" DrawAspect="Content" ObjectID="_1796385430" r:id="rId126"/>
        </w:object>
      </w:r>
    </w:p>
    <w:p w14:paraId="6DA02419" w14:textId="77777777" w:rsidR="00A90238" w:rsidRDefault="00A90238" w:rsidP="00A90238">
      <w:pPr>
        <w:pStyle w:val="TF"/>
        <w:rPr>
          <w:lang w:eastAsia="zh-CN"/>
        </w:rPr>
      </w:pPr>
      <w:r>
        <w:t>Figure 7.6</w:t>
      </w:r>
      <w:r>
        <w:rPr>
          <w:lang w:eastAsia="zh-CN"/>
        </w:rPr>
        <w:t>.3.4</w:t>
      </w:r>
      <w:r>
        <w:t xml:space="preserve">-1: </w:t>
      </w:r>
      <w:r>
        <w:rPr>
          <w:lang w:eastAsia="zh-CN"/>
        </w:rPr>
        <w:t>A</w:t>
      </w:r>
      <w:r>
        <w:rPr>
          <w:rFonts w:hint="eastAsia"/>
          <w:lang w:eastAsia="zh-CN"/>
        </w:rPr>
        <w:t xml:space="preserve">mbient viewing call release </w:t>
      </w:r>
      <w:r>
        <w:rPr>
          <w:lang w:eastAsia="zh-CN"/>
        </w:rPr>
        <w:t>–</w:t>
      </w:r>
      <w:r>
        <w:rPr>
          <w:rFonts w:hint="eastAsia"/>
          <w:lang w:eastAsia="zh-CN"/>
        </w:rPr>
        <w:t xml:space="preserve"> </w:t>
      </w:r>
      <w:r>
        <w:rPr>
          <w:lang w:eastAsia="zh-CN"/>
        </w:rPr>
        <w:t xml:space="preserve">"viewing" </w:t>
      </w:r>
      <w:r>
        <w:rPr>
          <w:rFonts w:hint="eastAsia"/>
          <w:lang w:eastAsia="zh-CN"/>
        </w:rPr>
        <w:t>user initiated</w:t>
      </w:r>
    </w:p>
    <w:p w14:paraId="3395CA4B" w14:textId="77777777" w:rsidR="00A90238" w:rsidRDefault="00A90238" w:rsidP="00A90238">
      <w:pPr>
        <w:pStyle w:val="B1"/>
        <w:rPr>
          <w:lang w:eastAsia="zh-CN"/>
        </w:rPr>
      </w:pPr>
      <w:r>
        <w:rPr>
          <w:lang w:eastAsia="zh-CN"/>
        </w:rPr>
        <w:t>1</w:t>
      </w:r>
      <w:r>
        <w:t>.</w:t>
      </w:r>
      <w:r>
        <w:tab/>
      </w:r>
      <w:r>
        <w:rPr>
          <w:rFonts w:hint="eastAsia"/>
          <w:lang w:eastAsia="zh-CN"/>
        </w:rPr>
        <w:t>The authorized user</w:t>
      </w:r>
      <w:r>
        <w:rPr>
          <w:lang w:eastAsia="zh-CN"/>
        </w:rPr>
        <w:t xml:space="preserve"> 1</w:t>
      </w:r>
      <w:r>
        <w:rPr>
          <w:rFonts w:hint="eastAsia"/>
          <w:lang w:eastAsia="zh-CN"/>
        </w:rPr>
        <w:t xml:space="preserve"> </w:t>
      </w:r>
      <w:r>
        <w:rPr>
          <w:lang w:eastAsia="zh-CN"/>
        </w:rPr>
        <w:t>at</w:t>
      </w:r>
      <w:r>
        <w:rPr>
          <w:rFonts w:hint="eastAsia"/>
          <w:lang w:eastAsia="zh-CN"/>
        </w:rPr>
        <w:t xml:space="preserve"> MCVideo client </w:t>
      </w:r>
      <w:r>
        <w:rPr>
          <w:lang w:eastAsia="zh-CN"/>
        </w:rPr>
        <w:t>1</w:t>
      </w:r>
      <w:r>
        <w:rPr>
          <w:rFonts w:hint="eastAsia"/>
          <w:lang w:eastAsia="zh-CN"/>
        </w:rPr>
        <w:t xml:space="preserve"> initiates the ambient viewing call </w:t>
      </w:r>
      <w:r>
        <w:rPr>
          <w:lang w:eastAsia="zh-CN"/>
        </w:rPr>
        <w:t xml:space="preserve">release to MCVideo client 2 by sending an ambient viewing call </w:t>
      </w:r>
      <w:r>
        <w:rPr>
          <w:rFonts w:hint="eastAsia"/>
          <w:lang w:eastAsia="zh-CN"/>
        </w:rPr>
        <w:t>release request to the MC</w:t>
      </w:r>
      <w:r>
        <w:rPr>
          <w:lang w:eastAsia="zh-CN"/>
        </w:rPr>
        <w:t>Video</w:t>
      </w:r>
      <w:r>
        <w:rPr>
          <w:rFonts w:hint="eastAsia"/>
          <w:lang w:eastAsia="zh-CN"/>
        </w:rPr>
        <w:t xml:space="preserve"> server.</w:t>
      </w:r>
    </w:p>
    <w:p w14:paraId="147E78CA" w14:textId="77777777" w:rsidR="00A90238" w:rsidRDefault="00A90238" w:rsidP="00A90238">
      <w:pPr>
        <w:pStyle w:val="B1"/>
        <w:rPr>
          <w:lang w:eastAsia="zh-CN"/>
        </w:rPr>
      </w:pPr>
      <w:r>
        <w:rPr>
          <w:lang w:eastAsia="zh-CN"/>
        </w:rPr>
        <w:t>2</w:t>
      </w:r>
      <w:r>
        <w:t>.</w:t>
      </w:r>
      <w:r>
        <w:tab/>
      </w:r>
      <w:r>
        <w:rPr>
          <w:rFonts w:hint="eastAsia"/>
          <w:lang w:eastAsia="zh-CN"/>
        </w:rPr>
        <w:t>The MCVideo server sends a</w:t>
      </w:r>
      <w:r>
        <w:rPr>
          <w:lang w:eastAsia="zh-CN"/>
        </w:rPr>
        <w:t>n</w:t>
      </w:r>
      <w:r>
        <w:rPr>
          <w:rFonts w:hint="eastAsia"/>
          <w:lang w:eastAsia="zh-CN"/>
        </w:rPr>
        <w:t xml:space="preserve"> ambient viewing call release request to MCVideo client 2.</w:t>
      </w:r>
    </w:p>
    <w:p w14:paraId="52EC932E" w14:textId="77777777" w:rsidR="00A90238" w:rsidRDefault="00A90238" w:rsidP="00A90238">
      <w:pPr>
        <w:pStyle w:val="B1"/>
        <w:rPr>
          <w:lang w:eastAsia="zh-CN"/>
        </w:rPr>
      </w:pPr>
      <w:r>
        <w:t>3.</w:t>
      </w:r>
      <w:r>
        <w:tab/>
      </w:r>
      <w:r>
        <w:rPr>
          <w:lang w:eastAsia="zh-CN"/>
        </w:rPr>
        <w:t>MCVideo client 2 stops transmitting media to MCVideo client 1</w:t>
      </w:r>
      <w:r>
        <w:rPr>
          <w:rFonts w:hint="eastAsia"/>
          <w:lang w:eastAsia="zh-CN"/>
        </w:rPr>
        <w:t>.</w:t>
      </w:r>
    </w:p>
    <w:p w14:paraId="58D73595" w14:textId="77777777" w:rsidR="00A90238" w:rsidRPr="00A35E71" w:rsidRDefault="00A90238" w:rsidP="00A90238">
      <w:pPr>
        <w:pStyle w:val="NO"/>
        <w:rPr>
          <w:lang w:eastAsia="zh-CN"/>
        </w:rPr>
      </w:pPr>
      <w:r>
        <w:t>NOTE:</w:t>
      </w:r>
      <w:r>
        <w:tab/>
      </w:r>
      <w:r>
        <w:rPr>
          <w:rFonts w:hint="eastAsia"/>
          <w:lang w:eastAsia="zh-CN"/>
        </w:rPr>
        <w:t xml:space="preserve">MCVideo </w:t>
      </w:r>
      <w:r w:rsidRPr="0011731D">
        <w:rPr>
          <w:rFonts w:hint="eastAsia"/>
        </w:rPr>
        <w:t>client</w:t>
      </w:r>
      <w:r>
        <w:rPr>
          <w:rFonts w:hint="eastAsia"/>
          <w:lang w:eastAsia="zh-CN"/>
        </w:rPr>
        <w:t xml:space="preserve">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532F8838" w14:textId="77777777" w:rsidR="00A90238" w:rsidRDefault="00A90238" w:rsidP="00A90238">
      <w:pPr>
        <w:pStyle w:val="B1"/>
        <w:rPr>
          <w:lang w:eastAsia="zh-CN"/>
        </w:rPr>
      </w:pPr>
      <w:r>
        <w:rPr>
          <w:rFonts w:hint="eastAsia"/>
          <w:lang w:eastAsia="zh-CN"/>
        </w:rPr>
        <w:t>4</w:t>
      </w:r>
      <w:r>
        <w:t>.</w:t>
      </w:r>
      <w:r>
        <w:tab/>
      </w:r>
      <w:r>
        <w:rPr>
          <w:rFonts w:hint="eastAsia"/>
          <w:lang w:eastAsia="zh-CN"/>
        </w:rPr>
        <w:t>MCVideo client 2 provides a</w:t>
      </w:r>
      <w:r>
        <w:rPr>
          <w:lang w:eastAsia="zh-CN"/>
        </w:rPr>
        <w:t>n</w:t>
      </w:r>
      <w:r>
        <w:rPr>
          <w:rFonts w:hint="eastAsia"/>
          <w:lang w:eastAsia="zh-CN"/>
        </w:rPr>
        <w:t xml:space="preserve"> ambient viewing call release response to the MC</w:t>
      </w:r>
      <w:r>
        <w:rPr>
          <w:lang w:eastAsia="zh-CN"/>
        </w:rPr>
        <w:t>Video</w:t>
      </w:r>
      <w:r>
        <w:rPr>
          <w:rFonts w:hint="eastAsia"/>
          <w:lang w:eastAsia="zh-CN"/>
        </w:rPr>
        <w:t xml:space="preserve"> server.</w:t>
      </w:r>
    </w:p>
    <w:p w14:paraId="6189A62E" w14:textId="77777777" w:rsidR="00A90238" w:rsidRDefault="00A90238" w:rsidP="00A90238">
      <w:pPr>
        <w:pStyle w:val="B1"/>
        <w:rPr>
          <w:lang w:eastAsia="zh-CN"/>
        </w:rPr>
      </w:pPr>
      <w:r>
        <w:rPr>
          <w:rFonts w:hint="eastAsia"/>
          <w:lang w:eastAsia="zh-CN"/>
        </w:rPr>
        <w:t>5.</w:t>
      </w:r>
      <w:r>
        <w:rPr>
          <w:rFonts w:hint="eastAsia"/>
          <w:lang w:eastAsia="zh-CN"/>
        </w:rPr>
        <w:tab/>
        <w:t>The MCVideo server provides the ambient viewing call release response to MCVideo client 1</w:t>
      </w:r>
      <w:r>
        <w:rPr>
          <w:lang w:eastAsia="zh-CN"/>
        </w:rPr>
        <w:t>.</w:t>
      </w:r>
    </w:p>
    <w:p w14:paraId="78B92ABE" w14:textId="77777777" w:rsidR="00A90238" w:rsidRPr="00C25A65" w:rsidRDefault="00A90238" w:rsidP="00A90238">
      <w:pPr>
        <w:pStyle w:val="Heading4"/>
        <w:rPr>
          <w:lang w:eastAsia="zh-CN"/>
        </w:rPr>
      </w:pPr>
      <w:bookmarkStart w:id="876" w:name="_Toc185772459"/>
      <w:r>
        <w:t>7.6</w:t>
      </w:r>
      <w:r w:rsidRPr="00C25A65">
        <w:t>.</w:t>
      </w:r>
      <w:r>
        <w:t>3.5</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w:t>
      </w:r>
      <w:r>
        <w:rPr>
          <w:lang w:eastAsia="zh-CN"/>
        </w:rPr>
        <w:t>"viewed to" user</w:t>
      </w:r>
      <w:r w:rsidRPr="00C25A65">
        <w:rPr>
          <w:rFonts w:hint="eastAsia"/>
          <w:lang w:eastAsia="zh-CN"/>
        </w:rPr>
        <w:t xml:space="preserve"> initiated</w:t>
      </w:r>
      <w:bookmarkEnd w:id="876"/>
    </w:p>
    <w:p w14:paraId="72A9BAC6" w14:textId="77777777" w:rsidR="00A90238" w:rsidRDefault="00A90238" w:rsidP="00A90238">
      <w:pPr>
        <w:rPr>
          <w:lang w:eastAsia="zh-CN"/>
        </w:rPr>
      </w:pPr>
      <w:r>
        <w:t xml:space="preserve">Figure 7.6.3.5-1 illustrates the information flow for </w:t>
      </w:r>
      <w:r>
        <w:rPr>
          <w:rFonts w:hint="eastAsia"/>
          <w:lang w:eastAsia="zh-CN"/>
        </w:rPr>
        <w:t xml:space="preserve">ambient viewing call release </w:t>
      </w:r>
      <w:r>
        <w:rPr>
          <w:lang w:eastAsia="zh-CN"/>
        </w:rPr>
        <w:t>–</w:t>
      </w:r>
      <w:r>
        <w:rPr>
          <w:rFonts w:hint="eastAsia"/>
          <w:lang w:eastAsia="zh-CN"/>
        </w:rPr>
        <w:t xml:space="preserve"> </w:t>
      </w:r>
      <w:r>
        <w:rPr>
          <w:lang w:eastAsia="zh-CN"/>
        </w:rPr>
        <w:t xml:space="preserve">"viewed to" </w:t>
      </w:r>
      <w:r>
        <w:rPr>
          <w:rFonts w:hint="eastAsia"/>
          <w:lang w:eastAsia="zh-CN"/>
        </w:rPr>
        <w:t>user initiated.</w:t>
      </w:r>
      <w:r w:rsidRPr="00A83560">
        <w:rPr>
          <w:lang w:eastAsia="zh-CN"/>
        </w:rPr>
        <w:t xml:space="preserve"> </w:t>
      </w:r>
      <w:r>
        <w:rPr>
          <w:lang w:eastAsia="zh-CN"/>
        </w:rPr>
        <w:t>This procedure is only applied for the locally initiated ambient viewing call.</w:t>
      </w:r>
    </w:p>
    <w:p w14:paraId="746F3297" w14:textId="77777777" w:rsidR="00A90238" w:rsidRDefault="00A90238" w:rsidP="00A90238">
      <w:r>
        <w:t>Pre-conditions:</w:t>
      </w:r>
    </w:p>
    <w:p w14:paraId="68F4C403" w14:textId="77777777" w:rsidR="00A90238" w:rsidRPr="00E77375" w:rsidRDefault="00A90238" w:rsidP="00A90238">
      <w:pPr>
        <w:pStyle w:val="B1"/>
        <w:rPr>
          <w:lang w:eastAsia="zh-CN"/>
        </w:rPr>
      </w:pPr>
      <w:r>
        <w:rPr>
          <w:lang w:eastAsia="zh-CN"/>
        </w:rPr>
        <w:t>-</w:t>
      </w:r>
      <w:r>
        <w:rPr>
          <w:lang w:eastAsia="zh-CN"/>
        </w:rPr>
        <w:tab/>
        <w:t>MCVideo client 2</w:t>
      </w:r>
      <w:r w:rsidRPr="00954225">
        <w:rPr>
          <w:lang w:eastAsia="zh-CN"/>
        </w:rPr>
        <w:t xml:space="preserve"> is the client of the authorized user, who is authorized to release the </w:t>
      </w:r>
      <w:r>
        <w:rPr>
          <w:lang w:eastAsia="zh-CN"/>
        </w:rPr>
        <w:t xml:space="preserve">locally initiated </w:t>
      </w:r>
      <w:r w:rsidRPr="00954225">
        <w:rPr>
          <w:lang w:eastAsia="zh-CN"/>
        </w:rPr>
        <w:t xml:space="preserve">ambient </w:t>
      </w:r>
      <w:r>
        <w:rPr>
          <w:lang w:eastAsia="zh-CN"/>
        </w:rPr>
        <w:t>view</w:t>
      </w:r>
      <w:r w:rsidRPr="00954225">
        <w:rPr>
          <w:lang w:eastAsia="zh-CN"/>
        </w:rPr>
        <w:t>ing call at MC</w:t>
      </w:r>
      <w:r>
        <w:rPr>
          <w:lang w:eastAsia="zh-CN"/>
        </w:rPr>
        <w:t>Video</w:t>
      </w:r>
      <w:r w:rsidRPr="00954225">
        <w:rPr>
          <w:lang w:eastAsia="zh-CN"/>
        </w:rPr>
        <w:t xml:space="preserve"> client </w:t>
      </w:r>
      <w:r>
        <w:rPr>
          <w:lang w:eastAsia="zh-CN"/>
        </w:rPr>
        <w:t>2</w:t>
      </w:r>
      <w:r w:rsidRPr="00954225">
        <w:rPr>
          <w:lang w:eastAsia="zh-CN"/>
        </w:rPr>
        <w:t>.</w:t>
      </w:r>
    </w:p>
    <w:p w14:paraId="11109C5B" w14:textId="77777777" w:rsidR="00A90238" w:rsidRPr="002A0563" w:rsidRDefault="00A90238" w:rsidP="00A90238">
      <w:pPr>
        <w:pStyle w:val="B1"/>
        <w:rPr>
          <w:lang w:eastAsia="zh-CN"/>
        </w:rPr>
      </w:pPr>
      <w:r w:rsidRPr="00954225">
        <w:rPr>
          <w:lang w:eastAsia="zh-CN"/>
        </w:rPr>
        <w:t>-</w:t>
      </w:r>
      <w:r w:rsidRPr="00954225">
        <w:rPr>
          <w:lang w:eastAsia="zh-CN"/>
        </w:rPr>
        <w:tab/>
        <w:t xml:space="preserve">There is an ongoing ambient </w:t>
      </w:r>
      <w:r>
        <w:rPr>
          <w:lang w:eastAsia="zh-CN"/>
        </w:rPr>
        <w:t>view</w:t>
      </w:r>
      <w:r w:rsidRPr="00954225">
        <w:rPr>
          <w:lang w:eastAsia="zh-CN"/>
        </w:rPr>
        <w:t xml:space="preserve">ing call </w:t>
      </w:r>
      <w:r>
        <w:rPr>
          <w:lang w:eastAsia="zh-CN"/>
        </w:rPr>
        <w:t>between</w:t>
      </w:r>
      <w:r w:rsidRPr="00954225">
        <w:rPr>
          <w:lang w:eastAsia="zh-CN"/>
        </w:rPr>
        <w:t xml:space="preserve"> MC</w:t>
      </w:r>
      <w:r>
        <w:rPr>
          <w:lang w:eastAsia="zh-CN"/>
        </w:rPr>
        <w:t>Video client 1 and MCVideo client 2</w:t>
      </w:r>
      <w:r w:rsidRPr="00954225">
        <w:rPr>
          <w:lang w:eastAsia="zh-CN"/>
        </w:rPr>
        <w:t>.</w:t>
      </w:r>
    </w:p>
    <w:p w14:paraId="454B0CCD" w14:textId="77777777" w:rsidR="00A90238" w:rsidRDefault="00A90238" w:rsidP="00A90238">
      <w:pPr>
        <w:pStyle w:val="B1"/>
        <w:rPr>
          <w:lang w:eastAsia="zh-CN"/>
        </w:rPr>
      </w:pPr>
      <w:r>
        <w:rPr>
          <w:lang w:eastAsia="zh-CN"/>
        </w:rPr>
        <w:t>-</w:t>
      </w:r>
      <w:r>
        <w:rPr>
          <w:lang w:eastAsia="zh-CN"/>
        </w:rPr>
        <w:tab/>
        <w:t>MCVideo user 1 is the current user at MCVideo client 1 who is viewing, and MCVideo user 2 is the current user at MCVideo client 2 who is being viewed to.</w:t>
      </w:r>
    </w:p>
    <w:p w14:paraId="6B36E1B9" w14:textId="77777777" w:rsidR="00A90238" w:rsidRDefault="00A90238" w:rsidP="00A90238">
      <w:pPr>
        <w:pStyle w:val="TH"/>
      </w:pPr>
      <w:r>
        <w:object w:dxaOrig="8316" w:dyaOrig="3420" w14:anchorId="538AEDD5">
          <v:shape id="_x0000_i1083" type="#_x0000_t75" style="width:415.85pt;height:171.05pt" o:ole="">
            <v:imagedata r:id="rId127" o:title=""/>
          </v:shape>
          <o:OLEObject Type="Embed" ProgID="Visio.Drawing.15" ShapeID="_x0000_i1083" DrawAspect="Content" ObjectID="_1796385431" r:id="rId128"/>
        </w:object>
      </w:r>
    </w:p>
    <w:p w14:paraId="337E5A76" w14:textId="77777777" w:rsidR="00A90238" w:rsidRDefault="00A90238" w:rsidP="00A90238">
      <w:pPr>
        <w:pStyle w:val="TF"/>
        <w:rPr>
          <w:lang w:eastAsia="zh-CN"/>
        </w:rPr>
      </w:pPr>
      <w:r>
        <w:t>Figure 7.6</w:t>
      </w:r>
      <w:r>
        <w:rPr>
          <w:lang w:eastAsia="zh-CN"/>
        </w:rPr>
        <w:t>.3.5</w:t>
      </w:r>
      <w:r>
        <w:t xml:space="preserve">-1: </w:t>
      </w:r>
      <w:r>
        <w:rPr>
          <w:lang w:eastAsia="zh-CN"/>
        </w:rPr>
        <w:t>A</w:t>
      </w:r>
      <w:r>
        <w:rPr>
          <w:rFonts w:hint="eastAsia"/>
          <w:lang w:eastAsia="zh-CN"/>
        </w:rPr>
        <w:t xml:space="preserve">mbient viewing call release </w:t>
      </w:r>
      <w:r>
        <w:rPr>
          <w:lang w:eastAsia="zh-CN"/>
        </w:rPr>
        <w:t>–</w:t>
      </w:r>
      <w:r>
        <w:rPr>
          <w:rFonts w:hint="eastAsia"/>
          <w:lang w:eastAsia="zh-CN"/>
        </w:rPr>
        <w:t xml:space="preserve"> </w:t>
      </w:r>
      <w:r>
        <w:rPr>
          <w:lang w:eastAsia="zh-CN"/>
        </w:rPr>
        <w:t xml:space="preserve">"viewed to" </w:t>
      </w:r>
      <w:r>
        <w:rPr>
          <w:rFonts w:hint="eastAsia"/>
          <w:lang w:eastAsia="zh-CN"/>
        </w:rPr>
        <w:t>user initiated</w:t>
      </w:r>
    </w:p>
    <w:p w14:paraId="11613C35" w14:textId="77777777" w:rsidR="00A90238" w:rsidRDefault="00A90238" w:rsidP="00A90238">
      <w:pPr>
        <w:pStyle w:val="B1"/>
        <w:rPr>
          <w:lang w:eastAsia="zh-CN"/>
        </w:rPr>
      </w:pPr>
      <w:r>
        <w:rPr>
          <w:lang w:eastAsia="zh-CN"/>
        </w:rPr>
        <w:lastRenderedPageBreak/>
        <w:t>1</w:t>
      </w:r>
      <w:r>
        <w:t>.</w:t>
      </w:r>
      <w:r>
        <w:tab/>
      </w:r>
      <w:r>
        <w:rPr>
          <w:rFonts w:hint="eastAsia"/>
          <w:lang w:eastAsia="zh-CN"/>
        </w:rPr>
        <w:t>The authorized user</w:t>
      </w:r>
      <w:r>
        <w:rPr>
          <w:lang w:eastAsia="zh-CN"/>
        </w:rPr>
        <w:t xml:space="preserve"> 2</w:t>
      </w:r>
      <w:r>
        <w:rPr>
          <w:rFonts w:hint="eastAsia"/>
          <w:lang w:eastAsia="zh-CN"/>
        </w:rPr>
        <w:t xml:space="preserve"> </w:t>
      </w:r>
      <w:r>
        <w:rPr>
          <w:lang w:eastAsia="zh-CN"/>
        </w:rPr>
        <w:t>at</w:t>
      </w:r>
      <w:r>
        <w:rPr>
          <w:rFonts w:hint="eastAsia"/>
          <w:lang w:eastAsia="zh-CN"/>
        </w:rPr>
        <w:t xml:space="preserve"> MCVideo client </w:t>
      </w:r>
      <w:r>
        <w:rPr>
          <w:lang w:eastAsia="zh-CN"/>
        </w:rPr>
        <w:t>2</w:t>
      </w:r>
      <w:r>
        <w:rPr>
          <w:rFonts w:hint="eastAsia"/>
          <w:lang w:eastAsia="zh-CN"/>
        </w:rPr>
        <w:t xml:space="preserve"> initiates the ambient viewing call release </w:t>
      </w:r>
      <w:r>
        <w:rPr>
          <w:lang w:eastAsia="zh-CN"/>
        </w:rPr>
        <w:t xml:space="preserve">by sending an ambient viewing call release </w:t>
      </w:r>
      <w:r>
        <w:rPr>
          <w:rFonts w:hint="eastAsia"/>
          <w:lang w:eastAsia="zh-CN"/>
        </w:rPr>
        <w:t>request to the MCVideo server.</w:t>
      </w:r>
    </w:p>
    <w:p w14:paraId="5A4F80D7" w14:textId="77777777" w:rsidR="00A90238" w:rsidRDefault="00A90238" w:rsidP="00A90238">
      <w:pPr>
        <w:pStyle w:val="B1"/>
        <w:rPr>
          <w:lang w:eastAsia="zh-CN"/>
        </w:rPr>
      </w:pPr>
      <w:r>
        <w:rPr>
          <w:lang w:eastAsia="zh-CN"/>
        </w:rPr>
        <w:t>2</w:t>
      </w:r>
      <w:r>
        <w:t>.</w:t>
      </w:r>
      <w:r>
        <w:tab/>
      </w:r>
      <w:r>
        <w:rPr>
          <w:rFonts w:hint="eastAsia"/>
          <w:lang w:eastAsia="zh-CN"/>
        </w:rPr>
        <w:t>The MCVideo server provides a</w:t>
      </w:r>
      <w:r>
        <w:rPr>
          <w:lang w:eastAsia="zh-CN"/>
        </w:rPr>
        <w:t>n</w:t>
      </w:r>
      <w:r>
        <w:rPr>
          <w:rFonts w:hint="eastAsia"/>
          <w:lang w:eastAsia="zh-CN"/>
        </w:rPr>
        <w:t xml:space="preserve"> ambient viewing call release request to MCVideo client 1.</w:t>
      </w:r>
    </w:p>
    <w:p w14:paraId="370E8BCD" w14:textId="77777777" w:rsidR="00A90238" w:rsidRDefault="00A90238" w:rsidP="00A90238">
      <w:pPr>
        <w:pStyle w:val="B1"/>
        <w:rPr>
          <w:lang w:eastAsia="zh-CN"/>
        </w:rPr>
      </w:pPr>
      <w:r>
        <w:rPr>
          <w:lang w:eastAsia="zh-CN"/>
        </w:rPr>
        <w:t>3.</w:t>
      </w:r>
      <w:r>
        <w:rPr>
          <w:lang w:eastAsia="zh-CN"/>
        </w:rPr>
        <w:tab/>
        <w:t>MCVideo client 1 is notified about the ambient viewing call release.</w:t>
      </w:r>
    </w:p>
    <w:p w14:paraId="44160D31" w14:textId="77777777" w:rsidR="00A90238" w:rsidRDefault="00A90238" w:rsidP="00A90238">
      <w:pPr>
        <w:pStyle w:val="B1"/>
        <w:rPr>
          <w:lang w:eastAsia="zh-CN"/>
        </w:rPr>
      </w:pPr>
      <w:r>
        <w:rPr>
          <w:rFonts w:hint="eastAsia"/>
          <w:lang w:eastAsia="zh-CN"/>
        </w:rPr>
        <w:t>4</w:t>
      </w:r>
      <w:r>
        <w:t>.</w:t>
      </w:r>
      <w:r>
        <w:tab/>
      </w:r>
      <w:r>
        <w:rPr>
          <w:rFonts w:hint="eastAsia"/>
          <w:lang w:eastAsia="zh-CN"/>
        </w:rPr>
        <w:t>MC</w:t>
      </w:r>
      <w:r>
        <w:rPr>
          <w:lang w:eastAsia="zh-CN"/>
        </w:rPr>
        <w:t>Video</w:t>
      </w:r>
      <w:r>
        <w:rPr>
          <w:rFonts w:hint="eastAsia"/>
          <w:lang w:eastAsia="zh-CN"/>
        </w:rPr>
        <w:t xml:space="preserve"> client 1 provides a</w:t>
      </w:r>
      <w:r>
        <w:rPr>
          <w:lang w:eastAsia="zh-CN"/>
        </w:rPr>
        <w:t>n</w:t>
      </w:r>
      <w:r>
        <w:rPr>
          <w:rFonts w:hint="eastAsia"/>
          <w:lang w:eastAsia="zh-CN"/>
        </w:rPr>
        <w:t xml:space="preserve"> ambient viewing call release response to the MC</w:t>
      </w:r>
      <w:r>
        <w:rPr>
          <w:lang w:eastAsia="zh-CN"/>
        </w:rPr>
        <w:t>Video</w:t>
      </w:r>
      <w:r>
        <w:rPr>
          <w:rFonts w:hint="eastAsia"/>
          <w:lang w:eastAsia="zh-CN"/>
        </w:rPr>
        <w:t xml:space="preserve"> server.</w:t>
      </w:r>
    </w:p>
    <w:p w14:paraId="1D04E2DA" w14:textId="77777777" w:rsidR="00A90238" w:rsidRDefault="00A90238" w:rsidP="00A90238">
      <w:pPr>
        <w:pStyle w:val="B1"/>
        <w:rPr>
          <w:lang w:eastAsia="zh-CN"/>
        </w:rPr>
      </w:pPr>
      <w:r>
        <w:rPr>
          <w:lang w:eastAsia="zh-CN"/>
        </w:rPr>
        <w:t>5</w:t>
      </w:r>
      <w:r>
        <w:rPr>
          <w:rFonts w:hint="eastAsia"/>
          <w:lang w:eastAsia="zh-CN"/>
        </w:rPr>
        <w:t>.</w:t>
      </w:r>
      <w:r>
        <w:rPr>
          <w:rFonts w:hint="eastAsia"/>
          <w:lang w:eastAsia="zh-CN"/>
        </w:rPr>
        <w:tab/>
        <w:t>The MC</w:t>
      </w:r>
      <w:r>
        <w:rPr>
          <w:lang w:eastAsia="zh-CN"/>
        </w:rPr>
        <w:t>Video</w:t>
      </w:r>
      <w:r>
        <w:rPr>
          <w:rFonts w:hint="eastAsia"/>
          <w:lang w:eastAsia="zh-CN"/>
        </w:rPr>
        <w:t xml:space="preserve"> server provides the ambient viewing call release response to MC</w:t>
      </w:r>
      <w:r>
        <w:rPr>
          <w:lang w:eastAsia="zh-CN"/>
        </w:rPr>
        <w:t>Video</w:t>
      </w:r>
      <w:r>
        <w:rPr>
          <w:rFonts w:hint="eastAsia"/>
          <w:lang w:eastAsia="zh-CN"/>
        </w:rPr>
        <w:t xml:space="preserve"> client 2</w:t>
      </w:r>
      <w:r>
        <w:rPr>
          <w:lang w:eastAsia="zh-CN"/>
        </w:rPr>
        <w:t>.</w:t>
      </w:r>
    </w:p>
    <w:p w14:paraId="5F7F74B3" w14:textId="77777777" w:rsidR="00A90238" w:rsidRDefault="00A90238" w:rsidP="00A90238">
      <w:pPr>
        <w:pStyle w:val="B1"/>
        <w:rPr>
          <w:lang w:eastAsia="zh-CN"/>
        </w:rPr>
      </w:pPr>
      <w:r>
        <w:t>6.</w:t>
      </w:r>
      <w:r>
        <w:tab/>
      </w:r>
      <w:r>
        <w:rPr>
          <w:lang w:eastAsia="zh-CN"/>
        </w:rPr>
        <w:t>MCVideo client 1 stops transmitting media to MCVideo client 2</w:t>
      </w:r>
      <w:r>
        <w:rPr>
          <w:rFonts w:hint="eastAsia"/>
          <w:lang w:eastAsia="zh-CN"/>
        </w:rPr>
        <w:t>.</w:t>
      </w:r>
    </w:p>
    <w:p w14:paraId="37ACD703" w14:textId="77777777" w:rsidR="00A90238" w:rsidRDefault="00A90238" w:rsidP="00A90238">
      <w:pPr>
        <w:pStyle w:val="NO"/>
        <w:rPr>
          <w:lang w:eastAsia="zh-CN"/>
        </w:rPr>
      </w:pPr>
      <w:r>
        <w:t>NOTE:</w:t>
      </w:r>
      <w:r>
        <w:tab/>
      </w:r>
      <w:r>
        <w:rPr>
          <w:rFonts w:hint="eastAsia"/>
          <w:lang w:eastAsia="zh-CN"/>
        </w:rPr>
        <w:t>MC</w:t>
      </w:r>
      <w:r>
        <w:rPr>
          <w:lang w:eastAsia="zh-CN"/>
        </w:rPr>
        <w:t>Video</w:t>
      </w:r>
      <w:r>
        <w:rPr>
          <w:rFonts w:hint="eastAsia"/>
          <w:lang w:eastAsia="zh-CN"/>
        </w:rPr>
        <w:t xml:space="preserve"> client 1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7CC15BB6" w14:textId="77777777" w:rsidR="00A90238" w:rsidRPr="00A35E71" w:rsidRDefault="00A90238" w:rsidP="00A90238">
      <w:pPr>
        <w:rPr>
          <w:lang w:eastAsia="zh-CN"/>
        </w:rPr>
      </w:pPr>
    </w:p>
    <w:p w14:paraId="20E85C37" w14:textId="77777777" w:rsidR="00A90238" w:rsidRPr="00AB5FED" w:rsidRDefault="00A90238" w:rsidP="00A90238">
      <w:pPr>
        <w:pStyle w:val="Heading2"/>
      </w:pPr>
      <w:bookmarkStart w:id="877" w:name="_Toc185772460"/>
      <w:r>
        <w:t>7.7</w:t>
      </w:r>
      <w:r w:rsidRPr="00AB5FED">
        <w:tab/>
      </w:r>
      <w:r>
        <w:t>Transmission</w:t>
      </w:r>
      <w:r w:rsidRPr="00AB5FED">
        <w:t xml:space="preserve"> control</w:t>
      </w:r>
      <w:bookmarkEnd w:id="810"/>
      <w:bookmarkEnd w:id="811"/>
      <w:bookmarkEnd w:id="812"/>
      <w:bookmarkEnd w:id="813"/>
      <w:bookmarkEnd w:id="814"/>
      <w:bookmarkEnd w:id="877"/>
    </w:p>
    <w:p w14:paraId="0D2670A4" w14:textId="77777777" w:rsidR="00A90238" w:rsidRPr="00AB5FED" w:rsidRDefault="00A90238" w:rsidP="00A90238">
      <w:pPr>
        <w:pStyle w:val="Heading3"/>
      </w:pPr>
      <w:bookmarkStart w:id="878" w:name="_Toc428365142"/>
      <w:bookmarkStart w:id="879" w:name="_Toc433209817"/>
      <w:bookmarkStart w:id="880" w:name="_Toc460616140"/>
      <w:bookmarkStart w:id="881" w:name="_Toc460617001"/>
      <w:bookmarkStart w:id="882" w:name="_Toc460662390"/>
      <w:bookmarkStart w:id="883" w:name="_Toc185772461"/>
      <w:r>
        <w:t>7.7</w:t>
      </w:r>
      <w:r w:rsidRPr="00AB5FED">
        <w:t>.1</w:t>
      </w:r>
      <w:r w:rsidRPr="00AB5FED">
        <w:tab/>
      </w:r>
      <w:r>
        <w:t>Transmission</w:t>
      </w:r>
      <w:r w:rsidRPr="00AB5FED">
        <w:t xml:space="preserve"> control for on-network MC</w:t>
      </w:r>
      <w:r>
        <w:t>Video</w:t>
      </w:r>
      <w:r w:rsidRPr="00AB5FED">
        <w:t xml:space="preserve"> service</w:t>
      </w:r>
      <w:bookmarkEnd w:id="878"/>
      <w:bookmarkEnd w:id="879"/>
      <w:bookmarkEnd w:id="880"/>
      <w:bookmarkEnd w:id="881"/>
      <w:bookmarkEnd w:id="882"/>
      <w:bookmarkEnd w:id="883"/>
    </w:p>
    <w:p w14:paraId="16BC0212" w14:textId="77777777" w:rsidR="00A90238" w:rsidRPr="00AB5FED" w:rsidRDefault="00A90238" w:rsidP="00A90238">
      <w:pPr>
        <w:pStyle w:val="Heading4"/>
      </w:pPr>
      <w:bookmarkStart w:id="884" w:name="_Toc428365143"/>
      <w:bookmarkStart w:id="885" w:name="_Toc433209818"/>
      <w:bookmarkStart w:id="886" w:name="_Toc460616141"/>
      <w:bookmarkStart w:id="887" w:name="_Toc460617002"/>
      <w:bookmarkStart w:id="888" w:name="_Toc460662391"/>
      <w:bookmarkStart w:id="889" w:name="_Toc185772462"/>
      <w:r>
        <w:t>7.7</w:t>
      </w:r>
      <w:r w:rsidRPr="00AB5FED">
        <w:t>.1.1</w:t>
      </w:r>
      <w:r w:rsidRPr="00AB5FED">
        <w:tab/>
      </w:r>
      <w:bookmarkEnd w:id="884"/>
      <w:r w:rsidRPr="00AB5FED">
        <w:t>General</w:t>
      </w:r>
      <w:bookmarkEnd w:id="885"/>
      <w:bookmarkEnd w:id="886"/>
      <w:bookmarkEnd w:id="887"/>
      <w:bookmarkEnd w:id="888"/>
      <w:bookmarkEnd w:id="889"/>
    </w:p>
    <w:p w14:paraId="45A832BF" w14:textId="77777777" w:rsidR="00A90238" w:rsidRPr="00AB5FED" w:rsidRDefault="00A90238" w:rsidP="00A90238">
      <w:r w:rsidRPr="00AB5FED">
        <w:t xml:space="preserve">The procedure is for providing a </w:t>
      </w:r>
      <w:r>
        <w:t>transmission</w:t>
      </w:r>
      <w:r w:rsidRPr="00AB5FED">
        <w:t xml:space="preserve"> control to MC</w:t>
      </w:r>
      <w:r>
        <w:t>Video</w:t>
      </w:r>
      <w:r w:rsidRPr="00AB5FED">
        <w:t xml:space="preserve"> UE in an on-network case and applies for both private call and group call. </w:t>
      </w:r>
      <w:r>
        <w:t>Transmission</w:t>
      </w:r>
      <w:r w:rsidRPr="00AB5FED">
        <w:t xml:space="preserve"> control is performed by using </w:t>
      </w:r>
      <w:r>
        <w:t>transmission</w:t>
      </w:r>
      <w:r w:rsidRPr="00AB5FED">
        <w:t xml:space="preserve"> control information flows between the </w:t>
      </w:r>
      <w:r>
        <w:t>transmission control</w:t>
      </w:r>
      <w:r w:rsidRPr="00AB5FED">
        <w:t xml:space="preserve"> participant and the </w:t>
      </w:r>
      <w:r>
        <w:t>transmission</w:t>
      </w:r>
      <w:r w:rsidRPr="00AB5FED">
        <w:t xml:space="preserve"> control server.</w:t>
      </w:r>
    </w:p>
    <w:p w14:paraId="60AFAACB" w14:textId="77777777" w:rsidR="00A90238" w:rsidRPr="00AB5FED" w:rsidRDefault="00A90238" w:rsidP="00A90238">
      <w:pPr>
        <w:pStyle w:val="Heading4"/>
      </w:pPr>
      <w:bookmarkStart w:id="890" w:name="_Toc460616142"/>
      <w:bookmarkStart w:id="891" w:name="_Toc460617003"/>
      <w:bookmarkStart w:id="892" w:name="_Toc460662392"/>
      <w:bookmarkStart w:id="893" w:name="_Toc185772463"/>
      <w:r>
        <w:t>7.7</w:t>
      </w:r>
      <w:r w:rsidRPr="00AB5FED">
        <w:t>.1.2</w:t>
      </w:r>
      <w:r w:rsidRPr="00AB5FED">
        <w:tab/>
        <w:t xml:space="preserve">Information flows for </w:t>
      </w:r>
      <w:r>
        <w:t>transmission</w:t>
      </w:r>
      <w:r w:rsidRPr="00AB5FED">
        <w:t xml:space="preserve"> control for on-network</w:t>
      </w:r>
      <w:bookmarkEnd w:id="890"/>
      <w:bookmarkEnd w:id="891"/>
      <w:bookmarkEnd w:id="892"/>
      <w:bookmarkEnd w:id="893"/>
    </w:p>
    <w:p w14:paraId="4E380CAE" w14:textId="77777777" w:rsidR="00A90238" w:rsidRPr="00AB5FED" w:rsidRDefault="00A90238" w:rsidP="00A90238">
      <w:pPr>
        <w:pStyle w:val="Heading5"/>
      </w:pPr>
      <w:bookmarkStart w:id="894" w:name="_Toc460616143"/>
      <w:bookmarkStart w:id="895" w:name="_Toc460617004"/>
      <w:bookmarkStart w:id="896" w:name="_Toc465162630"/>
      <w:bookmarkStart w:id="897" w:name="_Toc185772464"/>
      <w:r>
        <w:t>7.7</w:t>
      </w:r>
      <w:r w:rsidRPr="00AB5FED">
        <w:t>.1.2.1</w:t>
      </w:r>
      <w:r w:rsidRPr="00AB5FED">
        <w:tab/>
        <w:t>General</w:t>
      </w:r>
      <w:bookmarkEnd w:id="894"/>
      <w:bookmarkEnd w:id="895"/>
      <w:bookmarkEnd w:id="896"/>
      <w:bookmarkEnd w:id="897"/>
    </w:p>
    <w:p w14:paraId="574B4E5E" w14:textId="77777777" w:rsidR="00A90238" w:rsidRPr="00AB5FED" w:rsidRDefault="00A90238" w:rsidP="00A90238">
      <w:r w:rsidRPr="00AB5FED">
        <w:t xml:space="preserve">When the </w:t>
      </w:r>
      <w:r>
        <w:t>transmission</w:t>
      </w:r>
      <w:r w:rsidRPr="00AB5FED">
        <w:t xml:space="preserve"> control server receives a </w:t>
      </w:r>
      <w:r>
        <w:t>transmit media</w:t>
      </w:r>
      <w:r w:rsidRPr="00AB5FED">
        <w:t xml:space="preserve"> request from the </w:t>
      </w:r>
      <w:r>
        <w:t>transmission control</w:t>
      </w:r>
      <w:r w:rsidRPr="00AB5FED">
        <w:t xml:space="preserve"> participant, it decides whether to give a grant or not. The result is informed to the requesting </w:t>
      </w:r>
      <w:r>
        <w:t>transmission control</w:t>
      </w:r>
      <w:r w:rsidRPr="00AB5FED">
        <w:t xml:space="preserve"> participant. When the </w:t>
      </w:r>
      <w:r>
        <w:t>transmission control</w:t>
      </w:r>
      <w:r w:rsidRPr="00AB5FED">
        <w:t xml:space="preserve"> participant receives a </w:t>
      </w:r>
      <w:r>
        <w:t>transmit media</w:t>
      </w:r>
      <w:r w:rsidRPr="00AB5FED">
        <w:t xml:space="preserve"> granted message, it can send v</w:t>
      </w:r>
      <w:r>
        <w:t>ideo</w:t>
      </w:r>
      <w:r w:rsidRPr="00AB5FED">
        <w:t xml:space="preserve"> media over the uplink bearer established beforehand. The </w:t>
      </w:r>
      <w:r>
        <w:t>transmit media</w:t>
      </w:r>
      <w:r w:rsidRPr="00AB5FED">
        <w:t xml:space="preserve"> revoked message can be used as part of </w:t>
      </w:r>
      <w:r>
        <w:t>revoke</w:t>
      </w:r>
      <w:r w:rsidRPr="00AB5FED">
        <w:t xml:space="preserve">. The </w:t>
      </w:r>
      <w:r>
        <w:t>transmit media</w:t>
      </w:r>
      <w:r w:rsidRPr="00AB5FED">
        <w:t xml:space="preserve"> queue status request can be used to know current position in the queue for </w:t>
      </w:r>
      <w:r>
        <w:t>media transmission</w:t>
      </w:r>
      <w:r w:rsidRPr="00AB5FED">
        <w:t>.</w:t>
      </w:r>
    </w:p>
    <w:p w14:paraId="7F0A6035" w14:textId="77777777" w:rsidR="00A90238" w:rsidRPr="00AB5FED" w:rsidRDefault="00A90238" w:rsidP="00A90238">
      <w:r w:rsidRPr="00AB5FED">
        <w:t xml:space="preserve">Some </w:t>
      </w:r>
      <w:r>
        <w:t>transmission</w:t>
      </w:r>
      <w:r w:rsidRPr="00AB5FED">
        <w:t xml:space="preserve"> control information flows can also piggyback call control information flows to provide efficient call setup and clearing:</w:t>
      </w:r>
    </w:p>
    <w:p w14:paraId="4C19DF51" w14:textId="77777777" w:rsidR="00A90238" w:rsidRPr="00AB5FED" w:rsidRDefault="00A90238" w:rsidP="00A90238">
      <w:pPr>
        <w:pStyle w:val="B1"/>
      </w:pPr>
      <w:r w:rsidRPr="00AB5FED">
        <w:t>-</w:t>
      </w:r>
      <w:r w:rsidRPr="00AB5FED">
        <w:tab/>
        <w:t xml:space="preserve">Call setup request is optionally carried in </w:t>
      </w:r>
      <w:r>
        <w:t>transmit media</w:t>
      </w:r>
      <w:r w:rsidRPr="00AB5FED">
        <w:t xml:space="preserve"> request (uplink); and</w:t>
      </w:r>
    </w:p>
    <w:p w14:paraId="17990F41" w14:textId="77777777" w:rsidR="00A90238" w:rsidRPr="00AB5FED" w:rsidRDefault="00A90238" w:rsidP="00A90238">
      <w:pPr>
        <w:pStyle w:val="B1"/>
      </w:pPr>
      <w:r w:rsidRPr="00AB5FED">
        <w:t>-</w:t>
      </w:r>
      <w:r w:rsidRPr="00AB5FED">
        <w:tab/>
        <w:t xml:space="preserve">Call release request is optionally carried in </w:t>
      </w:r>
      <w:r>
        <w:t xml:space="preserve">media transmission </w:t>
      </w:r>
      <w:r w:rsidRPr="00AB5FED">
        <w:t>release (uplink).</w:t>
      </w:r>
    </w:p>
    <w:p w14:paraId="65EAE882" w14:textId="77777777" w:rsidR="00A90238" w:rsidRPr="00AB5FED" w:rsidRDefault="00A90238" w:rsidP="00A90238">
      <w:pPr>
        <w:pStyle w:val="Heading5"/>
      </w:pPr>
      <w:bookmarkStart w:id="898" w:name="_Toc460616144"/>
      <w:bookmarkStart w:id="899" w:name="_Toc460617005"/>
      <w:bookmarkStart w:id="900" w:name="_Toc465162631"/>
      <w:bookmarkStart w:id="901" w:name="_Toc185772465"/>
      <w:r>
        <w:t>7.7</w:t>
      </w:r>
      <w:r w:rsidRPr="00AB5FED">
        <w:t>.1.2.2</w:t>
      </w:r>
      <w:r w:rsidRPr="00AB5FED">
        <w:tab/>
      </w:r>
      <w:r>
        <w:t>Transmit media</w:t>
      </w:r>
      <w:r w:rsidRPr="00AB5FED">
        <w:t xml:space="preserve"> request</w:t>
      </w:r>
      <w:bookmarkEnd w:id="898"/>
      <w:bookmarkEnd w:id="899"/>
      <w:bookmarkEnd w:id="900"/>
      <w:bookmarkEnd w:id="901"/>
    </w:p>
    <w:p w14:paraId="7FE6B065" w14:textId="77777777" w:rsidR="00A90238" w:rsidRPr="00AB5FED" w:rsidRDefault="00A90238" w:rsidP="00A90238">
      <w:r w:rsidRPr="00AB5FED">
        <w:t>Table </w:t>
      </w:r>
      <w:r>
        <w:t>7.7</w:t>
      </w:r>
      <w:r w:rsidRPr="00AB5FED">
        <w:rPr>
          <w:lang w:eastAsia="zh-CN"/>
        </w:rPr>
        <w:t>.1.2.2-1</w:t>
      </w:r>
      <w:r w:rsidRPr="00AB5FED">
        <w:t xml:space="preserve"> describes the information flow </w:t>
      </w:r>
      <w:r>
        <w:t>transmit</w:t>
      </w:r>
      <w:r w:rsidRPr="00AB5FED">
        <w:t xml:space="preserve"> </w:t>
      </w:r>
      <w:r>
        <w:t xml:space="preserve">media </w:t>
      </w:r>
      <w:r w:rsidRPr="00AB5FED">
        <w:t xml:space="preserve">request, from the </w:t>
      </w:r>
      <w:r>
        <w:t>transmission control</w:t>
      </w:r>
      <w:r w:rsidRPr="00AB5FED">
        <w:t xml:space="preserve"> participant to the </w:t>
      </w:r>
      <w:r>
        <w:t>transmission</w:t>
      </w:r>
      <w:r w:rsidRPr="00AB5FED">
        <w:t xml:space="preserve"> control server, which is used to request the </w:t>
      </w:r>
      <w:r>
        <w:t>transmit media request</w:t>
      </w:r>
      <w:r w:rsidRPr="00AB5FED">
        <w:t xml:space="preserve">. This information flow is sent in unicast to the </w:t>
      </w:r>
      <w:r>
        <w:t>transmission</w:t>
      </w:r>
      <w:r w:rsidRPr="00AB5FED">
        <w:t xml:space="preserve"> control server.</w:t>
      </w:r>
    </w:p>
    <w:p w14:paraId="500A057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2</w:t>
      </w:r>
      <w:r w:rsidRPr="00AB5FED">
        <w:t xml:space="preserve">-1: </w:t>
      </w:r>
      <w:r>
        <w:rPr>
          <w:lang w:val="en-US"/>
        </w:rPr>
        <w:t>Transmit media</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AD1479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812404"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44F694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56DC7" w14:textId="77777777" w:rsidR="00A90238" w:rsidRPr="00AB5FED" w:rsidRDefault="00A90238" w:rsidP="004260A6">
            <w:pPr>
              <w:pStyle w:val="TAH"/>
            </w:pPr>
            <w:r w:rsidRPr="00AB5FED">
              <w:t>Description</w:t>
            </w:r>
          </w:p>
        </w:tc>
      </w:tr>
      <w:tr w:rsidR="00A90238" w:rsidRPr="00AB5FED" w14:paraId="07FA30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9B4D6C2"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699F94F5"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227BF5" w14:textId="77777777" w:rsidR="00A90238" w:rsidRPr="00AB5FED" w:rsidRDefault="00A90238" w:rsidP="004260A6">
            <w:pPr>
              <w:pStyle w:val="TAL"/>
            </w:pPr>
            <w:r>
              <w:t>Identity of the user whose media transmission is requested</w:t>
            </w:r>
          </w:p>
        </w:tc>
      </w:tr>
      <w:tr w:rsidR="00A90238" w:rsidRPr="00AB5FED" w14:paraId="38C78E2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288D6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42C52DAA"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75A1A9"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20B8F26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AA4A1F7" w14:textId="77777777" w:rsidR="00A90238" w:rsidRDefault="00A90238" w:rsidP="004260A6">
            <w:pPr>
              <w:pStyle w:val="TAL"/>
            </w:pPr>
            <w:r>
              <w:rPr>
                <w:rFonts w:hint="eastAsia"/>
                <w:lang w:eastAsia="zh-CN"/>
              </w:rPr>
              <w:t>Media</w:t>
            </w:r>
            <w:r>
              <w:rPr>
                <w:lang w:eastAsia="zh-CN"/>
              </w:rPr>
              <w:t xml:space="preserve"> priority</w:t>
            </w:r>
          </w:p>
        </w:tc>
        <w:tc>
          <w:tcPr>
            <w:tcW w:w="1440" w:type="dxa"/>
            <w:tcBorders>
              <w:top w:val="single" w:sz="4" w:space="0" w:color="000000"/>
              <w:left w:val="single" w:sz="4" w:space="0" w:color="000000"/>
              <w:bottom w:val="single" w:sz="4" w:space="0" w:color="000000"/>
            </w:tcBorders>
            <w:shd w:val="clear" w:color="auto" w:fill="auto"/>
          </w:tcPr>
          <w:p w14:paraId="78E664FB" w14:textId="77777777" w:rsidR="00A90238" w:rsidRPr="00AB5FED" w:rsidRDefault="00A90238" w:rsidP="004260A6">
            <w:pPr>
              <w:pStyle w:val="TAL"/>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CF2BC" w14:textId="77777777" w:rsidR="00A90238" w:rsidRPr="00AB5FED" w:rsidRDefault="00A90238" w:rsidP="004260A6">
            <w:pPr>
              <w:pStyle w:val="TAL"/>
            </w:pPr>
            <w:r>
              <w:rPr>
                <w:rFonts w:hint="eastAsia"/>
                <w:lang w:eastAsia="zh-CN"/>
              </w:rPr>
              <w:t>Priority</w:t>
            </w:r>
            <w:r>
              <w:rPr>
                <w:lang w:eastAsia="zh-CN"/>
              </w:rPr>
              <w:t xml:space="preserve"> of the media</w:t>
            </w:r>
          </w:p>
        </w:tc>
      </w:tr>
    </w:tbl>
    <w:p w14:paraId="72377C81" w14:textId="77777777" w:rsidR="00A90238" w:rsidRPr="00AB5FED" w:rsidRDefault="00A90238" w:rsidP="00A90238"/>
    <w:p w14:paraId="55B05813" w14:textId="77777777" w:rsidR="00A90238" w:rsidRPr="00AB5FED" w:rsidRDefault="00A90238" w:rsidP="00A90238">
      <w:pPr>
        <w:pStyle w:val="Heading5"/>
      </w:pPr>
      <w:bookmarkStart w:id="902" w:name="_Toc460616145"/>
      <w:bookmarkStart w:id="903" w:name="_Toc460617006"/>
      <w:bookmarkStart w:id="904" w:name="_Toc465162632"/>
      <w:bookmarkStart w:id="905" w:name="_Toc185772466"/>
      <w:r>
        <w:lastRenderedPageBreak/>
        <w:t>7.7</w:t>
      </w:r>
      <w:r w:rsidRPr="00AB5FED">
        <w:t>.1.2.3</w:t>
      </w:r>
      <w:r w:rsidRPr="00AB5FED">
        <w:tab/>
      </w:r>
      <w:r>
        <w:t>Transmit media</w:t>
      </w:r>
      <w:r w:rsidRPr="00AB5FED">
        <w:t xml:space="preserve"> granted</w:t>
      </w:r>
      <w:bookmarkEnd w:id="902"/>
      <w:bookmarkEnd w:id="903"/>
      <w:bookmarkEnd w:id="904"/>
      <w:bookmarkEnd w:id="905"/>
    </w:p>
    <w:p w14:paraId="692FAA71" w14:textId="77777777" w:rsidR="00A90238" w:rsidRPr="00AB5FED" w:rsidRDefault="00A90238" w:rsidP="00A90238">
      <w:r w:rsidRPr="00AB5FED">
        <w:t>Table </w:t>
      </w:r>
      <w:r>
        <w:t>7.7</w:t>
      </w:r>
      <w:r w:rsidRPr="00AB5FED">
        <w:rPr>
          <w:lang w:eastAsia="zh-CN"/>
        </w:rPr>
        <w:t>.1.2.3-1</w:t>
      </w:r>
      <w:r w:rsidRPr="00AB5FED">
        <w:t xml:space="preserve"> describes the information flow </w:t>
      </w:r>
      <w:r>
        <w:t>transmit media</w:t>
      </w:r>
      <w:r w:rsidRPr="00AB5FED">
        <w:t xml:space="preserve"> granted, from the </w:t>
      </w:r>
      <w:r>
        <w:t>transmission</w:t>
      </w:r>
      <w:r w:rsidRPr="00AB5FED">
        <w:t xml:space="preserve"> control server to the </w:t>
      </w:r>
      <w:r>
        <w:t>transmission control</w:t>
      </w:r>
      <w:r w:rsidRPr="00AB5FED">
        <w:t xml:space="preserve"> participant, which is used</w:t>
      </w:r>
      <w:r>
        <w:t xml:space="preserve"> to indicate that a transmit media request</w:t>
      </w:r>
      <w:r w:rsidRPr="00AB5FED">
        <w:t xml:space="preserve"> is granted and media </w:t>
      </w:r>
      <w:r>
        <w:t>transmission</w:t>
      </w:r>
      <w:r w:rsidRPr="00AB5FED">
        <w:t xml:space="preserve"> is possible. This information flow is sent in unicast (to the granted </w:t>
      </w:r>
      <w:r>
        <w:t>transmission control</w:t>
      </w:r>
      <w:r w:rsidRPr="00AB5FED">
        <w:t xml:space="preserve"> participant).</w:t>
      </w:r>
    </w:p>
    <w:p w14:paraId="64AA8D36"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3</w:t>
      </w:r>
      <w:r w:rsidRPr="00AB5FED">
        <w:t xml:space="preserve">-1: </w:t>
      </w:r>
      <w:r>
        <w:rPr>
          <w:lang w:val="en-US"/>
        </w:rPr>
        <w:t>Transmit media</w:t>
      </w:r>
      <w:r w:rsidRPr="00AB5FED">
        <w:rPr>
          <w:lang w:val="en-US"/>
        </w:rPr>
        <w:t xml:space="preserve"> granted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96B83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F83A7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6E8C08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2DC857" w14:textId="77777777" w:rsidR="00A90238" w:rsidRPr="00AB5FED" w:rsidRDefault="00A90238" w:rsidP="004260A6">
            <w:pPr>
              <w:pStyle w:val="TAH"/>
            </w:pPr>
            <w:r w:rsidRPr="00AB5FED">
              <w:t>Description</w:t>
            </w:r>
          </w:p>
        </w:tc>
      </w:tr>
      <w:tr w:rsidR="00A90238" w:rsidRPr="00AB5FED" w14:paraId="7B00518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C98142E"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514B1D4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FDEBA"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4FB0390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4548BE"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B04759E"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210B03"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36895BB9" w14:textId="77777777" w:rsidR="00A90238" w:rsidRPr="00AB5FED" w:rsidRDefault="00A90238" w:rsidP="00A90238"/>
    <w:p w14:paraId="4E90A44B" w14:textId="77777777" w:rsidR="00A90238" w:rsidRPr="00AB5FED" w:rsidRDefault="00A90238" w:rsidP="00A90238">
      <w:pPr>
        <w:pStyle w:val="Heading5"/>
      </w:pPr>
      <w:bookmarkStart w:id="906" w:name="_Toc460616146"/>
      <w:bookmarkStart w:id="907" w:name="_Toc460617007"/>
      <w:bookmarkStart w:id="908" w:name="_Toc465162633"/>
      <w:bookmarkStart w:id="909" w:name="_Toc185772467"/>
      <w:r>
        <w:t>7.7</w:t>
      </w:r>
      <w:r w:rsidRPr="00AB5FED">
        <w:t>.1.2.4</w:t>
      </w:r>
      <w:r w:rsidRPr="00AB5FED">
        <w:tab/>
      </w:r>
      <w:r>
        <w:t>Transmit media</w:t>
      </w:r>
      <w:r w:rsidRPr="00AB5FED">
        <w:t xml:space="preserve"> rejected</w:t>
      </w:r>
      <w:bookmarkEnd w:id="906"/>
      <w:bookmarkEnd w:id="907"/>
      <w:bookmarkEnd w:id="908"/>
      <w:bookmarkEnd w:id="909"/>
    </w:p>
    <w:p w14:paraId="1DFBB427" w14:textId="77777777" w:rsidR="00A90238" w:rsidRPr="00AB5FED" w:rsidRDefault="00A90238" w:rsidP="00A90238">
      <w:r w:rsidRPr="00AB5FED">
        <w:t>Table </w:t>
      </w:r>
      <w:r>
        <w:t>7.7</w:t>
      </w:r>
      <w:r w:rsidRPr="00AB5FED">
        <w:rPr>
          <w:lang w:eastAsia="zh-CN"/>
        </w:rPr>
        <w:t>.1.2.4-1</w:t>
      </w:r>
      <w:r w:rsidRPr="00AB5FED">
        <w:t xml:space="preserve"> describes the information flow </w:t>
      </w:r>
      <w:r>
        <w:t>transmit media</w:t>
      </w:r>
      <w:r w:rsidRPr="00AB5FED">
        <w:t xml:space="preserve"> rejected, from the </w:t>
      </w:r>
      <w:r>
        <w:t>transmission</w:t>
      </w:r>
      <w:r w:rsidRPr="00AB5FED">
        <w:t xml:space="preserve"> control server to the </w:t>
      </w:r>
      <w:r>
        <w:t>transmission control</w:t>
      </w:r>
      <w:r w:rsidRPr="00AB5FED">
        <w:t xml:space="preserve"> participant, which is used to indicate that a </w:t>
      </w:r>
      <w:r>
        <w:t>transmit media request</w:t>
      </w:r>
      <w:r w:rsidRPr="00AB5FED">
        <w:t xml:space="preserve"> is rejected. This information flow is sent in unicast (to the refused </w:t>
      </w:r>
      <w:r>
        <w:t>transmission control</w:t>
      </w:r>
      <w:r w:rsidRPr="00AB5FED">
        <w:t xml:space="preserve"> participant).</w:t>
      </w:r>
    </w:p>
    <w:p w14:paraId="5C3B0D04"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4</w:t>
      </w:r>
      <w:r w:rsidRPr="00AB5FED">
        <w:t xml:space="preserve">-1: </w:t>
      </w:r>
      <w:r>
        <w:rPr>
          <w:lang w:val="en-US"/>
        </w:rPr>
        <w:t>Transmit media</w:t>
      </w:r>
      <w:r w:rsidRPr="00AB5FED">
        <w:rPr>
          <w:lang w:val="en-US"/>
        </w:rPr>
        <w:t xml:space="preserve"> rejected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0847200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06F2BEA"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3F4AB9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6A14E" w14:textId="77777777" w:rsidR="00A90238" w:rsidRPr="00AB5FED" w:rsidRDefault="00A90238" w:rsidP="004260A6">
            <w:pPr>
              <w:pStyle w:val="TAH"/>
            </w:pPr>
            <w:r w:rsidRPr="00AB5FED">
              <w:t>Description</w:t>
            </w:r>
          </w:p>
        </w:tc>
      </w:tr>
      <w:tr w:rsidR="00A90238" w:rsidRPr="00AB5FED" w14:paraId="4637E42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A57029"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4CC9BC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80F4B0"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65F2F18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93841F8" w14:textId="77777777" w:rsidR="00A90238" w:rsidRPr="00AB5FED" w:rsidRDefault="00A90238" w:rsidP="004260A6">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2E47C1D4"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3A9BA" w14:textId="77777777" w:rsidR="00A90238" w:rsidRPr="00AB5FED" w:rsidRDefault="00A90238" w:rsidP="004260A6">
            <w:pPr>
              <w:pStyle w:val="TAL"/>
            </w:pPr>
            <w:r w:rsidRPr="00AB5FED">
              <w:t xml:space="preserve">Indicates the cause for </w:t>
            </w:r>
            <w:r>
              <w:t>transmit media</w:t>
            </w:r>
            <w:r w:rsidRPr="00AB5FED">
              <w:t xml:space="preserve"> rejection</w:t>
            </w:r>
          </w:p>
        </w:tc>
      </w:tr>
      <w:tr w:rsidR="00A90238" w:rsidRPr="00AB5FED" w14:paraId="0454736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428A149"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5C02DD0"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A3233"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36DBAB41" w14:textId="77777777" w:rsidR="00A90238" w:rsidRPr="00AB5FED" w:rsidRDefault="00A90238" w:rsidP="00A90238"/>
    <w:p w14:paraId="2445B3FB" w14:textId="77777777" w:rsidR="00A90238" w:rsidRPr="00AB5FED" w:rsidRDefault="00A90238" w:rsidP="00A90238">
      <w:pPr>
        <w:pStyle w:val="Heading5"/>
      </w:pPr>
      <w:bookmarkStart w:id="910" w:name="_Toc185772468"/>
      <w:r>
        <w:t>7.7</w:t>
      </w:r>
      <w:r w:rsidRPr="00AB5FED">
        <w:t>.1.2.</w:t>
      </w:r>
      <w:r>
        <w:t>5</w:t>
      </w:r>
      <w:r w:rsidRPr="00AB5FED">
        <w:tab/>
      </w:r>
      <w:r>
        <w:t>Media transmission notification</w:t>
      </w:r>
      <w:bookmarkEnd w:id="910"/>
    </w:p>
    <w:p w14:paraId="21167615" w14:textId="77777777" w:rsidR="00A90238" w:rsidRPr="00AB5FED" w:rsidRDefault="00A90238" w:rsidP="00A90238">
      <w:r w:rsidRPr="00AB5FED">
        <w:t>Table </w:t>
      </w:r>
      <w:r>
        <w:t>7.7</w:t>
      </w:r>
      <w:r w:rsidRPr="00AB5FED">
        <w:rPr>
          <w:lang w:eastAsia="zh-CN"/>
        </w:rPr>
        <w:t>.1.2.</w:t>
      </w:r>
      <w:r>
        <w:rPr>
          <w:lang w:eastAsia="zh-CN"/>
        </w:rPr>
        <w:t>5</w:t>
      </w:r>
      <w:r w:rsidRPr="00AB5FED">
        <w:rPr>
          <w:lang w:eastAsia="zh-CN"/>
        </w:rPr>
        <w:t>-1</w:t>
      </w:r>
      <w:r w:rsidRPr="00AB5FED">
        <w:t xml:space="preserve"> describes the information flow </w:t>
      </w:r>
      <w:r>
        <w:t>media transmission notification</w:t>
      </w:r>
      <w:r w:rsidRPr="00AB5FED">
        <w:t xml:space="preserve">, from the </w:t>
      </w:r>
      <w:r>
        <w:t>transmission</w:t>
      </w:r>
      <w:r w:rsidRPr="00AB5FED">
        <w:t xml:space="preserve"> control server to the </w:t>
      </w:r>
      <w:r>
        <w:t>transmission control</w:t>
      </w:r>
      <w:r w:rsidRPr="00AB5FED">
        <w:t xml:space="preserve"> participant, which is used to indicate that a </w:t>
      </w:r>
      <w:r>
        <w:t>media transmission is available from another user</w:t>
      </w:r>
      <w:r w:rsidRPr="00AB5FED">
        <w:t xml:space="preserve">. This information flow is sent in unicast (to the </w:t>
      </w:r>
      <w:r>
        <w:t>receiving</w:t>
      </w:r>
      <w:r w:rsidRPr="00AB5FED">
        <w:t xml:space="preserve"> </w:t>
      </w:r>
      <w:r>
        <w:t>transmission control</w:t>
      </w:r>
      <w:r w:rsidRPr="00AB5FED">
        <w:t xml:space="preserve"> participant).</w:t>
      </w:r>
    </w:p>
    <w:p w14:paraId="75BCCB8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5</w:t>
      </w:r>
      <w:r w:rsidRPr="00AB5FED">
        <w:t xml:space="preserve">-1: </w:t>
      </w:r>
      <w:r>
        <w:rPr>
          <w:lang w:val="en-US"/>
        </w:rPr>
        <w:t>Media transmission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5BDBE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6DA152C"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76B2C4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F4E5A" w14:textId="77777777" w:rsidR="00A90238" w:rsidRPr="00AB5FED" w:rsidRDefault="00A90238" w:rsidP="004260A6">
            <w:pPr>
              <w:pStyle w:val="TAH"/>
            </w:pPr>
            <w:r w:rsidRPr="00AB5FED">
              <w:t>Description</w:t>
            </w:r>
          </w:p>
        </w:tc>
      </w:tr>
      <w:tr w:rsidR="00A90238" w:rsidRPr="00AB5FED" w14:paraId="17C4635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B3CF6A9"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6CCF9B6A"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A329B" w14:textId="77777777" w:rsidR="00A90238" w:rsidRPr="00AB5FED" w:rsidRDefault="00A90238" w:rsidP="004260A6">
            <w:pPr>
              <w:pStyle w:val="TAL"/>
            </w:pPr>
            <w:r>
              <w:t>Identity of the user who is transmitting the media</w:t>
            </w:r>
          </w:p>
        </w:tc>
      </w:tr>
      <w:tr w:rsidR="00A90238" w:rsidRPr="00AB5FED" w14:paraId="3F39ECF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422C967"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595705A"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03F0CD"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1C6F86" w:rsidRPr="00AB5FED" w14:paraId="21EF27C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DA6E7E" w14:textId="6F0E8843" w:rsidR="001C6F86" w:rsidRDefault="001C6F86" w:rsidP="001C6F86">
            <w:pPr>
              <w:pStyle w:val="TAL"/>
            </w:pPr>
            <w:r>
              <w:t>Media reception mode (see NOTE)</w:t>
            </w:r>
          </w:p>
        </w:tc>
        <w:tc>
          <w:tcPr>
            <w:tcW w:w="1440" w:type="dxa"/>
            <w:tcBorders>
              <w:top w:val="single" w:sz="4" w:space="0" w:color="000000"/>
              <w:left w:val="single" w:sz="4" w:space="0" w:color="000000"/>
              <w:bottom w:val="single" w:sz="4" w:space="0" w:color="000000"/>
            </w:tcBorders>
            <w:shd w:val="clear" w:color="auto" w:fill="auto"/>
          </w:tcPr>
          <w:p w14:paraId="5ACDC252" w14:textId="60241528" w:rsidR="001C6F86" w:rsidRPr="00AB5FED" w:rsidRDefault="001C6F86" w:rsidP="001C6F8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A4A8DF" w14:textId="634C7D90" w:rsidR="001C6F86" w:rsidRPr="00AB5FED" w:rsidRDefault="001C6F86" w:rsidP="001C6F86">
            <w:pPr>
              <w:pStyle w:val="TAL"/>
            </w:pPr>
            <w:r>
              <w:t xml:space="preserve">Indicates the media reception mode (manual or forced). </w:t>
            </w:r>
          </w:p>
        </w:tc>
      </w:tr>
      <w:tr w:rsidR="001C6F86" w:rsidRPr="00AB5FED" w14:paraId="7B5A1531" w14:textId="77777777" w:rsidTr="000B12B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86117F" w14:textId="0CED05B5" w:rsidR="001C6F86" w:rsidRPr="00AB5FED" w:rsidRDefault="00530220" w:rsidP="000575BD">
            <w:pPr>
              <w:pStyle w:val="TAN"/>
            </w:pPr>
            <w:r w:rsidRPr="00530220">
              <w:t>NOTE:</w:t>
            </w:r>
            <w:r w:rsidRPr="00530220">
              <w:tab/>
              <w:t>In the case of manual reception mode, to receive media, an explicit request from the user is required, whereas an explicit request is not required for the forced reception mode.</w:t>
            </w:r>
          </w:p>
        </w:tc>
      </w:tr>
    </w:tbl>
    <w:p w14:paraId="2C43DF26" w14:textId="77777777" w:rsidR="00A90238" w:rsidRPr="00AB5FED" w:rsidRDefault="00A90238" w:rsidP="00A90238"/>
    <w:p w14:paraId="42D48979" w14:textId="77777777" w:rsidR="00A90238" w:rsidRPr="00AB5FED" w:rsidRDefault="00A90238" w:rsidP="00A90238">
      <w:pPr>
        <w:pStyle w:val="Heading5"/>
      </w:pPr>
      <w:bookmarkStart w:id="911" w:name="_Toc185772469"/>
      <w:r>
        <w:t>7.7</w:t>
      </w:r>
      <w:r w:rsidRPr="00AB5FED">
        <w:t>.1.2.</w:t>
      </w:r>
      <w:r>
        <w:t>6</w:t>
      </w:r>
      <w:r w:rsidRPr="00AB5FED">
        <w:tab/>
      </w:r>
      <w:r>
        <w:t>Receive media request</w:t>
      </w:r>
      <w:bookmarkEnd w:id="911"/>
    </w:p>
    <w:p w14:paraId="6EAACA89" w14:textId="77777777" w:rsidR="00A90238" w:rsidRPr="00AB5FED" w:rsidRDefault="00A90238" w:rsidP="00A90238">
      <w:r w:rsidRPr="00AB5FED">
        <w:t>Table </w:t>
      </w:r>
      <w:r>
        <w:t>7.7</w:t>
      </w:r>
      <w:r w:rsidRPr="00AB5FED">
        <w:rPr>
          <w:lang w:eastAsia="zh-CN"/>
        </w:rPr>
        <w:t>.1.2.</w:t>
      </w:r>
      <w:r>
        <w:rPr>
          <w:lang w:eastAsia="zh-CN"/>
        </w:rPr>
        <w:t>6</w:t>
      </w:r>
      <w:r w:rsidRPr="00AB5FED">
        <w:rPr>
          <w:lang w:eastAsia="zh-CN"/>
        </w:rPr>
        <w:t>-1</w:t>
      </w:r>
      <w:r w:rsidRPr="00AB5FED">
        <w:t xml:space="preserve"> describes the information flow </w:t>
      </w:r>
      <w:r>
        <w:t>receive media request</w:t>
      </w:r>
      <w:r w:rsidRPr="00AB5FED">
        <w:t xml:space="preserve">, from the </w:t>
      </w:r>
      <w:r>
        <w:t>transmission</w:t>
      </w:r>
      <w:r w:rsidRPr="00AB5FED">
        <w:t xml:space="preserve"> control </w:t>
      </w:r>
      <w:r>
        <w:t>participant</w:t>
      </w:r>
      <w:r w:rsidRPr="00AB5FED">
        <w:t xml:space="preserve"> to the </w:t>
      </w:r>
      <w:r>
        <w:t>transmission control</w:t>
      </w:r>
      <w:r w:rsidRPr="00AB5FED">
        <w:t xml:space="preserve"> </w:t>
      </w:r>
      <w:r>
        <w:t>server</w:t>
      </w:r>
      <w:r w:rsidRPr="00AB5FED">
        <w:t xml:space="preserve">, which is used to </w:t>
      </w:r>
      <w:r>
        <w:t>request the reception of the media from another user</w:t>
      </w:r>
      <w:r w:rsidRPr="00AB5FED">
        <w:t xml:space="preserve">. This information flow is sent in unicast (to the </w:t>
      </w:r>
      <w:r>
        <w:t>transmission control</w:t>
      </w:r>
      <w:r w:rsidRPr="00AB5FED">
        <w:t xml:space="preserve"> </w:t>
      </w:r>
      <w:r>
        <w:t>server</w:t>
      </w:r>
      <w:r w:rsidRPr="00AB5FED">
        <w:t>).</w:t>
      </w:r>
    </w:p>
    <w:p w14:paraId="2928D2F8"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rPr>
          <w:lang w:val="en-US"/>
        </w:rPr>
        <w:t>6</w:t>
      </w:r>
      <w:r w:rsidRPr="00AB5FED">
        <w:t xml:space="preserve">-1: </w:t>
      </w:r>
      <w:r>
        <w:rPr>
          <w:lang w:val="en-US"/>
        </w:rPr>
        <w:t>Receive media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19C3BB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E324ED6"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B0719F3"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B2737" w14:textId="77777777" w:rsidR="00A90238" w:rsidRPr="00AB5FED" w:rsidRDefault="00A90238" w:rsidP="004260A6">
            <w:pPr>
              <w:pStyle w:val="TAH"/>
            </w:pPr>
            <w:r w:rsidRPr="00AB5FED">
              <w:t>Description</w:t>
            </w:r>
          </w:p>
        </w:tc>
      </w:tr>
      <w:tr w:rsidR="00A90238" w:rsidRPr="00AB5FED" w14:paraId="1D5F2DD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AB303F"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4F66C225"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2D697" w14:textId="77777777" w:rsidR="00A90238" w:rsidRPr="00AB5FED" w:rsidRDefault="00A90238" w:rsidP="004260A6">
            <w:pPr>
              <w:pStyle w:val="TAL"/>
            </w:pPr>
            <w:r>
              <w:t>Identity of the user who is requesting the reception of the media</w:t>
            </w:r>
          </w:p>
        </w:tc>
      </w:tr>
      <w:tr w:rsidR="00A90238" w:rsidRPr="00AB5FED" w14:paraId="4907398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76E0916" w14:textId="77777777" w:rsidR="00A90238" w:rsidRDefault="00A90238" w:rsidP="004260A6">
            <w:pPr>
              <w:pStyle w:val="TAL"/>
            </w:pPr>
            <w:r>
              <w:t>Source MCVideo ID</w:t>
            </w:r>
          </w:p>
        </w:tc>
        <w:tc>
          <w:tcPr>
            <w:tcW w:w="1440" w:type="dxa"/>
            <w:tcBorders>
              <w:top w:val="single" w:sz="4" w:space="0" w:color="000000"/>
              <w:left w:val="single" w:sz="4" w:space="0" w:color="000000"/>
              <w:bottom w:val="single" w:sz="4" w:space="0" w:color="000000"/>
            </w:tcBorders>
            <w:shd w:val="clear" w:color="auto" w:fill="auto"/>
          </w:tcPr>
          <w:p w14:paraId="035F807D"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D0F9AE" w14:textId="77777777" w:rsidR="00A90238" w:rsidRDefault="00A90238" w:rsidP="004260A6">
            <w:pPr>
              <w:pStyle w:val="TAL"/>
            </w:pPr>
            <w:r>
              <w:t>Identify of the user who is transmitting the media</w:t>
            </w:r>
          </w:p>
        </w:tc>
      </w:tr>
      <w:tr w:rsidR="00A90238" w:rsidRPr="00AB5FED" w14:paraId="7478704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536445D"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DE9723B"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D04873"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B77D0B8" w14:textId="77777777" w:rsidR="00A90238" w:rsidRPr="00AB5FED" w:rsidRDefault="00A90238" w:rsidP="00A90238"/>
    <w:p w14:paraId="4E8F11F6" w14:textId="77777777" w:rsidR="00A90238" w:rsidRPr="00AB5FED" w:rsidRDefault="00A90238" w:rsidP="00A90238">
      <w:pPr>
        <w:pStyle w:val="Heading5"/>
      </w:pPr>
      <w:bookmarkStart w:id="912" w:name="_Toc185772470"/>
      <w:r>
        <w:t>7.7</w:t>
      </w:r>
      <w:r w:rsidRPr="00AB5FED">
        <w:t>.1.2.</w:t>
      </w:r>
      <w:r>
        <w:t>7</w:t>
      </w:r>
      <w:r w:rsidRPr="00AB5FED">
        <w:tab/>
      </w:r>
      <w:r>
        <w:t>Receive media response</w:t>
      </w:r>
      <w:bookmarkEnd w:id="912"/>
    </w:p>
    <w:p w14:paraId="61B0F284" w14:textId="77777777" w:rsidR="00A90238" w:rsidRPr="00AB5FED" w:rsidRDefault="00A90238" w:rsidP="00A90238">
      <w:r w:rsidRPr="00AB5FED">
        <w:t>Table </w:t>
      </w:r>
      <w:r>
        <w:t>7.7</w:t>
      </w:r>
      <w:r w:rsidRPr="00AB5FED">
        <w:rPr>
          <w:lang w:eastAsia="zh-CN"/>
        </w:rPr>
        <w:t>.1.2.</w:t>
      </w:r>
      <w:r>
        <w:rPr>
          <w:lang w:eastAsia="zh-CN"/>
        </w:rPr>
        <w:t>7</w:t>
      </w:r>
      <w:r w:rsidRPr="00AB5FED">
        <w:rPr>
          <w:lang w:eastAsia="zh-CN"/>
        </w:rPr>
        <w:t>-1</w:t>
      </w:r>
      <w:r w:rsidRPr="00AB5FED">
        <w:t xml:space="preserve"> describes the information flow </w:t>
      </w:r>
      <w:r>
        <w:t>receive media response</w:t>
      </w:r>
      <w:r w:rsidRPr="00AB5FED">
        <w:t xml:space="preserve">, from the </w:t>
      </w:r>
      <w:r>
        <w:t>transmission</w:t>
      </w:r>
      <w:r w:rsidRPr="00AB5FED">
        <w:t xml:space="preserve"> control </w:t>
      </w:r>
      <w:r>
        <w:t>server</w:t>
      </w:r>
      <w:r w:rsidRPr="00AB5FED">
        <w:t xml:space="preserve"> to the </w:t>
      </w:r>
      <w:r>
        <w:t>transmission control</w:t>
      </w:r>
      <w:r w:rsidRPr="00AB5FED">
        <w:t xml:space="preserve"> </w:t>
      </w:r>
      <w:r>
        <w:t>participant</w:t>
      </w:r>
      <w:r w:rsidRPr="00AB5FED">
        <w:t xml:space="preserve">, which is used to </w:t>
      </w:r>
      <w:r>
        <w:t>indicate whether the media reception is possible or not</w:t>
      </w:r>
      <w:r w:rsidRPr="00AB5FED">
        <w:t xml:space="preserve">. This information flow is sent in unicast (to the </w:t>
      </w:r>
      <w:r>
        <w:t>receiving</w:t>
      </w:r>
      <w:r w:rsidRPr="00AB5FED">
        <w:t xml:space="preserve"> </w:t>
      </w:r>
      <w:r>
        <w:t>transmission control</w:t>
      </w:r>
      <w:r w:rsidRPr="00AB5FED">
        <w:t xml:space="preserve"> participant).</w:t>
      </w:r>
    </w:p>
    <w:p w14:paraId="5C549E3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7</w:t>
      </w:r>
      <w:r w:rsidRPr="00AB5FED">
        <w:t xml:space="preserve">-1: </w:t>
      </w:r>
      <w:r>
        <w:rPr>
          <w:lang w:val="en-US"/>
        </w:rPr>
        <w:t>Receive media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4B08115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546DC9B"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A89EF5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B0A073" w14:textId="77777777" w:rsidR="00A90238" w:rsidRPr="00AB5FED" w:rsidRDefault="00A90238" w:rsidP="004260A6">
            <w:pPr>
              <w:pStyle w:val="TAH"/>
            </w:pPr>
            <w:r w:rsidRPr="00AB5FED">
              <w:t>Description</w:t>
            </w:r>
          </w:p>
        </w:tc>
      </w:tr>
      <w:tr w:rsidR="00A90238" w:rsidRPr="00AB5FED" w14:paraId="7A43781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F8E7EAB" w14:textId="77777777" w:rsidR="00A90238" w:rsidRPr="00AB5FED" w:rsidRDefault="00A90238" w:rsidP="004260A6">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689E18D8"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2C158D" w14:textId="77777777" w:rsidR="00A90238" w:rsidRPr="00AB5FED" w:rsidRDefault="00A90238" w:rsidP="004260A6">
            <w:pPr>
              <w:pStyle w:val="TAL"/>
            </w:pPr>
            <w:r>
              <w:t>Indicates whether media reception is possible as per the request</w:t>
            </w:r>
          </w:p>
        </w:tc>
      </w:tr>
      <w:tr w:rsidR="00A90238" w:rsidRPr="00AB5FED" w14:paraId="1E4A2A6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632190" w14:textId="77777777" w:rsidR="00A90238" w:rsidRDefault="00A90238" w:rsidP="004260A6">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3B0B5A1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B2654" w14:textId="77777777" w:rsidR="00A90238" w:rsidRDefault="00A90238" w:rsidP="004260A6">
            <w:pPr>
              <w:pStyle w:val="TAL"/>
            </w:pPr>
            <w:r w:rsidRPr="00AB5FED">
              <w:t xml:space="preserve">Indicates the cause for </w:t>
            </w:r>
            <w:r>
              <w:t>rejecting the media receive request</w:t>
            </w:r>
          </w:p>
        </w:tc>
      </w:tr>
      <w:tr w:rsidR="00A90238" w:rsidRPr="00AB5FED" w14:paraId="57C80BD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E4A5D22"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5E3AA69"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0D3571"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307AFE24" w14:textId="77777777" w:rsidR="00A90238" w:rsidRDefault="00A90238" w:rsidP="00A90238"/>
    <w:p w14:paraId="7974660B" w14:textId="77777777" w:rsidR="00A90238" w:rsidRPr="00AB5FED" w:rsidRDefault="00A90238" w:rsidP="00A90238">
      <w:pPr>
        <w:pStyle w:val="Heading5"/>
      </w:pPr>
      <w:bookmarkStart w:id="913" w:name="_Toc185772471"/>
      <w:r>
        <w:t>7.7</w:t>
      </w:r>
      <w:r w:rsidRPr="00AB5FED">
        <w:t>.1.2.</w:t>
      </w:r>
      <w:r>
        <w:t>8</w:t>
      </w:r>
      <w:r w:rsidRPr="00AB5FED">
        <w:tab/>
      </w:r>
      <w:r>
        <w:t>Media reception notification</w:t>
      </w:r>
      <w:bookmarkEnd w:id="913"/>
    </w:p>
    <w:p w14:paraId="017BB254" w14:textId="77777777" w:rsidR="00A90238" w:rsidRPr="00AB5FED" w:rsidRDefault="00A90238" w:rsidP="00A90238">
      <w:r w:rsidRPr="00AB5FED">
        <w:t>Table </w:t>
      </w:r>
      <w:r>
        <w:t>7.7</w:t>
      </w:r>
      <w:r w:rsidRPr="00AB5FED">
        <w:rPr>
          <w:lang w:eastAsia="zh-CN"/>
        </w:rPr>
        <w:t>.1.2.</w:t>
      </w:r>
      <w:r>
        <w:rPr>
          <w:lang w:eastAsia="zh-CN"/>
        </w:rPr>
        <w:t>8</w:t>
      </w:r>
      <w:r w:rsidRPr="00AB5FED">
        <w:rPr>
          <w:lang w:eastAsia="zh-CN"/>
        </w:rPr>
        <w:t>-1</w:t>
      </w:r>
      <w:r w:rsidRPr="00AB5FED">
        <w:t xml:space="preserve"> describes the information flow </w:t>
      </w:r>
      <w:r>
        <w:t>media reception notification</w:t>
      </w:r>
      <w:r w:rsidRPr="00AB5FED">
        <w:t xml:space="preserve">, from the </w:t>
      </w:r>
      <w:r>
        <w:t>transmission</w:t>
      </w:r>
      <w:r w:rsidRPr="00AB5FED">
        <w:t xml:space="preserve"> control server to the </w:t>
      </w:r>
      <w:r>
        <w:t>transmission control</w:t>
      </w:r>
      <w:r w:rsidRPr="00AB5FED">
        <w:t xml:space="preserve"> participant, which is used to indicate that a </w:t>
      </w:r>
      <w:r>
        <w:t>media reception has been initiated to a user</w:t>
      </w:r>
      <w:r w:rsidRPr="00AB5FED">
        <w:t xml:space="preserve">. This information flow is sent in unicast (to the </w:t>
      </w:r>
      <w:r>
        <w:t>transmitting</w:t>
      </w:r>
      <w:r w:rsidRPr="00AB5FED">
        <w:t xml:space="preserve"> </w:t>
      </w:r>
      <w:r>
        <w:t>transmission control</w:t>
      </w:r>
      <w:r w:rsidRPr="00AB5FED">
        <w:t xml:space="preserve"> participant).</w:t>
      </w:r>
    </w:p>
    <w:p w14:paraId="0174FD96"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8</w:t>
      </w:r>
      <w:r w:rsidRPr="00AB5FED">
        <w:t xml:space="preserve">-1: </w:t>
      </w:r>
      <w:r>
        <w:rPr>
          <w:lang w:val="en-US"/>
        </w:rPr>
        <w:t>Media reception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9ECBBA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0311866"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681A2CE"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FAEAB" w14:textId="77777777" w:rsidR="00A90238" w:rsidRPr="00AB5FED" w:rsidRDefault="00A90238" w:rsidP="004260A6">
            <w:pPr>
              <w:pStyle w:val="TAH"/>
            </w:pPr>
            <w:r w:rsidRPr="00AB5FED">
              <w:t>Description</w:t>
            </w:r>
          </w:p>
        </w:tc>
      </w:tr>
      <w:tr w:rsidR="00A90238" w:rsidRPr="00AB5FED" w14:paraId="191F2E1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E7ADDE"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3805D9F7"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7BB09" w14:textId="77777777" w:rsidR="00A90238" w:rsidRPr="00AB5FED" w:rsidRDefault="00A90238" w:rsidP="004260A6">
            <w:pPr>
              <w:pStyle w:val="TAL"/>
            </w:pPr>
            <w:r>
              <w:t>Identity of the user who is receiving the media</w:t>
            </w:r>
          </w:p>
        </w:tc>
      </w:tr>
      <w:tr w:rsidR="00A90238" w:rsidRPr="00AB5FED" w14:paraId="3F7F069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C384926"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65B2F5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4E697"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72CE9F6" w14:textId="77777777" w:rsidR="00A90238" w:rsidRDefault="00A90238" w:rsidP="00A90238"/>
    <w:p w14:paraId="611835B1" w14:textId="77777777" w:rsidR="00A90238" w:rsidRPr="00AB5FED" w:rsidRDefault="00A90238" w:rsidP="00A90238">
      <w:pPr>
        <w:pStyle w:val="Heading5"/>
      </w:pPr>
      <w:bookmarkStart w:id="914" w:name="_Toc460616156"/>
      <w:bookmarkStart w:id="915" w:name="_Toc460617017"/>
      <w:bookmarkStart w:id="916" w:name="_Toc465162643"/>
      <w:bookmarkStart w:id="917" w:name="_Toc185772472"/>
      <w:r>
        <w:t>7.7</w:t>
      </w:r>
      <w:r w:rsidRPr="00AB5FED">
        <w:t>.1.2.</w:t>
      </w:r>
      <w:r>
        <w:t>9</w:t>
      </w:r>
      <w:r w:rsidRPr="00AB5FED">
        <w:tab/>
      </w:r>
      <w:bookmarkEnd w:id="914"/>
      <w:bookmarkEnd w:id="915"/>
      <w:bookmarkEnd w:id="916"/>
      <w:r>
        <w:t>Queue position info</w:t>
      </w:r>
      <w:bookmarkEnd w:id="917"/>
    </w:p>
    <w:p w14:paraId="78D0B165" w14:textId="77777777" w:rsidR="00A90238" w:rsidRPr="00AB5FED" w:rsidRDefault="00A90238" w:rsidP="00A90238">
      <w:r w:rsidRPr="00AB5FED">
        <w:t>Table </w:t>
      </w:r>
      <w:r>
        <w:t>7.7</w:t>
      </w:r>
      <w:r w:rsidRPr="00AB5FED">
        <w:rPr>
          <w:lang w:eastAsia="zh-CN"/>
        </w:rPr>
        <w:t>.1.2.</w:t>
      </w:r>
      <w:r>
        <w:rPr>
          <w:lang w:eastAsia="zh-CN"/>
        </w:rPr>
        <w:t>9</w:t>
      </w:r>
      <w:r w:rsidRPr="00AB5FED">
        <w:rPr>
          <w:lang w:eastAsia="zh-CN"/>
        </w:rPr>
        <w:t>-1</w:t>
      </w:r>
      <w:r w:rsidRPr="00AB5FED">
        <w:t xml:space="preserve"> describes the information flow </w:t>
      </w:r>
      <w:r>
        <w:t>queue position info</w:t>
      </w:r>
      <w:r w:rsidRPr="00AB5FED">
        <w:t xml:space="preserve">, from the </w:t>
      </w:r>
      <w:r>
        <w:t>transmission</w:t>
      </w:r>
      <w:r w:rsidRPr="00AB5FED">
        <w:t xml:space="preserve"> control server to the </w:t>
      </w:r>
      <w:r>
        <w:t>transmission control</w:t>
      </w:r>
      <w:r w:rsidRPr="00AB5FED">
        <w:t xml:space="preserve"> participant, which is used to indicate </w:t>
      </w:r>
      <w:r>
        <w:t xml:space="preserve">that </w:t>
      </w:r>
      <w:r w:rsidRPr="00AB5FED">
        <w:t xml:space="preserve">the </w:t>
      </w:r>
      <w:r>
        <w:t>transmit media</w:t>
      </w:r>
      <w:r w:rsidRPr="00AB5FED">
        <w:t xml:space="preserve"> request is queued and the queue position to the </w:t>
      </w:r>
      <w:r>
        <w:t>transmit media</w:t>
      </w:r>
      <w:r w:rsidRPr="00AB5FED">
        <w:t xml:space="preserve"> requesting UE. The </w:t>
      </w:r>
      <w:r>
        <w:t>MCVideo</w:t>
      </w:r>
      <w:r w:rsidRPr="00AB5FED">
        <w:t xml:space="preserve"> server </w:t>
      </w:r>
      <w:r w:rsidRPr="00AB5FED">
        <w:rPr>
          <w:rFonts w:eastAsia="Malgun Gothic" w:hint="eastAsia"/>
          <w:lang w:eastAsia="ko-KR"/>
        </w:rPr>
        <w:t xml:space="preserve">and </w:t>
      </w:r>
      <w:r w:rsidRPr="00AB5FED">
        <w:t>the MC</w:t>
      </w:r>
      <w:r>
        <w:t>Video</w:t>
      </w:r>
      <w:r w:rsidRPr="00AB5FED">
        <w:t xml:space="preserve"> client support queuing of the </w:t>
      </w:r>
      <w:r>
        <w:t>transmit media</w:t>
      </w:r>
      <w:r w:rsidRPr="00AB5FED">
        <w:t xml:space="preserve"> requests shall support this information flow. This information flow is sent in unicast (to the queued </w:t>
      </w:r>
      <w:r>
        <w:t>transmission control</w:t>
      </w:r>
      <w:r w:rsidRPr="00AB5FED">
        <w:t xml:space="preserve"> participant).</w:t>
      </w:r>
    </w:p>
    <w:p w14:paraId="793277A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9</w:t>
      </w:r>
      <w:r w:rsidRPr="00AB5FED">
        <w:t xml:space="preserve">-1: </w:t>
      </w:r>
      <w:r w:rsidRPr="00AB5FED">
        <w:rPr>
          <w:lang w:val="en-US"/>
        </w:rPr>
        <w:t>Queue position info</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79104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26687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C835D3F"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D31EC" w14:textId="77777777" w:rsidR="00A90238" w:rsidRPr="00AB5FED" w:rsidRDefault="00A90238" w:rsidP="004260A6">
            <w:pPr>
              <w:pStyle w:val="TAH"/>
            </w:pPr>
            <w:r w:rsidRPr="00AB5FED">
              <w:t>Description</w:t>
            </w:r>
          </w:p>
        </w:tc>
      </w:tr>
      <w:tr w:rsidR="00A90238" w:rsidRPr="00AB5FED" w14:paraId="0FECD23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15DCD97" w14:textId="77777777" w:rsidR="00A90238" w:rsidRPr="00AB5FED" w:rsidRDefault="00A90238" w:rsidP="004260A6">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46A503BB"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CE9A9" w14:textId="77777777" w:rsidR="00A90238" w:rsidRPr="00AB5FED" w:rsidRDefault="00A90238" w:rsidP="004260A6">
            <w:pPr>
              <w:pStyle w:val="TAL"/>
            </w:pPr>
            <w:r w:rsidRPr="00AB5FED">
              <w:t xml:space="preserve">Position of the queued </w:t>
            </w:r>
            <w:r>
              <w:t>transmit media</w:t>
            </w:r>
            <w:r w:rsidRPr="00AB5FED">
              <w:t xml:space="preserve"> request in the queue</w:t>
            </w:r>
          </w:p>
        </w:tc>
      </w:tr>
      <w:tr w:rsidR="00A90238" w:rsidRPr="00AB5FED" w14:paraId="6EC215A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B4A1979"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34BFE9F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036C6"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7AC66FF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6C6A68E"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2DF0504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3B011"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29C13C74" w14:textId="77777777" w:rsidR="00A90238" w:rsidRPr="00AB5FED" w:rsidRDefault="00A90238" w:rsidP="00A90238"/>
    <w:p w14:paraId="75390820" w14:textId="77777777" w:rsidR="00A90238" w:rsidRPr="00AB5FED" w:rsidRDefault="00A90238" w:rsidP="00A90238">
      <w:pPr>
        <w:pStyle w:val="Heading5"/>
      </w:pPr>
      <w:bookmarkStart w:id="918" w:name="_Toc185772473"/>
      <w:r>
        <w:lastRenderedPageBreak/>
        <w:t>7.7</w:t>
      </w:r>
      <w:r w:rsidRPr="00AB5FED">
        <w:t>.1.2.</w:t>
      </w:r>
      <w:r>
        <w:t>10</w:t>
      </w:r>
      <w:r w:rsidRPr="00AB5FED">
        <w:tab/>
      </w:r>
      <w:r>
        <w:t>Transmission revoked</w:t>
      </w:r>
      <w:bookmarkEnd w:id="918"/>
    </w:p>
    <w:p w14:paraId="27F9B999" w14:textId="77777777" w:rsidR="00A90238" w:rsidRPr="00AB5FED" w:rsidRDefault="00A90238" w:rsidP="00A90238">
      <w:r w:rsidRPr="00AB5FED">
        <w:t>Table </w:t>
      </w:r>
      <w:r>
        <w:t>7.7</w:t>
      </w:r>
      <w:r w:rsidRPr="00AB5FED">
        <w:rPr>
          <w:lang w:eastAsia="zh-CN"/>
        </w:rPr>
        <w:t>.1.2.</w:t>
      </w:r>
      <w:r>
        <w:rPr>
          <w:lang w:eastAsia="zh-CN"/>
        </w:rPr>
        <w:t>10</w:t>
      </w:r>
      <w:r w:rsidRPr="00AB5FED">
        <w:rPr>
          <w:lang w:eastAsia="zh-CN"/>
        </w:rPr>
        <w:t>-1</w:t>
      </w:r>
      <w:r w:rsidRPr="00AB5FED">
        <w:t xml:space="preserve"> describes the information flow </w:t>
      </w:r>
      <w:r>
        <w:t>transmission revoked</w:t>
      </w:r>
      <w:r w:rsidRPr="00AB5FED">
        <w:t xml:space="preserve">, from the </w:t>
      </w:r>
      <w:r>
        <w:t>transmission</w:t>
      </w:r>
      <w:r w:rsidRPr="00AB5FED">
        <w:t xml:space="preserve"> control server to the </w:t>
      </w:r>
      <w:r>
        <w:t>transmission control</w:t>
      </w:r>
      <w:r w:rsidRPr="00AB5FED">
        <w:t xml:space="preserve"> participant, which is used to indicate </w:t>
      </w:r>
      <w:r>
        <w:t xml:space="preserve">that </w:t>
      </w:r>
      <w:r w:rsidRPr="00AB5FED">
        <w:t xml:space="preserve">the </w:t>
      </w:r>
      <w:r>
        <w:t>on-going video transmission</w:t>
      </w:r>
      <w:r w:rsidRPr="00AB5FED">
        <w:t xml:space="preserve"> is queued and the queue position </w:t>
      </w:r>
      <w:r>
        <w:t>is provided or the on-going video transmission is terminated.</w:t>
      </w:r>
      <w:r w:rsidRPr="00AB5FED">
        <w:t xml:space="preserve"> This information flow is sent in unicast (to the queued </w:t>
      </w:r>
      <w:r>
        <w:t>transmission control</w:t>
      </w:r>
      <w:r w:rsidRPr="00AB5FED">
        <w:t xml:space="preserve"> participant).</w:t>
      </w:r>
    </w:p>
    <w:p w14:paraId="3251F3B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10</w:t>
      </w:r>
      <w:r w:rsidRPr="00AB5FED">
        <w:t xml:space="preserve">-1: </w:t>
      </w:r>
      <w:r>
        <w:rPr>
          <w:lang w:val="en-US"/>
        </w:rPr>
        <w:t>Transmission revoked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471401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001BE9"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83B7E5A"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B322F" w14:textId="77777777" w:rsidR="00A90238" w:rsidRPr="00AB5FED" w:rsidRDefault="00A90238" w:rsidP="004260A6">
            <w:pPr>
              <w:pStyle w:val="TAH"/>
            </w:pPr>
            <w:r w:rsidRPr="00AB5FED">
              <w:t>Description</w:t>
            </w:r>
          </w:p>
        </w:tc>
      </w:tr>
      <w:tr w:rsidR="00A90238" w:rsidRPr="00AB5FED" w14:paraId="0F55D40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7B3A3EA" w14:textId="77777777" w:rsidR="00A90238" w:rsidRPr="00AB5FED" w:rsidRDefault="00A90238" w:rsidP="004260A6">
            <w:pPr>
              <w:pStyle w:val="TAL"/>
            </w:pPr>
            <w:r>
              <w:t>Revoke reason</w:t>
            </w:r>
          </w:p>
        </w:tc>
        <w:tc>
          <w:tcPr>
            <w:tcW w:w="1440" w:type="dxa"/>
            <w:tcBorders>
              <w:top w:val="single" w:sz="4" w:space="0" w:color="000000"/>
              <w:left w:val="single" w:sz="4" w:space="0" w:color="000000"/>
              <w:bottom w:val="single" w:sz="4" w:space="0" w:color="000000"/>
            </w:tcBorders>
            <w:shd w:val="clear" w:color="auto" w:fill="auto"/>
          </w:tcPr>
          <w:p w14:paraId="21A43CC0"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B4514" w14:textId="77777777" w:rsidR="00A90238" w:rsidRPr="00AB5FED" w:rsidRDefault="00A90238" w:rsidP="004260A6">
            <w:pPr>
              <w:pStyle w:val="TAL"/>
            </w:pPr>
            <w:r>
              <w:t>The reason for revoke like queue or termination of on-going video transmission</w:t>
            </w:r>
          </w:p>
        </w:tc>
      </w:tr>
      <w:tr w:rsidR="00A90238" w:rsidRPr="00AB5FED" w14:paraId="33574A7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AB2E5A1" w14:textId="77777777" w:rsidR="00A90238" w:rsidRPr="00AB5FED" w:rsidRDefault="00A90238" w:rsidP="004260A6">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6C204553" w14:textId="77777777" w:rsidR="00A90238" w:rsidRDefault="00A90238" w:rsidP="004260A6">
            <w:pPr>
              <w:pStyle w:val="TAL"/>
            </w:pPr>
            <w:r>
              <w:t>O</w:t>
            </w:r>
          </w:p>
          <w:p w14:paraId="2D107A50" w14:textId="073A9B03" w:rsidR="00A90238" w:rsidRPr="00AB5FED" w:rsidRDefault="00A90238" w:rsidP="004260A6">
            <w:pPr>
              <w:pStyle w:val="TAL"/>
            </w:pPr>
            <w:r>
              <w:t>(see</w:t>
            </w:r>
            <w:r w:rsidR="008C5C90">
              <w:t> </w:t>
            </w:r>
            <w:r>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11DF6" w14:textId="77777777" w:rsidR="00A90238" w:rsidRPr="00AB5FED" w:rsidRDefault="00A90238" w:rsidP="004260A6">
            <w:pPr>
              <w:pStyle w:val="TAL"/>
            </w:pPr>
            <w:r w:rsidRPr="00AB5FED">
              <w:t xml:space="preserve">Position of the queued </w:t>
            </w:r>
            <w:r>
              <w:t>transmit media</w:t>
            </w:r>
            <w:r w:rsidRPr="00AB5FED">
              <w:t xml:space="preserve"> request in the queue</w:t>
            </w:r>
          </w:p>
        </w:tc>
      </w:tr>
      <w:tr w:rsidR="00A90238" w:rsidRPr="00AB5FED" w14:paraId="500920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6D0D136"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3F6C283" w14:textId="77777777" w:rsidR="00A90238" w:rsidRDefault="00A90238" w:rsidP="004260A6">
            <w:pPr>
              <w:pStyle w:val="TAL"/>
            </w:pPr>
            <w:r w:rsidRPr="00AB5FED">
              <w:t>O</w:t>
            </w:r>
          </w:p>
          <w:p w14:paraId="2C90D06A" w14:textId="74712849" w:rsidR="00A90238" w:rsidRPr="00DE4FFA" w:rsidRDefault="00A90238" w:rsidP="004260A6">
            <w:pPr>
              <w:pStyle w:val="TAL"/>
            </w:pPr>
            <w:r>
              <w:t>(see</w:t>
            </w:r>
            <w:r w:rsidR="008C5C90">
              <w:t> </w:t>
            </w:r>
            <w: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84E85"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757F93A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273296"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FCC573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3AD810"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r w:rsidR="00A90238" w:rsidRPr="00AB5FED" w14:paraId="6CBAA846"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51916B" w14:textId="77777777" w:rsidR="00A90238" w:rsidRDefault="00A90238" w:rsidP="004260A6">
            <w:pPr>
              <w:pStyle w:val="TAL"/>
            </w:pPr>
            <w:r>
              <w:t>NOTE 1:</w:t>
            </w:r>
            <w:r>
              <w:tab/>
              <w:t>If revoke reason is queuing, then queue position info is included.</w:t>
            </w:r>
          </w:p>
          <w:p w14:paraId="66447EA0" w14:textId="77777777" w:rsidR="00A90238" w:rsidRPr="00AB5FED" w:rsidRDefault="00A90238" w:rsidP="004260A6">
            <w:pPr>
              <w:pStyle w:val="TAL"/>
            </w:pPr>
            <w:r>
              <w:t>NOTE 2:</w:t>
            </w:r>
            <w:r>
              <w:tab/>
              <w:t>If revoke reason is termination, then media identifier is included.</w:t>
            </w:r>
          </w:p>
        </w:tc>
      </w:tr>
    </w:tbl>
    <w:p w14:paraId="4FD671B3" w14:textId="77777777" w:rsidR="00A90238" w:rsidRPr="00AB5FED" w:rsidRDefault="00A90238" w:rsidP="00A90238"/>
    <w:p w14:paraId="70D4CBFF" w14:textId="77777777" w:rsidR="00A90238" w:rsidRPr="00AB5FED" w:rsidRDefault="00A90238" w:rsidP="00A90238">
      <w:pPr>
        <w:pStyle w:val="Heading5"/>
      </w:pPr>
      <w:bookmarkStart w:id="919" w:name="_Toc460616155"/>
      <w:bookmarkStart w:id="920" w:name="_Toc460617016"/>
      <w:bookmarkStart w:id="921" w:name="_Toc465162642"/>
      <w:bookmarkStart w:id="922" w:name="_Toc185772474"/>
      <w:r>
        <w:t>7.7</w:t>
      </w:r>
      <w:r w:rsidRPr="00AB5FED">
        <w:t>.1.2.1</w:t>
      </w:r>
      <w:r>
        <w:t>1</w:t>
      </w:r>
      <w:r w:rsidRPr="00AB5FED">
        <w:tab/>
        <w:t>Queue position request</w:t>
      </w:r>
      <w:bookmarkEnd w:id="919"/>
      <w:bookmarkEnd w:id="920"/>
      <w:bookmarkEnd w:id="921"/>
      <w:bookmarkEnd w:id="922"/>
    </w:p>
    <w:p w14:paraId="2EA2EC06" w14:textId="77777777" w:rsidR="00A90238" w:rsidRPr="00AB5FED" w:rsidRDefault="00A90238" w:rsidP="00A90238">
      <w:r w:rsidRPr="00AB5FED">
        <w:t>Table </w:t>
      </w:r>
      <w:r>
        <w:t>7.7</w:t>
      </w:r>
      <w:r w:rsidRPr="00AB5FED">
        <w:rPr>
          <w:lang w:eastAsia="zh-CN"/>
        </w:rPr>
        <w:t>.1.2.1</w:t>
      </w:r>
      <w:r>
        <w:rPr>
          <w:lang w:eastAsia="zh-CN"/>
        </w:rPr>
        <w:t>1</w:t>
      </w:r>
      <w:r w:rsidRPr="00AB5FED">
        <w:rPr>
          <w:lang w:eastAsia="zh-CN"/>
        </w:rPr>
        <w:t>-1</w:t>
      </w:r>
      <w:r w:rsidRPr="00AB5FED">
        <w:t xml:space="preserve"> describes the information flow queue position request, from the </w:t>
      </w:r>
      <w:r>
        <w:t>transmission control</w:t>
      </w:r>
      <w:r w:rsidRPr="00AB5FED">
        <w:t xml:space="preserve"> participant to the </w:t>
      </w:r>
      <w:r>
        <w:t>transmission</w:t>
      </w:r>
      <w:r w:rsidRPr="00AB5FED">
        <w:t xml:space="preserve"> control server, which is used to request the position in the </w:t>
      </w:r>
      <w:r>
        <w:t>video transmission</w:t>
      </w:r>
      <w:r w:rsidRPr="00AB5FED">
        <w:t xml:space="preserve"> queue. The MC</w:t>
      </w:r>
      <w:r>
        <w:t>Video</w:t>
      </w:r>
      <w:r w:rsidRPr="00AB5FED">
        <w:t xml:space="preserve"> server </w:t>
      </w:r>
      <w:r w:rsidRPr="00AB5FED">
        <w:rPr>
          <w:rFonts w:eastAsia="Malgun Gothic" w:hint="eastAsia"/>
          <w:lang w:eastAsia="ko-KR"/>
        </w:rPr>
        <w:t xml:space="preserve">and </w:t>
      </w:r>
      <w:r w:rsidRPr="00AB5FED">
        <w:t>the MC</w:t>
      </w:r>
      <w:r>
        <w:t>Video</w:t>
      </w:r>
      <w:r w:rsidRPr="00AB5FED">
        <w:t xml:space="preserve"> client support queuing of the </w:t>
      </w:r>
      <w:r>
        <w:t>transmission</w:t>
      </w:r>
      <w:r w:rsidRPr="00AB5FED">
        <w:t xml:space="preserve"> control requests shall support this information flow. This information flow is sent in unicast to the </w:t>
      </w:r>
      <w:r>
        <w:t>transmission</w:t>
      </w:r>
      <w:r w:rsidRPr="00AB5FED">
        <w:t xml:space="preserve"> control server.</w:t>
      </w:r>
    </w:p>
    <w:p w14:paraId="3B457BB8"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1</w:t>
      </w:r>
      <w:r>
        <w:rPr>
          <w:lang w:val="en-US"/>
        </w:rPr>
        <w:t>1</w:t>
      </w:r>
      <w:r w:rsidRPr="00AB5FED">
        <w:t xml:space="preserve">-1: </w:t>
      </w:r>
      <w:r w:rsidRPr="00AB5FED">
        <w:rPr>
          <w:lang w:val="en-US"/>
        </w:rPr>
        <w:t>Queue position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99414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3A81E01"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393F63D"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5A4EF7" w14:textId="77777777" w:rsidR="00A90238" w:rsidRPr="00AB5FED" w:rsidRDefault="00A90238" w:rsidP="004260A6">
            <w:pPr>
              <w:pStyle w:val="TAH"/>
            </w:pPr>
            <w:r w:rsidRPr="00AB5FED">
              <w:t>Description</w:t>
            </w:r>
          </w:p>
        </w:tc>
      </w:tr>
      <w:tr w:rsidR="00A90238" w:rsidRPr="00AB5FED" w14:paraId="7511A75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D6CFE7"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BF28451"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B087E"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14E493E" w14:textId="77777777" w:rsidR="00A90238" w:rsidRPr="00AB5FED" w:rsidRDefault="00A90238" w:rsidP="00A90238"/>
    <w:p w14:paraId="735C9AAC" w14:textId="77777777" w:rsidR="00A90238" w:rsidRPr="00AB5FED" w:rsidRDefault="00A90238" w:rsidP="00A90238">
      <w:pPr>
        <w:pStyle w:val="Heading5"/>
      </w:pPr>
      <w:bookmarkStart w:id="923" w:name="_Toc185772475"/>
      <w:r>
        <w:t>7.7</w:t>
      </w:r>
      <w:r w:rsidRPr="00AB5FED">
        <w:t>.1.2.</w:t>
      </w:r>
      <w:r>
        <w:t>1</w:t>
      </w:r>
      <w:r w:rsidRPr="00AB5FED">
        <w:t>2</w:t>
      </w:r>
      <w:r w:rsidRPr="00AB5FED">
        <w:tab/>
      </w:r>
      <w:r>
        <w:t>Transmit media</w:t>
      </w:r>
      <w:r w:rsidRPr="00AB5FED">
        <w:t xml:space="preserve"> </w:t>
      </w:r>
      <w:r>
        <w:t xml:space="preserve">cancel </w:t>
      </w:r>
      <w:r w:rsidRPr="00AB5FED">
        <w:t>request</w:t>
      </w:r>
      <w:bookmarkEnd w:id="923"/>
    </w:p>
    <w:p w14:paraId="42A6BFCE" w14:textId="77777777" w:rsidR="00A90238" w:rsidRPr="00AB5FED" w:rsidRDefault="00A90238" w:rsidP="00A90238">
      <w:r w:rsidRPr="00AB5FED">
        <w:t>Table </w:t>
      </w:r>
      <w:r>
        <w:t>7.7</w:t>
      </w:r>
      <w:r w:rsidRPr="00AB5FED">
        <w:rPr>
          <w:lang w:eastAsia="zh-CN"/>
        </w:rPr>
        <w:t>.1.2.</w:t>
      </w:r>
      <w:r>
        <w:rPr>
          <w:lang w:eastAsia="zh-CN"/>
        </w:rPr>
        <w:t>1</w:t>
      </w:r>
      <w:r w:rsidRPr="00AB5FED">
        <w:rPr>
          <w:lang w:eastAsia="zh-CN"/>
        </w:rPr>
        <w:t>2-1</w:t>
      </w:r>
      <w:r w:rsidRPr="00AB5FED">
        <w:t xml:space="preserve"> describes the information flow </w:t>
      </w:r>
      <w:r>
        <w:t>transmit</w:t>
      </w:r>
      <w:r w:rsidRPr="00AB5FED">
        <w:t xml:space="preserve"> </w:t>
      </w:r>
      <w:r>
        <w:t xml:space="preserve">media cancel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12191D7A"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sidRPr="00AB5FED">
        <w:rPr>
          <w:lang w:val="en-US"/>
        </w:rPr>
        <w:t>2</w:t>
      </w:r>
      <w:r w:rsidRPr="00AB5FED">
        <w:t xml:space="preserve">-1: </w:t>
      </w:r>
      <w:r>
        <w:rPr>
          <w:lang w:val="en-US"/>
        </w:rPr>
        <w:t>Transmit media</w:t>
      </w:r>
      <w:r w:rsidRPr="00AB5FED">
        <w:rPr>
          <w:lang w:val="en-US"/>
        </w:rPr>
        <w:t xml:space="preserve"> </w:t>
      </w:r>
      <w:r>
        <w:rPr>
          <w:lang w:val="en-US"/>
        </w:rPr>
        <w:t xml:space="preserve">cancel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42AB2C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88C8A6A"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2A6EE14"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872D9" w14:textId="77777777" w:rsidR="00A90238" w:rsidRPr="00AB5FED" w:rsidRDefault="00A90238" w:rsidP="004260A6">
            <w:pPr>
              <w:pStyle w:val="TAH"/>
            </w:pPr>
            <w:r w:rsidRPr="00AB5FED">
              <w:t>Description</w:t>
            </w:r>
          </w:p>
        </w:tc>
      </w:tr>
      <w:tr w:rsidR="00A90238" w:rsidRPr="00AB5FED" w14:paraId="5A09AF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519E5EC"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1D964FD9"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20BC1" w14:textId="77777777" w:rsidR="00A90238" w:rsidRPr="00AB5FED" w:rsidRDefault="00A90238" w:rsidP="004260A6">
            <w:pPr>
              <w:pStyle w:val="TAL"/>
            </w:pPr>
            <w:r>
              <w:t>Identity of the user whose media transmission is requested for cancellation</w:t>
            </w:r>
          </w:p>
        </w:tc>
      </w:tr>
      <w:tr w:rsidR="00A90238" w:rsidRPr="00AB5FED" w14:paraId="1419FBA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099BB8F"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4BD33F0"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7E79F8"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3D735D7" w14:textId="77777777" w:rsidR="00A90238" w:rsidRPr="00AB5FED" w:rsidRDefault="00A90238" w:rsidP="00A90238"/>
    <w:p w14:paraId="32395797" w14:textId="77777777" w:rsidR="00A90238" w:rsidRPr="00AB5FED" w:rsidRDefault="00A90238" w:rsidP="00A90238">
      <w:pPr>
        <w:pStyle w:val="Heading5"/>
      </w:pPr>
      <w:bookmarkStart w:id="924" w:name="_Toc185772476"/>
      <w:r>
        <w:t>7.7</w:t>
      </w:r>
      <w:r w:rsidRPr="00AB5FED">
        <w:t>.1.2.</w:t>
      </w:r>
      <w:r>
        <w:t>13</w:t>
      </w:r>
      <w:r w:rsidRPr="00AB5FED">
        <w:tab/>
      </w:r>
      <w:r>
        <w:t>Transmit media</w:t>
      </w:r>
      <w:r w:rsidRPr="00AB5FED">
        <w:t xml:space="preserve"> </w:t>
      </w:r>
      <w:r>
        <w:t xml:space="preserve">cancel </w:t>
      </w:r>
      <w:r w:rsidRPr="00AB5FED">
        <w:t>re</w:t>
      </w:r>
      <w:r>
        <w:t>sponse</w:t>
      </w:r>
      <w:bookmarkEnd w:id="924"/>
    </w:p>
    <w:p w14:paraId="5CE21791" w14:textId="77777777" w:rsidR="00A90238" w:rsidRPr="00AB5FED" w:rsidRDefault="00A90238" w:rsidP="00A90238">
      <w:r w:rsidRPr="00AB5FED">
        <w:t>Table </w:t>
      </w:r>
      <w:r>
        <w:t>7.7</w:t>
      </w:r>
      <w:r w:rsidRPr="00AB5FED">
        <w:rPr>
          <w:lang w:eastAsia="zh-CN"/>
        </w:rPr>
        <w:t>.1.2.</w:t>
      </w:r>
      <w:r>
        <w:rPr>
          <w:lang w:eastAsia="zh-CN"/>
        </w:rPr>
        <w:t>13</w:t>
      </w:r>
      <w:r w:rsidRPr="00AB5FED">
        <w:rPr>
          <w:lang w:eastAsia="zh-CN"/>
        </w:rPr>
        <w:t>-1</w:t>
      </w:r>
      <w:r w:rsidRPr="00AB5FED">
        <w:t xml:space="preserve"> describes the information flow </w:t>
      </w:r>
      <w:r>
        <w:t>transmit</w:t>
      </w:r>
      <w:r w:rsidRPr="00AB5FED">
        <w:t xml:space="preserve"> </w:t>
      </w:r>
      <w:r>
        <w:t>media cancel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68AEFC1A"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t>1</w:t>
      </w:r>
      <w:r>
        <w:rPr>
          <w:lang w:val="en-US"/>
        </w:rPr>
        <w:t>3</w:t>
      </w:r>
      <w:r w:rsidRPr="00AB5FED">
        <w:t xml:space="preserve">-1: </w:t>
      </w:r>
      <w:r>
        <w:rPr>
          <w:lang w:val="en-US"/>
        </w:rPr>
        <w:t>Transmit media</w:t>
      </w:r>
      <w:r w:rsidRPr="00AB5FED">
        <w:rPr>
          <w:lang w:val="en-US"/>
        </w:rPr>
        <w:t xml:space="preserve"> </w:t>
      </w:r>
      <w:r>
        <w:rPr>
          <w:lang w:val="en-US"/>
        </w:rPr>
        <w:t>cancel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5914B7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C0A56E7"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3B48D25"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7AB3E" w14:textId="77777777" w:rsidR="00A90238" w:rsidRPr="00AB5FED" w:rsidRDefault="00A90238" w:rsidP="004260A6">
            <w:pPr>
              <w:pStyle w:val="TAH"/>
            </w:pPr>
            <w:r w:rsidRPr="00AB5FED">
              <w:t>Description</w:t>
            </w:r>
          </w:p>
        </w:tc>
      </w:tr>
      <w:tr w:rsidR="00A90238" w:rsidRPr="00AB5FED" w14:paraId="1C0194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2088A7E"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CB5C615"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D0A51"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3A9D800" w14:textId="77777777" w:rsidR="00A90238" w:rsidRPr="00AB5FED" w:rsidRDefault="00A90238" w:rsidP="00A90238"/>
    <w:p w14:paraId="25D03D03" w14:textId="77777777" w:rsidR="00A90238" w:rsidRPr="00AB5FED" w:rsidRDefault="00A90238" w:rsidP="00A90238">
      <w:pPr>
        <w:pStyle w:val="Heading5"/>
      </w:pPr>
      <w:bookmarkStart w:id="925" w:name="_Toc185772477"/>
      <w:r>
        <w:t>7.7</w:t>
      </w:r>
      <w:r w:rsidRPr="00AB5FED">
        <w:t>.1.2.</w:t>
      </w:r>
      <w:r>
        <w:t>14</w:t>
      </w:r>
      <w:r w:rsidRPr="00AB5FED">
        <w:tab/>
      </w:r>
      <w:r>
        <w:t>Transmit media</w:t>
      </w:r>
      <w:r w:rsidRPr="00AB5FED">
        <w:t xml:space="preserve"> </w:t>
      </w:r>
      <w:r>
        <w:t>cancel request notify</w:t>
      </w:r>
      <w:bookmarkEnd w:id="925"/>
    </w:p>
    <w:p w14:paraId="40C15ABB" w14:textId="77777777" w:rsidR="00A90238" w:rsidRPr="00AB5FED" w:rsidRDefault="00A90238" w:rsidP="00A90238">
      <w:r w:rsidRPr="00AB5FED">
        <w:t>Table </w:t>
      </w:r>
      <w:r>
        <w:t>7.7</w:t>
      </w:r>
      <w:r w:rsidRPr="00AB5FED">
        <w:rPr>
          <w:lang w:eastAsia="zh-CN"/>
        </w:rPr>
        <w:t>.1.2.</w:t>
      </w:r>
      <w:r>
        <w:rPr>
          <w:lang w:eastAsia="zh-CN"/>
        </w:rPr>
        <w:t>14</w:t>
      </w:r>
      <w:r w:rsidRPr="00AB5FED">
        <w:rPr>
          <w:lang w:eastAsia="zh-CN"/>
        </w:rPr>
        <w:t>-1</w:t>
      </w:r>
      <w:r w:rsidRPr="00AB5FED">
        <w:t xml:space="preserve"> describes the information flow </w:t>
      </w:r>
      <w:r>
        <w:t>transmit</w:t>
      </w:r>
      <w:r w:rsidRPr="00AB5FED">
        <w:t xml:space="preserve"> </w:t>
      </w:r>
      <w:r>
        <w:t>media cancel request notify</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54C28C14"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4</w:t>
      </w:r>
      <w:r w:rsidRPr="00AB5FED">
        <w:t xml:space="preserve">-1: </w:t>
      </w:r>
      <w:r>
        <w:rPr>
          <w:lang w:val="en-US"/>
        </w:rPr>
        <w:t>Transmit media</w:t>
      </w:r>
      <w:r w:rsidRPr="00AB5FED">
        <w:rPr>
          <w:lang w:val="en-US"/>
        </w:rPr>
        <w:t xml:space="preserve"> </w:t>
      </w:r>
      <w:r>
        <w:rPr>
          <w:lang w:val="en-US"/>
        </w:rPr>
        <w:t>cancel request notify</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4FD40B4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684B46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C0ABFA4"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6F50E" w14:textId="77777777" w:rsidR="00A90238" w:rsidRPr="00AB5FED" w:rsidRDefault="00A90238" w:rsidP="004260A6">
            <w:pPr>
              <w:pStyle w:val="TAH"/>
            </w:pPr>
            <w:r w:rsidRPr="00AB5FED">
              <w:t>Description</w:t>
            </w:r>
          </w:p>
        </w:tc>
      </w:tr>
      <w:tr w:rsidR="00A90238" w:rsidRPr="00AB5FED" w14:paraId="56F599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4C2747F"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2FBF8B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815063"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70F4C99" w14:textId="77777777" w:rsidR="00A90238" w:rsidRPr="00AB5FED" w:rsidRDefault="00A90238" w:rsidP="00A90238"/>
    <w:p w14:paraId="10FA55CA" w14:textId="77777777" w:rsidR="00A90238" w:rsidRPr="00AB5FED" w:rsidRDefault="00A90238" w:rsidP="00A90238">
      <w:pPr>
        <w:pStyle w:val="Heading5"/>
      </w:pPr>
      <w:bookmarkStart w:id="926" w:name="_Toc185772478"/>
      <w:r>
        <w:t>7.7</w:t>
      </w:r>
      <w:r w:rsidRPr="00AB5FED">
        <w:t>.1.2.</w:t>
      </w:r>
      <w:r>
        <w:t>15</w:t>
      </w:r>
      <w:r w:rsidRPr="00AB5FED">
        <w:tab/>
      </w:r>
      <w:r>
        <w:t>Transmit media</w:t>
      </w:r>
      <w:r w:rsidRPr="00AB5FED">
        <w:t xml:space="preserve"> </w:t>
      </w:r>
      <w:r>
        <w:t>end request</w:t>
      </w:r>
      <w:bookmarkEnd w:id="926"/>
    </w:p>
    <w:p w14:paraId="6EB9CF71" w14:textId="77777777" w:rsidR="00A90238" w:rsidRPr="00AB5FED" w:rsidRDefault="00A90238" w:rsidP="00A90238">
      <w:r w:rsidRPr="00AB5FED">
        <w:t>Table </w:t>
      </w:r>
      <w:r>
        <w:t>7.7</w:t>
      </w:r>
      <w:r w:rsidRPr="00AB5FED">
        <w:rPr>
          <w:lang w:eastAsia="zh-CN"/>
        </w:rPr>
        <w:t>.1.2.</w:t>
      </w:r>
      <w:r>
        <w:rPr>
          <w:lang w:eastAsia="zh-CN"/>
        </w:rPr>
        <w:t>15</w:t>
      </w:r>
      <w:r w:rsidRPr="00AB5FED">
        <w:rPr>
          <w:lang w:eastAsia="zh-CN"/>
        </w:rPr>
        <w:t>-1</w:t>
      </w:r>
      <w:r w:rsidRPr="00AB5FED">
        <w:t xml:space="preserve"> describes the information flow </w:t>
      </w:r>
      <w:r>
        <w:t>transmit</w:t>
      </w:r>
      <w:r w:rsidRPr="00AB5FED">
        <w:t xml:space="preserve"> </w:t>
      </w:r>
      <w:r>
        <w:t>media end request</w:t>
      </w:r>
      <w:r w:rsidRPr="00AB5FED">
        <w:t xml:space="preserve">, from the </w:t>
      </w:r>
      <w:r>
        <w:t>transmission control</w:t>
      </w:r>
      <w:r w:rsidRPr="00AB5FED">
        <w:t xml:space="preserve"> </w:t>
      </w:r>
      <w:r>
        <w:t>participant</w:t>
      </w:r>
      <w:r w:rsidRPr="00AB5FED">
        <w:t xml:space="preserve"> to the </w:t>
      </w:r>
      <w:r>
        <w:t>transmission</w:t>
      </w:r>
      <w:r w:rsidRPr="00AB5FED">
        <w:t xml:space="preserve"> control </w:t>
      </w:r>
      <w:r>
        <w:t>server and from the transmission control server to the transmission control participant</w:t>
      </w:r>
      <w:r w:rsidRPr="00AB5FED">
        <w:t xml:space="preserve">. This information flow is sent in unicast to the </w:t>
      </w:r>
      <w:r>
        <w:t>transmission</w:t>
      </w:r>
      <w:r w:rsidRPr="00AB5FED">
        <w:t xml:space="preserve"> control server</w:t>
      </w:r>
      <w:r>
        <w:t>/transmission control participant</w:t>
      </w:r>
      <w:r w:rsidRPr="00AB5FED">
        <w:t>.</w:t>
      </w:r>
    </w:p>
    <w:p w14:paraId="69581091"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5</w:t>
      </w:r>
      <w:r w:rsidRPr="00AB5FED">
        <w:t xml:space="preserve">-1: </w:t>
      </w:r>
      <w:r>
        <w:rPr>
          <w:lang w:val="en-US"/>
        </w:rPr>
        <w:t>Transmit media</w:t>
      </w:r>
      <w:r w:rsidRPr="00AB5FED">
        <w:rPr>
          <w:lang w:val="en-US"/>
        </w:rPr>
        <w:t xml:space="preserve"> </w:t>
      </w:r>
      <w:r>
        <w:rPr>
          <w:lang w:val="en-US"/>
        </w:rPr>
        <w:t xml:space="preserve">end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7EBBF19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28087E1"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7E9B095"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28290E" w14:textId="77777777" w:rsidR="00A90238" w:rsidRPr="00AB5FED" w:rsidRDefault="00A90238" w:rsidP="004260A6">
            <w:pPr>
              <w:pStyle w:val="TAH"/>
            </w:pPr>
            <w:r w:rsidRPr="00AB5FED">
              <w:t>Description</w:t>
            </w:r>
          </w:p>
        </w:tc>
      </w:tr>
      <w:tr w:rsidR="00A90238" w:rsidRPr="00AB5FED" w14:paraId="2E0F8C0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B316490"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00EBAF46"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FC46D" w14:textId="77777777" w:rsidR="00A90238" w:rsidRPr="00AB5FED" w:rsidRDefault="00A90238" w:rsidP="004260A6">
            <w:pPr>
              <w:pStyle w:val="TAL"/>
            </w:pPr>
            <w:r>
              <w:t>Identity of the user whose media transmission is requested to be terminated.</w:t>
            </w:r>
          </w:p>
        </w:tc>
      </w:tr>
      <w:tr w:rsidR="00A90238" w:rsidRPr="00AB5FED" w14:paraId="19A3169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57C96E1"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37B50C8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D97BE"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0A5512E" w14:textId="77777777" w:rsidR="00A90238" w:rsidRPr="00AB5FED" w:rsidRDefault="00A90238" w:rsidP="00A90238"/>
    <w:p w14:paraId="01281467" w14:textId="77777777" w:rsidR="00A90238" w:rsidRPr="00AB5FED" w:rsidRDefault="00A90238" w:rsidP="00A90238">
      <w:pPr>
        <w:pStyle w:val="Heading5"/>
      </w:pPr>
      <w:bookmarkStart w:id="927" w:name="_Toc185772479"/>
      <w:r>
        <w:t>7.7</w:t>
      </w:r>
      <w:r w:rsidRPr="00AB5FED">
        <w:t>.1.2.</w:t>
      </w:r>
      <w:r>
        <w:t>16</w:t>
      </w:r>
      <w:r w:rsidRPr="00AB5FED">
        <w:tab/>
      </w:r>
      <w:r>
        <w:t>Transmit media</w:t>
      </w:r>
      <w:r w:rsidRPr="00AB5FED">
        <w:t xml:space="preserve"> </w:t>
      </w:r>
      <w:r>
        <w:t>end response</w:t>
      </w:r>
      <w:bookmarkEnd w:id="927"/>
    </w:p>
    <w:p w14:paraId="79A359DA" w14:textId="77777777" w:rsidR="00A90238" w:rsidRPr="00AB5FED" w:rsidRDefault="00A90238" w:rsidP="00A90238">
      <w:r w:rsidRPr="00AB5FED">
        <w:t>Table </w:t>
      </w:r>
      <w:r>
        <w:t>7.7</w:t>
      </w:r>
      <w:r w:rsidRPr="00AB5FED">
        <w:rPr>
          <w:lang w:eastAsia="zh-CN"/>
        </w:rPr>
        <w:t>.1.2.</w:t>
      </w:r>
      <w:r>
        <w:rPr>
          <w:lang w:eastAsia="zh-CN"/>
        </w:rPr>
        <w:t>16</w:t>
      </w:r>
      <w:r w:rsidRPr="00AB5FED">
        <w:rPr>
          <w:lang w:eastAsia="zh-CN"/>
        </w:rPr>
        <w:t>-1</w:t>
      </w:r>
      <w:r w:rsidRPr="00AB5FED">
        <w:t xml:space="preserve"> describes the information flow </w:t>
      </w:r>
      <w:r>
        <w:t>transmit</w:t>
      </w:r>
      <w:r w:rsidRPr="00AB5FED">
        <w:t xml:space="preserve"> </w:t>
      </w:r>
      <w:r>
        <w:t>media end response</w:t>
      </w:r>
      <w:r w:rsidRPr="00AB5FED">
        <w:t xml:space="preserve">, from the </w:t>
      </w:r>
      <w:r>
        <w:t>transmission control participant and the transmission control server and from the 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r>
        <w:t>/transmission control participant</w:t>
      </w:r>
      <w:r w:rsidRPr="00AB5FED">
        <w:t>.</w:t>
      </w:r>
    </w:p>
    <w:p w14:paraId="0ABB075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6</w:t>
      </w:r>
      <w:r w:rsidRPr="00AB5FED">
        <w:t xml:space="preserve">-1: </w:t>
      </w:r>
      <w:r>
        <w:rPr>
          <w:lang w:val="en-US"/>
        </w:rPr>
        <w:t>Transmit media</w:t>
      </w:r>
      <w:r w:rsidRPr="00AB5FED">
        <w:rPr>
          <w:lang w:val="en-US"/>
        </w:rPr>
        <w:t xml:space="preserve"> </w:t>
      </w:r>
      <w:r>
        <w:rPr>
          <w:lang w:val="en-US"/>
        </w:rPr>
        <w:t>end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43F288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4167A3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D5C4EE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AC39D" w14:textId="77777777" w:rsidR="00A90238" w:rsidRPr="00AB5FED" w:rsidRDefault="00A90238" w:rsidP="004260A6">
            <w:pPr>
              <w:pStyle w:val="TAH"/>
            </w:pPr>
            <w:r w:rsidRPr="00AB5FED">
              <w:t>Description</w:t>
            </w:r>
          </w:p>
        </w:tc>
      </w:tr>
      <w:tr w:rsidR="00A90238" w:rsidRPr="00AB5FED" w14:paraId="749F95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021890"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9750029"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41968"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9479B90" w14:textId="77777777" w:rsidR="00A90238" w:rsidRPr="00AB5FED" w:rsidRDefault="00A90238" w:rsidP="00A90238"/>
    <w:p w14:paraId="3B279D88" w14:textId="77777777" w:rsidR="00A90238" w:rsidRPr="00AB5FED" w:rsidRDefault="00A90238" w:rsidP="00A90238">
      <w:pPr>
        <w:pStyle w:val="Heading5"/>
      </w:pPr>
      <w:bookmarkStart w:id="928" w:name="_Toc185772480"/>
      <w:r>
        <w:t>7.7</w:t>
      </w:r>
      <w:r w:rsidRPr="00AB5FED">
        <w:t>.1.2.</w:t>
      </w:r>
      <w:r>
        <w:t>17</w:t>
      </w:r>
      <w:r w:rsidRPr="00AB5FED">
        <w:tab/>
      </w:r>
      <w:r>
        <w:t>Remote transmit media</w:t>
      </w:r>
      <w:r w:rsidRPr="00AB5FED">
        <w:t xml:space="preserve"> request</w:t>
      </w:r>
      <w:bookmarkEnd w:id="928"/>
    </w:p>
    <w:p w14:paraId="79D3496A" w14:textId="77777777" w:rsidR="00A90238" w:rsidRPr="00AB5FED" w:rsidRDefault="00A90238" w:rsidP="00A90238">
      <w:r w:rsidRPr="00AB5FED">
        <w:t>Table </w:t>
      </w:r>
      <w:r>
        <w:t>7.7</w:t>
      </w:r>
      <w:r w:rsidRPr="00AB5FED">
        <w:rPr>
          <w:lang w:eastAsia="zh-CN"/>
        </w:rPr>
        <w:t>.1.2.</w:t>
      </w:r>
      <w:r>
        <w:rPr>
          <w:lang w:eastAsia="zh-CN"/>
        </w:rPr>
        <w:t>17</w:t>
      </w:r>
      <w:r w:rsidRPr="00AB5FED">
        <w:rPr>
          <w:lang w:eastAsia="zh-CN"/>
        </w:rPr>
        <w:t>-1</w:t>
      </w:r>
      <w:r w:rsidRPr="00AB5FED">
        <w:t xml:space="preserve"> describes the information flow </w:t>
      </w:r>
      <w:r>
        <w:t>remote transmit</w:t>
      </w:r>
      <w:r w:rsidRPr="00AB5FED">
        <w:t xml:space="preserve"> </w:t>
      </w:r>
      <w:r>
        <w:t xml:space="preserve">media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39B44DA3"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rPr>
          <w:lang w:val="en-US"/>
        </w:rPr>
        <w:t>17</w:t>
      </w:r>
      <w:r w:rsidRPr="00AB5FED">
        <w:t xml:space="preserve">-1: </w:t>
      </w:r>
      <w:r>
        <w:t>Remote t</w:t>
      </w:r>
      <w:r>
        <w:rPr>
          <w:lang w:val="en-US"/>
        </w:rPr>
        <w:t>ransmit media</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34BEC01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5132FD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C2046B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4D57B" w14:textId="77777777" w:rsidR="00A90238" w:rsidRPr="00AB5FED" w:rsidRDefault="00A90238" w:rsidP="004260A6">
            <w:pPr>
              <w:pStyle w:val="TAH"/>
            </w:pPr>
            <w:r w:rsidRPr="00AB5FED">
              <w:t>Description</w:t>
            </w:r>
          </w:p>
        </w:tc>
      </w:tr>
      <w:tr w:rsidR="00A90238" w:rsidRPr="00AB5FED" w14:paraId="350ED92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4DB846D"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4474162D"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38840" w14:textId="77777777" w:rsidR="00A90238" w:rsidRDefault="00A90238" w:rsidP="004260A6">
            <w:pPr>
              <w:pStyle w:val="TAL"/>
            </w:pPr>
            <w:r>
              <w:t>Identity of the user who remotely initiated the media transmission of another user.</w:t>
            </w:r>
          </w:p>
        </w:tc>
      </w:tr>
      <w:tr w:rsidR="00A90238" w:rsidRPr="00AB5FED" w14:paraId="47CCA2D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5ADF8E7"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4E3264D3"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2C140" w14:textId="77777777" w:rsidR="00A90238" w:rsidRPr="00AB5FED" w:rsidRDefault="00A90238" w:rsidP="004260A6">
            <w:pPr>
              <w:pStyle w:val="TAL"/>
            </w:pPr>
            <w:r>
              <w:t>Identity of the user whose media transmission is requested</w:t>
            </w:r>
          </w:p>
        </w:tc>
      </w:tr>
      <w:tr w:rsidR="00A90238" w:rsidRPr="00AB5FED" w14:paraId="2DE899B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90163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2B0ABA6"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5C237"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2D9B5D2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F5CE062" w14:textId="77777777" w:rsidR="00A90238" w:rsidRDefault="00A90238" w:rsidP="004260A6">
            <w:pPr>
              <w:pStyle w:val="TAL"/>
            </w:pPr>
            <w:r>
              <w:rPr>
                <w:rFonts w:hint="eastAsia"/>
                <w:lang w:eastAsia="zh-CN"/>
              </w:rPr>
              <w:t>Media</w:t>
            </w:r>
            <w:r>
              <w:rPr>
                <w:lang w:eastAsia="zh-CN"/>
              </w:rPr>
              <w:t xml:space="preserve"> priority</w:t>
            </w:r>
          </w:p>
        </w:tc>
        <w:tc>
          <w:tcPr>
            <w:tcW w:w="1440" w:type="dxa"/>
            <w:tcBorders>
              <w:top w:val="single" w:sz="4" w:space="0" w:color="000000"/>
              <w:left w:val="single" w:sz="4" w:space="0" w:color="000000"/>
              <w:bottom w:val="single" w:sz="4" w:space="0" w:color="000000"/>
            </w:tcBorders>
            <w:shd w:val="clear" w:color="auto" w:fill="auto"/>
          </w:tcPr>
          <w:p w14:paraId="3918FB93" w14:textId="77777777" w:rsidR="00A90238" w:rsidRPr="00AB5FED" w:rsidRDefault="00A90238" w:rsidP="004260A6">
            <w:pPr>
              <w:pStyle w:val="TAL"/>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8066E" w14:textId="77777777" w:rsidR="00A90238" w:rsidRPr="00AB5FED" w:rsidRDefault="00A90238" w:rsidP="004260A6">
            <w:pPr>
              <w:pStyle w:val="TAL"/>
            </w:pPr>
            <w:r>
              <w:rPr>
                <w:rFonts w:hint="eastAsia"/>
                <w:lang w:eastAsia="zh-CN"/>
              </w:rPr>
              <w:t>Priority</w:t>
            </w:r>
            <w:r>
              <w:rPr>
                <w:lang w:eastAsia="zh-CN"/>
              </w:rPr>
              <w:t xml:space="preserve"> of the media</w:t>
            </w:r>
          </w:p>
        </w:tc>
      </w:tr>
    </w:tbl>
    <w:p w14:paraId="3C50E3E1" w14:textId="77777777" w:rsidR="00A90238" w:rsidRPr="00AB5FED" w:rsidRDefault="00A90238" w:rsidP="00A90238"/>
    <w:p w14:paraId="0642F241" w14:textId="77777777" w:rsidR="00A90238" w:rsidRPr="00AB5FED" w:rsidRDefault="00A90238" w:rsidP="00A90238">
      <w:pPr>
        <w:pStyle w:val="Heading5"/>
      </w:pPr>
      <w:bookmarkStart w:id="929" w:name="_Toc185772481"/>
      <w:r>
        <w:t>7.7</w:t>
      </w:r>
      <w:r w:rsidRPr="00AB5FED">
        <w:t>.1.2.</w:t>
      </w:r>
      <w:r>
        <w:t>18</w:t>
      </w:r>
      <w:r w:rsidRPr="00AB5FED">
        <w:tab/>
      </w:r>
      <w:r>
        <w:t>Remote transmit media</w:t>
      </w:r>
      <w:r w:rsidRPr="00AB5FED">
        <w:t xml:space="preserve"> re</w:t>
      </w:r>
      <w:r>
        <w:t>sponse</w:t>
      </w:r>
      <w:bookmarkEnd w:id="929"/>
    </w:p>
    <w:p w14:paraId="51544DFA" w14:textId="77777777" w:rsidR="00A90238" w:rsidRPr="00AB5FED" w:rsidRDefault="00A90238" w:rsidP="00A90238">
      <w:r w:rsidRPr="00AB5FED">
        <w:t>Table </w:t>
      </w:r>
      <w:r>
        <w:t>7.7</w:t>
      </w:r>
      <w:r w:rsidRPr="00AB5FED">
        <w:rPr>
          <w:lang w:eastAsia="zh-CN"/>
        </w:rPr>
        <w:t>.1.2.</w:t>
      </w:r>
      <w:r>
        <w:rPr>
          <w:lang w:eastAsia="zh-CN"/>
        </w:rPr>
        <w:t>18</w:t>
      </w:r>
      <w:r w:rsidRPr="00AB5FED">
        <w:rPr>
          <w:lang w:eastAsia="zh-CN"/>
        </w:rPr>
        <w:t>-1</w:t>
      </w:r>
      <w:r w:rsidRPr="00AB5FED">
        <w:t xml:space="preserve"> describes the information flow </w:t>
      </w:r>
      <w:r>
        <w:t>remote transmit</w:t>
      </w:r>
      <w:r w:rsidRPr="00AB5FED">
        <w:t xml:space="preserve"> </w:t>
      </w:r>
      <w:r>
        <w:t xml:space="preserve">media </w:t>
      </w:r>
      <w:r w:rsidRPr="00AB5FED">
        <w:t>re</w:t>
      </w:r>
      <w:r>
        <w:t>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w:t>
      </w:r>
      <w:r>
        <w:t>participant</w:t>
      </w:r>
      <w:r w:rsidRPr="00AB5FED">
        <w:t>.</w:t>
      </w:r>
    </w:p>
    <w:p w14:paraId="2A4049A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18</w:t>
      </w:r>
      <w:r w:rsidRPr="00AB5FED">
        <w:t xml:space="preserve">-1: </w:t>
      </w:r>
      <w:r>
        <w:t>Remote t</w:t>
      </w:r>
      <w:r>
        <w:rPr>
          <w:lang w:val="en-US"/>
        </w:rPr>
        <w:t>ransmit media</w:t>
      </w:r>
      <w:r w:rsidRPr="00AB5FED">
        <w:rPr>
          <w:lang w:val="en-US"/>
        </w:rPr>
        <w:t xml:space="preserve"> re</w:t>
      </w:r>
      <w:r>
        <w:rPr>
          <w:lang w:val="en-US"/>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E16508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F56AA10"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AC7279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45B3FB" w14:textId="77777777" w:rsidR="00A90238" w:rsidRPr="00AB5FED" w:rsidRDefault="00A90238" w:rsidP="004260A6">
            <w:pPr>
              <w:pStyle w:val="TAH"/>
            </w:pPr>
            <w:r w:rsidRPr="00AB5FED">
              <w:t>Description</w:t>
            </w:r>
          </w:p>
        </w:tc>
      </w:tr>
      <w:tr w:rsidR="00A90238" w:rsidRPr="00AB5FED" w14:paraId="19C6F2B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91CAC5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C0CD9F3"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236A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059443A" w14:textId="77777777" w:rsidR="00A90238" w:rsidRPr="00AB5FED" w:rsidRDefault="00A90238" w:rsidP="00A90238"/>
    <w:p w14:paraId="7B9B02F7" w14:textId="77777777" w:rsidR="00A90238" w:rsidRPr="00AB5FED" w:rsidRDefault="00A90238" w:rsidP="00A90238">
      <w:pPr>
        <w:pStyle w:val="Heading5"/>
      </w:pPr>
      <w:bookmarkStart w:id="930" w:name="_Toc185772482"/>
      <w:r>
        <w:t>7.7</w:t>
      </w:r>
      <w:r w:rsidRPr="00AB5FED">
        <w:t>.1.2.</w:t>
      </w:r>
      <w:r>
        <w:t>19</w:t>
      </w:r>
      <w:r w:rsidRPr="00AB5FED">
        <w:tab/>
      </w:r>
      <w:r>
        <w:t>Remote transmit media</w:t>
      </w:r>
      <w:r w:rsidRPr="00AB5FED">
        <w:t xml:space="preserve"> </w:t>
      </w:r>
      <w:r>
        <w:rPr>
          <w:rFonts w:hint="eastAsia"/>
          <w:lang w:eastAsia="zh-CN"/>
        </w:rPr>
        <w:t>end</w:t>
      </w:r>
      <w:r>
        <w:t xml:space="preserve"> </w:t>
      </w:r>
      <w:r w:rsidRPr="00AB5FED">
        <w:t>request</w:t>
      </w:r>
      <w:bookmarkEnd w:id="930"/>
    </w:p>
    <w:p w14:paraId="04CDA9C8" w14:textId="77777777" w:rsidR="00A90238" w:rsidRPr="00AB5FED" w:rsidRDefault="00A90238" w:rsidP="00A90238">
      <w:r w:rsidRPr="00AB5FED">
        <w:t>Table </w:t>
      </w:r>
      <w:r>
        <w:t>7.7</w:t>
      </w:r>
      <w:r w:rsidRPr="00AB5FED">
        <w:rPr>
          <w:lang w:eastAsia="zh-CN"/>
        </w:rPr>
        <w:t>.1.2.</w:t>
      </w:r>
      <w:r>
        <w:rPr>
          <w:lang w:eastAsia="zh-CN"/>
        </w:rPr>
        <w:t>19</w:t>
      </w:r>
      <w:r w:rsidRPr="00AB5FED">
        <w:rPr>
          <w:lang w:eastAsia="zh-CN"/>
        </w:rPr>
        <w:t>-1</w:t>
      </w:r>
      <w:r w:rsidRPr="00AB5FED">
        <w:t xml:space="preserve"> describes the information flow </w:t>
      </w:r>
      <w:r>
        <w:t>remote transmit</w:t>
      </w:r>
      <w:r w:rsidRPr="00AB5FED">
        <w:t xml:space="preserve"> </w:t>
      </w:r>
      <w:r>
        <w:t xml:space="preserve">media </w:t>
      </w:r>
      <w:r>
        <w:rPr>
          <w:rFonts w:hint="eastAsia"/>
          <w:lang w:eastAsia="zh-CN"/>
        </w:rPr>
        <w:t>end</w:t>
      </w:r>
      <w:r>
        <w:t xml:space="preserve">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60F71CA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19</w:t>
      </w:r>
      <w:r w:rsidRPr="00AB5FED">
        <w:t xml:space="preserve">-1: </w:t>
      </w:r>
      <w:r>
        <w:t>Remote t</w:t>
      </w:r>
      <w:r>
        <w:rPr>
          <w:lang w:val="en-US"/>
        </w:rPr>
        <w:t>ransmit media</w:t>
      </w:r>
      <w:r w:rsidRPr="00AB5FED">
        <w:rPr>
          <w:lang w:val="en-US"/>
        </w:rPr>
        <w:t xml:space="preserve"> </w:t>
      </w:r>
      <w:r>
        <w:rPr>
          <w:rFonts w:hint="eastAsia"/>
          <w:lang w:eastAsia="zh-CN"/>
        </w:rPr>
        <w:t>end</w:t>
      </w:r>
      <w:r>
        <w:rPr>
          <w:lang w:val="en-US"/>
        </w:rPr>
        <w:t xml:space="preserve">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3EF9F4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13C31C"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830CDB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51607D" w14:textId="77777777" w:rsidR="00A90238" w:rsidRPr="00AB5FED" w:rsidRDefault="00A90238" w:rsidP="004260A6">
            <w:pPr>
              <w:pStyle w:val="TAH"/>
            </w:pPr>
            <w:r w:rsidRPr="00AB5FED">
              <w:t>Description</w:t>
            </w:r>
          </w:p>
        </w:tc>
      </w:tr>
      <w:tr w:rsidR="00A90238" w:rsidRPr="00AB5FED" w14:paraId="0D77BDF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ABE815E"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2975E8CA"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70479B" w14:textId="77777777" w:rsidR="00A90238" w:rsidRPr="00AB5FED" w:rsidRDefault="00A90238" w:rsidP="004260A6">
            <w:pPr>
              <w:pStyle w:val="TAL"/>
            </w:pPr>
            <w:r>
              <w:t>Identity of the user whose media transmission is requested for cancellation</w:t>
            </w:r>
          </w:p>
        </w:tc>
      </w:tr>
      <w:tr w:rsidR="00A90238" w:rsidRPr="00AB5FED" w14:paraId="696516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5BF1FC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50329225"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D7D8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6613ABA1" w14:textId="77777777" w:rsidR="00A90238" w:rsidRPr="00AB5FED" w:rsidRDefault="00A90238" w:rsidP="00A90238"/>
    <w:p w14:paraId="1BAC2E89" w14:textId="77777777" w:rsidR="00A90238" w:rsidRPr="00AB5FED" w:rsidRDefault="00A90238" w:rsidP="00A90238">
      <w:pPr>
        <w:pStyle w:val="Heading5"/>
      </w:pPr>
      <w:bookmarkStart w:id="931" w:name="_Toc185772483"/>
      <w:r>
        <w:t>7.7</w:t>
      </w:r>
      <w:r w:rsidRPr="00AB5FED">
        <w:t>.1.2.</w:t>
      </w:r>
      <w:r>
        <w:t>20</w:t>
      </w:r>
      <w:r w:rsidRPr="00AB5FED">
        <w:tab/>
      </w:r>
      <w:r>
        <w:t>Remote transmit media</w:t>
      </w:r>
      <w:r w:rsidRPr="00AB5FED">
        <w:t xml:space="preserve"> </w:t>
      </w:r>
      <w:r>
        <w:t xml:space="preserve">cancel </w:t>
      </w:r>
      <w:r w:rsidRPr="00AB5FED">
        <w:t>re</w:t>
      </w:r>
      <w:r>
        <w:t>sponse</w:t>
      </w:r>
      <w:bookmarkEnd w:id="931"/>
    </w:p>
    <w:p w14:paraId="3781F897" w14:textId="77777777" w:rsidR="00A90238" w:rsidRPr="00AB5FED" w:rsidRDefault="00A90238" w:rsidP="00A90238">
      <w:r w:rsidRPr="00AB5FED">
        <w:t>Table </w:t>
      </w:r>
      <w:r>
        <w:t>7.7</w:t>
      </w:r>
      <w:r w:rsidRPr="00AB5FED">
        <w:rPr>
          <w:lang w:eastAsia="zh-CN"/>
        </w:rPr>
        <w:t>.1.2.</w:t>
      </w:r>
      <w:r>
        <w:rPr>
          <w:lang w:eastAsia="zh-CN"/>
        </w:rPr>
        <w:t>20</w:t>
      </w:r>
      <w:r w:rsidRPr="00AB5FED">
        <w:rPr>
          <w:lang w:eastAsia="zh-CN"/>
        </w:rPr>
        <w:t>-1</w:t>
      </w:r>
      <w:r w:rsidRPr="00AB5FED">
        <w:t xml:space="preserve"> describes the information flow </w:t>
      </w:r>
      <w:r>
        <w:t>transmit</w:t>
      </w:r>
      <w:r w:rsidRPr="00AB5FED">
        <w:t xml:space="preserve"> </w:t>
      </w:r>
      <w:r>
        <w:t>media end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102A82E3"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20</w:t>
      </w:r>
      <w:r w:rsidRPr="00AB5FED">
        <w:t xml:space="preserve">-1: </w:t>
      </w:r>
      <w:r>
        <w:t>Remote t</w:t>
      </w:r>
      <w:r>
        <w:rPr>
          <w:lang w:val="en-US"/>
        </w:rPr>
        <w:t>ransmit media</w:t>
      </w:r>
      <w:r w:rsidRPr="00AB5FED">
        <w:rPr>
          <w:lang w:val="en-US"/>
        </w:rPr>
        <w:t xml:space="preserve"> </w:t>
      </w:r>
      <w:r>
        <w:rPr>
          <w:lang w:val="en-US"/>
        </w:rPr>
        <w:t>end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CCA2D3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9EC03A0"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E53DDB3"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D0E4A" w14:textId="77777777" w:rsidR="00A90238" w:rsidRPr="00AB5FED" w:rsidRDefault="00A90238" w:rsidP="004260A6">
            <w:pPr>
              <w:pStyle w:val="TAH"/>
            </w:pPr>
            <w:r w:rsidRPr="00AB5FED">
              <w:t>Description</w:t>
            </w:r>
          </w:p>
        </w:tc>
      </w:tr>
      <w:tr w:rsidR="00A90238" w:rsidRPr="00AB5FED" w14:paraId="07D4F69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336367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1D4E4C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A575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1005378F" w14:textId="77777777" w:rsidR="00A90238" w:rsidRPr="00AB5FED" w:rsidRDefault="00A90238" w:rsidP="00A90238"/>
    <w:p w14:paraId="3331129C" w14:textId="77777777" w:rsidR="00A90238" w:rsidRPr="00AB5FED" w:rsidRDefault="00A90238" w:rsidP="00A90238">
      <w:pPr>
        <w:pStyle w:val="Heading5"/>
      </w:pPr>
      <w:bookmarkStart w:id="932" w:name="_Toc185772484"/>
      <w:r>
        <w:t>7.7</w:t>
      </w:r>
      <w:r w:rsidRPr="00AB5FED">
        <w:t>.1.2.</w:t>
      </w:r>
      <w:r>
        <w:t>21</w:t>
      </w:r>
      <w:r w:rsidRPr="00AB5FED">
        <w:tab/>
      </w:r>
      <w:r>
        <w:t>Media reception end request</w:t>
      </w:r>
      <w:bookmarkEnd w:id="932"/>
    </w:p>
    <w:p w14:paraId="7CA3C435" w14:textId="77777777" w:rsidR="00A90238" w:rsidRPr="00AB5FED" w:rsidRDefault="00A90238" w:rsidP="00A90238">
      <w:r w:rsidRPr="00AB5FED">
        <w:t>Table </w:t>
      </w:r>
      <w:r>
        <w:t>7.7</w:t>
      </w:r>
      <w:r w:rsidRPr="00AB5FED">
        <w:rPr>
          <w:lang w:eastAsia="zh-CN"/>
        </w:rPr>
        <w:t>.1.2.</w:t>
      </w:r>
      <w:r>
        <w:rPr>
          <w:lang w:eastAsia="zh-CN"/>
        </w:rPr>
        <w:t>21</w:t>
      </w:r>
      <w:r w:rsidRPr="00AB5FED">
        <w:rPr>
          <w:lang w:eastAsia="zh-CN"/>
        </w:rPr>
        <w:t>-1</w:t>
      </w:r>
      <w:r w:rsidRPr="00AB5FED">
        <w:t xml:space="preserve"> describes the information flow </w:t>
      </w:r>
      <w:r>
        <w:t>media reception end request</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 and from the transmission control participant to the transmission control server</w:t>
      </w:r>
      <w:r w:rsidRPr="00AB5FED">
        <w:t xml:space="preserve">. </w:t>
      </w:r>
    </w:p>
    <w:p w14:paraId="31AB27C8"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t>21</w:t>
      </w:r>
      <w:r w:rsidRPr="00AB5FED">
        <w:t xml:space="preserve">-1: </w:t>
      </w:r>
      <w:r>
        <w:t>Media reception end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3E52AB1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E21E752"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5B3E917"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E8F4" w14:textId="77777777" w:rsidR="00A90238" w:rsidRPr="00AB5FED" w:rsidRDefault="00A90238" w:rsidP="004260A6">
            <w:pPr>
              <w:pStyle w:val="TAH"/>
            </w:pPr>
            <w:r w:rsidRPr="00AB5FED">
              <w:t>Description</w:t>
            </w:r>
          </w:p>
        </w:tc>
      </w:tr>
      <w:tr w:rsidR="00A90238" w:rsidRPr="00AB5FED" w14:paraId="4C54389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479572A"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3E118B46"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8CBEE" w14:textId="77777777" w:rsidR="00A90238" w:rsidRPr="00AB5FED" w:rsidRDefault="00A90238" w:rsidP="004260A6">
            <w:pPr>
              <w:pStyle w:val="TAL"/>
            </w:pPr>
            <w:r>
              <w:t>Identity of the user whose media receipt is requested for cancellation</w:t>
            </w:r>
          </w:p>
        </w:tc>
      </w:tr>
      <w:tr w:rsidR="00A90238" w:rsidRPr="00AB5FED" w14:paraId="6C7AEDC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0BA523"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17CB16F8"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CE71B"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3016FAB" w14:textId="77777777" w:rsidR="00A90238" w:rsidRDefault="00A90238" w:rsidP="00A90238"/>
    <w:p w14:paraId="2925D4C1" w14:textId="77777777" w:rsidR="00A90238" w:rsidRPr="00AB5FED" w:rsidRDefault="00A90238" w:rsidP="00A90238">
      <w:pPr>
        <w:pStyle w:val="Heading5"/>
      </w:pPr>
      <w:bookmarkStart w:id="933" w:name="_Toc185772485"/>
      <w:r>
        <w:t>7.7</w:t>
      </w:r>
      <w:r w:rsidRPr="00AB5FED">
        <w:t>.1.2.</w:t>
      </w:r>
      <w:r>
        <w:t>22</w:t>
      </w:r>
      <w:r w:rsidRPr="00AB5FED">
        <w:tab/>
      </w:r>
      <w:r>
        <w:t>Media reception end response</w:t>
      </w:r>
      <w:bookmarkEnd w:id="933"/>
    </w:p>
    <w:p w14:paraId="2B5FBD97" w14:textId="77777777" w:rsidR="00A90238" w:rsidRPr="00AB5FED" w:rsidRDefault="00A90238" w:rsidP="00A90238">
      <w:r w:rsidRPr="00AB5FED">
        <w:t>Table </w:t>
      </w:r>
      <w:r>
        <w:t>7.7</w:t>
      </w:r>
      <w:r w:rsidRPr="00AB5FED">
        <w:rPr>
          <w:lang w:eastAsia="zh-CN"/>
        </w:rPr>
        <w:t>.1.2.</w:t>
      </w:r>
      <w:r>
        <w:rPr>
          <w:lang w:eastAsia="zh-CN"/>
        </w:rPr>
        <w:t>22</w:t>
      </w:r>
      <w:r w:rsidRPr="00AB5FED">
        <w:rPr>
          <w:lang w:eastAsia="zh-CN"/>
        </w:rPr>
        <w:t>-1</w:t>
      </w:r>
      <w:r w:rsidRPr="00AB5FED">
        <w:t xml:space="preserve"> describes the information flow </w:t>
      </w:r>
      <w:r>
        <w:t>media reception end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 and from the transmission control participant to the transmission control server</w:t>
      </w:r>
      <w:r w:rsidRPr="00AB5FED">
        <w:t xml:space="preserve">. </w:t>
      </w:r>
    </w:p>
    <w:p w14:paraId="12F91CA8"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22</w:t>
      </w:r>
      <w:r w:rsidRPr="00AB5FED">
        <w:t xml:space="preserve">-1: </w:t>
      </w:r>
      <w:r>
        <w:t>Media reception end</w:t>
      </w:r>
      <w:r>
        <w:rPr>
          <w:lang w:val="en-US"/>
        </w:rP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B4ADC3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9CD017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8BF1BE9"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E8B17" w14:textId="77777777" w:rsidR="00A90238" w:rsidRPr="00AB5FED" w:rsidRDefault="00A90238" w:rsidP="004260A6">
            <w:pPr>
              <w:pStyle w:val="TAH"/>
            </w:pPr>
            <w:r w:rsidRPr="00AB5FED">
              <w:t>Description</w:t>
            </w:r>
          </w:p>
        </w:tc>
      </w:tr>
      <w:tr w:rsidR="00A90238" w:rsidRPr="00AB5FED" w14:paraId="4E4AB3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1EE917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84FE664"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46417A"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2C86E43" w14:textId="77777777" w:rsidR="00A90238" w:rsidRDefault="00A90238" w:rsidP="00A90238"/>
    <w:p w14:paraId="7E3ABA8E" w14:textId="77777777" w:rsidR="00A90238" w:rsidRPr="00AB5FED" w:rsidRDefault="00A90238" w:rsidP="00A90238">
      <w:pPr>
        <w:pStyle w:val="Heading5"/>
      </w:pPr>
      <w:bookmarkStart w:id="934" w:name="_Toc185772486"/>
      <w:r>
        <w:t>7.7</w:t>
      </w:r>
      <w:r w:rsidRPr="00AB5FED">
        <w:t>.1.2.</w:t>
      </w:r>
      <w:r>
        <w:t>23</w:t>
      </w:r>
      <w:r w:rsidRPr="00AB5FED">
        <w:tab/>
      </w:r>
      <w:r>
        <w:t>Media reception override notification</w:t>
      </w:r>
      <w:bookmarkEnd w:id="934"/>
    </w:p>
    <w:p w14:paraId="2E13DEF6" w14:textId="77777777" w:rsidR="00A90238" w:rsidRPr="00AB5FED" w:rsidRDefault="00A90238" w:rsidP="00A90238">
      <w:r w:rsidRPr="00AB5FED">
        <w:t>Table </w:t>
      </w:r>
      <w:r>
        <w:t>7.7</w:t>
      </w:r>
      <w:r w:rsidRPr="00AB5FED">
        <w:rPr>
          <w:lang w:eastAsia="zh-CN"/>
        </w:rPr>
        <w:t>.1.2.</w:t>
      </w:r>
      <w:r>
        <w:rPr>
          <w:lang w:eastAsia="zh-CN"/>
        </w:rPr>
        <w:t>23</w:t>
      </w:r>
      <w:r w:rsidRPr="00AB5FED">
        <w:rPr>
          <w:lang w:eastAsia="zh-CN"/>
        </w:rPr>
        <w:t>-1</w:t>
      </w:r>
      <w:r w:rsidRPr="00AB5FED">
        <w:t xml:space="preserve"> describes the information flow </w:t>
      </w:r>
      <w:r>
        <w:t>media reception override notification</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w:t>
      </w:r>
    </w:p>
    <w:p w14:paraId="4B5D4321" w14:textId="77777777" w:rsidR="00A90238" w:rsidRDefault="00A90238" w:rsidP="00A90238">
      <w:pPr>
        <w:pStyle w:val="TH"/>
      </w:pPr>
      <w:r w:rsidRPr="00AB5FED">
        <w:t>Table </w:t>
      </w:r>
      <w:r>
        <w:t>7.7</w:t>
      </w:r>
      <w:r w:rsidRPr="00AB5FED">
        <w:t>.1.</w:t>
      </w:r>
      <w:r w:rsidRPr="00AB5FED">
        <w:rPr>
          <w:lang w:val="en-US"/>
        </w:rPr>
        <w:t>2</w:t>
      </w:r>
      <w:r w:rsidRPr="00AB5FED">
        <w:t>.</w:t>
      </w:r>
      <w:r>
        <w:t>23</w:t>
      </w:r>
      <w:r w:rsidRPr="00AB5FED">
        <w:t xml:space="preserve">-1: </w:t>
      </w:r>
      <w:r>
        <w:t>Media reception override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E88F58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3E538E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BC5EA8A"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C36F13" w14:textId="77777777" w:rsidR="00A90238" w:rsidRPr="00AB5FED" w:rsidRDefault="00A90238" w:rsidP="004260A6">
            <w:pPr>
              <w:pStyle w:val="TAH"/>
            </w:pPr>
            <w:r w:rsidRPr="00AB5FED">
              <w:t>Description</w:t>
            </w:r>
          </w:p>
        </w:tc>
      </w:tr>
      <w:tr w:rsidR="00A90238" w:rsidRPr="00736CD3" w14:paraId="2B188CE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74137A2"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3BFFFCD2" w14:textId="77777777" w:rsidR="00A90238" w:rsidRPr="00736CD3" w:rsidRDefault="00A90238" w:rsidP="004260A6">
            <w:pPr>
              <w:pStyle w:val="TAH"/>
              <w:jc w:val="left"/>
              <w:rPr>
                <w:b w:val="0"/>
              </w:rPr>
            </w:pPr>
            <w:r w:rsidRPr="00736CD3">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2DC41" w14:textId="77777777" w:rsidR="00A90238" w:rsidRPr="00736CD3" w:rsidRDefault="00A90238" w:rsidP="004260A6">
            <w:pPr>
              <w:pStyle w:val="TAH"/>
              <w:jc w:val="left"/>
              <w:rPr>
                <w:b w:val="0"/>
              </w:rPr>
            </w:pPr>
            <w:r w:rsidRPr="00736CD3">
              <w:rPr>
                <w:b w:val="0"/>
              </w:rPr>
              <w:t>Identity of the user who is requesting the reception of the media</w:t>
            </w:r>
          </w:p>
        </w:tc>
      </w:tr>
      <w:tr w:rsidR="00A90238" w:rsidRPr="00736CD3" w14:paraId="77E54CE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7E1FA84"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6354852C" w14:textId="77777777" w:rsidR="00A90238" w:rsidRPr="00736CD3" w:rsidRDefault="00A90238" w:rsidP="004260A6">
            <w:pPr>
              <w:pStyle w:val="TAH"/>
              <w:jc w:val="left"/>
              <w:rPr>
                <w:b w:val="0"/>
              </w:rPr>
            </w:pPr>
            <w:r>
              <w:rPr>
                <w:b w:val="0"/>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5E66A" w14:textId="77777777" w:rsidR="00A90238" w:rsidRPr="00736CD3" w:rsidRDefault="00A90238" w:rsidP="004260A6">
            <w:pPr>
              <w:pStyle w:val="TAH"/>
              <w:jc w:val="left"/>
              <w:rPr>
                <w:b w:val="0"/>
              </w:rPr>
            </w:pPr>
            <w:r w:rsidRPr="00736CD3">
              <w:rPr>
                <w:b w:val="0"/>
              </w:rPr>
              <w:t xml:space="preserve">Identify of the user </w:t>
            </w:r>
            <w:r>
              <w:rPr>
                <w:b w:val="0"/>
              </w:rPr>
              <w:t xml:space="preserve">of the overriding media </w:t>
            </w:r>
          </w:p>
        </w:tc>
      </w:tr>
      <w:tr w:rsidR="00A90238" w:rsidRPr="00736CD3" w14:paraId="746C6AE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2C3C59C" w14:textId="77777777" w:rsidR="00A90238" w:rsidRPr="00736CD3" w:rsidRDefault="00A90238" w:rsidP="004260A6">
            <w:pPr>
              <w:pStyle w:val="TAH"/>
              <w:jc w:val="left"/>
              <w:rPr>
                <w:b w:val="0"/>
              </w:rPr>
            </w:pPr>
            <w:r w:rsidRPr="00736CD3">
              <w:rPr>
                <w:b w:val="0"/>
              </w:rPr>
              <w:t>Media identifier</w:t>
            </w:r>
          </w:p>
        </w:tc>
        <w:tc>
          <w:tcPr>
            <w:tcW w:w="1440" w:type="dxa"/>
            <w:tcBorders>
              <w:top w:val="single" w:sz="4" w:space="0" w:color="000000"/>
              <w:left w:val="single" w:sz="4" w:space="0" w:color="000000"/>
              <w:bottom w:val="single" w:sz="4" w:space="0" w:color="000000"/>
            </w:tcBorders>
            <w:shd w:val="clear" w:color="auto" w:fill="auto"/>
          </w:tcPr>
          <w:p w14:paraId="1B80B20A" w14:textId="77777777" w:rsidR="00A90238" w:rsidRPr="00736CD3" w:rsidRDefault="00A90238" w:rsidP="004260A6">
            <w:pPr>
              <w:pStyle w:val="TAH"/>
              <w:jc w:val="left"/>
              <w:rPr>
                <w:b w:val="0"/>
              </w:rPr>
            </w:pPr>
            <w:r>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ADE3C" w14:textId="77777777" w:rsidR="00A90238" w:rsidRPr="00736CD3" w:rsidRDefault="00A90238" w:rsidP="004260A6">
            <w:pPr>
              <w:pStyle w:val="TAH"/>
              <w:jc w:val="left"/>
              <w:rPr>
                <w:b w:val="0"/>
              </w:rPr>
            </w:pPr>
            <w:r w:rsidRPr="00736CD3">
              <w:rPr>
                <w:b w:val="0"/>
              </w:rPr>
              <w:t>Identifies the communication</w:t>
            </w:r>
            <w:r>
              <w:rPr>
                <w:b w:val="0"/>
              </w:rPr>
              <w:t xml:space="preserve"> of overriding media</w:t>
            </w:r>
            <w:r w:rsidRPr="00736CD3">
              <w:rPr>
                <w:b w:val="0"/>
              </w:rPr>
              <w:t>, e.g. by identifying the media flow within a media multiplex, present only if media multiplexing</w:t>
            </w:r>
          </w:p>
        </w:tc>
      </w:tr>
      <w:tr w:rsidR="00A90238" w:rsidRPr="00736CD3" w14:paraId="2844036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E4E0837"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129E2031" w14:textId="77777777" w:rsidR="00A90238" w:rsidRPr="00736CD3" w:rsidRDefault="00A90238" w:rsidP="004260A6">
            <w:pPr>
              <w:pStyle w:val="TAH"/>
              <w:jc w:val="left"/>
              <w:rPr>
                <w:b w:val="0"/>
              </w:rPr>
            </w:pPr>
            <w:r>
              <w:rPr>
                <w:b w:val="0"/>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45B52A" w14:textId="77777777" w:rsidR="00A90238" w:rsidRPr="00736CD3" w:rsidRDefault="00A90238" w:rsidP="004260A6">
            <w:pPr>
              <w:pStyle w:val="TAH"/>
              <w:jc w:val="left"/>
              <w:rPr>
                <w:b w:val="0"/>
              </w:rPr>
            </w:pPr>
            <w:r w:rsidRPr="00736CD3">
              <w:rPr>
                <w:b w:val="0"/>
              </w:rPr>
              <w:t xml:space="preserve">Identify of the user </w:t>
            </w:r>
            <w:r>
              <w:rPr>
                <w:b w:val="0"/>
              </w:rPr>
              <w:t xml:space="preserve">of the overridden media </w:t>
            </w:r>
          </w:p>
        </w:tc>
      </w:tr>
      <w:tr w:rsidR="00A90238" w:rsidRPr="00736CD3" w14:paraId="18A0296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430C30" w14:textId="77777777" w:rsidR="00A90238" w:rsidRPr="00736CD3" w:rsidRDefault="00A90238" w:rsidP="004260A6">
            <w:pPr>
              <w:pStyle w:val="TAH"/>
              <w:jc w:val="left"/>
              <w:rPr>
                <w:b w:val="0"/>
              </w:rPr>
            </w:pPr>
            <w:r w:rsidRPr="00736CD3">
              <w:rPr>
                <w:b w:val="0"/>
              </w:rPr>
              <w:t>Media identifier</w:t>
            </w:r>
          </w:p>
        </w:tc>
        <w:tc>
          <w:tcPr>
            <w:tcW w:w="1440" w:type="dxa"/>
            <w:tcBorders>
              <w:top w:val="single" w:sz="4" w:space="0" w:color="000000"/>
              <w:left w:val="single" w:sz="4" w:space="0" w:color="000000"/>
              <w:bottom w:val="single" w:sz="4" w:space="0" w:color="000000"/>
            </w:tcBorders>
            <w:shd w:val="clear" w:color="auto" w:fill="auto"/>
          </w:tcPr>
          <w:p w14:paraId="2B3766C1" w14:textId="77777777" w:rsidR="00A90238" w:rsidRPr="00736CD3" w:rsidRDefault="00A90238" w:rsidP="004260A6">
            <w:pPr>
              <w:pStyle w:val="TAH"/>
              <w:jc w:val="left"/>
              <w:rPr>
                <w:b w:val="0"/>
              </w:rPr>
            </w:pPr>
            <w:r>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6DC160" w14:textId="77777777" w:rsidR="00A90238" w:rsidRPr="00736CD3" w:rsidRDefault="00A90238" w:rsidP="004260A6">
            <w:pPr>
              <w:pStyle w:val="TAH"/>
              <w:jc w:val="left"/>
              <w:rPr>
                <w:b w:val="0"/>
              </w:rPr>
            </w:pPr>
            <w:r w:rsidRPr="00736CD3">
              <w:rPr>
                <w:b w:val="0"/>
              </w:rPr>
              <w:t>Identifies the communication</w:t>
            </w:r>
            <w:r>
              <w:rPr>
                <w:b w:val="0"/>
              </w:rPr>
              <w:t xml:space="preserve"> of overridden media</w:t>
            </w:r>
            <w:r w:rsidRPr="00736CD3">
              <w:rPr>
                <w:b w:val="0"/>
              </w:rPr>
              <w:t>, e.g. by identifying the media flow within a media multiplex, present only if media multiplexing</w:t>
            </w:r>
          </w:p>
        </w:tc>
      </w:tr>
    </w:tbl>
    <w:p w14:paraId="53608691" w14:textId="77777777" w:rsidR="00A90238" w:rsidRDefault="00A90238" w:rsidP="00A90238"/>
    <w:p w14:paraId="39174D15" w14:textId="77777777" w:rsidR="00A90238" w:rsidRPr="00AB5FED" w:rsidRDefault="00A90238" w:rsidP="00A90238">
      <w:pPr>
        <w:pStyle w:val="Heading5"/>
      </w:pPr>
      <w:bookmarkStart w:id="935" w:name="_Toc185772487"/>
      <w:r>
        <w:t>7.7</w:t>
      </w:r>
      <w:r w:rsidRPr="00AB5FED">
        <w:t>.1.2.</w:t>
      </w:r>
      <w:r>
        <w:t>24</w:t>
      </w:r>
      <w:r w:rsidRPr="00AB5FED">
        <w:tab/>
      </w:r>
      <w:r>
        <w:t>Transmit media</w:t>
      </w:r>
      <w:r w:rsidRPr="00AB5FED">
        <w:t xml:space="preserve"> </w:t>
      </w:r>
      <w:r>
        <w:t>end notify</w:t>
      </w:r>
      <w:bookmarkEnd w:id="935"/>
    </w:p>
    <w:p w14:paraId="4DF4E164" w14:textId="77777777" w:rsidR="00A90238" w:rsidRPr="00AB5FED" w:rsidRDefault="00A90238" w:rsidP="00A90238">
      <w:r w:rsidRPr="00AB5FED">
        <w:t>Table </w:t>
      </w:r>
      <w:r>
        <w:t>7.7</w:t>
      </w:r>
      <w:r w:rsidRPr="00AB5FED">
        <w:rPr>
          <w:lang w:eastAsia="zh-CN"/>
        </w:rPr>
        <w:t>.1.2.</w:t>
      </w:r>
      <w:r>
        <w:rPr>
          <w:lang w:eastAsia="zh-CN"/>
        </w:rPr>
        <w:t>24</w:t>
      </w:r>
      <w:r w:rsidRPr="00AB5FED">
        <w:rPr>
          <w:lang w:eastAsia="zh-CN"/>
        </w:rPr>
        <w:t>-1</w:t>
      </w:r>
      <w:r w:rsidRPr="00AB5FED">
        <w:t xml:space="preserve"> describes the information flow </w:t>
      </w:r>
      <w:r>
        <w:t>transmit</w:t>
      </w:r>
      <w:r w:rsidRPr="00AB5FED">
        <w:t xml:space="preserve"> </w:t>
      </w:r>
      <w:r>
        <w:t>media end notify</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46778D1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24</w:t>
      </w:r>
      <w:r w:rsidRPr="00AB5FED">
        <w:t xml:space="preserve">-1: </w:t>
      </w:r>
      <w:r>
        <w:rPr>
          <w:lang w:val="en-US"/>
        </w:rPr>
        <w:t>Transmit media</w:t>
      </w:r>
      <w:r w:rsidRPr="00AB5FED">
        <w:rPr>
          <w:lang w:val="en-US"/>
        </w:rPr>
        <w:t xml:space="preserve"> </w:t>
      </w:r>
      <w:r>
        <w:rPr>
          <w:lang w:val="en-US"/>
        </w:rPr>
        <w:t>end notify</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E259CE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36CD4C4"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12B577E"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85304" w14:textId="77777777" w:rsidR="00A90238" w:rsidRPr="00AB5FED" w:rsidRDefault="00A90238" w:rsidP="004260A6">
            <w:pPr>
              <w:pStyle w:val="TAH"/>
            </w:pPr>
            <w:r w:rsidRPr="00AB5FED">
              <w:t>Description</w:t>
            </w:r>
          </w:p>
        </w:tc>
      </w:tr>
      <w:tr w:rsidR="00A90238" w:rsidRPr="00AB5FED" w14:paraId="4CF8E4E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4019C64"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7CD98AEE"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B3CE29" w14:textId="77777777" w:rsidR="00A90238" w:rsidRPr="00AB5FED" w:rsidRDefault="00A90238" w:rsidP="004260A6">
            <w:pPr>
              <w:pStyle w:val="TAL"/>
            </w:pPr>
            <w:r>
              <w:t>Identity of the user whose media transmission has been released</w:t>
            </w:r>
          </w:p>
        </w:tc>
      </w:tr>
      <w:tr w:rsidR="00A90238" w:rsidRPr="00AB5FED" w14:paraId="424757E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72E60A"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9EFB8DD" w14:textId="77777777" w:rsidR="00A90238" w:rsidRPr="00AB5FED"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93EF12"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6036AD8" w14:textId="77777777" w:rsidR="00A90238" w:rsidRPr="00AB5FED" w:rsidRDefault="00A90238" w:rsidP="00A90238"/>
    <w:p w14:paraId="2CC3D9E5" w14:textId="5CC13FA5" w:rsidR="00806101" w:rsidRPr="00AB5FED" w:rsidRDefault="00806101" w:rsidP="00806101">
      <w:pPr>
        <w:pStyle w:val="Heading5"/>
      </w:pPr>
      <w:bookmarkStart w:id="936" w:name="_Toc138279911"/>
      <w:bookmarkStart w:id="937" w:name="_Toc460616157"/>
      <w:bookmarkStart w:id="938" w:name="_Toc460617018"/>
      <w:bookmarkStart w:id="939" w:name="_Toc460662407"/>
      <w:bookmarkStart w:id="940" w:name="_Toc185772488"/>
      <w:r>
        <w:t>7.7</w:t>
      </w:r>
      <w:r w:rsidRPr="00AB5FED">
        <w:t>.1.2</w:t>
      </w:r>
      <w:r>
        <w:t>.25</w:t>
      </w:r>
      <w:r w:rsidRPr="00AB5FED">
        <w:tab/>
      </w:r>
      <w:r>
        <w:t>Transmi</w:t>
      </w:r>
      <w:bookmarkEnd w:id="936"/>
      <w:r>
        <w:t>ssion idle</w:t>
      </w:r>
      <w:bookmarkEnd w:id="940"/>
      <w:r>
        <w:t xml:space="preserve"> </w:t>
      </w:r>
    </w:p>
    <w:p w14:paraId="708AF756" w14:textId="2991D651" w:rsidR="00806101" w:rsidRPr="00AB5FED" w:rsidRDefault="00806101" w:rsidP="00806101">
      <w:r w:rsidRPr="00AB5FED">
        <w:t>Table </w:t>
      </w:r>
      <w:r>
        <w:t>7.7</w:t>
      </w:r>
      <w:r w:rsidRPr="00AB5FED">
        <w:rPr>
          <w:lang w:eastAsia="zh-CN"/>
        </w:rPr>
        <w:t>.1.2.</w:t>
      </w:r>
      <w:r>
        <w:rPr>
          <w:lang w:eastAsia="zh-CN"/>
        </w:rPr>
        <w:t>25</w:t>
      </w:r>
      <w:r w:rsidRPr="00AB5FED">
        <w:rPr>
          <w:lang w:eastAsia="zh-CN"/>
        </w:rPr>
        <w:t>-1</w:t>
      </w:r>
      <w:r w:rsidRPr="00AB5FED">
        <w:t xml:space="preserve"> describes the information flow </w:t>
      </w:r>
      <w:r>
        <w:t xml:space="preserve">transmission idle </w:t>
      </w:r>
      <w:r w:rsidRPr="00AB5FED">
        <w:t xml:space="preserve">from the </w:t>
      </w:r>
      <w:r>
        <w:t>transmission control</w:t>
      </w:r>
      <w:r w:rsidRPr="00AB5FED">
        <w:t xml:space="preserve"> </w:t>
      </w:r>
      <w:r>
        <w:t>server</w:t>
      </w:r>
      <w:r w:rsidRPr="00AB5FED">
        <w:t xml:space="preserve"> to the </w:t>
      </w:r>
      <w:r>
        <w:t>transmission</w:t>
      </w:r>
      <w:r w:rsidRPr="00AB5FED">
        <w:t xml:space="preserve"> control </w:t>
      </w:r>
      <w:r>
        <w:t>participant(s) during silent period (i.e., when no video transmission is ongoing)</w:t>
      </w:r>
      <w:r w:rsidRPr="00AB5FED">
        <w:t xml:space="preserve">. This information flow is sent </w:t>
      </w:r>
      <w:r>
        <w:t>over</w:t>
      </w:r>
      <w:r w:rsidRPr="00AB5FED">
        <w:t xml:space="preserve"> unicast</w:t>
      </w:r>
      <w:r>
        <w:t xml:space="preserve"> or broadcast</w:t>
      </w:r>
      <w:r w:rsidRPr="00AB5FED">
        <w:t>.</w:t>
      </w:r>
    </w:p>
    <w:p w14:paraId="1E3F9395" w14:textId="7497AD45" w:rsidR="00806101" w:rsidRPr="00AB5FED" w:rsidRDefault="00806101" w:rsidP="00806101">
      <w:pPr>
        <w:pStyle w:val="TH"/>
        <w:rPr>
          <w:lang w:val="en-US"/>
        </w:rPr>
      </w:pPr>
      <w:r w:rsidRPr="00AB5FED">
        <w:lastRenderedPageBreak/>
        <w:t>Table </w:t>
      </w:r>
      <w:r>
        <w:t>7.7</w:t>
      </w:r>
      <w:r w:rsidRPr="00AB5FED">
        <w:t>.1.</w:t>
      </w:r>
      <w:r w:rsidRPr="00AB5FED">
        <w:rPr>
          <w:lang w:val="en-US"/>
        </w:rPr>
        <w:t>2</w:t>
      </w:r>
      <w:r w:rsidRPr="00AB5FED">
        <w:t>.</w:t>
      </w:r>
      <w:r>
        <w:t>25</w:t>
      </w:r>
      <w:r w:rsidRPr="00AB5FED">
        <w:t xml:space="preserve">-1: </w:t>
      </w:r>
      <w:r>
        <w:rPr>
          <w:lang w:val="en-US"/>
        </w:rPr>
        <w:t>Transmission idle</w:t>
      </w:r>
    </w:p>
    <w:tbl>
      <w:tblPr>
        <w:tblW w:w="8640" w:type="dxa"/>
        <w:jc w:val="center"/>
        <w:tblLayout w:type="fixed"/>
        <w:tblLook w:val="0000" w:firstRow="0" w:lastRow="0" w:firstColumn="0" w:lastColumn="0" w:noHBand="0" w:noVBand="0"/>
      </w:tblPr>
      <w:tblGrid>
        <w:gridCol w:w="2880"/>
        <w:gridCol w:w="1440"/>
        <w:gridCol w:w="4320"/>
      </w:tblGrid>
      <w:tr w:rsidR="00806101" w:rsidRPr="00AB5FED" w14:paraId="67C32BAB" w14:textId="77777777" w:rsidTr="007A5CEA">
        <w:trPr>
          <w:jc w:val="center"/>
        </w:trPr>
        <w:tc>
          <w:tcPr>
            <w:tcW w:w="2880" w:type="dxa"/>
            <w:tcBorders>
              <w:top w:val="single" w:sz="4" w:space="0" w:color="000000"/>
              <w:left w:val="single" w:sz="4" w:space="0" w:color="000000"/>
              <w:bottom w:val="single" w:sz="4" w:space="0" w:color="000000"/>
            </w:tcBorders>
            <w:shd w:val="clear" w:color="auto" w:fill="auto"/>
          </w:tcPr>
          <w:p w14:paraId="080D7FFE" w14:textId="77777777" w:rsidR="00806101" w:rsidRPr="00AB5FED" w:rsidRDefault="00806101" w:rsidP="007A5CEA">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8F3E3FB" w14:textId="77777777" w:rsidR="00806101" w:rsidRPr="00AB5FED" w:rsidRDefault="00806101" w:rsidP="007A5CE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7DCA36" w14:textId="77777777" w:rsidR="00806101" w:rsidRPr="00AB5FED" w:rsidRDefault="00806101" w:rsidP="007A5CEA">
            <w:pPr>
              <w:pStyle w:val="TAH"/>
            </w:pPr>
            <w:r w:rsidRPr="00AB5FED">
              <w:t>Description</w:t>
            </w:r>
          </w:p>
        </w:tc>
      </w:tr>
      <w:tr w:rsidR="00806101" w:rsidRPr="00AB5FED" w14:paraId="4EE0CB48" w14:textId="77777777" w:rsidTr="007A5CEA">
        <w:trPr>
          <w:jc w:val="center"/>
        </w:trPr>
        <w:tc>
          <w:tcPr>
            <w:tcW w:w="2880" w:type="dxa"/>
            <w:tcBorders>
              <w:top w:val="single" w:sz="4" w:space="0" w:color="000000"/>
              <w:left w:val="single" w:sz="4" w:space="0" w:color="000000"/>
              <w:bottom w:val="single" w:sz="4" w:space="0" w:color="000000"/>
            </w:tcBorders>
            <w:shd w:val="clear" w:color="auto" w:fill="auto"/>
          </w:tcPr>
          <w:p w14:paraId="456F25D9" w14:textId="77777777" w:rsidR="00806101" w:rsidRPr="00AB5FED" w:rsidRDefault="00806101" w:rsidP="007A5CEA">
            <w:pPr>
              <w:pStyle w:val="TAL"/>
            </w:pPr>
            <w:r>
              <w:t>Media identifier</w:t>
            </w:r>
          </w:p>
        </w:tc>
        <w:tc>
          <w:tcPr>
            <w:tcW w:w="1440" w:type="dxa"/>
            <w:tcBorders>
              <w:top w:val="single" w:sz="4" w:space="0" w:color="000000"/>
              <w:left w:val="single" w:sz="4" w:space="0" w:color="000000"/>
              <w:bottom w:val="single" w:sz="4" w:space="0" w:color="000000"/>
            </w:tcBorders>
            <w:shd w:val="clear" w:color="auto" w:fill="auto"/>
          </w:tcPr>
          <w:p w14:paraId="540BD0CB" w14:textId="77777777" w:rsidR="00806101" w:rsidRPr="00AB5FED" w:rsidRDefault="00806101" w:rsidP="007A5CEA">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5E937" w14:textId="77777777" w:rsidR="00806101" w:rsidRPr="00AB5FED" w:rsidRDefault="00806101" w:rsidP="007A5CEA">
            <w:pPr>
              <w:pStyle w:val="TAL"/>
            </w:pPr>
            <w:r>
              <w:t xml:space="preserve">Identity of the communication, </w:t>
            </w:r>
            <w:r w:rsidRPr="00640B69">
              <w:t>e.g., by identifying the media flow within a media multiplex, present only if media multiplexing</w:t>
            </w:r>
          </w:p>
        </w:tc>
      </w:tr>
      <w:tr w:rsidR="00806101" w:rsidRPr="00AB5FED" w14:paraId="2449525C" w14:textId="77777777" w:rsidTr="007A5CEA">
        <w:trPr>
          <w:jc w:val="center"/>
        </w:trPr>
        <w:tc>
          <w:tcPr>
            <w:tcW w:w="2880" w:type="dxa"/>
            <w:tcBorders>
              <w:top w:val="single" w:sz="4" w:space="0" w:color="000000"/>
              <w:left w:val="single" w:sz="4" w:space="0" w:color="000000"/>
              <w:bottom w:val="single" w:sz="4" w:space="0" w:color="000000"/>
            </w:tcBorders>
            <w:shd w:val="clear" w:color="auto" w:fill="auto"/>
          </w:tcPr>
          <w:p w14:paraId="20E35D01" w14:textId="77777777" w:rsidR="00806101" w:rsidRPr="00AB5FED" w:rsidRDefault="00806101" w:rsidP="007A5CEA">
            <w:pPr>
              <w:pStyle w:val="TAL"/>
            </w:pPr>
            <w:r>
              <w:t>Acknowledgement required</w:t>
            </w:r>
          </w:p>
        </w:tc>
        <w:tc>
          <w:tcPr>
            <w:tcW w:w="1440" w:type="dxa"/>
            <w:tcBorders>
              <w:top w:val="single" w:sz="4" w:space="0" w:color="000000"/>
              <w:left w:val="single" w:sz="4" w:space="0" w:color="000000"/>
              <w:bottom w:val="single" w:sz="4" w:space="0" w:color="000000"/>
            </w:tcBorders>
            <w:shd w:val="clear" w:color="auto" w:fill="auto"/>
          </w:tcPr>
          <w:p w14:paraId="4D73ACA7" w14:textId="77777777" w:rsidR="00806101" w:rsidRPr="00AB5FED" w:rsidRDefault="00806101" w:rsidP="007A5CEA">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B372D5" w14:textId="77777777" w:rsidR="00806101" w:rsidRPr="00AB5FED" w:rsidRDefault="00806101" w:rsidP="007A5CEA">
            <w:pPr>
              <w:pStyle w:val="TAL"/>
            </w:pPr>
            <w:r>
              <w:t>Indicates if acknowledgment from the transmission control participant(s) is required</w:t>
            </w:r>
          </w:p>
        </w:tc>
      </w:tr>
    </w:tbl>
    <w:p w14:paraId="2BE96C5D" w14:textId="77777777" w:rsidR="00806101" w:rsidRPr="00BD1F66" w:rsidRDefault="00806101" w:rsidP="00806101"/>
    <w:p w14:paraId="0C26AFF9" w14:textId="77777777" w:rsidR="00A90238" w:rsidRPr="00AB5FED" w:rsidRDefault="00A90238" w:rsidP="00A90238">
      <w:pPr>
        <w:pStyle w:val="Heading4"/>
        <w:rPr>
          <w:lang w:val="en-US"/>
        </w:rPr>
      </w:pPr>
      <w:bookmarkStart w:id="941" w:name="_Toc185772489"/>
      <w:r>
        <w:rPr>
          <w:lang w:val="en-US"/>
        </w:rPr>
        <w:t>7.7</w:t>
      </w:r>
      <w:r w:rsidRPr="00AB5FED">
        <w:rPr>
          <w:lang w:val="en-US"/>
        </w:rPr>
        <w:t>.1.3</w:t>
      </w:r>
      <w:r w:rsidRPr="00AB5FED">
        <w:rPr>
          <w:lang w:val="en-US"/>
        </w:rPr>
        <w:tab/>
      </w:r>
      <w:r>
        <w:rPr>
          <w:lang w:val="en-US"/>
        </w:rPr>
        <w:t>Transmission</w:t>
      </w:r>
      <w:r w:rsidRPr="00AB5FED">
        <w:rPr>
          <w:lang w:val="en-US"/>
        </w:rPr>
        <w:t xml:space="preserve"> control within one MC system</w:t>
      </w:r>
      <w:bookmarkEnd w:id="937"/>
      <w:bookmarkEnd w:id="938"/>
      <w:bookmarkEnd w:id="939"/>
      <w:r>
        <w:rPr>
          <w:lang w:val="en-US"/>
        </w:rPr>
        <w:t xml:space="preserve"> for MCVideo service</w:t>
      </w:r>
      <w:bookmarkEnd w:id="941"/>
    </w:p>
    <w:p w14:paraId="43398C38" w14:textId="77777777" w:rsidR="00A90238" w:rsidRPr="00AB5FED" w:rsidRDefault="00A90238" w:rsidP="00A90238">
      <w:pPr>
        <w:pStyle w:val="Heading5"/>
      </w:pPr>
      <w:bookmarkStart w:id="942" w:name="_Toc433209820"/>
      <w:bookmarkStart w:id="943" w:name="_Toc460616158"/>
      <w:bookmarkStart w:id="944" w:name="_Toc460617019"/>
      <w:bookmarkStart w:id="945" w:name="_Toc460662408"/>
      <w:bookmarkStart w:id="946" w:name="_Toc185772490"/>
      <w:r>
        <w:t>7.7</w:t>
      </w:r>
      <w:r w:rsidRPr="00AB5FED">
        <w:t>.1.3.1</w:t>
      </w:r>
      <w:r w:rsidRPr="00AB5FED">
        <w:tab/>
      </w:r>
      <w:r>
        <w:t>Transmission control</w:t>
      </w:r>
      <w:r w:rsidRPr="00AB5FED">
        <w:t xml:space="preserve"> during an MC</w:t>
      </w:r>
      <w:r>
        <w:t>Video</w:t>
      </w:r>
      <w:r w:rsidRPr="00AB5FED">
        <w:t xml:space="preserve"> session</w:t>
      </w:r>
      <w:bookmarkEnd w:id="942"/>
      <w:bookmarkEnd w:id="943"/>
      <w:bookmarkEnd w:id="944"/>
      <w:bookmarkEnd w:id="945"/>
      <w:bookmarkEnd w:id="946"/>
    </w:p>
    <w:p w14:paraId="11C512FE" w14:textId="77777777" w:rsidR="00A90238" w:rsidRPr="00AB5FED" w:rsidRDefault="00A90238" w:rsidP="00A90238">
      <w:r w:rsidRPr="00AB5FED">
        <w:t>Figure </w:t>
      </w:r>
      <w:r>
        <w:t>7.7</w:t>
      </w:r>
      <w:r w:rsidRPr="00AB5FED">
        <w:t xml:space="preserve">.1.3.1-1 </w:t>
      </w:r>
      <w:r>
        <w:t>describes the</w:t>
      </w:r>
      <w:r w:rsidRPr="00AB5FED">
        <w:t xml:space="preserve"> procedure </w:t>
      </w:r>
      <w:r>
        <w:t>for</w:t>
      </w:r>
      <w:r w:rsidRPr="00AB5FED">
        <w:t xml:space="preserve"> </w:t>
      </w:r>
      <w:r>
        <w:t>transmission</w:t>
      </w:r>
      <w:r w:rsidRPr="00AB5FED">
        <w:t xml:space="preserve"> control between the </w:t>
      </w:r>
      <w:r>
        <w:t>transmission control</w:t>
      </w:r>
      <w:r w:rsidRPr="00AB5FED">
        <w:t xml:space="preserve"> participant and the </w:t>
      </w:r>
      <w:r>
        <w:t>transmission</w:t>
      </w:r>
      <w:r w:rsidRPr="00AB5FED">
        <w:t xml:space="preserve"> control server</w:t>
      </w:r>
      <w:r>
        <w:t xml:space="preserve"> during an</w:t>
      </w:r>
      <w:r w:rsidRPr="00AB5FED">
        <w:t xml:space="preserve"> MC</w:t>
      </w:r>
      <w:r>
        <w:t>Video session</w:t>
      </w:r>
      <w:r w:rsidRPr="00AB5FED">
        <w:t>. Only two UEs involved in the session are shown for the simplicity.</w:t>
      </w:r>
    </w:p>
    <w:p w14:paraId="50765B29" w14:textId="77777777" w:rsidR="00A90238" w:rsidRPr="00AB5FED" w:rsidRDefault="00A90238" w:rsidP="00A90238">
      <w:r w:rsidRPr="00AB5FED">
        <w:t>Pre-condition:</w:t>
      </w:r>
    </w:p>
    <w:p w14:paraId="67941945"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379A630E" w14:textId="77777777" w:rsidR="00A90238" w:rsidRDefault="00A90238" w:rsidP="00A90238">
      <w:pPr>
        <w:pStyle w:val="B1"/>
      </w:pPr>
      <w:r>
        <w:t>2.</w:t>
      </w:r>
      <w:r>
        <w:tab/>
        <w:t>T</w:t>
      </w:r>
      <w:r w:rsidRPr="00E06473">
        <w:t>ransmission control is established between transmission control participants and transmission control server</w:t>
      </w:r>
      <w:r>
        <w:t xml:space="preserve"> and there is no ongoing media transmission</w:t>
      </w:r>
      <w:r w:rsidRPr="00AB5FED">
        <w:t>.</w:t>
      </w:r>
    </w:p>
    <w:p w14:paraId="38D6D4A5" w14:textId="77777777" w:rsidR="00A90238" w:rsidRPr="00AB5FED" w:rsidRDefault="00A90238" w:rsidP="00A90238">
      <w:pPr>
        <w:pStyle w:val="TH"/>
      </w:pPr>
      <w:r>
        <w:object w:dxaOrig="8904" w:dyaOrig="5988" w14:anchorId="13D2E2DE">
          <v:shape id="_x0000_i1084" type="#_x0000_t75" style="width:445.8pt;height:299.5pt" o:ole="">
            <v:imagedata r:id="rId129" o:title=""/>
          </v:shape>
          <o:OLEObject Type="Embed" ProgID="Visio.Drawing.15" ShapeID="_x0000_i1084" DrawAspect="Content" ObjectID="_1796385432" r:id="rId130"/>
        </w:object>
      </w:r>
    </w:p>
    <w:p w14:paraId="24A89F80" w14:textId="77777777" w:rsidR="00A90238" w:rsidRPr="00AB5FED" w:rsidRDefault="00A90238" w:rsidP="00A90238">
      <w:pPr>
        <w:pStyle w:val="TF"/>
      </w:pPr>
      <w:r w:rsidRPr="00AB5FED">
        <w:t>Figure </w:t>
      </w:r>
      <w:r>
        <w:t>7.7</w:t>
      </w:r>
      <w:r w:rsidRPr="00AB5FED">
        <w:t xml:space="preserve">.1.3.1-1: </w:t>
      </w:r>
      <w:r>
        <w:t>Transmission control</w:t>
      </w:r>
      <w:r w:rsidRPr="00AB5FED">
        <w:t xml:space="preserve"> during an MC</w:t>
      </w:r>
      <w:r>
        <w:t>Video</w:t>
      </w:r>
      <w:r w:rsidRPr="00AB5FED">
        <w:t xml:space="preserve"> session</w:t>
      </w:r>
    </w:p>
    <w:p w14:paraId="73FBB801" w14:textId="77777777" w:rsidR="00A90238" w:rsidRPr="00AB5FED" w:rsidRDefault="00A90238" w:rsidP="00A90238">
      <w:pPr>
        <w:pStyle w:val="B1"/>
      </w:pPr>
      <w:r>
        <w:t>1</w:t>
      </w:r>
      <w:r w:rsidRPr="00AB5FED">
        <w:t>.</w:t>
      </w:r>
      <w:r w:rsidRPr="00AB5FED">
        <w:tab/>
      </w:r>
      <w:r>
        <w:t>Transmission control</w:t>
      </w:r>
      <w:r w:rsidRPr="00AB5FED">
        <w:t xml:space="preserve"> participant A wants to send v</w:t>
      </w:r>
      <w:r>
        <w:t>ideo</w:t>
      </w:r>
      <w:r w:rsidRPr="00AB5FED">
        <w:t xml:space="preserve"> media over the session. </w:t>
      </w:r>
    </w:p>
    <w:p w14:paraId="1ACEFBA5" w14:textId="77777777" w:rsidR="00A90238" w:rsidRPr="00AB5FED" w:rsidRDefault="00A90238" w:rsidP="00A90238">
      <w:pPr>
        <w:pStyle w:val="B1"/>
      </w:pPr>
      <w:r>
        <w:t>2</w:t>
      </w:r>
      <w:r w:rsidRPr="00AB5FED">
        <w:t>.</w:t>
      </w:r>
      <w:r w:rsidRPr="00AB5FED">
        <w:tab/>
      </w:r>
      <w:r>
        <w:t>Transmission control</w:t>
      </w:r>
      <w:r w:rsidRPr="00AB5FED">
        <w:t xml:space="preserve"> participant A sends a </w:t>
      </w:r>
      <w:r>
        <w:t>transmit media</w:t>
      </w:r>
      <w:r w:rsidRPr="00AB5FED">
        <w:t xml:space="preserve"> request message to </w:t>
      </w:r>
      <w:r>
        <w:t>transmission</w:t>
      </w:r>
      <w:r w:rsidRPr="00AB5FED">
        <w:t xml:space="preserve"> control server which includes </w:t>
      </w:r>
      <w:r>
        <w:t>transmission</w:t>
      </w:r>
      <w:r w:rsidRPr="00AB5FED">
        <w:t xml:space="preserve"> priority and other information as necessary.</w:t>
      </w:r>
    </w:p>
    <w:p w14:paraId="1198B765" w14:textId="77777777" w:rsidR="00A90238" w:rsidRPr="00AB5FED" w:rsidRDefault="00A90238" w:rsidP="00A90238">
      <w:pPr>
        <w:pStyle w:val="B1"/>
      </w:pPr>
      <w:r>
        <w:t>3</w:t>
      </w:r>
      <w:r w:rsidRPr="00AB5FED">
        <w:t>.</w:t>
      </w:r>
      <w:r w:rsidRPr="00AB5FED">
        <w:tab/>
      </w:r>
      <w:r>
        <w:t xml:space="preserve">Transmission control server </w:t>
      </w:r>
      <w:r w:rsidRPr="00AB5FED">
        <w:t xml:space="preserve">makes the determination on what action (grant, deny, or queue) to take on the request based on </w:t>
      </w:r>
      <w:r>
        <w:t xml:space="preserve">transmission control </w:t>
      </w:r>
      <w:r w:rsidRPr="00AB5FED">
        <w:t xml:space="preserve">criteria (e.g., </w:t>
      </w:r>
      <w:r>
        <w:t>group policy</w:t>
      </w:r>
      <w:r w:rsidRPr="00AB5FED">
        <w:t xml:space="preserve">) and determines to accept the </w:t>
      </w:r>
      <w:r>
        <w:t>transmit media</w:t>
      </w:r>
      <w:r w:rsidRPr="00AB5FED">
        <w:t xml:space="preserve"> request from </w:t>
      </w:r>
      <w:r>
        <w:t>transmission control</w:t>
      </w:r>
      <w:r w:rsidRPr="00AB5FED">
        <w:t xml:space="preserve"> participant A.</w:t>
      </w:r>
    </w:p>
    <w:p w14:paraId="2AC057FD" w14:textId="77777777" w:rsidR="00A90238" w:rsidRPr="00AB5FED" w:rsidRDefault="00A90238" w:rsidP="00A90238">
      <w:pPr>
        <w:pStyle w:val="B1"/>
      </w:pPr>
      <w:r>
        <w:lastRenderedPageBreak/>
        <w:t>4</w:t>
      </w:r>
      <w:r w:rsidRPr="00AB5FED">
        <w:t>.</w:t>
      </w:r>
      <w:r w:rsidRPr="00AB5FED">
        <w:tab/>
      </w:r>
      <w:r>
        <w:t>Transmission</w:t>
      </w:r>
      <w:r w:rsidRPr="00AB5FED">
        <w:t xml:space="preserve"> control server responds with a </w:t>
      </w:r>
      <w:r>
        <w:t>transmit media</w:t>
      </w:r>
      <w:r w:rsidRPr="00AB5FED">
        <w:t xml:space="preserve"> granted message</w:t>
      </w:r>
      <w:r>
        <w:t xml:space="preserve"> (4a)</w:t>
      </w:r>
      <w:r w:rsidRPr="00AB5FED">
        <w:t xml:space="preserve"> to </w:t>
      </w:r>
      <w:r>
        <w:t>transmission control</w:t>
      </w:r>
      <w:r w:rsidRPr="00AB5FED">
        <w:t xml:space="preserve"> participant A</w:t>
      </w:r>
      <w:r>
        <w:t>. Transmission control server may send transmit media rejected message (4b) indicating the cause of rejection or queue position info message (4c) indicating that the transmit media request has been queued.</w:t>
      </w:r>
    </w:p>
    <w:p w14:paraId="2FFC4487" w14:textId="77777777" w:rsidR="00A90238" w:rsidRPr="00AB5FED" w:rsidRDefault="00A90238" w:rsidP="00A90238">
      <w:pPr>
        <w:pStyle w:val="B1"/>
      </w:pPr>
      <w:r>
        <w:t>5</w:t>
      </w:r>
      <w:r w:rsidRPr="00AB5FED">
        <w:t>.</w:t>
      </w:r>
      <w:r w:rsidRPr="00AB5FED">
        <w:tab/>
        <w:t xml:space="preserve">The </w:t>
      </w:r>
      <w:r>
        <w:t>transmit media</w:t>
      </w:r>
      <w:r w:rsidRPr="00AB5FED">
        <w:t xml:space="preserve"> granted shall cause the </w:t>
      </w:r>
      <w:r>
        <w:t xml:space="preserve">user of </w:t>
      </w:r>
      <w:r w:rsidRPr="00AB5FED">
        <w:t xml:space="preserve">UE A where the </w:t>
      </w:r>
      <w:r>
        <w:t>transmission control</w:t>
      </w:r>
      <w:r w:rsidRPr="00AB5FED">
        <w:t xml:space="preserve"> participant A is located to be notified.</w:t>
      </w:r>
    </w:p>
    <w:p w14:paraId="7BDDAAAF" w14:textId="77777777" w:rsidR="00A90238" w:rsidRPr="00AB5FED" w:rsidRDefault="00A90238" w:rsidP="00A90238">
      <w:pPr>
        <w:pStyle w:val="B1"/>
      </w:pPr>
      <w:r>
        <w:t>6</w:t>
      </w:r>
      <w:r w:rsidRPr="00AB5FED">
        <w:t>.</w:t>
      </w:r>
      <w:r w:rsidRPr="00AB5FED">
        <w:tab/>
      </w:r>
      <w:r>
        <w:t>Transmission control</w:t>
      </w:r>
      <w:r w:rsidRPr="00AB5FED">
        <w:t xml:space="preserve"> participant A starts sending v</w:t>
      </w:r>
      <w:r>
        <w:t>ideo</w:t>
      </w:r>
      <w:r w:rsidRPr="00AB5FED">
        <w:t xml:space="preserve"> media over the session established </w:t>
      </w:r>
      <w:r>
        <w:t>to the transmission control server</w:t>
      </w:r>
      <w:r w:rsidRPr="00AB5FED">
        <w:t>.</w:t>
      </w:r>
    </w:p>
    <w:p w14:paraId="01E9EBE5" w14:textId="77777777" w:rsidR="00A90238" w:rsidRPr="008928EF" w:rsidRDefault="00A90238" w:rsidP="00A90238">
      <w:pPr>
        <w:pStyle w:val="Heading5"/>
      </w:pPr>
      <w:bookmarkStart w:id="947" w:name="_Toc185772491"/>
      <w:r w:rsidRPr="008928EF">
        <w:t>7.7.1.3.2</w:t>
      </w:r>
      <w:r w:rsidRPr="008928EF">
        <w:tab/>
        <w:t>Reception control during an MCVideo session</w:t>
      </w:r>
      <w:bookmarkEnd w:id="947"/>
    </w:p>
    <w:p w14:paraId="060B6E76" w14:textId="77777777" w:rsidR="00A90238" w:rsidRPr="00AB5FED" w:rsidRDefault="00A90238" w:rsidP="00A90238">
      <w:r w:rsidRPr="00AB5FED">
        <w:t>Figure </w:t>
      </w:r>
      <w:r>
        <w:t>7.7</w:t>
      </w:r>
      <w:r w:rsidRPr="00AB5FED">
        <w:t>.1.3.</w:t>
      </w:r>
      <w:r>
        <w:t>2</w:t>
      </w:r>
      <w:r w:rsidRPr="00AB5FED">
        <w:t xml:space="preserve">-1 </w:t>
      </w:r>
      <w:r>
        <w:t>describes the</w:t>
      </w:r>
      <w:r w:rsidRPr="00AB5FED">
        <w:t xml:space="preserve"> procedure </w:t>
      </w:r>
      <w:r>
        <w:t>for</w:t>
      </w:r>
      <w:r w:rsidRPr="00AB5FED">
        <w:t xml:space="preserve"> the </w:t>
      </w:r>
      <w:r>
        <w:t>reception</w:t>
      </w:r>
      <w:r w:rsidRPr="00AB5FED">
        <w:t xml:space="preserve"> control between the </w:t>
      </w:r>
      <w:r>
        <w:t>transmission control</w:t>
      </w:r>
      <w:r w:rsidRPr="00AB5FED">
        <w:t xml:space="preserve"> participant and the </w:t>
      </w:r>
      <w:r>
        <w:t>transmission</w:t>
      </w:r>
      <w:r w:rsidRPr="00AB5FED">
        <w:t xml:space="preserve"> control server </w:t>
      </w:r>
      <w:r>
        <w:t>during an</w:t>
      </w:r>
      <w:r w:rsidRPr="00AB5FED">
        <w:t xml:space="preserve"> MC</w:t>
      </w:r>
      <w:r>
        <w:t>Video</w:t>
      </w:r>
      <w:r w:rsidRPr="00AB5FED">
        <w:t xml:space="preserve"> session. Only two UEs involved in the session are shown for the simplicity.</w:t>
      </w:r>
    </w:p>
    <w:p w14:paraId="7F99562B" w14:textId="77777777" w:rsidR="00A90238" w:rsidRPr="00AB5FED" w:rsidRDefault="00A90238" w:rsidP="00A90238">
      <w:r w:rsidRPr="00AB5FED">
        <w:t>Pre-condition:</w:t>
      </w:r>
    </w:p>
    <w:p w14:paraId="388BB463"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6293FF92"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62C07A6D" w14:textId="77777777" w:rsidR="00A90238" w:rsidRDefault="00A90238" w:rsidP="00A90238">
      <w:pPr>
        <w:pStyle w:val="B1"/>
      </w:pPr>
      <w:r>
        <w:t>3.</w:t>
      </w:r>
      <w:r>
        <w:tab/>
        <w:t>Transmission control participant A has been granted the permission to transmit media</w:t>
      </w:r>
      <w:r w:rsidRPr="00AB5FED">
        <w:t>.</w:t>
      </w:r>
    </w:p>
    <w:p w14:paraId="0D258124" w14:textId="77777777" w:rsidR="00A90238" w:rsidRPr="00AB5FED" w:rsidRDefault="00A90238" w:rsidP="00A90238">
      <w:pPr>
        <w:pStyle w:val="TH"/>
      </w:pPr>
      <w:r>
        <w:object w:dxaOrig="8892" w:dyaOrig="6553" w14:anchorId="1C561400">
          <v:shape id="_x0000_i1085" type="#_x0000_t75" style="width:444.1pt;height:327.75pt" o:ole="">
            <v:imagedata r:id="rId131" o:title=""/>
          </v:shape>
          <o:OLEObject Type="Embed" ProgID="Visio.Drawing.15" ShapeID="_x0000_i1085" DrawAspect="Content" ObjectID="_1796385433" r:id="rId132"/>
        </w:object>
      </w:r>
    </w:p>
    <w:p w14:paraId="72D7F7E0" w14:textId="77777777" w:rsidR="00A90238" w:rsidRPr="00AB5FED" w:rsidRDefault="00A90238" w:rsidP="00A90238">
      <w:pPr>
        <w:pStyle w:val="TF"/>
      </w:pPr>
      <w:r w:rsidRPr="00AB5FED">
        <w:t>Figure </w:t>
      </w:r>
      <w:r>
        <w:t>7.7</w:t>
      </w:r>
      <w:r w:rsidRPr="00AB5FED">
        <w:t>.1.3.</w:t>
      </w:r>
      <w:r>
        <w:t>2</w:t>
      </w:r>
      <w:r w:rsidRPr="00AB5FED">
        <w:t xml:space="preserve">-1: </w:t>
      </w:r>
      <w:r>
        <w:t>Reception control</w:t>
      </w:r>
      <w:r w:rsidRPr="00AB5FED">
        <w:t xml:space="preserve"> during an MC</w:t>
      </w:r>
      <w:r>
        <w:t>Video</w:t>
      </w:r>
      <w:r w:rsidRPr="00AB5FED">
        <w:t xml:space="preserve"> session</w:t>
      </w:r>
    </w:p>
    <w:p w14:paraId="624D363F" w14:textId="77777777" w:rsidR="00A90238" w:rsidRPr="00AB5FED" w:rsidRDefault="00A90238" w:rsidP="00A90238">
      <w:pPr>
        <w:pStyle w:val="B1"/>
      </w:pPr>
      <w:r>
        <w:t>1</w:t>
      </w:r>
      <w:r w:rsidRPr="00AB5FED">
        <w:t>.</w:t>
      </w:r>
      <w:r w:rsidRPr="00AB5FED">
        <w:tab/>
      </w:r>
      <w:r>
        <w:t>The transmission control server determines the reception mode for downlink transmission control participants for the media transmission permitted to transmission control participant A. The manual and forced reception modes are determined based on configurations (e.g. auto-receive video transmissions, auto-receive emergency video transmissions) as described in Annex A.</w:t>
      </w:r>
    </w:p>
    <w:p w14:paraId="4727020D"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transmission notification</w:t>
      </w:r>
      <w:r w:rsidRPr="00AB5FED">
        <w:t xml:space="preserve"> message to the </w:t>
      </w:r>
      <w:r>
        <w:t>transmission control</w:t>
      </w:r>
      <w:r w:rsidRPr="00AB5FED">
        <w:t xml:space="preserve"> participant B including information about </w:t>
      </w:r>
      <w:r>
        <w:t>the video transmitter and the reception mode</w:t>
      </w:r>
      <w:r w:rsidRPr="00AB5FED">
        <w:t>.</w:t>
      </w:r>
    </w:p>
    <w:p w14:paraId="3E868D88" w14:textId="77777777" w:rsidR="00A90238" w:rsidRPr="00AB5FED" w:rsidRDefault="00A90238" w:rsidP="00A90238">
      <w:pPr>
        <w:pStyle w:val="B1"/>
      </w:pPr>
      <w:r>
        <w:lastRenderedPageBreak/>
        <w:t>3</w:t>
      </w:r>
      <w:r w:rsidRPr="00AB5FED">
        <w:t>.</w:t>
      </w:r>
      <w:r w:rsidRPr="00AB5FED">
        <w:tab/>
        <w:t xml:space="preserve">The receipt of the </w:t>
      </w:r>
      <w:r>
        <w:t>media transmission notification</w:t>
      </w:r>
      <w:r w:rsidRPr="00AB5FED">
        <w:t xml:space="preserve"> </w:t>
      </w:r>
      <w:r>
        <w:t>is</w:t>
      </w:r>
      <w:r w:rsidRPr="00AB5FED">
        <w:t xml:space="preserve"> used to inform the user of UE B </w:t>
      </w:r>
      <w:r>
        <w:t>the details of video transmission and the video transmitter</w:t>
      </w:r>
      <w:r w:rsidRPr="00AB5FED">
        <w:t>.</w:t>
      </w:r>
    </w:p>
    <w:p w14:paraId="4AF067F5" w14:textId="77777777" w:rsidR="00A90238" w:rsidRPr="00AB5FED" w:rsidRDefault="00A90238" w:rsidP="00A90238">
      <w:pPr>
        <w:pStyle w:val="B1"/>
      </w:pPr>
      <w:r>
        <w:t>4</w:t>
      </w:r>
      <w:r w:rsidRPr="00AB5FED">
        <w:t>.</w:t>
      </w:r>
      <w:r w:rsidRPr="00AB5FED">
        <w:tab/>
      </w:r>
      <w:r>
        <w:t>Based on the notification received, the user of UE B may want take actions (receive, reject or cancel) regarding the media available for reception.</w:t>
      </w:r>
    </w:p>
    <w:p w14:paraId="03D0FBC6" w14:textId="77777777" w:rsidR="00A90238" w:rsidRDefault="00A90238" w:rsidP="00A90238">
      <w:pPr>
        <w:pStyle w:val="B1"/>
      </w:pPr>
      <w:r>
        <w:t>5</w:t>
      </w:r>
      <w:r w:rsidRPr="00AB5FED">
        <w:t>.</w:t>
      </w:r>
      <w:r w:rsidRPr="00AB5FED">
        <w:tab/>
      </w:r>
      <w:r>
        <w:t>If user of UE B wants to receive the media or it required to receive the media via forced reception, it causes the transmission control</w:t>
      </w:r>
      <w:r w:rsidRPr="00AB5FED">
        <w:t xml:space="preserve"> participant B </w:t>
      </w:r>
      <w:r>
        <w:t xml:space="preserve">to </w:t>
      </w:r>
      <w:r w:rsidRPr="00AB5FED">
        <w:t xml:space="preserve">send a </w:t>
      </w:r>
      <w:r>
        <w:t>media receive</w:t>
      </w:r>
      <w:r w:rsidRPr="00AB5FED">
        <w:t xml:space="preserve"> request message</w:t>
      </w:r>
      <w:r>
        <w:t xml:space="preserve"> to the transmission control server</w:t>
      </w:r>
      <w:r w:rsidRPr="00AB5FED">
        <w:t>.</w:t>
      </w:r>
    </w:p>
    <w:p w14:paraId="03577F46" w14:textId="77777777" w:rsidR="00A90238" w:rsidRDefault="00A90238" w:rsidP="00A90238">
      <w:pPr>
        <w:pStyle w:val="B1"/>
      </w:pPr>
      <w:r>
        <w:t>6.</w:t>
      </w:r>
      <w:r>
        <w:tab/>
        <w:t>Transmission control server makes the determination on what action (e.g., real-time stream downlink, make stream downloadable, reject) to take on the request based on reception control criteria (e.g., allowed simultaneous reception) and determines to accept the media receive request from transmission control participant B. Transmission control server will also determine the availability of the media at the server to initiate the downlink reception.</w:t>
      </w:r>
    </w:p>
    <w:p w14:paraId="4EBA5794" w14:textId="77777777" w:rsidR="00A90238" w:rsidRPr="00AB5FED" w:rsidRDefault="00A90238" w:rsidP="00A90238">
      <w:pPr>
        <w:pStyle w:val="B1"/>
      </w:pPr>
      <w:r>
        <w:t>7</w:t>
      </w:r>
      <w:r w:rsidRPr="00AB5FED">
        <w:t>.</w:t>
      </w:r>
      <w:r w:rsidRPr="00AB5FED">
        <w:tab/>
      </w:r>
      <w:r>
        <w:t>Transmission</w:t>
      </w:r>
      <w:r w:rsidRPr="00AB5FED">
        <w:t xml:space="preserve"> control server </w:t>
      </w:r>
      <w:r>
        <w:t>sends a receive media response message to transmission control</w:t>
      </w:r>
      <w:r w:rsidRPr="00AB5FED">
        <w:t xml:space="preserve"> participant B.</w:t>
      </w:r>
    </w:p>
    <w:p w14:paraId="222A9AF4" w14:textId="77777777" w:rsidR="00BC23C8" w:rsidRPr="00AB5FED" w:rsidRDefault="00BC23C8" w:rsidP="00BC23C8">
      <w:pPr>
        <w:pStyle w:val="NO"/>
      </w:pPr>
      <w:r w:rsidRPr="00AB5FED">
        <w:t>NOTE:</w:t>
      </w:r>
      <w:r w:rsidRPr="00AB5FED">
        <w:tab/>
      </w:r>
      <w:r>
        <w:t>Step 5 to 7 may be omitted when auto-receive (i.e. forced reception mode) transmission mode is used</w:t>
      </w:r>
      <w:r w:rsidRPr="00AC6DE4">
        <w:t xml:space="preserve"> </w:t>
      </w:r>
      <w:r>
        <w:t>based on configurations (e.g. for emergency group calls, imminent peril calls etc)</w:t>
      </w:r>
      <w:r w:rsidRPr="00AC6DE4">
        <w:t xml:space="preserve"> </w:t>
      </w:r>
      <w:r>
        <w:t>as described in Annex A.</w:t>
      </w:r>
    </w:p>
    <w:p w14:paraId="5DBE969D" w14:textId="77777777" w:rsidR="00A90238" w:rsidRDefault="00A90238" w:rsidP="00A90238">
      <w:pPr>
        <w:pStyle w:val="B1"/>
      </w:pPr>
      <w:r>
        <w:t>8</w:t>
      </w:r>
      <w:r w:rsidRPr="00AB5FED">
        <w:t>.</w:t>
      </w:r>
      <w:r w:rsidRPr="00AB5FED">
        <w:tab/>
      </w:r>
      <w:r>
        <w:t>Transmission</w:t>
      </w:r>
      <w:r w:rsidRPr="00AB5FED">
        <w:t xml:space="preserve"> control server sends </w:t>
      </w:r>
      <w:r>
        <w:t>video media</w:t>
      </w:r>
      <w:r w:rsidRPr="00AB5FED">
        <w:t xml:space="preserve"> to </w:t>
      </w:r>
      <w:r>
        <w:t>transmission control</w:t>
      </w:r>
      <w:r w:rsidRPr="00AB5FED">
        <w:t xml:space="preserve"> participant B.</w:t>
      </w:r>
    </w:p>
    <w:p w14:paraId="73A4FAAB" w14:textId="77777777" w:rsidR="00A90238" w:rsidRPr="00AB5FED" w:rsidRDefault="00A90238" w:rsidP="00A90238">
      <w:pPr>
        <w:pStyle w:val="B1"/>
      </w:pPr>
      <w:r>
        <w:t>9. Optionally, the transmission control server sends media reception notification message to transmission control participant A which includes the information about the video recipient (transmission control participant B).</w:t>
      </w:r>
    </w:p>
    <w:p w14:paraId="1B317912" w14:textId="77777777" w:rsidR="00A90238" w:rsidRDefault="00A90238" w:rsidP="00A90238">
      <w:pPr>
        <w:pStyle w:val="Heading5"/>
      </w:pPr>
      <w:bookmarkStart w:id="948" w:name="_Toc185772492"/>
      <w:r w:rsidRPr="008928EF">
        <w:t>7.7.1.3.2</w:t>
      </w:r>
      <w:r>
        <w:t>A</w:t>
      </w:r>
      <w:r w:rsidRPr="008928EF">
        <w:tab/>
      </w:r>
      <w:r>
        <w:t>End media reception – receiving user initiated</w:t>
      </w:r>
      <w:bookmarkEnd w:id="948"/>
    </w:p>
    <w:p w14:paraId="53FE6042" w14:textId="77777777" w:rsidR="00A90238" w:rsidRPr="00AB5FED" w:rsidRDefault="00A90238" w:rsidP="00A90238">
      <w:r w:rsidRPr="00AB5FED">
        <w:t>Figure </w:t>
      </w:r>
      <w:r>
        <w:t>7.7</w:t>
      </w:r>
      <w:r w:rsidRPr="00AB5FED">
        <w:t>.1.3.</w:t>
      </w:r>
      <w:r>
        <w:t>2A</w:t>
      </w:r>
      <w:r w:rsidRPr="00AB5FED">
        <w:t xml:space="preserve">-1 </w:t>
      </w:r>
      <w:r>
        <w:t>describes the</w:t>
      </w:r>
      <w:r w:rsidRPr="00AB5FED">
        <w:t xml:space="preserve"> procedure </w:t>
      </w:r>
      <w:r>
        <w:t>for</w:t>
      </w:r>
      <w:r w:rsidRPr="00AB5FED">
        <w:t xml:space="preserve"> the</w:t>
      </w:r>
      <w:r>
        <w:t xml:space="preserve"> receiving user </w:t>
      </w:r>
      <w:r w:rsidRPr="00726E77">
        <w:t>initiated</w:t>
      </w:r>
      <w:r>
        <w:t xml:space="preserve"> media reception end</w:t>
      </w:r>
      <w:r w:rsidRPr="00AB5FED">
        <w:t>. Only two UEs involved in the session are shown for the simplicity.</w:t>
      </w:r>
    </w:p>
    <w:p w14:paraId="60BFB112" w14:textId="77777777" w:rsidR="00A90238" w:rsidRPr="00AB5FED" w:rsidRDefault="00A90238" w:rsidP="00A90238">
      <w:r w:rsidRPr="00AB5FED">
        <w:t>Pre-condition:</w:t>
      </w:r>
    </w:p>
    <w:p w14:paraId="34F8EB5D"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C6A10DF"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C161CCC" w14:textId="77777777" w:rsidR="00A90238" w:rsidRDefault="00A90238" w:rsidP="00A90238">
      <w:pPr>
        <w:pStyle w:val="B1"/>
      </w:pPr>
      <w:r>
        <w:t>3.</w:t>
      </w:r>
      <w:r>
        <w:tab/>
        <w:t>Transmission control participant A has been granted the permission to transmit media</w:t>
      </w:r>
      <w:r w:rsidRPr="00AB5FED">
        <w:t>.</w:t>
      </w:r>
    </w:p>
    <w:p w14:paraId="175B7329" w14:textId="77777777" w:rsidR="00A90238" w:rsidRPr="00AB5FED" w:rsidRDefault="00A90238" w:rsidP="00A90238">
      <w:pPr>
        <w:pStyle w:val="TH"/>
      </w:pPr>
      <w:r>
        <w:object w:dxaOrig="8910" w:dyaOrig="3870" w14:anchorId="2D4A0411">
          <v:shape id="_x0000_i1086" type="#_x0000_t75" style="width:445.25pt;height:193.55pt" o:ole="">
            <v:imagedata r:id="rId133" o:title=""/>
          </v:shape>
          <o:OLEObject Type="Embed" ProgID="Visio.Drawing.15" ShapeID="_x0000_i1086" DrawAspect="Content" ObjectID="_1796385434" r:id="rId134"/>
        </w:object>
      </w:r>
    </w:p>
    <w:p w14:paraId="2A5DB673" w14:textId="77777777" w:rsidR="00A90238" w:rsidRPr="00AB5FED" w:rsidRDefault="00A90238" w:rsidP="00A90238">
      <w:pPr>
        <w:pStyle w:val="TF"/>
      </w:pPr>
      <w:r w:rsidRPr="00AB5FED">
        <w:t>Figure </w:t>
      </w:r>
      <w:r>
        <w:t>7.7</w:t>
      </w:r>
      <w:r w:rsidRPr="00AB5FED">
        <w:t>.1.3.</w:t>
      </w:r>
      <w:r>
        <w:t>2A</w:t>
      </w:r>
      <w:r w:rsidRPr="00AB5FED">
        <w:t xml:space="preserve">-1: </w:t>
      </w:r>
      <w:r>
        <w:t>End media reception – receiving user initiated</w:t>
      </w:r>
    </w:p>
    <w:p w14:paraId="682D2959" w14:textId="77777777" w:rsidR="00A90238" w:rsidRDefault="00A90238" w:rsidP="00A90238">
      <w:pPr>
        <w:pStyle w:val="B1"/>
      </w:pPr>
      <w:r>
        <w:t>1</w:t>
      </w:r>
      <w:r w:rsidRPr="00AB5FED">
        <w:t>.</w:t>
      </w:r>
      <w:r w:rsidRPr="00AB5FED">
        <w:tab/>
      </w:r>
      <w:r>
        <w:t>The MCVideo user determines to end a receiving video stream.</w:t>
      </w:r>
    </w:p>
    <w:p w14:paraId="279837CA" w14:textId="77777777" w:rsidR="00A90238" w:rsidRDefault="00A90238" w:rsidP="00A90238">
      <w:pPr>
        <w:pStyle w:val="B1"/>
      </w:pPr>
      <w:r>
        <w:t>2.</w:t>
      </w:r>
      <w:r>
        <w:tab/>
        <w:t>The user sends an media reception end request including the video stream to be ended to the transmission control server.</w:t>
      </w:r>
    </w:p>
    <w:p w14:paraId="15A10EE9" w14:textId="77777777" w:rsidR="00A90238" w:rsidRDefault="00A90238" w:rsidP="00A90238">
      <w:pPr>
        <w:pStyle w:val="B1"/>
      </w:pPr>
      <w:r>
        <w:t>3.</w:t>
      </w:r>
      <w:r>
        <w:tab/>
        <w:t>The transmission control server returns a media reception end response.</w:t>
      </w:r>
    </w:p>
    <w:p w14:paraId="5EC5C1E8" w14:textId="77777777" w:rsidR="00A90238" w:rsidRDefault="00A90238" w:rsidP="00A90238">
      <w:pPr>
        <w:pStyle w:val="B1"/>
      </w:pPr>
      <w:r>
        <w:lastRenderedPageBreak/>
        <w:t>4.</w:t>
      </w:r>
      <w:r>
        <w:tab/>
        <w:t xml:space="preserve">Upon receiving the media reception end request, the transmission control server stops sending the video stream selected to the transmission control participant B. </w:t>
      </w:r>
    </w:p>
    <w:p w14:paraId="63ACC323" w14:textId="77777777" w:rsidR="00A90238" w:rsidRPr="00A37E2C" w:rsidRDefault="00A90238" w:rsidP="00A90238">
      <w:pPr>
        <w:pStyle w:val="B1"/>
      </w:pPr>
      <w:r>
        <w:t>5</w:t>
      </w:r>
      <w:r w:rsidRPr="00AB5FED">
        <w:t>.</w:t>
      </w:r>
      <w:r w:rsidRPr="00AB5FED">
        <w:tab/>
      </w:r>
      <w:r>
        <w:t>If the end media reception at transmission control participant B causes the video transmission continuation condition to fail, then the transmission control server initiates the media transmission end procedure as described in subclause 7.7.1.3.6.2.</w:t>
      </w:r>
    </w:p>
    <w:p w14:paraId="75C6F818" w14:textId="77777777" w:rsidR="00A90238" w:rsidRDefault="00A90238" w:rsidP="00A90238">
      <w:pPr>
        <w:pStyle w:val="Heading5"/>
      </w:pPr>
      <w:bookmarkStart w:id="949" w:name="_Toc185772493"/>
      <w:r w:rsidRPr="008928EF">
        <w:t>7.7.1.3.2</w:t>
      </w:r>
      <w:r>
        <w:t>B</w:t>
      </w:r>
      <w:r w:rsidRPr="008928EF">
        <w:tab/>
      </w:r>
      <w:r>
        <w:t>End media reception – transmission control server initiated</w:t>
      </w:r>
      <w:bookmarkEnd w:id="949"/>
    </w:p>
    <w:p w14:paraId="6D289D83" w14:textId="77777777" w:rsidR="00A90238" w:rsidRPr="00AB5FED" w:rsidRDefault="00A90238" w:rsidP="00A90238">
      <w:r w:rsidRPr="00AB5FED">
        <w:t>Figure </w:t>
      </w:r>
      <w:r>
        <w:t>7.7</w:t>
      </w:r>
      <w:r w:rsidRPr="00AB5FED">
        <w:t>.1.3.</w:t>
      </w:r>
      <w:r>
        <w:t>2B</w:t>
      </w:r>
      <w:r w:rsidRPr="00AB5FED">
        <w:t xml:space="preserve">-1 </w:t>
      </w:r>
      <w:r>
        <w:t>describes the</w:t>
      </w:r>
      <w:r w:rsidRPr="00AB5FED">
        <w:t xml:space="preserve"> procedure </w:t>
      </w:r>
      <w:r>
        <w:t>for</w:t>
      </w:r>
      <w:r w:rsidRPr="00AB5FED">
        <w:t xml:space="preserve"> the</w:t>
      </w:r>
      <w:r>
        <w:t xml:space="preserve"> transmission control server </w:t>
      </w:r>
      <w:r w:rsidRPr="00371A52">
        <w:t>in</w:t>
      </w:r>
      <w:r>
        <w:t>i</w:t>
      </w:r>
      <w:r w:rsidRPr="00371A52">
        <w:t>tiated</w:t>
      </w:r>
      <w:r>
        <w:t xml:space="preserve"> media reception end</w:t>
      </w:r>
      <w:r w:rsidRPr="00AB5FED">
        <w:t>. Only two UEs involved in the session are shown for the simplicity.</w:t>
      </w:r>
    </w:p>
    <w:p w14:paraId="4A2FA0E7" w14:textId="77777777" w:rsidR="00A90238" w:rsidRPr="00AB5FED" w:rsidRDefault="00A90238" w:rsidP="00A90238">
      <w:r w:rsidRPr="00AB5FED">
        <w:t>Pre-condition:</w:t>
      </w:r>
    </w:p>
    <w:p w14:paraId="203C9091"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E82CB90"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0AC838B2" w14:textId="77777777" w:rsidR="00A90238" w:rsidRDefault="00A90238" w:rsidP="00A90238">
      <w:pPr>
        <w:pStyle w:val="B1"/>
      </w:pPr>
      <w:r>
        <w:t>3.</w:t>
      </w:r>
      <w:r>
        <w:tab/>
        <w:t>Transmission control participant A has been granted the permission to transmit media</w:t>
      </w:r>
      <w:r w:rsidRPr="00AB5FED">
        <w:t>.</w:t>
      </w:r>
    </w:p>
    <w:p w14:paraId="3E33AEED" w14:textId="77777777" w:rsidR="00A90238" w:rsidRDefault="00A90238" w:rsidP="00A90238">
      <w:pPr>
        <w:pStyle w:val="TH"/>
      </w:pPr>
    </w:p>
    <w:p w14:paraId="5FCA7EA8" w14:textId="77777777" w:rsidR="00A90238" w:rsidRPr="00AB5FED" w:rsidRDefault="00A90238" w:rsidP="00A90238">
      <w:pPr>
        <w:pStyle w:val="TH"/>
      </w:pPr>
      <w:r>
        <w:object w:dxaOrig="9165" w:dyaOrig="4560" w14:anchorId="0B8ABF45">
          <v:shape id="_x0000_i1087" type="#_x0000_t75" style="width:459.65pt;height:226.95pt" o:ole="">
            <v:imagedata r:id="rId135" o:title=""/>
          </v:shape>
          <o:OLEObject Type="Embed" ProgID="Visio.Drawing.15" ShapeID="_x0000_i1087" DrawAspect="Content" ObjectID="_1796385435" r:id="rId136"/>
        </w:object>
      </w:r>
    </w:p>
    <w:p w14:paraId="7669D496" w14:textId="77777777" w:rsidR="00A90238" w:rsidRPr="00AB5FED" w:rsidRDefault="00A90238" w:rsidP="00A90238">
      <w:pPr>
        <w:pStyle w:val="TF"/>
      </w:pPr>
      <w:r w:rsidRPr="00AB5FED">
        <w:t>Figure </w:t>
      </w:r>
      <w:r>
        <w:t>7.7</w:t>
      </w:r>
      <w:r w:rsidRPr="00AB5FED">
        <w:t>.1.3.</w:t>
      </w:r>
      <w:r>
        <w:t>2B</w:t>
      </w:r>
      <w:r w:rsidRPr="00AB5FED">
        <w:t xml:space="preserve">-1: </w:t>
      </w:r>
      <w:r>
        <w:t>End media reception – transmission control server initiated</w:t>
      </w:r>
    </w:p>
    <w:p w14:paraId="550D6B5D" w14:textId="77777777" w:rsidR="00A90238" w:rsidRDefault="00A90238" w:rsidP="00A90238">
      <w:pPr>
        <w:pStyle w:val="B1"/>
      </w:pPr>
      <w:r>
        <w:t>1</w:t>
      </w:r>
      <w:r w:rsidRPr="00AB5FED">
        <w:t>.</w:t>
      </w:r>
      <w:r w:rsidRPr="00AB5FED">
        <w:tab/>
      </w:r>
      <w:r>
        <w:t>The transmission control server determines to end a video stream transmitting to transmission control participant B according to events or configurations.</w:t>
      </w:r>
    </w:p>
    <w:p w14:paraId="7EDCA5C6" w14:textId="77777777" w:rsidR="00A90238" w:rsidRDefault="00A90238" w:rsidP="00A90238">
      <w:pPr>
        <w:pStyle w:val="B1"/>
      </w:pPr>
      <w:r>
        <w:t>2.</w:t>
      </w:r>
      <w:r>
        <w:tab/>
        <w:t>The transmission control server sends an media reception end request including the video stream to be ended to the</w:t>
      </w:r>
      <w:r w:rsidRPr="009C12CA">
        <w:t xml:space="preserve"> </w:t>
      </w:r>
      <w:r>
        <w:t>transmission control participant B.</w:t>
      </w:r>
    </w:p>
    <w:p w14:paraId="71D098B5" w14:textId="77777777" w:rsidR="00A90238" w:rsidRDefault="00A90238" w:rsidP="00A90238">
      <w:pPr>
        <w:pStyle w:val="B1"/>
      </w:pPr>
      <w:r>
        <w:t>3.</w:t>
      </w:r>
      <w:r>
        <w:tab/>
        <w:t>The MCVideo user is notified about the media reception end.</w:t>
      </w:r>
    </w:p>
    <w:p w14:paraId="6A7F5AA7" w14:textId="77777777" w:rsidR="00A90238" w:rsidRDefault="00A90238" w:rsidP="00A90238">
      <w:pPr>
        <w:pStyle w:val="B1"/>
      </w:pPr>
      <w:r>
        <w:t>4.</w:t>
      </w:r>
      <w:r>
        <w:tab/>
        <w:t>The transmission control participants B returns a media reception end response.</w:t>
      </w:r>
    </w:p>
    <w:p w14:paraId="32C59F19" w14:textId="77777777" w:rsidR="00A90238" w:rsidRDefault="00A90238" w:rsidP="00A90238">
      <w:pPr>
        <w:pStyle w:val="B1"/>
      </w:pPr>
      <w:r>
        <w:t>5.</w:t>
      </w:r>
      <w:r>
        <w:tab/>
        <w:t xml:space="preserve">The transmission control server stops sending the video stream selected to the transmission control participant B. </w:t>
      </w:r>
    </w:p>
    <w:p w14:paraId="6275412B" w14:textId="77777777" w:rsidR="00A90238" w:rsidRDefault="00A90238" w:rsidP="00A90238">
      <w:pPr>
        <w:pStyle w:val="B1"/>
      </w:pPr>
      <w:r>
        <w:t>6</w:t>
      </w:r>
      <w:r w:rsidRPr="00AB5FED">
        <w:t>.</w:t>
      </w:r>
      <w:r w:rsidRPr="00AB5FED">
        <w:tab/>
      </w:r>
      <w:r>
        <w:t>If the end media reception at transmission control participants B causes th</w:t>
      </w:r>
      <w:r w:rsidRPr="00371A52">
        <w:t xml:space="preserve">e </w:t>
      </w:r>
      <w:r>
        <w:t>continuation conditions to fail, then the transmission control server initiates media transmission end procedure as described in subclause 7.7.1.3.6.2.</w:t>
      </w:r>
    </w:p>
    <w:p w14:paraId="47520C93" w14:textId="77777777" w:rsidR="00A90238" w:rsidRDefault="00A90238" w:rsidP="00A90238">
      <w:pPr>
        <w:pStyle w:val="Heading5"/>
      </w:pPr>
      <w:bookmarkStart w:id="950" w:name="_Toc185772494"/>
      <w:r w:rsidRPr="008928EF">
        <w:lastRenderedPageBreak/>
        <w:t>7.7.1.3.2</w:t>
      </w:r>
      <w:r>
        <w:t>C</w:t>
      </w:r>
      <w:r w:rsidRPr="008928EF">
        <w:tab/>
        <w:t>Reception c</w:t>
      </w:r>
      <w:r>
        <w:t>ontrol on overridden – mandatory mode</w:t>
      </w:r>
      <w:bookmarkEnd w:id="950"/>
    </w:p>
    <w:p w14:paraId="31B94A35" w14:textId="77777777" w:rsidR="00A90238" w:rsidRPr="00AB5FED" w:rsidRDefault="00A90238" w:rsidP="00A90238">
      <w:r w:rsidRPr="00AB5FED">
        <w:t>Figure </w:t>
      </w:r>
      <w:r>
        <w:t>7.7</w:t>
      </w:r>
      <w:r w:rsidRPr="00AB5FED">
        <w:t>.1.3.</w:t>
      </w:r>
      <w:r>
        <w:t>2C</w:t>
      </w:r>
      <w:r w:rsidRPr="00AB5FED">
        <w:t xml:space="preserve">-1 </w:t>
      </w:r>
      <w:r>
        <w:t>describes the</w:t>
      </w:r>
      <w:r w:rsidRPr="00AB5FED">
        <w:t xml:space="preserve"> procedure </w:t>
      </w:r>
      <w:r>
        <w:t>for</w:t>
      </w:r>
      <w:r w:rsidRPr="00AB5FED">
        <w:t xml:space="preserve"> the </w:t>
      </w:r>
      <w:r>
        <w:t>reception</w:t>
      </w:r>
      <w:r w:rsidRPr="00AB5FED">
        <w:t xml:space="preserve"> control</w:t>
      </w:r>
      <w:r>
        <w:t xml:space="preserve"> on overridden with mandatory mode that the transmission control server determines the video stream to be overridden</w:t>
      </w:r>
      <w:r w:rsidRPr="00AB5FED">
        <w:t>. Only two UEs involved in the session are shown for the simplicity.</w:t>
      </w:r>
    </w:p>
    <w:p w14:paraId="2C608ED3" w14:textId="77777777" w:rsidR="00A90238" w:rsidRPr="00AB5FED" w:rsidRDefault="00A90238" w:rsidP="00A90238">
      <w:r w:rsidRPr="00AB5FED">
        <w:t>Pre-condition:</w:t>
      </w:r>
    </w:p>
    <w:p w14:paraId="0F53F7A4"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r>
        <w:t>.</w:t>
      </w:r>
    </w:p>
    <w:p w14:paraId="235010E4"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51A4CB27" w14:textId="77777777" w:rsidR="00A90238" w:rsidRDefault="00A90238" w:rsidP="00A90238">
      <w:pPr>
        <w:pStyle w:val="B1"/>
      </w:pPr>
      <w:r>
        <w:t>3.</w:t>
      </w:r>
      <w:r>
        <w:tab/>
        <w:t>Transmission control participant A has been granted the permission to transmit media</w:t>
      </w:r>
      <w:r w:rsidRPr="00AB5FED">
        <w:t>.</w:t>
      </w:r>
    </w:p>
    <w:p w14:paraId="3A126638" w14:textId="77777777" w:rsidR="00A90238" w:rsidRPr="00AB5FED" w:rsidRDefault="00A90238" w:rsidP="00A90238">
      <w:pPr>
        <w:pStyle w:val="TH"/>
      </w:pPr>
      <w:r>
        <w:object w:dxaOrig="8880" w:dyaOrig="5055" w14:anchorId="64D86B4B">
          <v:shape id="_x0000_i1088" type="#_x0000_t75" style="width:444.1pt;height:251.7pt" o:ole="">
            <v:imagedata r:id="rId137" o:title=""/>
          </v:shape>
          <o:OLEObject Type="Embed" ProgID="Visio.Drawing.15" ShapeID="_x0000_i1088" DrawAspect="Content" ObjectID="_1796385436" r:id="rId138"/>
        </w:object>
      </w:r>
    </w:p>
    <w:p w14:paraId="6EE83E05" w14:textId="77777777" w:rsidR="00A90238" w:rsidRPr="00AB5FED" w:rsidRDefault="00A90238" w:rsidP="00A90238">
      <w:pPr>
        <w:pStyle w:val="TF"/>
      </w:pPr>
      <w:r w:rsidRPr="00AB5FED">
        <w:t>Figure </w:t>
      </w:r>
      <w:r>
        <w:t>7.7</w:t>
      </w:r>
      <w:r w:rsidRPr="00AB5FED">
        <w:t>.1.3.</w:t>
      </w:r>
      <w:r>
        <w:t>2C</w:t>
      </w:r>
      <w:r w:rsidRPr="00AB5FED">
        <w:t xml:space="preserve">-1: </w:t>
      </w:r>
      <w:r>
        <w:t>Reception control</w:t>
      </w:r>
      <w:r w:rsidRPr="00AB5FED">
        <w:t xml:space="preserve"> </w:t>
      </w:r>
      <w:r>
        <w:t>on overriding/overridden – mandatory mode</w:t>
      </w:r>
    </w:p>
    <w:p w14:paraId="5EA03130" w14:textId="77777777" w:rsidR="00A90238" w:rsidRPr="00AB5FED" w:rsidRDefault="00A90238" w:rsidP="00A90238">
      <w:pPr>
        <w:pStyle w:val="B1"/>
      </w:pPr>
      <w:r>
        <w:t>1</w:t>
      </w:r>
      <w:r w:rsidRPr="00AB5FED">
        <w:t>.</w:t>
      </w:r>
      <w:r w:rsidRPr="00AB5FED">
        <w:tab/>
      </w:r>
      <w:r>
        <w:t xml:space="preserve">A new media stream is to be delivered to the transmission control participant B while the </w:t>
      </w:r>
      <w:r w:rsidRPr="00530BE0">
        <w:t>maximum number of simultaneous streams</w:t>
      </w:r>
      <w:r>
        <w:t xml:space="preserve"> is</w:t>
      </w:r>
      <w:r w:rsidRPr="00530BE0">
        <w:t xml:space="preserve"> </w:t>
      </w:r>
      <w:r>
        <w:t>reached. The transmission control server determines to override another media stream being received by the</w:t>
      </w:r>
      <w:r>
        <w:rPr>
          <w:noProof/>
          <w:lang w:eastAsia="zh-CN"/>
        </w:rPr>
        <w:t xml:space="preserve"> </w:t>
      </w:r>
      <w:r>
        <w:t>transmission control participant B accord to the media stream characteristics.</w:t>
      </w:r>
    </w:p>
    <w:p w14:paraId="428BE384"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reception override notification</w:t>
      </w:r>
      <w:r w:rsidRPr="00AB5FED">
        <w:t xml:space="preserve"> message to the </w:t>
      </w:r>
      <w:r>
        <w:t>transmission control</w:t>
      </w:r>
      <w:r w:rsidRPr="00AB5FED">
        <w:t xml:space="preserve"> participant B including information about </w:t>
      </w:r>
      <w:r>
        <w:t>the video stream being overridden and stop the downlink delivery of the overridden video stream to the transmission control participant B</w:t>
      </w:r>
      <w:r w:rsidRPr="00AB5FED">
        <w:t>.</w:t>
      </w:r>
      <w:r>
        <w:t xml:space="preserve"> The overriding video stream information maybe also included.</w:t>
      </w:r>
    </w:p>
    <w:p w14:paraId="0BA41A12" w14:textId="77777777" w:rsidR="00A90238" w:rsidRDefault="00A90238" w:rsidP="00A90238">
      <w:pPr>
        <w:pStyle w:val="B1"/>
      </w:pPr>
      <w:r>
        <w:t>3.</w:t>
      </w:r>
      <w:r>
        <w:tab/>
        <w:t>The</w:t>
      </w:r>
      <w:r w:rsidRPr="00AB5FED">
        <w:t xml:space="preserve"> user of UE B</w:t>
      </w:r>
      <w:r>
        <w:t xml:space="preserve"> is notified about</w:t>
      </w:r>
      <w:r w:rsidRPr="00AB5FED">
        <w:t xml:space="preserve"> </w:t>
      </w:r>
      <w:r>
        <w:t>the details of overriding</w:t>
      </w:r>
      <w:r>
        <w:rPr>
          <w:rFonts w:hint="eastAsia"/>
          <w:lang w:eastAsia="zh-CN"/>
        </w:rPr>
        <w:t>/overrid</w:t>
      </w:r>
      <w:r>
        <w:rPr>
          <w:lang w:eastAsia="zh-CN"/>
        </w:rPr>
        <w:t>d</w:t>
      </w:r>
      <w:r>
        <w:rPr>
          <w:rFonts w:hint="eastAsia"/>
          <w:lang w:eastAsia="zh-CN"/>
        </w:rPr>
        <w:t>en</w:t>
      </w:r>
      <w:r w:rsidRPr="00AB5FED">
        <w:t>.</w:t>
      </w:r>
    </w:p>
    <w:p w14:paraId="3188D338" w14:textId="77777777" w:rsidR="00A90238" w:rsidRPr="00AB5FED" w:rsidRDefault="00A90238" w:rsidP="00A90238">
      <w:pPr>
        <w:pStyle w:val="B1"/>
      </w:pPr>
      <w:r>
        <w:t>4.</w:t>
      </w:r>
      <w:r>
        <w:tab/>
        <w:t>The transmission control server initiates the media reception end procedure as described in subclause 7.7.1.3.2B. 5</w:t>
      </w:r>
      <w:r w:rsidRPr="00AB5FED">
        <w:t>.</w:t>
      </w:r>
      <w:r w:rsidRPr="00AB5FED">
        <w:tab/>
      </w:r>
      <w:r>
        <w:t>The transmission control server performs the normal reception control procedure as described in subclause 7.7.1.3.2.</w:t>
      </w:r>
    </w:p>
    <w:p w14:paraId="691BEB66" w14:textId="77777777" w:rsidR="00A90238" w:rsidRDefault="00A90238" w:rsidP="00A90238">
      <w:pPr>
        <w:pStyle w:val="Heading5"/>
      </w:pPr>
      <w:bookmarkStart w:id="951" w:name="_Toc185772495"/>
      <w:r w:rsidRPr="008928EF">
        <w:t>7.7.1.3.2</w:t>
      </w:r>
      <w:r>
        <w:t>D</w:t>
      </w:r>
      <w:r w:rsidRPr="008928EF">
        <w:tab/>
        <w:t>Reception c</w:t>
      </w:r>
      <w:r>
        <w:t>ontrol on overridden – negotiated mode</w:t>
      </w:r>
      <w:bookmarkEnd w:id="951"/>
    </w:p>
    <w:p w14:paraId="6F22A302" w14:textId="77777777" w:rsidR="00A90238" w:rsidRPr="00AB5FED" w:rsidRDefault="00A90238" w:rsidP="00A90238">
      <w:r w:rsidRPr="00AB5FED">
        <w:t>Figure </w:t>
      </w:r>
      <w:r>
        <w:t>7.7</w:t>
      </w:r>
      <w:r w:rsidRPr="00AB5FED">
        <w:t>.1.3.</w:t>
      </w:r>
      <w:r>
        <w:t>2D</w:t>
      </w:r>
      <w:r w:rsidRPr="00AB5FED">
        <w:t xml:space="preserve">-1 </w:t>
      </w:r>
      <w:r>
        <w:t>describes the</w:t>
      </w:r>
      <w:r w:rsidRPr="00AB5FED">
        <w:t xml:space="preserve"> procedure </w:t>
      </w:r>
      <w:r>
        <w:t>for</w:t>
      </w:r>
      <w:r w:rsidRPr="00AB5FED">
        <w:t xml:space="preserve"> the </w:t>
      </w:r>
      <w:r>
        <w:t>reception</w:t>
      </w:r>
      <w:r w:rsidRPr="00AB5FED">
        <w:t xml:space="preserve"> control</w:t>
      </w:r>
      <w:r>
        <w:t xml:space="preserve"> on overridden with negotiated mode that the transmission control participant determines the video stream to be overridden</w:t>
      </w:r>
      <w:r w:rsidRPr="00AB5FED">
        <w:t>. Only two UEs involved in the session are shown for the simplicity.</w:t>
      </w:r>
    </w:p>
    <w:p w14:paraId="1ED486B4" w14:textId="77777777" w:rsidR="00A90238" w:rsidRPr="00AB5FED" w:rsidRDefault="00A90238" w:rsidP="00A90238">
      <w:r w:rsidRPr="00AB5FED">
        <w:t>Pre-condition:</w:t>
      </w:r>
    </w:p>
    <w:p w14:paraId="5A406E59"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74D626B1" w14:textId="77777777" w:rsidR="00A90238" w:rsidRDefault="00A90238" w:rsidP="00A90238">
      <w:pPr>
        <w:pStyle w:val="B1"/>
      </w:pPr>
      <w:r>
        <w:lastRenderedPageBreak/>
        <w:t>2.</w:t>
      </w:r>
      <w:r>
        <w:tab/>
        <w:t>T</w:t>
      </w:r>
      <w:r w:rsidRPr="00E06473">
        <w:t>ransmission control is established between transmission control participants and transmission control server</w:t>
      </w:r>
      <w:r>
        <w:t>.</w:t>
      </w:r>
    </w:p>
    <w:p w14:paraId="569756C0" w14:textId="77777777" w:rsidR="00A90238" w:rsidRDefault="00A90238" w:rsidP="00A90238">
      <w:pPr>
        <w:pStyle w:val="B1"/>
      </w:pPr>
      <w:r>
        <w:t>3.</w:t>
      </w:r>
      <w:r>
        <w:tab/>
        <w:t xml:space="preserve">Transmission control participant A has been granted the permission to transmit media. </w:t>
      </w:r>
    </w:p>
    <w:p w14:paraId="06E7E6BC" w14:textId="77777777" w:rsidR="00A90238" w:rsidRDefault="00A90238" w:rsidP="00A90238">
      <w:pPr>
        <w:pStyle w:val="TH"/>
      </w:pPr>
    </w:p>
    <w:p w14:paraId="098B6BC1" w14:textId="77777777" w:rsidR="00A90238" w:rsidRPr="00AB5FED" w:rsidRDefault="00A90238" w:rsidP="00A90238">
      <w:pPr>
        <w:pStyle w:val="TH"/>
      </w:pPr>
      <w:r>
        <w:object w:dxaOrig="8880" w:dyaOrig="5235" w14:anchorId="5D99030C">
          <v:shape id="_x0000_i1089" type="#_x0000_t75" style="width:444.1pt;height:262.1pt" o:ole="">
            <v:imagedata r:id="rId139" o:title=""/>
          </v:shape>
          <o:OLEObject Type="Embed" ProgID="Visio.Drawing.15" ShapeID="_x0000_i1089" DrawAspect="Content" ObjectID="_1796385437" r:id="rId140"/>
        </w:object>
      </w:r>
    </w:p>
    <w:p w14:paraId="44B17A18" w14:textId="77777777" w:rsidR="00A90238" w:rsidRPr="00AB5FED" w:rsidRDefault="00A90238" w:rsidP="00A90238">
      <w:pPr>
        <w:pStyle w:val="TF"/>
      </w:pPr>
      <w:r w:rsidRPr="00AB5FED">
        <w:t>Figure </w:t>
      </w:r>
      <w:r>
        <w:t>7.7</w:t>
      </w:r>
      <w:r w:rsidRPr="00AB5FED">
        <w:t>.1.3.</w:t>
      </w:r>
      <w:r>
        <w:t>2D</w:t>
      </w:r>
      <w:r w:rsidRPr="00AB5FED">
        <w:t xml:space="preserve">-1: </w:t>
      </w:r>
      <w:r>
        <w:t>Reception control</w:t>
      </w:r>
      <w:r w:rsidRPr="00AB5FED">
        <w:t xml:space="preserve"> </w:t>
      </w:r>
      <w:r>
        <w:t>on overriding/overridden – negotiated mode</w:t>
      </w:r>
    </w:p>
    <w:p w14:paraId="67A5C049" w14:textId="77777777" w:rsidR="00A90238" w:rsidRPr="00AB5FED" w:rsidRDefault="00A90238" w:rsidP="00A90238">
      <w:pPr>
        <w:pStyle w:val="B1"/>
      </w:pPr>
      <w:r>
        <w:t>1</w:t>
      </w:r>
      <w:r w:rsidRPr="00AB5FED">
        <w:t>.</w:t>
      </w:r>
      <w:r w:rsidRPr="00AB5FED">
        <w:tab/>
      </w:r>
      <w:r>
        <w:t>A new media stream is to be delivered to the transmission control participant B while the</w:t>
      </w:r>
      <w:r w:rsidRPr="007C5A05">
        <w:t xml:space="preserve"> maximum number of simultaneous streams is received.</w:t>
      </w:r>
      <w:r>
        <w:t xml:space="preserve"> The transmission control server determines to override another media stream being received by the</w:t>
      </w:r>
      <w:r>
        <w:rPr>
          <w:noProof/>
          <w:lang w:eastAsia="zh-CN"/>
        </w:rPr>
        <w:t xml:space="preserve"> </w:t>
      </w:r>
      <w:r>
        <w:t xml:space="preserve">transmission control participant B </w:t>
      </w:r>
      <w:r w:rsidRPr="007C5A05">
        <w:t>accord</w:t>
      </w:r>
      <w:r>
        <w:t>ing to the media stream characteristics.</w:t>
      </w:r>
    </w:p>
    <w:p w14:paraId="5CCE9AFE"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transmission notification</w:t>
      </w:r>
      <w:r w:rsidRPr="00AB5FED">
        <w:t xml:space="preserve"> message to the </w:t>
      </w:r>
      <w:r>
        <w:t>transmission control</w:t>
      </w:r>
      <w:r w:rsidRPr="00AB5FED">
        <w:t xml:space="preserve"> participant B </w:t>
      </w:r>
      <w:r w:rsidRPr="007C5A05">
        <w:t xml:space="preserve">including </w:t>
      </w:r>
      <w:r>
        <w:t xml:space="preserve">information about the </w:t>
      </w:r>
      <w:r w:rsidRPr="007C5A05">
        <w:t>new video stream</w:t>
      </w:r>
      <w:r w:rsidRPr="00AB5FED">
        <w:t>.</w:t>
      </w:r>
      <w:r>
        <w:t xml:space="preserve"> </w:t>
      </w:r>
    </w:p>
    <w:p w14:paraId="7D1CE061" w14:textId="77777777" w:rsidR="00A90238" w:rsidRDefault="00A90238" w:rsidP="00A90238">
      <w:pPr>
        <w:pStyle w:val="B1"/>
      </w:pPr>
      <w:r>
        <w:t>3.</w:t>
      </w:r>
      <w:r>
        <w:tab/>
        <w:t>The</w:t>
      </w:r>
      <w:r w:rsidRPr="00AB5FED">
        <w:t xml:space="preserve"> user of </w:t>
      </w:r>
      <w:r>
        <w:t xml:space="preserve">transmission control participant </w:t>
      </w:r>
      <w:r w:rsidRPr="00AB5FED">
        <w:t>B</w:t>
      </w:r>
      <w:r>
        <w:t xml:space="preserve"> is notified about the </w:t>
      </w:r>
      <w:r w:rsidRPr="0064392C">
        <w:t>maximum number of simultaneous streams received</w:t>
      </w:r>
      <w:r w:rsidRPr="00AB5FED">
        <w:t>.</w:t>
      </w:r>
      <w:r>
        <w:t xml:space="preserve"> The MCVideo user determines to reject the video stream or accept the video streaming by overriding a receiving video stream.</w:t>
      </w:r>
    </w:p>
    <w:p w14:paraId="57D8EED6" w14:textId="77777777" w:rsidR="00A90238" w:rsidRDefault="00A90238" w:rsidP="00A90238">
      <w:pPr>
        <w:pStyle w:val="B1"/>
      </w:pPr>
      <w:r>
        <w:t>4.</w:t>
      </w:r>
      <w:r>
        <w:tab/>
        <w:t xml:space="preserve">The transmission control </w:t>
      </w:r>
      <w:r w:rsidRPr="007C5A05">
        <w:t>pa</w:t>
      </w:r>
      <w:r>
        <w:t>r</w:t>
      </w:r>
      <w:r w:rsidRPr="007C5A05">
        <w:t>ticipant</w:t>
      </w:r>
      <w:r>
        <w:t xml:space="preserve"> initiates the media reception end procedure as described in subclause 7.7.1.3.2A. </w:t>
      </w:r>
    </w:p>
    <w:p w14:paraId="384F5C7D" w14:textId="77777777" w:rsidR="00A90238" w:rsidRPr="00C95176" w:rsidRDefault="00A90238" w:rsidP="00A90238">
      <w:pPr>
        <w:pStyle w:val="B1"/>
      </w:pPr>
      <w:r>
        <w:t>5</w:t>
      </w:r>
      <w:r w:rsidRPr="00AB5FED">
        <w:t>.</w:t>
      </w:r>
      <w:r w:rsidRPr="00AB5FED">
        <w:tab/>
      </w:r>
      <w:r>
        <w:t>Then the transmission control participant B requests to receive the new video stream as the normal reception control procedure described in subclause 7.7.1.3.2.</w:t>
      </w:r>
    </w:p>
    <w:p w14:paraId="579BEB98" w14:textId="77777777" w:rsidR="00A90238" w:rsidRPr="00AB5FED" w:rsidRDefault="00A90238" w:rsidP="00A90238">
      <w:pPr>
        <w:pStyle w:val="Heading5"/>
      </w:pPr>
      <w:bookmarkStart w:id="952" w:name="_Toc185772496"/>
      <w:r>
        <w:t>7.7</w:t>
      </w:r>
      <w:r w:rsidRPr="00AB5FED">
        <w:t>.1.3.</w:t>
      </w:r>
      <w:r>
        <w:t>3</w:t>
      </w:r>
      <w:r w:rsidRPr="00AB5FED">
        <w:tab/>
      </w:r>
      <w:r>
        <w:t>Transmission revoke</w:t>
      </w:r>
      <w:r w:rsidRPr="00AB5FED">
        <w:t xml:space="preserve"> during an MC</w:t>
      </w:r>
      <w:r>
        <w:t>Video</w:t>
      </w:r>
      <w:r w:rsidRPr="00AB5FED">
        <w:t xml:space="preserve"> session</w:t>
      </w:r>
      <w:bookmarkEnd w:id="952"/>
    </w:p>
    <w:p w14:paraId="13AA0B4D" w14:textId="77777777" w:rsidR="00A90238" w:rsidRPr="00AB5FED" w:rsidRDefault="00A90238" w:rsidP="00A90238">
      <w:r w:rsidRPr="00AB5FED">
        <w:t>Figure </w:t>
      </w:r>
      <w:r>
        <w:t>7.7</w:t>
      </w:r>
      <w:r w:rsidRPr="00AB5FED">
        <w:t>.1.3.</w:t>
      </w:r>
      <w:r>
        <w:t>3</w:t>
      </w:r>
      <w:r w:rsidRPr="00AB5FED">
        <w:t xml:space="preserve">-1 </w:t>
      </w:r>
      <w:r>
        <w:t>describes the</w:t>
      </w:r>
      <w:r w:rsidRPr="00AB5FED">
        <w:t xml:space="preserve"> procedure </w:t>
      </w:r>
      <w:r>
        <w:t>for transmission revoke during an MCVideo session.</w:t>
      </w:r>
      <w:r w:rsidRPr="00AB5FED">
        <w:t xml:space="preserve"> Only two UEs involved in the session are shown for the simplicity.</w:t>
      </w:r>
    </w:p>
    <w:p w14:paraId="7D803DB8" w14:textId="77777777" w:rsidR="00A90238" w:rsidRPr="00AB5FED" w:rsidRDefault="00A90238" w:rsidP="00A90238">
      <w:r w:rsidRPr="00AB5FED">
        <w:t>Pre-condition:</w:t>
      </w:r>
    </w:p>
    <w:p w14:paraId="3BCCB740"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379EF262"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67C57529" w14:textId="77777777" w:rsidR="00A90238" w:rsidRDefault="00A90238" w:rsidP="00A90238">
      <w:pPr>
        <w:pStyle w:val="B1"/>
      </w:pPr>
      <w:r>
        <w:t>3.</w:t>
      </w:r>
      <w:r>
        <w:tab/>
        <w:t>Transmission control participant B has been granted the permission to transmit media and there may be ongoing media transmission from transmission control participant B</w:t>
      </w:r>
      <w:r w:rsidRPr="00AB5FED">
        <w:t>.</w:t>
      </w:r>
    </w:p>
    <w:p w14:paraId="1D2CA4C0" w14:textId="77777777" w:rsidR="00A90238" w:rsidRDefault="00A90238" w:rsidP="00A90238">
      <w:pPr>
        <w:pStyle w:val="B1"/>
      </w:pPr>
      <w:r>
        <w:t>4.</w:t>
      </w:r>
      <w:r>
        <w:tab/>
        <w:t xml:space="preserve">The maximum media transmission limit for the MCVideo session is reached. </w:t>
      </w:r>
    </w:p>
    <w:p w14:paraId="54B92115" w14:textId="77777777" w:rsidR="00A90238" w:rsidRPr="00AB5FED" w:rsidRDefault="00A90238" w:rsidP="00A90238">
      <w:pPr>
        <w:pStyle w:val="TH"/>
      </w:pPr>
      <w:r>
        <w:object w:dxaOrig="9336" w:dyaOrig="5988" w14:anchorId="5216C54A">
          <v:shape id="_x0000_i1090" type="#_x0000_t75" style="width:466.55pt;height:299.5pt" o:ole="">
            <v:imagedata r:id="rId141" o:title=""/>
          </v:shape>
          <o:OLEObject Type="Embed" ProgID="Visio.Drawing.15" ShapeID="_x0000_i1090" DrawAspect="Content" ObjectID="_1796385438" r:id="rId142"/>
        </w:object>
      </w:r>
    </w:p>
    <w:p w14:paraId="5D36F978" w14:textId="77777777" w:rsidR="00A90238" w:rsidRPr="00AB5FED" w:rsidRDefault="00A90238" w:rsidP="00A90238">
      <w:pPr>
        <w:pStyle w:val="TF"/>
      </w:pPr>
      <w:r w:rsidRPr="00AB5FED">
        <w:t>Figure </w:t>
      </w:r>
      <w:r>
        <w:t>7.7</w:t>
      </w:r>
      <w:r w:rsidRPr="00AB5FED">
        <w:t>.1.3.</w:t>
      </w:r>
      <w:r>
        <w:t>3</w:t>
      </w:r>
      <w:r w:rsidRPr="00AB5FED">
        <w:t xml:space="preserve">-1: </w:t>
      </w:r>
      <w:r>
        <w:t>Transmission revoke</w:t>
      </w:r>
      <w:r w:rsidRPr="00AB5FED">
        <w:t xml:space="preserve"> during an MC</w:t>
      </w:r>
      <w:r>
        <w:t>Video</w:t>
      </w:r>
      <w:r w:rsidRPr="00AB5FED">
        <w:t xml:space="preserve"> session</w:t>
      </w:r>
    </w:p>
    <w:p w14:paraId="210D5E71" w14:textId="77777777" w:rsidR="00A90238" w:rsidRPr="00AB5FED" w:rsidRDefault="00A90238" w:rsidP="00A90238">
      <w:pPr>
        <w:pStyle w:val="B1"/>
      </w:pPr>
      <w:r>
        <w:t>1</w:t>
      </w:r>
      <w:r w:rsidRPr="00AB5FED">
        <w:t>.</w:t>
      </w:r>
      <w:r w:rsidRPr="00AB5FED">
        <w:tab/>
      </w:r>
      <w:r>
        <w:t>Transmission control</w:t>
      </w:r>
      <w:r w:rsidRPr="00AB5FED">
        <w:t xml:space="preserve"> participant A wants to send v</w:t>
      </w:r>
      <w:r>
        <w:t>ideo</w:t>
      </w:r>
      <w:r w:rsidRPr="00AB5FED">
        <w:t xml:space="preserve"> media over the session. </w:t>
      </w:r>
    </w:p>
    <w:p w14:paraId="18ECD378" w14:textId="77777777" w:rsidR="00A90238" w:rsidRPr="00AB5FED" w:rsidRDefault="00A90238" w:rsidP="00A90238">
      <w:pPr>
        <w:pStyle w:val="B1"/>
      </w:pPr>
      <w:r>
        <w:t>2</w:t>
      </w:r>
      <w:r w:rsidRPr="00AB5FED">
        <w:t>.</w:t>
      </w:r>
      <w:r w:rsidRPr="00AB5FED">
        <w:tab/>
      </w:r>
      <w:r>
        <w:t>Transmission control</w:t>
      </w:r>
      <w:r w:rsidRPr="00AB5FED">
        <w:t xml:space="preserve"> participant A sends a </w:t>
      </w:r>
      <w:r>
        <w:t>transmit media</w:t>
      </w:r>
      <w:r w:rsidRPr="00AB5FED">
        <w:t xml:space="preserve"> request message to </w:t>
      </w:r>
      <w:r>
        <w:t>transmission</w:t>
      </w:r>
      <w:r w:rsidRPr="00AB5FED">
        <w:t xml:space="preserve"> control server which includes </w:t>
      </w:r>
      <w:r>
        <w:t>transmission</w:t>
      </w:r>
      <w:r w:rsidRPr="00AB5FED">
        <w:t xml:space="preserve"> priority and other information as necessary.</w:t>
      </w:r>
    </w:p>
    <w:p w14:paraId="507961D5" w14:textId="77777777" w:rsidR="00A90238" w:rsidRPr="00AB5FED" w:rsidRDefault="00A90238" w:rsidP="00A90238">
      <w:pPr>
        <w:pStyle w:val="B1"/>
      </w:pPr>
      <w:r>
        <w:t>3</w:t>
      </w:r>
      <w:r w:rsidRPr="00AB5FED">
        <w:t>.</w:t>
      </w:r>
      <w:r w:rsidRPr="00AB5FED">
        <w:tab/>
      </w:r>
      <w:r>
        <w:t xml:space="preserve">Transmission control server </w:t>
      </w:r>
      <w:r w:rsidRPr="00AB5FED">
        <w:t xml:space="preserve">determines to accept the </w:t>
      </w:r>
      <w:r>
        <w:t>transmit media</w:t>
      </w:r>
      <w:r w:rsidRPr="00AB5FED">
        <w:t xml:space="preserve"> request from </w:t>
      </w:r>
      <w:r>
        <w:t>transmission control</w:t>
      </w:r>
      <w:r w:rsidRPr="00AB5FED">
        <w:t xml:space="preserve"> par</w:t>
      </w:r>
      <w:r>
        <w:t>ticipant A and decides to pre-empt the on-going video transmission from transmission control participant B by queuing or ending the on-going video transmission.</w:t>
      </w:r>
    </w:p>
    <w:p w14:paraId="5BAB0DE8" w14:textId="77777777" w:rsidR="00A90238" w:rsidRPr="00AB5FED" w:rsidRDefault="00A90238" w:rsidP="00A90238">
      <w:pPr>
        <w:pStyle w:val="B1"/>
      </w:pPr>
      <w:r>
        <w:t>4</w:t>
      </w:r>
      <w:r w:rsidRPr="00AB5FED">
        <w:t>.</w:t>
      </w:r>
      <w:r w:rsidRPr="00AB5FED">
        <w:tab/>
      </w:r>
      <w:r>
        <w:t>Transmission</w:t>
      </w:r>
      <w:r w:rsidRPr="00AB5FED">
        <w:t xml:space="preserve"> control server responds with a </w:t>
      </w:r>
      <w:r>
        <w:t>transmission revoked</w:t>
      </w:r>
      <w:r w:rsidRPr="00AB5FED">
        <w:t xml:space="preserve"> message</w:t>
      </w:r>
      <w:r>
        <w:t xml:space="preserve"> (4a)</w:t>
      </w:r>
      <w:r w:rsidRPr="00AB5FED">
        <w:t xml:space="preserve"> to </w:t>
      </w:r>
      <w:r>
        <w:t>transmission control</w:t>
      </w:r>
      <w:r w:rsidRPr="00AB5FED">
        <w:t xml:space="preserve"> participant </w:t>
      </w:r>
      <w:r>
        <w:t>B with the action of pre-emption whether queued or terminated. Transmission</w:t>
      </w:r>
      <w:r w:rsidRPr="00AB5FED">
        <w:t xml:space="preserve"> control server responds with a </w:t>
      </w:r>
      <w:r>
        <w:t>transmit media</w:t>
      </w:r>
      <w:r w:rsidRPr="00AB5FED">
        <w:t xml:space="preserve"> granted message</w:t>
      </w:r>
      <w:r>
        <w:t xml:space="preserve"> (4b)</w:t>
      </w:r>
      <w:r w:rsidRPr="00AB5FED">
        <w:t xml:space="preserve"> to </w:t>
      </w:r>
      <w:r>
        <w:t>transmission control</w:t>
      </w:r>
      <w:r w:rsidRPr="00AB5FED">
        <w:t xml:space="preserve"> participant A</w:t>
      </w:r>
      <w:r>
        <w:t>.</w:t>
      </w:r>
    </w:p>
    <w:p w14:paraId="4C415BD7" w14:textId="77777777" w:rsidR="00A90238" w:rsidRPr="00AB5FED" w:rsidRDefault="00A90238" w:rsidP="00A90238">
      <w:pPr>
        <w:pStyle w:val="B1"/>
      </w:pPr>
      <w:r>
        <w:t>5</w:t>
      </w:r>
      <w:r w:rsidRPr="00AB5FED">
        <w:t>.</w:t>
      </w:r>
      <w:r w:rsidRPr="00AB5FED">
        <w:tab/>
      </w:r>
      <w:r>
        <w:t xml:space="preserve">The transmission revoked shall cause the transmission control participant B to be notified of the revoke (5a) of the on-going video transmission by queuing or termination. </w:t>
      </w:r>
      <w:r w:rsidRPr="00AB5FED">
        <w:t xml:space="preserve">The </w:t>
      </w:r>
      <w:r>
        <w:t>transmit media</w:t>
      </w:r>
      <w:r w:rsidRPr="00AB5FED">
        <w:t xml:space="preserve"> granted shall cause the </w:t>
      </w:r>
      <w:r>
        <w:t xml:space="preserve">user of </w:t>
      </w:r>
      <w:r w:rsidRPr="00AB5FED">
        <w:t xml:space="preserve">UE A where the </w:t>
      </w:r>
      <w:r>
        <w:t>transmission control</w:t>
      </w:r>
      <w:r w:rsidRPr="00AB5FED">
        <w:t xml:space="preserve"> participant A is located to be notified.</w:t>
      </w:r>
    </w:p>
    <w:p w14:paraId="026D29CA" w14:textId="77777777" w:rsidR="00A90238" w:rsidRPr="00AB5FED" w:rsidRDefault="00A90238" w:rsidP="00A90238">
      <w:pPr>
        <w:pStyle w:val="B1"/>
      </w:pPr>
      <w:r>
        <w:t>6</w:t>
      </w:r>
      <w:r w:rsidRPr="00AB5FED">
        <w:t>.</w:t>
      </w:r>
      <w:r w:rsidRPr="00AB5FED">
        <w:tab/>
      </w:r>
      <w:r>
        <w:t>Transmission control</w:t>
      </w:r>
      <w:r w:rsidRPr="00AB5FED">
        <w:t xml:space="preserve"> participant A starts sending v</w:t>
      </w:r>
      <w:r>
        <w:t>ideo</w:t>
      </w:r>
      <w:r w:rsidRPr="00AB5FED">
        <w:t xml:space="preserve"> media over the session established </w:t>
      </w:r>
      <w:r>
        <w:t>to the transmission control server</w:t>
      </w:r>
      <w:r w:rsidRPr="00AB5FED">
        <w:t>.</w:t>
      </w:r>
    </w:p>
    <w:p w14:paraId="30E8E654" w14:textId="77777777" w:rsidR="00A90238" w:rsidRPr="00AB5FED" w:rsidRDefault="00A90238" w:rsidP="00A90238">
      <w:pPr>
        <w:pStyle w:val="Heading5"/>
      </w:pPr>
      <w:bookmarkStart w:id="953" w:name="_Toc433209824"/>
      <w:bookmarkStart w:id="954" w:name="_Toc460616162"/>
      <w:bookmarkStart w:id="955" w:name="_Toc460617023"/>
      <w:bookmarkStart w:id="956" w:name="_Toc465162649"/>
      <w:bookmarkStart w:id="957" w:name="_Toc185772497"/>
      <w:r>
        <w:t>7.7</w:t>
      </w:r>
      <w:r w:rsidRPr="00AB5FED">
        <w:t>.1.3.</w:t>
      </w:r>
      <w:r>
        <w:t>4</w:t>
      </w:r>
      <w:r w:rsidRPr="00AB5FED">
        <w:tab/>
        <w:t>Queue position during an MC</w:t>
      </w:r>
      <w:r>
        <w:t>Video</w:t>
      </w:r>
      <w:r w:rsidRPr="00AB5FED">
        <w:t xml:space="preserve"> session</w:t>
      </w:r>
      <w:bookmarkEnd w:id="953"/>
      <w:bookmarkEnd w:id="954"/>
      <w:bookmarkEnd w:id="955"/>
      <w:bookmarkEnd w:id="956"/>
      <w:bookmarkEnd w:id="957"/>
      <w:r w:rsidRPr="00AB5FED">
        <w:t xml:space="preserve"> </w:t>
      </w:r>
    </w:p>
    <w:p w14:paraId="71D8E3FB" w14:textId="77777777" w:rsidR="00A90238" w:rsidRPr="00AB5FED" w:rsidRDefault="00A90238" w:rsidP="00A90238">
      <w:r w:rsidRPr="00AB5FED">
        <w:t>Figure </w:t>
      </w:r>
      <w:r>
        <w:t>7.7</w:t>
      </w:r>
      <w:r w:rsidRPr="00AB5FED">
        <w:t>.1.3.</w:t>
      </w:r>
      <w:r>
        <w:t>4</w:t>
      </w:r>
      <w:r w:rsidRPr="00AB5FED">
        <w:t xml:space="preserve">-1 </w:t>
      </w:r>
      <w:r>
        <w:t>describes the</w:t>
      </w:r>
      <w:r w:rsidRPr="00AB5FED">
        <w:t xml:space="preserve"> procedure </w:t>
      </w:r>
      <w:r w:rsidRPr="00844AB6">
        <w:t>where</w:t>
      </w:r>
      <w:r>
        <w:t xml:space="preserve"> t</w:t>
      </w:r>
      <w:r w:rsidRPr="00AB5FED">
        <w:t xml:space="preserve">he </w:t>
      </w:r>
      <w:r>
        <w:t>transmission</w:t>
      </w:r>
      <w:r w:rsidRPr="00AB5FED">
        <w:t xml:space="preserve"> control is conducted for the MC</w:t>
      </w:r>
      <w:r>
        <w:t>Video</w:t>
      </w:r>
      <w:r w:rsidRPr="00AB5FED">
        <w:t xml:space="preserve"> session already established between MC</w:t>
      </w:r>
      <w:r>
        <w:t>Video</w:t>
      </w:r>
      <w:r w:rsidRPr="00AB5FED">
        <w:t xml:space="preserve"> clients (with </w:t>
      </w:r>
      <w:r>
        <w:t>transmit media</w:t>
      </w:r>
      <w:r w:rsidRPr="00AB5FED">
        <w:t xml:space="preserve"> granted to </w:t>
      </w:r>
      <w:r>
        <w:t>transmission control</w:t>
      </w:r>
      <w:r w:rsidRPr="00AB5FED">
        <w:t xml:space="preserve"> participant B) and server (with an </w:t>
      </w:r>
      <w:r>
        <w:t>revoke</w:t>
      </w:r>
      <w:r w:rsidRPr="00AB5FED">
        <w:t xml:space="preserve"> </w:t>
      </w:r>
      <w:r>
        <w:t>determination</w:t>
      </w:r>
      <w:r w:rsidRPr="00AB5FED">
        <w:t xml:space="preserve"> at </w:t>
      </w:r>
      <w:r>
        <w:t>transmission</w:t>
      </w:r>
      <w:r w:rsidRPr="00AB5FED">
        <w:t xml:space="preserve"> control server). Only two UEs involved in the session are shown for the simplicity.</w:t>
      </w:r>
    </w:p>
    <w:p w14:paraId="28AEFF42" w14:textId="77777777" w:rsidR="00A90238" w:rsidRPr="00AB5FED" w:rsidRDefault="00A90238" w:rsidP="00A90238">
      <w:pPr>
        <w:pStyle w:val="TH"/>
      </w:pPr>
      <w:r>
        <w:object w:dxaOrig="8988" w:dyaOrig="4848" w14:anchorId="4E9B913B">
          <v:shape id="_x0000_i1091" type="#_x0000_t75" style="width:449.3pt;height:242.5pt" o:ole="">
            <v:imagedata r:id="rId143" o:title=""/>
          </v:shape>
          <o:OLEObject Type="Embed" ProgID="Visio.Drawing.15" ShapeID="_x0000_i1091" DrawAspect="Content" ObjectID="_1796385439" r:id="rId144"/>
        </w:object>
      </w:r>
    </w:p>
    <w:p w14:paraId="5C83502E" w14:textId="77777777" w:rsidR="00A90238" w:rsidRPr="00AB5FED" w:rsidRDefault="00A90238" w:rsidP="00A90238">
      <w:pPr>
        <w:pStyle w:val="TF"/>
        <w:rPr>
          <w:lang w:val="en-US"/>
        </w:rPr>
      </w:pPr>
      <w:r w:rsidRPr="00AB5FED">
        <w:rPr>
          <w:lang w:val="en-US"/>
        </w:rPr>
        <w:t>Figure </w:t>
      </w:r>
      <w:r>
        <w:rPr>
          <w:lang w:val="en-US"/>
        </w:rPr>
        <w:t>7.7</w:t>
      </w:r>
      <w:r w:rsidRPr="00AB5FED">
        <w:rPr>
          <w:lang w:val="en-US"/>
        </w:rPr>
        <w:t>.1.3.</w:t>
      </w:r>
      <w:r>
        <w:rPr>
          <w:lang w:val="en-US"/>
        </w:rPr>
        <w:t>4</w:t>
      </w:r>
      <w:r w:rsidRPr="00AB5FED">
        <w:rPr>
          <w:lang w:val="en-US"/>
        </w:rPr>
        <w:t>-1: Queue status during an MC</w:t>
      </w:r>
      <w:r>
        <w:rPr>
          <w:lang w:val="en-US"/>
        </w:rPr>
        <w:t>Video</w:t>
      </w:r>
      <w:r w:rsidRPr="00AB5FED">
        <w:rPr>
          <w:lang w:val="en-US"/>
        </w:rPr>
        <w:t xml:space="preserve"> session</w:t>
      </w:r>
    </w:p>
    <w:p w14:paraId="34A7E04F"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rPr>
          <w:lang w:val="en-US"/>
        </w:rPr>
        <w:t>transmission control</w:t>
      </w:r>
      <w:r w:rsidRPr="00AB5FED">
        <w:rPr>
          <w:lang w:val="en-US"/>
        </w:rPr>
        <w:t xml:space="preserve"> participant B has been </w:t>
      </w:r>
      <w:r>
        <w:rPr>
          <w:lang w:val="en-US"/>
        </w:rPr>
        <w:t>granted permission to transmit media</w:t>
      </w:r>
      <w:r w:rsidRPr="00AB5FED">
        <w:rPr>
          <w:lang w:val="en-US"/>
        </w:rPr>
        <w:t xml:space="preserve"> and is transmitting </w:t>
      </w:r>
      <w:r>
        <w:rPr>
          <w:lang w:val="en-US"/>
        </w:rPr>
        <w:t>video</w:t>
      </w:r>
      <w:r w:rsidRPr="00AB5FED">
        <w:rPr>
          <w:lang w:val="en-US"/>
        </w:rPr>
        <w:t xml:space="preserve"> media. There are several other </w:t>
      </w:r>
      <w:r>
        <w:rPr>
          <w:lang w:val="en-US"/>
        </w:rPr>
        <w:t>transmission control</w:t>
      </w:r>
      <w:r w:rsidRPr="00AB5FED">
        <w:rPr>
          <w:lang w:val="en-US"/>
        </w:rPr>
        <w:t xml:space="preserve"> participants (including </w:t>
      </w:r>
      <w:r>
        <w:rPr>
          <w:lang w:val="en-US"/>
        </w:rPr>
        <w:t>transmission control participant</w:t>
      </w:r>
      <w:r w:rsidRPr="00AB5FED">
        <w:rPr>
          <w:lang w:val="en-US"/>
        </w:rPr>
        <w:t xml:space="preserve"> A) requesting </w:t>
      </w:r>
      <w:r>
        <w:rPr>
          <w:lang w:val="en-US"/>
        </w:rPr>
        <w:t>video transmission</w:t>
      </w:r>
      <w:r w:rsidRPr="00AB5FED">
        <w:rPr>
          <w:lang w:val="en-US"/>
        </w:rPr>
        <w:t xml:space="preserve"> which get queued at the </w:t>
      </w:r>
      <w:r>
        <w:rPr>
          <w:lang w:val="en-US"/>
        </w:rPr>
        <w:t>transmission</w:t>
      </w:r>
      <w:r w:rsidRPr="00AB5FED">
        <w:rPr>
          <w:lang w:val="en-US"/>
        </w:rPr>
        <w:t xml:space="preserve"> control server. </w:t>
      </w:r>
    </w:p>
    <w:p w14:paraId="27550A3F" w14:textId="77777777" w:rsidR="00A90238" w:rsidRPr="00AB5FED" w:rsidRDefault="00A90238" w:rsidP="00A90238">
      <w:pPr>
        <w:pStyle w:val="B1"/>
        <w:rPr>
          <w:lang w:val="en-US"/>
        </w:rPr>
      </w:pPr>
      <w:r w:rsidRPr="00AB5FED">
        <w:rPr>
          <w:lang w:val="en-US"/>
        </w:rPr>
        <w:t>2.</w:t>
      </w:r>
      <w:r w:rsidRPr="00AB5FED">
        <w:rPr>
          <w:lang w:val="en-US"/>
        </w:rPr>
        <w:tab/>
      </w:r>
      <w:r>
        <w:rPr>
          <w:lang w:val="en-US"/>
        </w:rPr>
        <w:t>Transmission control</w:t>
      </w:r>
      <w:r w:rsidRPr="00AB5FED">
        <w:rPr>
          <w:lang w:val="en-US"/>
        </w:rPr>
        <w:t xml:space="preserve"> participant A would like to know its current position in the </w:t>
      </w:r>
      <w:r>
        <w:rPr>
          <w:lang w:val="en-US"/>
        </w:rPr>
        <w:t>video transmission</w:t>
      </w:r>
      <w:r w:rsidRPr="00AB5FED">
        <w:rPr>
          <w:lang w:val="en-US"/>
        </w:rPr>
        <w:t xml:space="preserve"> queue.</w:t>
      </w:r>
    </w:p>
    <w:p w14:paraId="0476DAAC" w14:textId="77777777" w:rsidR="00A90238" w:rsidRPr="00AB5FED" w:rsidRDefault="00A90238" w:rsidP="00A90238">
      <w:pPr>
        <w:pStyle w:val="B1"/>
        <w:rPr>
          <w:lang w:val="en-US"/>
        </w:rPr>
      </w:pPr>
      <w:r w:rsidRPr="00AB5FED">
        <w:rPr>
          <w:lang w:val="en-US"/>
        </w:rPr>
        <w:t>3.</w:t>
      </w:r>
      <w:r w:rsidRPr="00AB5FED">
        <w:rPr>
          <w:lang w:val="en-US"/>
        </w:rPr>
        <w:tab/>
      </w:r>
      <w:r>
        <w:rPr>
          <w:lang w:val="en-US"/>
        </w:rPr>
        <w:t>Transmission control</w:t>
      </w:r>
      <w:r w:rsidRPr="00AB5FED">
        <w:rPr>
          <w:lang w:val="en-US"/>
        </w:rPr>
        <w:t xml:space="preserve"> participant A sends a queue position request message to the </w:t>
      </w:r>
      <w:r>
        <w:rPr>
          <w:lang w:val="en-US"/>
        </w:rPr>
        <w:t>transmission</w:t>
      </w:r>
      <w:r w:rsidRPr="00AB5FED">
        <w:rPr>
          <w:lang w:val="en-US"/>
        </w:rPr>
        <w:t xml:space="preserve"> control server. </w:t>
      </w:r>
    </w:p>
    <w:p w14:paraId="5EAFAC68" w14:textId="77777777" w:rsidR="00A90238" w:rsidRPr="00AB5FED" w:rsidRDefault="00A90238" w:rsidP="00A90238">
      <w:pPr>
        <w:pStyle w:val="B1"/>
        <w:rPr>
          <w:lang w:val="en-US"/>
        </w:rPr>
      </w:pPr>
      <w:r w:rsidRPr="00AB5FED">
        <w:rPr>
          <w:lang w:val="en-US"/>
        </w:rPr>
        <w:t>4.</w:t>
      </w:r>
      <w:r w:rsidRPr="00AB5FED">
        <w:rPr>
          <w:lang w:val="en-US"/>
        </w:rPr>
        <w:tab/>
      </w:r>
      <w:r>
        <w:rPr>
          <w:lang w:val="en-US"/>
        </w:rPr>
        <w:t>Transmission</w:t>
      </w:r>
      <w:r w:rsidRPr="00AB5FED">
        <w:rPr>
          <w:lang w:val="en-US"/>
        </w:rPr>
        <w:t xml:space="preserve"> control server determines the current queue position of </w:t>
      </w:r>
      <w:r>
        <w:rPr>
          <w:lang w:val="en-US"/>
        </w:rPr>
        <w:t>transmission control</w:t>
      </w:r>
      <w:r w:rsidRPr="00AB5FED">
        <w:rPr>
          <w:lang w:val="en-US"/>
        </w:rPr>
        <w:t xml:space="preserve"> participant A from the </w:t>
      </w:r>
      <w:r>
        <w:rPr>
          <w:lang w:val="en-US"/>
        </w:rPr>
        <w:t>video transmission</w:t>
      </w:r>
      <w:r w:rsidRPr="00AB5FED">
        <w:rPr>
          <w:lang w:val="en-US"/>
        </w:rPr>
        <w:t xml:space="preserve"> queue. </w:t>
      </w:r>
    </w:p>
    <w:p w14:paraId="14760D44" w14:textId="77777777" w:rsidR="00A90238" w:rsidRPr="00AB5FED" w:rsidRDefault="00A90238" w:rsidP="00A90238">
      <w:pPr>
        <w:pStyle w:val="B1"/>
        <w:rPr>
          <w:lang w:val="en-US"/>
        </w:rPr>
      </w:pPr>
      <w:r w:rsidRPr="00AB5FED">
        <w:rPr>
          <w:lang w:val="en-US"/>
        </w:rPr>
        <w:t>5.</w:t>
      </w:r>
      <w:r w:rsidRPr="00AB5FED">
        <w:rPr>
          <w:lang w:val="en-US"/>
        </w:rPr>
        <w:tab/>
      </w:r>
      <w:r>
        <w:rPr>
          <w:lang w:val="en-US"/>
        </w:rPr>
        <w:t>Transmission</w:t>
      </w:r>
      <w:r w:rsidRPr="00AB5FED">
        <w:rPr>
          <w:lang w:val="en-US"/>
        </w:rPr>
        <w:t xml:space="preserve"> control server responds with the current position in queue position info message.</w:t>
      </w:r>
    </w:p>
    <w:p w14:paraId="0FE7AA5F" w14:textId="77777777" w:rsidR="00A90238" w:rsidRPr="00AB5FED" w:rsidRDefault="00A90238" w:rsidP="00A90238">
      <w:pPr>
        <w:pStyle w:val="B1"/>
        <w:rPr>
          <w:lang w:val="en-US"/>
        </w:rPr>
      </w:pPr>
      <w:r w:rsidRPr="00AB5FED">
        <w:rPr>
          <w:lang w:val="en-US"/>
        </w:rPr>
        <w:t>6.</w:t>
      </w:r>
      <w:r w:rsidRPr="00AB5FED">
        <w:rPr>
          <w:lang w:val="en-US"/>
        </w:rPr>
        <w:tab/>
        <w:t xml:space="preserve">User at </w:t>
      </w:r>
      <w:r>
        <w:rPr>
          <w:lang w:val="en-US"/>
        </w:rPr>
        <w:t>transmission control</w:t>
      </w:r>
      <w:r w:rsidRPr="00AB5FED">
        <w:rPr>
          <w:lang w:val="en-US"/>
        </w:rPr>
        <w:t xml:space="preserve"> participant A is informed about the current queue position.</w:t>
      </w:r>
    </w:p>
    <w:p w14:paraId="457FA89F" w14:textId="77777777" w:rsidR="00A90238" w:rsidRPr="00AB5FED" w:rsidRDefault="00A90238" w:rsidP="00A90238">
      <w:pPr>
        <w:pStyle w:val="Heading5"/>
      </w:pPr>
      <w:bookmarkStart w:id="958" w:name="_Toc433209825"/>
      <w:bookmarkStart w:id="959" w:name="_Toc460616163"/>
      <w:bookmarkStart w:id="960" w:name="_Toc460617024"/>
      <w:bookmarkStart w:id="961" w:name="_Toc465162650"/>
      <w:bookmarkStart w:id="962" w:name="_Toc185772498"/>
      <w:r>
        <w:t>7.7</w:t>
      </w:r>
      <w:r w:rsidRPr="00AB5FED">
        <w:t>.1.3.</w:t>
      </w:r>
      <w:r>
        <w:t>5</w:t>
      </w:r>
      <w:r w:rsidRPr="00AB5FED">
        <w:tab/>
      </w:r>
      <w:r>
        <w:t>Transmit media</w:t>
      </w:r>
      <w:r w:rsidRPr="00AB5FED">
        <w:t xml:space="preserve"> request cancellation from the </w:t>
      </w:r>
      <w:r>
        <w:t>video transmission</w:t>
      </w:r>
      <w:r w:rsidRPr="00AB5FED">
        <w:t xml:space="preserve"> queue</w:t>
      </w:r>
      <w:bookmarkEnd w:id="958"/>
      <w:bookmarkEnd w:id="959"/>
      <w:bookmarkEnd w:id="960"/>
      <w:bookmarkEnd w:id="961"/>
      <w:bookmarkEnd w:id="962"/>
    </w:p>
    <w:p w14:paraId="4D74B8BF" w14:textId="77777777" w:rsidR="00A90238" w:rsidRPr="00AB5FED" w:rsidRDefault="00A90238" w:rsidP="00A90238">
      <w:pPr>
        <w:pStyle w:val="Heading6"/>
      </w:pPr>
      <w:bookmarkStart w:id="963" w:name="_Toc433209826"/>
      <w:bookmarkStart w:id="964" w:name="_Toc460616164"/>
      <w:bookmarkStart w:id="965" w:name="_Toc460617025"/>
      <w:bookmarkStart w:id="966" w:name="_Toc465162651"/>
      <w:bookmarkStart w:id="967" w:name="_Toc185772499"/>
      <w:r>
        <w:t>7.7</w:t>
      </w:r>
      <w:r w:rsidRPr="00AB5FED">
        <w:t>.1.3.</w:t>
      </w:r>
      <w:r>
        <w:t>5</w:t>
      </w:r>
      <w:r w:rsidRPr="00AB5FED">
        <w:t>.1</w:t>
      </w:r>
      <w:r w:rsidRPr="00AB5FED">
        <w:tab/>
      </w:r>
      <w:r>
        <w:t>Transmit media</w:t>
      </w:r>
      <w:r w:rsidRPr="00AB5FED">
        <w:t xml:space="preserve"> request cancellation from the queue – </w:t>
      </w:r>
      <w:r>
        <w:t>MCVideo</w:t>
      </w:r>
      <w:r w:rsidRPr="00AB5FED">
        <w:t xml:space="preserve"> user initiated</w:t>
      </w:r>
      <w:bookmarkEnd w:id="963"/>
      <w:bookmarkEnd w:id="964"/>
      <w:bookmarkEnd w:id="965"/>
      <w:bookmarkEnd w:id="966"/>
      <w:bookmarkEnd w:id="967"/>
    </w:p>
    <w:p w14:paraId="11E06130" w14:textId="77777777" w:rsidR="00A90238" w:rsidRPr="00AB5FED" w:rsidRDefault="00A90238" w:rsidP="00A90238">
      <w:pPr>
        <w:rPr>
          <w:lang w:eastAsia="zh-CN"/>
        </w:rPr>
      </w:pPr>
      <w:r w:rsidRPr="00AB5FED">
        <w:t>Figure </w:t>
      </w:r>
      <w:r>
        <w:t>7.7</w:t>
      </w:r>
      <w:r w:rsidRPr="00AB5FED">
        <w:t>.1.3.</w:t>
      </w:r>
      <w:r>
        <w:t>5</w:t>
      </w:r>
      <w:r w:rsidRPr="00AB5FED">
        <w:t xml:space="preserve">.1-1 </w:t>
      </w:r>
      <w:r w:rsidRPr="00AB5FED">
        <w:rPr>
          <w:rFonts w:hint="eastAsia"/>
          <w:lang w:eastAsia="zh-CN"/>
        </w:rPr>
        <w:t xml:space="preserve">illustrates the </w:t>
      </w:r>
      <w:r w:rsidRPr="00AB5FED">
        <w:rPr>
          <w:lang w:eastAsia="zh-CN"/>
        </w:rPr>
        <w:t>procedure</w:t>
      </w:r>
      <w:r w:rsidRPr="00AB5FED">
        <w:rPr>
          <w:rFonts w:hint="eastAsia"/>
          <w:lang w:eastAsia="zh-CN"/>
        </w:rPr>
        <w:t xml:space="preserve"> for </w:t>
      </w:r>
      <w:r>
        <w:t>transmit media</w:t>
      </w:r>
      <w:r w:rsidRPr="00AB5FED">
        <w:t xml:space="preserve"> request cancellation from the </w:t>
      </w:r>
      <w:r>
        <w:rPr>
          <w:lang w:eastAsia="zh-CN"/>
        </w:rPr>
        <w:t>video transmission</w:t>
      </w:r>
      <w:r w:rsidRPr="00AB5FED">
        <w:rPr>
          <w:rFonts w:hint="eastAsia"/>
          <w:lang w:eastAsia="zh-CN"/>
        </w:rPr>
        <w:t xml:space="preserve"> </w:t>
      </w:r>
      <w:r w:rsidRPr="00AB5FED">
        <w:t>queue initiat</w:t>
      </w:r>
      <w:r w:rsidRPr="00AB5FED">
        <w:rPr>
          <w:rFonts w:hint="eastAsia"/>
          <w:lang w:eastAsia="zh-CN"/>
        </w:rPr>
        <w:t>ed</w:t>
      </w:r>
      <w:r w:rsidRPr="00AB5FED">
        <w:t xml:space="preserve"> by</w:t>
      </w:r>
      <w:r w:rsidRPr="00AB5FED">
        <w:rPr>
          <w:rFonts w:hint="eastAsia"/>
          <w:lang w:eastAsia="zh-CN"/>
        </w:rPr>
        <w:t xml:space="preserve"> the</w:t>
      </w:r>
      <w:r w:rsidRPr="00AB5FED">
        <w:t xml:space="preserve"> MC</w:t>
      </w:r>
      <w:r>
        <w:t>Video</w:t>
      </w:r>
      <w:r w:rsidRPr="00AB5FED">
        <w:t xml:space="preserve"> user.</w:t>
      </w:r>
      <w:r w:rsidRPr="00AB5FED">
        <w:rPr>
          <w:rFonts w:hint="eastAsia"/>
          <w:lang w:eastAsia="zh-CN"/>
        </w:rPr>
        <w:t xml:space="preserve"> The MC</w:t>
      </w:r>
      <w:r>
        <w:rPr>
          <w:lang w:eastAsia="zh-CN"/>
        </w:rPr>
        <w:t>Video</w:t>
      </w:r>
      <w:r w:rsidRPr="00AB5FED">
        <w:rPr>
          <w:rFonts w:hint="eastAsia"/>
          <w:lang w:eastAsia="zh-CN"/>
        </w:rPr>
        <w:t xml:space="preserve"> user may be an authorized user who has rights to cancel the </w:t>
      </w:r>
      <w:r>
        <w:rPr>
          <w:lang w:eastAsia="zh-CN"/>
        </w:rPr>
        <w:t>transmit media</w:t>
      </w:r>
      <w:r w:rsidRPr="00AB5FED">
        <w:rPr>
          <w:rFonts w:hint="eastAsia"/>
          <w:lang w:eastAsia="zh-CN"/>
        </w:rPr>
        <w:t xml:space="preserve"> requests of other MC</w:t>
      </w:r>
      <w:r>
        <w:rPr>
          <w:lang w:eastAsia="zh-CN"/>
        </w:rPr>
        <w:t>Video</w:t>
      </w:r>
      <w:r w:rsidRPr="00AB5FED">
        <w:rPr>
          <w:rFonts w:hint="eastAsia"/>
          <w:lang w:eastAsia="zh-CN"/>
        </w:rPr>
        <w:t xml:space="preserve"> users, whose </w:t>
      </w:r>
      <w:r>
        <w:rPr>
          <w:lang w:eastAsia="zh-CN"/>
        </w:rPr>
        <w:t>transmit media</w:t>
      </w:r>
      <w:r w:rsidRPr="00AB5FED">
        <w:rPr>
          <w:rFonts w:hint="eastAsia"/>
          <w:lang w:eastAsia="zh-CN"/>
        </w:rPr>
        <w:t xml:space="preserve"> requests are in </w:t>
      </w:r>
      <w:r>
        <w:rPr>
          <w:lang w:eastAsia="zh-CN"/>
        </w:rPr>
        <w:t>video transmission</w:t>
      </w:r>
      <w:r w:rsidRPr="00AB5FED">
        <w:rPr>
          <w:rFonts w:hint="eastAsia"/>
          <w:lang w:eastAsia="zh-CN"/>
        </w:rPr>
        <w:t xml:space="preserve"> queue.</w:t>
      </w:r>
    </w:p>
    <w:p w14:paraId="67FD3432" w14:textId="77777777" w:rsidR="00A90238" w:rsidRPr="00AB5FED" w:rsidRDefault="00A90238" w:rsidP="00A90238">
      <w:pPr>
        <w:rPr>
          <w:lang w:eastAsia="zh-CN"/>
        </w:rPr>
      </w:pPr>
      <w:r w:rsidRPr="00AB5FED">
        <w:rPr>
          <w:rFonts w:hint="eastAsia"/>
          <w:lang w:eastAsia="zh-CN"/>
        </w:rPr>
        <w:t>Pre-conditions:</w:t>
      </w:r>
    </w:p>
    <w:p w14:paraId="77C8401F" w14:textId="77777777" w:rsidR="00A90238" w:rsidRPr="00AB5FED" w:rsidRDefault="00A90238" w:rsidP="00A90238">
      <w:pPr>
        <w:pStyle w:val="B1"/>
      </w:pPr>
      <w:r w:rsidRPr="00AB5FED">
        <w:rPr>
          <w:rFonts w:hint="eastAsia"/>
        </w:rPr>
        <w:t>-</w:t>
      </w:r>
      <w:r w:rsidRPr="00AB5FED">
        <w:tab/>
        <w:t xml:space="preserve">It is assumed that </w:t>
      </w:r>
      <w:r>
        <w:t>transmission control</w:t>
      </w:r>
      <w:r w:rsidRPr="00AB5FED">
        <w:t xml:space="preserve"> participant B has been </w:t>
      </w:r>
      <w:r w:rsidRPr="00AB5FED">
        <w:rPr>
          <w:rFonts w:hint="eastAsia"/>
        </w:rPr>
        <w:t xml:space="preserve">granted the </w:t>
      </w:r>
      <w:r>
        <w:t>permission for video transmission</w:t>
      </w:r>
      <w:r w:rsidRPr="00AB5FED">
        <w:t xml:space="preserve"> and is transmitting </w:t>
      </w:r>
      <w:r>
        <w:t>video</w:t>
      </w:r>
      <w:r w:rsidRPr="00AB5FED">
        <w:t xml:space="preserve">. There are several other </w:t>
      </w:r>
      <w:r>
        <w:t>transmission control</w:t>
      </w:r>
      <w:r w:rsidRPr="00AB5FED">
        <w:t xml:space="preserve"> participants (including </w:t>
      </w:r>
      <w:r>
        <w:t>transmission control</w:t>
      </w:r>
      <w:r w:rsidRPr="00AB5FED">
        <w:t xml:space="preserve"> participant A and </w:t>
      </w:r>
      <w:r>
        <w:t>transmission control</w:t>
      </w:r>
      <w:r w:rsidRPr="00AB5FED">
        <w:rPr>
          <w:rFonts w:hint="eastAsia"/>
        </w:rPr>
        <w:t xml:space="preserve"> </w:t>
      </w:r>
      <w:r w:rsidRPr="00AB5FED">
        <w:t xml:space="preserve">participant C) requesting </w:t>
      </w:r>
      <w:r w:rsidRPr="00AB5FED">
        <w:rPr>
          <w:rFonts w:hint="eastAsia"/>
        </w:rPr>
        <w:t xml:space="preserve">the </w:t>
      </w:r>
      <w:r>
        <w:t>permission to transmit media</w:t>
      </w:r>
      <w:r w:rsidRPr="00AB5FED">
        <w:t xml:space="preserve"> which </w:t>
      </w:r>
      <w:r w:rsidRPr="00AB5FED">
        <w:rPr>
          <w:rFonts w:hint="eastAsia"/>
        </w:rPr>
        <w:t>have been</w:t>
      </w:r>
      <w:r w:rsidRPr="00AB5FED">
        <w:t xml:space="preserve"> queued at the </w:t>
      </w:r>
      <w:r>
        <w:t>transmission</w:t>
      </w:r>
      <w:r w:rsidRPr="00AB5FED">
        <w:t xml:space="preserve"> control server.</w:t>
      </w:r>
    </w:p>
    <w:p w14:paraId="5850DCEC" w14:textId="77777777" w:rsidR="00A90238" w:rsidRPr="00AB5FED" w:rsidRDefault="00A90238" w:rsidP="00A90238">
      <w:pPr>
        <w:pStyle w:val="TH"/>
      </w:pPr>
      <w:r>
        <w:object w:dxaOrig="8544" w:dyaOrig="5148" w14:anchorId="411F6D1C">
          <v:shape id="_x0000_i1092" type="#_x0000_t75" style="width:427.4pt;height:257.45pt" o:ole="">
            <v:imagedata r:id="rId145" o:title=""/>
          </v:shape>
          <o:OLEObject Type="Embed" ProgID="Visio.Drawing.15" ShapeID="_x0000_i1092" DrawAspect="Content" ObjectID="_1796385440" r:id="rId146"/>
        </w:object>
      </w:r>
    </w:p>
    <w:p w14:paraId="313826B9" w14:textId="77777777" w:rsidR="00A90238" w:rsidRPr="00AB5FED" w:rsidRDefault="00A90238" w:rsidP="00A90238">
      <w:pPr>
        <w:pStyle w:val="TF"/>
        <w:rPr>
          <w:lang w:val="en-US"/>
        </w:rPr>
      </w:pPr>
      <w:r w:rsidRPr="00AB5FED">
        <w:rPr>
          <w:lang w:val="en-US"/>
        </w:rPr>
        <w:t>Figure </w:t>
      </w:r>
      <w:r>
        <w:rPr>
          <w:lang w:val="en-US"/>
        </w:rPr>
        <w:t>7.7</w:t>
      </w:r>
      <w:r w:rsidRPr="00AB5FED">
        <w:rPr>
          <w:lang w:val="en-US"/>
        </w:rPr>
        <w:t>.1.3.</w:t>
      </w:r>
      <w:r>
        <w:rPr>
          <w:lang w:val="en-US"/>
        </w:rPr>
        <w:t>5</w:t>
      </w:r>
      <w:r w:rsidRPr="00AB5FED">
        <w:rPr>
          <w:lang w:val="en-US"/>
        </w:rPr>
        <w:t xml:space="preserve">.1-1: </w:t>
      </w:r>
      <w:r>
        <w:rPr>
          <w:lang w:val="en-US"/>
        </w:rPr>
        <w:t>Transmit</w:t>
      </w:r>
      <w:r w:rsidRPr="00AB5FED">
        <w:rPr>
          <w:lang w:val="en-US"/>
        </w:rPr>
        <w:t xml:space="preserve"> </w:t>
      </w:r>
      <w:r>
        <w:rPr>
          <w:lang w:val="en-US"/>
        </w:rPr>
        <w:t xml:space="preserve">media request </w:t>
      </w:r>
      <w:r w:rsidRPr="00AB5FED">
        <w:rPr>
          <w:lang w:val="en-US"/>
        </w:rPr>
        <w:t>cancel</w:t>
      </w:r>
      <w:r>
        <w:rPr>
          <w:lang w:val="en-US"/>
        </w:rPr>
        <w:t>lation</w:t>
      </w:r>
      <w:r w:rsidRPr="00AB5FED">
        <w:rPr>
          <w:lang w:val="en-US"/>
        </w:rPr>
        <w:t xml:space="preserve"> from queue </w:t>
      </w:r>
      <w:r w:rsidRPr="00AB5FED">
        <w:t>initiat</w:t>
      </w:r>
      <w:r w:rsidRPr="00AB5FED">
        <w:rPr>
          <w:rFonts w:hint="eastAsia"/>
          <w:lang w:eastAsia="zh-CN"/>
        </w:rPr>
        <w:t>ed</w:t>
      </w:r>
      <w:r w:rsidRPr="00AB5FED">
        <w:t xml:space="preserve"> </w:t>
      </w:r>
      <w:r w:rsidRPr="00AB5FED">
        <w:rPr>
          <w:lang w:val="en-US"/>
        </w:rPr>
        <w:t>by MC</w:t>
      </w:r>
      <w:r>
        <w:rPr>
          <w:lang w:val="en-US"/>
        </w:rPr>
        <w:t>Video</w:t>
      </w:r>
      <w:r w:rsidRPr="00AB5FED">
        <w:rPr>
          <w:lang w:val="en-US"/>
        </w:rPr>
        <w:t xml:space="preserve"> user</w:t>
      </w:r>
    </w:p>
    <w:p w14:paraId="52324AA4" w14:textId="77777777" w:rsidR="00A90238" w:rsidRPr="00AB5FED" w:rsidRDefault="00A90238" w:rsidP="00A90238">
      <w:pPr>
        <w:pStyle w:val="B1"/>
      </w:pPr>
      <w:r w:rsidRPr="00AB5FED">
        <w:rPr>
          <w:rFonts w:hint="eastAsia"/>
        </w:rPr>
        <w:t>1</w:t>
      </w:r>
      <w:r w:rsidRPr="00AB5FED">
        <w:t>.</w:t>
      </w:r>
      <w:r w:rsidRPr="00AB5FED">
        <w:tab/>
      </w:r>
      <w:r w:rsidRPr="00AB5FED">
        <w:rPr>
          <w:rFonts w:hint="eastAsia"/>
        </w:rPr>
        <w:t xml:space="preserve">The </w:t>
      </w:r>
      <w:r>
        <w:t>transmission control</w:t>
      </w:r>
      <w:r w:rsidRPr="00AB5FED">
        <w:t xml:space="preserve"> participant A wants to remove the </w:t>
      </w:r>
      <w:r>
        <w:t>transmit media</w:t>
      </w:r>
      <w:r w:rsidRPr="00AB5FED">
        <w:t xml:space="preserve"> request from the </w:t>
      </w:r>
      <w:r>
        <w:t>video transmission</w:t>
      </w:r>
      <w:r w:rsidRPr="00AB5FED">
        <w:t xml:space="preserve"> queue. If </w:t>
      </w:r>
      <w:r>
        <w:t>transmission control</w:t>
      </w:r>
      <w:r w:rsidRPr="00AB5FED">
        <w:t xml:space="preserve"> participant A is </w:t>
      </w:r>
      <w:r w:rsidRPr="00AB5FED">
        <w:rPr>
          <w:rFonts w:hint="eastAsia"/>
        </w:rPr>
        <w:t>an authorized MC</w:t>
      </w:r>
      <w:r>
        <w:t>Video</w:t>
      </w:r>
      <w:r w:rsidRPr="00AB5FED">
        <w:rPr>
          <w:rFonts w:hint="eastAsia"/>
        </w:rPr>
        <w:t xml:space="preserve"> user with the rights to </w:t>
      </w:r>
      <w:r w:rsidRPr="00AB5FED">
        <w:t>cancel</w:t>
      </w:r>
      <w:r w:rsidRPr="00AB5FED">
        <w:rPr>
          <w:rFonts w:hint="eastAsia"/>
        </w:rPr>
        <w:t xml:space="preserve"> another MC</w:t>
      </w:r>
      <w:r>
        <w:t>Video</w:t>
      </w:r>
      <w:r w:rsidRPr="00AB5FED">
        <w:rPr>
          <w:rFonts w:hint="eastAsia"/>
        </w:rPr>
        <w:t xml:space="preserve"> user</w:t>
      </w:r>
      <w:r w:rsidRPr="00AB5FED">
        <w:t>'</w:t>
      </w:r>
      <w:r w:rsidRPr="00AB5FED">
        <w:rPr>
          <w:rFonts w:hint="eastAsia"/>
        </w:rPr>
        <w:t xml:space="preserve">s </w:t>
      </w:r>
      <w:r>
        <w:t>transmit media</w:t>
      </w:r>
      <w:r w:rsidRPr="00AB5FED">
        <w:rPr>
          <w:rFonts w:hint="eastAsia"/>
        </w:rPr>
        <w:t xml:space="preserve"> request</w:t>
      </w:r>
      <w:r w:rsidRPr="00AB5FED">
        <w:t>,</w:t>
      </w:r>
      <w:r w:rsidRPr="00AB5FED">
        <w:rPr>
          <w:rFonts w:hint="eastAsia"/>
        </w:rPr>
        <w:t xml:space="preserve"> the authorized MC</w:t>
      </w:r>
      <w:r>
        <w:t>Video</w:t>
      </w:r>
      <w:r w:rsidRPr="00AB5FED">
        <w:rPr>
          <w:rFonts w:hint="eastAsia"/>
        </w:rPr>
        <w:t xml:space="preserve"> user may request </w:t>
      </w:r>
      <w:r>
        <w:t>for transmit media</w:t>
      </w:r>
      <w:r w:rsidRPr="00AB5FED">
        <w:rPr>
          <w:rFonts w:hint="eastAsia"/>
        </w:rPr>
        <w:t xml:space="preserve"> request cancellation for one or more </w:t>
      </w:r>
      <w:r>
        <w:t>transmission control</w:t>
      </w:r>
      <w:r w:rsidRPr="00AB5FED">
        <w:rPr>
          <w:rFonts w:hint="eastAsia"/>
        </w:rPr>
        <w:t xml:space="preserve"> participants, whose </w:t>
      </w:r>
      <w:r>
        <w:t>transmit media</w:t>
      </w:r>
      <w:r w:rsidRPr="00AB5FED">
        <w:rPr>
          <w:rFonts w:hint="eastAsia"/>
        </w:rPr>
        <w:t xml:space="preserve"> request needs to be removed from the </w:t>
      </w:r>
      <w:r>
        <w:t>video transmission</w:t>
      </w:r>
      <w:r w:rsidRPr="00AB5FED">
        <w:rPr>
          <w:rFonts w:hint="eastAsia"/>
        </w:rPr>
        <w:t xml:space="preserve"> queue.</w:t>
      </w:r>
      <w:r w:rsidRPr="00AB5FED">
        <w:t xml:space="preserve"> </w:t>
      </w:r>
    </w:p>
    <w:p w14:paraId="6E6661B2" w14:textId="77777777" w:rsidR="00A90238" w:rsidRPr="00AB5FED" w:rsidRDefault="00A90238" w:rsidP="00A90238">
      <w:pPr>
        <w:pStyle w:val="B1"/>
      </w:pPr>
      <w:r w:rsidRPr="00AB5FED">
        <w:rPr>
          <w:rFonts w:hint="eastAsia"/>
        </w:rPr>
        <w:t>2</w:t>
      </w:r>
      <w:r w:rsidRPr="00AB5FED">
        <w:t>.</w:t>
      </w:r>
      <w:r w:rsidRPr="00AB5FED">
        <w:tab/>
      </w:r>
      <w:r w:rsidRPr="00AB5FED">
        <w:rPr>
          <w:rFonts w:hint="eastAsia"/>
        </w:rPr>
        <w:t xml:space="preserve">The </w:t>
      </w:r>
      <w:r>
        <w:t>transmission control</w:t>
      </w:r>
      <w:r w:rsidRPr="00AB5FED">
        <w:t xml:space="preserve"> participant A sends a </w:t>
      </w:r>
      <w:r>
        <w:t>transmit media cancel</w:t>
      </w:r>
      <w:r w:rsidRPr="00AB5FED">
        <w:t xml:space="preserve"> request (initiat</w:t>
      </w:r>
      <w:r w:rsidRPr="00AB5FED">
        <w:rPr>
          <w:rFonts w:hint="eastAsia"/>
        </w:rPr>
        <w:t>ing</w:t>
      </w:r>
      <w:r w:rsidRPr="00AB5FED">
        <w:t xml:space="preserve"> </w:t>
      </w:r>
      <w:r w:rsidRPr="00AB5FED">
        <w:rPr>
          <w:rFonts w:hint="eastAsia"/>
        </w:rPr>
        <w:t>MC</w:t>
      </w:r>
      <w:r>
        <w:t>Video</w:t>
      </w:r>
      <w:r w:rsidRPr="00AB5FED">
        <w:rPr>
          <w:rFonts w:hint="eastAsia"/>
        </w:rPr>
        <w:t xml:space="preserve"> </w:t>
      </w:r>
      <w:r w:rsidRPr="00AB5FED">
        <w:t>ID)</w:t>
      </w:r>
      <w:r w:rsidRPr="00AB5FED">
        <w:rPr>
          <w:rFonts w:hint="eastAsia"/>
        </w:rPr>
        <w:t xml:space="preserve"> message</w:t>
      </w:r>
      <w:r w:rsidRPr="00AB5FED">
        <w:t xml:space="preserve"> to the </w:t>
      </w:r>
      <w:r>
        <w:t>transmission</w:t>
      </w:r>
      <w:r w:rsidRPr="00AB5FED">
        <w:t xml:space="preserve"> control server. If</w:t>
      </w:r>
      <w:r w:rsidRPr="00AB5FED">
        <w:rPr>
          <w:rFonts w:hint="eastAsia"/>
        </w:rPr>
        <w:t xml:space="preserve"> the </w:t>
      </w:r>
      <w:r>
        <w:t>transmission control</w:t>
      </w:r>
      <w:r w:rsidRPr="00AB5FED">
        <w:t xml:space="preserve"> participant A wants to remove the </w:t>
      </w:r>
      <w:r>
        <w:t>transmit media</w:t>
      </w:r>
      <w:r w:rsidRPr="00AB5FED">
        <w:t xml:space="preserve"> request(s) of other participant(s), the target participant(s)' </w:t>
      </w:r>
      <w:r w:rsidRPr="00AB5FED">
        <w:rPr>
          <w:rFonts w:hint="eastAsia"/>
        </w:rPr>
        <w:t>MC</w:t>
      </w:r>
      <w:r>
        <w:t>Video</w:t>
      </w:r>
      <w:r w:rsidRPr="00AB5FED">
        <w:rPr>
          <w:rFonts w:hint="eastAsia"/>
        </w:rPr>
        <w:t xml:space="preserve"> </w:t>
      </w:r>
      <w:r w:rsidRPr="00AB5FED">
        <w:t>I</w:t>
      </w:r>
      <w:r w:rsidRPr="00AB5FED">
        <w:rPr>
          <w:rFonts w:hint="eastAsia"/>
        </w:rPr>
        <w:t>D</w:t>
      </w:r>
      <w:r w:rsidRPr="00AB5FED">
        <w:t xml:space="preserve"> should be included in this message.</w:t>
      </w:r>
    </w:p>
    <w:p w14:paraId="68BEEDFC" w14:textId="77777777" w:rsidR="00A90238" w:rsidRPr="00AB5FED" w:rsidRDefault="00A90238" w:rsidP="00A90238">
      <w:pPr>
        <w:pStyle w:val="B1"/>
      </w:pPr>
      <w:r w:rsidRPr="00AB5FED">
        <w:rPr>
          <w:rFonts w:hint="eastAsia"/>
        </w:rPr>
        <w:t>3</w:t>
      </w:r>
      <w:r w:rsidRPr="00AB5FED">
        <w:t>.</w:t>
      </w:r>
      <w:r w:rsidRPr="00AB5FED">
        <w:tab/>
      </w:r>
      <w:r w:rsidRPr="00AB5FED">
        <w:rPr>
          <w:rFonts w:hint="eastAsia"/>
        </w:rPr>
        <w:t xml:space="preserve">The </w:t>
      </w:r>
      <w:r>
        <w:t>transmission</w:t>
      </w:r>
      <w:r w:rsidRPr="00AB5FED">
        <w:t xml:space="preserve"> control server shall check whether the requesting </w:t>
      </w:r>
      <w:r>
        <w:t>transmission control</w:t>
      </w:r>
      <w:r w:rsidRPr="00AB5FED">
        <w:rPr>
          <w:rFonts w:hint="eastAsia"/>
        </w:rPr>
        <w:t xml:space="preserve"> </w:t>
      </w:r>
      <w:r w:rsidRPr="00AB5FED">
        <w:t xml:space="preserve">participant has authorization to cancel the </w:t>
      </w:r>
      <w:r>
        <w:t>transmit media</w:t>
      </w:r>
      <w:r w:rsidRPr="00AB5FED">
        <w:t xml:space="preserve"> request(s)</w:t>
      </w:r>
      <w:r w:rsidRPr="00AB5FED">
        <w:rPr>
          <w:rFonts w:hint="eastAsia"/>
        </w:rPr>
        <w:t>.</w:t>
      </w:r>
      <w:r w:rsidRPr="00AB5FED">
        <w:t xml:space="preserve"> </w:t>
      </w:r>
      <w:r w:rsidRPr="00AB5FED">
        <w:rPr>
          <w:rFonts w:hint="eastAsia"/>
        </w:rPr>
        <w:t>I</w:t>
      </w:r>
      <w:r w:rsidRPr="00AB5FED">
        <w:t xml:space="preserve">f </w:t>
      </w:r>
      <w:r w:rsidRPr="00AB5FED">
        <w:rPr>
          <w:rFonts w:hint="eastAsia"/>
        </w:rPr>
        <w:t>authorized</w:t>
      </w:r>
      <w:r w:rsidRPr="00AB5FED">
        <w:t xml:space="preserve">, the </w:t>
      </w:r>
      <w:r>
        <w:t>transmit media</w:t>
      </w:r>
      <w:r w:rsidRPr="00AB5FED">
        <w:t xml:space="preserve"> request(s) will be removed from the </w:t>
      </w:r>
      <w:r>
        <w:t>video transmission</w:t>
      </w:r>
      <w:r w:rsidRPr="00AB5FED">
        <w:t xml:space="preserve"> queue. When </w:t>
      </w:r>
      <w:r>
        <w:t xml:space="preserve">the on-going </w:t>
      </w:r>
      <w:r w:rsidRPr="00AB5FED">
        <w:t>transmission</w:t>
      </w:r>
      <w:r>
        <w:t>s</w:t>
      </w:r>
      <w:r w:rsidRPr="00AB5FED">
        <w:t xml:space="preserve"> </w:t>
      </w:r>
      <w:r>
        <w:t>are</w:t>
      </w:r>
      <w:r w:rsidRPr="00AB5FED">
        <w:t xml:space="preserve"> </w:t>
      </w:r>
      <w:r w:rsidRPr="00AB5FED">
        <w:rPr>
          <w:rFonts w:hint="eastAsia"/>
        </w:rPr>
        <w:t>completed</w:t>
      </w:r>
      <w:r>
        <w:t xml:space="preserve"> and are within the limit of the maximum simultaneous transmissions</w:t>
      </w:r>
      <w:r w:rsidRPr="00AB5FED">
        <w:t xml:space="preserve">, </w:t>
      </w:r>
      <w:r>
        <w:t>the transmission</w:t>
      </w:r>
      <w:r w:rsidRPr="00AB5FED">
        <w:t xml:space="preserve"> control server will </w:t>
      </w:r>
      <w:r w:rsidRPr="00AB5FED">
        <w:rPr>
          <w:rFonts w:hint="eastAsia"/>
        </w:rPr>
        <w:t>process the</w:t>
      </w:r>
      <w:r w:rsidRPr="00AB5FED">
        <w:t xml:space="preserve"> </w:t>
      </w:r>
      <w:r>
        <w:t>transmit media</w:t>
      </w:r>
      <w:r w:rsidRPr="00AB5FED">
        <w:t xml:space="preserve"> request from the updated </w:t>
      </w:r>
      <w:r>
        <w:t>video transmission</w:t>
      </w:r>
      <w:r w:rsidRPr="00AB5FED">
        <w:t xml:space="preserve"> queue. </w:t>
      </w:r>
    </w:p>
    <w:p w14:paraId="7FBCD45B" w14:textId="77777777" w:rsidR="00A90238" w:rsidRPr="00AB5FED" w:rsidRDefault="00A90238" w:rsidP="00A90238">
      <w:pPr>
        <w:pStyle w:val="B1"/>
      </w:pPr>
      <w:r w:rsidRPr="00AB5FED">
        <w:rPr>
          <w:rFonts w:hint="eastAsia"/>
        </w:rPr>
        <w:t>4</w:t>
      </w:r>
      <w:r w:rsidRPr="00AB5FED">
        <w:t>.</w:t>
      </w:r>
      <w:r w:rsidRPr="00AB5FED">
        <w:tab/>
      </w:r>
      <w:r w:rsidRPr="00AB5FED">
        <w:rPr>
          <w:rFonts w:hint="eastAsia"/>
        </w:rPr>
        <w:t>I</w:t>
      </w:r>
      <w:r w:rsidRPr="00AB5FED">
        <w:t xml:space="preserve">f the </w:t>
      </w:r>
      <w:r>
        <w:t>transmit media</w:t>
      </w:r>
      <w:r w:rsidRPr="00AB5FED">
        <w:t xml:space="preserve"> </w:t>
      </w:r>
      <w:r>
        <w:t xml:space="preserve">cancel </w:t>
      </w:r>
      <w:r w:rsidRPr="00AB5FED">
        <w:t xml:space="preserve">request in step 3 is sent by </w:t>
      </w:r>
      <w:r w:rsidRPr="00AB5FED">
        <w:rPr>
          <w:rFonts w:hint="eastAsia"/>
        </w:rPr>
        <w:t xml:space="preserve">an </w:t>
      </w:r>
      <w:r w:rsidRPr="00AB5FED">
        <w:t>authorized</w:t>
      </w:r>
      <w:r w:rsidRPr="00AB5FED">
        <w:rPr>
          <w:rFonts w:hint="eastAsia"/>
        </w:rPr>
        <w:t xml:space="preserve"> user (e.g., dispatcher)</w:t>
      </w:r>
      <w:r w:rsidRPr="00AB5FED">
        <w:t xml:space="preserve"> to cancel the </w:t>
      </w:r>
      <w:r>
        <w:t>transmit media</w:t>
      </w:r>
      <w:r w:rsidRPr="00AB5FED">
        <w:t xml:space="preserve"> request(s) of other participant(s) from the </w:t>
      </w:r>
      <w:r>
        <w:t>video transmission</w:t>
      </w:r>
      <w:r w:rsidRPr="00AB5FED">
        <w:t xml:space="preserve"> queue</w:t>
      </w:r>
      <w:r w:rsidRPr="00AB5FED">
        <w:rPr>
          <w:rFonts w:hint="eastAsia"/>
        </w:rPr>
        <w:t xml:space="preserve">, the </w:t>
      </w:r>
      <w:r>
        <w:t>transmit media cancel</w:t>
      </w:r>
      <w:r w:rsidRPr="00AB5FED">
        <w:rPr>
          <w:rFonts w:hint="eastAsia"/>
        </w:rPr>
        <w:t xml:space="preserve"> request notify message is sent to the </w:t>
      </w:r>
      <w:r>
        <w:t>transmission control</w:t>
      </w:r>
      <w:r w:rsidRPr="00AB5FED">
        <w:rPr>
          <w:rFonts w:hint="eastAsia"/>
        </w:rPr>
        <w:t xml:space="preserve"> participant whose </w:t>
      </w:r>
      <w:r>
        <w:t>transmit media</w:t>
      </w:r>
      <w:r w:rsidRPr="00AB5FED">
        <w:rPr>
          <w:rFonts w:hint="eastAsia"/>
        </w:rPr>
        <w:t xml:space="preserve"> request was cancelled from </w:t>
      </w:r>
      <w:r w:rsidRPr="00AB5FED">
        <w:t>the</w:t>
      </w:r>
      <w:r w:rsidRPr="00AB5FED">
        <w:rPr>
          <w:rFonts w:hint="eastAsia"/>
        </w:rPr>
        <w:t xml:space="preserve"> </w:t>
      </w:r>
      <w:r>
        <w:t>video transmission</w:t>
      </w:r>
      <w:r w:rsidRPr="00AB5FED">
        <w:rPr>
          <w:rFonts w:hint="eastAsia"/>
        </w:rPr>
        <w:t xml:space="preserve"> queue.</w:t>
      </w:r>
    </w:p>
    <w:p w14:paraId="0A2B91E9" w14:textId="77777777" w:rsidR="00A90238" w:rsidRPr="00AB5FED" w:rsidRDefault="00A90238" w:rsidP="00A90238">
      <w:pPr>
        <w:pStyle w:val="B1"/>
      </w:pPr>
      <w:r w:rsidRPr="00AB5FED">
        <w:rPr>
          <w:rFonts w:hint="eastAsia"/>
        </w:rPr>
        <w:t>5.</w:t>
      </w:r>
      <w:r w:rsidRPr="00AB5FED">
        <w:rPr>
          <w:rFonts w:hint="eastAsia"/>
        </w:rPr>
        <w:tab/>
        <w:t xml:space="preserve">The </w:t>
      </w:r>
      <w:r>
        <w:t>transmission</w:t>
      </w:r>
      <w:r w:rsidRPr="00AB5FED">
        <w:t xml:space="preserve"> control server </w:t>
      </w:r>
      <w:r w:rsidRPr="00AB5FED">
        <w:rPr>
          <w:rFonts w:hint="eastAsia"/>
        </w:rPr>
        <w:t>provides a</w:t>
      </w:r>
      <w:r w:rsidRPr="00AB5FED">
        <w:t xml:space="preserve"> </w:t>
      </w:r>
      <w:r>
        <w:t>transmit media cancel</w:t>
      </w:r>
      <w:r w:rsidRPr="00AB5FED">
        <w:t xml:space="preserve"> response to the </w:t>
      </w:r>
      <w:r>
        <w:t>transmission control</w:t>
      </w:r>
      <w:r w:rsidRPr="00AB5FED">
        <w:rPr>
          <w:rFonts w:hint="eastAsia"/>
        </w:rPr>
        <w:t xml:space="preserve"> participant A</w:t>
      </w:r>
      <w:r w:rsidRPr="00AB5FED">
        <w:t xml:space="preserve"> when the </w:t>
      </w:r>
      <w:r>
        <w:t>transmit media request</w:t>
      </w:r>
      <w:r w:rsidRPr="00AB5FED">
        <w:rPr>
          <w:rFonts w:hint="eastAsia"/>
        </w:rPr>
        <w:t xml:space="preserve"> </w:t>
      </w:r>
      <w:r w:rsidRPr="00AB5FED">
        <w:t xml:space="preserve">cancellation is </w:t>
      </w:r>
      <w:r w:rsidRPr="00AB5FED">
        <w:rPr>
          <w:rFonts w:hint="eastAsia"/>
        </w:rPr>
        <w:t>completed</w:t>
      </w:r>
      <w:r w:rsidRPr="00AB5FED">
        <w:t>. Optionally, the new queue position information may be notif</w:t>
      </w:r>
      <w:r w:rsidRPr="00AB5FED">
        <w:rPr>
          <w:rFonts w:hint="eastAsia"/>
        </w:rPr>
        <w:t>ied</w:t>
      </w:r>
      <w:r w:rsidRPr="00AB5FED">
        <w:t xml:space="preserve"> to the </w:t>
      </w:r>
      <w:r>
        <w:t>transmission control</w:t>
      </w:r>
      <w:r w:rsidRPr="00AB5FED">
        <w:t xml:space="preserve"> participants</w:t>
      </w:r>
      <w:r w:rsidRPr="00AB5FED">
        <w:rPr>
          <w:rFonts w:hint="eastAsia"/>
        </w:rPr>
        <w:t xml:space="preserve"> whose </w:t>
      </w:r>
      <w:r>
        <w:t>transmit media</w:t>
      </w:r>
      <w:r w:rsidRPr="00AB5FED">
        <w:rPr>
          <w:rFonts w:hint="eastAsia"/>
        </w:rPr>
        <w:t xml:space="preserve"> requests are in the </w:t>
      </w:r>
      <w:r>
        <w:t>video transmission</w:t>
      </w:r>
      <w:r w:rsidRPr="00AB5FED">
        <w:rPr>
          <w:rFonts w:hint="eastAsia"/>
        </w:rPr>
        <w:t xml:space="preserve"> queue (</w:t>
      </w:r>
      <w:r w:rsidRPr="00AB5FED">
        <w:t>not shown in the figure</w:t>
      </w:r>
      <w:r w:rsidRPr="00AB5FED">
        <w:rPr>
          <w:rFonts w:hint="eastAsia"/>
        </w:rPr>
        <w:t>)</w:t>
      </w:r>
      <w:r w:rsidRPr="00AB5FED">
        <w:t>.</w:t>
      </w:r>
    </w:p>
    <w:p w14:paraId="44894C05" w14:textId="77777777" w:rsidR="00A90238" w:rsidRPr="00AB5FED" w:rsidRDefault="00A90238" w:rsidP="00A90238">
      <w:pPr>
        <w:pStyle w:val="Heading6"/>
        <w:rPr>
          <w:lang w:val="en-US"/>
        </w:rPr>
      </w:pPr>
      <w:bookmarkStart w:id="968" w:name="_Toc433209827"/>
      <w:bookmarkStart w:id="969" w:name="_Toc460616165"/>
      <w:bookmarkStart w:id="970" w:name="_Toc460617026"/>
      <w:bookmarkStart w:id="971" w:name="_Toc465162652"/>
      <w:bookmarkStart w:id="972" w:name="_Toc185772500"/>
      <w:r>
        <w:rPr>
          <w:lang w:val="en-US"/>
        </w:rPr>
        <w:t>7.7</w:t>
      </w:r>
      <w:r w:rsidRPr="00AB5FED">
        <w:rPr>
          <w:lang w:val="en-US"/>
        </w:rPr>
        <w:t>.1.3.</w:t>
      </w:r>
      <w:r>
        <w:rPr>
          <w:lang w:val="en-US"/>
        </w:rPr>
        <w:t>5</w:t>
      </w:r>
      <w:r w:rsidRPr="00AB5FED">
        <w:rPr>
          <w:lang w:val="en-US"/>
        </w:rPr>
        <w:t>.2</w:t>
      </w:r>
      <w:r w:rsidRPr="00AB5FED">
        <w:rPr>
          <w:lang w:val="en-US"/>
        </w:rPr>
        <w:tab/>
      </w:r>
      <w:r>
        <w:rPr>
          <w:lang w:val="en-US"/>
        </w:rPr>
        <w:t>Transmit media</w:t>
      </w:r>
      <w:r w:rsidRPr="00AB5FED">
        <w:rPr>
          <w:lang w:val="en-US"/>
        </w:rPr>
        <w:t xml:space="preserve"> request cancellation from the queue - </w:t>
      </w:r>
      <w:r>
        <w:rPr>
          <w:lang w:val="en-US"/>
        </w:rPr>
        <w:t>transmission</w:t>
      </w:r>
      <w:r w:rsidRPr="00AB5FED">
        <w:rPr>
          <w:lang w:val="en-US"/>
        </w:rPr>
        <w:t xml:space="preserve"> control server initiated</w:t>
      </w:r>
      <w:bookmarkEnd w:id="968"/>
      <w:bookmarkEnd w:id="969"/>
      <w:bookmarkEnd w:id="970"/>
      <w:bookmarkEnd w:id="971"/>
      <w:bookmarkEnd w:id="972"/>
    </w:p>
    <w:p w14:paraId="62363461" w14:textId="77777777" w:rsidR="00A90238" w:rsidRPr="00AB5FED" w:rsidRDefault="00A90238" w:rsidP="00A90238">
      <w:pPr>
        <w:rPr>
          <w:lang w:eastAsia="zh-CN"/>
        </w:rPr>
      </w:pPr>
      <w:r w:rsidRPr="00AB5FED">
        <w:t>Figure </w:t>
      </w:r>
      <w:r>
        <w:t>7.7</w:t>
      </w:r>
      <w:r w:rsidRPr="00AB5FED">
        <w:t>.1.3.</w:t>
      </w:r>
      <w:r>
        <w:t>5</w:t>
      </w:r>
      <w:r w:rsidRPr="00AB5FED">
        <w:t xml:space="preserve">.2-1 </w:t>
      </w:r>
      <w:r w:rsidRPr="00AB5FED">
        <w:rPr>
          <w:rFonts w:hint="eastAsia"/>
        </w:rPr>
        <w:t>illustrates</w:t>
      </w:r>
      <w:r w:rsidRPr="00AB5FED">
        <w:t xml:space="preserve"> the procedure </w:t>
      </w:r>
      <w:r w:rsidRPr="00AB5FED">
        <w:rPr>
          <w:rFonts w:hint="eastAsia"/>
        </w:rPr>
        <w:t>for</w:t>
      </w:r>
      <w:r w:rsidRPr="00AB5FED">
        <w:t xml:space="preserve"> </w:t>
      </w:r>
      <w:r>
        <w:t>transmit media</w:t>
      </w:r>
      <w:r w:rsidRPr="00AB5FED">
        <w:t xml:space="preserve"> request cancellation from the queue initiat</w:t>
      </w:r>
      <w:r w:rsidRPr="00AB5FED">
        <w:rPr>
          <w:rFonts w:hint="eastAsia"/>
        </w:rPr>
        <w:t>ed</w:t>
      </w:r>
      <w:r w:rsidRPr="00AB5FED">
        <w:t xml:space="preserve"> by </w:t>
      </w:r>
      <w:r w:rsidRPr="00AB5FED">
        <w:rPr>
          <w:rFonts w:hint="eastAsia"/>
        </w:rPr>
        <w:t xml:space="preserve">the </w:t>
      </w:r>
      <w:r>
        <w:t>transmission</w:t>
      </w:r>
      <w:r w:rsidRPr="00AB5FED">
        <w:t xml:space="preserve"> control server. Only two UEs involved in the session are shown for the simplicity.</w:t>
      </w:r>
    </w:p>
    <w:p w14:paraId="548461E7" w14:textId="77777777" w:rsidR="00A90238" w:rsidRPr="00AB5FED" w:rsidRDefault="00A90238" w:rsidP="00A90238">
      <w:pPr>
        <w:rPr>
          <w:lang w:eastAsia="zh-CN"/>
        </w:rPr>
      </w:pPr>
      <w:r w:rsidRPr="00AB5FED">
        <w:rPr>
          <w:rFonts w:hint="eastAsia"/>
          <w:lang w:eastAsia="zh-CN"/>
        </w:rPr>
        <w:t>Pre-conditions:</w:t>
      </w:r>
    </w:p>
    <w:p w14:paraId="75ACADA3" w14:textId="77777777" w:rsidR="00A90238" w:rsidRPr="00AB5FED" w:rsidRDefault="00A90238" w:rsidP="00A90238">
      <w:pPr>
        <w:pStyle w:val="B1"/>
      </w:pPr>
      <w:r w:rsidRPr="00AB5FED">
        <w:rPr>
          <w:rFonts w:hint="eastAsia"/>
        </w:rPr>
        <w:t>-</w:t>
      </w:r>
      <w:r w:rsidRPr="00AB5FED">
        <w:rPr>
          <w:rFonts w:hint="eastAsia"/>
        </w:rPr>
        <w:tab/>
      </w:r>
      <w:r w:rsidRPr="00AB5FED">
        <w:t xml:space="preserve">It is assumed that </w:t>
      </w:r>
      <w:r>
        <w:t>transmission control</w:t>
      </w:r>
      <w:r w:rsidRPr="00AB5FED">
        <w:t xml:space="preserve"> participant B has been </w:t>
      </w:r>
      <w:r w:rsidRPr="00AB5FED">
        <w:rPr>
          <w:rFonts w:hint="eastAsia"/>
        </w:rPr>
        <w:t xml:space="preserve">granted the </w:t>
      </w:r>
      <w:r>
        <w:t>permission to transmit media</w:t>
      </w:r>
      <w:r w:rsidRPr="00AB5FED">
        <w:t xml:space="preserve"> and is transmitting v</w:t>
      </w:r>
      <w:r>
        <w:t>ideo</w:t>
      </w:r>
      <w:r w:rsidRPr="00AB5FED">
        <w:t xml:space="preserve">. There are several other </w:t>
      </w:r>
      <w:r>
        <w:t>transmission control</w:t>
      </w:r>
      <w:r w:rsidRPr="00AB5FED">
        <w:t xml:space="preserve"> participants (including </w:t>
      </w:r>
      <w:r>
        <w:t>transmission control</w:t>
      </w:r>
      <w:r w:rsidRPr="00AB5FED">
        <w:t xml:space="preserve"> participant A and participant C) requesting </w:t>
      </w:r>
      <w:r w:rsidRPr="00AB5FED">
        <w:rPr>
          <w:rFonts w:hint="eastAsia"/>
        </w:rPr>
        <w:t xml:space="preserve">the </w:t>
      </w:r>
      <w:r>
        <w:t>permission to transmit media</w:t>
      </w:r>
      <w:r w:rsidRPr="00AB5FED">
        <w:t xml:space="preserve"> which </w:t>
      </w:r>
      <w:r w:rsidRPr="00AB5FED">
        <w:rPr>
          <w:rFonts w:hint="eastAsia"/>
        </w:rPr>
        <w:t>have been</w:t>
      </w:r>
      <w:r w:rsidRPr="00AB5FED">
        <w:t xml:space="preserve"> queued at the </w:t>
      </w:r>
      <w:r>
        <w:t>transmission</w:t>
      </w:r>
      <w:r w:rsidRPr="00AB5FED">
        <w:t xml:space="preserve"> control server. </w:t>
      </w:r>
    </w:p>
    <w:p w14:paraId="7C8E346E" w14:textId="77777777" w:rsidR="00A90238" w:rsidRPr="00AB5FED" w:rsidRDefault="00A90238" w:rsidP="00A90238">
      <w:pPr>
        <w:pStyle w:val="TH"/>
      </w:pPr>
      <w:r>
        <w:object w:dxaOrig="8185" w:dyaOrig="3864" w14:anchorId="6DA99B7E">
          <v:shape id="_x0000_i1093" type="#_x0000_t75" style="width:409.55pt;height:192.95pt" o:ole="">
            <v:imagedata r:id="rId147" o:title=""/>
          </v:shape>
          <o:OLEObject Type="Embed" ProgID="Visio.Drawing.15" ShapeID="_x0000_i1093" DrawAspect="Content" ObjectID="_1796385441" r:id="rId148"/>
        </w:object>
      </w:r>
    </w:p>
    <w:p w14:paraId="767E67A7" w14:textId="77777777" w:rsidR="00A90238" w:rsidRPr="00AB5FED" w:rsidRDefault="00A90238" w:rsidP="00A90238">
      <w:pPr>
        <w:pStyle w:val="TF"/>
        <w:rPr>
          <w:lang w:val="en-US" w:eastAsia="zh-CN"/>
        </w:rPr>
      </w:pPr>
      <w:r w:rsidRPr="00AB5FED">
        <w:rPr>
          <w:lang w:val="en-US"/>
        </w:rPr>
        <w:t>Figure </w:t>
      </w:r>
      <w:r>
        <w:rPr>
          <w:lang w:val="en-US"/>
        </w:rPr>
        <w:t>7.7</w:t>
      </w:r>
      <w:r w:rsidRPr="00AB5FED">
        <w:rPr>
          <w:lang w:val="en-US"/>
        </w:rPr>
        <w:t>.1.3.</w:t>
      </w:r>
      <w:r>
        <w:rPr>
          <w:lang w:val="en-US"/>
        </w:rPr>
        <w:t>5</w:t>
      </w:r>
      <w:r w:rsidRPr="00AB5FED">
        <w:rPr>
          <w:lang w:val="en-US"/>
        </w:rPr>
        <w:t xml:space="preserve">.2-1: </w:t>
      </w:r>
      <w:r>
        <w:rPr>
          <w:lang w:val="en-US"/>
        </w:rPr>
        <w:t>Transmit media</w:t>
      </w:r>
      <w:r w:rsidRPr="00AB5FED">
        <w:rPr>
          <w:lang w:val="en-US"/>
        </w:rPr>
        <w:t xml:space="preserve"> request cancellation from queue </w:t>
      </w:r>
      <w:r w:rsidRPr="00AB5FED">
        <w:t>initiat</w:t>
      </w:r>
      <w:r w:rsidRPr="00AB5FED">
        <w:rPr>
          <w:rFonts w:hint="eastAsia"/>
          <w:lang w:eastAsia="zh-CN"/>
        </w:rPr>
        <w:t>ed</w:t>
      </w:r>
      <w:r w:rsidRPr="00AB5FED">
        <w:t xml:space="preserve"> </w:t>
      </w:r>
      <w:r w:rsidRPr="00AB5FED">
        <w:rPr>
          <w:lang w:val="en-US"/>
        </w:rPr>
        <w:t xml:space="preserve">by </w:t>
      </w:r>
      <w:r>
        <w:rPr>
          <w:lang w:val="en-US" w:eastAsia="zh-CN"/>
        </w:rPr>
        <w:t>transmission</w:t>
      </w:r>
      <w:r w:rsidRPr="00AB5FED">
        <w:rPr>
          <w:rFonts w:hint="eastAsia"/>
          <w:lang w:val="en-US" w:eastAsia="zh-CN"/>
        </w:rPr>
        <w:t xml:space="preserve"> control server</w:t>
      </w:r>
    </w:p>
    <w:p w14:paraId="6A5B7012" w14:textId="77777777" w:rsidR="00A90238" w:rsidRPr="00AB5FED" w:rsidRDefault="00A90238" w:rsidP="00A90238">
      <w:pPr>
        <w:pStyle w:val="B1"/>
      </w:pPr>
      <w:r w:rsidRPr="00AB5FED">
        <w:rPr>
          <w:rFonts w:hint="eastAsia"/>
        </w:rPr>
        <w:t>1</w:t>
      </w:r>
      <w:r w:rsidRPr="00AB5FED">
        <w:t>.</w:t>
      </w:r>
      <w:r w:rsidRPr="00AB5FED">
        <w:tab/>
      </w:r>
      <w:r w:rsidRPr="00AB5FED">
        <w:rPr>
          <w:rFonts w:hint="eastAsia"/>
        </w:rPr>
        <w:t xml:space="preserve">The </w:t>
      </w:r>
      <w:r>
        <w:t>transmission</w:t>
      </w:r>
      <w:r w:rsidRPr="00AB5FED">
        <w:t xml:space="preserve"> control server remove</w:t>
      </w:r>
      <w:r w:rsidRPr="00AB5FED">
        <w:rPr>
          <w:rFonts w:hint="eastAsia"/>
        </w:rPr>
        <w:t>s</w:t>
      </w:r>
      <w:r w:rsidRPr="00AB5FED">
        <w:t xml:space="preserve"> the </w:t>
      </w:r>
      <w:r>
        <w:t>transmit media</w:t>
      </w:r>
      <w:r w:rsidRPr="00AB5FED">
        <w:t xml:space="preserve"> request from the</w:t>
      </w:r>
      <w:r w:rsidRPr="00AB5FED">
        <w:rPr>
          <w:rFonts w:hint="eastAsia"/>
        </w:rPr>
        <w:t xml:space="preserve"> </w:t>
      </w:r>
      <w:r>
        <w:t>video transmission</w:t>
      </w:r>
      <w:r w:rsidRPr="00AB5FED">
        <w:t xml:space="preserve"> queue based on policy</w:t>
      </w:r>
      <w:r w:rsidRPr="00AB5FED">
        <w:rPr>
          <w:rFonts w:hint="eastAsia"/>
        </w:rPr>
        <w:t>.</w:t>
      </w:r>
      <w:r w:rsidRPr="00AB5FED">
        <w:t xml:space="preserve"> e.g., expiration of a timer</w:t>
      </w:r>
      <w:r w:rsidRPr="00AB5FED">
        <w:rPr>
          <w:rFonts w:hint="eastAsia"/>
        </w:rPr>
        <w:t>. In the case</w:t>
      </w:r>
      <w:r w:rsidRPr="00AB5FED">
        <w:t xml:space="preserve"> when </w:t>
      </w:r>
      <w:r>
        <w:t>transmission</w:t>
      </w:r>
      <w:r w:rsidRPr="00AB5FED">
        <w:rPr>
          <w:rFonts w:hint="eastAsia"/>
        </w:rPr>
        <w:t xml:space="preserve"> control server </w:t>
      </w:r>
      <w:r w:rsidRPr="00AB5FED">
        <w:t>receiv</w:t>
      </w:r>
      <w:r w:rsidRPr="00AB5FED">
        <w:rPr>
          <w:rFonts w:hint="eastAsia"/>
        </w:rPr>
        <w:t>es</w:t>
      </w:r>
      <w:r w:rsidRPr="00AB5FED">
        <w:t xml:space="preserve"> </w:t>
      </w:r>
      <w:r w:rsidRPr="00AB5FED">
        <w:rPr>
          <w:rFonts w:hint="eastAsia"/>
        </w:rPr>
        <w:t>repeated</w:t>
      </w:r>
      <w:r w:rsidRPr="00AB5FED">
        <w:t xml:space="preserve"> </w:t>
      </w:r>
      <w:r>
        <w:t>transmit media</w:t>
      </w:r>
      <w:r w:rsidRPr="00AB5FED">
        <w:t xml:space="preserve"> request</w:t>
      </w:r>
      <w:r w:rsidRPr="00AB5FED">
        <w:rPr>
          <w:rFonts w:hint="eastAsia"/>
        </w:rPr>
        <w:t>s</w:t>
      </w:r>
      <w:r w:rsidRPr="00AB5FED">
        <w:t xml:space="preserve"> from a </w:t>
      </w:r>
      <w:r>
        <w:t>transmission control</w:t>
      </w:r>
      <w:r w:rsidRPr="00AB5FED">
        <w:t xml:space="preserve"> participant</w:t>
      </w:r>
      <w:r w:rsidRPr="00AB5FED">
        <w:rPr>
          <w:rFonts w:hint="eastAsia"/>
        </w:rPr>
        <w:t xml:space="preserve"> while the</w:t>
      </w:r>
      <w:r>
        <w:t xml:space="preserve"> limit for maximum simultaneous media transmissions has reached, </w:t>
      </w:r>
      <w:r w:rsidRPr="00AB5FED">
        <w:t xml:space="preserve">the new </w:t>
      </w:r>
      <w:r>
        <w:t>transmit media</w:t>
      </w:r>
      <w:r w:rsidRPr="00AB5FED">
        <w:t xml:space="preserve"> request is accepted and </w:t>
      </w:r>
      <w:r w:rsidRPr="00AB5FED">
        <w:rPr>
          <w:rFonts w:hint="eastAsia"/>
        </w:rPr>
        <w:t>added</w:t>
      </w:r>
      <w:r w:rsidRPr="00AB5FED">
        <w:t xml:space="preserve"> into the </w:t>
      </w:r>
      <w:r>
        <w:t>video transmission</w:t>
      </w:r>
      <w:r w:rsidRPr="00AB5FED">
        <w:rPr>
          <w:rFonts w:hint="eastAsia"/>
        </w:rPr>
        <w:t xml:space="preserve"> </w:t>
      </w:r>
      <w:r w:rsidRPr="00AB5FED">
        <w:t xml:space="preserve">queue </w:t>
      </w:r>
      <w:r w:rsidRPr="00AB5FED">
        <w:rPr>
          <w:rFonts w:hint="eastAsia"/>
        </w:rPr>
        <w:t>and</w:t>
      </w:r>
      <w:r w:rsidRPr="00AB5FED">
        <w:t xml:space="preserve"> the existing</w:t>
      </w:r>
      <w:r w:rsidRPr="00AB5FED">
        <w:rPr>
          <w:rFonts w:hint="eastAsia"/>
        </w:rPr>
        <w:t>/</w:t>
      </w:r>
      <w:r w:rsidRPr="00AB5FED">
        <w:t xml:space="preserve">former </w:t>
      </w:r>
      <w:r>
        <w:t>transmit media</w:t>
      </w:r>
      <w:r w:rsidRPr="00AB5FED">
        <w:t xml:space="preserve"> request is </w:t>
      </w:r>
      <w:r w:rsidRPr="00AB5FED">
        <w:rPr>
          <w:rFonts w:hint="eastAsia"/>
        </w:rPr>
        <w:t xml:space="preserve">removed from the </w:t>
      </w:r>
      <w:r>
        <w:t>video transmission</w:t>
      </w:r>
      <w:r w:rsidRPr="00AB5FED">
        <w:rPr>
          <w:rFonts w:hint="eastAsia"/>
        </w:rPr>
        <w:t xml:space="preserve"> queue</w:t>
      </w:r>
      <w:r w:rsidRPr="00AB5FED">
        <w:t xml:space="preserve"> or the new </w:t>
      </w:r>
      <w:r>
        <w:t>transmit media</w:t>
      </w:r>
      <w:r w:rsidRPr="00AB5FED">
        <w:t xml:space="preserve"> request is rejected </w:t>
      </w:r>
      <w:r w:rsidRPr="00AB5FED">
        <w:rPr>
          <w:rFonts w:hint="eastAsia"/>
        </w:rPr>
        <w:t>and</w:t>
      </w:r>
      <w:r w:rsidRPr="00AB5FED">
        <w:t xml:space="preserve"> the existing</w:t>
      </w:r>
      <w:r w:rsidRPr="00AB5FED">
        <w:rPr>
          <w:rFonts w:hint="eastAsia"/>
        </w:rPr>
        <w:t>/</w:t>
      </w:r>
      <w:r w:rsidRPr="00AB5FED">
        <w:t xml:space="preserve">former </w:t>
      </w:r>
      <w:r>
        <w:t>transmit media</w:t>
      </w:r>
      <w:r w:rsidRPr="00AB5FED">
        <w:t xml:space="preserve"> request of this </w:t>
      </w:r>
      <w:r>
        <w:t>transmission control</w:t>
      </w:r>
      <w:r w:rsidRPr="00AB5FED">
        <w:rPr>
          <w:rFonts w:hint="eastAsia"/>
        </w:rPr>
        <w:t xml:space="preserve"> </w:t>
      </w:r>
      <w:r w:rsidRPr="00AB5FED">
        <w:t xml:space="preserve">participant is </w:t>
      </w:r>
      <w:r w:rsidRPr="00AB5FED">
        <w:rPr>
          <w:rFonts w:hint="eastAsia"/>
        </w:rPr>
        <w:t xml:space="preserve">retained in </w:t>
      </w:r>
      <w:r w:rsidRPr="00AB5FED">
        <w:t>the</w:t>
      </w:r>
      <w:r w:rsidRPr="00AB5FED">
        <w:rPr>
          <w:rFonts w:hint="eastAsia"/>
        </w:rPr>
        <w:t xml:space="preserve"> </w:t>
      </w:r>
      <w:r>
        <w:t>video transmission</w:t>
      </w:r>
      <w:r w:rsidRPr="00AB5FED">
        <w:rPr>
          <w:rFonts w:hint="eastAsia"/>
        </w:rPr>
        <w:t xml:space="preserve"> queue</w:t>
      </w:r>
      <w:r w:rsidRPr="00AB5FED">
        <w:t xml:space="preserve">. </w:t>
      </w:r>
    </w:p>
    <w:p w14:paraId="50E74CDD" w14:textId="77777777" w:rsidR="00A90238" w:rsidRPr="00AB5FED" w:rsidRDefault="00A90238" w:rsidP="00A90238">
      <w:pPr>
        <w:pStyle w:val="B1"/>
      </w:pPr>
      <w:r w:rsidRPr="00AB5FED">
        <w:rPr>
          <w:rFonts w:hint="eastAsia"/>
        </w:rPr>
        <w:t>2</w:t>
      </w:r>
      <w:r w:rsidRPr="00AB5FED">
        <w:t>.</w:t>
      </w:r>
      <w:r w:rsidRPr="00AB5FED">
        <w:tab/>
      </w:r>
      <w:r w:rsidRPr="00AB5FED">
        <w:rPr>
          <w:rFonts w:hint="eastAsia"/>
        </w:rPr>
        <w:t xml:space="preserve">The </w:t>
      </w:r>
      <w:r>
        <w:t>transmission</w:t>
      </w:r>
      <w:r w:rsidRPr="00AB5FED">
        <w:t xml:space="preserve"> control server sends a </w:t>
      </w:r>
      <w:r>
        <w:t>transmit media</w:t>
      </w:r>
      <w:r w:rsidRPr="00AB5FED">
        <w:t xml:space="preserve"> </w:t>
      </w:r>
      <w:r>
        <w:t xml:space="preserve">cancel </w:t>
      </w:r>
      <w:r w:rsidRPr="00AB5FED">
        <w:t xml:space="preserve">request notify to the </w:t>
      </w:r>
      <w:r>
        <w:t>transmission control</w:t>
      </w:r>
      <w:r w:rsidRPr="00AB5FED">
        <w:t xml:space="preserve"> participant(s) whose </w:t>
      </w:r>
      <w:r>
        <w:t>transmit media</w:t>
      </w:r>
      <w:r w:rsidRPr="00AB5FED">
        <w:t xml:space="preserve"> request is removed</w:t>
      </w:r>
      <w:r w:rsidRPr="00AB5FED">
        <w:rPr>
          <w:rFonts w:hint="eastAsia"/>
        </w:rPr>
        <w:t xml:space="preserve"> from the </w:t>
      </w:r>
      <w:r>
        <w:t>video transmission</w:t>
      </w:r>
      <w:r w:rsidRPr="00AB5FED">
        <w:rPr>
          <w:rFonts w:hint="eastAsia"/>
        </w:rPr>
        <w:t xml:space="preserve"> queue</w:t>
      </w:r>
      <w:r w:rsidRPr="00AB5FED">
        <w:t>.</w:t>
      </w:r>
    </w:p>
    <w:p w14:paraId="547C8A75" w14:textId="77777777" w:rsidR="00A90238" w:rsidRPr="00AB5FED" w:rsidRDefault="00A90238" w:rsidP="00A90238">
      <w:pPr>
        <w:pStyle w:val="B1"/>
        <w:rPr>
          <w:lang w:val="en-US" w:eastAsia="zh-CN"/>
        </w:rPr>
      </w:pPr>
      <w:r w:rsidRPr="00AB5FED">
        <w:rPr>
          <w:rFonts w:hint="eastAsia"/>
          <w:lang w:val="en-US" w:eastAsia="zh-CN"/>
        </w:rPr>
        <w:t>3</w:t>
      </w:r>
      <w:r w:rsidRPr="00AB5FED">
        <w:rPr>
          <w:lang w:val="en-US" w:eastAsia="zh-CN"/>
        </w:rPr>
        <w:t>.</w:t>
      </w:r>
      <w:r w:rsidRPr="00AB5FED">
        <w:rPr>
          <w:lang w:val="en-US" w:eastAsia="zh-CN"/>
        </w:rPr>
        <w:tab/>
        <w:t xml:space="preserve">Optionally, the new queue position information </w:t>
      </w:r>
      <w:r w:rsidRPr="00AB5FED">
        <w:rPr>
          <w:rFonts w:hint="eastAsia"/>
          <w:lang w:val="en-US" w:eastAsia="zh-CN"/>
        </w:rPr>
        <w:t>is</w:t>
      </w:r>
      <w:r w:rsidRPr="00AB5FED">
        <w:rPr>
          <w:lang w:val="en-US" w:eastAsia="zh-CN"/>
        </w:rPr>
        <w:t xml:space="preserve"> notified to the other </w:t>
      </w:r>
      <w:r>
        <w:rPr>
          <w:lang w:val="en-US" w:eastAsia="zh-CN"/>
        </w:rPr>
        <w:t>transmission control</w:t>
      </w:r>
      <w:r w:rsidRPr="00AB5FED">
        <w:rPr>
          <w:lang w:val="en-US" w:eastAsia="zh-CN"/>
        </w:rPr>
        <w:t xml:space="preserve"> participants </w:t>
      </w:r>
      <w:r w:rsidRPr="00AB5FED">
        <w:rPr>
          <w:rFonts w:hint="eastAsia"/>
          <w:lang w:val="en-US" w:eastAsia="zh-CN"/>
        </w:rPr>
        <w:t xml:space="preserve">whose </w:t>
      </w:r>
      <w:r>
        <w:rPr>
          <w:lang w:val="en-US" w:eastAsia="zh-CN"/>
        </w:rPr>
        <w:t>transmit media</w:t>
      </w:r>
      <w:r w:rsidRPr="00AB5FED">
        <w:rPr>
          <w:rFonts w:hint="eastAsia"/>
          <w:lang w:val="en-US" w:eastAsia="zh-CN"/>
        </w:rPr>
        <w:t xml:space="preserve"> requests are </w:t>
      </w:r>
      <w:r w:rsidRPr="00AB5FED">
        <w:rPr>
          <w:lang w:val="en-US" w:eastAsia="zh-CN"/>
        </w:rPr>
        <w:t>queued.</w:t>
      </w:r>
    </w:p>
    <w:p w14:paraId="48D891FB" w14:textId="77777777" w:rsidR="00A90238" w:rsidRPr="00AB5FED" w:rsidRDefault="00A90238" w:rsidP="00A90238">
      <w:pPr>
        <w:pStyle w:val="Heading5"/>
      </w:pPr>
      <w:bookmarkStart w:id="973" w:name="_Toc185772501"/>
      <w:r>
        <w:t>7.7</w:t>
      </w:r>
      <w:r w:rsidRPr="00AB5FED">
        <w:t>.1.3.</w:t>
      </w:r>
      <w:r>
        <w:t>6</w:t>
      </w:r>
      <w:r w:rsidRPr="00AB5FED">
        <w:tab/>
      </w:r>
      <w:r>
        <w:t>End a media transmission</w:t>
      </w:r>
      <w:r w:rsidRPr="00AB5FED">
        <w:t xml:space="preserve"> during an MC</w:t>
      </w:r>
      <w:r>
        <w:t>Video</w:t>
      </w:r>
      <w:r w:rsidRPr="00AB5FED">
        <w:t xml:space="preserve"> session</w:t>
      </w:r>
      <w:bookmarkEnd w:id="973"/>
    </w:p>
    <w:p w14:paraId="37651E1B" w14:textId="77777777" w:rsidR="00A90238" w:rsidRPr="00AB5FED" w:rsidRDefault="00A90238" w:rsidP="00A90238">
      <w:pPr>
        <w:pStyle w:val="Heading6"/>
      </w:pPr>
      <w:bookmarkStart w:id="974" w:name="_Toc185772502"/>
      <w:r>
        <w:t>7.7</w:t>
      </w:r>
      <w:r w:rsidRPr="00AB5FED">
        <w:t>.1.3.</w:t>
      </w:r>
      <w:r>
        <w:t>6</w:t>
      </w:r>
      <w:r w:rsidRPr="00AB5FED">
        <w:t>.1</w:t>
      </w:r>
      <w:r w:rsidRPr="00AB5FED">
        <w:tab/>
      </w:r>
      <w:r>
        <w:t>End a media transmission</w:t>
      </w:r>
      <w:r w:rsidRPr="00AB5FED">
        <w:t xml:space="preserve"> – </w:t>
      </w:r>
      <w:r>
        <w:t>MCVideo</w:t>
      </w:r>
      <w:r w:rsidRPr="00AB5FED">
        <w:t xml:space="preserve"> user initiated</w:t>
      </w:r>
      <w:bookmarkEnd w:id="974"/>
    </w:p>
    <w:p w14:paraId="3D40B612" w14:textId="77777777" w:rsidR="00A90238" w:rsidRPr="00AB5FED" w:rsidRDefault="00A90238" w:rsidP="00A90238">
      <w:r w:rsidRPr="00AB5FED">
        <w:t>Figure </w:t>
      </w:r>
      <w:r>
        <w:t>7.7</w:t>
      </w:r>
      <w:r w:rsidRPr="00AB5FED">
        <w:t>.1.3.</w:t>
      </w:r>
      <w:r>
        <w:t>6.1</w:t>
      </w:r>
      <w:r w:rsidRPr="00AB5FED">
        <w:t xml:space="preserve">-1 </w:t>
      </w:r>
      <w:r>
        <w:t>describes the</w:t>
      </w:r>
      <w:r w:rsidRPr="00AB5FED">
        <w:t xml:space="preserve"> procedure </w:t>
      </w:r>
      <w:r>
        <w:t>for ending a media transmission during an MCVideo session by a MCVideo user.</w:t>
      </w:r>
      <w:r w:rsidRPr="00AB5FED">
        <w:t xml:space="preserve"> Only two UEs involved in the session are shown for the simplicity.</w:t>
      </w:r>
    </w:p>
    <w:p w14:paraId="76959638" w14:textId="77777777" w:rsidR="00A90238" w:rsidRPr="00AB5FED" w:rsidRDefault="00A90238" w:rsidP="00A90238">
      <w:r w:rsidRPr="00AB5FED">
        <w:t>Pre-condition:</w:t>
      </w:r>
    </w:p>
    <w:p w14:paraId="63B0DFB2"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1382AB86"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6FAF0D3" w14:textId="77777777" w:rsidR="00A90238" w:rsidRDefault="00A90238" w:rsidP="00A90238">
      <w:pPr>
        <w:pStyle w:val="B1"/>
      </w:pPr>
      <w:r>
        <w:t>3.</w:t>
      </w:r>
      <w:r>
        <w:tab/>
        <w:t>Transmission control participant A and participant B have been granted the permission to transmit media and there are ongoing media transmission from transmission control participant A and participant B</w:t>
      </w:r>
      <w:r w:rsidRPr="00AB5FED">
        <w:t>.</w:t>
      </w:r>
    </w:p>
    <w:p w14:paraId="33F58A85" w14:textId="77777777" w:rsidR="00A90238" w:rsidRPr="00AB5FED" w:rsidRDefault="00A90238" w:rsidP="00A90238">
      <w:pPr>
        <w:pStyle w:val="TH"/>
      </w:pPr>
      <w:r>
        <w:object w:dxaOrig="8904" w:dyaOrig="3504" w14:anchorId="1EBF2630">
          <v:shape id="_x0000_i1094" type="#_x0000_t75" style="width:445.8pt;height:175.1pt" o:ole="">
            <v:imagedata r:id="rId149" o:title=""/>
          </v:shape>
          <o:OLEObject Type="Embed" ProgID="Visio.Drawing.15" ShapeID="_x0000_i1094" DrawAspect="Content" ObjectID="_1796385442" r:id="rId150"/>
        </w:object>
      </w:r>
    </w:p>
    <w:p w14:paraId="6DCFEF2C" w14:textId="77777777" w:rsidR="00A90238" w:rsidRPr="00AB5FED" w:rsidRDefault="00A90238" w:rsidP="00A90238">
      <w:pPr>
        <w:pStyle w:val="TF"/>
      </w:pPr>
      <w:r w:rsidRPr="00AB5FED">
        <w:t>Figure </w:t>
      </w:r>
      <w:r>
        <w:t>7.7</w:t>
      </w:r>
      <w:r w:rsidRPr="00AB5FED">
        <w:t>.1.3.</w:t>
      </w:r>
      <w:r>
        <w:t>6.1</w:t>
      </w:r>
      <w:r w:rsidRPr="00AB5FED">
        <w:t xml:space="preserve">-1: </w:t>
      </w:r>
      <w:r>
        <w:t>End a media transmission by an MCVideo user</w:t>
      </w:r>
    </w:p>
    <w:p w14:paraId="5D176989" w14:textId="77777777" w:rsidR="00A90238" w:rsidRPr="00AB5FED" w:rsidRDefault="00A90238" w:rsidP="00A90238">
      <w:pPr>
        <w:pStyle w:val="B1"/>
      </w:pPr>
      <w:r>
        <w:t>1</w:t>
      </w:r>
      <w:r w:rsidRPr="00AB5FED">
        <w:t>.</w:t>
      </w:r>
      <w:r w:rsidRPr="00AB5FED">
        <w:tab/>
      </w:r>
      <w:r>
        <w:t>Transmission control</w:t>
      </w:r>
      <w:r w:rsidRPr="00AB5FED">
        <w:t xml:space="preserve"> participant A wants to </w:t>
      </w:r>
      <w:r>
        <w:t xml:space="preserve">end its media transmission in a session and </w:t>
      </w:r>
      <w:r w:rsidRPr="00AB5FED">
        <w:t xml:space="preserve">sends a </w:t>
      </w:r>
      <w:r>
        <w:t>transmit media</w:t>
      </w:r>
      <w:r w:rsidRPr="00AB5FED">
        <w:t xml:space="preserve"> </w:t>
      </w:r>
      <w:r>
        <w:t xml:space="preserve">end </w:t>
      </w:r>
      <w:r w:rsidRPr="00AB5FED">
        <w:t xml:space="preserve">request message to </w:t>
      </w:r>
      <w:r>
        <w:t>transmission</w:t>
      </w:r>
      <w:r w:rsidRPr="00AB5FED">
        <w:t xml:space="preserve"> control server</w:t>
      </w:r>
      <w:r>
        <w:t>.</w:t>
      </w:r>
    </w:p>
    <w:p w14:paraId="6638A507" w14:textId="77777777" w:rsidR="00A90238" w:rsidRPr="00AB5FED" w:rsidRDefault="00A90238" w:rsidP="00A90238">
      <w:pPr>
        <w:pStyle w:val="B1"/>
      </w:pPr>
      <w:r>
        <w:t>2</w:t>
      </w:r>
      <w:r w:rsidRPr="00AB5FED">
        <w:t>.</w:t>
      </w:r>
      <w:r w:rsidRPr="00AB5FED">
        <w:tab/>
      </w:r>
      <w:r>
        <w:t>Transmission control server terminates the on-going media transmission from transmission control participant A.</w:t>
      </w:r>
    </w:p>
    <w:p w14:paraId="261FEBD7" w14:textId="77777777" w:rsidR="00A90238" w:rsidRDefault="00A90238" w:rsidP="00A90238">
      <w:pPr>
        <w:pStyle w:val="B1"/>
      </w:pPr>
      <w:r>
        <w:t>3</w:t>
      </w:r>
      <w:r w:rsidRPr="00AB5FED">
        <w:t>.</w:t>
      </w:r>
      <w:r w:rsidRPr="00AB5FED">
        <w:tab/>
      </w:r>
      <w:r>
        <w:t>Transmission</w:t>
      </w:r>
      <w:r w:rsidRPr="00AB5FED">
        <w:t xml:space="preserve"> control server responds with a </w:t>
      </w:r>
      <w:r>
        <w:t xml:space="preserve">transmit media end response message </w:t>
      </w:r>
      <w:r w:rsidRPr="00AB5FED">
        <w:t xml:space="preserve">to </w:t>
      </w:r>
      <w:r>
        <w:t>transmission control</w:t>
      </w:r>
      <w:r w:rsidRPr="00AB5FED">
        <w:t xml:space="preserve"> participant </w:t>
      </w:r>
      <w:r>
        <w:t xml:space="preserve">A indicating that the transmission control server has terminated the media transmission. </w:t>
      </w:r>
    </w:p>
    <w:p w14:paraId="31A758F8" w14:textId="77777777" w:rsidR="00A90238" w:rsidRPr="00AB5FED" w:rsidRDefault="00A90238" w:rsidP="00A90238">
      <w:pPr>
        <w:pStyle w:val="B1"/>
      </w:pPr>
      <w:r>
        <w:t>4.</w:t>
      </w:r>
      <w:r>
        <w:tab/>
        <w:t>Transmission</w:t>
      </w:r>
      <w:r w:rsidRPr="00AB5FED">
        <w:t xml:space="preserve"> control server </w:t>
      </w:r>
      <w:r>
        <w:t>sends a transmit media end notify message to transmission control</w:t>
      </w:r>
      <w:r w:rsidRPr="00AB5FED">
        <w:t xml:space="preserve"> participant </w:t>
      </w:r>
      <w:r>
        <w:t>B indicating that the media transmission from transmission control participant A is terminated by the user.</w:t>
      </w:r>
    </w:p>
    <w:p w14:paraId="7C0CEEF8" w14:textId="77777777" w:rsidR="00A90238" w:rsidRPr="00AB5FED" w:rsidRDefault="00A90238" w:rsidP="00A90238">
      <w:pPr>
        <w:pStyle w:val="B1"/>
      </w:pPr>
      <w:r>
        <w:t>5</w:t>
      </w:r>
      <w:r w:rsidRPr="00AB5FED">
        <w:t>.</w:t>
      </w:r>
      <w:r w:rsidRPr="00AB5FED">
        <w:tab/>
      </w:r>
      <w:r>
        <w:t>The transmit media end notification shall cause the user of the transmission control participant B to be notified of the media transmission termination by the sending user.</w:t>
      </w:r>
    </w:p>
    <w:p w14:paraId="173887DF" w14:textId="77777777" w:rsidR="00A90238" w:rsidRPr="00AB5FED" w:rsidRDefault="00A90238" w:rsidP="00A90238">
      <w:pPr>
        <w:pStyle w:val="Heading6"/>
      </w:pPr>
      <w:bookmarkStart w:id="975" w:name="_Toc185772503"/>
      <w:r>
        <w:t>7.7</w:t>
      </w:r>
      <w:r w:rsidRPr="00AB5FED">
        <w:t>.1.3.</w:t>
      </w:r>
      <w:r>
        <w:t>6</w:t>
      </w:r>
      <w:r w:rsidRPr="00AB5FED">
        <w:t>.</w:t>
      </w:r>
      <w:r>
        <w:t>2</w:t>
      </w:r>
      <w:r w:rsidRPr="00AB5FED">
        <w:tab/>
      </w:r>
      <w:r>
        <w:t>End a media transmission</w:t>
      </w:r>
      <w:r w:rsidRPr="00AB5FED">
        <w:t xml:space="preserve"> – </w:t>
      </w:r>
      <w:r>
        <w:t>transmission control server</w:t>
      </w:r>
      <w:r w:rsidRPr="00AB5FED">
        <w:t xml:space="preserve"> initiated</w:t>
      </w:r>
      <w:bookmarkEnd w:id="975"/>
    </w:p>
    <w:p w14:paraId="6EC13F84" w14:textId="77777777" w:rsidR="00A90238" w:rsidRPr="00AB5FED" w:rsidRDefault="00A90238" w:rsidP="00A90238">
      <w:r w:rsidRPr="00AB5FED">
        <w:t>Figure </w:t>
      </w:r>
      <w:r>
        <w:t>7.7</w:t>
      </w:r>
      <w:r w:rsidRPr="00AB5FED">
        <w:t>.1.3.</w:t>
      </w:r>
      <w:r>
        <w:t>6.2</w:t>
      </w:r>
      <w:r w:rsidRPr="00AB5FED">
        <w:t xml:space="preserve">-1 </w:t>
      </w:r>
      <w:r>
        <w:t>describes the</w:t>
      </w:r>
      <w:r w:rsidRPr="00AB5FED">
        <w:t xml:space="preserve"> procedure </w:t>
      </w:r>
      <w:r>
        <w:t>for ending a media transmission during an MCVideo session by the transmission control server.</w:t>
      </w:r>
      <w:r w:rsidRPr="00AB5FED">
        <w:t xml:space="preserve"> Only two UEs involved in the session are shown for the simplicity.</w:t>
      </w:r>
    </w:p>
    <w:p w14:paraId="06AE8C10" w14:textId="77777777" w:rsidR="00A90238" w:rsidRPr="00AB5FED" w:rsidRDefault="00A90238" w:rsidP="00A90238">
      <w:r w:rsidRPr="00AB5FED">
        <w:t>Pre-condition:</w:t>
      </w:r>
    </w:p>
    <w:p w14:paraId="714004DF"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007CEA8"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068FCF63" w14:textId="77777777" w:rsidR="00A90238" w:rsidRDefault="00A90238" w:rsidP="00A90238">
      <w:pPr>
        <w:pStyle w:val="B1"/>
      </w:pPr>
      <w:r>
        <w:t>3.</w:t>
      </w:r>
      <w:r>
        <w:tab/>
        <w:t>Transmission control participant A and participant B have been granted the permission to transmit media and there are ongoing media transmission from transmission control participant A and participant B</w:t>
      </w:r>
      <w:r w:rsidRPr="00AB5FED">
        <w:t>.</w:t>
      </w:r>
    </w:p>
    <w:p w14:paraId="5613BFF6" w14:textId="77777777" w:rsidR="00A90238" w:rsidRPr="00AB5FED" w:rsidRDefault="00A90238" w:rsidP="00A90238">
      <w:pPr>
        <w:pStyle w:val="TH"/>
      </w:pPr>
      <w:r>
        <w:object w:dxaOrig="8904" w:dyaOrig="3504" w14:anchorId="2628CB31">
          <v:shape id="_x0000_i1095" type="#_x0000_t75" style="width:445.8pt;height:175.1pt" o:ole="">
            <v:imagedata r:id="rId151" o:title=""/>
          </v:shape>
          <o:OLEObject Type="Embed" ProgID="Visio.Drawing.15" ShapeID="_x0000_i1095" DrawAspect="Content" ObjectID="_1796385443" r:id="rId152"/>
        </w:object>
      </w:r>
    </w:p>
    <w:p w14:paraId="4EB826A5" w14:textId="77777777" w:rsidR="00A90238" w:rsidRPr="00AB5FED" w:rsidRDefault="00A90238" w:rsidP="00A90238">
      <w:pPr>
        <w:pStyle w:val="TF"/>
      </w:pPr>
      <w:r w:rsidRPr="00AB5FED">
        <w:t>Figure </w:t>
      </w:r>
      <w:r>
        <w:t>7.7</w:t>
      </w:r>
      <w:r w:rsidRPr="00AB5FED">
        <w:t>.1.3.</w:t>
      </w:r>
      <w:r>
        <w:t>6.2</w:t>
      </w:r>
      <w:r w:rsidRPr="00AB5FED">
        <w:t xml:space="preserve">-1: </w:t>
      </w:r>
      <w:r>
        <w:t>End a media transmission by the transmission control server</w:t>
      </w:r>
    </w:p>
    <w:p w14:paraId="09AF5F76" w14:textId="77777777" w:rsidR="00A90238" w:rsidRPr="00AB5FED" w:rsidRDefault="00A90238" w:rsidP="00A90238">
      <w:pPr>
        <w:pStyle w:val="B1"/>
      </w:pPr>
      <w:r>
        <w:lastRenderedPageBreak/>
        <w:t>1</w:t>
      </w:r>
      <w:r w:rsidRPr="00AB5FED">
        <w:t>.</w:t>
      </w:r>
      <w:r w:rsidRPr="00AB5FED">
        <w:tab/>
      </w:r>
      <w:r>
        <w:t>Transmission control server terminates the on-going media transmission from transmission control participant A due to a termination event (e.g. revoke for another priority media transmission or there are no receiving participants).</w:t>
      </w:r>
    </w:p>
    <w:p w14:paraId="27EDEB57" w14:textId="77777777" w:rsidR="00A90238" w:rsidRPr="00AB5FED" w:rsidRDefault="00A90238" w:rsidP="00A90238">
      <w:pPr>
        <w:pStyle w:val="B1"/>
      </w:pPr>
      <w:r>
        <w:t>2</w:t>
      </w:r>
      <w:r w:rsidRPr="00AB5FED">
        <w:t>.</w:t>
      </w:r>
      <w:r w:rsidRPr="00AB5FED">
        <w:tab/>
      </w:r>
      <w:r>
        <w:t>Transmission control</w:t>
      </w:r>
      <w:r w:rsidRPr="00AB5FED">
        <w:t xml:space="preserve"> </w:t>
      </w:r>
      <w:r>
        <w:t xml:space="preserve">server </w:t>
      </w:r>
      <w:r w:rsidRPr="00AB5FED">
        <w:t xml:space="preserve">sends a </w:t>
      </w:r>
      <w:r>
        <w:t>transmit media</w:t>
      </w:r>
      <w:r w:rsidRPr="00AB5FED">
        <w:t xml:space="preserve"> </w:t>
      </w:r>
      <w:r>
        <w:t xml:space="preserve">end </w:t>
      </w:r>
      <w:r w:rsidRPr="00AB5FED">
        <w:t xml:space="preserve">request message to </w:t>
      </w:r>
      <w:r>
        <w:t>transmission</w:t>
      </w:r>
      <w:r w:rsidRPr="00AB5FED">
        <w:t xml:space="preserve"> control </w:t>
      </w:r>
      <w:r>
        <w:t>participant A indicating the reason for ending the media transmission.</w:t>
      </w:r>
    </w:p>
    <w:p w14:paraId="6D6A284B" w14:textId="46CE156A" w:rsidR="00A90238" w:rsidRDefault="00A90238" w:rsidP="00A90238">
      <w:pPr>
        <w:pStyle w:val="B1"/>
      </w:pPr>
      <w:r>
        <w:t>3</w:t>
      </w:r>
      <w:r w:rsidRPr="00AB5FED">
        <w:t>.</w:t>
      </w:r>
      <w:r w:rsidRPr="00AB5FED">
        <w:tab/>
      </w:r>
      <w:r>
        <w:t>Transmission</w:t>
      </w:r>
      <w:r w:rsidRPr="00AB5FED">
        <w:t xml:space="preserve"> control </w:t>
      </w:r>
      <w:r>
        <w:t>participant A</w:t>
      </w:r>
      <w:r w:rsidRPr="00AB5FED">
        <w:t xml:space="preserve"> responds with a </w:t>
      </w:r>
      <w:r>
        <w:t xml:space="preserve">transmit media end response message </w:t>
      </w:r>
      <w:r w:rsidRPr="00AB5FED">
        <w:t xml:space="preserve">to </w:t>
      </w:r>
      <w:r>
        <w:t>transmission control</w:t>
      </w:r>
      <w:r w:rsidRPr="00AB5FED">
        <w:t xml:space="preserve"> </w:t>
      </w:r>
      <w:r>
        <w:t>server as acknowledgement</w:t>
      </w:r>
      <w:r w:rsidR="00DD74D0">
        <w:t>.</w:t>
      </w:r>
    </w:p>
    <w:p w14:paraId="1C98AE39" w14:textId="77777777" w:rsidR="00A90238" w:rsidRPr="00AB5FED" w:rsidRDefault="00A90238" w:rsidP="00A90238">
      <w:pPr>
        <w:pStyle w:val="B1"/>
      </w:pPr>
      <w:r>
        <w:t>4.</w:t>
      </w:r>
      <w:r>
        <w:tab/>
        <w:t>Transmission</w:t>
      </w:r>
      <w:r w:rsidRPr="00AB5FED">
        <w:t xml:space="preserve"> control server </w:t>
      </w:r>
      <w:r>
        <w:t>sends a transmit media end notify message to transmission control</w:t>
      </w:r>
      <w:r w:rsidRPr="00AB5FED">
        <w:t xml:space="preserve"> participant </w:t>
      </w:r>
      <w:r>
        <w:t>B indicating that the media transmission from transmission control participant A is terminated by the transmission control server.</w:t>
      </w:r>
    </w:p>
    <w:p w14:paraId="2860869E" w14:textId="77777777" w:rsidR="00A90238" w:rsidRPr="00AD7C25" w:rsidRDefault="00A90238" w:rsidP="00A90238">
      <w:pPr>
        <w:pStyle w:val="B1"/>
        <w:rPr>
          <w:noProof/>
          <w:lang w:val="en-US"/>
        </w:rPr>
      </w:pPr>
      <w:r>
        <w:t>5</w:t>
      </w:r>
      <w:r w:rsidRPr="00AB5FED">
        <w:t>.</w:t>
      </w:r>
      <w:r w:rsidRPr="00AB5FED">
        <w:tab/>
      </w:r>
      <w:r>
        <w:t>The transmit media end notification shall cause the user of the transmission control participant B to be notified of the media transmission termination by the transmission control server.</w:t>
      </w:r>
    </w:p>
    <w:p w14:paraId="1A1920EF" w14:textId="77777777" w:rsidR="00A90238" w:rsidRPr="00AB5FED" w:rsidRDefault="00A90238" w:rsidP="00A90238">
      <w:pPr>
        <w:pStyle w:val="Heading6"/>
      </w:pPr>
      <w:bookmarkStart w:id="976" w:name="_Toc185772504"/>
      <w:r>
        <w:t>7.7</w:t>
      </w:r>
      <w:r w:rsidRPr="00AB5FED">
        <w:t>.1.3.</w:t>
      </w:r>
      <w:r>
        <w:t>6</w:t>
      </w:r>
      <w:r w:rsidRPr="00AB5FED">
        <w:t>.</w:t>
      </w:r>
      <w:r>
        <w:t>3</w:t>
      </w:r>
      <w:r w:rsidRPr="00AB5FED">
        <w:tab/>
      </w:r>
      <w:r>
        <w:t>End a media transmission</w:t>
      </w:r>
      <w:r w:rsidRPr="00AB5FED">
        <w:t xml:space="preserve"> – </w:t>
      </w:r>
      <w:r>
        <w:t>remote MCVideo</w:t>
      </w:r>
      <w:r w:rsidRPr="00AB5FED">
        <w:t xml:space="preserve"> user initiated</w:t>
      </w:r>
      <w:bookmarkEnd w:id="976"/>
    </w:p>
    <w:p w14:paraId="511139E1" w14:textId="77777777" w:rsidR="00A90238" w:rsidRPr="00AB5FED" w:rsidRDefault="00A90238" w:rsidP="00A90238">
      <w:r w:rsidRPr="00AB5FED">
        <w:t>Figure </w:t>
      </w:r>
      <w:r>
        <w:t>7.7</w:t>
      </w:r>
      <w:r w:rsidRPr="00AB5FED">
        <w:t>.1.3.</w:t>
      </w:r>
      <w:r>
        <w:t>6.3</w:t>
      </w:r>
      <w:r w:rsidRPr="00AB5FED">
        <w:t xml:space="preserve">-1 </w:t>
      </w:r>
      <w:r>
        <w:t>describes the</w:t>
      </w:r>
      <w:r w:rsidRPr="00AB5FED">
        <w:t xml:space="preserve"> procedure </w:t>
      </w:r>
      <w:r>
        <w:t>for ending a media transmission during an MCVideo session by a remote MCVideo user.</w:t>
      </w:r>
      <w:r w:rsidRPr="00AB5FED">
        <w:t xml:space="preserve"> Only two UEs involved in the session are shown for the simplicity.</w:t>
      </w:r>
    </w:p>
    <w:p w14:paraId="1CE64A67" w14:textId="77777777" w:rsidR="00A90238" w:rsidRPr="00AB5FED" w:rsidRDefault="00A90238" w:rsidP="00A90238">
      <w:r w:rsidRPr="00AB5FED">
        <w:t>Pre-condition:</w:t>
      </w:r>
    </w:p>
    <w:p w14:paraId="49C106D7"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0D305381"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20036D6" w14:textId="77777777" w:rsidR="00A90238" w:rsidRDefault="00A90238" w:rsidP="00A90238">
      <w:pPr>
        <w:pStyle w:val="B1"/>
      </w:pPr>
      <w:r>
        <w:t>3.</w:t>
      </w:r>
      <w:r>
        <w:tab/>
        <w:t>Transmission control participant B has been granted the permission to transmit media and there is ongoing media transmission from transmission control participant B</w:t>
      </w:r>
      <w:r w:rsidRPr="00AB5FED">
        <w:t>.</w:t>
      </w:r>
    </w:p>
    <w:p w14:paraId="2D446159" w14:textId="77777777" w:rsidR="00A90238" w:rsidRDefault="00A90238" w:rsidP="00A90238">
      <w:pPr>
        <w:pStyle w:val="B1"/>
      </w:pPr>
      <w:r>
        <w:t>4.</w:t>
      </w:r>
      <w:r>
        <w:tab/>
        <w:t>Transmission control participant A is authorized to end the on-going media termination from transmission control participant B.</w:t>
      </w:r>
    </w:p>
    <w:p w14:paraId="33575040" w14:textId="77777777" w:rsidR="00A90238" w:rsidRPr="00AB5FED" w:rsidRDefault="00A90238" w:rsidP="00A90238">
      <w:pPr>
        <w:pStyle w:val="TH"/>
      </w:pPr>
      <w:r>
        <w:object w:dxaOrig="8724" w:dyaOrig="3504" w14:anchorId="0607E2C8">
          <v:shape id="_x0000_i1096" type="#_x0000_t75" style="width:436.6pt;height:175.1pt" o:ole="">
            <v:imagedata r:id="rId153" o:title=""/>
          </v:shape>
          <o:OLEObject Type="Embed" ProgID="Visio.Drawing.15" ShapeID="_x0000_i1096" DrawAspect="Content" ObjectID="_1796385444" r:id="rId154"/>
        </w:object>
      </w:r>
    </w:p>
    <w:p w14:paraId="37AE7494" w14:textId="77777777" w:rsidR="00A90238" w:rsidRPr="00AB5FED" w:rsidRDefault="00A90238" w:rsidP="00A90238">
      <w:pPr>
        <w:pStyle w:val="TF"/>
      </w:pPr>
      <w:r w:rsidRPr="00AB5FED">
        <w:t>Figure </w:t>
      </w:r>
      <w:r>
        <w:t>7.7</w:t>
      </w:r>
      <w:r w:rsidRPr="00AB5FED">
        <w:t>.1.3.</w:t>
      </w:r>
      <w:r>
        <w:t>6.3</w:t>
      </w:r>
      <w:r w:rsidRPr="00AB5FED">
        <w:t xml:space="preserve">-1: </w:t>
      </w:r>
      <w:r>
        <w:t>End a media transmission by a remote MCVideo user</w:t>
      </w:r>
    </w:p>
    <w:p w14:paraId="3ABB16A0" w14:textId="77777777" w:rsidR="00A90238" w:rsidRPr="00AB5FED" w:rsidRDefault="00A90238" w:rsidP="00A90238">
      <w:pPr>
        <w:pStyle w:val="B1"/>
      </w:pPr>
      <w:r>
        <w:t>1</w:t>
      </w:r>
      <w:r w:rsidRPr="00AB5FED">
        <w:t>.</w:t>
      </w:r>
      <w:r w:rsidRPr="00AB5FED">
        <w:tab/>
      </w:r>
      <w:r>
        <w:t>Transmission control</w:t>
      </w:r>
      <w:r w:rsidRPr="00AB5FED">
        <w:t xml:space="preserve"> participant A sends a </w:t>
      </w:r>
      <w:r>
        <w:t>remote transmit media</w:t>
      </w:r>
      <w:r w:rsidRPr="00AB5FED">
        <w:t xml:space="preserve"> </w:t>
      </w:r>
      <w:r>
        <w:t xml:space="preserve">end </w:t>
      </w:r>
      <w:r w:rsidRPr="00AB5FED">
        <w:t xml:space="preserve">request message to </w:t>
      </w:r>
      <w:r>
        <w:t>transmission</w:t>
      </w:r>
      <w:r w:rsidRPr="00AB5FED">
        <w:t xml:space="preserve"> control server</w:t>
      </w:r>
      <w:r>
        <w:t xml:space="preserve"> including the MCVideo ID of the user at the UE of the transmission control participant B and the MCVideo ID of the user at the UE of the transmission control participant A.</w:t>
      </w:r>
    </w:p>
    <w:p w14:paraId="365FCF31" w14:textId="77777777" w:rsidR="00A90238" w:rsidRPr="00AB5FED" w:rsidRDefault="00A90238" w:rsidP="00A90238">
      <w:pPr>
        <w:pStyle w:val="B1"/>
      </w:pPr>
      <w:r>
        <w:t>2</w:t>
      </w:r>
      <w:r w:rsidRPr="00AB5FED">
        <w:t>.</w:t>
      </w:r>
      <w:r w:rsidRPr="00AB5FED">
        <w:tab/>
      </w:r>
      <w:r>
        <w:t>Transmission control server checks whether the user at the UE of transmission control participant A is authorized to end the on-going media transmission from transmission control participant B. If authorized, the transmission control server ends the media transmission from transmission control participant B.</w:t>
      </w:r>
    </w:p>
    <w:p w14:paraId="149C6731" w14:textId="77777777" w:rsidR="00A90238" w:rsidRPr="00AB5FED" w:rsidRDefault="00A90238" w:rsidP="00A90238">
      <w:pPr>
        <w:pStyle w:val="B1"/>
      </w:pPr>
      <w:r>
        <w:t>3.</w:t>
      </w:r>
      <w:r>
        <w:tab/>
        <w:t>Transmission</w:t>
      </w:r>
      <w:r w:rsidRPr="00AB5FED">
        <w:t xml:space="preserve"> control server </w:t>
      </w:r>
      <w:r>
        <w:t>ends the on-going media transmission from transmission control participant B.</w:t>
      </w:r>
      <w:r w:rsidRPr="00294C02">
        <w:t xml:space="preserve"> </w:t>
      </w:r>
      <w:r>
        <w:t>The transmission control server shall send transmit media end notify messages to the transmission control participants receiving the media transmission from transmission control participant B, indicating that the transmission has ended.</w:t>
      </w:r>
    </w:p>
    <w:p w14:paraId="4F2F74DA" w14:textId="77777777" w:rsidR="00A90238" w:rsidRDefault="00A90238" w:rsidP="00A90238">
      <w:pPr>
        <w:pStyle w:val="B1"/>
      </w:pPr>
      <w:r>
        <w:lastRenderedPageBreak/>
        <w:t>4</w:t>
      </w:r>
      <w:r w:rsidRPr="00AB5FED">
        <w:t>.</w:t>
      </w:r>
      <w:r w:rsidRPr="00AB5FED">
        <w:tab/>
      </w:r>
      <w:r>
        <w:t>Transmission</w:t>
      </w:r>
      <w:r w:rsidRPr="00AB5FED">
        <w:t xml:space="preserve"> control server responds with a </w:t>
      </w:r>
      <w:r>
        <w:t xml:space="preserve">remote transmit media end response message </w:t>
      </w:r>
      <w:r w:rsidRPr="00AB5FED">
        <w:t xml:space="preserve">to </w:t>
      </w:r>
      <w:r>
        <w:t>transmission control</w:t>
      </w:r>
      <w:r w:rsidRPr="00AB5FED">
        <w:t xml:space="preserve"> participant </w:t>
      </w:r>
      <w:r>
        <w:t xml:space="preserve">A indicating that the transmission control server has ended the requested media transmission. </w:t>
      </w:r>
    </w:p>
    <w:p w14:paraId="6AA2B5EB" w14:textId="77777777" w:rsidR="00A90238" w:rsidRPr="00AB5FED" w:rsidRDefault="00A90238" w:rsidP="00A90238">
      <w:pPr>
        <w:pStyle w:val="Heading5"/>
      </w:pPr>
      <w:bookmarkStart w:id="977" w:name="_Toc185772505"/>
      <w:r>
        <w:t>7.7</w:t>
      </w:r>
      <w:r w:rsidRPr="00AB5FED">
        <w:t>.1.3.</w:t>
      </w:r>
      <w:r>
        <w:t>7</w:t>
      </w:r>
      <w:r w:rsidRPr="00AB5FED">
        <w:tab/>
      </w:r>
      <w:r>
        <w:t>Remotely initiated media transmission</w:t>
      </w:r>
      <w:r w:rsidRPr="00AB5FED">
        <w:t xml:space="preserve"> during an MC</w:t>
      </w:r>
      <w:r>
        <w:t>Video</w:t>
      </w:r>
      <w:r w:rsidRPr="00AB5FED">
        <w:t xml:space="preserve"> session</w:t>
      </w:r>
      <w:bookmarkEnd w:id="977"/>
    </w:p>
    <w:p w14:paraId="7F29F9B2" w14:textId="77777777" w:rsidR="00A90238" w:rsidRPr="00AB5FED" w:rsidRDefault="00A90238" w:rsidP="00A90238">
      <w:r w:rsidRPr="00AB5FED">
        <w:t>Figure </w:t>
      </w:r>
      <w:r>
        <w:t>7.7</w:t>
      </w:r>
      <w:r w:rsidRPr="00AB5FED">
        <w:t>.1.3.</w:t>
      </w:r>
      <w:r>
        <w:t>7</w:t>
      </w:r>
      <w:r w:rsidRPr="00AB5FED">
        <w:t xml:space="preserve">-1 </w:t>
      </w:r>
      <w:r>
        <w:t>describes the</w:t>
      </w:r>
      <w:r w:rsidRPr="00AB5FED">
        <w:t xml:space="preserve"> procedure </w:t>
      </w:r>
      <w:r>
        <w:t>for</w:t>
      </w:r>
      <w:r w:rsidRPr="00AB5FED">
        <w:t xml:space="preserve"> </w:t>
      </w:r>
      <w:r>
        <w:t>remotely initiated media transmission</w:t>
      </w:r>
      <w:r w:rsidRPr="00AB5FED">
        <w:t xml:space="preserve"> </w:t>
      </w:r>
      <w:r>
        <w:t>during an</w:t>
      </w:r>
      <w:r w:rsidRPr="00AB5FED">
        <w:t xml:space="preserve"> MC</w:t>
      </w:r>
      <w:r>
        <w:t>Video session by an authorized user</w:t>
      </w:r>
      <w:r w:rsidRPr="00AB5FED">
        <w:t>. Only two UEs involved in the session are shown for the simplicity.</w:t>
      </w:r>
    </w:p>
    <w:p w14:paraId="085D0F23" w14:textId="77777777" w:rsidR="00A90238" w:rsidRPr="00AB5FED" w:rsidRDefault="00A90238" w:rsidP="00A90238">
      <w:r w:rsidRPr="00AB5FED">
        <w:t>Pre-condition:</w:t>
      </w:r>
    </w:p>
    <w:p w14:paraId="751A73B9"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12D68163" w14:textId="77777777" w:rsidR="00A90238" w:rsidRDefault="00A90238" w:rsidP="00A90238">
      <w:pPr>
        <w:pStyle w:val="B1"/>
      </w:pPr>
      <w:r>
        <w:t>2.</w:t>
      </w:r>
      <w:r>
        <w:tab/>
        <w:t>T</w:t>
      </w:r>
      <w:r w:rsidRPr="00E06473">
        <w:t>ransmission control is established between transmission control participants and transmission control server</w:t>
      </w:r>
      <w:r>
        <w:t xml:space="preserve"> and there is no ongoing media transmission</w:t>
      </w:r>
      <w:r w:rsidRPr="00AB5FED">
        <w:t>.</w:t>
      </w:r>
    </w:p>
    <w:p w14:paraId="4A2E6C23" w14:textId="77777777" w:rsidR="00A90238" w:rsidRDefault="00A90238" w:rsidP="00A90238">
      <w:pPr>
        <w:pStyle w:val="B1"/>
      </w:pPr>
      <w:r>
        <w:t>3.</w:t>
      </w:r>
      <w:r>
        <w:tab/>
        <w:t>The user of the UE at the transmission control participant A is authorized to remotely initiate a media transmission from transmission control participant B</w:t>
      </w:r>
    </w:p>
    <w:p w14:paraId="71F744E4" w14:textId="77777777" w:rsidR="00A90238" w:rsidRPr="00AB5FED" w:rsidRDefault="00A90238" w:rsidP="00A90238">
      <w:pPr>
        <w:pStyle w:val="TH"/>
      </w:pPr>
      <w:r>
        <w:object w:dxaOrig="8472" w:dyaOrig="3780" w14:anchorId="7793CD2C">
          <v:shape id="_x0000_i1097" type="#_x0000_t75" style="width:423.35pt;height:188.95pt" o:ole="">
            <v:imagedata r:id="rId155" o:title=""/>
          </v:shape>
          <o:OLEObject Type="Embed" ProgID="Visio.Drawing.15" ShapeID="_x0000_i1097" DrawAspect="Content" ObjectID="_1796385445" r:id="rId156"/>
        </w:object>
      </w:r>
    </w:p>
    <w:p w14:paraId="361AD84A" w14:textId="77777777" w:rsidR="00A90238" w:rsidRPr="00AB5FED" w:rsidRDefault="00A90238" w:rsidP="00A90238">
      <w:pPr>
        <w:pStyle w:val="TF"/>
      </w:pPr>
      <w:r w:rsidRPr="00AB5FED">
        <w:t>Figure </w:t>
      </w:r>
      <w:r>
        <w:t>7.7</w:t>
      </w:r>
      <w:r w:rsidRPr="00AB5FED">
        <w:t>.1.3.</w:t>
      </w:r>
      <w:r>
        <w:t>7</w:t>
      </w:r>
      <w:r w:rsidRPr="00AB5FED">
        <w:t xml:space="preserve">-1: </w:t>
      </w:r>
      <w:r>
        <w:t>Remotely initiated media transmission</w:t>
      </w:r>
      <w:r w:rsidRPr="00AB5FED">
        <w:t xml:space="preserve"> during an MC</w:t>
      </w:r>
      <w:r>
        <w:t>Video</w:t>
      </w:r>
      <w:r w:rsidRPr="00AB5FED">
        <w:t xml:space="preserve"> session</w:t>
      </w:r>
    </w:p>
    <w:p w14:paraId="3EE8534B" w14:textId="77777777" w:rsidR="00A90238" w:rsidRPr="00AB5FED" w:rsidRDefault="00A90238" w:rsidP="00A90238">
      <w:pPr>
        <w:pStyle w:val="B1"/>
      </w:pPr>
      <w:r>
        <w:t>1</w:t>
      </w:r>
      <w:r w:rsidRPr="00AB5FED">
        <w:t>.</w:t>
      </w:r>
      <w:r w:rsidRPr="00AB5FED">
        <w:tab/>
      </w:r>
      <w:r>
        <w:t>Transmission control</w:t>
      </w:r>
      <w:r w:rsidRPr="00AB5FED">
        <w:t xml:space="preserve"> participant A sends a </w:t>
      </w:r>
      <w:r>
        <w:t>remote transmit media</w:t>
      </w:r>
      <w:r w:rsidRPr="00AB5FED">
        <w:t xml:space="preserve"> request message to </w:t>
      </w:r>
      <w:r>
        <w:t>transmission</w:t>
      </w:r>
      <w:r w:rsidRPr="00AB5FED">
        <w:t xml:space="preserve"> control server </w:t>
      </w:r>
      <w:r>
        <w:t>including the MCVideo ID of the user at the UE of the transmission control participant B and the MCVideo ID of the user at the UE of the transmission control participant A.</w:t>
      </w:r>
    </w:p>
    <w:p w14:paraId="71D037DD" w14:textId="77777777" w:rsidR="00A90238" w:rsidRPr="00AB5FED" w:rsidRDefault="00A90238" w:rsidP="00A90238">
      <w:pPr>
        <w:pStyle w:val="B1"/>
      </w:pPr>
      <w:r>
        <w:t>2</w:t>
      </w:r>
      <w:r w:rsidRPr="00AB5FED">
        <w:t>.</w:t>
      </w:r>
      <w:r w:rsidRPr="00AB5FED">
        <w:tab/>
      </w:r>
      <w:r>
        <w:t xml:space="preserve">Transmission control server checks whether the user at the UE of transmission control participant A is authorized to remotely initiate a media transmission from transmission control participant B. If authorized, the transmission control server </w:t>
      </w:r>
      <w:r w:rsidRPr="00AB5FED">
        <w:t xml:space="preserve">makes the determination on what action (grant, deny, or queue) to take on the request based on </w:t>
      </w:r>
      <w:r>
        <w:t xml:space="preserve">transmission control </w:t>
      </w:r>
      <w:r w:rsidRPr="00AB5FED">
        <w:t xml:space="preserve">criteria (e.g., </w:t>
      </w:r>
      <w:r>
        <w:t>group policy</w:t>
      </w:r>
      <w:r w:rsidRPr="00AB5FED">
        <w:t xml:space="preserve">) and determines to accept the </w:t>
      </w:r>
      <w:r>
        <w:t>remotely initiated transmit media</w:t>
      </w:r>
      <w:r w:rsidRPr="00AB5FED">
        <w:t xml:space="preserve"> request from </w:t>
      </w:r>
      <w:r>
        <w:t>transmission control</w:t>
      </w:r>
      <w:r w:rsidRPr="00AB5FED">
        <w:t xml:space="preserve"> participant A.</w:t>
      </w:r>
    </w:p>
    <w:p w14:paraId="5BFC0E66" w14:textId="77777777" w:rsidR="00A90238" w:rsidRDefault="00A90238" w:rsidP="00A90238">
      <w:pPr>
        <w:pStyle w:val="B1"/>
      </w:pPr>
      <w:r>
        <w:t>3</w:t>
      </w:r>
      <w:r w:rsidRPr="00AB5FED">
        <w:t>.</w:t>
      </w:r>
      <w:r w:rsidRPr="00AB5FED">
        <w:tab/>
      </w:r>
      <w:r>
        <w:t>Transmission</w:t>
      </w:r>
      <w:r w:rsidRPr="00AB5FED">
        <w:t xml:space="preserve"> control server </w:t>
      </w:r>
      <w:r>
        <w:t>sends</w:t>
      </w:r>
      <w:r w:rsidRPr="00AB5FED">
        <w:t xml:space="preserve"> a </w:t>
      </w:r>
      <w:r>
        <w:t>transmit media</w:t>
      </w:r>
      <w:r w:rsidRPr="00AB5FED">
        <w:t xml:space="preserve"> granted message</w:t>
      </w:r>
      <w:r>
        <w:t xml:space="preserve"> </w:t>
      </w:r>
      <w:r w:rsidRPr="00AB5FED">
        <w:t xml:space="preserve">to </w:t>
      </w:r>
      <w:r>
        <w:t>transmission control</w:t>
      </w:r>
      <w:r w:rsidRPr="00AB5FED">
        <w:t xml:space="preserve"> participant </w:t>
      </w:r>
      <w:r>
        <w:t xml:space="preserve">B. </w:t>
      </w:r>
    </w:p>
    <w:p w14:paraId="6FC1354B" w14:textId="77777777" w:rsidR="00A90238" w:rsidRPr="00AB5FED" w:rsidRDefault="00A90238" w:rsidP="00A90238">
      <w:pPr>
        <w:pStyle w:val="B1"/>
      </w:pPr>
      <w:r>
        <w:t>4.</w:t>
      </w:r>
      <w:r>
        <w:tab/>
        <w:t>Transmission</w:t>
      </w:r>
      <w:r w:rsidRPr="00AB5FED">
        <w:t xml:space="preserve"> control server </w:t>
      </w:r>
      <w:r>
        <w:t>provides</w:t>
      </w:r>
      <w:r w:rsidRPr="00AB5FED">
        <w:t xml:space="preserve"> a </w:t>
      </w:r>
      <w:r>
        <w:t>remote transmit media</w:t>
      </w:r>
      <w:r w:rsidRPr="00AB5FED">
        <w:t xml:space="preserve"> </w:t>
      </w:r>
      <w:r>
        <w:t>response</w:t>
      </w:r>
      <w:r w:rsidRPr="00AB5FED">
        <w:t xml:space="preserve"> message</w:t>
      </w:r>
      <w:r>
        <w:t xml:space="preserve"> </w:t>
      </w:r>
      <w:r w:rsidRPr="00AB5FED">
        <w:t xml:space="preserve">to </w:t>
      </w:r>
      <w:r>
        <w:t>transmission control</w:t>
      </w:r>
      <w:r w:rsidRPr="00AB5FED">
        <w:t xml:space="preserve"> participant </w:t>
      </w:r>
      <w:r>
        <w:t>A</w:t>
      </w:r>
      <w:r w:rsidRPr="005C69B5">
        <w:t xml:space="preserve"> </w:t>
      </w:r>
      <w:r>
        <w:t>indicating success (media transmission occurs from transmission control participant B) or a failure reason.</w:t>
      </w:r>
    </w:p>
    <w:p w14:paraId="7A326F12" w14:textId="3869695D" w:rsidR="00A90238" w:rsidRPr="00806101" w:rsidRDefault="00A90238" w:rsidP="00806101">
      <w:pPr>
        <w:pStyle w:val="B1"/>
      </w:pPr>
      <w:r>
        <w:t>5</w:t>
      </w:r>
      <w:r w:rsidRPr="00AB5FED">
        <w:t>.</w:t>
      </w:r>
      <w:r w:rsidRPr="00AB5FED">
        <w:tab/>
      </w:r>
      <w:r>
        <w:t>Transmission control</w:t>
      </w:r>
      <w:r w:rsidRPr="00AB5FED">
        <w:t xml:space="preserve"> participant </w:t>
      </w:r>
      <w:r>
        <w:t>B</w:t>
      </w:r>
      <w:r w:rsidRPr="00AB5FED">
        <w:t xml:space="preserve"> starts sending v</w:t>
      </w:r>
      <w:r>
        <w:t>ideo</w:t>
      </w:r>
      <w:r w:rsidRPr="00AB5FED">
        <w:t xml:space="preserve"> media over the session established </w:t>
      </w:r>
      <w:r>
        <w:t>to the transmission control server</w:t>
      </w:r>
      <w:r w:rsidRPr="00AB5FED">
        <w:t>.</w:t>
      </w:r>
    </w:p>
    <w:p w14:paraId="1E00CCF6" w14:textId="5DC65721" w:rsidR="00806101" w:rsidRDefault="00806101" w:rsidP="00806101">
      <w:pPr>
        <w:pStyle w:val="Heading5"/>
      </w:pPr>
      <w:bookmarkStart w:id="978" w:name="_Toc454349310"/>
      <w:bookmarkStart w:id="979" w:name="_Toc185772506"/>
      <w:r>
        <w:t>7.7.1.3.8</w:t>
      </w:r>
      <w:r>
        <w:tab/>
        <w:t>Transmission idle during an MCVideo session</w:t>
      </w:r>
      <w:bookmarkEnd w:id="979"/>
      <w:r>
        <w:t xml:space="preserve"> </w:t>
      </w:r>
    </w:p>
    <w:p w14:paraId="1FC3AAF9" w14:textId="77777777" w:rsidR="00806101" w:rsidRPr="00D33D27" w:rsidRDefault="00806101" w:rsidP="00806101">
      <w:r w:rsidRPr="00B16843">
        <w:t>During silence</w:t>
      </w:r>
      <w:r>
        <w:t xml:space="preserve">, i.e., </w:t>
      </w:r>
      <w:r w:rsidRPr="00B16843">
        <w:t xml:space="preserve">when no video transmission is ongoing, the transmission control server </w:t>
      </w:r>
      <w:r>
        <w:t>may</w:t>
      </w:r>
      <w:r w:rsidRPr="00B16843">
        <w:t xml:space="preserve"> </w:t>
      </w:r>
      <w:r>
        <w:t>send the t</w:t>
      </w:r>
      <w:r w:rsidRPr="00B16843">
        <w:t xml:space="preserve">ransmission </w:t>
      </w:r>
      <w:r>
        <w:t>i</w:t>
      </w:r>
      <w:r w:rsidRPr="00B16843">
        <w:t xml:space="preserve">dle message to all transmission participants from time to time. The transmission control server sends </w:t>
      </w:r>
      <w:r>
        <w:t>the tr</w:t>
      </w:r>
      <w:r w:rsidRPr="00B16843">
        <w:t xml:space="preserve">ansmission </w:t>
      </w:r>
      <w:r>
        <w:t>i</w:t>
      </w:r>
      <w:r w:rsidRPr="00B16843">
        <w:t>dle message in the beginning of silence</w:t>
      </w:r>
      <w:r>
        <w:t>.</w:t>
      </w:r>
    </w:p>
    <w:p w14:paraId="3082CF60" w14:textId="41CA8584" w:rsidR="00806101" w:rsidRPr="00AB5FED" w:rsidRDefault="00806101" w:rsidP="00806101">
      <w:r w:rsidRPr="00AB5FED">
        <w:lastRenderedPageBreak/>
        <w:t>Figure </w:t>
      </w:r>
      <w:r>
        <w:t>7.7.1.3.8</w:t>
      </w:r>
      <w:r w:rsidRPr="00AB5FED">
        <w:t xml:space="preserve">-1 </w:t>
      </w:r>
      <w:r>
        <w:t>describes the</w:t>
      </w:r>
      <w:r w:rsidRPr="00AB5FED">
        <w:t xml:space="preserve"> procedure </w:t>
      </w:r>
      <w:r>
        <w:t>once the transmission idle message is sent from the transmission control server to the transmission control participant(s) during an already established MCVideo session</w:t>
      </w:r>
      <w:r w:rsidRPr="00AB5FED">
        <w:t xml:space="preserve">. </w:t>
      </w:r>
      <w:r>
        <w:t>For simplicity, o</w:t>
      </w:r>
      <w:r w:rsidRPr="00AB5FED">
        <w:t xml:space="preserve">nly </w:t>
      </w:r>
      <w:r>
        <w:t>three</w:t>
      </w:r>
      <w:r w:rsidRPr="00AB5FED">
        <w:t xml:space="preserve"> </w:t>
      </w:r>
      <w:r>
        <w:t xml:space="preserve">MCVideo </w:t>
      </w:r>
      <w:r w:rsidRPr="00AB5FED">
        <w:t xml:space="preserve">UEs </w:t>
      </w:r>
      <w:r>
        <w:t xml:space="preserve">are participating in the MCVideo session. </w:t>
      </w:r>
    </w:p>
    <w:p w14:paraId="255A6334" w14:textId="77777777" w:rsidR="00806101" w:rsidRDefault="00806101" w:rsidP="00806101">
      <w:r w:rsidRPr="00AB5FED">
        <w:t>Pre-condition:</w:t>
      </w:r>
    </w:p>
    <w:p w14:paraId="179C86C1" w14:textId="77777777" w:rsidR="00806101" w:rsidRDefault="00806101" w:rsidP="00806101">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r>
        <w:t>.</w:t>
      </w:r>
    </w:p>
    <w:p w14:paraId="6AEA4AD0" w14:textId="77777777" w:rsidR="00806101" w:rsidRDefault="00806101" w:rsidP="00806101">
      <w:pPr>
        <w:pStyle w:val="B1"/>
      </w:pPr>
      <w:r>
        <w:t>2.</w:t>
      </w:r>
      <w:r>
        <w:tab/>
      </w:r>
      <w:r w:rsidRPr="00AB5FED">
        <w:t xml:space="preserve">The </w:t>
      </w:r>
      <w:r>
        <w:t xml:space="preserve">transmission control is </w:t>
      </w:r>
      <w:r w:rsidRPr="00AB5FED">
        <w:t xml:space="preserve">established between the </w:t>
      </w:r>
      <w:r>
        <w:t>transmission control</w:t>
      </w:r>
      <w:r w:rsidRPr="00AB5FED">
        <w:t xml:space="preserve"> partic</w:t>
      </w:r>
      <w:r>
        <w:t>ipants and transmission control server</w:t>
      </w:r>
      <w:r w:rsidRPr="00AB5FED">
        <w:t>.</w:t>
      </w:r>
    </w:p>
    <w:p w14:paraId="39451050" w14:textId="77777777" w:rsidR="00806101" w:rsidRDefault="00806101" w:rsidP="00806101">
      <w:pPr>
        <w:pStyle w:val="B1"/>
      </w:pPr>
      <w:r>
        <w:t>3.</w:t>
      </w:r>
      <w:r>
        <w:tab/>
        <w:t>The transmission control participant A has been granted the permission to transmit media.</w:t>
      </w:r>
    </w:p>
    <w:p w14:paraId="298FA58E" w14:textId="77777777" w:rsidR="00806101" w:rsidRDefault="00806101" w:rsidP="000A2B97">
      <w:pPr>
        <w:pStyle w:val="TH"/>
      </w:pPr>
      <w:r>
        <w:object w:dxaOrig="7232" w:dyaOrig="3384" w14:anchorId="5D79A020">
          <v:shape id="_x0000_i1098" type="#_x0000_t75" style="width:362.3pt;height:168.75pt" o:ole="">
            <v:imagedata r:id="rId157" o:title=""/>
          </v:shape>
          <o:OLEObject Type="Embed" ProgID="Visio.Drawing.15" ShapeID="_x0000_i1098" DrawAspect="Content" ObjectID="_1796385446" r:id="rId158"/>
        </w:object>
      </w:r>
    </w:p>
    <w:p w14:paraId="06CEFFEC" w14:textId="57F494EF" w:rsidR="00806101" w:rsidRPr="003F5151" w:rsidRDefault="00806101" w:rsidP="00806101">
      <w:pPr>
        <w:pStyle w:val="TF"/>
      </w:pPr>
      <w:r w:rsidRPr="00AB5FED">
        <w:t>Figure</w:t>
      </w:r>
      <w:r>
        <w:t> 7.7.1.3.8</w:t>
      </w:r>
      <w:r w:rsidRPr="00AB5FED">
        <w:t xml:space="preserve">-1: </w:t>
      </w:r>
      <w:r>
        <w:t xml:space="preserve">Transmission idle </w:t>
      </w:r>
    </w:p>
    <w:p w14:paraId="4E3CB136" w14:textId="77777777" w:rsidR="00806101" w:rsidRDefault="00806101" w:rsidP="000A2B97">
      <w:pPr>
        <w:pStyle w:val="B1"/>
      </w:pPr>
      <w:r w:rsidRPr="00AB5FED">
        <w:t>1.</w:t>
      </w:r>
      <w:r w:rsidRPr="00AB5FED">
        <w:tab/>
      </w:r>
      <w:r>
        <w:t>The media transmission has ended according to clause 7.7.1.3.6.</w:t>
      </w:r>
    </w:p>
    <w:p w14:paraId="09675277" w14:textId="77777777" w:rsidR="00806101" w:rsidRPr="00AB5FED" w:rsidRDefault="00806101" w:rsidP="000A2B97">
      <w:pPr>
        <w:pStyle w:val="B1"/>
      </w:pPr>
      <w:r>
        <w:t>2a – 2c.</w:t>
      </w:r>
      <w:r>
        <w:tab/>
        <w:t>If no other MCVideo user has permission to transmit the media, then the transmission control server sends the transmission idle message to the transmission control participants.</w:t>
      </w:r>
    </w:p>
    <w:p w14:paraId="5BD35DA5" w14:textId="77777777" w:rsidR="00806101" w:rsidRPr="003F5151" w:rsidRDefault="00806101" w:rsidP="000A2B97">
      <w:pPr>
        <w:pStyle w:val="B1"/>
      </w:pPr>
      <w:r>
        <w:t>3</w:t>
      </w:r>
      <w:r w:rsidRPr="00AB5FED">
        <w:t>.</w:t>
      </w:r>
      <w:r w:rsidRPr="00AB5FED">
        <w:tab/>
      </w:r>
      <w:r>
        <w:t>The transmission control</w:t>
      </w:r>
      <w:r w:rsidRPr="00AB5FED">
        <w:t xml:space="preserve"> par</w:t>
      </w:r>
      <w:r>
        <w:t>ticipants may notify the MCVideo users about the transmission idle i.e., silent period.</w:t>
      </w:r>
    </w:p>
    <w:p w14:paraId="56BC688B" w14:textId="77777777" w:rsidR="00806101" w:rsidRPr="00BD1F66" w:rsidRDefault="00806101" w:rsidP="000A2B97">
      <w:pPr>
        <w:pStyle w:val="NO"/>
      </w:pPr>
      <w:r w:rsidRPr="00AB5FED">
        <w:t>NOTE:</w:t>
      </w:r>
      <w:r w:rsidRPr="00AB5FED">
        <w:tab/>
      </w:r>
      <w:r>
        <w:t>The transmission idle may be sent multiple times during the MCVideo session</w:t>
      </w:r>
      <w:r w:rsidRPr="00AB5FED">
        <w:t xml:space="preserve">. </w:t>
      </w:r>
    </w:p>
    <w:p w14:paraId="7BDBF614" w14:textId="77777777" w:rsidR="00A90238" w:rsidRPr="0004537F" w:rsidRDefault="00A90238" w:rsidP="00A90238">
      <w:pPr>
        <w:pStyle w:val="Heading3"/>
        <w:rPr>
          <w:lang w:val="en-IN" w:eastAsia="zh-CN"/>
        </w:rPr>
      </w:pPr>
      <w:bookmarkStart w:id="980" w:name="_Toc185772507"/>
      <w:r>
        <w:rPr>
          <w:lang w:val="en-IN" w:eastAsia="zh-CN"/>
        </w:rPr>
        <w:t>7.7.2</w:t>
      </w:r>
      <w:r w:rsidRPr="0004537F">
        <w:rPr>
          <w:lang w:val="en-IN"/>
        </w:rPr>
        <w:tab/>
        <w:t>Off-network transmission control</w:t>
      </w:r>
      <w:bookmarkEnd w:id="980"/>
    </w:p>
    <w:p w14:paraId="407C56E0" w14:textId="77777777" w:rsidR="00A90238" w:rsidRDefault="00A90238" w:rsidP="00A90238">
      <w:pPr>
        <w:pStyle w:val="Heading4"/>
        <w:rPr>
          <w:lang w:val="en-IN"/>
        </w:rPr>
      </w:pPr>
      <w:bookmarkStart w:id="981" w:name="_Toc185772508"/>
      <w:r>
        <w:rPr>
          <w:lang w:val="en-IN" w:eastAsia="zh-CN"/>
        </w:rPr>
        <w:t>7.7.2</w:t>
      </w:r>
      <w:r w:rsidRPr="0004537F">
        <w:rPr>
          <w:lang w:val="en-IN"/>
        </w:rPr>
        <w:t>.1</w:t>
      </w:r>
      <w:r w:rsidRPr="0004537F">
        <w:rPr>
          <w:lang w:val="en-IN"/>
        </w:rPr>
        <w:tab/>
        <w:t>General</w:t>
      </w:r>
      <w:bookmarkEnd w:id="981"/>
    </w:p>
    <w:p w14:paraId="7D1DA1B8" w14:textId="77777777" w:rsidR="00A90238" w:rsidRDefault="00A90238" w:rsidP="00A90238">
      <w:r w:rsidRPr="00AB5FED">
        <w:t xml:space="preserve">The procedure is for providing </w:t>
      </w:r>
      <w:r>
        <w:t>transmission</w:t>
      </w:r>
      <w:r w:rsidRPr="00AB5FED">
        <w:t xml:space="preserve"> control to MC</w:t>
      </w:r>
      <w:r>
        <w:t>Video UE in an off</w:t>
      </w:r>
      <w:r w:rsidRPr="00AB5FED">
        <w:t xml:space="preserve">-network case. </w:t>
      </w:r>
      <w:r>
        <w:t>Transmission</w:t>
      </w:r>
      <w:r w:rsidRPr="00AB5FED">
        <w:t xml:space="preserve"> control is performed by using </w:t>
      </w:r>
      <w:r>
        <w:t>transmission</w:t>
      </w:r>
      <w:r w:rsidRPr="00AB5FED">
        <w:t xml:space="preserve"> control information flows between the </w:t>
      </w:r>
      <w:r>
        <w:t>transmission control</w:t>
      </w:r>
      <w:r w:rsidRPr="00AB5FED">
        <w:t xml:space="preserve"> participant and the </w:t>
      </w:r>
      <w:r>
        <w:t>transmission</w:t>
      </w:r>
      <w:r w:rsidRPr="00AB5FED">
        <w:t xml:space="preserve"> control </w:t>
      </w:r>
      <w:r w:rsidRPr="0004537F">
        <w:t>arbitrator</w:t>
      </w:r>
      <w:r>
        <w:t>. The transmission</w:t>
      </w:r>
      <w:r w:rsidRPr="00AB5FED">
        <w:t xml:space="preserve"> control </w:t>
      </w:r>
      <w:r w:rsidRPr="0004537F">
        <w:t>arbitrat</w:t>
      </w:r>
      <w:r>
        <w:t>or is a member MCVideo UE of the MCVideo group where the transmission rules are applied</w:t>
      </w:r>
      <w:r w:rsidRPr="00AB5FED">
        <w:t>.</w:t>
      </w:r>
      <w:r w:rsidRPr="007A518C">
        <w:t xml:space="preserve"> </w:t>
      </w:r>
    </w:p>
    <w:p w14:paraId="74D20195" w14:textId="77777777" w:rsidR="00A90238" w:rsidRDefault="00A90238" w:rsidP="00A90238">
      <w:r>
        <w:rPr>
          <w:lang w:eastAsia="zh-CN"/>
        </w:rPr>
        <w:t xml:space="preserve">Off-network </w:t>
      </w:r>
      <w:r>
        <w:t>transmission control is based on ProSe capabilities as described in clause 7.18.</w:t>
      </w:r>
    </w:p>
    <w:p w14:paraId="3793A724" w14:textId="77777777" w:rsidR="00A90238" w:rsidRPr="00E010FD" w:rsidRDefault="00A90238" w:rsidP="00A90238">
      <w:r w:rsidRPr="00E010FD">
        <w:t>Transmission control in off-network can be performed in two ways:</w:t>
      </w:r>
    </w:p>
    <w:p w14:paraId="367FED37" w14:textId="77777777" w:rsidR="00A90238" w:rsidRPr="00E010FD" w:rsidRDefault="00A90238" w:rsidP="00A90238">
      <w:pPr>
        <w:pStyle w:val="B1"/>
      </w:pPr>
      <w:r w:rsidRPr="00E010FD">
        <w:t>-</w:t>
      </w:r>
      <w:r w:rsidRPr="00E010FD">
        <w:tab/>
        <w:t>Single arbitrator: transmission participants rely on a single participant designated as transmission arbitrator for the arbitraton of transmission requests.</w:t>
      </w:r>
    </w:p>
    <w:p w14:paraId="64BC285A" w14:textId="77777777" w:rsidR="00A90238" w:rsidRPr="00E010FD" w:rsidRDefault="00A90238" w:rsidP="00A90238">
      <w:pPr>
        <w:pStyle w:val="B1"/>
      </w:pPr>
      <w:r w:rsidRPr="00E010FD">
        <w:t>-</w:t>
      </w:r>
      <w:r w:rsidRPr="00E010FD">
        <w:tab/>
        <w:t>Self arbitration: each transmsission participant arbitrates its own transmission based on its view of the topology.</w:t>
      </w:r>
    </w:p>
    <w:p w14:paraId="2164E894" w14:textId="77777777" w:rsidR="00A90238" w:rsidRPr="00E010FD" w:rsidRDefault="00A90238" w:rsidP="00A90238">
      <w:r>
        <w:t xml:space="preserve">Both </w:t>
      </w:r>
      <w:r w:rsidRPr="00E010FD">
        <w:t xml:space="preserve">of the approaches, </w:t>
      </w:r>
      <w:r>
        <w:t>as appropriate</w:t>
      </w:r>
      <w:r w:rsidRPr="00E010FD">
        <w:t xml:space="preserve"> for the deployment model, can be adopted for MCVideo group using a configurable parameter</w:t>
      </w:r>
      <w:r>
        <w:t xml:space="preserve"> </w:t>
      </w:r>
      <w:r w:rsidRPr="004C45B2">
        <w:t>(as defined in Annex A.4).</w:t>
      </w:r>
    </w:p>
    <w:p w14:paraId="373B2E1D" w14:textId="77777777" w:rsidR="00A90238" w:rsidRPr="00E010FD" w:rsidRDefault="00A90238" w:rsidP="00A90238">
      <w:r w:rsidRPr="00E010FD">
        <w:t xml:space="preserve">In the single arbitrator approach, one MCVideo client assumes the responsibility for arbitration of transmission requests for all group members within range. All requests for transmission are directed to the arbitrator, and the arbitrator checks </w:t>
      </w:r>
      <w:r w:rsidRPr="00E010FD">
        <w:lastRenderedPageBreak/>
        <w:t>the configured limits on the simultaneous transmissions, and grants or denies the request. If an MCVideo client is out of range of the current arbitrator, the MCVideo client is allowed to transmit and also become a transmission arbitrator.  If there is insufficient capacity to carry an extra transmission i.e. the configured limit for simultaneous transmissions is reached, the MCVideo client may request that an existing transmitting MCVideo client is pre-empted; the pre-emption request is sent to the transmission arbitrator.</w:t>
      </w:r>
    </w:p>
    <w:p w14:paraId="7464D8C9" w14:textId="77777777" w:rsidR="00A90238" w:rsidRPr="00E010FD" w:rsidRDefault="00A90238" w:rsidP="00A90238">
      <w:r w:rsidRPr="00E010FD">
        <w:t>In the self arbitration approach, each MCVideo client decides for itself whether there is sufficient capacity to carry the transmission. If it determines that there is insufficient capacity i.e. the configured limit for simultaneous transmissions is reached, and from its perspective another transmitting MCVideo client has a lower priority, the requesting MCVideo client may send an override request directly to this other transmitting MCVideo client, which will either accept the override request and give way, or deny the override request.</w:t>
      </w:r>
    </w:p>
    <w:p w14:paraId="5BDD9772" w14:textId="77777777" w:rsidR="00A90238" w:rsidRDefault="00A90238" w:rsidP="00A90238">
      <w:r w:rsidRPr="004C45B2">
        <w:t>In both</w:t>
      </w:r>
      <w:r>
        <w:t xml:space="preserve"> </w:t>
      </w:r>
      <w:r w:rsidRPr="004C45B2">
        <w:t>the single arbitrator approach and the self arbitration approach,</w:t>
      </w:r>
      <w:r w:rsidRPr="00E010FD">
        <w:t xml:space="preserve"> if there is insufficient capacity to carry the communication i.e. the configured limit on the simultaneous transmissions is reached, the MCVideo client may report this to the MCVideo user. The MCVideo user may decide to transmit anyway, and instruct the MCVideo client to proceed with the transmission. </w:t>
      </w:r>
    </w:p>
    <w:p w14:paraId="5F07D724" w14:textId="77777777" w:rsidR="00A90238" w:rsidRPr="004C45B2" w:rsidRDefault="00A90238" w:rsidP="00A90238">
      <w:pPr>
        <w:pStyle w:val="NO"/>
      </w:pPr>
      <w:r w:rsidRPr="004C45B2">
        <w:t>NOTE:</w:t>
      </w:r>
      <w:r w:rsidRPr="004C45B2">
        <w:tab/>
      </w:r>
      <w:r>
        <w:t>T</w:t>
      </w:r>
      <w:r w:rsidRPr="004C45B2">
        <w:t>he ProSe function within the MCVideo client</w:t>
      </w:r>
      <w:r>
        <w:t xml:space="preserve"> could</w:t>
      </w:r>
      <w:r w:rsidRPr="004C45B2">
        <w:t xml:space="preserve"> determine that there is insufficient capacity to carry a</w:t>
      </w:r>
      <w:r>
        <w:t>n MCVideo</w:t>
      </w:r>
      <w:r w:rsidRPr="004C45B2">
        <w:t xml:space="preserve"> call requested by the MCVideo client, </w:t>
      </w:r>
      <w:r>
        <w:t xml:space="preserve">however interactions between the MCVideo client and the ProSe function </w:t>
      </w:r>
      <w:r w:rsidRPr="004C45B2">
        <w:t>are outside the scope of the present document.</w:t>
      </w:r>
    </w:p>
    <w:p w14:paraId="4AD55B0A" w14:textId="77777777" w:rsidR="00A90238" w:rsidRPr="00C93295" w:rsidRDefault="00A90238" w:rsidP="00A90238">
      <w:r w:rsidRPr="004C45B2">
        <w:t xml:space="preserve">Further subclauses apply to </w:t>
      </w:r>
      <w:r w:rsidRPr="00720971">
        <w:t xml:space="preserve">one or both of </w:t>
      </w:r>
      <w:r w:rsidRPr="004C45B2">
        <w:t xml:space="preserve">the single arbitrator approach </w:t>
      </w:r>
      <w:r w:rsidRPr="00720971">
        <w:t>and</w:t>
      </w:r>
      <w:r w:rsidRPr="004C45B2">
        <w:t xml:space="preserve"> </w:t>
      </w:r>
      <w:r w:rsidRPr="00720971">
        <w:t xml:space="preserve">the </w:t>
      </w:r>
      <w:r w:rsidRPr="004C45B2">
        <w:t xml:space="preserve">self arbitration approach. Applicability is explicitly indicated in each of the </w:t>
      </w:r>
      <w:r w:rsidRPr="00720971">
        <w:t xml:space="preserve">relevant </w:t>
      </w:r>
      <w:r w:rsidRPr="004C45B2">
        <w:t>subclauses.</w:t>
      </w:r>
    </w:p>
    <w:p w14:paraId="76127C1A" w14:textId="77777777" w:rsidR="00A90238" w:rsidRPr="0004537F" w:rsidRDefault="00A90238" w:rsidP="00A90238">
      <w:pPr>
        <w:pStyle w:val="Heading4"/>
        <w:rPr>
          <w:lang w:val="en-IN" w:eastAsia="zh-CN"/>
        </w:rPr>
      </w:pPr>
      <w:bookmarkStart w:id="982" w:name="_Toc185772509"/>
      <w:r>
        <w:rPr>
          <w:lang w:val="en-IN" w:eastAsia="zh-CN"/>
        </w:rPr>
        <w:t>7.7.2</w:t>
      </w:r>
      <w:r w:rsidRPr="0004537F">
        <w:rPr>
          <w:lang w:val="en-IN"/>
        </w:rPr>
        <w:t>.2</w:t>
      </w:r>
      <w:r w:rsidRPr="0004537F">
        <w:rPr>
          <w:lang w:val="en-IN"/>
        </w:rPr>
        <w:tab/>
        <w:t>Information flows for o</w:t>
      </w:r>
      <w:r w:rsidRPr="0004537F">
        <w:rPr>
          <w:lang w:val="en-IN" w:eastAsia="zh-CN"/>
        </w:rPr>
        <w:t>ff-network transmission control</w:t>
      </w:r>
      <w:bookmarkEnd w:id="982"/>
    </w:p>
    <w:p w14:paraId="3E2FD9BF" w14:textId="77777777" w:rsidR="00A90238" w:rsidRPr="0004537F" w:rsidRDefault="00A90238" w:rsidP="00A90238">
      <w:pPr>
        <w:pStyle w:val="Heading5"/>
        <w:rPr>
          <w:lang w:val="en-IN"/>
        </w:rPr>
      </w:pPr>
      <w:bookmarkStart w:id="983" w:name="_Toc185772510"/>
      <w:bookmarkEnd w:id="978"/>
      <w:r>
        <w:rPr>
          <w:lang w:val="en-IN"/>
        </w:rPr>
        <w:t>7.7.2</w:t>
      </w:r>
      <w:r w:rsidRPr="0004537F">
        <w:rPr>
          <w:lang w:val="en-IN"/>
        </w:rPr>
        <w:t>.2.1</w:t>
      </w:r>
      <w:r w:rsidRPr="0004537F">
        <w:rPr>
          <w:lang w:val="en-IN"/>
        </w:rPr>
        <w:tab/>
        <w:t>Transmission request</w:t>
      </w:r>
      <w:bookmarkEnd w:id="983"/>
    </w:p>
    <w:p w14:paraId="4CC1483B" w14:textId="77777777" w:rsidR="00A90238" w:rsidRPr="0004537F" w:rsidRDefault="00A90238" w:rsidP="00A90238">
      <w:r w:rsidRPr="0004537F">
        <w:t>Table </w:t>
      </w:r>
      <w:r>
        <w:t>7.7.2</w:t>
      </w:r>
      <w:r w:rsidRPr="0004537F">
        <w:t>.2.1</w:t>
      </w:r>
      <w:r w:rsidRPr="0004537F">
        <w:rPr>
          <w:lang w:eastAsia="zh-CN"/>
        </w:rPr>
        <w:t>-1</w:t>
      </w:r>
      <w:r w:rsidRPr="0004537F">
        <w:t xml:space="preserve"> describes the information flow for the transmission request sent by a transmission participant to request for the tra</w:t>
      </w:r>
      <w:r>
        <w:t>n</w:t>
      </w:r>
      <w:r w:rsidRPr="0004537F">
        <w:t>smission permission. This information flows is sent in unicast or broadcast.</w:t>
      </w:r>
    </w:p>
    <w:p w14:paraId="2DFCE317" w14:textId="77777777" w:rsidR="00A90238" w:rsidRPr="0004537F" w:rsidRDefault="00A90238" w:rsidP="00A90238">
      <w:pPr>
        <w:pStyle w:val="TH"/>
      </w:pPr>
      <w:r w:rsidRPr="0004537F">
        <w:t>Table </w:t>
      </w:r>
      <w:r>
        <w:t>7.7.2</w:t>
      </w:r>
      <w:r w:rsidRPr="0004537F">
        <w:t>.2.1-1: Transmission request</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73B103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9A0B329"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05060284"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9B3487" w14:textId="77777777" w:rsidR="00A90238" w:rsidRPr="0004537F" w:rsidRDefault="00A90238" w:rsidP="004260A6">
            <w:pPr>
              <w:pStyle w:val="TAH"/>
            </w:pPr>
            <w:r w:rsidRPr="0004537F">
              <w:t>Description</w:t>
            </w:r>
          </w:p>
        </w:tc>
      </w:tr>
      <w:tr w:rsidR="00A90238" w:rsidRPr="0004537F" w14:paraId="2C4210F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FE8BF8E"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3F097451"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01713" w14:textId="77777777" w:rsidR="00A90238" w:rsidRPr="0004537F" w:rsidRDefault="00A90238" w:rsidP="004260A6">
            <w:pPr>
              <w:pStyle w:val="TAL"/>
            </w:pPr>
            <w:r w:rsidRPr="0004537F">
              <w:t>The identity of the MCVideo user requesting the transmission permission</w:t>
            </w:r>
          </w:p>
        </w:tc>
      </w:tr>
      <w:tr w:rsidR="00A90238" w:rsidRPr="0004537F" w14:paraId="598D25A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919E21" w14:textId="77777777" w:rsidR="00A90238" w:rsidRPr="0004537F" w:rsidRDefault="00A90238" w:rsidP="004260A6">
            <w:pPr>
              <w:pStyle w:val="TAL"/>
            </w:pPr>
            <w:r w:rsidRPr="0004537F">
              <w:t>Transmission priority</w:t>
            </w:r>
          </w:p>
        </w:tc>
        <w:tc>
          <w:tcPr>
            <w:tcW w:w="1440" w:type="dxa"/>
            <w:tcBorders>
              <w:top w:val="single" w:sz="4" w:space="0" w:color="000000"/>
              <w:left w:val="single" w:sz="4" w:space="0" w:color="000000"/>
              <w:bottom w:val="single" w:sz="4" w:space="0" w:color="000000"/>
            </w:tcBorders>
            <w:shd w:val="clear" w:color="auto" w:fill="auto"/>
          </w:tcPr>
          <w:p w14:paraId="566C665A"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F6908" w14:textId="77777777" w:rsidR="00A90238" w:rsidRPr="0004537F" w:rsidRDefault="00A90238" w:rsidP="004260A6">
            <w:pPr>
              <w:pStyle w:val="TAL"/>
            </w:pPr>
            <w:r w:rsidRPr="0004537F">
              <w:t>Priority of the request</w:t>
            </w:r>
          </w:p>
        </w:tc>
      </w:tr>
      <w:tr w:rsidR="00A90238" w:rsidRPr="0004537F" w14:paraId="5FD6523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EB72E2"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61A3067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3AFBAF"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3C1D32E4" w14:textId="77777777" w:rsidR="00A90238" w:rsidRPr="0004537F" w:rsidRDefault="00A90238" w:rsidP="00A90238"/>
    <w:p w14:paraId="47363B08" w14:textId="77777777" w:rsidR="00A90238" w:rsidRPr="0004537F" w:rsidRDefault="00A90238" w:rsidP="00A90238">
      <w:pPr>
        <w:pStyle w:val="Heading5"/>
        <w:rPr>
          <w:lang w:val="en-IN"/>
        </w:rPr>
      </w:pPr>
      <w:bookmarkStart w:id="984" w:name="_Toc454349311"/>
      <w:bookmarkStart w:id="985" w:name="_Toc185772511"/>
      <w:r>
        <w:rPr>
          <w:lang w:val="en-IN"/>
        </w:rPr>
        <w:t>7.7.2</w:t>
      </w:r>
      <w:r w:rsidRPr="0004537F">
        <w:rPr>
          <w:lang w:val="en-IN"/>
        </w:rPr>
        <w:t>.2.2</w:t>
      </w:r>
      <w:r w:rsidRPr="0004537F">
        <w:rPr>
          <w:lang w:val="en-IN"/>
        </w:rPr>
        <w:tab/>
        <w:t>Transmission granted</w:t>
      </w:r>
      <w:bookmarkEnd w:id="984"/>
      <w:bookmarkEnd w:id="985"/>
    </w:p>
    <w:p w14:paraId="06837275" w14:textId="77777777" w:rsidR="00A90238" w:rsidRPr="0004537F" w:rsidRDefault="00A90238" w:rsidP="00A90238">
      <w:r w:rsidRPr="0004537F">
        <w:t>Table </w:t>
      </w:r>
      <w:r>
        <w:t>7.7.2</w:t>
      </w:r>
      <w:r w:rsidRPr="0004537F">
        <w:t>.2.2</w:t>
      </w:r>
      <w:r w:rsidRPr="0004537F">
        <w:rPr>
          <w:lang w:eastAsia="zh-CN"/>
        </w:rPr>
        <w:t>-1</w:t>
      </w:r>
      <w:r w:rsidRPr="0004537F">
        <w:t xml:space="preserve"> describes the information flow for the transmission granted sent by the transmission arbitrator, to indicate that a request for transmission is granted and media may be transmitted. This information flows is sent in unicast or broadcast.</w:t>
      </w:r>
    </w:p>
    <w:p w14:paraId="7BCAB017" w14:textId="77777777" w:rsidR="00A90238" w:rsidRPr="0004537F" w:rsidRDefault="00A90238" w:rsidP="00A90238">
      <w:pPr>
        <w:pStyle w:val="TH"/>
      </w:pPr>
      <w:r w:rsidRPr="0004537F">
        <w:lastRenderedPageBreak/>
        <w:t>Table </w:t>
      </w:r>
      <w:r>
        <w:t>7.7.2</w:t>
      </w:r>
      <w:r w:rsidRPr="0004537F">
        <w:t>.2.2-1: Transmission granted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6B85CA5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D26E66"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08E20544"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0BCBF" w14:textId="77777777" w:rsidR="00A90238" w:rsidRPr="0004537F" w:rsidRDefault="00A90238" w:rsidP="004260A6">
            <w:pPr>
              <w:pStyle w:val="TAH"/>
            </w:pPr>
            <w:r w:rsidRPr="0004537F">
              <w:t>Description</w:t>
            </w:r>
          </w:p>
        </w:tc>
      </w:tr>
      <w:tr w:rsidR="00A90238" w:rsidRPr="0004537F" w14:paraId="0E6AB1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6AF8AF4"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17725A21"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7344" w14:textId="77777777" w:rsidR="00A90238" w:rsidRPr="0004537F" w:rsidRDefault="00A90238" w:rsidP="004260A6">
            <w:pPr>
              <w:pStyle w:val="TAL"/>
            </w:pPr>
            <w:r>
              <w:t>Identity of the user whose client is acting as t</w:t>
            </w:r>
            <w:r w:rsidRPr="0004537F">
              <w:t>ransmission arbitrator</w:t>
            </w:r>
          </w:p>
        </w:tc>
      </w:tr>
      <w:tr w:rsidR="00A90238" w:rsidRPr="0004537F" w14:paraId="7195487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E3889BF"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4A092427"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CB5BF" w14:textId="77777777" w:rsidR="00A90238" w:rsidRPr="0004537F" w:rsidRDefault="00A90238" w:rsidP="004260A6">
            <w:pPr>
              <w:pStyle w:val="TAL"/>
            </w:pPr>
            <w:r>
              <w:t>Identity of the user that has been g</w:t>
            </w:r>
            <w:r w:rsidRPr="0004537F">
              <w:t xml:space="preserve">ranted </w:t>
            </w:r>
            <w:r>
              <w:t>transmission permission</w:t>
            </w:r>
          </w:p>
        </w:tc>
      </w:tr>
      <w:tr w:rsidR="00A90238" w:rsidRPr="0004537F" w14:paraId="2536062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709BC2D" w14:textId="77777777" w:rsidR="00A90238" w:rsidRPr="0004537F" w:rsidRDefault="00A90238" w:rsidP="004260A6">
            <w:pPr>
              <w:pStyle w:val="TAL"/>
            </w:pPr>
            <w:r w:rsidRPr="0004537F">
              <w:t>Duration</w:t>
            </w:r>
          </w:p>
        </w:tc>
        <w:tc>
          <w:tcPr>
            <w:tcW w:w="1440" w:type="dxa"/>
            <w:tcBorders>
              <w:top w:val="single" w:sz="4" w:space="0" w:color="000000"/>
              <w:left w:val="single" w:sz="4" w:space="0" w:color="000000"/>
              <w:bottom w:val="single" w:sz="4" w:space="0" w:color="000000"/>
            </w:tcBorders>
            <w:shd w:val="clear" w:color="auto" w:fill="auto"/>
          </w:tcPr>
          <w:p w14:paraId="1B84ADA4"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63542" w14:textId="77777777" w:rsidR="00A90238" w:rsidRPr="0004537F" w:rsidRDefault="00A90238" w:rsidP="004260A6">
            <w:pPr>
              <w:pStyle w:val="TAL"/>
            </w:pPr>
            <w:r w:rsidRPr="0004537F">
              <w:t>The time for which the granted party is allowed to transmit</w:t>
            </w:r>
          </w:p>
        </w:tc>
      </w:tr>
      <w:tr w:rsidR="00A90238" w:rsidRPr="0004537F" w14:paraId="1F21E07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971CED"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543D754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8318D"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1D3C35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ADF552" w14:textId="77777777" w:rsidR="00A90238" w:rsidRPr="0004537F" w:rsidRDefault="00A90238" w:rsidP="004260A6">
            <w:pPr>
              <w:pStyle w:val="TAL"/>
            </w:pPr>
            <w:r w:rsidRPr="0004537F">
              <w:t>MCVideo ID of subsequent arbitrator</w:t>
            </w:r>
          </w:p>
        </w:tc>
        <w:tc>
          <w:tcPr>
            <w:tcW w:w="1440" w:type="dxa"/>
            <w:tcBorders>
              <w:top w:val="single" w:sz="4" w:space="0" w:color="000000"/>
              <w:left w:val="single" w:sz="4" w:space="0" w:color="000000"/>
              <w:bottom w:val="single" w:sz="4" w:space="0" w:color="000000"/>
            </w:tcBorders>
            <w:shd w:val="clear" w:color="auto" w:fill="auto"/>
          </w:tcPr>
          <w:p w14:paraId="39A949CB"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80C617" w14:textId="77777777" w:rsidR="00A90238" w:rsidRPr="0004537F" w:rsidRDefault="00A90238" w:rsidP="004260A6">
            <w:pPr>
              <w:pStyle w:val="TAL"/>
            </w:pPr>
            <w:r w:rsidRPr="0004537F">
              <w:t>Subsequent transmission arbitrator's identity</w:t>
            </w:r>
          </w:p>
        </w:tc>
      </w:tr>
      <w:tr w:rsidR="00A90238" w:rsidRPr="0004537F" w14:paraId="4F59FB7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ED8936"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18B5945E"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99306" w14:textId="77777777" w:rsidR="00A90238" w:rsidRPr="0004537F" w:rsidRDefault="00A90238" w:rsidP="004260A6">
            <w:pPr>
              <w:pStyle w:val="TAL"/>
            </w:pPr>
            <w:r w:rsidRPr="0004537F">
              <w:t>Indicates if acknowledgement from the transmission participant is required</w:t>
            </w:r>
          </w:p>
        </w:tc>
      </w:tr>
    </w:tbl>
    <w:p w14:paraId="4A11A7A0" w14:textId="77777777" w:rsidR="00A90238" w:rsidRPr="0004537F" w:rsidRDefault="00A90238" w:rsidP="00A90238"/>
    <w:p w14:paraId="22588E54" w14:textId="77777777" w:rsidR="00A90238" w:rsidRPr="0004537F" w:rsidRDefault="00A90238" w:rsidP="00A90238">
      <w:pPr>
        <w:pStyle w:val="Heading5"/>
        <w:rPr>
          <w:lang w:val="en-IN"/>
        </w:rPr>
      </w:pPr>
      <w:bookmarkStart w:id="986" w:name="_Toc185772512"/>
      <w:r>
        <w:rPr>
          <w:lang w:val="en-IN"/>
        </w:rPr>
        <w:t>7.7.2</w:t>
      </w:r>
      <w:r w:rsidRPr="0004537F">
        <w:rPr>
          <w:lang w:val="en-IN"/>
        </w:rPr>
        <w:t>.2.3</w:t>
      </w:r>
      <w:r w:rsidRPr="0004537F">
        <w:rPr>
          <w:lang w:val="en-IN"/>
        </w:rPr>
        <w:tab/>
        <w:t>Transmission release</w:t>
      </w:r>
      <w:bookmarkEnd w:id="986"/>
    </w:p>
    <w:p w14:paraId="3A58E0E4" w14:textId="77777777" w:rsidR="00A90238" w:rsidRPr="0004537F" w:rsidRDefault="00A90238" w:rsidP="00A90238">
      <w:r w:rsidRPr="0004537F">
        <w:t>Table </w:t>
      </w:r>
      <w:r>
        <w:t>7.7.2</w:t>
      </w:r>
      <w:r w:rsidRPr="0004537F">
        <w:t>.2.3</w:t>
      </w:r>
      <w:r w:rsidRPr="0004537F">
        <w:rPr>
          <w:lang w:eastAsia="zh-CN"/>
        </w:rPr>
        <w:t>-1</w:t>
      </w:r>
      <w:r w:rsidRPr="0004537F">
        <w:t xml:space="preserve"> describes the information flow for transmission release sent by the transmission participant, to indicate that the media transmission is complete and transmission permission is released. This information flows is sent in unicast or broadcast.</w:t>
      </w:r>
    </w:p>
    <w:p w14:paraId="7EB86364" w14:textId="77777777" w:rsidR="00A90238" w:rsidRPr="0004537F" w:rsidRDefault="00A90238" w:rsidP="00A90238">
      <w:pPr>
        <w:pStyle w:val="TH"/>
      </w:pPr>
      <w:r w:rsidRPr="0004537F">
        <w:t>Table </w:t>
      </w:r>
      <w:r>
        <w:t>7.7.2</w:t>
      </w:r>
      <w:r w:rsidRPr="0004537F">
        <w:t>.2.3-1: Transmission release</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35D77E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2C9E7FF"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16D5CE12"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4F575E" w14:textId="77777777" w:rsidR="00A90238" w:rsidRPr="0004537F" w:rsidRDefault="00A90238" w:rsidP="004260A6">
            <w:pPr>
              <w:pStyle w:val="TAH"/>
            </w:pPr>
            <w:r w:rsidRPr="0004537F">
              <w:t>Description</w:t>
            </w:r>
          </w:p>
        </w:tc>
      </w:tr>
      <w:tr w:rsidR="00A90238" w:rsidRPr="0004537F" w14:paraId="39311FD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72D1268" w14:textId="77777777" w:rsidR="00A90238" w:rsidRPr="0004537F" w:rsidRDefault="00A90238" w:rsidP="004260A6">
            <w:pPr>
              <w:pStyle w:val="TAL"/>
              <w:tabs>
                <w:tab w:val="left" w:pos="1828"/>
              </w:tabs>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0727DE20"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129E6" w14:textId="77777777" w:rsidR="00A90238" w:rsidRPr="0004537F" w:rsidRDefault="00A90238" w:rsidP="004260A6">
            <w:pPr>
              <w:pStyle w:val="TAL"/>
            </w:pPr>
            <w:r>
              <w:t>Identity of user releasing t</w:t>
            </w:r>
            <w:r w:rsidRPr="0004537F">
              <w:t>ransmission</w:t>
            </w:r>
          </w:p>
        </w:tc>
      </w:tr>
      <w:tr w:rsidR="00A90238" w:rsidRPr="0004537F" w14:paraId="4A67202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9F594B" w14:textId="77777777" w:rsidR="00A90238" w:rsidRPr="0004537F" w:rsidRDefault="00A90238" w:rsidP="004260A6">
            <w:pPr>
              <w:pStyle w:val="TAL"/>
              <w:tabs>
                <w:tab w:val="left" w:pos="1828"/>
              </w:tabs>
            </w:pPr>
            <w:r w:rsidRPr="0004537F">
              <w:t>Source identifier</w:t>
            </w:r>
            <w:r w:rsidRPr="0004537F">
              <w:tab/>
            </w:r>
          </w:p>
        </w:tc>
        <w:tc>
          <w:tcPr>
            <w:tcW w:w="1440" w:type="dxa"/>
            <w:tcBorders>
              <w:top w:val="single" w:sz="4" w:space="0" w:color="000000"/>
              <w:left w:val="single" w:sz="4" w:space="0" w:color="000000"/>
              <w:bottom w:val="single" w:sz="4" w:space="0" w:color="000000"/>
            </w:tcBorders>
            <w:shd w:val="clear" w:color="auto" w:fill="auto"/>
          </w:tcPr>
          <w:p w14:paraId="78315215"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26E68B"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7149B18A" w14:textId="77777777" w:rsidR="00A90238" w:rsidRPr="0004537F" w:rsidRDefault="00A90238" w:rsidP="00A90238"/>
    <w:p w14:paraId="332CE382" w14:textId="77777777" w:rsidR="00A90238" w:rsidRPr="0004537F" w:rsidRDefault="00A90238" w:rsidP="00A90238">
      <w:pPr>
        <w:pStyle w:val="Heading5"/>
        <w:rPr>
          <w:lang w:val="en-IN"/>
        </w:rPr>
      </w:pPr>
      <w:bookmarkStart w:id="987" w:name="_Toc454349312"/>
      <w:bookmarkStart w:id="988" w:name="_Toc185772513"/>
      <w:r>
        <w:rPr>
          <w:lang w:val="en-IN"/>
        </w:rPr>
        <w:t>7.7.2</w:t>
      </w:r>
      <w:r w:rsidRPr="0004537F">
        <w:rPr>
          <w:lang w:val="en-IN"/>
        </w:rPr>
        <w:t>.2.4</w:t>
      </w:r>
      <w:r w:rsidRPr="0004537F">
        <w:rPr>
          <w:lang w:val="en-IN"/>
        </w:rPr>
        <w:tab/>
        <w:t>Transmission rejected</w:t>
      </w:r>
      <w:bookmarkEnd w:id="987"/>
      <w:bookmarkEnd w:id="988"/>
    </w:p>
    <w:p w14:paraId="5C20CD1D" w14:textId="77777777" w:rsidR="00A90238" w:rsidRPr="0004537F" w:rsidRDefault="00A90238" w:rsidP="00A90238">
      <w:r w:rsidRPr="0004537F">
        <w:t>Table </w:t>
      </w:r>
      <w:r>
        <w:t>7.7.2</w:t>
      </w:r>
      <w:r w:rsidRPr="0004537F">
        <w:t>.2.4</w:t>
      </w:r>
      <w:r w:rsidRPr="0004537F">
        <w:rPr>
          <w:lang w:eastAsia="zh-CN"/>
        </w:rPr>
        <w:t>-1</w:t>
      </w:r>
      <w:r w:rsidRPr="0004537F">
        <w:t xml:space="preserve"> describes the information flow for transmission rejected sent by the transmission arbitrator, to indicate that a request for the transmission is rejected. This information flows is sent in unicast or broadcast.</w:t>
      </w:r>
    </w:p>
    <w:p w14:paraId="7169B809" w14:textId="77777777" w:rsidR="00A90238" w:rsidRPr="0004537F" w:rsidRDefault="00A90238" w:rsidP="00A90238">
      <w:pPr>
        <w:pStyle w:val="TH"/>
      </w:pPr>
      <w:r w:rsidRPr="0004537F">
        <w:t>Table </w:t>
      </w:r>
      <w:r>
        <w:t>7.7.2</w:t>
      </w:r>
      <w:r w:rsidRPr="0004537F">
        <w:t>.2.4-1: Transmission rejected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6044F4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FC61DB0"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6E6DE2D8"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466B1" w14:textId="77777777" w:rsidR="00A90238" w:rsidRPr="0004537F" w:rsidRDefault="00A90238" w:rsidP="004260A6">
            <w:pPr>
              <w:pStyle w:val="TAH"/>
            </w:pPr>
            <w:r w:rsidRPr="0004537F">
              <w:t>Description</w:t>
            </w:r>
          </w:p>
        </w:tc>
      </w:tr>
      <w:tr w:rsidR="00A90238" w:rsidRPr="0004537F" w14:paraId="7DE81A0F"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0E61E209"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5C29302F"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2A6EC4" w14:textId="77777777" w:rsidR="00A90238" w:rsidRPr="0004537F" w:rsidRDefault="00A90238" w:rsidP="004260A6">
            <w:pPr>
              <w:pStyle w:val="TAL"/>
            </w:pPr>
            <w:r w:rsidRPr="00505FA9">
              <w:t xml:space="preserve">Identity of the user whose client is acting as </w:t>
            </w:r>
            <w:r>
              <w:t>t</w:t>
            </w:r>
            <w:r w:rsidRPr="0004537F">
              <w:t>ransmission arbitrator</w:t>
            </w:r>
          </w:p>
        </w:tc>
      </w:tr>
      <w:tr w:rsidR="00A90238" w:rsidRPr="0004537F" w14:paraId="61516824"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4C3CAEE1" w14:textId="77777777" w:rsidR="00A90238" w:rsidRPr="0004537F" w:rsidRDefault="00A90238" w:rsidP="004260A6">
            <w:pPr>
              <w:pStyle w:val="TAL"/>
            </w:pPr>
            <w:r w:rsidRPr="0004537F">
              <w:t>MCVideo ID of rejected party</w:t>
            </w:r>
          </w:p>
        </w:tc>
        <w:tc>
          <w:tcPr>
            <w:tcW w:w="1440" w:type="dxa"/>
            <w:tcBorders>
              <w:top w:val="single" w:sz="4" w:space="0" w:color="000000"/>
              <w:left w:val="single" w:sz="4" w:space="0" w:color="000000"/>
              <w:bottom w:val="single" w:sz="4" w:space="0" w:color="000000"/>
            </w:tcBorders>
            <w:shd w:val="clear" w:color="auto" w:fill="auto"/>
          </w:tcPr>
          <w:p w14:paraId="4F0DCA46"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5C5C8" w14:textId="77777777" w:rsidR="00A90238" w:rsidRPr="0004537F" w:rsidRDefault="00A90238" w:rsidP="004260A6">
            <w:pPr>
              <w:pStyle w:val="TAL"/>
            </w:pPr>
            <w:r>
              <w:t>Identity of user whose transmission request has been r</w:t>
            </w:r>
            <w:r w:rsidRPr="0004537F">
              <w:t>ejected</w:t>
            </w:r>
          </w:p>
        </w:tc>
      </w:tr>
      <w:tr w:rsidR="00A90238" w:rsidRPr="0004537F" w14:paraId="0522CB43"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0B1508CB"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40FF13CF"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7D1A8"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2CD426C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2DC89C8" w14:textId="77777777" w:rsidR="00A90238" w:rsidRPr="0004537F" w:rsidRDefault="00A90238" w:rsidP="004260A6">
            <w:pPr>
              <w:pStyle w:val="TAL"/>
            </w:pPr>
            <w:r w:rsidRPr="0004537F">
              <w:t>Rejection cause</w:t>
            </w:r>
          </w:p>
        </w:tc>
        <w:tc>
          <w:tcPr>
            <w:tcW w:w="1440" w:type="dxa"/>
            <w:tcBorders>
              <w:top w:val="single" w:sz="4" w:space="0" w:color="000000"/>
              <w:left w:val="single" w:sz="4" w:space="0" w:color="000000"/>
              <w:bottom w:val="single" w:sz="4" w:space="0" w:color="000000"/>
            </w:tcBorders>
            <w:shd w:val="clear" w:color="auto" w:fill="auto"/>
          </w:tcPr>
          <w:p w14:paraId="019E793A"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9D690F" w14:textId="77777777" w:rsidR="00A90238" w:rsidRPr="0004537F" w:rsidRDefault="00A90238" w:rsidP="004260A6">
            <w:pPr>
              <w:pStyle w:val="TAL"/>
            </w:pPr>
            <w:r w:rsidRPr="0004537F">
              <w:t>Indicates the cause for transmission rejection</w:t>
            </w:r>
          </w:p>
        </w:tc>
      </w:tr>
      <w:tr w:rsidR="00A90238" w:rsidRPr="0004537F" w14:paraId="543EB44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1DFE2A0"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65060185"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752CA6" w14:textId="77777777" w:rsidR="00A90238" w:rsidRPr="0004537F" w:rsidRDefault="00A90238" w:rsidP="004260A6">
            <w:pPr>
              <w:pStyle w:val="TAL"/>
            </w:pPr>
            <w:r w:rsidRPr="0004537F">
              <w:t>Indicates if acknowledgement from the transmission participant is required</w:t>
            </w:r>
          </w:p>
        </w:tc>
      </w:tr>
    </w:tbl>
    <w:p w14:paraId="04969E5A" w14:textId="77777777" w:rsidR="00A90238" w:rsidRPr="0004537F" w:rsidRDefault="00A90238" w:rsidP="00A90238"/>
    <w:p w14:paraId="214589A9" w14:textId="77777777" w:rsidR="00A90238" w:rsidRPr="0004537F" w:rsidRDefault="00A90238" w:rsidP="00A90238">
      <w:pPr>
        <w:pStyle w:val="Heading5"/>
        <w:rPr>
          <w:lang w:val="en-IN"/>
        </w:rPr>
      </w:pPr>
      <w:bookmarkStart w:id="989" w:name="_Toc185772514"/>
      <w:r>
        <w:rPr>
          <w:lang w:val="en-IN"/>
        </w:rPr>
        <w:t>7.7.2</w:t>
      </w:r>
      <w:r w:rsidRPr="0004537F">
        <w:rPr>
          <w:lang w:val="en-IN"/>
        </w:rPr>
        <w:t>.2.5</w:t>
      </w:r>
      <w:r w:rsidRPr="0004537F">
        <w:rPr>
          <w:lang w:val="en-IN"/>
        </w:rPr>
        <w:tab/>
        <w:t>Transmission revoked</w:t>
      </w:r>
      <w:bookmarkEnd w:id="989"/>
    </w:p>
    <w:p w14:paraId="03BEDD42" w14:textId="77777777" w:rsidR="00A90238" w:rsidRPr="0004537F" w:rsidRDefault="00A90238" w:rsidP="00A90238">
      <w:r w:rsidRPr="0004537F">
        <w:t>Table </w:t>
      </w:r>
      <w:r>
        <w:t>7.7.2</w:t>
      </w:r>
      <w:r w:rsidRPr="0004537F">
        <w:t>.2.5</w:t>
      </w:r>
      <w:r w:rsidRPr="0004537F">
        <w:rPr>
          <w:lang w:eastAsia="zh-CN"/>
        </w:rPr>
        <w:t>-1</w:t>
      </w:r>
      <w:r w:rsidRPr="0004537F">
        <w:t xml:space="preserve"> describes the information flow for transmission revoked sent by the transmission arbitrator, to indicate that the transmission permission, that was earlier granted, is revoked. This information flows is sent in unicast or broadcast.</w:t>
      </w:r>
    </w:p>
    <w:p w14:paraId="4C3ADDAE" w14:textId="77777777" w:rsidR="00A90238" w:rsidRPr="0004537F" w:rsidRDefault="00A90238" w:rsidP="00A90238">
      <w:pPr>
        <w:pStyle w:val="TH"/>
      </w:pPr>
      <w:r w:rsidRPr="0004537F">
        <w:lastRenderedPageBreak/>
        <w:t>Table </w:t>
      </w:r>
      <w:r>
        <w:t>7.7.2</w:t>
      </w:r>
      <w:r w:rsidRPr="0004537F">
        <w:t>.2.5-1: Transmission revoked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3FF518D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57389A"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72231DFF"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2A65D" w14:textId="77777777" w:rsidR="00A90238" w:rsidRPr="0004537F" w:rsidRDefault="00A90238" w:rsidP="004260A6">
            <w:pPr>
              <w:pStyle w:val="TAH"/>
            </w:pPr>
            <w:r w:rsidRPr="0004537F">
              <w:t>Description</w:t>
            </w:r>
          </w:p>
        </w:tc>
      </w:tr>
      <w:tr w:rsidR="00A90238" w:rsidRPr="0004537F" w14:paraId="21FB6E3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8C624BA"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247BD7C0"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0B4F8" w14:textId="77777777" w:rsidR="00A90238" w:rsidRPr="0004537F" w:rsidRDefault="00A90238" w:rsidP="004260A6">
            <w:pPr>
              <w:pStyle w:val="TAL"/>
            </w:pPr>
            <w:r w:rsidRPr="00505FA9">
              <w:t xml:space="preserve">Identity of the </w:t>
            </w:r>
            <w:r>
              <w:t>user whose client is acting as t</w:t>
            </w:r>
            <w:r w:rsidRPr="0004537F">
              <w:t>ransmission arbitrator</w:t>
            </w:r>
          </w:p>
        </w:tc>
      </w:tr>
      <w:tr w:rsidR="00A90238" w:rsidRPr="0004537F" w14:paraId="0F8BFCD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5C082A2" w14:textId="77777777" w:rsidR="00A90238" w:rsidRPr="0004537F"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05605959"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04C4D" w14:textId="77777777" w:rsidR="00A90238" w:rsidRPr="0004537F" w:rsidRDefault="00A90238" w:rsidP="004260A6">
            <w:pPr>
              <w:pStyle w:val="TAL"/>
            </w:pPr>
            <w:r>
              <w:t>Identity of user whose transmission permission has been r</w:t>
            </w:r>
            <w:r w:rsidRPr="0004537F">
              <w:t>evoked</w:t>
            </w:r>
          </w:p>
        </w:tc>
      </w:tr>
      <w:tr w:rsidR="00A90238" w:rsidRPr="0004537F" w14:paraId="7E6B30B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86EA569"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17CC6B90"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47328E"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0249F1F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3A144F"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5C29FD8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F0145C" w14:textId="77777777" w:rsidR="00A90238" w:rsidRPr="0004537F" w:rsidRDefault="00A90238" w:rsidP="004260A6">
            <w:pPr>
              <w:pStyle w:val="TAL"/>
            </w:pPr>
            <w:r w:rsidRPr="0004537F">
              <w:t>Indicates if acknowledgement from the transmission participant is required</w:t>
            </w:r>
          </w:p>
        </w:tc>
      </w:tr>
    </w:tbl>
    <w:p w14:paraId="69D4D484" w14:textId="77777777" w:rsidR="00A90238" w:rsidRPr="0004537F" w:rsidRDefault="00A90238" w:rsidP="00A90238"/>
    <w:p w14:paraId="24E9BDD9" w14:textId="77777777" w:rsidR="00A90238" w:rsidRPr="0004537F" w:rsidRDefault="00A90238" w:rsidP="00A90238">
      <w:pPr>
        <w:pStyle w:val="Heading5"/>
        <w:rPr>
          <w:lang w:val="en-IN"/>
        </w:rPr>
      </w:pPr>
      <w:bookmarkStart w:id="990" w:name="_Toc454349318"/>
      <w:bookmarkStart w:id="991" w:name="_Toc185772515"/>
      <w:r>
        <w:rPr>
          <w:lang w:val="en-IN"/>
        </w:rPr>
        <w:t>7.7.2</w:t>
      </w:r>
      <w:r w:rsidRPr="0004537F">
        <w:rPr>
          <w:lang w:val="en-IN"/>
        </w:rPr>
        <w:t>.2.6</w:t>
      </w:r>
      <w:r w:rsidRPr="0004537F">
        <w:rPr>
          <w:lang w:val="en-IN"/>
        </w:rPr>
        <w:tab/>
        <w:t>Transmission arbitration taken</w:t>
      </w:r>
      <w:bookmarkEnd w:id="990"/>
      <w:bookmarkEnd w:id="991"/>
    </w:p>
    <w:p w14:paraId="3624FBE9" w14:textId="77777777" w:rsidR="00A90238" w:rsidRPr="0004537F" w:rsidRDefault="00A90238" w:rsidP="00A90238">
      <w:r w:rsidRPr="0004537F">
        <w:t>Table </w:t>
      </w:r>
      <w:r>
        <w:t>7.7.2</w:t>
      </w:r>
      <w:r w:rsidRPr="0004537F">
        <w:t>.2.6</w:t>
      </w:r>
      <w:r w:rsidRPr="0004537F">
        <w:rPr>
          <w:lang w:eastAsia="zh-CN"/>
        </w:rPr>
        <w:t>-1</w:t>
      </w:r>
      <w:r w:rsidRPr="0004537F">
        <w:t xml:space="preserve"> describes the information flow for transmission taken sent by the transmission participant, to indicate that the transmission participant has taken the responsibility of transmission arbitration. This information flows is sent in unicast or broadcast.</w:t>
      </w:r>
    </w:p>
    <w:p w14:paraId="43E0D776" w14:textId="77777777" w:rsidR="00A90238" w:rsidRPr="0004537F" w:rsidRDefault="00A90238" w:rsidP="00A90238">
      <w:pPr>
        <w:pStyle w:val="TH"/>
      </w:pPr>
      <w:r w:rsidRPr="0004537F">
        <w:t>Table </w:t>
      </w:r>
      <w:r>
        <w:t>7.7.2</w:t>
      </w:r>
      <w:r w:rsidRPr="0004537F">
        <w:t>.2.6-1: Transmission arbitration taken</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B7756E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3B69E17"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2FDB9220"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81B131" w14:textId="77777777" w:rsidR="00A90238" w:rsidRPr="0004537F" w:rsidRDefault="00A90238" w:rsidP="004260A6">
            <w:pPr>
              <w:pStyle w:val="TAH"/>
            </w:pPr>
            <w:r w:rsidRPr="0004537F">
              <w:t>Description</w:t>
            </w:r>
          </w:p>
        </w:tc>
      </w:tr>
      <w:tr w:rsidR="00A90238" w:rsidRPr="0004537F" w14:paraId="7E58CD0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C4EAFCC"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11BAD597"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A0C956" w14:textId="77777777" w:rsidR="00A90238" w:rsidRPr="0004537F" w:rsidRDefault="00A90238" w:rsidP="004260A6">
            <w:pPr>
              <w:pStyle w:val="TAL"/>
            </w:pPr>
            <w:r w:rsidRPr="0004537F">
              <w:t>Identity of the MCVideo user taking responsibility of transmission arbitration</w:t>
            </w:r>
          </w:p>
        </w:tc>
      </w:tr>
      <w:tr w:rsidR="00A90238" w:rsidRPr="0004537F" w14:paraId="09BC08B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FBE1E6C"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2BA1D46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E2B9C"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3432EA5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A736DD" w14:textId="77777777" w:rsidR="00A90238" w:rsidRPr="0004537F" w:rsidRDefault="00A90238" w:rsidP="004260A6">
            <w:pPr>
              <w:pStyle w:val="TAL"/>
            </w:pPr>
            <w:r w:rsidRPr="0004537F">
              <w:t>Permission to request the transmission</w:t>
            </w:r>
          </w:p>
        </w:tc>
        <w:tc>
          <w:tcPr>
            <w:tcW w:w="1440" w:type="dxa"/>
            <w:tcBorders>
              <w:top w:val="single" w:sz="4" w:space="0" w:color="000000"/>
              <w:left w:val="single" w:sz="4" w:space="0" w:color="000000"/>
              <w:bottom w:val="single" w:sz="4" w:space="0" w:color="000000"/>
            </w:tcBorders>
            <w:shd w:val="clear" w:color="auto" w:fill="auto"/>
          </w:tcPr>
          <w:p w14:paraId="62F082B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D39CCB" w14:textId="77777777" w:rsidR="00A90238" w:rsidRPr="0004537F" w:rsidRDefault="00A90238" w:rsidP="004260A6">
            <w:pPr>
              <w:pStyle w:val="TAL"/>
            </w:pPr>
            <w:r w:rsidRPr="0004537F">
              <w:t>Indicates whether receiving parties are allowed to request the transmission or not (e.g. broadcast call).</w:t>
            </w:r>
          </w:p>
        </w:tc>
      </w:tr>
      <w:tr w:rsidR="00A90238" w:rsidRPr="0004537F" w14:paraId="47ED495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5405B6"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6BDA4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A0BFDD" w14:textId="77777777" w:rsidR="00A90238" w:rsidRPr="0004537F" w:rsidRDefault="00A90238" w:rsidP="004260A6">
            <w:pPr>
              <w:pStyle w:val="TAL"/>
            </w:pPr>
            <w:r w:rsidRPr="0004537F">
              <w:t>Indicates if acknowledgement from the transmission participant is required</w:t>
            </w:r>
          </w:p>
        </w:tc>
      </w:tr>
    </w:tbl>
    <w:p w14:paraId="75246AF2" w14:textId="77777777" w:rsidR="00A90238" w:rsidRPr="0004537F" w:rsidRDefault="00A90238" w:rsidP="00A90238"/>
    <w:p w14:paraId="1127B0EA" w14:textId="77777777" w:rsidR="00A90238" w:rsidRPr="0004537F" w:rsidRDefault="00A90238" w:rsidP="00A90238">
      <w:pPr>
        <w:pStyle w:val="Heading5"/>
        <w:rPr>
          <w:lang w:val="en-IN"/>
        </w:rPr>
      </w:pPr>
      <w:bookmarkStart w:id="992" w:name="_Toc454349340"/>
      <w:bookmarkStart w:id="993" w:name="_Toc185772516"/>
      <w:r>
        <w:rPr>
          <w:lang w:val="en-IN"/>
        </w:rPr>
        <w:t>7.7.2</w:t>
      </w:r>
      <w:r w:rsidRPr="0004537F">
        <w:rPr>
          <w:lang w:val="en-IN"/>
        </w:rPr>
        <w:t>.2.7</w:t>
      </w:r>
      <w:r w:rsidRPr="0004537F">
        <w:rPr>
          <w:lang w:val="en-IN"/>
        </w:rPr>
        <w:tab/>
        <w:t>Transmission arbitration release</w:t>
      </w:r>
      <w:bookmarkEnd w:id="993"/>
    </w:p>
    <w:p w14:paraId="3ABAC32C" w14:textId="77777777" w:rsidR="00A90238" w:rsidRPr="0004537F" w:rsidRDefault="00A90238" w:rsidP="00A90238">
      <w:r w:rsidRPr="0004537F">
        <w:t>Table </w:t>
      </w:r>
      <w:r>
        <w:t>7.7.2</w:t>
      </w:r>
      <w:r w:rsidRPr="0004537F">
        <w:t>.2.7</w:t>
      </w:r>
      <w:r w:rsidRPr="0004537F">
        <w:rPr>
          <w:lang w:eastAsia="zh-CN"/>
        </w:rPr>
        <w:t>-1</w:t>
      </w:r>
      <w:r w:rsidRPr="0004537F">
        <w:t xml:space="preserve"> describes the information flow for transmission arbitration release sent by the transmission arbitrator, to indicate that the responsibility of transmission arbitration is released. This information flows is sent in unicast or broadcast.</w:t>
      </w:r>
    </w:p>
    <w:p w14:paraId="29DE315F" w14:textId="77777777" w:rsidR="00A90238" w:rsidRPr="0004537F" w:rsidRDefault="00A90238" w:rsidP="00A90238">
      <w:pPr>
        <w:pStyle w:val="TH"/>
      </w:pPr>
      <w:r w:rsidRPr="0004537F">
        <w:t>Table </w:t>
      </w:r>
      <w:r>
        <w:t>7.7.2</w:t>
      </w:r>
      <w:r w:rsidRPr="0004537F">
        <w:t>.2.7-1: Transmission arbitration release</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6F53558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C18E0CE"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717509C3"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47042" w14:textId="77777777" w:rsidR="00A90238" w:rsidRPr="0004537F" w:rsidRDefault="00A90238" w:rsidP="004260A6">
            <w:pPr>
              <w:pStyle w:val="TAH"/>
            </w:pPr>
            <w:r w:rsidRPr="0004537F">
              <w:t>Description</w:t>
            </w:r>
          </w:p>
        </w:tc>
      </w:tr>
      <w:tr w:rsidR="00A90238" w:rsidRPr="0004537F" w14:paraId="483F2D6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B05667F"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493A0E8C"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CE6CD" w14:textId="77777777" w:rsidR="00A90238" w:rsidRPr="0004537F" w:rsidRDefault="00A90238" w:rsidP="004260A6">
            <w:pPr>
              <w:pStyle w:val="TAL"/>
            </w:pPr>
            <w:r w:rsidRPr="0047248B">
              <w:t xml:space="preserve">Identity of the user whose client is acting as </w:t>
            </w:r>
            <w:r>
              <w:t>t</w:t>
            </w:r>
            <w:r w:rsidRPr="0004537F">
              <w:t>ransmission arbitrator</w:t>
            </w:r>
          </w:p>
        </w:tc>
      </w:tr>
      <w:tr w:rsidR="00A90238" w:rsidRPr="0004537F" w14:paraId="3BD1199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ABE781A" w14:textId="77777777" w:rsidR="00A90238" w:rsidRPr="0004537F" w:rsidRDefault="00A90238" w:rsidP="004260A6">
            <w:pPr>
              <w:pStyle w:val="TAL"/>
            </w:pPr>
            <w:r w:rsidRPr="00E010FD">
              <w:t>MCVideo ID</w:t>
            </w:r>
          </w:p>
        </w:tc>
        <w:tc>
          <w:tcPr>
            <w:tcW w:w="1440" w:type="dxa"/>
            <w:tcBorders>
              <w:top w:val="single" w:sz="4" w:space="0" w:color="000000"/>
              <w:left w:val="single" w:sz="4" w:space="0" w:color="000000"/>
              <w:bottom w:val="single" w:sz="4" w:space="0" w:color="000000"/>
            </w:tcBorders>
            <w:shd w:val="clear" w:color="auto" w:fill="auto"/>
          </w:tcPr>
          <w:p w14:paraId="38125E8E" w14:textId="77777777" w:rsidR="00A90238" w:rsidRPr="0004537F" w:rsidRDefault="00A90238" w:rsidP="004260A6">
            <w:pPr>
              <w:pStyle w:val="TAL"/>
            </w:pPr>
            <w:r w:rsidRPr="00E010F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C230A6" w14:textId="77777777" w:rsidR="00A90238" w:rsidRPr="0047248B" w:rsidRDefault="00A90238" w:rsidP="004260A6">
            <w:pPr>
              <w:pStyle w:val="TAL"/>
            </w:pPr>
            <w:r>
              <w:t>Identity of the user whose client is being d</w:t>
            </w:r>
            <w:r w:rsidRPr="00E010FD">
              <w:t>elegated transmission arbitrator</w:t>
            </w:r>
            <w:r>
              <w:t xml:space="preserve"> function</w:t>
            </w:r>
          </w:p>
        </w:tc>
      </w:tr>
      <w:tr w:rsidR="00A90238" w:rsidRPr="0004537F" w14:paraId="3452AD5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FCF5BB1"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30FD8B1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DB984"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62D162EF" w14:textId="77777777" w:rsidR="00A90238" w:rsidRPr="0004537F" w:rsidRDefault="00A90238" w:rsidP="00A90238"/>
    <w:p w14:paraId="15CD53BA" w14:textId="77777777" w:rsidR="00A90238" w:rsidRPr="0004537F" w:rsidRDefault="00A90238" w:rsidP="00A90238">
      <w:pPr>
        <w:pStyle w:val="Heading4"/>
        <w:rPr>
          <w:lang w:val="en-IN" w:eastAsia="ko-KR"/>
        </w:rPr>
      </w:pPr>
      <w:bookmarkStart w:id="994" w:name="_Toc185772517"/>
      <w:r>
        <w:rPr>
          <w:lang w:val="en-IN"/>
        </w:rPr>
        <w:t>7.7.2</w:t>
      </w:r>
      <w:r w:rsidRPr="0004537F">
        <w:rPr>
          <w:lang w:val="en-IN" w:eastAsia="ko-KR"/>
        </w:rPr>
        <w:t>.3</w:t>
      </w:r>
      <w:r w:rsidRPr="0004537F">
        <w:rPr>
          <w:lang w:val="en-IN"/>
        </w:rPr>
        <w:tab/>
        <w:t xml:space="preserve">Initializing </w:t>
      </w:r>
      <w:r w:rsidRPr="0004537F">
        <w:rPr>
          <w:lang w:val="en-IN" w:eastAsia="ko-KR"/>
        </w:rPr>
        <w:t>transmission control</w:t>
      </w:r>
      <w:bookmarkEnd w:id="992"/>
      <w:r>
        <w:rPr>
          <w:lang w:val="en-IN" w:eastAsia="ko-KR"/>
        </w:rPr>
        <w:t xml:space="preserve"> – single arbitrator approach</w:t>
      </w:r>
      <w:bookmarkEnd w:id="994"/>
    </w:p>
    <w:p w14:paraId="0111C570" w14:textId="77777777" w:rsidR="00A90238" w:rsidRPr="00E010FD" w:rsidRDefault="00A90238" w:rsidP="00A90238">
      <w:r w:rsidRPr="00E010FD">
        <w:t>This subclause is applicable only in single arbitrator approach.</w:t>
      </w:r>
    </w:p>
    <w:p w14:paraId="21D01C60" w14:textId="77777777" w:rsidR="00A90238" w:rsidRPr="0004537F" w:rsidRDefault="00A90238" w:rsidP="00A90238">
      <w:r w:rsidRPr="0004537F">
        <w:t>Figure </w:t>
      </w:r>
      <w:r>
        <w:t>7.7.2</w:t>
      </w:r>
      <w:r w:rsidRPr="0004537F">
        <w:t>.</w:t>
      </w:r>
      <w:r w:rsidRPr="0004537F">
        <w:rPr>
          <w:lang w:eastAsia="ko-KR"/>
        </w:rPr>
        <w:t>3</w:t>
      </w:r>
      <w:r w:rsidRPr="0004537F">
        <w:t>-1 describes procedures for transmission participants when an MCVideo client initializes transmission control. The MCVideo client sends a transmission request to detect presence of a transmission arbitrator. If the MCVideo client does not receive a response to the transmission request, it sends a transmission arbitration taken message and becomes the transmission arbitrator. The MCVideo client may now transmit a video.</w:t>
      </w:r>
      <w:r>
        <w:t xml:space="preserve"> This procedure applies when either there have been no recent MCVideo transmissions within the MCVideo group and therefore no arbitrator has been selected, or where there have been recent</w:t>
      </w:r>
      <w:r w:rsidRPr="007F7ED9">
        <w:t xml:space="preserve"> </w:t>
      </w:r>
      <w:r>
        <w:t xml:space="preserve">MCVideo transmissions which may still be ongoing, but </w:t>
      </w:r>
      <w:r>
        <w:lastRenderedPageBreak/>
        <w:t>the arbitrator cannot be reached, e.g. where MCVideo client that wants to transmit video has gone out of range of the arbitrator.</w:t>
      </w:r>
    </w:p>
    <w:p w14:paraId="47DD5BAD" w14:textId="77777777" w:rsidR="00A90238" w:rsidRPr="0004537F" w:rsidRDefault="00A90238" w:rsidP="00A90238">
      <w:r w:rsidRPr="0004537F">
        <w:t xml:space="preserve">Pre-conditions: </w:t>
      </w:r>
    </w:p>
    <w:p w14:paraId="1212E829" w14:textId="77777777" w:rsidR="00A90238" w:rsidRDefault="00A90238" w:rsidP="00A90238">
      <w:pPr>
        <w:pStyle w:val="B1"/>
      </w:pPr>
      <w:r w:rsidRPr="0004537F">
        <w:t>1.</w:t>
      </w:r>
      <w:r w:rsidRPr="0004537F">
        <w:tab/>
        <w:t>An off-network group communication has been established.</w:t>
      </w:r>
    </w:p>
    <w:p w14:paraId="7A6122B1" w14:textId="77777777" w:rsidR="00A90238" w:rsidRPr="0004537F" w:rsidRDefault="00A90238" w:rsidP="00A90238">
      <w:pPr>
        <w:pStyle w:val="B1"/>
      </w:pPr>
      <w:r>
        <w:t>2.</w:t>
      </w:r>
      <w:r>
        <w:tab/>
        <w:t>MCVideo client 1 wishes to transmit video, and has determined that the pre-configured limit on the number of transmissions within the MCVideo group has not been reached.</w:t>
      </w:r>
    </w:p>
    <w:p w14:paraId="7B7CCA2C" w14:textId="77777777" w:rsidR="00A90238" w:rsidRPr="0004537F" w:rsidRDefault="00A90238" w:rsidP="00A90238"/>
    <w:p w14:paraId="7D64ED25" w14:textId="77777777" w:rsidR="00A90238" w:rsidRPr="0004537F" w:rsidRDefault="00A90238" w:rsidP="00A90238">
      <w:pPr>
        <w:pStyle w:val="TH"/>
      </w:pPr>
      <w:r w:rsidRPr="0004537F">
        <w:object w:dxaOrig="8078" w:dyaOrig="4174" w14:anchorId="7C330BDD">
          <v:shape id="_x0000_i1099" type="#_x0000_t75" style="width:464.25pt;height:240.2pt" o:ole="">
            <v:imagedata r:id="rId159" o:title=""/>
          </v:shape>
          <o:OLEObject Type="Embed" ProgID="Visio.Drawing.11" ShapeID="_x0000_i1099" DrawAspect="Content" ObjectID="_1796385447" r:id="rId160"/>
        </w:object>
      </w:r>
    </w:p>
    <w:p w14:paraId="23EAABB0" w14:textId="77777777" w:rsidR="00A90238" w:rsidRPr="0004537F" w:rsidRDefault="00A90238" w:rsidP="00A90238">
      <w:pPr>
        <w:pStyle w:val="TF"/>
        <w:rPr>
          <w:lang w:eastAsia="ko-KR"/>
        </w:rPr>
      </w:pPr>
      <w:r w:rsidRPr="0004537F">
        <w:t>Figure </w:t>
      </w:r>
      <w:r>
        <w:t>7.7.2</w:t>
      </w:r>
      <w:r w:rsidRPr="0004537F">
        <w:t>.</w:t>
      </w:r>
      <w:r w:rsidRPr="0004537F">
        <w:rPr>
          <w:lang w:eastAsia="ko-KR"/>
        </w:rPr>
        <w:t>3</w:t>
      </w:r>
      <w:r w:rsidRPr="0004537F">
        <w:t>-1: Initializing transmission control</w:t>
      </w:r>
      <w:r>
        <w:t>, single arbitrator case</w:t>
      </w:r>
    </w:p>
    <w:p w14:paraId="7CC95387"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1 sends a transmission request message to the MCVideo group. </w:t>
      </w:r>
    </w:p>
    <w:p w14:paraId="52966504" w14:textId="77777777" w:rsidR="00A90238" w:rsidRPr="0004537F" w:rsidRDefault="00A90238" w:rsidP="00A90238">
      <w:pPr>
        <w:pStyle w:val="B1"/>
        <w:rPr>
          <w:lang w:eastAsia="ko-KR"/>
        </w:rPr>
      </w:pPr>
      <w:r w:rsidRPr="0004537F">
        <w:rPr>
          <w:lang w:eastAsia="ko-KR"/>
        </w:rPr>
        <w:t>2.</w:t>
      </w:r>
      <w:r w:rsidRPr="0004537F">
        <w:rPr>
          <w:lang w:eastAsia="ko-KR"/>
        </w:rPr>
        <w:tab/>
        <w:t>MCVideo client 1 does not detect any response to the transmission request.</w:t>
      </w:r>
    </w:p>
    <w:p w14:paraId="6EAE37C5" w14:textId="77777777" w:rsidR="00A90238" w:rsidRPr="0004537F" w:rsidRDefault="00A90238" w:rsidP="00A90238">
      <w:pPr>
        <w:pStyle w:val="B1"/>
        <w:rPr>
          <w:lang w:eastAsia="ko-KR"/>
        </w:rPr>
      </w:pPr>
      <w:r w:rsidRPr="0004537F">
        <w:t>3a.</w:t>
      </w:r>
      <w:r w:rsidRPr="0004537F">
        <w:tab/>
      </w:r>
      <w:r w:rsidRPr="0004537F">
        <w:rPr>
          <w:lang w:eastAsia="ko-KR"/>
        </w:rPr>
        <w:t xml:space="preserve">MCVideo client 1 sends a transmission arbitration taken message to the MCVideo group. </w:t>
      </w:r>
    </w:p>
    <w:p w14:paraId="2C9E814B" w14:textId="77777777" w:rsidR="00A90238" w:rsidRPr="0004537F" w:rsidRDefault="00A90238" w:rsidP="00A90238">
      <w:pPr>
        <w:pStyle w:val="B1"/>
        <w:rPr>
          <w:lang w:eastAsia="ko-KR"/>
        </w:rPr>
      </w:pPr>
      <w:r w:rsidRPr="0004537F">
        <w:rPr>
          <w:lang w:eastAsia="ko-KR"/>
        </w:rPr>
        <w:t>3b.</w:t>
      </w:r>
      <w:r w:rsidRPr="0004537F">
        <w:rPr>
          <w:lang w:eastAsia="ko-KR"/>
        </w:rPr>
        <w:tab/>
        <w:t>MCVideo user may be notified that the video can now be transmitted.</w:t>
      </w:r>
    </w:p>
    <w:p w14:paraId="57D2F67B" w14:textId="77777777" w:rsidR="00A90238" w:rsidRDefault="00A90238" w:rsidP="00A90238">
      <w:pPr>
        <w:pStyle w:val="B1"/>
        <w:rPr>
          <w:lang w:eastAsia="ko-KR"/>
        </w:rPr>
      </w:pPr>
      <w:r w:rsidRPr="0004537F">
        <w:t>4.</w:t>
      </w:r>
      <w:r w:rsidRPr="0004537F">
        <w:tab/>
      </w:r>
      <w:r w:rsidRPr="0004537F">
        <w:rPr>
          <w:lang w:eastAsia="ko-KR"/>
        </w:rPr>
        <w:t>MCVideo client 1 transmits video to the MCVideo group.</w:t>
      </w:r>
    </w:p>
    <w:p w14:paraId="5346BD86" w14:textId="77777777" w:rsidR="00A90238" w:rsidRPr="00E010FD" w:rsidRDefault="00A90238" w:rsidP="00A90238">
      <w:pPr>
        <w:pStyle w:val="Heading4"/>
        <w:rPr>
          <w:lang w:val="en-IN" w:eastAsia="ko-KR"/>
        </w:rPr>
      </w:pPr>
      <w:bookmarkStart w:id="995" w:name="_Toc185772518"/>
      <w:r w:rsidRPr="00E010FD">
        <w:rPr>
          <w:lang w:val="en-IN"/>
        </w:rPr>
        <w:t>7.7.2</w:t>
      </w:r>
      <w:r w:rsidRPr="00E010FD">
        <w:rPr>
          <w:lang w:val="en-IN" w:eastAsia="ko-KR"/>
        </w:rPr>
        <w:t>.3</w:t>
      </w:r>
      <w:r>
        <w:rPr>
          <w:lang w:val="en-IN" w:eastAsia="ko-KR"/>
        </w:rPr>
        <w:t>A</w:t>
      </w:r>
      <w:r w:rsidRPr="00E010FD">
        <w:rPr>
          <w:lang w:val="en-IN"/>
        </w:rPr>
        <w:tab/>
        <w:t xml:space="preserve">Initializing </w:t>
      </w:r>
      <w:r w:rsidRPr="00E010FD">
        <w:rPr>
          <w:lang w:val="en-IN" w:eastAsia="ko-KR"/>
        </w:rPr>
        <w:t>transmission control</w:t>
      </w:r>
      <w:r w:rsidRPr="006D34A4">
        <w:rPr>
          <w:lang w:val="en-IN" w:eastAsia="ko-KR"/>
        </w:rPr>
        <w:t xml:space="preserve"> </w:t>
      </w:r>
      <w:r>
        <w:rPr>
          <w:lang w:val="en-IN" w:eastAsia="ko-KR"/>
        </w:rPr>
        <w:t>– self arbitration approach</w:t>
      </w:r>
      <w:bookmarkEnd w:id="995"/>
    </w:p>
    <w:p w14:paraId="5BE1ACA6" w14:textId="77777777" w:rsidR="00A90238" w:rsidRPr="00E010FD" w:rsidRDefault="00A90238" w:rsidP="00A90238">
      <w:r w:rsidRPr="00E010FD">
        <w:t xml:space="preserve">This subclause is applicable only in </w:t>
      </w:r>
      <w:r>
        <w:t xml:space="preserve">self arbitration </w:t>
      </w:r>
      <w:r w:rsidRPr="00E010FD">
        <w:t>approach.</w:t>
      </w:r>
    </w:p>
    <w:p w14:paraId="7BA93684" w14:textId="77777777" w:rsidR="00A90238" w:rsidRPr="00E010FD" w:rsidRDefault="00A90238" w:rsidP="00A90238">
      <w:r w:rsidRPr="00E010FD">
        <w:t>Figure 7.7.2.</w:t>
      </w:r>
      <w:r w:rsidRPr="00E010FD">
        <w:rPr>
          <w:lang w:eastAsia="ko-KR"/>
        </w:rPr>
        <w:t>3</w:t>
      </w:r>
      <w:r>
        <w:rPr>
          <w:lang w:eastAsia="ko-KR"/>
        </w:rPr>
        <w:t>a</w:t>
      </w:r>
      <w:r w:rsidRPr="00E010FD">
        <w:t xml:space="preserve">-1 describes procedures for transmission participants when an MCVideo client initializes transmission control. </w:t>
      </w:r>
    </w:p>
    <w:p w14:paraId="259D5A78" w14:textId="77777777" w:rsidR="00A90238" w:rsidRPr="00E010FD" w:rsidRDefault="00A90238" w:rsidP="00A90238">
      <w:r w:rsidRPr="00E010FD">
        <w:t xml:space="preserve">Pre-conditions: </w:t>
      </w:r>
    </w:p>
    <w:p w14:paraId="20A47275" w14:textId="77777777" w:rsidR="00A90238" w:rsidRDefault="00A90238" w:rsidP="00A90238">
      <w:pPr>
        <w:pStyle w:val="B1"/>
      </w:pPr>
      <w:r w:rsidRPr="00E010FD">
        <w:t>1.</w:t>
      </w:r>
      <w:r w:rsidRPr="00E010FD">
        <w:tab/>
        <w:t>An off-network group communication has been established.</w:t>
      </w:r>
    </w:p>
    <w:p w14:paraId="5FC7A335" w14:textId="77777777" w:rsidR="00A90238" w:rsidRPr="00E010FD" w:rsidRDefault="00A90238" w:rsidP="00A90238">
      <w:pPr>
        <w:pStyle w:val="B1"/>
      </w:pPr>
      <w:r>
        <w:t>2.</w:t>
      </w:r>
      <w:r>
        <w:tab/>
        <w:t>MCVideo client 1 wishes to transmit video.</w:t>
      </w:r>
    </w:p>
    <w:p w14:paraId="08CD04A5" w14:textId="77777777" w:rsidR="00A90238" w:rsidRPr="00E010FD" w:rsidRDefault="00A90238" w:rsidP="00A90238"/>
    <w:p w14:paraId="3C37DFFE" w14:textId="77777777" w:rsidR="00A90238" w:rsidRPr="00E010FD" w:rsidRDefault="00A90238" w:rsidP="00A90238">
      <w:pPr>
        <w:pStyle w:val="TH"/>
      </w:pPr>
      <w:r w:rsidRPr="00E010FD">
        <w:object w:dxaOrig="8078" w:dyaOrig="3193" w14:anchorId="4D5B194A">
          <v:shape id="_x0000_i1100" type="#_x0000_t75" style="width:464.25pt;height:183.15pt" o:ole="">
            <v:imagedata r:id="rId161" o:title=""/>
          </v:shape>
          <o:OLEObject Type="Embed" ProgID="Visio.Drawing.11" ShapeID="_x0000_i1100" DrawAspect="Content" ObjectID="_1796385448" r:id="rId162"/>
        </w:object>
      </w:r>
    </w:p>
    <w:p w14:paraId="4698FA00" w14:textId="77777777" w:rsidR="00A90238" w:rsidRPr="00E010FD" w:rsidRDefault="00A90238" w:rsidP="00A90238">
      <w:pPr>
        <w:pStyle w:val="TF"/>
        <w:rPr>
          <w:lang w:eastAsia="ko-KR"/>
        </w:rPr>
      </w:pPr>
      <w:r w:rsidRPr="00E010FD">
        <w:t>Figure 7.7.2.</w:t>
      </w:r>
      <w:r w:rsidRPr="00E010FD">
        <w:rPr>
          <w:lang w:eastAsia="ko-KR"/>
        </w:rPr>
        <w:t>3</w:t>
      </w:r>
      <w:r>
        <w:rPr>
          <w:lang w:eastAsia="ko-KR"/>
        </w:rPr>
        <w:t>a</w:t>
      </w:r>
      <w:r w:rsidRPr="00E010FD">
        <w:t>-1: Initializing transmission control</w:t>
      </w:r>
      <w:r>
        <w:t>, self arbitration case</w:t>
      </w:r>
    </w:p>
    <w:p w14:paraId="75BBACF6" w14:textId="77777777" w:rsidR="00A90238" w:rsidRDefault="00A90238" w:rsidP="00A90238">
      <w:pPr>
        <w:pStyle w:val="B1"/>
      </w:pPr>
      <w:r>
        <w:t>1</w:t>
      </w:r>
      <w:r w:rsidRPr="00E010FD">
        <w:t>.</w:t>
      </w:r>
      <w:r w:rsidRPr="00E010FD">
        <w:tab/>
      </w:r>
      <w:r>
        <w:t xml:space="preserve">The MCVideo client checks whether the </w:t>
      </w:r>
      <w:r w:rsidRPr="006D34A4">
        <w:t xml:space="preserve">pre-configured limit on the number of transmissions within the MCVideo group has </w:t>
      </w:r>
      <w:r>
        <w:t xml:space="preserve">been reached and informs the user. If the </w:t>
      </w:r>
      <w:r w:rsidRPr="006D34A4">
        <w:t xml:space="preserve">pre-configured limit on the number of transmissions within the MCVideo group has </w:t>
      </w:r>
      <w:r>
        <w:t>been reached, the MCVideo user may defer the transmission, or request an override as specified in subclause 7.7.2.8, or decide to continue with the transmission anyway.</w:t>
      </w:r>
    </w:p>
    <w:p w14:paraId="3BE746D7" w14:textId="77777777" w:rsidR="00A90238" w:rsidRDefault="00A90238" w:rsidP="00A90238">
      <w:pPr>
        <w:pStyle w:val="NO"/>
      </w:pPr>
      <w:r>
        <w:t>NOTE:</w:t>
      </w:r>
      <w:r>
        <w:tab/>
        <w:t>If the MCVideo user decides to transmit even if the pre-configured limit on the number of transmissions within the MCVideo group has been reached, the MCVideo user decides to accept any consequences of interference.</w:t>
      </w:r>
    </w:p>
    <w:p w14:paraId="3295681E" w14:textId="77777777" w:rsidR="00A90238" w:rsidRPr="00E010FD" w:rsidRDefault="00A90238" w:rsidP="00A90238">
      <w:pPr>
        <w:pStyle w:val="B1"/>
        <w:rPr>
          <w:lang w:eastAsia="ko-KR"/>
        </w:rPr>
      </w:pPr>
      <w:r>
        <w:t>2.</w:t>
      </w:r>
      <w:r>
        <w:tab/>
      </w:r>
      <w:r w:rsidRPr="00E010FD">
        <w:rPr>
          <w:lang w:eastAsia="ko-KR"/>
        </w:rPr>
        <w:t xml:space="preserve">MCVideo client 1 sends a transmission arbitration taken message to the MCVideo group. </w:t>
      </w:r>
    </w:p>
    <w:p w14:paraId="28C821B7" w14:textId="77777777" w:rsidR="00A90238" w:rsidRPr="0004537F" w:rsidRDefault="00A90238" w:rsidP="00A90238">
      <w:pPr>
        <w:pStyle w:val="B1"/>
        <w:rPr>
          <w:lang w:eastAsia="ko-KR"/>
        </w:rPr>
      </w:pPr>
      <w:r>
        <w:t>3</w:t>
      </w:r>
      <w:r w:rsidRPr="00E010FD">
        <w:t>.</w:t>
      </w:r>
      <w:r w:rsidRPr="00E010FD">
        <w:tab/>
      </w:r>
      <w:r w:rsidRPr="00E010FD">
        <w:rPr>
          <w:lang w:eastAsia="ko-KR"/>
        </w:rPr>
        <w:t>MCVideo client 1 transmits video to the MCVideo group.</w:t>
      </w:r>
    </w:p>
    <w:p w14:paraId="20C222A7" w14:textId="77777777" w:rsidR="00A90238" w:rsidRPr="0004537F" w:rsidRDefault="00A90238" w:rsidP="00A90238">
      <w:pPr>
        <w:pStyle w:val="Heading4"/>
        <w:rPr>
          <w:lang w:val="en-IN" w:eastAsia="ko-KR"/>
        </w:rPr>
      </w:pPr>
      <w:bookmarkStart w:id="996" w:name="_Toc185772519"/>
      <w:r>
        <w:rPr>
          <w:lang w:val="en-IN"/>
        </w:rPr>
        <w:t>7.7.2</w:t>
      </w:r>
      <w:r w:rsidRPr="0004537F">
        <w:rPr>
          <w:lang w:val="en-IN" w:eastAsia="ko-KR"/>
        </w:rPr>
        <w:t>.4</w:t>
      </w:r>
      <w:r w:rsidRPr="0004537F">
        <w:rPr>
          <w:lang w:val="en-IN"/>
        </w:rPr>
        <w:tab/>
      </w:r>
      <w:r>
        <w:rPr>
          <w:lang w:val="en-IN"/>
        </w:rPr>
        <w:t>T</w:t>
      </w:r>
      <w:r w:rsidRPr="0004537F">
        <w:rPr>
          <w:lang w:val="en-IN" w:eastAsia="ko-KR"/>
        </w:rPr>
        <w:t>ransmission permission</w:t>
      </w:r>
      <w:r>
        <w:rPr>
          <w:lang w:val="en-IN" w:eastAsia="ko-KR"/>
        </w:rPr>
        <w:t xml:space="preserve"> granted</w:t>
      </w:r>
      <w:bookmarkEnd w:id="996"/>
    </w:p>
    <w:p w14:paraId="52B82AD9" w14:textId="77777777" w:rsidR="00A90238" w:rsidRPr="00E010FD" w:rsidRDefault="00A90238" w:rsidP="00A90238">
      <w:r w:rsidRPr="00E010FD">
        <w:t>This subclause is applicable only in single arbitrator approach.</w:t>
      </w:r>
    </w:p>
    <w:p w14:paraId="7E5099ED" w14:textId="77777777" w:rsidR="00A90238" w:rsidRPr="0004537F" w:rsidRDefault="00A90238" w:rsidP="00A90238">
      <w:r w:rsidRPr="0004537F">
        <w:t>Figure </w:t>
      </w:r>
      <w:r>
        <w:t>7.7.2</w:t>
      </w:r>
      <w:r w:rsidRPr="0004537F">
        <w:t>.</w:t>
      </w:r>
      <w:r w:rsidRPr="0004537F">
        <w:rPr>
          <w:lang w:eastAsia="ko-KR"/>
        </w:rPr>
        <w:t>4</w:t>
      </w:r>
      <w:r w:rsidRPr="0004537F">
        <w:t xml:space="preserve">-1 describes procedures for transmission participants when an MCVideo client requests for transmission permission. </w:t>
      </w:r>
    </w:p>
    <w:p w14:paraId="752E03CB"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 The MCVideo client upon receiving a transmission granted message may transmit a video.</w:t>
      </w:r>
    </w:p>
    <w:p w14:paraId="015475C4" w14:textId="77777777" w:rsidR="00A90238" w:rsidRPr="0004537F" w:rsidRDefault="00A90238" w:rsidP="00A90238">
      <w:r w:rsidRPr="0004537F">
        <w:t xml:space="preserve">Pre-conditions: </w:t>
      </w:r>
    </w:p>
    <w:p w14:paraId="20368CCA" w14:textId="77777777" w:rsidR="00A90238" w:rsidRPr="0004537F" w:rsidRDefault="00A90238" w:rsidP="00A90238">
      <w:pPr>
        <w:pStyle w:val="B1"/>
      </w:pPr>
      <w:r w:rsidRPr="0004537F">
        <w:t>1.</w:t>
      </w:r>
      <w:r w:rsidRPr="0004537F">
        <w:tab/>
        <w:t>An off-network group communication has been established.</w:t>
      </w:r>
    </w:p>
    <w:p w14:paraId="67C3D7C8" w14:textId="77777777" w:rsidR="00A90238" w:rsidRPr="0004537F" w:rsidRDefault="00A90238" w:rsidP="00A90238">
      <w:pPr>
        <w:pStyle w:val="B1"/>
      </w:pPr>
      <w:r w:rsidRPr="0004537F">
        <w:t>2.</w:t>
      </w:r>
      <w:r w:rsidRPr="0004537F">
        <w:tab/>
        <w:t>At least one participant is currently transmitting video.</w:t>
      </w:r>
    </w:p>
    <w:p w14:paraId="5F39F40D" w14:textId="77777777" w:rsidR="00A90238" w:rsidRPr="0004537F" w:rsidRDefault="00A90238" w:rsidP="00A90238"/>
    <w:p w14:paraId="4D547788" w14:textId="77777777" w:rsidR="00A90238" w:rsidRDefault="00A90238" w:rsidP="00A90238">
      <w:pPr>
        <w:pStyle w:val="TH"/>
      </w:pPr>
      <w:r w:rsidRPr="0004537F">
        <w:object w:dxaOrig="7245" w:dyaOrig="3454" w14:anchorId="3AE61D66">
          <v:shape id="_x0000_i1101" type="#_x0000_t75" style="width:465.4pt;height:221.75pt" o:ole="">
            <v:imagedata r:id="rId163" o:title=""/>
          </v:shape>
          <o:OLEObject Type="Embed" ProgID="Visio.Drawing.11" ShapeID="_x0000_i1101" DrawAspect="Content" ObjectID="_1796385449" r:id="rId164"/>
        </w:object>
      </w:r>
    </w:p>
    <w:p w14:paraId="3C7A69F5" w14:textId="77777777" w:rsidR="00A90238" w:rsidRPr="0004537F" w:rsidRDefault="00A90238" w:rsidP="00A90238">
      <w:pPr>
        <w:pStyle w:val="TF"/>
        <w:rPr>
          <w:lang w:eastAsia="ko-KR"/>
        </w:rPr>
      </w:pPr>
      <w:r w:rsidRPr="0004537F">
        <w:t>Figure </w:t>
      </w:r>
      <w:r>
        <w:t>7.7.2</w:t>
      </w:r>
      <w:r w:rsidRPr="0004537F">
        <w:t>.</w:t>
      </w:r>
      <w:r w:rsidRPr="0004537F">
        <w:rPr>
          <w:lang w:eastAsia="ko-KR"/>
        </w:rPr>
        <w:t>4</w:t>
      </w:r>
      <w:r w:rsidRPr="0004537F">
        <w:t>-1: Requesting transmission permission</w:t>
      </w:r>
    </w:p>
    <w:p w14:paraId="3F3FB5C5"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0A2D1146" w14:textId="77777777" w:rsidR="00A90238" w:rsidRPr="0004537F" w:rsidRDefault="00A90238" w:rsidP="00A90238">
      <w:pPr>
        <w:pStyle w:val="B1"/>
        <w:rPr>
          <w:lang w:eastAsia="ko-KR"/>
        </w:rPr>
      </w:pPr>
      <w:r w:rsidRPr="0004537F">
        <w:rPr>
          <w:lang w:eastAsia="ko-KR"/>
        </w:rPr>
        <w:t>2.</w:t>
      </w:r>
      <w:r w:rsidRPr="0004537F">
        <w:rPr>
          <w:lang w:eastAsia="ko-KR"/>
        </w:rPr>
        <w:tab/>
        <w:t>MCVideo client 1, being the transmission arbitrator, checks if the configured limit of maximum simultaneous transmissions is already reached.</w:t>
      </w:r>
    </w:p>
    <w:p w14:paraId="7DFC6193" w14:textId="77777777" w:rsidR="00A90238" w:rsidRPr="0004537F" w:rsidRDefault="00A90238" w:rsidP="00A90238">
      <w:pPr>
        <w:pStyle w:val="B1"/>
        <w:rPr>
          <w:lang w:eastAsia="ko-KR"/>
        </w:rPr>
      </w:pPr>
      <w:r w:rsidRPr="0004537F">
        <w:t>3.</w:t>
      </w:r>
      <w:r w:rsidRPr="0004537F">
        <w:tab/>
        <w:t xml:space="preserve">If the maximum simultaneous transmissions limit is not reached, </w:t>
      </w:r>
      <w:r w:rsidRPr="0004537F">
        <w:rPr>
          <w:lang w:eastAsia="ko-KR"/>
        </w:rPr>
        <w:t xml:space="preserve">MCVideo client 1 sends a transmission granted message to the MCVideo group. Transmission granted message indicates MCVideo client 2 as the intended recipient. </w:t>
      </w:r>
    </w:p>
    <w:p w14:paraId="5638389D" w14:textId="77777777" w:rsidR="00A90238" w:rsidRPr="0004537F" w:rsidRDefault="00A90238" w:rsidP="00A90238">
      <w:pPr>
        <w:pStyle w:val="B1"/>
        <w:rPr>
          <w:lang w:eastAsia="ko-KR"/>
        </w:rPr>
      </w:pPr>
      <w:r w:rsidRPr="0004537F">
        <w:rPr>
          <w:lang w:eastAsia="ko-KR"/>
        </w:rPr>
        <w:t>4.</w:t>
      </w:r>
      <w:r w:rsidRPr="0004537F">
        <w:rPr>
          <w:lang w:eastAsia="ko-KR"/>
        </w:rPr>
        <w:tab/>
        <w:t>MCVideo user at MCVideo client 2 may be notified that the video can now be transmitted.</w:t>
      </w:r>
    </w:p>
    <w:p w14:paraId="45E0D4BF" w14:textId="77777777" w:rsidR="00A90238" w:rsidRPr="0004537F" w:rsidRDefault="00A90238" w:rsidP="00A90238">
      <w:pPr>
        <w:pStyle w:val="B1"/>
        <w:rPr>
          <w:lang w:eastAsia="ko-KR"/>
        </w:rPr>
      </w:pPr>
      <w:r w:rsidRPr="0004537F">
        <w:t>5.</w:t>
      </w:r>
      <w:r w:rsidRPr="0004537F">
        <w:tab/>
      </w:r>
      <w:r w:rsidRPr="0004537F">
        <w:rPr>
          <w:lang w:eastAsia="ko-KR"/>
        </w:rPr>
        <w:t>MCVideo client 2 transmits video to the MCVideo group.</w:t>
      </w:r>
    </w:p>
    <w:p w14:paraId="5D4E8AF0" w14:textId="77777777" w:rsidR="00A90238" w:rsidRPr="0004537F" w:rsidRDefault="00A90238" w:rsidP="00A90238">
      <w:pPr>
        <w:pStyle w:val="Heading4"/>
        <w:rPr>
          <w:lang w:val="en-IN" w:eastAsia="ko-KR"/>
        </w:rPr>
      </w:pPr>
      <w:bookmarkStart w:id="997" w:name="_Toc185772520"/>
      <w:r>
        <w:rPr>
          <w:lang w:val="en-IN"/>
        </w:rPr>
        <w:t>7.7.2</w:t>
      </w:r>
      <w:r w:rsidRPr="0004537F">
        <w:rPr>
          <w:lang w:val="en-IN" w:eastAsia="ko-KR"/>
        </w:rPr>
        <w:t>.5</w:t>
      </w:r>
      <w:r w:rsidRPr="0004537F">
        <w:rPr>
          <w:lang w:val="en-IN"/>
        </w:rPr>
        <w:tab/>
      </w:r>
      <w:r>
        <w:rPr>
          <w:lang w:val="en-IN" w:eastAsia="ko-KR"/>
        </w:rPr>
        <w:t>T</w:t>
      </w:r>
      <w:r w:rsidRPr="0004537F">
        <w:rPr>
          <w:lang w:val="en-IN" w:eastAsia="ko-KR"/>
        </w:rPr>
        <w:t>ransmission permission</w:t>
      </w:r>
      <w:r>
        <w:rPr>
          <w:lang w:val="en-IN" w:eastAsia="ko-KR"/>
        </w:rPr>
        <w:t xml:space="preserve"> rejected</w:t>
      </w:r>
      <w:bookmarkEnd w:id="997"/>
    </w:p>
    <w:p w14:paraId="2934F414" w14:textId="77777777" w:rsidR="00A90238" w:rsidRPr="00E010FD" w:rsidRDefault="00A90238" w:rsidP="00A90238">
      <w:r w:rsidRPr="00E010FD">
        <w:t>This subclause is applicable only in single arbitrator approach.</w:t>
      </w:r>
    </w:p>
    <w:p w14:paraId="6F846367" w14:textId="77777777" w:rsidR="00A90238" w:rsidRPr="0004537F" w:rsidRDefault="00A90238" w:rsidP="00A90238">
      <w:r w:rsidRPr="0004537F">
        <w:t>Figure </w:t>
      </w:r>
      <w:r>
        <w:t>7.7.2</w:t>
      </w:r>
      <w:r w:rsidRPr="0004537F">
        <w:t>.</w:t>
      </w:r>
      <w:r w:rsidRPr="0004537F">
        <w:rPr>
          <w:lang w:eastAsia="ko-KR"/>
        </w:rPr>
        <w:t>5</w:t>
      </w:r>
      <w:r w:rsidRPr="0004537F">
        <w:t xml:space="preserve">-1 describes procedures for transmission participants when an MCVideo client requests for transmission permission. </w:t>
      </w:r>
    </w:p>
    <w:p w14:paraId="44E652D7"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w:t>
      </w:r>
    </w:p>
    <w:p w14:paraId="5304D5A6" w14:textId="77777777" w:rsidR="00A90238" w:rsidRPr="0004537F" w:rsidRDefault="00A90238" w:rsidP="00A90238">
      <w:r w:rsidRPr="0004537F">
        <w:t xml:space="preserve">Pre-conditions: </w:t>
      </w:r>
    </w:p>
    <w:p w14:paraId="7B852F72" w14:textId="77777777" w:rsidR="00A90238" w:rsidRPr="0004537F" w:rsidRDefault="00A90238" w:rsidP="00A90238">
      <w:pPr>
        <w:pStyle w:val="B1"/>
      </w:pPr>
      <w:r w:rsidRPr="0004537F">
        <w:t>1.</w:t>
      </w:r>
      <w:r w:rsidRPr="0004537F">
        <w:tab/>
        <w:t>An off-network group communication has been established.</w:t>
      </w:r>
    </w:p>
    <w:p w14:paraId="3F7A2911" w14:textId="77777777" w:rsidR="00A90238" w:rsidRPr="0004537F" w:rsidRDefault="00A90238" w:rsidP="00A90238">
      <w:pPr>
        <w:pStyle w:val="B1"/>
      </w:pPr>
      <w:r w:rsidRPr="0004537F">
        <w:t>2.</w:t>
      </w:r>
      <w:r w:rsidRPr="0004537F">
        <w:tab/>
        <w:t>At least one participant is currently transmitting video.</w:t>
      </w:r>
    </w:p>
    <w:p w14:paraId="4C86465E" w14:textId="77777777" w:rsidR="00A90238" w:rsidRPr="0004537F" w:rsidRDefault="00A90238" w:rsidP="00A90238"/>
    <w:p w14:paraId="56467224" w14:textId="77777777" w:rsidR="00A90238" w:rsidRDefault="00A90238" w:rsidP="00A90238">
      <w:pPr>
        <w:pStyle w:val="TH"/>
      </w:pPr>
      <w:r w:rsidRPr="0004537F">
        <w:object w:dxaOrig="7964" w:dyaOrig="3666" w14:anchorId="2902B303">
          <v:shape id="_x0000_i1102" type="#_x0000_t75" style="width:469.45pt;height:3in" o:ole="">
            <v:imagedata r:id="rId165" o:title=""/>
          </v:shape>
          <o:OLEObject Type="Embed" ProgID="Visio.Drawing.11" ShapeID="_x0000_i1102" DrawAspect="Content" ObjectID="_1796385450" r:id="rId166"/>
        </w:object>
      </w:r>
    </w:p>
    <w:p w14:paraId="6795C1CB" w14:textId="77777777" w:rsidR="00A90238" w:rsidRPr="0004537F" w:rsidRDefault="00A90238" w:rsidP="00A90238">
      <w:pPr>
        <w:pStyle w:val="TF"/>
        <w:rPr>
          <w:lang w:eastAsia="ko-KR"/>
        </w:rPr>
      </w:pPr>
      <w:r w:rsidRPr="0004537F">
        <w:t>Figure </w:t>
      </w:r>
      <w:r>
        <w:t>7.7.2</w:t>
      </w:r>
      <w:r w:rsidRPr="0004537F">
        <w:t>.</w:t>
      </w:r>
      <w:r w:rsidRPr="0004537F">
        <w:rPr>
          <w:lang w:eastAsia="ko-KR"/>
        </w:rPr>
        <w:t>5</w:t>
      </w:r>
      <w:r w:rsidRPr="0004537F">
        <w:t xml:space="preserve">-1: Requesting transmission </w:t>
      </w:r>
      <w:r w:rsidRPr="00E911E0">
        <w:t>permission</w:t>
      </w:r>
    </w:p>
    <w:p w14:paraId="7738661B"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49B20016" w14:textId="77777777" w:rsidR="00A90238" w:rsidRPr="0004537F" w:rsidRDefault="00A90238" w:rsidP="00A90238">
      <w:pPr>
        <w:pStyle w:val="B1"/>
        <w:rPr>
          <w:lang w:eastAsia="ko-KR"/>
        </w:rPr>
      </w:pPr>
      <w:r w:rsidRPr="0004537F">
        <w:rPr>
          <w:lang w:eastAsia="ko-KR"/>
        </w:rPr>
        <w:t>2.</w:t>
      </w:r>
      <w:r w:rsidRPr="0004537F">
        <w:rPr>
          <w:lang w:eastAsia="ko-KR"/>
        </w:rPr>
        <w:tab/>
        <w:t>MCVideo client 1, being the transmission arbitrator, checks if the configured limit of maximum simultaneous transmissions is already reached.</w:t>
      </w:r>
    </w:p>
    <w:p w14:paraId="4CBA2395" w14:textId="77777777" w:rsidR="00A90238" w:rsidRPr="0004537F" w:rsidRDefault="00A90238" w:rsidP="00A90238">
      <w:pPr>
        <w:pStyle w:val="B1"/>
        <w:rPr>
          <w:lang w:eastAsia="ko-KR"/>
        </w:rPr>
      </w:pPr>
      <w:r w:rsidRPr="0004537F">
        <w:t>3.</w:t>
      </w:r>
      <w:r w:rsidRPr="0004537F">
        <w:tab/>
        <w:t xml:space="preserve">If the maximum simultaneous transmissions limit has reached, </w:t>
      </w:r>
      <w:r w:rsidRPr="0004537F">
        <w:rPr>
          <w:lang w:eastAsia="ko-KR"/>
        </w:rPr>
        <w:t xml:space="preserve">MCVideo client 1 sends a transmission rejected message to the MCVideo group. Transmission denied message indicates MCVideo client 2 as the intended recipient. </w:t>
      </w:r>
      <w:r>
        <w:rPr>
          <w:lang w:eastAsia="ko-KR"/>
        </w:rPr>
        <w:t>The transmission rejected message may include a rejection cause which indicates that the configured maximum transmissions limit has been reached.</w:t>
      </w:r>
    </w:p>
    <w:p w14:paraId="1BF3F1EF" w14:textId="77777777" w:rsidR="00A90238" w:rsidRDefault="00A90238" w:rsidP="00A90238">
      <w:pPr>
        <w:pStyle w:val="B1"/>
        <w:rPr>
          <w:lang w:eastAsia="ko-KR"/>
        </w:rPr>
      </w:pPr>
      <w:r w:rsidRPr="0004537F">
        <w:rPr>
          <w:lang w:eastAsia="ko-KR"/>
        </w:rPr>
        <w:t>4.</w:t>
      </w:r>
      <w:r w:rsidRPr="0004537F">
        <w:rPr>
          <w:lang w:eastAsia="ko-KR"/>
        </w:rPr>
        <w:tab/>
        <w:t>MCVideo user at MCVideo client 2 may be notified that the video cannot be transmitted right now.</w:t>
      </w:r>
      <w:r w:rsidRPr="00A85694">
        <w:rPr>
          <w:lang w:eastAsia="ko-KR"/>
        </w:rPr>
        <w:t xml:space="preserve"> </w:t>
      </w:r>
    </w:p>
    <w:p w14:paraId="78951964" w14:textId="77777777" w:rsidR="00A90238" w:rsidRPr="0004537F" w:rsidRDefault="00A90238" w:rsidP="00A90238">
      <w:pPr>
        <w:pStyle w:val="B1"/>
        <w:ind w:left="0" w:firstLine="0"/>
        <w:rPr>
          <w:lang w:eastAsia="ko-KR"/>
        </w:rPr>
      </w:pPr>
      <w:r>
        <w:rPr>
          <w:lang w:eastAsia="ko-KR"/>
        </w:rPr>
        <w:t>Following step 4, the MCVideo user at MCVideo client 2 may decide to transmit anyway, for example if the user knows the topology of the off-network MCVideo group and locations of the MCVideo group members and needs to transmit video to other local MCVideo group members despite causing a potential conflict with one or more other existing MCVideo transmissions within the MCVideo group. In this case, the MCVideo client follows the procedure in subclause 7.7.2.3.</w:t>
      </w:r>
    </w:p>
    <w:p w14:paraId="0AFBFAAE" w14:textId="77777777" w:rsidR="00A90238" w:rsidRPr="0004537F" w:rsidRDefault="00A90238" w:rsidP="00A90238">
      <w:pPr>
        <w:pStyle w:val="Heading4"/>
        <w:rPr>
          <w:lang w:val="en-IN" w:eastAsia="ko-KR"/>
        </w:rPr>
      </w:pPr>
      <w:bookmarkStart w:id="998" w:name="_Toc185772521"/>
      <w:r>
        <w:rPr>
          <w:lang w:val="en-IN"/>
        </w:rPr>
        <w:t>7.7.2</w:t>
      </w:r>
      <w:r w:rsidRPr="0004537F">
        <w:rPr>
          <w:lang w:val="en-IN" w:eastAsia="ko-KR"/>
        </w:rPr>
        <w:t>.6</w:t>
      </w:r>
      <w:r w:rsidRPr="0004537F">
        <w:rPr>
          <w:lang w:val="en-IN"/>
        </w:rPr>
        <w:tab/>
        <w:t xml:space="preserve">Releasing </w:t>
      </w:r>
      <w:r w:rsidRPr="0004537F">
        <w:rPr>
          <w:lang w:val="en-IN" w:eastAsia="ko-KR"/>
        </w:rPr>
        <w:t>transmission permission</w:t>
      </w:r>
      <w:bookmarkEnd w:id="998"/>
    </w:p>
    <w:p w14:paraId="7FCCA7AB" w14:textId="77777777" w:rsidR="00A90238" w:rsidRPr="00E010FD" w:rsidRDefault="00A90238" w:rsidP="00A90238">
      <w:r w:rsidRPr="00E010FD">
        <w:t>This subclause is applicable in both the single arbitrator and self arbitration approaches.</w:t>
      </w:r>
    </w:p>
    <w:p w14:paraId="69494FBE" w14:textId="77777777" w:rsidR="00A90238" w:rsidRPr="0004537F" w:rsidRDefault="00A90238" w:rsidP="00A90238">
      <w:r w:rsidRPr="0004537F">
        <w:t>Figure </w:t>
      </w:r>
      <w:r>
        <w:t>7.7.2</w:t>
      </w:r>
      <w:r w:rsidRPr="0004537F">
        <w:t>.</w:t>
      </w:r>
      <w:r w:rsidRPr="0004537F">
        <w:rPr>
          <w:lang w:eastAsia="ko-KR"/>
        </w:rPr>
        <w:t>6</w:t>
      </w:r>
      <w:r w:rsidRPr="0004537F">
        <w:t xml:space="preserve">-1 describes procedures for transmission participants when an MCVideo client releases transmission permission. </w:t>
      </w:r>
    </w:p>
    <w:p w14:paraId="3C851958" w14:textId="77777777" w:rsidR="00A90238" w:rsidRPr="0004537F" w:rsidRDefault="00A90238" w:rsidP="00A90238">
      <w:r w:rsidRPr="0004537F">
        <w:t>The MCVideo client has detected presence of a transmission arbitrator e.g., by receiving responses to transmission arbitration control message. The MCVideo client stops the video transmission and sends a transmission release request.</w:t>
      </w:r>
    </w:p>
    <w:p w14:paraId="592A1F55" w14:textId="77777777" w:rsidR="00A90238" w:rsidRPr="0004537F" w:rsidRDefault="00A90238" w:rsidP="00A90238">
      <w:r w:rsidRPr="0004537F">
        <w:t xml:space="preserve">Pre-conditions: </w:t>
      </w:r>
    </w:p>
    <w:p w14:paraId="4000DBF7" w14:textId="77777777" w:rsidR="00A90238" w:rsidRPr="0004537F" w:rsidRDefault="00A90238" w:rsidP="00A90238">
      <w:pPr>
        <w:pStyle w:val="B1"/>
      </w:pPr>
      <w:r w:rsidRPr="0004537F">
        <w:t>1.</w:t>
      </w:r>
      <w:r w:rsidRPr="0004537F">
        <w:tab/>
        <w:t>An off-network group communication has been established.</w:t>
      </w:r>
    </w:p>
    <w:p w14:paraId="7C0375A2" w14:textId="77777777" w:rsidR="00A90238" w:rsidRPr="0004537F" w:rsidRDefault="00A90238" w:rsidP="00A90238">
      <w:pPr>
        <w:pStyle w:val="B1"/>
      </w:pPr>
      <w:r w:rsidRPr="0004537F">
        <w:t>2.</w:t>
      </w:r>
      <w:r w:rsidRPr="0004537F">
        <w:tab/>
        <w:t>MCVideo client has requested transmission permission and may have received transmission permission.</w:t>
      </w:r>
    </w:p>
    <w:p w14:paraId="2BC4BF10" w14:textId="77777777" w:rsidR="00A90238" w:rsidRDefault="00A90238" w:rsidP="00A90238">
      <w:pPr>
        <w:pStyle w:val="TH"/>
      </w:pPr>
      <w:r w:rsidRPr="0004537F">
        <w:object w:dxaOrig="7964" w:dyaOrig="2668" w14:anchorId="679A5593">
          <v:shape id="_x0000_i1103" type="#_x0000_t75" style="width:464.25pt;height:156.1pt" o:ole="">
            <v:imagedata r:id="rId167" o:title=""/>
          </v:shape>
          <o:OLEObject Type="Embed" ProgID="Visio.Drawing.11" ShapeID="_x0000_i1103" DrawAspect="Content" ObjectID="_1796385451" r:id="rId168"/>
        </w:object>
      </w:r>
    </w:p>
    <w:p w14:paraId="35E2A25A" w14:textId="77777777" w:rsidR="00A90238" w:rsidRPr="0004537F" w:rsidRDefault="00A90238" w:rsidP="00A90238">
      <w:pPr>
        <w:pStyle w:val="TF"/>
        <w:rPr>
          <w:lang w:eastAsia="ko-KR"/>
        </w:rPr>
      </w:pPr>
      <w:r w:rsidRPr="0004537F">
        <w:t>Figure </w:t>
      </w:r>
      <w:r>
        <w:t>7.7.2</w:t>
      </w:r>
      <w:r w:rsidRPr="0004537F">
        <w:t>.</w:t>
      </w:r>
      <w:r w:rsidRPr="0004537F">
        <w:rPr>
          <w:lang w:eastAsia="ko-KR"/>
        </w:rPr>
        <w:t>6</w:t>
      </w:r>
      <w:r w:rsidRPr="0004537F">
        <w:t>-1: Requesting transmission permission</w:t>
      </w:r>
    </w:p>
    <w:p w14:paraId="527B32DB" w14:textId="77777777" w:rsidR="00A90238" w:rsidRPr="0004537F" w:rsidRDefault="00A90238" w:rsidP="00A90238">
      <w:pPr>
        <w:pStyle w:val="B1"/>
      </w:pPr>
      <w:r w:rsidRPr="0004537F">
        <w:t>1.</w:t>
      </w:r>
      <w:r w:rsidRPr="0004537F">
        <w:tab/>
        <w:t>If transmitting, the MCVideo client 2 stops the transmission of the video.</w:t>
      </w:r>
    </w:p>
    <w:p w14:paraId="5B5AE56E" w14:textId="77777777" w:rsidR="00A90238" w:rsidRPr="0004537F" w:rsidRDefault="00A90238" w:rsidP="00A90238">
      <w:pPr>
        <w:pStyle w:val="B1"/>
        <w:rPr>
          <w:lang w:eastAsia="ko-KR"/>
        </w:rPr>
      </w:pPr>
      <w:r w:rsidRPr="0004537F">
        <w:t>2.</w:t>
      </w:r>
      <w:r w:rsidRPr="0004537F">
        <w:tab/>
      </w:r>
      <w:r w:rsidRPr="0004537F">
        <w:rPr>
          <w:lang w:eastAsia="ko-KR"/>
        </w:rPr>
        <w:t xml:space="preserve">MCVideo client 2 sends a transmission release message to the MCVideo group. </w:t>
      </w:r>
    </w:p>
    <w:p w14:paraId="4920A00D" w14:textId="77777777" w:rsidR="00A90238" w:rsidRPr="0004537F" w:rsidRDefault="00A90238" w:rsidP="00A90238">
      <w:pPr>
        <w:pStyle w:val="NO"/>
        <w:rPr>
          <w:lang w:eastAsia="ko-KR"/>
        </w:rPr>
      </w:pPr>
      <w:r w:rsidRPr="0004537F">
        <w:rPr>
          <w:lang w:eastAsia="ko-KR"/>
        </w:rPr>
        <w:t>NOTE:</w:t>
      </w:r>
      <w:r w:rsidRPr="0004537F">
        <w:rPr>
          <w:lang w:eastAsia="ko-KR"/>
        </w:rPr>
        <w:tab/>
        <w:t>The transmission arbitrator does not respond to a pending (not granted or denied) transmission request if a transmission release notification is received from the MCVideo client.</w:t>
      </w:r>
    </w:p>
    <w:p w14:paraId="03A8EC91" w14:textId="77777777" w:rsidR="00A90238" w:rsidRPr="0004537F" w:rsidRDefault="00A90238" w:rsidP="00A90238">
      <w:pPr>
        <w:rPr>
          <w:lang w:eastAsia="ko-KR"/>
        </w:rPr>
      </w:pPr>
    </w:p>
    <w:p w14:paraId="028821FD" w14:textId="77777777" w:rsidR="00A90238" w:rsidRDefault="00A90238" w:rsidP="00A90238">
      <w:pPr>
        <w:pStyle w:val="Heading4"/>
        <w:rPr>
          <w:lang w:val="en-IN" w:eastAsia="ko-KR"/>
        </w:rPr>
      </w:pPr>
      <w:bookmarkStart w:id="999" w:name="_Toc185772522"/>
      <w:r>
        <w:rPr>
          <w:lang w:val="en-IN"/>
        </w:rPr>
        <w:t>7.7.2</w:t>
      </w:r>
      <w:r w:rsidRPr="0004537F">
        <w:rPr>
          <w:lang w:val="en-IN" w:eastAsia="ko-KR"/>
        </w:rPr>
        <w:t>.7</w:t>
      </w:r>
      <w:r w:rsidRPr="0004537F">
        <w:rPr>
          <w:lang w:val="en-IN"/>
        </w:rPr>
        <w:tab/>
      </w:r>
      <w:r w:rsidRPr="0004537F">
        <w:rPr>
          <w:lang w:val="en-IN" w:eastAsia="ko-KR"/>
        </w:rPr>
        <w:t>Transmission override</w:t>
      </w:r>
      <w:bookmarkEnd w:id="999"/>
    </w:p>
    <w:p w14:paraId="3B8C99F0" w14:textId="77777777" w:rsidR="00A90238" w:rsidRPr="00E010FD" w:rsidRDefault="00A90238" w:rsidP="00A90238">
      <w:r w:rsidRPr="00E010FD">
        <w:t xml:space="preserve">This subclause is applicable in </w:t>
      </w:r>
      <w:r>
        <w:t xml:space="preserve">the </w:t>
      </w:r>
      <w:r w:rsidRPr="00E010FD">
        <w:t xml:space="preserve">single arbitrator </w:t>
      </w:r>
      <w:r>
        <w:t xml:space="preserve">in the </w:t>
      </w:r>
      <w:r w:rsidRPr="00E010FD">
        <w:t>approach.</w:t>
      </w:r>
    </w:p>
    <w:p w14:paraId="1BFA5A6B" w14:textId="77777777" w:rsidR="00A90238" w:rsidRPr="00E010FD" w:rsidRDefault="00A90238" w:rsidP="00A90238">
      <w:r w:rsidRPr="00E010FD">
        <w:t>Figure 7.7.2.</w:t>
      </w:r>
      <w:r w:rsidRPr="00E010FD">
        <w:rPr>
          <w:lang w:eastAsia="ko-KR"/>
        </w:rPr>
        <w:t>7</w:t>
      </w:r>
      <w:r w:rsidRPr="00E010FD">
        <w:t xml:space="preserve">-1 describes procedures for transmission participants when an MCVideo client authorized to override, requests for transmission permission. </w:t>
      </w:r>
    </w:p>
    <w:p w14:paraId="6E6B7743" w14:textId="77777777" w:rsidR="00A90238" w:rsidRPr="00E010FD" w:rsidRDefault="00A90238" w:rsidP="00A90238">
      <w:r w:rsidRPr="00E010FD">
        <w:t>The MCVideo client has detected presence of a transmission arbitrator e.g., by receiving responses to transmission arbitration control message. The MCVideo client sends a transmission request and waits for a response.</w:t>
      </w:r>
    </w:p>
    <w:p w14:paraId="2BCB2E9E" w14:textId="77777777" w:rsidR="00A90238" w:rsidRPr="00E010FD" w:rsidRDefault="00A90238" w:rsidP="00A90238">
      <w:r w:rsidRPr="00E010FD">
        <w:t xml:space="preserve">Pre-conditions: </w:t>
      </w:r>
    </w:p>
    <w:p w14:paraId="2CC81ED1" w14:textId="77777777" w:rsidR="00A90238" w:rsidRPr="00E010FD" w:rsidRDefault="00A90238" w:rsidP="00A90238">
      <w:pPr>
        <w:pStyle w:val="B1"/>
      </w:pPr>
      <w:r w:rsidRPr="00E010FD">
        <w:t>1.</w:t>
      </w:r>
      <w:r w:rsidRPr="00E010FD">
        <w:tab/>
        <w:t>An off-network group communication has been established.</w:t>
      </w:r>
    </w:p>
    <w:p w14:paraId="14531357" w14:textId="77777777" w:rsidR="00A90238" w:rsidRPr="00E010FD" w:rsidRDefault="00A90238" w:rsidP="00A90238">
      <w:pPr>
        <w:pStyle w:val="B1"/>
      </w:pPr>
      <w:r w:rsidRPr="00E010FD">
        <w:t>2.</w:t>
      </w:r>
      <w:r w:rsidRPr="00E010FD">
        <w:tab/>
        <w:t>Maximum simultaneous transmissions limit has been reached.</w:t>
      </w:r>
    </w:p>
    <w:p w14:paraId="5219BB29" w14:textId="77777777" w:rsidR="00A90238" w:rsidRPr="00E010FD" w:rsidRDefault="00A90238" w:rsidP="00A90238"/>
    <w:p w14:paraId="402DE378" w14:textId="77777777" w:rsidR="00A90238" w:rsidRDefault="00A90238" w:rsidP="00A90238">
      <w:pPr>
        <w:pStyle w:val="TH"/>
      </w:pPr>
      <w:r w:rsidRPr="00E010FD">
        <w:object w:dxaOrig="7965" w:dyaOrig="5220" w14:anchorId="26D1E04A">
          <v:shape id="_x0000_i1104" type="#_x0000_t75" style="width:477.5pt;height:311.05pt" o:ole="">
            <v:imagedata r:id="rId169" o:title=""/>
          </v:shape>
          <o:OLEObject Type="Embed" ProgID="Visio.Drawing.11" ShapeID="_x0000_i1104" DrawAspect="Content" ObjectID="_1796385452" r:id="rId170"/>
        </w:object>
      </w:r>
    </w:p>
    <w:p w14:paraId="3B7C48B0" w14:textId="77777777" w:rsidR="00A90238" w:rsidRPr="00E010FD" w:rsidRDefault="00A90238" w:rsidP="00A90238">
      <w:pPr>
        <w:pStyle w:val="TF"/>
        <w:rPr>
          <w:lang w:eastAsia="ko-KR"/>
        </w:rPr>
      </w:pPr>
      <w:r w:rsidRPr="00E010FD">
        <w:t>Figure 7.7.2.</w:t>
      </w:r>
      <w:r w:rsidRPr="00E010FD">
        <w:rPr>
          <w:lang w:eastAsia="ko-KR"/>
        </w:rPr>
        <w:t>7</w:t>
      </w:r>
      <w:r w:rsidRPr="00E010FD">
        <w:t>-1: Transmission override</w:t>
      </w:r>
    </w:p>
    <w:p w14:paraId="29FD5677" w14:textId="77777777" w:rsidR="00A90238" w:rsidRPr="00E010FD" w:rsidRDefault="00A90238" w:rsidP="00A90238">
      <w:pPr>
        <w:pStyle w:val="B1"/>
        <w:rPr>
          <w:lang w:eastAsia="ko-KR"/>
        </w:rPr>
      </w:pPr>
      <w:r w:rsidRPr="00E010FD">
        <w:t>1.</w:t>
      </w:r>
      <w:r w:rsidRPr="00E010FD">
        <w:tab/>
      </w:r>
      <w:r w:rsidRPr="00E010FD">
        <w:rPr>
          <w:lang w:eastAsia="ko-KR"/>
        </w:rPr>
        <w:t xml:space="preserve">MCVideo client 2 sends a transmission request message to the MCVideo group. </w:t>
      </w:r>
    </w:p>
    <w:p w14:paraId="76EAD47D" w14:textId="77777777" w:rsidR="00A90238" w:rsidRPr="00E010FD" w:rsidRDefault="00A90238" w:rsidP="00A90238">
      <w:pPr>
        <w:pStyle w:val="B1"/>
        <w:rPr>
          <w:lang w:eastAsia="ko-KR"/>
        </w:rPr>
      </w:pPr>
      <w:r w:rsidRPr="00E010FD">
        <w:rPr>
          <w:lang w:eastAsia="ko-KR"/>
        </w:rPr>
        <w:t>2.</w:t>
      </w:r>
      <w:r w:rsidRPr="00E010FD">
        <w:rPr>
          <w:lang w:eastAsia="ko-KR"/>
        </w:rPr>
        <w:tab/>
        <w:t>As the configured limit of maximum simultaneous transmissions is already reached, MCVideo client 1, being the transmission arbitrator, checks the override policy.</w:t>
      </w:r>
    </w:p>
    <w:p w14:paraId="29E6C7A2" w14:textId="77777777" w:rsidR="00A90238" w:rsidRPr="00E010FD" w:rsidRDefault="00A90238" w:rsidP="00A90238">
      <w:pPr>
        <w:pStyle w:val="B1"/>
        <w:rPr>
          <w:lang w:eastAsia="ko-KR"/>
        </w:rPr>
      </w:pPr>
      <w:r w:rsidRPr="00E010FD">
        <w:t>3.</w:t>
      </w:r>
      <w:r w:rsidRPr="00E010FD">
        <w:tab/>
        <w:t xml:space="preserve">If MCVideo client 2 is authorized to override (based on e.g., transmission priority), </w:t>
      </w:r>
      <w:r w:rsidRPr="00E010FD">
        <w:rPr>
          <w:lang w:eastAsia="ko-KR"/>
        </w:rPr>
        <w:t xml:space="preserve">MCVideo client 1 sends a transmission revoked message to the MCVideo group. Transmission revoked message indicates the MCVideo client from which the permission is revoked, as the intended recipient. </w:t>
      </w:r>
    </w:p>
    <w:p w14:paraId="15854E06" w14:textId="77777777" w:rsidR="00A90238" w:rsidRPr="00E010FD" w:rsidRDefault="00A90238" w:rsidP="00A90238">
      <w:pPr>
        <w:pStyle w:val="B1"/>
        <w:rPr>
          <w:lang w:eastAsia="ko-KR"/>
        </w:rPr>
      </w:pPr>
      <w:r w:rsidRPr="00E010FD">
        <w:rPr>
          <w:lang w:eastAsia="ko-KR"/>
        </w:rPr>
        <w:t>4.</w:t>
      </w:r>
      <w:r w:rsidRPr="00E010FD">
        <w:rPr>
          <w:lang w:eastAsia="ko-KR"/>
        </w:rPr>
        <w:tab/>
        <w:t>MCVideo client 3 stops transmission of video and MCVideo user at MCVideo client 3 may be notified that the transmission permission has been revoked.</w:t>
      </w:r>
    </w:p>
    <w:p w14:paraId="360EEA30" w14:textId="77777777" w:rsidR="00A90238" w:rsidRPr="00E010FD" w:rsidRDefault="00A90238" w:rsidP="00A90238">
      <w:pPr>
        <w:pStyle w:val="B1"/>
        <w:rPr>
          <w:lang w:eastAsia="ko-KR"/>
        </w:rPr>
      </w:pPr>
      <w:r w:rsidRPr="00E010FD">
        <w:t>5.</w:t>
      </w:r>
      <w:r w:rsidRPr="00E010FD">
        <w:tab/>
      </w:r>
      <w:r w:rsidRPr="00E010FD">
        <w:rPr>
          <w:lang w:eastAsia="ko-KR"/>
        </w:rPr>
        <w:t xml:space="preserve">MCVideo client 1 sends a transmission granted message to the MCVideo group. Transmission granted message indicates MCVideo client 2 as the intended recipient. </w:t>
      </w:r>
    </w:p>
    <w:p w14:paraId="753AFB24" w14:textId="77777777" w:rsidR="00A90238" w:rsidRPr="00E010FD" w:rsidRDefault="00A90238" w:rsidP="00A90238">
      <w:pPr>
        <w:pStyle w:val="B1"/>
        <w:rPr>
          <w:lang w:eastAsia="ko-KR"/>
        </w:rPr>
      </w:pPr>
      <w:r w:rsidRPr="00E010FD">
        <w:rPr>
          <w:lang w:eastAsia="ko-KR"/>
        </w:rPr>
        <w:t>6.</w:t>
      </w:r>
      <w:r w:rsidRPr="00E010FD">
        <w:rPr>
          <w:lang w:eastAsia="ko-KR"/>
        </w:rPr>
        <w:tab/>
        <w:t>MCVideo user at MCVideo client 2 may be notified that the video can now be transmitted.</w:t>
      </w:r>
    </w:p>
    <w:p w14:paraId="72C18DC2" w14:textId="77777777" w:rsidR="00A90238" w:rsidRPr="00A85694" w:rsidRDefault="00A90238" w:rsidP="00A90238">
      <w:pPr>
        <w:pStyle w:val="B1"/>
        <w:rPr>
          <w:lang w:eastAsia="ko-KR"/>
        </w:rPr>
      </w:pPr>
      <w:r w:rsidRPr="00E010FD">
        <w:rPr>
          <w:lang w:eastAsia="ko-KR"/>
        </w:rPr>
        <w:t>7.</w:t>
      </w:r>
      <w:r w:rsidRPr="00E010FD">
        <w:rPr>
          <w:lang w:eastAsia="ko-KR"/>
        </w:rPr>
        <w:tab/>
        <w:t>MCVideo client 2 transmits video to the MCVideo group.</w:t>
      </w:r>
    </w:p>
    <w:p w14:paraId="06684B15" w14:textId="77777777" w:rsidR="00A90238" w:rsidRPr="0004537F" w:rsidRDefault="00A90238" w:rsidP="00A90238">
      <w:pPr>
        <w:pStyle w:val="Heading4"/>
        <w:rPr>
          <w:lang w:val="en-IN" w:eastAsia="ko-KR"/>
        </w:rPr>
      </w:pPr>
      <w:bookmarkStart w:id="1000" w:name="_Toc185772523"/>
      <w:r>
        <w:rPr>
          <w:lang w:val="en-IN"/>
        </w:rPr>
        <w:t>7.7.2</w:t>
      </w:r>
      <w:r w:rsidRPr="0004537F">
        <w:rPr>
          <w:lang w:val="en-IN" w:eastAsia="ko-KR"/>
        </w:rPr>
        <w:t>.8</w:t>
      </w:r>
      <w:r w:rsidRPr="0004537F">
        <w:rPr>
          <w:lang w:val="en-IN"/>
        </w:rPr>
        <w:tab/>
      </w:r>
      <w:r w:rsidRPr="0004537F">
        <w:rPr>
          <w:lang w:val="en-IN" w:eastAsia="ko-KR"/>
        </w:rPr>
        <w:t>Transmission override (revoke self)</w:t>
      </w:r>
      <w:bookmarkEnd w:id="1000"/>
    </w:p>
    <w:p w14:paraId="6A1524FD" w14:textId="77777777" w:rsidR="00A90238" w:rsidRDefault="00A90238" w:rsidP="00A90238">
      <w:r w:rsidRPr="00E010FD">
        <w:t>This subclause is applicable in the single arbitrator approach.</w:t>
      </w:r>
    </w:p>
    <w:p w14:paraId="295D89A5" w14:textId="77777777" w:rsidR="00E53581" w:rsidRDefault="00E53581" w:rsidP="0011192C">
      <w:pPr>
        <w:pStyle w:val="NO"/>
        <w:rPr>
          <w:lang w:eastAsia="zh-CN"/>
        </w:rPr>
      </w:pPr>
      <w:r>
        <w:rPr>
          <w:rFonts w:hint="eastAsia"/>
          <w:lang w:eastAsia="zh-CN"/>
        </w:rPr>
        <w:t>N</w:t>
      </w:r>
      <w:r>
        <w:rPr>
          <w:lang w:eastAsia="zh-CN"/>
        </w:rPr>
        <w:t>OTE:</w:t>
      </w:r>
      <w:r>
        <w:rPr>
          <w:lang w:eastAsia="zh-CN"/>
        </w:rPr>
        <w:tab/>
      </w:r>
      <w:r>
        <w:t>Transmission override in the self arbitration approach is implementation specific.</w:t>
      </w:r>
    </w:p>
    <w:p w14:paraId="4DA48E44" w14:textId="77777777" w:rsidR="00A90238" w:rsidRPr="0004537F" w:rsidRDefault="00A90238" w:rsidP="00A90238">
      <w:r w:rsidRPr="0004537F">
        <w:t>Figure </w:t>
      </w:r>
      <w:r>
        <w:t>7.7.2</w:t>
      </w:r>
      <w:r w:rsidRPr="0004537F">
        <w:t>.</w:t>
      </w:r>
      <w:r w:rsidRPr="0004537F">
        <w:rPr>
          <w:lang w:eastAsia="ko-KR"/>
        </w:rPr>
        <w:t>8</w:t>
      </w:r>
      <w:r w:rsidRPr="0004537F">
        <w:t xml:space="preserve">-1 describes procedures for transmission participants when an MCVideo client authorized to override, requests for transmission permission. </w:t>
      </w:r>
    </w:p>
    <w:p w14:paraId="3CF2AF01"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w:t>
      </w:r>
    </w:p>
    <w:p w14:paraId="45308D35" w14:textId="77777777" w:rsidR="00A90238" w:rsidRPr="0004537F" w:rsidRDefault="00A90238" w:rsidP="00A90238">
      <w:r w:rsidRPr="0004537F">
        <w:t xml:space="preserve">Pre-conditions: </w:t>
      </w:r>
    </w:p>
    <w:p w14:paraId="72A60DE8" w14:textId="77777777" w:rsidR="00A90238" w:rsidRPr="0004537F" w:rsidRDefault="00A90238" w:rsidP="00A90238">
      <w:pPr>
        <w:pStyle w:val="B1"/>
      </w:pPr>
      <w:r w:rsidRPr="0004537F">
        <w:t>1.</w:t>
      </w:r>
      <w:r w:rsidRPr="0004537F">
        <w:tab/>
        <w:t>An off-network group communication has been established.</w:t>
      </w:r>
    </w:p>
    <w:p w14:paraId="67706D72" w14:textId="77777777" w:rsidR="00A90238" w:rsidRPr="0004537F" w:rsidRDefault="00A90238" w:rsidP="00A90238">
      <w:pPr>
        <w:pStyle w:val="B1"/>
      </w:pPr>
      <w:r w:rsidRPr="0004537F">
        <w:lastRenderedPageBreak/>
        <w:t>2.</w:t>
      </w:r>
      <w:r w:rsidRPr="0004537F">
        <w:tab/>
        <w:t>Maximum simultaneous transmissions limit has been reached.</w:t>
      </w:r>
    </w:p>
    <w:p w14:paraId="5F23AB78" w14:textId="77777777" w:rsidR="00A90238" w:rsidRDefault="00A90238" w:rsidP="00A90238">
      <w:pPr>
        <w:pStyle w:val="TH"/>
      </w:pPr>
      <w:r w:rsidRPr="0004537F">
        <w:object w:dxaOrig="7965" w:dyaOrig="5220" w14:anchorId="5C964256">
          <v:shape id="_x0000_i1105" type="#_x0000_t75" style="width:470.6pt;height:305.85pt" o:ole="">
            <v:imagedata r:id="rId171" o:title=""/>
          </v:shape>
          <o:OLEObject Type="Embed" ProgID="Visio.Drawing.11" ShapeID="_x0000_i1105" DrawAspect="Content" ObjectID="_1796385453" r:id="rId172"/>
        </w:object>
      </w:r>
    </w:p>
    <w:p w14:paraId="7675FA80" w14:textId="77777777" w:rsidR="00A90238" w:rsidRPr="0004537F" w:rsidRDefault="00A90238" w:rsidP="00A90238">
      <w:pPr>
        <w:pStyle w:val="TF"/>
        <w:rPr>
          <w:lang w:eastAsia="ko-KR"/>
        </w:rPr>
      </w:pPr>
      <w:r w:rsidRPr="0004537F">
        <w:t>Figure </w:t>
      </w:r>
      <w:r>
        <w:t>7.7.2</w:t>
      </w:r>
      <w:r w:rsidRPr="0004537F">
        <w:t>.</w:t>
      </w:r>
      <w:r w:rsidRPr="0004537F">
        <w:rPr>
          <w:lang w:eastAsia="ko-KR"/>
        </w:rPr>
        <w:t>8</w:t>
      </w:r>
      <w:r w:rsidRPr="0004537F">
        <w:t>-1: Transmission override</w:t>
      </w:r>
    </w:p>
    <w:p w14:paraId="2717ED86"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5BFFEC3E" w14:textId="77777777" w:rsidR="00A90238" w:rsidRPr="0004537F" w:rsidRDefault="00A90238" w:rsidP="00A90238">
      <w:pPr>
        <w:pStyle w:val="B1"/>
        <w:rPr>
          <w:lang w:eastAsia="ko-KR"/>
        </w:rPr>
      </w:pPr>
      <w:r w:rsidRPr="0004537F">
        <w:rPr>
          <w:lang w:eastAsia="ko-KR"/>
        </w:rPr>
        <w:t>2.</w:t>
      </w:r>
      <w:r w:rsidRPr="0004537F">
        <w:rPr>
          <w:lang w:eastAsia="ko-KR"/>
        </w:rPr>
        <w:tab/>
        <w:t xml:space="preserve">As the configured limit of maximum simultaneous transmissions is already reached, MCVideo client 1, being </w:t>
      </w:r>
      <w:r w:rsidRPr="00E010FD">
        <w:rPr>
          <w:lang w:eastAsia="ko-KR"/>
        </w:rPr>
        <w:t>a</w:t>
      </w:r>
      <w:r w:rsidRPr="0004537F">
        <w:rPr>
          <w:lang w:eastAsia="ko-KR"/>
        </w:rPr>
        <w:t xml:space="preserve"> transmission arbitrator, checks the override policy.</w:t>
      </w:r>
    </w:p>
    <w:p w14:paraId="0416FA11" w14:textId="77777777" w:rsidR="00A90238" w:rsidRPr="0004537F" w:rsidRDefault="00A90238" w:rsidP="00A90238">
      <w:pPr>
        <w:pStyle w:val="B1"/>
        <w:rPr>
          <w:lang w:eastAsia="ko-KR"/>
        </w:rPr>
      </w:pPr>
      <w:r w:rsidRPr="0004537F">
        <w:t>3.</w:t>
      </w:r>
      <w:r w:rsidRPr="0004537F">
        <w:tab/>
        <w:t xml:space="preserve">If MCVideo client 2 is authorized to override (based on e.g., transmission priority), </w:t>
      </w:r>
      <w:r w:rsidRPr="0004537F">
        <w:rPr>
          <w:lang w:eastAsia="ko-KR"/>
        </w:rPr>
        <w:t xml:space="preserve">MCVideo client 1 may send a transmission revoked message to the MCVideo group. Transmission revoked message indicates the MCVideo client 1, the current arbitrator, whose permission is revoked. </w:t>
      </w:r>
    </w:p>
    <w:p w14:paraId="0084151A" w14:textId="77777777" w:rsidR="00A90238" w:rsidRPr="0004537F" w:rsidRDefault="00A90238" w:rsidP="00A90238">
      <w:pPr>
        <w:pStyle w:val="B1"/>
        <w:rPr>
          <w:lang w:eastAsia="ko-KR"/>
        </w:rPr>
      </w:pPr>
      <w:r w:rsidRPr="0004537F">
        <w:rPr>
          <w:lang w:eastAsia="ko-KR"/>
        </w:rPr>
        <w:t>4.</w:t>
      </w:r>
      <w:r w:rsidRPr="0004537F">
        <w:rPr>
          <w:lang w:eastAsia="ko-KR"/>
        </w:rPr>
        <w:tab/>
        <w:t>MCVideo client 1 stops transmission of video and MCVideo user at MCVideo client 1 may be notified that the transmission permission has been revoked.</w:t>
      </w:r>
    </w:p>
    <w:p w14:paraId="662A3F64" w14:textId="77777777" w:rsidR="00A90238" w:rsidRPr="0004537F" w:rsidRDefault="00A90238" w:rsidP="00A90238">
      <w:pPr>
        <w:pStyle w:val="B1"/>
        <w:rPr>
          <w:lang w:eastAsia="ko-KR"/>
        </w:rPr>
      </w:pPr>
      <w:r w:rsidRPr="0004537F">
        <w:t>5.</w:t>
      </w:r>
      <w:r w:rsidRPr="0004537F">
        <w:tab/>
      </w:r>
      <w:r w:rsidRPr="0004537F">
        <w:rPr>
          <w:lang w:eastAsia="ko-KR"/>
        </w:rPr>
        <w:t>MCVideo client 1 sends a transmission granted message to the MCVideo group. T</w:t>
      </w:r>
      <w:r>
        <w:rPr>
          <w:lang w:eastAsia="ko-KR"/>
        </w:rPr>
        <w:t>he t</w:t>
      </w:r>
      <w:r w:rsidRPr="0004537F">
        <w:rPr>
          <w:lang w:eastAsia="ko-KR"/>
        </w:rPr>
        <w:t>ransmission granted message indicates MCVideo client 2 as the intended recipient and MCVideo client 2 as the subsequent transmission arbitrator.</w:t>
      </w:r>
    </w:p>
    <w:p w14:paraId="7DCEBAF7" w14:textId="77777777" w:rsidR="00A90238" w:rsidRPr="0004537F" w:rsidRDefault="00A90238" w:rsidP="00A90238">
      <w:pPr>
        <w:pStyle w:val="B1"/>
        <w:rPr>
          <w:lang w:eastAsia="ko-KR"/>
        </w:rPr>
      </w:pPr>
      <w:r w:rsidRPr="0004537F">
        <w:t>6a.</w:t>
      </w:r>
      <w:r w:rsidRPr="0004537F">
        <w:tab/>
      </w:r>
      <w:r w:rsidRPr="0004537F">
        <w:rPr>
          <w:lang w:eastAsia="ko-KR"/>
        </w:rPr>
        <w:t>MCVideo client 2 sends a transmission arbitration taken message to the MCVideo group.</w:t>
      </w:r>
    </w:p>
    <w:p w14:paraId="7EE780A6" w14:textId="77777777" w:rsidR="00A90238" w:rsidRPr="0004537F" w:rsidRDefault="00A90238" w:rsidP="00A90238">
      <w:pPr>
        <w:pStyle w:val="B1"/>
        <w:rPr>
          <w:lang w:eastAsia="ko-KR"/>
        </w:rPr>
      </w:pPr>
      <w:r w:rsidRPr="0004537F">
        <w:rPr>
          <w:lang w:eastAsia="ko-KR"/>
        </w:rPr>
        <w:t>6b.</w:t>
      </w:r>
      <w:r w:rsidRPr="0004537F">
        <w:rPr>
          <w:lang w:eastAsia="ko-KR"/>
        </w:rPr>
        <w:tab/>
        <w:t>MCVideo user at MCVideo client 2 may be notified that the video can now be transmitted.</w:t>
      </w:r>
    </w:p>
    <w:p w14:paraId="123F684D" w14:textId="77777777" w:rsidR="00A90238" w:rsidRPr="0004537F" w:rsidRDefault="00A90238" w:rsidP="00A90238">
      <w:pPr>
        <w:pStyle w:val="NO"/>
      </w:pPr>
      <w:r>
        <w:t>NOTE</w:t>
      </w:r>
      <w:r w:rsidRPr="0004537F">
        <w:t>:</w:t>
      </w:r>
      <w:r w:rsidRPr="0004537F">
        <w:tab/>
        <w:t>Step 6a and step 6b can occur in any order.</w:t>
      </w:r>
    </w:p>
    <w:p w14:paraId="25911F86" w14:textId="77777777" w:rsidR="00A90238" w:rsidRPr="0004537F" w:rsidRDefault="00A90238" w:rsidP="00A90238">
      <w:pPr>
        <w:pStyle w:val="B1"/>
        <w:rPr>
          <w:lang w:eastAsia="ko-KR"/>
        </w:rPr>
      </w:pPr>
      <w:r w:rsidRPr="0004537F">
        <w:rPr>
          <w:lang w:eastAsia="ko-KR"/>
        </w:rPr>
        <w:t>7.</w:t>
      </w:r>
      <w:r w:rsidRPr="0004537F">
        <w:rPr>
          <w:lang w:eastAsia="ko-KR"/>
        </w:rPr>
        <w:tab/>
        <w:t>MCVideo client 1, upon receiving the transmission arbitration taken message releases transmission arbitration.</w:t>
      </w:r>
    </w:p>
    <w:p w14:paraId="4B733172" w14:textId="77777777" w:rsidR="00A90238" w:rsidRPr="0004537F" w:rsidRDefault="00A90238" w:rsidP="00A90238">
      <w:pPr>
        <w:pStyle w:val="B1"/>
        <w:rPr>
          <w:lang w:eastAsia="ko-KR"/>
        </w:rPr>
      </w:pPr>
      <w:r w:rsidRPr="0004537F">
        <w:t>8.</w:t>
      </w:r>
      <w:r w:rsidRPr="0004537F">
        <w:tab/>
      </w:r>
      <w:r w:rsidRPr="0004537F">
        <w:rPr>
          <w:lang w:eastAsia="ko-KR"/>
        </w:rPr>
        <w:t>MCVideo client 2 transmits video to the MCVideo group.</w:t>
      </w:r>
    </w:p>
    <w:p w14:paraId="1D3CAD1F" w14:textId="77777777" w:rsidR="00A90238" w:rsidRPr="0004537F" w:rsidRDefault="00A90238" w:rsidP="00A90238">
      <w:pPr>
        <w:rPr>
          <w:lang w:eastAsia="ko-KR"/>
        </w:rPr>
      </w:pPr>
    </w:p>
    <w:p w14:paraId="3BCA3569" w14:textId="77777777" w:rsidR="00A90238" w:rsidRPr="0004537F" w:rsidRDefault="00A90238" w:rsidP="00A90238">
      <w:pPr>
        <w:pStyle w:val="Heading4"/>
        <w:rPr>
          <w:lang w:val="en-IN" w:eastAsia="ko-KR"/>
        </w:rPr>
      </w:pPr>
      <w:bookmarkStart w:id="1001" w:name="_Toc185772524"/>
      <w:r>
        <w:rPr>
          <w:lang w:val="en-IN"/>
        </w:rPr>
        <w:lastRenderedPageBreak/>
        <w:t>7.7.2</w:t>
      </w:r>
      <w:r w:rsidRPr="0004537F">
        <w:rPr>
          <w:lang w:val="en-IN" w:eastAsia="ko-KR"/>
        </w:rPr>
        <w:t>.9</w:t>
      </w:r>
      <w:r w:rsidRPr="0004537F">
        <w:rPr>
          <w:lang w:val="en-IN"/>
        </w:rPr>
        <w:tab/>
      </w:r>
      <w:r w:rsidRPr="0004537F">
        <w:rPr>
          <w:lang w:val="en-IN" w:eastAsia="ko-KR"/>
        </w:rPr>
        <w:t>Transmission arbitration release</w:t>
      </w:r>
      <w:bookmarkEnd w:id="1001"/>
    </w:p>
    <w:p w14:paraId="576FCAFE" w14:textId="77777777" w:rsidR="00A90238" w:rsidRPr="00E911E0" w:rsidRDefault="00A90238" w:rsidP="00A90238">
      <w:pPr>
        <w:pStyle w:val="Heading5"/>
      </w:pPr>
      <w:bookmarkStart w:id="1002" w:name="_Toc185772525"/>
      <w:r w:rsidRPr="00E911E0">
        <w:t>7.7.2.9.1</w:t>
      </w:r>
      <w:r w:rsidRPr="00E911E0">
        <w:tab/>
        <w:t>Transmission arbitration release</w:t>
      </w:r>
      <w:bookmarkEnd w:id="1002"/>
      <w:r w:rsidRPr="00E911E0">
        <w:t xml:space="preserve"> </w:t>
      </w:r>
    </w:p>
    <w:p w14:paraId="76CB67E8" w14:textId="77777777" w:rsidR="00A90238" w:rsidRPr="00E010FD" w:rsidRDefault="00A90238" w:rsidP="00A90238">
      <w:r w:rsidRPr="00E010FD">
        <w:t>This subclause is applicable only in single arbitrator approach.</w:t>
      </w:r>
    </w:p>
    <w:p w14:paraId="745E3639" w14:textId="77777777" w:rsidR="00A90238" w:rsidRPr="0004537F" w:rsidRDefault="00A90238" w:rsidP="00A90238">
      <w:r w:rsidRPr="0004537F">
        <w:t>Figure </w:t>
      </w:r>
      <w:r>
        <w:t>7.7.2</w:t>
      </w:r>
      <w:r w:rsidRPr="0004537F">
        <w:t>.9.1-1 describes procedures for an MCVideo client to release transmission arbitration. There is no other MCVideo client to which transmission arbitration can be delegated.</w:t>
      </w:r>
    </w:p>
    <w:p w14:paraId="5D532E27" w14:textId="77777777" w:rsidR="00A90238" w:rsidRPr="0004537F" w:rsidRDefault="00A90238" w:rsidP="00A90238">
      <w:r w:rsidRPr="0004537F">
        <w:t xml:space="preserve">Pre-conditions: </w:t>
      </w:r>
    </w:p>
    <w:p w14:paraId="5B1E7B56" w14:textId="77777777" w:rsidR="00A90238" w:rsidRPr="0004537F" w:rsidRDefault="00A90238" w:rsidP="00A90238">
      <w:pPr>
        <w:pStyle w:val="B1"/>
      </w:pPr>
      <w:r w:rsidRPr="0004537F">
        <w:t>1.</w:t>
      </w:r>
      <w:r w:rsidRPr="0004537F">
        <w:tab/>
        <w:t>An off-network group communication has been established.</w:t>
      </w:r>
    </w:p>
    <w:p w14:paraId="3B6E8508" w14:textId="77777777" w:rsidR="00A90238" w:rsidRPr="0004537F" w:rsidRDefault="00A90238" w:rsidP="00A90238">
      <w:pPr>
        <w:pStyle w:val="B1"/>
      </w:pPr>
      <w:r w:rsidRPr="0004537F">
        <w:t>2.</w:t>
      </w:r>
      <w:r w:rsidRPr="0004537F">
        <w:tab/>
        <w:t>Only MCVideo client 1 is transmitting a video.</w:t>
      </w:r>
    </w:p>
    <w:p w14:paraId="19F2683D" w14:textId="77777777" w:rsidR="00A90238" w:rsidRPr="0004537F" w:rsidRDefault="00A90238" w:rsidP="00A90238"/>
    <w:p w14:paraId="0395A7F5" w14:textId="77777777" w:rsidR="00A90238" w:rsidRDefault="00A90238" w:rsidP="00A90238">
      <w:pPr>
        <w:pStyle w:val="TH"/>
      </w:pPr>
      <w:r w:rsidRPr="0004537F">
        <w:object w:dxaOrig="7964" w:dyaOrig="2804" w14:anchorId="0B7BB3B7">
          <v:shape id="_x0000_i1106" type="#_x0000_t75" style="width:478.1pt;height:168.2pt" o:ole="">
            <v:imagedata r:id="rId173" o:title=""/>
          </v:shape>
          <o:OLEObject Type="Embed" ProgID="Visio.Drawing.11" ShapeID="_x0000_i1106" DrawAspect="Content" ObjectID="_1796385454" r:id="rId174"/>
        </w:object>
      </w:r>
    </w:p>
    <w:p w14:paraId="1F591389" w14:textId="77777777" w:rsidR="00A90238" w:rsidRPr="0004537F" w:rsidRDefault="00A90238" w:rsidP="00A90238">
      <w:pPr>
        <w:pStyle w:val="TF"/>
        <w:rPr>
          <w:lang w:eastAsia="ko-KR"/>
        </w:rPr>
      </w:pPr>
      <w:r w:rsidRPr="0004537F">
        <w:t>Figure </w:t>
      </w:r>
      <w:r>
        <w:t>7.7.2</w:t>
      </w:r>
      <w:r w:rsidRPr="0004537F">
        <w:t>.</w:t>
      </w:r>
      <w:r w:rsidRPr="0004537F">
        <w:rPr>
          <w:lang w:eastAsia="ko-KR"/>
        </w:rPr>
        <w:t>9.1</w:t>
      </w:r>
      <w:r w:rsidRPr="0004537F">
        <w:t>-1: Transmission arbitration release without delegation</w:t>
      </w:r>
    </w:p>
    <w:p w14:paraId="374F24B8"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1 sends a transmission release message to the MCVideo group. </w:t>
      </w:r>
    </w:p>
    <w:p w14:paraId="7240784A" w14:textId="77777777" w:rsidR="00A90238" w:rsidRPr="0004537F" w:rsidRDefault="00A90238" w:rsidP="00A90238">
      <w:pPr>
        <w:pStyle w:val="B1"/>
        <w:rPr>
          <w:lang w:eastAsia="ko-KR"/>
        </w:rPr>
      </w:pPr>
      <w:r w:rsidRPr="0004537F">
        <w:rPr>
          <w:lang w:eastAsia="ko-KR"/>
        </w:rPr>
        <w:t>2.</w:t>
      </w:r>
      <w:r w:rsidRPr="0004537F">
        <w:rPr>
          <w:lang w:eastAsia="ko-KR"/>
        </w:rPr>
        <w:tab/>
        <w:t>MCVideo client 1 stops transmission of the video.</w:t>
      </w:r>
    </w:p>
    <w:p w14:paraId="2E5399BB" w14:textId="77777777" w:rsidR="00A90238" w:rsidRDefault="00A90238" w:rsidP="00A90238">
      <w:pPr>
        <w:pStyle w:val="Heading5"/>
      </w:pPr>
      <w:bookmarkStart w:id="1003" w:name="_Toc185772526"/>
      <w:r w:rsidRPr="00E911E0">
        <w:t>7.7.2.9.2</w:t>
      </w:r>
      <w:r w:rsidRPr="00E911E0">
        <w:tab/>
        <w:t>Transmission arbitration release with delegation</w:t>
      </w:r>
      <w:bookmarkEnd w:id="1003"/>
    </w:p>
    <w:p w14:paraId="583D75AC" w14:textId="77777777" w:rsidR="00A90238" w:rsidRPr="00E010FD" w:rsidRDefault="00A90238" w:rsidP="00A90238">
      <w:r w:rsidRPr="00E010FD">
        <w:t>This subclause is applicable only in single arbitrator approach.</w:t>
      </w:r>
    </w:p>
    <w:p w14:paraId="48D8200D" w14:textId="77777777" w:rsidR="00A90238" w:rsidRPr="00E010FD" w:rsidRDefault="00A90238" w:rsidP="00A90238">
      <w:r w:rsidRPr="00E010FD">
        <w:t>Figure 7.7.2.</w:t>
      </w:r>
      <w:r w:rsidRPr="00E010FD">
        <w:rPr>
          <w:lang w:eastAsia="ko-KR"/>
        </w:rPr>
        <w:t>9.2</w:t>
      </w:r>
      <w:r w:rsidRPr="00E010FD">
        <w:t>-1 describes procedures for an MCVideo client to release transmission arbitration. There are other MCVideo clients currently transmitting to which transmission arbitration can be delegated.</w:t>
      </w:r>
    </w:p>
    <w:p w14:paraId="26526106" w14:textId="77777777" w:rsidR="00A90238" w:rsidRPr="00E010FD" w:rsidRDefault="00A90238" w:rsidP="00A90238">
      <w:r w:rsidRPr="00E010FD">
        <w:t xml:space="preserve">Pre-conditions: </w:t>
      </w:r>
    </w:p>
    <w:p w14:paraId="4160F5E7" w14:textId="77777777" w:rsidR="00A90238" w:rsidRPr="00E010FD" w:rsidRDefault="00A90238" w:rsidP="00A90238">
      <w:pPr>
        <w:pStyle w:val="B1"/>
      </w:pPr>
      <w:r w:rsidRPr="00E010FD">
        <w:t>1.</w:t>
      </w:r>
      <w:r w:rsidRPr="00E010FD">
        <w:tab/>
        <w:t>An off-network group communication has been established.</w:t>
      </w:r>
    </w:p>
    <w:p w14:paraId="3FC666C6" w14:textId="77777777" w:rsidR="00A90238" w:rsidRPr="00E010FD" w:rsidRDefault="00A90238" w:rsidP="00A90238">
      <w:pPr>
        <w:pStyle w:val="B1"/>
      </w:pPr>
      <w:r w:rsidRPr="00E010FD">
        <w:t>2.</w:t>
      </w:r>
      <w:r w:rsidRPr="00E010FD">
        <w:tab/>
        <w:t>At least one more MCVideo client is transmitting video other than the current transmission arbitrator.</w:t>
      </w:r>
    </w:p>
    <w:p w14:paraId="39619B30" w14:textId="77777777" w:rsidR="00A90238" w:rsidRPr="00E010FD" w:rsidRDefault="00A90238" w:rsidP="00A90238"/>
    <w:p w14:paraId="708B516F" w14:textId="77777777" w:rsidR="00A90238" w:rsidRDefault="00A90238" w:rsidP="00A90238">
      <w:pPr>
        <w:pStyle w:val="TH"/>
      </w:pPr>
      <w:r w:rsidRPr="00E010FD">
        <w:object w:dxaOrig="7965" w:dyaOrig="5220" w14:anchorId="23AA181F">
          <v:shape id="_x0000_i1107" type="#_x0000_t75" style="width:474.05pt;height:311.05pt" o:ole="">
            <v:imagedata r:id="rId175" o:title=""/>
          </v:shape>
          <o:OLEObject Type="Embed" ProgID="Visio.Drawing.11" ShapeID="_x0000_i1107" DrawAspect="Content" ObjectID="_1796385455" r:id="rId176"/>
        </w:object>
      </w:r>
    </w:p>
    <w:p w14:paraId="2BBFF6BA" w14:textId="77777777" w:rsidR="00A90238" w:rsidRPr="00E010FD" w:rsidRDefault="00A90238" w:rsidP="00A90238">
      <w:pPr>
        <w:pStyle w:val="TF"/>
        <w:rPr>
          <w:lang w:eastAsia="ko-KR"/>
        </w:rPr>
      </w:pPr>
      <w:r w:rsidRPr="00E010FD">
        <w:t>Figure 7.7.2.</w:t>
      </w:r>
      <w:r w:rsidRPr="00E010FD">
        <w:rPr>
          <w:lang w:eastAsia="ko-KR"/>
        </w:rPr>
        <w:t>9.2</w:t>
      </w:r>
      <w:r w:rsidRPr="00E010FD">
        <w:t>-1: Transmission arbitration release with delegation</w:t>
      </w:r>
    </w:p>
    <w:p w14:paraId="7E690A85" w14:textId="77777777" w:rsidR="00A90238" w:rsidRPr="00E010FD" w:rsidRDefault="00A90238" w:rsidP="00A90238">
      <w:pPr>
        <w:pStyle w:val="B1"/>
        <w:rPr>
          <w:lang w:eastAsia="ko-KR"/>
        </w:rPr>
      </w:pPr>
      <w:r w:rsidRPr="00E010FD">
        <w:t>1.</w:t>
      </w:r>
      <w:r w:rsidRPr="00E010FD">
        <w:tab/>
      </w:r>
      <w:r w:rsidRPr="00E010FD">
        <w:rPr>
          <w:lang w:eastAsia="ko-KR"/>
        </w:rPr>
        <w:t xml:space="preserve">MCVideo client 1 stops video transmission but does not release transmission arbitration. </w:t>
      </w:r>
    </w:p>
    <w:p w14:paraId="1EC57F10" w14:textId="77777777" w:rsidR="00A90238" w:rsidRPr="00E010FD" w:rsidRDefault="00A90238" w:rsidP="00A90238">
      <w:pPr>
        <w:pStyle w:val="B1"/>
        <w:rPr>
          <w:lang w:eastAsia="ko-KR"/>
        </w:rPr>
      </w:pPr>
      <w:r w:rsidRPr="00E010FD">
        <w:rPr>
          <w:lang w:eastAsia="ko-KR"/>
        </w:rPr>
        <w:t>2.</w:t>
      </w:r>
      <w:r w:rsidRPr="00E010FD">
        <w:rPr>
          <w:lang w:eastAsia="ko-KR"/>
        </w:rPr>
        <w:tab/>
        <w:t>MCVideo client 1 sends a transmission arbitration release message. The transmission arbitration release message indicates a MCVideo client which is currently transmitting video, MCVideo client 2, as the subsequent transmission arbitrator. The MCVideo client 1 waits for a confirmation before releasing transmission arbitration.</w:t>
      </w:r>
    </w:p>
    <w:p w14:paraId="19A84E46" w14:textId="77777777" w:rsidR="00A90238" w:rsidRPr="00E010FD" w:rsidRDefault="00A90238" w:rsidP="00A90238">
      <w:pPr>
        <w:pStyle w:val="B1"/>
        <w:rPr>
          <w:lang w:eastAsia="ko-KR"/>
        </w:rPr>
      </w:pPr>
      <w:r w:rsidRPr="00E010FD">
        <w:t>3.</w:t>
      </w:r>
      <w:r w:rsidRPr="00E010FD">
        <w:tab/>
        <w:t>MCVideo client 1 detects no response from MCVideo client 2.</w:t>
      </w:r>
    </w:p>
    <w:p w14:paraId="68CF9584" w14:textId="77777777" w:rsidR="00A90238" w:rsidRPr="00E010FD" w:rsidRDefault="00A90238" w:rsidP="00A90238">
      <w:pPr>
        <w:pStyle w:val="B1"/>
        <w:rPr>
          <w:lang w:eastAsia="ko-KR"/>
        </w:rPr>
      </w:pPr>
      <w:r w:rsidRPr="00E010FD">
        <w:rPr>
          <w:lang w:eastAsia="ko-KR"/>
        </w:rPr>
        <w:t>4.</w:t>
      </w:r>
      <w:r w:rsidRPr="00E010FD">
        <w:rPr>
          <w:lang w:eastAsia="ko-KR"/>
        </w:rPr>
        <w:tab/>
        <w:t>MCVideo client 1 sends another transmission arbitration release message. The transmission arbitration release message indicates another MCVideo client which is currently transmitting video, MCVideo client 3, as the subsequent transmission arbitrator. The MCVideo client 1 waits for a confirmation before releasing transmission arbitration.</w:t>
      </w:r>
    </w:p>
    <w:p w14:paraId="7EA7CABB" w14:textId="77777777" w:rsidR="00A90238" w:rsidRPr="00E010FD" w:rsidRDefault="00A90238" w:rsidP="00A90238">
      <w:pPr>
        <w:pStyle w:val="B1"/>
        <w:rPr>
          <w:lang w:eastAsia="ko-KR"/>
        </w:rPr>
      </w:pPr>
      <w:r w:rsidRPr="00E010FD">
        <w:t>5.</w:t>
      </w:r>
      <w:r w:rsidRPr="00E010FD">
        <w:tab/>
      </w:r>
      <w:r w:rsidRPr="00E010FD">
        <w:rPr>
          <w:lang w:eastAsia="ko-KR"/>
        </w:rPr>
        <w:t>MCVideo client 3 sends a transmission arbitration taken message to the MCVideo group.</w:t>
      </w:r>
    </w:p>
    <w:p w14:paraId="061969B7" w14:textId="77777777" w:rsidR="00A90238" w:rsidRPr="00A85694" w:rsidRDefault="00A90238" w:rsidP="00A90238">
      <w:pPr>
        <w:pStyle w:val="B1"/>
      </w:pPr>
      <w:r w:rsidRPr="00E010FD">
        <w:rPr>
          <w:lang w:eastAsia="ko-KR"/>
        </w:rPr>
        <w:t>6.</w:t>
      </w:r>
      <w:r w:rsidRPr="00E010FD">
        <w:rPr>
          <w:lang w:eastAsia="ko-KR"/>
        </w:rPr>
        <w:tab/>
        <w:t>MCVideo client 1, upon receiving the transmission arbitration taken message releases transmission arbitration.</w:t>
      </w:r>
    </w:p>
    <w:p w14:paraId="17F935AC" w14:textId="77777777" w:rsidR="00A90238" w:rsidRDefault="00A90238" w:rsidP="00A90238">
      <w:pPr>
        <w:pStyle w:val="Heading4"/>
        <w:rPr>
          <w:lang w:val="en-IN" w:eastAsia="ko-KR"/>
        </w:rPr>
      </w:pPr>
      <w:bookmarkStart w:id="1004" w:name="_Toc185772527"/>
      <w:r>
        <w:rPr>
          <w:lang w:val="en-IN"/>
        </w:rPr>
        <w:t>7.7.2</w:t>
      </w:r>
      <w:r w:rsidRPr="0004537F">
        <w:rPr>
          <w:lang w:val="en-IN" w:eastAsia="ko-KR"/>
        </w:rPr>
        <w:t>.10</w:t>
      </w:r>
      <w:r w:rsidRPr="0004537F">
        <w:rPr>
          <w:lang w:val="en-IN"/>
        </w:rPr>
        <w:tab/>
      </w:r>
      <w:r w:rsidRPr="001D67EF">
        <w:rPr>
          <w:lang w:val="en-IN" w:eastAsia="ko-KR"/>
        </w:rPr>
        <w:t xml:space="preserve">Simultaneous </w:t>
      </w:r>
      <w:r>
        <w:rPr>
          <w:lang w:val="en-IN" w:eastAsia="ko-KR"/>
        </w:rPr>
        <w:t>transmission</w:t>
      </w:r>
      <w:r w:rsidRPr="001D67EF">
        <w:rPr>
          <w:lang w:val="en-IN" w:eastAsia="ko-KR"/>
        </w:rPr>
        <w:t xml:space="preserve"> requests</w:t>
      </w:r>
      <w:bookmarkEnd w:id="1004"/>
    </w:p>
    <w:p w14:paraId="4E8CD70F" w14:textId="77777777" w:rsidR="00A90238" w:rsidRPr="00E010FD" w:rsidRDefault="00A90238" w:rsidP="00A90238">
      <w:r w:rsidRPr="00E010FD">
        <w:t xml:space="preserve">This subclause is applicable in </w:t>
      </w:r>
      <w:r>
        <w:t xml:space="preserve">both the </w:t>
      </w:r>
      <w:r w:rsidRPr="00E010FD">
        <w:t xml:space="preserve">single arbitrator </w:t>
      </w:r>
      <w:r>
        <w:t xml:space="preserve">and self arbitration </w:t>
      </w:r>
      <w:r w:rsidRPr="00E010FD">
        <w:t>approach</w:t>
      </w:r>
      <w:r>
        <w:t>es</w:t>
      </w:r>
      <w:r w:rsidRPr="00E010FD">
        <w:t>.</w:t>
      </w:r>
    </w:p>
    <w:p w14:paraId="0C23308C" w14:textId="77777777" w:rsidR="00A90238" w:rsidRDefault="00A90238" w:rsidP="00A90238">
      <w:r w:rsidRPr="00E010FD">
        <w:t>Figure 7.7.2.</w:t>
      </w:r>
      <w:r>
        <w:rPr>
          <w:lang w:eastAsia="ko-KR"/>
        </w:rPr>
        <w:t>10</w:t>
      </w:r>
      <w:r w:rsidRPr="00E010FD">
        <w:t xml:space="preserve">-1 describes procedures for transmission participants when </w:t>
      </w:r>
      <w:r>
        <w:t>simultaneous transmission requests are generated when more than one</w:t>
      </w:r>
      <w:r w:rsidRPr="00E010FD">
        <w:t xml:space="preserve"> MCVideo client initializes transmission control. </w:t>
      </w:r>
    </w:p>
    <w:p w14:paraId="3D0A1305" w14:textId="77777777" w:rsidR="00A90238" w:rsidRDefault="00A90238" w:rsidP="00A90238">
      <w:r>
        <w:t>F</w:t>
      </w:r>
      <w:r w:rsidRPr="001D67EF">
        <w:t>igure </w:t>
      </w:r>
      <w:r>
        <w:t>7.7.2.10</w:t>
      </w:r>
      <w:r w:rsidRPr="001D67EF">
        <w:t>-1 shows the expected behaviour</w:t>
      </w:r>
      <w:r>
        <w:t xml:space="preserve"> if</w:t>
      </w:r>
      <w:r w:rsidRPr="001D67EF">
        <w:t xml:space="preserve"> simultaneous </w:t>
      </w:r>
      <w:r>
        <w:t>transmission</w:t>
      </w:r>
      <w:r w:rsidRPr="001D67EF">
        <w:t xml:space="preserve"> requests are generated</w:t>
      </w:r>
      <w:r>
        <w:t xml:space="preserve"> in the following scenarios:</w:t>
      </w:r>
    </w:p>
    <w:p w14:paraId="46888E71" w14:textId="77777777" w:rsidR="00A90238" w:rsidRDefault="00A90238" w:rsidP="00A90238">
      <w:pPr>
        <w:pStyle w:val="B3"/>
      </w:pPr>
      <w:r>
        <w:t>-</w:t>
      </w:r>
      <w:r>
        <w:tab/>
        <w:t>a single arbitrator approach  is used but there is currently no arbitrator; or</w:t>
      </w:r>
    </w:p>
    <w:p w14:paraId="7FCD66E7" w14:textId="77777777" w:rsidR="00A90238" w:rsidRPr="001D67EF" w:rsidRDefault="00A90238" w:rsidP="00A90238">
      <w:pPr>
        <w:pStyle w:val="B3"/>
      </w:pPr>
      <w:r>
        <w:t>-</w:t>
      </w:r>
      <w:r>
        <w:tab/>
        <w:t>self arbitration is used.</w:t>
      </w:r>
    </w:p>
    <w:p w14:paraId="05F1B4AA" w14:textId="77777777" w:rsidR="00A90238" w:rsidRPr="001D67EF" w:rsidRDefault="00A90238" w:rsidP="00A90238">
      <w:r w:rsidRPr="001D67EF">
        <w:t xml:space="preserve">Pre-conditions: </w:t>
      </w:r>
    </w:p>
    <w:p w14:paraId="24ACA444" w14:textId="77777777" w:rsidR="00A90238" w:rsidRPr="001D67EF" w:rsidRDefault="00A90238" w:rsidP="00A90238">
      <w:pPr>
        <w:pStyle w:val="B1"/>
      </w:pPr>
      <w:r w:rsidRPr="001D67EF">
        <w:t>1.</w:t>
      </w:r>
      <w:r w:rsidRPr="001D67EF">
        <w:tab/>
      </w:r>
      <w:r w:rsidRPr="00E010FD">
        <w:t>An off-network group com</w:t>
      </w:r>
      <w:r>
        <w:t>munication has been established</w:t>
      </w:r>
      <w:r w:rsidRPr="001D67EF">
        <w:t>.</w:t>
      </w:r>
    </w:p>
    <w:p w14:paraId="0E269BA0" w14:textId="77777777" w:rsidR="00A90238" w:rsidRPr="001D67EF" w:rsidRDefault="00A90238" w:rsidP="00A90238">
      <w:pPr>
        <w:pStyle w:val="B1"/>
      </w:pPr>
      <w:r w:rsidRPr="001D67EF">
        <w:lastRenderedPageBreak/>
        <w:t>2.</w:t>
      </w:r>
      <w:r w:rsidRPr="001D67EF">
        <w:tab/>
      </w:r>
      <w:r>
        <w:rPr>
          <w:rFonts w:hint="eastAsia"/>
          <w:lang w:eastAsia="zh-CN"/>
        </w:rPr>
        <w:t xml:space="preserve">MCVideo </w:t>
      </w:r>
      <w:r w:rsidRPr="001D67EF">
        <w:t xml:space="preserve">client 1 has higher </w:t>
      </w:r>
      <w:r>
        <w:t xml:space="preserve">transmission </w:t>
      </w:r>
      <w:r w:rsidRPr="001D67EF">
        <w:t xml:space="preserve">priority than </w:t>
      </w:r>
      <w:r>
        <w:rPr>
          <w:rFonts w:hint="eastAsia"/>
          <w:lang w:eastAsia="zh-CN"/>
        </w:rPr>
        <w:t xml:space="preserve">MCVideo </w:t>
      </w:r>
      <w:r w:rsidRPr="001D67EF">
        <w:t>client 2.</w:t>
      </w:r>
    </w:p>
    <w:p w14:paraId="7A2CF135" w14:textId="77777777" w:rsidR="00A90238" w:rsidRPr="001D67EF" w:rsidRDefault="00A90238" w:rsidP="00A90238">
      <w:pPr>
        <w:pStyle w:val="TH"/>
        <w:rPr>
          <w:lang w:eastAsia="ko-KR"/>
        </w:rPr>
      </w:pPr>
      <w:r w:rsidRPr="001D67EF">
        <w:object w:dxaOrig="8103" w:dyaOrig="4706" w14:anchorId="4F6C3048">
          <v:shape id="_x0000_i1108" type="#_x0000_t75" style="width:404.95pt;height:235pt" o:ole="">
            <v:imagedata r:id="rId177" o:title=""/>
          </v:shape>
          <o:OLEObject Type="Embed" ProgID="Visio.Drawing.11" ShapeID="_x0000_i1108" DrawAspect="Content" ObjectID="_1796385456" r:id="rId178"/>
        </w:object>
      </w:r>
    </w:p>
    <w:p w14:paraId="292E8547" w14:textId="77777777" w:rsidR="00A90238" w:rsidRPr="001D67EF" w:rsidRDefault="00A90238" w:rsidP="00A90238">
      <w:pPr>
        <w:pStyle w:val="TF"/>
        <w:rPr>
          <w:lang w:eastAsia="ko-KR"/>
        </w:rPr>
      </w:pPr>
      <w:r>
        <w:t>Figure 7</w:t>
      </w:r>
      <w:r w:rsidRPr="001D67EF">
        <w:t>.</w:t>
      </w:r>
      <w:r>
        <w:rPr>
          <w:lang w:eastAsia="ko-KR"/>
        </w:rPr>
        <w:t>7</w:t>
      </w:r>
      <w:r w:rsidRPr="001D67EF">
        <w:t>.2.</w:t>
      </w:r>
      <w:r>
        <w:rPr>
          <w:lang w:eastAsia="ko-KR"/>
        </w:rPr>
        <w:t>10</w:t>
      </w:r>
      <w:r w:rsidRPr="001D67EF">
        <w:t xml:space="preserve">-1: </w:t>
      </w:r>
      <w:r w:rsidRPr="005A0A95">
        <w:t xml:space="preserve">Simultaneous </w:t>
      </w:r>
      <w:r>
        <w:t>transmission</w:t>
      </w:r>
      <w:r w:rsidRPr="005A0A95">
        <w:t xml:space="preserve"> requests</w:t>
      </w:r>
    </w:p>
    <w:p w14:paraId="78BBB48E" w14:textId="77777777" w:rsidR="00A90238" w:rsidRPr="001D67EF" w:rsidRDefault="00A90238" w:rsidP="00A90238">
      <w:pPr>
        <w:pStyle w:val="B1"/>
        <w:rPr>
          <w:lang w:eastAsia="ko-KR"/>
        </w:rPr>
      </w:pPr>
      <w:r w:rsidRPr="001D67EF">
        <w:t>1a.</w:t>
      </w:r>
      <w:r w:rsidRPr="001D67EF">
        <w:tab/>
        <w:t xml:space="preserve">The </w:t>
      </w:r>
      <w:r>
        <w:rPr>
          <w:rFonts w:hint="eastAsia"/>
          <w:lang w:eastAsia="zh-CN"/>
        </w:rPr>
        <w:t xml:space="preserve">MCVideo </w:t>
      </w:r>
      <w:r w:rsidRPr="001D67EF">
        <w:rPr>
          <w:lang w:eastAsia="ko-KR"/>
        </w:rPr>
        <w:t xml:space="preserve">client 1 sends the </w:t>
      </w:r>
      <w:r>
        <w:rPr>
          <w:lang w:eastAsia="ko-KR"/>
        </w:rPr>
        <w:t>transmission</w:t>
      </w:r>
      <w:r w:rsidRPr="001D67EF">
        <w:rPr>
          <w:lang w:eastAsia="ko-KR"/>
        </w:rPr>
        <w:t xml:space="preserve"> request message to the </w:t>
      </w:r>
      <w:r>
        <w:rPr>
          <w:rFonts w:hint="eastAsia"/>
          <w:lang w:eastAsia="zh-CN"/>
        </w:rPr>
        <w:t xml:space="preserve">MCVideo </w:t>
      </w:r>
      <w:r w:rsidRPr="001D67EF">
        <w:rPr>
          <w:lang w:eastAsia="ko-KR"/>
        </w:rPr>
        <w:t xml:space="preserve">group. </w:t>
      </w:r>
    </w:p>
    <w:p w14:paraId="540A9B87" w14:textId="77777777" w:rsidR="00A90238" w:rsidRPr="001D67EF" w:rsidRDefault="00A90238" w:rsidP="00A90238">
      <w:pPr>
        <w:pStyle w:val="B1"/>
        <w:rPr>
          <w:lang w:eastAsia="ko-KR"/>
        </w:rPr>
      </w:pPr>
      <w:r w:rsidRPr="001D67EF">
        <w:t>1b.</w:t>
      </w:r>
      <w:r w:rsidRPr="001D67EF">
        <w:tab/>
        <w:t xml:space="preserve">The </w:t>
      </w:r>
      <w:r>
        <w:rPr>
          <w:rFonts w:hint="eastAsia"/>
          <w:lang w:eastAsia="zh-CN"/>
        </w:rPr>
        <w:t xml:space="preserve">MCVideo </w:t>
      </w:r>
      <w:r w:rsidRPr="001D67EF">
        <w:rPr>
          <w:lang w:eastAsia="ko-KR"/>
        </w:rPr>
        <w:t xml:space="preserve">client 2 sends the </w:t>
      </w:r>
      <w:r>
        <w:rPr>
          <w:lang w:eastAsia="ko-KR"/>
        </w:rPr>
        <w:t>transmission</w:t>
      </w:r>
      <w:r w:rsidRPr="001D67EF">
        <w:rPr>
          <w:lang w:eastAsia="ko-KR"/>
        </w:rPr>
        <w:t xml:space="preserve"> request message to the </w:t>
      </w:r>
      <w:r>
        <w:rPr>
          <w:rFonts w:hint="eastAsia"/>
          <w:lang w:eastAsia="zh-CN"/>
        </w:rPr>
        <w:t xml:space="preserve">MCVideo </w:t>
      </w:r>
      <w:r w:rsidRPr="001D67EF">
        <w:rPr>
          <w:lang w:eastAsia="ko-KR"/>
        </w:rPr>
        <w:t>group.</w:t>
      </w:r>
    </w:p>
    <w:p w14:paraId="35FD7245" w14:textId="77777777" w:rsidR="00A90238" w:rsidRPr="001D67EF" w:rsidRDefault="00A90238" w:rsidP="00A90238">
      <w:pPr>
        <w:pStyle w:val="NO"/>
      </w:pPr>
      <w:r w:rsidRPr="001D67EF">
        <w:t>NOTE:</w:t>
      </w:r>
      <w:r w:rsidRPr="001D67EF">
        <w:tab/>
        <w:t xml:space="preserve">Step 1a and 1b happen in parallel </w:t>
      </w:r>
    </w:p>
    <w:p w14:paraId="57158DF1" w14:textId="77777777" w:rsidR="00A90238" w:rsidRPr="001D67EF" w:rsidRDefault="00A90238" w:rsidP="00A90238">
      <w:pPr>
        <w:pStyle w:val="B1"/>
        <w:rPr>
          <w:lang w:eastAsia="ko-KR"/>
        </w:rPr>
      </w:pPr>
      <w:r w:rsidRPr="001D67EF">
        <w:rPr>
          <w:lang w:eastAsia="ko-KR"/>
        </w:rPr>
        <w:t xml:space="preserve"> 2.</w:t>
      </w:r>
      <w:r w:rsidRPr="001D67EF">
        <w:rPr>
          <w:lang w:eastAsia="ko-KR"/>
        </w:rPr>
        <w:tab/>
        <w:t xml:space="preserve">On receiving a </w:t>
      </w:r>
      <w:r>
        <w:rPr>
          <w:lang w:eastAsia="ko-KR"/>
        </w:rPr>
        <w:t>transmission</w:t>
      </w:r>
      <w:r w:rsidRPr="001D67EF">
        <w:rPr>
          <w:lang w:eastAsia="ko-KR"/>
        </w:rPr>
        <w:t xml:space="preserve"> request message, while </w:t>
      </w:r>
      <w:r>
        <w:rPr>
          <w:lang w:eastAsia="ko-KR"/>
        </w:rPr>
        <w:t>waiting for a response to the sent transmission request message, the MCVideo</w:t>
      </w:r>
      <w:r w:rsidRPr="001D67EF">
        <w:rPr>
          <w:lang w:eastAsia="ko-KR"/>
        </w:rPr>
        <w:t xml:space="preserve"> client compares its </w:t>
      </w:r>
      <w:r>
        <w:rPr>
          <w:lang w:eastAsia="ko-KR"/>
        </w:rPr>
        <w:t>transmission</w:t>
      </w:r>
      <w:r w:rsidRPr="001D67EF">
        <w:rPr>
          <w:lang w:eastAsia="ko-KR"/>
        </w:rPr>
        <w:t xml:space="preserve"> priority with the </w:t>
      </w:r>
      <w:r>
        <w:rPr>
          <w:lang w:eastAsia="ko-KR"/>
        </w:rPr>
        <w:t>transmission</w:t>
      </w:r>
      <w:r w:rsidRPr="001D67EF">
        <w:rPr>
          <w:lang w:eastAsia="ko-KR"/>
        </w:rPr>
        <w:t xml:space="preserve"> priority indicated in the received </w:t>
      </w:r>
      <w:r>
        <w:rPr>
          <w:lang w:eastAsia="ko-KR"/>
        </w:rPr>
        <w:t>transmission</w:t>
      </w:r>
      <w:r w:rsidRPr="001D67EF">
        <w:rPr>
          <w:lang w:eastAsia="ko-KR"/>
        </w:rPr>
        <w:t xml:space="preserve"> request message. </w:t>
      </w:r>
    </w:p>
    <w:p w14:paraId="70F33E53" w14:textId="77777777" w:rsidR="00A90238" w:rsidRPr="001D67EF" w:rsidRDefault="00A90238" w:rsidP="00A90238">
      <w:pPr>
        <w:pStyle w:val="B1"/>
        <w:rPr>
          <w:lang w:eastAsia="ko-KR"/>
        </w:rPr>
      </w:pPr>
      <w:r w:rsidRPr="001D67EF">
        <w:t>3.</w:t>
      </w:r>
      <w:r w:rsidRPr="001D67EF">
        <w:tab/>
        <w:t xml:space="preserve">On determining that it has higher </w:t>
      </w:r>
      <w:r>
        <w:rPr>
          <w:lang w:eastAsia="ko-KR"/>
        </w:rPr>
        <w:t>transmission</w:t>
      </w:r>
      <w:r w:rsidRPr="001D67EF">
        <w:t xml:space="preserve"> priority than the received </w:t>
      </w:r>
      <w:r>
        <w:rPr>
          <w:lang w:eastAsia="ko-KR"/>
        </w:rPr>
        <w:t>transmission</w:t>
      </w:r>
      <w:r w:rsidRPr="001D67EF">
        <w:t xml:space="preserve"> request message(s), </w:t>
      </w:r>
      <w:r>
        <w:t xml:space="preserve">and no response to the sent </w:t>
      </w:r>
      <w:r>
        <w:rPr>
          <w:lang w:eastAsia="ko-KR"/>
        </w:rPr>
        <w:t>transmission</w:t>
      </w:r>
      <w:r>
        <w:t xml:space="preserve"> request message is received, </w:t>
      </w:r>
      <w:r w:rsidRPr="001D67EF">
        <w:t xml:space="preserve">the </w:t>
      </w:r>
      <w:r w:rsidRPr="001D67EF">
        <w:rPr>
          <w:lang w:eastAsia="ko-KR"/>
        </w:rPr>
        <w:t>MC</w:t>
      </w:r>
      <w:r>
        <w:rPr>
          <w:lang w:eastAsia="ko-KR"/>
        </w:rPr>
        <w:t>Video</w:t>
      </w:r>
      <w:r w:rsidRPr="001D67EF">
        <w:rPr>
          <w:lang w:eastAsia="ko-KR"/>
        </w:rPr>
        <w:t xml:space="preserve"> client 1 sends the </w:t>
      </w:r>
      <w:r>
        <w:rPr>
          <w:lang w:eastAsia="ko-KR"/>
        </w:rPr>
        <w:t>transmission</w:t>
      </w:r>
      <w:r w:rsidRPr="001D67EF">
        <w:rPr>
          <w:lang w:eastAsia="ko-KR"/>
        </w:rPr>
        <w:t xml:space="preserve"> </w:t>
      </w:r>
      <w:r>
        <w:rPr>
          <w:lang w:eastAsia="ko-KR"/>
        </w:rPr>
        <w:t xml:space="preserve">arbitration </w:t>
      </w:r>
      <w:r w:rsidRPr="001D67EF">
        <w:rPr>
          <w:lang w:eastAsia="ko-KR"/>
        </w:rPr>
        <w:t>taken message to the MC</w:t>
      </w:r>
      <w:r>
        <w:rPr>
          <w:lang w:eastAsia="ko-KR"/>
        </w:rPr>
        <w:t>Video</w:t>
      </w:r>
      <w:r w:rsidRPr="001D67EF">
        <w:rPr>
          <w:lang w:eastAsia="ko-KR"/>
        </w:rPr>
        <w:t xml:space="preserve"> group. </w:t>
      </w:r>
    </w:p>
    <w:p w14:paraId="3EAAE5F2" w14:textId="77777777" w:rsidR="00A90238" w:rsidRPr="00A85694" w:rsidRDefault="00A90238" w:rsidP="00A90238">
      <w:pPr>
        <w:pStyle w:val="B1"/>
      </w:pPr>
      <w:r w:rsidRPr="001D67EF">
        <w:t>4.</w:t>
      </w:r>
      <w:r w:rsidRPr="001D67EF">
        <w:tab/>
      </w:r>
      <w:r w:rsidRPr="00E010FD">
        <w:t>MCVideo user may be notified that the video can now be transmitted.</w:t>
      </w:r>
    </w:p>
    <w:p w14:paraId="3D444F0E" w14:textId="77777777" w:rsidR="00A90238" w:rsidRPr="0004537F" w:rsidRDefault="00A90238" w:rsidP="00A90238">
      <w:pPr>
        <w:rPr>
          <w:lang w:eastAsia="ko-KR"/>
        </w:rPr>
      </w:pPr>
    </w:p>
    <w:p w14:paraId="00999346" w14:textId="77777777" w:rsidR="00A90238" w:rsidRDefault="00A90238" w:rsidP="00A90238">
      <w:pPr>
        <w:pStyle w:val="Heading2"/>
        <w:rPr>
          <w:lang w:val="nl-NL"/>
        </w:rPr>
      </w:pPr>
      <w:bookmarkStart w:id="1005" w:name="_Toc185772528"/>
      <w:r>
        <w:rPr>
          <w:lang w:val="nl-NL"/>
        </w:rPr>
        <w:t>7.8</w:t>
      </w:r>
      <w:r w:rsidRPr="003E5F68">
        <w:rPr>
          <w:lang w:val="nl-NL"/>
        </w:rPr>
        <w:tab/>
      </w:r>
      <w:r>
        <w:rPr>
          <w:rFonts w:hint="eastAsia"/>
          <w:lang w:val="nl-NL" w:eastAsia="zh-CN"/>
        </w:rPr>
        <w:t xml:space="preserve">MCVideo </w:t>
      </w:r>
      <w:r>
        <w:rPr>
          <w:lang w:val="nl-NL" w:eastAsia="zh-CN"/>
        </w:rPr>
        <w:t xml:space="preserve">service </w:t>
      </w:r>
      <w:r w:rsidRPr="003E5F68">
        <w:rPr>
          <w:lang w:val="nl-NL"/>
        </w:rPr>
        <w:t>configuration</w:t>
      </w:r>
      <w:bookmarkEnd w:id="815"/>
      <w:bookmarkEnd w:id="816"/>
      <w:bookmarkEnd w:id="817"/>
      <w:bookmarkEnd w:id="818"/>
      <w:bookmarkEnd w:id="819"/>
      <w:bookmarkEnd w:id="820"/>
      <w:bookmarkEnd w:id="821"/>
      <w:bookmarkEnd w:id="822"/>
      <w:bookmarkEnd w:id="823"/>
      <w:bookmarkEnd w:id="1005"/>
    </w:p>
    <w:p w14:paraId="1EB386F9" w14:textId="77777777" w:rsidR="00A90238" w:rsidRDefault="00A90238" w:rsidP="00A90238">
      <w:pPr>
        <w:rPr>
          <w:noProof/>
          <w:lang w:eastAsia="ko-KR"/>
        </w:rPr>
      </w:pPr>
      <w:r>
        <w:rPr>
          <w:noProof/>
          <w:lang w:eastAsia="ko-KR"/>
        </w:rPr>
        <w:t xml:space="preserve">The MCVideo service shall support the procedures </w:t>
      </w:r>
      <w:r>
        <w:t xml:space="preserve">and </w:t>
      </w:r>
      <w:r>
        <w:rPr>
          <w:noProof/>
          <w:lang w:eastAsia="ko-KR"/>
        </w:rPr>
        <w:t>related information flows as specified in subclause 10.1 of 3GPP TS 23.280 [6]</w:t>
      </w:r>
      <w:r w:rsidRPr="002C3551">
        <w:t xml:space="preserve"> </w:t>
      </w:r>
      <w:r>
        <w:rPr>
          <w:noProof/>
          <w:lang w:eastAsia="ko-KR"/>
        </w:rPr>
        <w:t>with the following clarifications:</w:t>
      </w:r>
    </w:p>
    <w:p w14:paraId="684DCE2E" w14:textId="77777777" w:rsidR="00A90238" w:rsidRDefault="00A90238" w:rsidP="00A90238">
      <w:pPr>
        <w:pStyle w:val="B1"/>
        <w:rPr>
          <w:noProof/>
          <w:lang w:eastAsia="ko-KR"/>
        </w:rPr>
      </w:pPr>
      <w:r>
        <w:rPr>
          <w:noProof/>
          <w:lang w:eastAsia="ko-KR"/>
        </w:rPr>
        <w:t>-</w:t>
      </w:r>
      <w:r>
        <w:rPr>
          <w:noProof/>
          <w:lang w:eastAsia="ko-KR"/>
        </w:rPr>
        <w:tab/>
        <w:t>The MC service client is the MCVideo client;</w:t>
      </w:r>
    </w:p>
    <w:p w14:paraId="0BEBAA3F" w14:textId="77777777" w:rsidR="00A90238" w:rsidRDefault="00A90238" w:rsidP="00A90238">
      <w:pPr>
        <w:pStyle w:val="B1"/>
        <w:rPr>
          <w:noProof/>
          <w:lang w:eastAsia="ko-KR"/>
        </w:rPr>
      </w:pPr>
      <w:r>
        <w:rPr>
          <w:noProof/>
          <w:lang w:eastAsia="ko-KR"/>
        </w:rPr>
        <w:t>-</w:t>
      </w:r>
      <w:r>
        <w:rPr>
          <w:noProof/>
          <w:lang w:eastAsia="ko-KR"/>
        </w:rPr>
        <w:tab/>
        <w:t>The MC service server is the MCVideo server;</w:t>
      </w:r>
    </w:p>
    <w:p w14:paraId="6AEEE17D" w14:textId="77777777" w:rsidR="00A90238" w:rsidRDefault="00A90238" w:rsidP="00A90238">
      <w:pPr>
        <w:pStyle w:val="B1"/>
        <w:rPr>
          <w:noProof/>
          <w:lang w:eastAsia="ko-KR"/>
        </w:rPr>
      </w:pPr>
      <w:r>
        <w:rPr>
          <w:noProof/>
          <w:lang w:eastAsia="ko-KR"/>
        </w:rPr>
        <w:t>-</w:t>
      </w:r>
      <w:r>
        <w:rPr>
          <w:noProof/>
          <w:lang w:eastAsia="ko-KR"/>
        </w:rPr>
        <w:tab/>
        <w:t>The MC service ID is the MCVideo ID; and</w:t>
      </w:r>
    </w:p>
    <w:p w14:paraId="694D77DC" w14:textId="77777777" w:rsidR="00A90238" w:rsidRDefault="00A90238" w:rsidP="00A90238">
      <w:pPr>
        <w:pStyle w:val="B1"/>
        <w:rPr>
          <w:noProof/>
          <w:lang w:eastAsia="ko-KR"/>
        </w:rPr>
      </w:pPr>
      <w:r>
        <w:rPr>
          <w:noProof/>
          <w:lang w:eastAsia="ko-KR"/>
        </w:rPr>
        <w:t>-</w:t>
      </w:r>
      <w:r>
        <w:rPr>
          <w:noProof/>
          <w:lang w:eastAsia="ko-KR"/>
        </w:rPr>
        <w:tab/>
        <w:t>The MC service user profile index is the MCVideo user profile index.</w:t>
      </w:r>
    </w:p>
    <w:p w14:paraId="5BFC3213" w14:textId="77777777" w:rsidR="00A90238" w:rsidRPr="00D15C1C" w:rsidRDefault="00A90238" w:rsidP="00A90238">
      <w:pPr>
        <w:pStyle w:val="Heading2"/>
      </w:pPr>
      <w:bookmarkStart w:id="1006" w:name="_Toc185772529"/>
      <w:r w:rsidRPr="00D15C1C">
        <w:t>7.9</w:t>
      </w:r>
      <w:r w:rsidRPr="00D15C1C">
        <w:tab/>
        <w:t>Affiliation and de-affiliation to/from MCVideo group(s)</w:t>
      </w:r>
      <w:bookmarkEnd w:id="1006"/>
    </w:p>
    <w:p w14:paraId="7519E61B" w14:textId="77777777" w:rsidR="00A90238" w:rsidRPr="00CE0141" w:rsidRDefault="00A90238" w:rsidP="00A90238">
      <w:r w:rsidRPr="00CE0141">
        <w:t xml:space="preserve">The </w:t>
      </w:r>
      <w:r>
        <w:t>MCVideo</w:t>
      </w:r>
      <w:r w:rsidRPr="00CE0141">
        <w:t xml:space="preserve"> service shall support the procedures and related information flows as specified in subclause</w:t>
      </w:r>
      <w:r>
        <w:t> </w:t>
      </w:r>
      <w:r w:rsidRPr="00CE0141">
        <w:t>10.</w:t>
      </w:r>
      <w:r>
        <w:t>8</w:t>
      </w:r>
      <w:r w:rsidRPr="00CE0141">
        <w:t xml:space="preserve"> of 3GPP TS 23.280 [6]</w:t>
      </w:r>
      <w:r>
        <w:t xml:space="preserve"> with the following clarifications</w:t>
      </w:r>
      <w:r w:rsidRPr="00CE0141">
        <w:t>:</w:t>
      </w:r>
    </w:p>
    <w:p w14:paraId="7D9D8687" w14:textId="77777777" w:rsidR="00A90238" w:rsidRDefault="00A90238" w:rsidP="00A90238">
      <w:pPr>
        <w:pStyle w:val="B1"/>
      </w:pPr>
      <w:r>
        <w:t>-</w:t>
      </w:r>
      <w:r>
        <w:tab/>
        <w:t>The MC service client is the MCVideo client;</w:t>
      </w:r>
    </w:p>
    <w:p w14:paraId="1F3ED877" w14:textId="77777777" w:rsidR="00A90238" w:rsidRDefault="00A90238" w:rsidP="00A90238">
      <w:pPr>
        <w:pStyle w:val="B1"/>
      </w:pPr>
      <w:r>
        <w:lastRenderedPageBreak/>
        <w:t>-</w:t>
      </w:r>
      <w:r>
        <w:tab/>
        <w:t>The MC service server is the MCVideo server;</w:t>
      </w:r>
    </w:p>
    <w:p w14:paraId="4903049A" w14:textId="77777777" w:rsidR="00A90238" w:rsidRDefault="00A90238" w:rsidP="00A90238">
      <w:pPr>
        <w:pStyle w:val="B1"/>
      </w:pPr>
      <w:r>
        <w:t>-</w:t>
      </w:r>
      <w:r>
        <w:tab/>
        <w:t>The MC service group is the MCVideo group;</w:t>
      </w:r>
    </w:p>
    <w:p w14:paraId="13D46AB4" w14:textId="77777777" w:rsidR="00A90238" w:rsidRDefault="00A90238" w:rsidP="00A90238">
      <w:pPr>
        <w:pStyle w:val="B1"/>
      </w:pPr>
      <w:r>
        <w:t>-</w:t>
      </w:r>
      <w:r>
        <w:tab/>
        <w:t>The MC service ID is the MCVideo ID; and</w:t>
      </w:r>
    </w:p>
    <w:p w14:paraId="570E3E4D" w14:textId="77777777" w:rsidR="00A90238" w:rsidRDefault="00A90238" w:rsidP="00A90238">
      <w:pPr>
        <w:pStyle w:val="B1"/>
      </w:pPr>
      <w:r>
        <w:t>-</w:t>
      </w:r>
      <w:r>
        <w:tab/>
        <w:t>The MC service group ID is the MCVideo group ID</w:t>
      </w:r>
      <w:r w:rsidRPr="00CE0141">
        <w:t>.</w:t>
      </w:r>
    </w:p>
    <w:p w14:paraId="5878F1AE" w14:textId="77777777" w:rsidR="00A90238" w:rsidRDefault="00A90238" w:rsidP="00A90238">
      <w:r>
        <w:t>When an MCVideo user has affiliated to an MCVideo group then the MCVideo user can send and receive MCVideo related media for that MCVideo group. When an MCVideo user has de</w:t>
      </w:r>
      <w:r>
        <w:noBreakHyphen/>
        <w:t>affiliated from an MCVideo group then the MCVideo user cannot send and receive MCVideo related media to and from that MCVideo group.</w:t>
      </w:r>
    </w:p>
    <w:p w14:paraId="32DC74A8" w14:textId="77777777" w:rsidR="00A90238" w:rsidRDefault="00A90238" w:rsidP="00A90238">
      <w:pPr>
        <w:pStyle w:val="Heading2"/>
      </w:pPr>
      <w:bookmarkStart w:id="1007" w:name="_Toc45530814"/>
      <w:bookmarkStart w:id="1008" w:name="_Toc433209842"/>
      <w:bookmarkStart w:id="1009" w:name="_Toc460616182"/>
      <w:bookmarkStart w:id="1010" w:name="_Toc460617043"/>
      <w:bookmarkStart w:id="1011" w:name="_Toc465162669"/>
      <w:bookmarkStart w:id="1012" w:name="_Toc433209846"/>
      <w:bookmarkStart w:id="1013" w:name="_Toc185772530"/>
      <w:r>
        <w:t>7.9a</w:t>
      </w:r>
      <w:r>
        <w:tab/>
        <w:t>Functional alias</w:t>
      </w:r>
      <w:bookmarkEnd w:id="1007"/>
      <w:r>
        <w:t xml:space="preserve"> management</w:t>
      </w:r>
      <w:bookmarkEnd w:id="1013"/>
    </w:p>
    <w:p w14:paraId="4E741FB5" w14:textId="77777777" w:rsidR="00A90238" w:rsidRDefault="00A90238" w:rsidP="00A90238">
      <w:pPr>
        <w:pStyle w:val="B1"/>
        <w:ind w:left="0" w:firstLine="0"/>
      </w:pPr>
      <w:r>
        <w:t>The MCVideo service shall support the functional alias activation, de-activation, taken over, subscription and notification and functional alias to group binding procedures and related information flows as specified in subclause 10.13 of 3GPP TS 23.280 [6].</w:t>
      </w:r>
    </w:p>
    <w:p w14:paraId="57F131F4" w14:textId="77777777" w:rsidR="00A90238" w:rsidRDefault="00A90238" w:rsidP="00A90238">
      <w:pPr>
        <w:pStyle w:val="B1"/>
      </w:pPr>
      <w:r>
        <w:t>-</w:t>
      </w:r>
      <w:r>
        <w:tab/>
        <w:t>The MC service client is the MCVideo client;</w:t>
      </w:r>
    </w:p>
    <w:p w14:paraId="5B163741" w14:textId="77777777" w:rsidR="00A90238" w:rsidRDefault="00A90238" w:rsidP="00A90238">
      <w:pPr>
        <w:pStyle w:val="B1"/>
      </w:pPr>
      <w:r>
        <w:t>-</w:t>
      </w:r>
      <w:r>
        <w:tab/>
        <w:t>The MC service server is the MCVideo server;</w:t>
      </w:r>
    </w:p>
    <w:p w14:paraId="7E529BBD" w14:textId="77777777" w:rsidR="00A90238" w:rsidRDefault="00A90238" w:rsidP="00A90238">
      <w:pPr>
        <w:pStyle w:val="B1"/>
        <w:rPr>
          <w:lang w:eastAsia="zh-CN"/>
        </w:rPr>
      </w:pPr>
      <w:r>
        <w:t>-</w:t>
      </w:r>
      <w:r>
        <w:tab/>
        <w:t>The MC service ID is the MCVideo ID.</w:t>
      </w:r>
    </w:p>
    <w:p w14:paraId="422DADC7" w14:textId="77777777" w:rsidR="00A90238" w:rsidRPr="006C2C43" w:rsidRDefault="00A90238" w:rsidP="00A90238">
      <w:pPr>
        <w:pStyle w:val="Heading2"/>
      </w:pPr>
      <w:bookmarkStart w:id="1014" w:name="_Toc185772531"/>
      <w:r w:rsidRPr="008F6E2F">
        <w:t>7.</w:t>
      </w:r>
      <w:r>
        <w:t>10</w:t>
      </w:r>
      <w:r w:rsidRPr="006C2C43">
        <w:tab/>
        <w:t>Use of MBMS transmission</w:t>
      </w:r>
      <w:bookmarkEnd w:id="1008"/>
      <w:r w:rsidRPr="006C2C43">
        <w:t xml:space="preserve"> (on-network)</w:t>
      </w:r>
      <w:bookmarkEnd w:id="1009"/>
      <w:bookmarkEnd w:id="1010"/>
      <w:bookmarkEnd w:id="1011"/>
      <w:bookmarkEnd w:id="1014"/>
    </w:p>
    <w:p w14:paraId="6D70788B" w14:textId="77777777" w:rsidR="00A90238" w:rsidRPr="006C2C43" w:rsidRDefault="00A90238" w:rsidP="00A90238">
      <w:pPr>
        <w:pStyle w:val="Heading3"/>
      </w:pPr>
      <w:bookmarkStart w:id="1015" w:name="_Toc433209843"/>
      <w:bookmarkStart w:id="1016" w:name="_Toc460616183"/>
      <w:bookmarkStart w:id="1017" w:name="_Toc460617044"/>
      <w:bookmarkStart w:id="1018" w:name="_Toc465162670"/>
      <w:bookmarkStart w:id="1019" w:name="_Toc185772532"/>
      <w:r w:rsidRPr="006C2C43">
        <w:t>7.</w:t>
      </w:r>
      <w:r>
        <w:t>10</w:t>
      </w:r>
      <w:r w:rsidRPr="006C2C43">
        <w:t>.1</w:t>
      </w:r>
      <w:r w:rsidRPr="006C2C43">
        <w:tab/>
        <w:t>Information flows for MBMS Transmission</w:t>
      </w:r>
      <w:bookmarkEnd w:id="1015"/>
      <w:bookmarkEnd w:id="1016"/>
      <w:bookmarkEnd w:id="1017"/>
      <w:bookmarkEnd w:id="1018"/>
      <w:bookmarkEnd w:id="1019"/>
    </w:p>
    <w:p w14:paraId="0ECD50C1" w14:textId="77777777" w:rsidR="00A90238" w:rsidRPr="00112E30" w:rsidRDefault="00A90238" w:rsidP="00A90238">
      <w:pPr>
        <w:pStyle w:val="Heading4"/>
      </w:pPr>
      <w:bookmarkStart w:id="1020" w:name="_Toc185772533"/>
      <w:r>
        <w:t>7.10.1.1</w:t>
      </w:r>
      <w:r>
        <w:tab/>
        <w:t>General</w:t>
      </w:r>
      <w:bookmarkEnd w:id="1020"/>
    </w:p>
    <w:p w14:paraId="759FB116" w14:textId="77777777" w:rsidR="00A90238" w:rsidRDefault="00A90238" w:rsidP="00A90238">
      <w:r w:rsidRPr="006C2C43">
        <w:t>Information flows for generic MBMS procedures are defined in 3GPP TS 23.280 [</w:t>
      </w:r>
      <w:r>
        <w:t>6</w:t>
      </w:r>
      <w:r w:rsidRPr="006C2C43">
        <w:t>].</w:t>
      </w:r>
    </w:p>
    <w:p w14:paraId="0A5982F2" w14:textId="77777777" w:rsidR="00A90238" w:rsidRPr="00AB5FED" w:rsidRDefault="00A90238" w:rsidP="00A90238">
      <w:pPr>
        <w:pStyle w:val="Heading4"/>
        <w:rPr>
          <w:lang w:val="en-US"/>
        </w:rPr>
      </w:pPr>
      <w:bookmarkStart w:id="1021" w:name="_Toc185772534"/>
      <w:r>
        <w:t>7.10.1.2</w:t>
      </w:r>
      <w:r>
        <w:tab/>
      </w:r>
      <w:r w:rsidRPr="00AB5FED">
        <w:t>MapGroupToBearer</w:t>
      </w:r>
      <w:bookmarkEnd w:id="1021"/>
    </w:p>
    <w:p w14:paraId="27012B66" w14:textId="77777777" w:rsidR="00A90238" w:rsidRPr="00AB5FED" w:rsidRDefault="00A90238" w:rsidP="00A90238">
      <w:r w:rsidRPr="00AB5FED">
        <w:t>Table </w:t>
      </w:r>
      <w:r>
        <w:t>7</w:t>
      </w:r>
      <w:r w:rsidRPr="00AB5FED">
        <w:t>.</w:t>
      </w:r>
      <w:r w:rsidRPr="00AB5FED">
        <w:rPr>
          <w:lang w:eastAsia="zh-CN"/>
        </w:rPr>
        <w:t>10.1.</w:t>
      </w:r>
      <w:r>
        <w:rPr>
          <w:lang w:eastAsia="zh-CN"/>
        </w:rPr>
        <w:t>2</w:t>
      </w:r>
      <w:r w:rsidRPr="00AB5FED">
        <w:rPr>
          <w:lang w:eastAsia="zh-CN"/>
        </w:rPr>
        <w:t>-1</w:t>
      </w:r>
      <w:r w:rsidRPr="00AB5FED">
        <w:t xml:space="preserve"> describes the infor</w:t>
      </w:r>
      <w:r>
        <w:t>mation flow to associate a MCVideo</w:t>
      </w:r>
      <w:r w:rsidRPr="00AB5FED">
        <w:t xml:space="preserve"> group call to a MBMS b</w:t>
      </w:r>
      <w:r>
        <w:t>earer. It is sent from the MCVideo server to the MCVideo</w:t>
      </w:r>
      <w:r w:rsidRPr="00AB5FED">
        <w:t xml:space="preserve"> client. </w:t>
      </w:r>
    </w:p>
    <w:p w14:paraId="72EAA558" w14:textId="77777777" w:rsidR="00A90238" w:rsidRPr="00AB5FED" w:rsidRDefault="00A90238" w:rsidP="00A90238">
      <w:pPr>
        <w:pStyle w:val="TH"/>
        <w:rPr>
          <w:lang w:val="en-US"/>
        </w:rPr>
      </w:pPr>
      <w:r w:rsidRPr="00AB5FED">
        <w:t>Table </w:t>
      </w:r>
      <w:r>
        <w:t>7</w:t>
      </w:r>
      <w:r w:rsidRPr="00AB5FED">
        <w:t>.</w:t>
      </w:r>
      <w:r w:rsidRPr="00AB5FED">
        <w:rPr>
          <w:lang w:val="en-US"/>
        </w:rPr>
        <w:t>10.1.</w:t>
      </w:r>
      <w:r>
        <w:rPr>
          <w:lang w:val="en-US"/>
        </w:rPr>
        <w:t>2</w:t>
      </w:r>
      <w:r w:rsidRPr="00AB5FED">
        <w:t xml:space="preserve">-1: MapGroupToBearer </w:t>
      </w:r>
    </w:p>
    <w:tbl>
      <w:tblPr>
        <w:tblW w:w="8640" w:type="dxa"/>
        <w:jc w:val="center"/>
        <w:tblLayout w:type="fixed"/>
        <w:tblLook w:val="04A0" w:firstRow="1" w:lastRow="0" w:firstColumn="1" w:lastColumn="0" w:noHBand="0" w:noVBand="1"/>
      </w:tblPr>
      <w:tblGrid>
        <w:gridCol w:w="2880"/>
        <w:gridCol w:w="1440"/>
        <w:gridCol w:w="4320"/>
      </w:tblGrid>
      <w:tr w:rsidR="00A90238" w:rsidRPr="00AB5FED" w14:paraId="1E059FF6"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2ED61123"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55C4268"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1F6C6FB1" w14:textId="77777777" w:rsidR="00A90238" w:rsidRPr="00AB5FED" w:rsidRDefault="00A90238" w:rsidP="004260A6">
            <w:pPr>
              <w:pStyle w:val="TAH"/>
            </w:pPr>
            <w:r w:rsidRPr="00AB5FED">
              <w:t>Description</w:t>
            </w:r>
          </w:p>
        </w:tc>
      </w:tr>
      <w:tr w:rsidR="00A90238" w:rsidRPr="00AB5FED" w14:paraId="23B7ACA1"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58D65EDB" w14:textId="77777777" w:rsidR="00A90238" w:rsidRPr="00AB5FED" w:rsidRDefault="00A90238" w:rsidP="004260A6">
            <w:pPr>
              <w:pStyle w:val="TAL"/>
            </w:pPr>
            <w:r>
              <w:t>MCVideo</w:t>
            </w:r>
            <w:r w:rsidRPr="00AB5FED">
              <w:t xml:space="preserve"> group ID</w:t>
            </w:r>
          </w:p>
        </w:tc>
        <w:tc>
          <w:tcPr>
            <w:tcW w:w="1440" w:type="dxa"/>
            <w:tcBorders>
              <w:top w:val="single" w:sz="4" w:space="0" w:color="000000"/>
              <w:left w:val="single" w:sz="4" w:space="0" w:color="000000"/>
              <w:bottom w:val="single" w:sz="4" w:space="0" w:color="000000"/>
              <w:right w:val="nil"/>
            </w:tcBorders>
            <w:hideMark/>
          </w:tcPr>
          <w:p w14:paraId="3301E421"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6A99A765" w14:textId="77777777" w:rsidR="00A90238" w:rsidRPr="00AB5FED" w:rsidRDefault="00A90238" w:rsidP="004260A6">
            <w:pPr>
              <w:pStyle w:val="TAL"/>
            </w:pPr>
            <w:r w:rsidRPr="00AB5FED">
              <w:t>T</w:t>
            </w:r>
            <w:r>
              <w:t>his element identifies the MCVideo</w:t>
            </w:r>
            <w:r w:rsidRPr="00AB5FED">
              <w:t xml:space="preserve"> group, in which the call is started.</w:t>
            </w:r>
          </w:p>
        </w:tc>
      </w:tr>
      <w:tr w:rsidR="00A90238" w:rsidRPr="00AB5FED" w14:paraId="656501D2"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58665548" w14:textId="77777777" w:rsidR="00A90238" w:rsidRPr="00AB5FED" w:rsidRDefault="00A90238" w:rsidP="004260A6">
            <w:pPr>
              <w:pStyle w:val="TAL"/>
            </w:pPr>
            <w:r w:rsidRPr="00AB5FED">
              <w:t xml:space="preserve">Media stream identifier </w:t>
            </w:r>
            <w:r>
              <w:t>(video)</w:t>
            </w:r>
          </w:p>
        </w:tc>
        <w:tc>
          <w:tcPr>
            <w:tcW w:w="1440" w:type="dxa"/>
            <w:tcBorders>
              <w:top w:val="single" w:sz="4" w:space="0" w:color="000000"/>
              <w:left w:val="single" w:sz="4" w:space="0" w:color="000000"/>
              <w:bottom w:val="single" w:sz="4" w:space="0" w:color="000000"/>
              <w:right w:val="nil"/>
            </w:tcBorders>
            <w:hideMark/>
          </w:tcPr>
          <w:p w14:paraId="68E29F38"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59030F0B" w14:textId="77777777" w:rsidR="00A90238" w:rsidRPr="00AB5FED" w:rsidRDefault="00A90238" w:rsidP="004260A6">
            <w:pPr>
              <w:pStyle w:val="TAL"/>
            </w:pPr>
            <w:r w:rsidRPr="00AB5FED">
              <w:t xml:space="preserve">This element identifies the media stream of the SDP used for the </w:t>
            </w:r>
            <w:r>
              <w:t xml:space="preserve">Video </w:t>
            </w:r>
            <w:r w:rsidRPr="00AB5FED">
              <w:t>group call (e.g. MBMS subchannel).</w:t>
            </w:r>
          </w:p>
        </w:tc>
      </w:tr>
      <w:tr w:rsidR="00A90238" w:rsidRPr="00AB5FED" w14:paraId="08DDCB28" w14:textId="77777777" w:rsidTr="004260A6">
        <w:trPr>
          <w:jc w:val="center"/>
        </w:trPr>
        <w:tc>
          <w:tcPr>
            <w:tcW w:w="2880" w:type="dxa"/>
            <w:tcBorders>
              <w:top w:val="single" w:sz="4" w:space="0" w:color="000000"/>
              <w:left w:val="single" w:sz="4" w:space="0" w:color="000000"/>
              <w:bottom w:val="single" w:sz="4" w:space="0" w:color="000000"/>
              <w:right w:val="nil"/>
            </w:tcBorders>
          </w:tcPr>
          <w:p w14:paraId="6F03B38C" w14:textId="77777777" w:rsidR="00A90238" w:rsidRPr="00AB5FED" w:rsidRDefault="00A90238" w:rsidP="004260A6">
            <w:pPr>
              <w:pStyle w:val="TAL"/>
            </w:pPr>
            <w:r>
              <w:t>Media stream identifier (audio)</w:t>
            </w:r>
          </w:p>
        </w:tc>
        <w:tc>
          <w:tcPr>
            <w:tcW w:w="1440" w:type="dxa"/>
            <w:tcBorders>
              <w:top w:val="single" w:sz="4" w:space="0" w:color="000000"/>
              <w:left w:val="single" w:sz="4" w:space="0" w:color="000000"/>
              <w:bottom w:val="single" w:sz="4" w:space="0" w:color="000000"/>
              <w:right w:val="nil"/>
            </w:tcBorders>
          </w:tcPr>
          <w:p w14:paraId="7C0BEF07" w14:textId="77777777" w:rsidR="00A90238" w:rsidRPr="00AB5FED"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70DDD268" w14:textId="77777777" w:rsidR="00A90238" w:rsidRPr="00AB5FED" w:rsidRDefault="00A90238" w:rsidP="004260A6">
            <w:pPr>
              <w:pStyle w:val="TAL"/>
            </w:pPr>
            <w:r w:rsidRPr="00AB5FED">
              <w:t xml:space="preserve">This element identifies the </w:t>
            </w:r>
            <w:r>
              <w:t xml:space="preserve">audio </w:t>
            </w:r>
            <w:r w:rsidRPr="00AB5FED">
              <w:t xml:space="preserve">media stream of the SDP used for the </w:t>
            </w:r>
            <w:r>
              <w:t xml:space="preserve">Video </w:t>
            </w:r>
            <w:r w:rsidRPr="00AB5FED">
              <w:t>group call (e.g. MBMS subchannel).</w:t>
            </w:r>
            <w:r>
              <w:t xml:space="preserve"> This is used if separate codecs are used for video and audio.</w:t>
            </w:r>
          </w:p>
        </w:tc>
      </w:tr>
      <w:tr w:rsidR="00A90238" w:rsidRPr="00AB5FED" w14:paraId="10B8FF0F" w14:textId="77777777" w:rsidTr="004260A6">
        <w:trPr>
          <w:trHeight w:val="773"/>
          <w:jc w:val="center"/>
        </w:trPr>
        <w:tc>
          <w:tcPr>
            <w:tcW w:w="2880" w:type="dxa"/>
            <w:tcBorders>
              <w:top w:val="single" w:sz="4" w:space="0" w:color="000000"/>
              <w:left w:val="single" w:sz="4" w:space="0" w:color="000000"/>
              <w:bottom w:val="single" w:sz="4" w:space="0" w:color="000000"/>
              <w:right w:val="nil"/>
            </w:tcBorders>
            <w:hideMark/>
          </w:tcPr>
          <w:p w14:paraId="3FC77C3F" w14:textId="516EAD2C" w:rsidR="00A90238" w:rsidRPr="00AB5FED" w:rsidRDefault="00A90238" w:rsidP="004260A6">
            <w:pPr>
              <w:pStyle w:val="TAL"/>
            </w:pPr>
            <w:r w:rsidRPr="00AB5FED">
              <w:t>TMGI</w:t>
            </w:r>
            <w:r>
              <w:t xml:space="preserve"> (see</w:t>
            </w:r>
            <w:r w:rsidR="008C5C90">
              <w:t> </w:t>
            </w:r>
            <w:r>
              <w:t>NOTE)</w:t>
            </w:r>
          </w:p>
        </w:tc>
        <w:tc>
          <w:tcPr>
            <w:tcW w:w="1440" w:type="dxa"/>
            <w:tcBorders>
              <w:top w:val="single" w:sz="4" w:space="0" w:color="000000"/>
              <w:left w:val="single" w:sz="4" w:space="0" w:color="000000"/>
              <w:bottom w:val="single" w:sz="4" w:space="0" w:color="000000"/>
              <w:right w:val="nil"/>
            </w:tcBorders>
            <w:hideMark/>
          </w:tcPr>
          <w:p w14:paraId="62F657FF"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hideMark/>
          </w:tcPr>
          <w:p w14:paraId="1F9ACD0C" w14:textId="77777777" w:rsidR="00A90238" w:rsidRPr="00AB5FED" w:rsidRDefault="00A90238" w:rsidP="004260A6">
            <w:pPr>
              <w:pStyle w:val="TAL"/>
            </w:pPr>
            <w:r w:rsidRPr="00AB5FED">
              <w:t xml:space="preserve">The MBMS bearer identifier if the </w:t>
            </w:r>
            <w:r>
              <w:t xml:space="preserve">media of the </w:t>
            </w:r>
            <w:r w:rsidRPr="00AB5FED">
              <w:t>MC</w:t>
            </w:r>
            <w:r>
              <w:t>Video</w:t>
            </w:r>
            <w:r w:rsidRPr="00AB5FED">
              <w:t xml:space="preserve"> group call is not sent on the same MBMS bearer as this </w:t>
            </w:r>
            <w:r>
              <w:t>MapGroupToBearer</w:t>
            </w:r>
            <w:r w:rsidRPr="00AB5FED">
              <w:t xml:space="preserve"> message.</w:t>
            </w:r>
          </w:p>
        </w:tc>
      </w:tr>
      <w:tr w:rsidR="00A90238" w:rsidRPr="00AB5FED" w14:paraId="6F5B6308" w14:textId="77777777" w:rsidTr="004260A6">
        <w:trPr>
          <w:trHeight w:val="530"/>
          <w:jc w:val="center"/>
        </w:trPr>
        <w:tc>
          <w:tcPr>
            <w:tcW w:w="2880" w:type="dxa"/>
            <w:tcBorders>
              <w:top w:val="single" w:sz="4" w:space="0" w:color="000000"/>
              <w:left w:val="single" w:sz="4" w:space="0" w:color="000000"/>
              <w:bottom w:val="single" w:sz="4" w:space="0" w:color="000000"/>
              <w:right w:val="nil"/>
            </w:tcBorders>
            <w:hideMark/>
          </w:tcPr>
          <w:p w14:paraId="241D90AF" w14:textId="77777777" w:rsidR="00A90238" w:rsidRPr="00AB5FED" w:rsidRDefault="00A90238" w:rsidP="004260A6">
            <w:pPr>
              <w:pStyle w:val="TAL"/>
            </w:pPr>
            <w:r w:rsidRPr="007C1B3D">
              <w:t>Call acknowledgement indicator</w:t>
            </w:r>
          </w:p>
        </w:tc>
        <w:tc>
          <w:tcPr>
            <w:tcW w:w="1440" w:type="dxa"/>
            <w:tcBorders>
              <w:top w:val="single" w:sz="4" w:space="0" w:color="000000"/>
              <w:left w:val="single" w:sz="4" w:space="0" w:color="000000"/>
              <w:bottom w:val="single" w:sz="4" w:space="0" w:color="000000"/>
              <w:right w:val="nil"/>
            </w:tcBorders>
            <w:hideMark/>
          </w:tcPr>
          <w:p w14:paraId="1D443FD3" w14:textId="77777777" w:rsidR="00A90238" w:rsidRPr="00AB5FED" w:rsidRDefault="00A90238" w:rsidP="004260A6">
            <w:pPr>
              <w:pStyle w:val="TAL"/>
            </w:pPr>
            <w:r w:rsidRPr="007C1B3D">
              <w:t>O</w:t>
            </w:r>
          </w:p>
        </w:tc>
        <w:tc>
          <w:tcPr>
            <w:tcW w:w="4320" w:type="dxa"/>
            <w:tcBorders>
              <w:top w:val="single" w:sz="4" w:space="0" w:color="000000"/>
              <w:left w:val="single" w:sz="4" w:space="0" w:color="000000"/>
              <w:bottom w:val="single" w:sz="4" w:space="0" w:color="000000"/>
              <w:right w:val="single" w:sz="4" w:space="0" w:color="000000"/>
            </w:tcBorders>
            <w:hideMark/>
          </w:tcPr>
          <w:p w14:paraId="5E51489C" w14:textId="77777777" w:rsidR="00A90238" w:rsidRPr="00AB5FED" w:rsidRDefault="00A90238" w:rsidP="004260A6">
            <w:pPr>
              <w:pStyle w:val="TAL"/>
            </w:pPr>
            <w:r>
              <w:t>Indication that the MCVideo</w:t>
            </w:r>
            <w:r w:rsidRPr="007C1B3D">
              <w:t xml:space="preserve"> group call requires acknowl</w:t>
            </w:r>
            <w:r>
              <w:t>edgement from receiving MCVideo</w:t>
            </w:r>
            <w:r w:rsidRPr="007C1B3D">
              <w:t xml:space="preserve"> clients.</w:t>
            </w:r>
          </w:p>
        </w:tc>
      </w:tr>
      <w:tr w:rsidR="00A90238" w:rsidRPr="00AB5FED" w14:paraId="4EF9820A" w14:textId="77777777" w:rsidTr="004260A6">
        <w:trPr>
          <w:trHeight w:val="530"/>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FF32C5C" w14:textId="77777777" w:rsidR="00A90238" w:rsidRDefault="00A90238" w:rsidP="004260A6">
            <w:pPr>
              <w:pStyle w:val="TAN"/>
            </w:pPr>
            <w:r>
              <w:t>NOTE:</w:t>
            </w:r>
            <w:r>
              <w:tab/>
            </w:r>
            <w:r w:rsidRPr="00536F44">
              <w:t>TMGI shall be present if this message is sent over a different MBMS bearer than the media of the group call; TMGI may be present if this message is sent over the same MBMS bearer as the media of the group call.</w:t>
            </w:r>
          </w:p>
        </w:tc>
      </w:tr>
    </w:tbl>
    <w:p w14:paraId="54FE9173" w14:textId="77777777" w:rsidR="00A90238" w:rsidRPr="00AB5FED" w:rsidRDefault="00A90238" w:rsidP="00A90238"/>
    <w:p w14:paraId="451EBE1F" w14:textId="77777777" w:rsidR="00A90238" w:rsidRPr="00AB5FED" w:rsidRDefault="00A90238" w:rsidP="00A90238">
      <w:pPr>
        <w:pStyle w:val="Heading4"/>
      </w:pPr>
      <w:bookmarkStart w:id="1022" w:name="_Toc460616186"/>
      <w:bookmarkStart w:id="1023" w:name="_Toc460617047"/>
      <w:bookmarkStart w:id="1024" w:name="_Toc468358223"/>
      <w:bookmarkStart w:id="1025" w:name="_Toc185772535"/>
      <w:r>
        <w:lastRenderedPageBreak/>
        <w:t>7</w:t>
      </w:r>
      <w:r w:rsidRPr="00AB5FED">
        <w:t>.10.1</w:t>
      </w:r>
      <w:r w:rsidRPr="00AB5FED">
        <w:rPr>
          <w:rFonts w:hint="eastAsia"/>
        </w:rPr>
        <w:t>.</w:t>
      </w:r>
      <w:r>
        <w:t>3</w:t>
      </w:r>
      <w:r w:rsidRPr="00AB5FED">
        <w:tab/>
        <w:t>UnmapGroupFromBearer</w:t>
      </w:r>
      <w:bookmarkEnd w:id="1022"/>
      <w:bookmarkEnd w:id="1023"/>
      <w:bookmarkEnd w:id="1024"/>
      <w:bookmarkEnd w:id="1025"/>
    </w:p>
    <w:p w14:paraId="477080D4" w14:textId="77777777" w:rsidR="00A90238" w:rsidRPr="00AB5FED" w:rsidRDefault="00A90238" w:rsidP="00A90238">
      <w:r>
        <w:t>Table 7</w:t>
      </w:r>
      <w:r w:rsidRPr="00AB5FED">
        <w:t>.</w:t>
      </w:r>
      <w:r w:rsidRPr="00AB5FED">
        <w:rPr>
          <w:lang w:eastAsia="zh-CN"/>
        </w:rPr>
        <w:t>10.1.</w:t>
      </w:r>
      <w:r>
        <w:rPr>
          <w:lang w:eastAsia="zh-CN"/>
        </w:rPr>
        <w:t>3</w:t>
      </w:r>
      <w:r w:rsidRPr="00AB5FED">
        <w:rPr>
          <w:lang w:eastAsia="zh-CN"/>
        </w:rPr>
        <w:t>-</w:t>
      </w:r>
      <w:r w:rsidRPr="00AB5FED">
        <w:rPr>
          <w:rFonts w:hint="eastAsia"/>
          <w:lang w:eastAsia="zh-CN"/>
        </w:rPr>
        <w:t>1</w:t>
      </w:r>
      <w:r w:rsidRPr="00AB5FED">
        <w:t xml:space="preserve"> describes the inform</w:t>
      </w:r>
      <w:r>
        <w:t>ation flow to disconnect a MCVideo</w:t>
      </w:r>
      <w:r w:rsidRPr="00AB5FED">
        <w:t xml:space="preserve"> group call from a MBMS b</w:t>
      </w:r>
      <w:r>
        <w:t>earer. It is sent from the MCVideo server to the MCVideo</w:t>
      </w:r>
      <w:r w:rsidRPr="00AB5FED">
        <w:t xml:space="preserve"> client.</w:t>
      </w:r>
    </w:p>
    <w:p w14:paraId="420B2F7D" w14:textId="77777777" w:rsidR="00A90238" w:rsidRPr="00AB5FED" w:rsidRDefault="00A90238" w:rsidP="00A90238">
      <w:pPr>
        <w:pStyle w:val="TH"/>
        <w:rPr>
          <w:lang w:val="en-US"/>
        </w:rPr>
      </w:pPr>
      <w:r>
        <w:t>Table 7</w:t>
      </w:r>
      <w:r w:rsidRPr="00AB5FED">
        <w:t>.</w:t>
      </w:r>
      <w:r w:rsidRPr="00AB5FED">
        <w:rPr>
          <w:lang w:val="en-US"/>
        </w:rPr>
        <w:t>10.1.</w:t>
      </w:r>
      <w:r>
        <w:rPr>
          <w:lang w:val="en-US" w:eastAsia="zh-CN"/>
        </w:rPr>
        <w:t>3</w:t>
      </w:r>
      <w:r w:rsidRPr="00AB5FED">
        <w:t>-</w:t>
      </w:r>
      <w:r w:rsidRPr="00AB5FED">
        <w:rPr>
          <w:rFonts w:hint="eastAsia"/>
          <w:lang w:eastAsia="zh-CN"/>
        </w:rPr>
        <w:t>1</w:t>
      </w:r>
      <w:r w:rsidRPr="00AB5FED">
        <w:t>: UnmapGroupFromBearer</w:t>
      </w:r>
    </w:p>
    <w:tbl>
      <w:tblPr>
        <w:tblW w:w="8640" w:type="dxa"/>
        <w:jc w:val="center"/>
        <w:tblLayout w:type="fixed"/>
        <w:tblLook w:val="04A0" w:firstRow="1" w:lastRow="0" w:firstColumn="1" w:lastColumn="0" w:noHBand="0" w:noVBand="1"/>
      </w:tblPr>
      <w:tblGrid>
        <w:gridCol w:w="2880"/>
        <w:gridCol w:w="1440"/>
        <w:gridCol w:w="4320"/>
      </w:tblGrid>
      <w:tr w:rsidR="00A90238" w:rsidRPr="00AB5FED" w14:paraId="152D6069"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4229AC85"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3CC498D"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5F2E7AE4" w14:textId="77777777" w:rsidR="00A90238" w:rsidRPr="00AB5FED" w:rsidRDefault="00A90238" w:rsidP="004260A6">
            <w:pPr>
              <w:pStyle w:val="TAH"/>
            </w:pPr>
            <w:r w:rsidRPr="00AB5FED">
              <w:t>Description</w:t>
            </w:r>
          </w:p>
        </w:tc>
      </w:tr>
      <w:tr w:rsidR="00A90238" w:rsidRPr="00AB5FED" w14:paraId="38C43B6C"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08D85EFC" w14:textId="77777777" w:rsidR="00A90238" w:rsidRPr="00AB5FED" w:rsidRDefault="00A90238" w:rsidP="004260A6">
            <w:pPr>
              <w:pStyle w:val="TAL"/>
            </w:pPr>
            <w:r>
              <w:t>MCVideo</w:t>
            </w:r>
            <w:r w:rsidRPr="00AB5FED">
              <w:t xml:space="preserve"> group ID</w:t>
            </w:r>
          </w:p>
        </w:tc>
        <w:tc>
          <w:tcPr>
            <w:tcW w:w="1440" w:type="dxa"/>
            <w:tcBorders>
              <w:top w:val="single" w:sz="4" w:space="0" w:color="000000"/>
              <w:left w:val="single" w:sz="4" w:space="0" w:color="000000"/>
              <w:bottom w:val="single" w:sz="4" w:space="0" w:color="000000"/>
              <w:right w:val="nil"/>
            </w:tcBorders>
            <w:hideMark/>
          </w:tcPr>
          <w:p w14:paraId="6FC09DEB"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B773F4D" w14:textId="77777777" w:rsidR="00A90238" w:rsidRPr="00AB5FED" w:rsidRDefault="00A90238" w:rsidP="004260A6">
            <w:pPr>
              <w:pStyle w:val="TAL"/>
            </w:pPr>
            <w:r w:rsidRPr="00AB5FED">
              <w:t>T</w:t>
            </w:r>
            <w:r>
              <w:t>his element identifies the MCVideo</w:t>
            </w:r>
            <w:r w:rsidRPr="00AB5FED">
              <w:t xml:space="preserve"> group which will no longer use the MBMS bearer.</w:t>
            </w:r>
          </w:p>
        </w:tc>
      </w:tr>
    </w:tbl>
    <w:p w14:paraId="5B287EE4" w14:textId="77777777" w:rsidR="00A90238" w:rsidRPr="006C2C43" w:rsidRDefault="00A90238" w:rsidP="00A90238"/>
    <w:p w14:paraId="3B98D6CE" w14:textId="77777777" w:rsidR="00A90238" w:rsidRPr="00AE6CC6" w:rsidRDefault="00A90238" w:rsidP="00A90238">
      <w:pPr>
        <w:pStyle w:val="Heading3"/>
      </w:pPr>
      <w:bookmarkStart w:id="1026" w:name="_Toc185772536"/>
      <w:r w:rsidRPr="00AE6CC6">
        <w:t>7.</w:t>
      </w:r>
      <w:r>
        <w:t>10</w:t>
      </w:r>
      <w:r w:rsidRPr="00AE6CC6">
        <w:t>.2</w:t>
      </w:r>
      <w:r w:rsidRPr="00AE6CC6">
        <w:tab/>
        <w:t xml:space="preserve">Use of </w:t>
      </w:r>
      <w:r w:rsidRPr="00AE6CC6">
        <w:rPr>
          <w:lang w:eastAsia="zh-CN"/>
        </w:rPr>
        <w:t>p</w:t>
      </w:r>
      <w:r w:rsidRPr="00AE6CC6">
        <w:t>re-established MBMS bearers</w:t>
      </w:r>
      <w:bookmarkEnd w:id="1026"/>
    </w:p>
    <w:p w14:paraId="71757ED7" w14:textId="77777777" w:rsidR="00A90238" w:rsidRPr="004016D3" w:rsidRDefault="00A90238" w:rsidP="00A90238">
      <w:r>
        <w:rPr>
          <w:noProof/>
          <w:lang w:eastAsia="ko-KR"/>
        </w:rPr>
        <w:t>The MCVideo service shall support the procedure for using pre-established MBMS bearers as specified 3GPP TS 23.280 [6]</w:t>
      </w:r>
      <w:r w:rsidRPr="004016D3">
        <w:t xml:space="preserve"> with the following clarifications:</w:t>
      </w:r>
    </w:p>
    <w:p w14:paraId="438FEE6C"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03BA89DE"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2647BAF4" w14:textId="77777777" w:rsidR="00A90238" w:rsidRPr="004016D3" w:rsidRDefault="00A90238" w:rsidP="00A90238">
      <w:pPr>
        <w:pStyle w:val="B1"/>
      </w:pPr>
      <w:r w:rsidRPr="004016D3">
        <w:t>-</w:t>
      </w:r>
      <w:r w:rsidRPr="004016D3">
        <w:tab/>
        <w:t xml:space="preserve">The MC service ID </w:t>
      </w:r>
      <w:r>
        <w:t>is the MCVideo ID.</w:t>
      </w:r>
    </w:p>
    <w:p w14:paraId="28DBEA0D" w14:textId="77777777" w:rsidR="00A90238" w:rsidRDefault="00A90238" w:rsidP="00A90238">
      <w:pPr>
        <w:rPr>
          <w:noProof/>
          <w:lang w:eastAsia="ko-KR"/>
        </w:rPr>
      </w:pPr>
      <w:r>
        <w:rPr>
          <w:noProof/>
          <w:lang w:eastAsia="ko-KR"/>
        </w:rPr>
        <w:t>The MCVideo service shall use the MCVideo-1, MCVideo</w:t>
      </w:r>
      <w:r>
        <w:rPr>
          <w:noProof/>
          <w:lang w:eastAsia="ko-KR"/>
        </w:rPr>
        <w:noBreakHyphen/>
        <w:t>8 and MCVideo-9 reference points for this procedure.</w:t>
      </w:r>
    </w:p>
    <w:p w14:paraId="17AEAC2C" w14:textId="77777777" w:rsidR="00A90238" w:rsidRPr="006C2C43" w:rsidRDefault="00A90238" w:rsidP="00A90238">
      <w:r w:rsidRPr="00AE6CC6">
        <w:t>MCVideo may use pre-established MBMS bearer for the different</w:t>
      </w:r>
      <w:r w:rsidRPr="00C3424C">
        <w:t xml:space="preserve"> types of MCVideo group calls. </w:t>
      </w:r>
      <w:r w:rsidRPr="006C2C43">
        <w:t xml:space="preserve">Both pre-arranged group calls and chat group calls can use the </w:t>
      </w:r>
      <w:r w:rsidRPr="006C2C43">
        <w:rPr>
          <w:lang w:eastAsia="zh-CN"/>
        </w:rPr>
        <w:t xml:space="preserve">pre-established </w:t>
      </w:r>
      <w:r w:rsidRPr="006C2C43">
        <w:t>MBMS bearer for distributing the media. The MBMS bearer can be used by any group. Depending on the capacity of the MBMS bearer, the bearer can be used to broadcast one or more group calls in parallel.</w:t>
      </w:r>
    </w:p>
    <w:p w14:paraId="230FD759" w14:textId="77777777" w:rsidR="00A90238" w:rsidRDefault="00A90238" w:rsidP="00A90238">
      <w:r w:rsidRPr="006C2C43">
        <w:t xml:space="preserve">Both the media packets as well as the transmission control messages to the receiving </w:t>
      </w:r>
      <w:r>
        <w:t>MCVideo clients</w:t>
      </w:r>
      <w:r w:rsidRPr="006C2C43">
        <w:t xml:space="preserve"> are sent on the MBMS bearer. Optionally a separate MBMS bearer could be used for the transmission control messages, due to different bearer characteristic requirements.</w:t>
      </w:r>
    </w:p>
    <w:p w14:paraId="31C53020" w14:textId="77777777" w:rsidR="00A90238" w:rsidRPr="006C2C43" w:rsidRDefault="00A90238" w:rsidP="00A90238">
      <w:r>
        <w:t xml:space="preserve">When using the pre-established MBMS bearer for MCVideo, the </w:t>
      </w:r>
      <w:r>
        <w:rPr>
          <w:lang w:eastAsia="zh-CN"/>
        </w:rPr>
        <w:t>MCVideo</w:t>
      </w:r>
      <w:r w:rsidRPr="00E272DA">
        <w:rPr>
          <w:lang w:eastAsia="zh-CN"/>
        </w:rPr>
        <w:t xml:space="preserve"> server </w:t>
      </w:r>
      <w:r w:rsidRPr="00F538B4">
        <w:rPr>
          <w:lang w:eastAsia="zh-CN"/>
        </w:rPr>
        <w:t>perform</w:t>
      </w:r>
      <w:r>
        <w:rPr>
          <w:lang w:eastAsia="zh-CN"/>
        </w:rPr>
        <w:t xml:space="preserve"> </w:t>
      </w:r>
      <w:r w:rsidRPr="00E272DA">
        <w:rPr>
          <w:lang w:eastAsia="zh-CN"/>
        </w:rPr>
        <w:t>the procedure of call connect and disconnect over MBMS as defined in subclause </w:t>
      </w:r>
      <w:r>
        <w:t>7</w:t>
      </w:r>
      <w:r w:rsidRPr="00E272DA">
        <w:t>.10.4</w:t>
      </w:r>
      <w:r>
        <w:rPr>
          <w:lang w:eastAsia="zh-CN"/>
        </w:rPr>
        <w:t xml:space="preserve"> at the group communication session establishment step.</w:t>
      </w:r>
    </w:p>
    <w:p w14:paraId="74D3F757" w14:textId="77777777" w:rsidR="00A90238" w:rsidRPr="00AE6CC6" w:rsidRDefault="00A90238" w:rsidP="00A90238">
      <w:pPr>
        <w:pStyle w:val="Heading3"/>
      </w:pPr>
      <w:bookmarkStart w:id="1027" w:name="_Toc185772537"/>
      <w:r w:rsidRPr="006C2C43">
        <w:t>7.</w:t>
      </w:r>
      <w:r>
        <w:t>10</w:t>
      </w:r>
      <w:r w:rsidRPr="006C2C43">
        <w:t>.3</w:t>
      </w:r>
      <w:r w:rsidRPr="006C2C43">
        <w:tab/>
      </w:r>
      <w:r w:rsidRPr="00B665D3">
        <w:t xml:space="preserve">Use of </w:t>
      </w:r>
      <w:r w:rsidRPr="00B665D3">
        <w:rPr>
          <w:lang w:eastAsia="zh-CN"/>
        </w:rPr>
        <w:t>d</w:t>
      </w:r>
      <w:r w:rsidRPr="00AE6CC6">
        <w:t>ynamic MBMS bearer establishment</w:t>
      </w:r>
      <w:bookmarkEnd w:id="1027"/>
    </w:p>
    <w:p w14:paraId="02C4BBE5" w14:textId="77777777" w:rsidR="00A90238" w:rsidRPr="004016D3" w:rsidRDefault="00A90238" w:rsidP="00A90238">
      <w:r>
        <w:rPr>
          <w:noProof/>
          <w:lang w:eastAsia="ko-KR"/>
        </w:rPr>
        <w:t>The MCVideo service shall support the procedure for using dynamic MBMS bearers as specified 3GPP TS 23.280 [6]</w:t>
      </w:r>
      <w:r w:rsidRPr="004016D3">
        <w:t xml:space="preserve"> with the following clarifications:</w:t>
      </w:r>
    </w:p>
    <w:p w14:paraId="5068FA43"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6655AD6A"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7FEA9A83" w14:textId="77777777" w:rsidR="00A90238" w:rsidRPr="004016D3" w:rsidRDefault="00A90238" w:rsidP="00A90238">
      <w:pPr>
        <w:pStyle w:val="B1"/>
      </w:pPr>
      <w:r w:rsidRPr="004016D3">
        <w:t>-</w:t>
      </w:r>
      <w:r w:rsidRPr="004016D3">
        <w:tab/>
        <w:t xml:space="preserve">The MC service ID </w:t>
      </w:r>
      <w:r>
        <w:t>is the MCVideo ID.</w:t>
      </w:r>
    </w:p>
    <w:p w14:paraId="6636A014" w14:textId="77777777" w:rsidR="00A90238" w:rsidRDefault="00A90238" w:rsidP="00A90238">
      <w:r>
        <w:rPr>
          <w:noProof/>
          <w:lang w:eastAsia="ko-KR"/>
        </w:rPr>
        <w:t>The MCVideo service shall use the MCVideo-1, MCVideo-4, MCVideo-7, MCVideo-8 and MCVideo-9 reference points for this procedure.</w:t>
      </w:r>
    </w:p>
    <w:p w14:paraId="58A80F48" w14:textId="77777777" w:rsidR="00A90238" w:rsidRPr="006C2C43" w:rsidRDefault="00A90238" w:rsidP="00A90238">
      <w:r w:rsidRPr="00AE6CC6">
        <w:t>MCVideo</w:t>
      </w:r>
      <w:r w:rsidRPr="00C3424C">
        <w:t xml:space="preserve"> may use dynamic MBMS bearer establishment for the different types of MCVideo group calls. </w:t>
      </w:r>
      <w:r w:rsidRPr="006C2C43">
        <w:t xml:space="preserve">Both pre-arranged group calls and chat group calls can use the </w:t>
      </w:r>
      <w:r w:rsidRPr="006C2C43">
        <w:rPr>
          <w:lang w:eastAsia="zh-CN"/>
        </w:rPr>
        <w:t xml:space="preserve">dynamic </w:t>
      </w:r>
      <w:r w:rsidRPr="006C2C43">
        <w:t>MBMS bea</w:t>
      </w:r>
      <w:r>
        <w:t>rer for distributing the media.</w:t>
      </w:r>
    </w:p>
    <w:p w14:paraId="425F2C33" w14:textId="77777777" w:rsidR="00A90238" w:rsidRDefault="00A90238" w:rsidP="00A90238">
      <w:r w:rsidRPr="006C2C43">
        <w:t xml:space="preserve">Both the media packets as well as the transmission control messages to the receiving </w:t>
      </w:r>
      <w:r>
        <w:t>MCVideo clients are sent on the MBMS bearer.</w:t>
      </w:r>
      <w:r w:rsidRPr="00594FA0">
        <w:t xml:space="preserve"> </w:t>
      </w:r>
    </w:p>
    <w:p w14:paraId="582F81B5" w14:textId="77777777" w:rsidR="00A90238" w:rsidRPr="006C2C43" w:rsidRDefault="00A90238" w:rsidP="00A90238">
      <w:r>
        <w:t xml:space="preserve">When using the procedures for dynamic MBMS bearer establishment for MCVideo, the </w:t>
      </w:r>
      <w:r>
        <w:rPr>
          <w:lang w:eastAsia="zh-CN"/>
        </w:rPr>
        <w:t>MCVideo</w:t>
      </w:r>
      <w:r w:rsidRPr="00E272DA">
        <w:rPr>
          <w:lang w:eastAsia="zh-CN"/>
        </w:rPr>
        <w:t xml:space="preserve"> server </w:t>
      </w:r>
      <w:r>
        <w:rPr>
          <w:lang w:eastAsia="zh-CN"/>
        </w:rPr>
        <w:t xml:space="preserve">perform </w:t>
      </w:r>
      <w:r w:rsidRPr="00E272DA">
        <w:rPr>
          <w:lang w:eastAsia="zh-CN"/>
        </w:rPr>
        <w:t xml:space="preserve">the procedure of </w:t>
      </w:r>
      <w:r>
        <w:rPr>
          <w:lang w:eastAsia="zh-CN"/>
        </w:rPr>
        <w:t>mapping group communication to MBMS bearer</w:t>
      </w:r>
      <w:r w:rsidRPr="00E272DA">
        <w:rPr>
          <w:lang w:eastAsia="zh-CN"/>
        </w:rPr>
        <w:t xml:space="preserve"> as defined in subclause </w:t>
      </w:r>
      <w:r>
        <w:t>7</w:t>
      </w:r>
      <w:r w:rsidRPr="00E272DA">
        <w:t>.10.4</w:t>
      </w:r>
      <w:r>
        <w:rPr>
          <w:lang w:eastAsia="zh-CN"/>
        </w:rPr>
        <w:t xml:space="preserve"> at the group communication session establishment step.</w:t>
      </w:r>
    </w:p>
    <w:p w14:paraId="318FED26" w14:textId="77777777" w:rsidR="00A90238" w:rsidRPr="006C2C43" w:rsidRDefault="00A90238" w:rsidP="00A90238">
      <w:pPr>
        <w:pStyle w:val="Heading3"/>
      </w:pPr>
      <w:bookmarkStart w:id="1028" w:name="_Toc460616192"/>
      <w:bookmarkStart w:id="1029" w:name="_Toc460617053"/>
      <w:bookmarkStart w:id="1030" w:name="_Toc465162679"/>
      <w:bookmarkStart w:id="1031" w:name="_Toc185772538"/>
      <w:r w:rsidRPr="006C2C43">
        <w:lastRenderedPageBreak/>
        <w:t>7.</w:t>
      </w:r>
      <w:r>
        <w:t>10</w:t>
      </w:r>
      <w:r w:rsidRPr="006C2C43">
        <w:t>.4</w:t>
      </w:r>
      <w:r w:rsidRPr="006C2C43">
        <w:tab/>
        <w:t>Video call connect and disconnect over MBMS</w:t>
      </w:r>
      <w:bookmarkEnd w:id="1028"/>
      <w:bookmarkEnd w:id="1029"/>
      <w:bookmarkEnd w:id="1030"/>
      <w:bookmarkEnd w:id="1031"/>
    </w:p>
    <w:p w14:paraId="79898FF6" w14:textId="77777777" w:rsidR="00A90238" w:rsidRPr="00AB5FED" w:rsidRDefault="00A90238" w:rsidP="00A90238">
      <w:pPr>
        <w:pStyle w:val="Heading4"/>
        <w:rPr>
          <w:lang w:val="en-US"/>
        </w:rPr>
      </w:pPr>
      <w:bookmarkStart w:id="1032" w:name="_Toc460616193"/>
      <w:bookmarkStart w:id="1033" w:name="_Toc460617054"/>
      <w:bookmarkStart w:id="1034" w:name="_Toc468358228"/>
      <w:bookmarkStart w:id="1035" w:name="_Toc185772539"/>
      <w:r>
        <w:rPr>
          <w:lang w:val="en-US"/>
        </w:rPr>
        <w:t>7</w:t>
      </w:r>
      <w:r w:rsidRPr="00AB5FED">
        <w:rPr>
          <w:lang w:val="en-US"/>
        </w:rPr>
        <w:t>.10.4.1</w:t>
      </w:r>
      <w:r w:rsidRPr="00AB5FED">
        <w:rPr>
          <w:lang w:val="en-US"/>
        </w:rPr>
        <w:tab/>
        <w:t>General</w:t>
      </w:r>
      <w:bookmarkEnd w:id="1032"/>
      <w:bookmarkEnd w:id="1033"/>
      <w:bookmarkEnd w:id="1034"/>
      <w:bookmarkEnd w:id="1035"/>
    </w:p>
    <w:p w14:paraId="2D64C34F" w14:textId="77777777" w:rsidR="00A90238" w:rsidRPr="00AB5FED" w:rsidRDefault="00A90238" w:rsidP="00A90238">
      <w:pPr>
        <w:rPr>
          <w:lang w:val="en-US"/>
        </w:rPr>
      </w:pPr>
      <w:r w:rsidRPr="00AB5FED">
        <w:rPr>
          <w:lang w:val="en-US"/>
        </w:rPr>
        <w:t xml:space="preserve">MBMS bearer can be used for </w:t>
      </w:r>
      <w:r>
        <w:rPr>
          <w:lang w:val="en-US"/>
        </w:rPr>
        <w:t>MCVideo</w:t>
      </w:r>
      <w:r w:rsidRPr="00AB5FED">
        <w:rPr>
          <w:lang w:val="en-US"/>
        </w:rPr>
        <w:t xml:space="preserve"> group calls. One MBMS bearer is not permanently associated to one specific group or group call. </w:t>
      </w:r>
      <w:r w:rsidRPr="00AB5FED">
        <w:rPr>
          <w:rFonts w:eastAsia="Malgun Gothic"/>
          <w:lang w:val="en-US" w:eastAsia="ko-KR"/>
        </w:rPr>
        <w:t xml:space="preserve">Before sending media packets of a group call over MBMS bearer, the </w:t>
      </w:r>
      <w:r>
        <w:rPr>
          <w:rFonts w:eastAsia="Malgun Gothic"/>
          <w:lang w:val="en-US" w:eastAsia="ko-KR"/>
        </w:rPr>
        <w:t>MCVideo</w:t>
      </w:r>
      <w:r w:rsidRPr="00AB5FED">
        <w:rPr>
          <w:rFonts w:eastAsia="Malgun Gothic"/>
          <w:lang w:val="en-US" w:eastAsia="ko-KR"/>
        </w:rPr>
        <w:t xml:space="preserve"> server shall send the association information between group call and the MBMS bearer.</w:t>
      </w:r>
      <w:r w:rsidRPr="00AB5FED">
        <w:rPr>
          <w:lang w:val="en-US"/>
        </w:rPr>
        <w:t xml:space="preserve"> The group call setup procedure indicates the media stream</w:t>
      </w:r>
      <w:r>
        <w:rPr>
          <w:lang w:val="en-US"/>
        </w:rPr>
        <w:t xml:space="preserve"> or media streams</w:t>
      </w:r>
      <w:r w:rsidRPr="00AB5FED">
        <w:rPr>
          <w:lang w:val="en-US"/>
        </w:rPr>
        <w:t xml:space="preserve"> within one MBMS bearer that is used for the specific </w:t>
      </w:r>
      <w:r>
        <w:rPr>
          <w:lang w:val="en-US"/>
        </w:rPr>
        <w:t xml:space="preserve">MCVideo </w:t>
      </w:r>
      <w:r w:rsidRPr="00AB5FED">
        <w:rPr>
          <w:lang w:val="en-US"/>
        </w:rPr>
        <w:t xml:space="preserve">group call. When the group call over the MBMS bearer is finished, this temporary association information of an </w:t>
      </w:r>
      <w:r>
        <w:rPr>
          <w:lang w:val="en-US"/>
        </w:rPr>
        <w:t>MCVideo</w:t>
      </w:r>
      <w:r w:rsidRPr="00AB5FED">
        <w:rPr>
          <w:lang w:val="en-US"/>
        </w:rPr>
        <w:t xml:space="preserve"> group call to specific resources on a MBMS bearer is undone. </w:t>
      </w:r>
      <w:r>
        <w:t>The procedure in figure 7</w:t>
      </w:r>
      <w:r w:rsidRPr="00AB5FED">
        <w:t>.10.4.2</w:t>
      </w:r>
      <w:r w:rsidRPr="00AB5FED">
        <w:rPr>
          <w:rFonts w:hint="eastAsia"/>
          <w:lang w:eastAsia="zh-CN"/>
        </w:rPr>
        <w:t>.1</w:t>
      </w:r>
      <w:r w:rsidRPr="00AB5FED">
        <w:t>-1 requires that the group session is setup before the call start. This eliminates the need for the receiving clients to continuously use a unicast bearer.</w:t>
      </w:r>
      <w:r w:rsidRPr="00AB5FED">
        <w:rPr>
          <w:lang w:val="en-US"/>
        </w:rPr>
        <w:t xml:space="preserve"> Prior to this the MBMS bearer is activated and announced to the </w:t>
      </w:r>
      <w:r>
        <w:rPr>
          <w:lang w:val="en-US"/>
        </w:rPr>
        <w:t>MCVideo</w:t>
      </w:r>
      <w:r w:rsidRPr="00AB5FED">
        <w:rPr>
          <w:lang w:val="en-US"/>
        </w:rPr>
        <w:t xml:space="preserve"> clients.</w:t>
      </w:r>
    </w:p>
    <w:p w14:paraId="0DA579C1" w14:textId="77777777" w:rsidR="00A90238" w:rsidRPr="00AB5FED" w:rsidRDefault="00A90238" w:rsidP="00A90238">
      <w:pPr>
        <w:pStyle w:val="Heading4"/>
        <w:rPr>
          <w:lang w:val="en-US"/>
        </w:rPr>
      </w:pPr>
      <w:bookmarkStart w:id="1036" w:name="_Toc460616194"/>
      <w:bookmarkStart w:id="1037" w:name="_Toc460617055"/>
      <w:bookmarkStart w:id="1038" w:name="_Toc468358229"/>
      <w:bookmarkStart w:id="1039" w:name="_Toc185772540"/>
      <w:r>
        <w:rPr>
          <w:lang w:val="en-US"/>
        </w:rPr>
        <w:t>7</w:t>
      </w:r>
      <w:r w:rsidRPr="00AB5FED">
        <w:rPr>
          <w:lang w:val="en-US"/>
        </w:rPr>
        <w:t>.10.4.2</w:t>
      </w:r>
      <w:r w:rsidRPr="00AB5FED">
        <w:rPr>
          <w:lang w:val="en-US"/>
        </w:rPr>
        <w:tab/>
        <w:t>Procedure</w:t>
      </w:r>
      <w:bookmarkEnd w:id="1036"/>
      <w:bookmarkEnd w:id="1037"/>
      <w:bookmarkEnd w:id="1038"/>
      <w:bookmarkEnd w:id="1039"/>
    </w:p>
    <w:p w14:paraId="203CA29A" w14:textId="77777777" w:rsidR="00A90238" w:rsidRPr="00AB5FED" w:rsidRDefault="00A90238" w:rsidP="00A90238">
      <w:pPr>
        <w:pStyle w:val="Heading5"/>
        <w:rPr>
          <w:lang w:val="en-US"/>
        </w:rPr>
      </w:pPr>
      <w:bookmarkStart w:id="1040" w:name="_Toc460616195"/>
      <w:bookmarkStart w:id="1041" w:name="_Toc460617056"/>
      <w:bookmarkStart w:id="1042" w:name="_Toc468358230"/>
      <w:bookmarkStart w:id="1043" w:name="_Toc185772541"/>
      <w:r>
        <w:rPr>
          <w:lang w:val="en-US"/>
        </w:rPr>
        <w:t>7</w:t>
      </w:r>
      <w:r w:rsidRPr="00AB5FED">
        <w:rPr>
          <w:lang w:val="en-US"/>
        </w:rPr>
        <w:t>.10.4.2.1</w:t>
      </w:r>
      <w:r w:rsidRPr="00AB5FED">
        <w:rPr>
          <w:lang w:val="en-US"/>
        </w:rPr>
        <w:tab/>
        <w:t>Call connect over MBMS</w:t>
      </w:r>
      <w:bookmarkEnd w:id="1040"/>
      <w:bookmarkEnd w:id="1041"/>
      <w:bookmarkEnd w:id="1042"/>
      <w:bookmarkEnd w:id="1043"/>
    </w:p>
    <w:p w14:paraId="5136BE58" w14:textId="77777777" w:rsidR="00A90238" w:rsidRPr="00AB5FED" w:rsidRDefault="00A90238" w:rsidP="00A90238">
      <w:pPr>
        <w:rPr>
          <w:lang w:val="en-US"/>
        </w:rPr>
      </w:pPr>
      <w:r>
        <w:rPr>
          <w:lang w:val="en-US"/>
        </w:rPr>
        <w:t>In figure 7</w:t>
      </w:r>
      <w:r w:rsidRPr="00AB5FED">
        <w:rPr>
          <w:lang w:val="en-US"/>
        </w:rPr>
        <w:t>.10.4.2</w:t>
      </w:r>
      <w:r w:rsidRPr="00AB5FED">
        <w:rPr>
          <w:rFonts w:hint="eastAsia"/>
          <w:lang w:val="en-US" w:eastAsia="zh-CN"/>
        </w:rPr>
        <w:t>.1</w:t>
      </w:r>
      <w:r w:rsidRPr="00AB5FED">
        <w:rPr>
          <w:lang w:val="en-US"/>
        </w:rPr>
        <w:t xml:space="preserve">-1 the </w:t>
      </w:r>
      <w:r>
        <w:rPr>
          <w:lang w:val="en-US"/>
        </w:rPr>
        <w:t>MCVideo</w:t>
      </w:r>
      <w:r w:rsidRPr="00AB5FED">
        <w:rPr>
          <w:lang w:val="en-US"/>
        </w:rPr>
        <w:t xml:space="preserve"> client 1 is the client that initiate an </w:t>
      </w:r>
      <w:r>
        <w:rPr>
          <w:lang w:val="en-US"/>
        </w:rPr>
        <w:t>MCVideo</w:t>
      </w:r>
      <w:r w:rsidRPr="00AB5FED">
        <w:rPr>
          <w:lang w:val="en-US"/>
        </w:rPr>
        <w:t xml:space="preserve"> chat group call and also the transmitting client. </w:t>
      </w:r>
      <w:r>
        <w:rPr>
          <w:lang w:val="en-US"/>
        </w:rPr>
        <w:t>MCVideo</w:t>
      </w:r>
      <w:r w:rsidRPr="00AB5FED">
        <w:rPr>
          <w:lang w:val="en-US"/>
        </w:rPr>
        <w:t xml:space="preserve"> client 1 may, but does not have to be in an MBMS service area. The </w:t>
      </w:r>
      <w:r>
        <w:rPr>
          <w:lang w:val="en-US"/>
        </w:rPr>
        <w:t>MCVideo</w:t>
      </w:r>
      <w:r w:rsidRPr="00AB5FED">
        <w:rPr>
          <w:lang w:val="en-US"/>
        </w:rPr>
        <w:t xml:space="preserve"> client 2 and </w:t>
      </w:r>
      <w:r>
        <w:rPr>
          <w:lang w:val="en-US"/>
        </w:rPr>
        <w:t>MCVideo</w:t>
      </w:r>
      <w:r w:rsidRPr="00AB5FED">
        <w:rPr>
          <w:lang w:val="en-US"/>
        </w:rPr>
        <w:t xml:space="preserve"> client 3 represents </w:t>
      </w:r>
      <w:r>
        <w:rPr>
          <w:lang w:val="en-US"/>
        </w:rPr>
        <w:t>MCVideo</w:t>
      </w:r>
      <w:r w:rsidRPr="00AB5FED">
        <w:rPr>
          <w:lang w:val="en-US"/>
        </w:rPr>
        <w:t xml:space="preserve"> clients receiving the </w:t>
      </w:r>
      <w:r>
        <w:rPr>
          <w:lang w:val="en-US"/>
        </w:rPr>
        <w:t>MCVideo</w:t>
      </w:r>
      <w:r w:rsidRPr="00AB5FED">
        <w:rPr>
          <w:lang w:val="en-US"/>
        </w:rPr>
        <w:t xml:space="preserve"> call over an MBMS bearer. There may be other receiving clients both over unicast bearers and over this or other MBMS bearer(s), however they are not illustrated in this figure.</w:t>
      </w:r>
    </w:p>
    <w:p w14:paraId="3C310BFD" w14:textId="77777777" w:rsidR="00A90238" w:rsidRPr="00AB5FED" w:rsidRDefault="00A90238" w:rsidP="00A90238">
      <w:r w:rsidRPr="00AB5FED">
        <w:t xml:space="preserve">The same procedure as for chat group call can also be applied for pre-arranged calls. </w:t>
      </w:r>
    </w:p>
    <w:p w14:paraId="40A5B078" w14:textId="77777777" w:rsidR="00A90238" w:rsidRPr="00AB5FED" w:rsidRDefault="00A90238" w:rsidP="00A90238">
      <w:pPr>
        <w:rPr>
          <w:lang w:val="en-US"/>
        </w:rPr>
      </w:pPr>
      <w:r w:rsidRPr="00AB5FED">
        <w:rPr>
          <w:lang w:val="en-US"/>
        </w:rPr>
        <w:t>Pre-conditions:</w:t>
      </w:r>
    </w:p>
    <w:p w14:paraId="2F6FB0FB" w14:textId="77777777" w:rsidR="00A90238" w:rsidRPr="00AB5FED" w:rsidRDefault="00A90238" w:rsidP="00A90238">
      <w:pPr>
        <w:pStyle w:val="B1"/>
        <w:rPr>
          <w:lang w:val="en-US"/>
        </w:rPr>
      </w:pPr>
      <w:r>
        <w:rPr>
          <w:lang w:val="en-US"/>
        </w:rPr>
        <w:t>-</w:t>
      </w:r>
      <w:r>
        <w:rPr>
          <w:lang w:val="en-US"/>
        </w:rPr>
        <w:tab/>
      </w:r>
      <w:r w:rsidRPr="00AB5FED">
        <w:rPr>
          <w:lang w:val="en-US"/>
        </w:rPr>
        <w:t xml:space="preserve">All users participating in the </w:t>
      </w:r>
      <w:r>
        <w:rPr>
          <w:lang w:val="en-US"/>
        </w:rPr>
        <w:t>MCVideo</w:t>
      </w:r>
      <w:r w:rsidRPr="00AB5FED">
        <w:rPr>
          <w:lang w:val="en-US"/>
        </w:rPr>
        <w:t xml:space="preserve"> group call are already affiliated to the group.</w:t>
      </w:r>
    </w:p>
    <w:p w14:paraId="6AE5484D" w14:textId="77777777" w:rsidR="00A90238" w:rsidRPr="00AB5FED" w:rsidRDefault="00A90238" w:rsidP="00A90238">
      <w:pPr>
        <w:pStyle w:val="B1"/>
        <w:rPr>
          <w:lang w:val="en-US"/>
        </w:rPr>
      </w:pPr>
      <w:r>
        <w:rPr>
          <w:lang w:val="en-US"/>
        </w:rPr>
        <w:t>-</w:t>
      </w:r>
      <w:r>
        <w:rPr>
          <w:lang w:val="en-US"/>
        </w:rPr>
        <w:tab/>
      </w:r>
      <w:r w:rsidRPr="00AB5FED">
        <w:rPr>
          <w:lang w:val="en-US"/>
        </w:rPr>
        <w:t>All participating users have joined the group session.</w:t>
      </w:r>
    </w:p>
    <w:p w14:paraId="791397DF" w14:textId="77777777" w:rsidR="00A90238" w:rsidRPr="00AB5FED" w:rsidRDefault="00A90238" w:rsidP="00A90238">
      <w:pPr>
        <w:pStyle w:val="TH"/>
      </w:pPr>
      <w:r w:rsidRPr="00AB5FED">
        <w:t xml:space="preserve"> </w:t>
      </w:r>
      <w:r w:rsidRPr="00AB5FED">
        <w:object w:dxaOrig="7080" w:dyaOrig="5130" w14:anchorId="04851DE4">
          <v:shape id="_x0000_i1109" type="#_x0000_t75" style="width:354.25pt;height:255.75pt" o:ole="">
            <v:imagedata r:id="rId179" o:title=""/>
          </v:shape>
          <o:OLEObject Type="Embed" ProgID="Visio.Drawing.11" ShapeID="_x0000_i1109" DrawAspect="Content" ObjectID="_1796385457" r:id="rId180"/>
        </w:object>
      </w:r>
    </w:p>
    <w:p w14:paraId="7FB64769" w14:textId="77777777" w:rsidR="00A90238" w:rsidRPr="00AB5FED" w:rsidRDefault="00A90238" w:rsidP="00A90238">
      <w:pPr>
        <w:pStyle w:val="TF"/>
      </w:pPr>
      <w:r>
        <w:t>Figure 7</w:t>
      </w:r>
      <w:r w:rsidRPr="00AB5FED">
        <w:t>.10.4.2</w:t>
      </w:r>
      <w:r w:rsidRPr="00AB5FED">
        <w:rPr>
          <w:rFonts w:hint="eastAsia"/>
          <w:lang w:eastAsia="zh-CN"/>
        </w:rPr>
        <w:t>.1</w:t>
      </w:r>
      <w:r w:rsidRPr="00AB5FED">
        <w:t>-1: Chat group call connect on MBMS bearer</w:t>
      </w:r>
    </w:p>
    <w:p w14:paraId="0EDE7BA9" w14:textId="77777777" w:rsidR="00A90238" w:rsidRPr="00AB5FED" w:rsidRDefault="00A90238" w:rsidP="00A90238">
      <w:pPr>
        <w:pStyle w:val="B1"/>
      </w:pPr>
      <w:r w:rsidRPr="00AB5FED">
        <w:t>1.</w:t>
      </w:r>
      <w:r w:rsidRPr="00AB5FED">
        <w:tab/>
        <w:t>Activation and announcement of MBMS bearer availability.</w:t>
      </w:r>
    </w:p>
    <w:p w14:paraId="083AC742" w14:textId="77777777" w:rsidR="00A90238" w:rsidRPr="00AB5FED" w:rsidRDefault="00A90238" w:rsidP="00A90238">
      <w:pPr>
        <w:pStyle w:val="NO"/>
      </w:pPr>
      <w:r w:rsidRPr="00AB5FED">
        <w:t>NOTE 1:</w:t>
      </w:r>
      <w:r w:rsidRPr="00AB5FED">
        <w:tab/>
        <w:t xml:space="preserve">The procedure does not include the steps for </w:t>
      </w:r>
      <w:r>
        <w:t>MCVideo</w:t>
      </w:r>
      <w:r w:rsidRPr="00AB5FED">
        <w:t xml:space="preserve"> client location reporting, or for MBMS capability information exchange. </w:t>
      </w:r>
    </w:p>
    <w:p w14:paraId="51FADFAE" w14:textId="77777777" w:rsidR="00A90238" w:rsidRPr="00AB5FED" w:rsidRDefault="00A90238" w:rsidP="00A90238">
      <w:pPr>
        <w:pStyle w:val="B1"/>
      </w:pPr>
      <w:r w:rsidRPr="00AB5FED">
        <w:lastRenderedPageBreak/>
        <w:t>2.</w:t>
      </w:r>
      <w:r w:rsidRPr="00AB5FED">
        <w:tab/>
      </w:r>
      <w:r>
        <w:t>MCVideo</w:t>
      </w:r>
      <w:r w:rsidRPr="00AB5FED">
        <w:t xml:space="preserve"> client 1 initiate the </w:t>
      </w:r>
      <w:r>
        <w:t>MCVideo</w:t>
      </w:r>
      <w:r w:rsidRPr="00AB5FED">
        <w:t xml:space="preserve"> group call by sending an initial </w:t>
      </w:r>
      <w:r>
        <w:t>transmit media</w:t>
      </w:r>
      <w:r w:rsidRPr="00AB5FED">
        <w:t xml:space="preserve"> request over a unicast bearer to the </w:t>
      </w:r>
      <w:r>
        <w:t>MCVideo</w:t>
      </w:r>
      <w:r w:rsidRPr="00AB5FED">
        <w:t xml:space="preserve"> server (reference point </w:t>
      </w:r>
      <w:r>
        <w:t>MCVideo</w:t>
      </w:r>
      <w:r w:rsidRPr="00AB5FED">
        <w:t>-4).</w:t>
      </w:r>
    </w:p>
    <w:p w14:paraId="2063F29A" w14:textId="77777777" w:rsidR="00A90238" w:rsidRPr="00AB5FED" w:rsidRDefault="00A90238" w:rsidP="00A90238">
      <w:pPr>
        <w:pStyle w:val="B1"/>
      </w:pPr>
      <w:r w:rsidRPr="00AB5FED">
        <w:t>3.</w:t>
      </w:r>
      <w:r w:rsidRPr="00AB5FED">
        <w:tab/>
        <w:t xml:space="preserve">The </w:t>
      </w:r>
      <w:r>
        <w:t>MCVideo</w:t>
      </w:r>
      <w:r w:rsidRPr="00AB5FED">
        <w:t xml:space="preserve">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w:t>
      </w:r>
      <w:r>
        <w:t>MCVideo</w:t>
      </w:r>
      <w:r w:rsidRPr="00AB5FED">
        <w:t xml:space="preserve"> group ID and information about the media stream identifier</w:t>
      </w:r>
      <w:r>
        <w:t xml:space="preserve"> or media stream identifiers</w:t>
      </w:r>
      <w:r w:rsidRPr="00AB5FED">
        <w:t xml:space="preserve"> of the activated MBMS bearer and may include the identifier (i.e. the TMGI) of the MBMS bearer broadcasting the call. The message is sent over reference point </w:t>
      </w:r>
      <w:r>
        <w:t>MCVideo</w:t>
      </w:r>
      <w:r w:rsidRPr="00AB5FED">
        <w:t>-9.</w:t>
      </w:r>
    </w:p>
    <w:p w14:paraId="355EB000" w14:textId="77777777" w:rsidR="00A90238" w:rsidRPr="00AB5FED" w:rsidRDefault="00A90238" w:rsidP="00A90238">
      <w:pPr>
        <w:pStyle w:val="NO"/>
      </w:pPr>
      <w:r w:rsidRPr="00AB5FED">
        <w:t>NOTE 2:</w:t>
      </w:r>
      <w:r w:rsidRPr="00AB5FED">
        <w:tab/>
        <w:t xml:space="preserve">Step 3 can be deferred until step 5 and the MapGroupToBearer message can then be included in the </w:t>
      </w:r>
      <w:r>
        <w:t>transmission arbitration taken</w:t>
      </w:r>
      <w:r w:rsidRPr="00AB5FED">
        <w:t xml:space="preserve"> message.</w:t>
      </w:r>
    </w:p>
    <w:p w14:paraId="0C92B05E" w14:textId="77777777" w:rsidR="00A90238" w:rsidRPr="00AB5FED" w:rsidRDefault="00A90238" w:rsidP="00A90238">
      <w:pPr>
        <w:pStyle w:val="B1"/>
      </w:pPr>
      <w:r w:rsidRPr="00AB5FED">
        <w:t>4.</w:t>
      </w:r>
      <w:r w:rsidRPr="00AB5FED">
        <w:tab/>
        <w:t xml:space="preserve">The </w:t>
      </w:r>
      <w:r>
        <w:t>MCVideo</w:t>
      </w:r>
      <w:r w:rsidRPr="00AB5FED">
        <w:t xml:space="preserve"> server grants the right to transmit for </w:t>
      </w:r>
      <w:r>
        <w:t>MCVideo</w:t>
      </w:r>
      <w:r w:rsidRPr="00AB5FED">
        <w:t xml:space="preserve"> client 1 and by that sends a </w:t>
      </w:r>
      <w:r>
        <w:t>transmit media</w:t>
      </w:r>
      <w:r w:rsidRPr="00AB5FED">
        <w:t xml:space="preserve"> granted message to the </w:t>
      </w:r>
      <w:r>
        <w:t>MCVideo</w:t>
      </w:r>
      <w:r w:rsidRPr="00AB5FED">
        <w:t xml:space="preserve"> client 1. This message is sent over a unicast bearer (reference point </w:t>
      </w:r>
      <w:r>
        <w:t>MCVideo</w:t>
      </w:r>
      <w:r w:rsidRPr="00AB5FED">
        <w:t>-4).</w:t>
      </w:r>
    </w:p>
    <w:p w14:paraId="7284BABF" w14:textId="77777777" w:rsidR="00A90238" w:rsidRDefault="00A90238" w:rsidP="00A90238">
      <w:pPr>
        <w:pStyle w:val="B1"/>
      </w:pPr>
      <w:r w:rsidRPr="00AB5FED">
        <w:t>5.</w:t>
      </w:r>
      <w:r w:rsidRPr="00AB5FED">
        <w:tab/>
        <w:t xml:space="preserve">A </w:t>
      </w:r>
      <w:r>
        <w:t>media transmission notification</w:t>
      </w:r>
      <w:r w:rsidRPr="00AB5FED">
        <w:t xml:space="preserve"> message is sent from the </w:t>
      </w:r>
      <w:r>
        <w:t>MCVideo</w:t>
      </w:r>
      <w:r w:rsidRPr="00AB5FED">
        <w:t xml:space="preserve"> server to all receiving users. This message includes the </w:t>
      </w:r>
      <w:r>
        <w:t>MCVideo</w:t>
      </w:r>
      <w:r w:rsidRPr="00AB5FED">
        <w:t xml:space="preserve"> ID of the transmitting </w:t>
      </w:r>
      <w:r>
        <w:t>MCVideo</w:t>
      </w:r>
      <w:r w:rsidRPr="00AB5FED">
        <w:t xml:space="preserve"> client as well as the </w:t>
      </w:r>
      <w:r>
        <w:t>MCVideo</w:t>
      </w:r>
      <w:r w:rsidRPr="00AB5FED">
        <w:t xml:space="preserve"> group ID. The message is sent over a MBMS bearer to all users that have previously been setup to receive calls over the MBMS bearer. The message is sent over reference point </w:t>
      </w:r>
      <w:r>
        <w:t>MCVideo</w:t>
      </w:r>
      <w:r w:rsidRPr="00AB5FED">
        <w:t>-9.</w:t>
      </w:r>
    </w:p>
    <w:p w14:paraId="68FD1EDB" w14:textId="77777777" w:rsidR="00A90238" w:rsidRDefault="00A90238" w:rsidP="00A90238">
      <w:pPr>
        <w:pStyle w:val="B1"/>
      </w:pPr>
      <w:r>
        <w:t>6.</w:t>
      </w:r>
      <w:r>
        <w:tab/>
      </w:r>
      <w:r w:rsidRPr="00AB5FED">
        <w:t>T</w:t>
      </w:r>
      <w:r>
        <w:t>he users of MCVideo clients</w:t>
      </w:r>
      <w:r w:rsidRPr="00AB5FED">
        <w:t xml:space="preserve"> </w:t>
      </w:r>
      <w:r>
        <w:t>are informed about the details of video tranmission and the video transmitter</w:t>
      </w:r>
      <w:r w:rsidRPr="00AB5FED">
        <w:t>.</w:t>
      </w:r>
    </w:p>
    <w:p w14:paraId="51959FEF" w14:textId="77777777" w:rsidR="00A90238" w:rsidRDefault="00A90238" w:rsidP="00A90238">
      <w:pPr>
        <w:pStyle w:val="B1"/>
      </w:pPr>
      <w:r>
        <w:t>7.</w:t>
      </w:r>
      <w:r>
        <w:tab/>
        <w:t>The MCVideo clients may send a receive media request to the MCVideo server, to indicate the reception of media over the MBMS bearer.</w:t>
      </w:r>
    </w:p>
    <w:p w14:paraId="74256EA2" w14:textId="77777777" w:rsidR="00A90238" w:rsidRDefault="00A90238" w:rsidP="00A90238">
      <w:pPr>
        <w:pStyle w:val="B1"/>
      </w:pPr>
      <w:r>
        <w:t>8.</w:t>
      </w:r>
      <w:r>
        <w:tab/>
      </w:r>
      <w:r w:rsidRPr="00CC4EA7">
        <w:t xml:space="preserve">MCVideo server accepts the media receive request and sends a receive media response message to MCVideo clients over a MBMS bearer </w:t>
      </w:r>
      <w:r>
        <w:t xml:space="preserve">by using </w:t>
      </w:r>
      <w:r w:rsidRPr="00CC4EA7">
        <w:t>reference point MCVideo-9.</w:t>
      </w:r>
      <w:r w:rsidRPr="00EA725D">
        <w:t xml:space="preserve"> </w:t>
      </w:r>
    </w:p>
    <w:p w14:paraId="5B1242BF" w14:textId="77777777" w:rsidR="00A90238" w:rsidRDefault="00A90238" w:rsidP="00A90238">
      <w:pPr>
        <w:pStyle w:val="NO"/>
      </w:pPr>
      <w:r>
        <w:t>NOTE 3:</w:t>
      </w:r>
      <w:r>
        <w:tab/>
      </w:r>
      <w:r w:rsidRPr="00536F44">
        <w:t>The receive media response can also be sent by unicast to the MCVideo clients that request to receive media over the MBMS bearer.</w:t>
      </w:r>
    </w:p>
    <w:p w14:paraId="66978A00" w14:textId="7F008A4E" w:rsidR="00A90238" w:rsidRPr="00AB5FED" w:rsidRDefault="00A90238" w:rsidP="00A90238">
      <w:pPr>
        <w:pStyle w:val="NO"/>
      </w:pPr>
      <w:r w:rsidRPr="00AB5FED">
        <w:t>NOTE </w:t>
      </w:r>
      <w:r>
        <w:t>4</w:t>
      </w:r>
      <w:r w:rsidRPr="00AB5FED">
        <w:t>:</w:t>
      </w:r>
      <w:r w:rsidRPr="00AB5FED">
        <w:tab/>
      </w:r>
      <w:r>
        <w:t xml:space="preserve">Step 7 and 8 may be omitted when auto-receive </w:t>
      </w:r>
      <w:r w:rsidR="00BC23C8" w:rsidRPr="00BC23C8">
        <w:t xml:space="preserve">(i.e. forced reception mode) </w:t>
      </w:r>
      <w:r>
        <w:t>transmission mode is used</w:t>
      </w:r>
      <w:r w:rsidR="00BC23C8" w:rsidRPr="00BC23C8">
        <w:t xml:space="preserve"> based on configurations</w:t>
      </w:r>
      <w:r>
        <w:t xml:space="preserve"> </w:t>
      </w:r>
      <w:r w:rsidR="00BC23C8">
        <w:t>(</w:t>
      </w:r>
      <w:r>
        <w:t>e.g. for emergency group calls</w:t>
      </w:r>
      <w:r w:rsidR="00BC23C8" w:rsidRPr="00BC23C8">
        <w:t>, imminent peril calls etc) as described in Annex</w:t>
      </w:r>
      <w:r w:rsidR="00BC23C8">
        <w:t> </w:t>
      </w:r>
      <w:r w:rsidR="00BC23C8" w:rsidRPr="00BC23C8">
        <w:t>A</w:t>
      </w:r>
      <w:r>
        <w:t>.</w:t>
      </w:r>
    </w:p>
    <w:p w14:paraId="5E96226D" w14:textId="77777777" w:rsidR="00A90238" w:rsidRPr="00AB5FED" w:rsidRDefault="00A90238" w:rsidP="00A90238">
      <w:pPr>
        <w:pStyle w:val="B1"/>
      </w:pPr>
      <w:r>
        <w:t>9</w:t>
      </w:r>
      <w:r w:rsidRPr="00AB5FED">
        <w:t>.</w:t>
      </w:r>
      <w:r w:rsidRPr="00AB5FED">
        <w:tab/>
        <w:t xml:space="preserve">The media is sent from </w:t>
      </w:r>
      <w:r>
        <w:t>MCVideo</w:t>
      </w:r>
      <w:r w:rsidRPr="00AB5FED">
        <w:t xml:space="preserve"> client 1 to the </w:t>
      </w:r>
      <w:r>
        <w:t>MCVideo</w:t>
      </w:r>
      <w:r w:rsidRPr="00AB5FED">
        <w:t xml:space="preserve"> server over unicast bearer and from the </w:t>
      </w:r>
      <w:r>
        <w:t>MCVideo</w:t>
      </w:r>
      <w:r w:rsidRPr="00AB5FED">
        <w:t xml:space="preserve"> server to the </w:t>
      </w:r>
      <w:r>
        <w:t>MCVideo</w:t>
      </w:r>
      <w:r w:rsidRPr="00AB5FED">
        <w:t xml:space="preserve"> client 2 and </w:t>
      </w:r>
      <w:r>
        <w:t>MCVideo</w:t>
      </w:r>
      <w:r w:rsidRPr="00AB5FED">
        <w:t xml:space="preserve"> client 3 over MBMS bearer.</w:t>
      </w:r>
    </w:p>
    <w:p w14:paraId="40B3962D" w14:textId="77777777" w:rsidR="00A90238" w:rsidRPr="00AB5FED" w:rsidRDefault="00A90238" w:rsidP="00A90238">
      <w:pPr>
        <w:pStyle w:val="NO"/>
      </w:pPr>
      <w:r w:rsidRPr="00AB5FED">
        <w:t>NOTE </w:t>
      </w:r>
      <w:r>
        <w:t>5</w:t>
      </w:r>
      <w:r w:rsidRPr="00AB5FED">
        <w:t>:</w:t>
      </w:r>
      <w:r w:rsidRPr="00AB5FED">
        <w:tab/>
        <w:t xml:space="preserve">Additional </w:t>
      </w:r>
      <w:r>
        <w:t>transmission</w:t>
      </w:r>
      <w:r w:rsidRPr="00AB5FED">
        <w:t xml:space="preserve"> request messages in the same call will not trigger the MapGroupToBearer message to be sent.</w:t>
      </w:r>
    </w:p>
    <w:p w14:paraId="44950960" w14:textId="77777777" w:rsidR="00A90238" w:rsidRPr="00AB5FED" w:rsidRDefault="00A90238" w:rsidP="00A90238">
      <w:pPr>
        <w:pStyle w:val="Heading5"/>
        <w:rPr>
          <w:lang w:val="en-US"/>
        </w:rPr>
      </w:pPr>
      <w:bookmarkStart w:id="1044" w:name="_Toc460616196"/>
      <w:bookmarkStart w:id="1045" w:name="_Toc460617057"/>
      <w:bookmarkStart w:id="1046" w:name="_Toc468358231"/>
      <w:bookmarkStart w:id="1047" w:name="_Toc185772542"/>
      <w:r>
        <w:rPr>
          <w:lang w:val="en-US"/>
        </w:rPr>
        <w:t>7</w:t>
      </w:r>
      <w:r w:rsidRPr="00AB5FED">
        <w:rPr>
          <w:lang w:val="en-US"/>
        </w:rPr>
        <w:t>.10.4.2.2</w:t>
      </w:r>
      <w:r w:rsidRPr="00AB5FED">
        <w:rPr>
          <w:lang w:val="en-US"/>
        </w:rPr>
        <w:tab/>
        <w:t>Call disconnect over MBMS</w:t>
      </w:r>
      <w:bookmarkEnd w:id="1044"/>
      <w:bookmarkEnd w:id="1045"/>
      <w:bookmarkEnd w:id="1046"/>
      <w:bookmarkEnd w:id="1047"/>
    </w:p>
    <w:p w14:paraId="2495773A" w14:textId="77777777" w:rsidR="00A90238" w:rsidRPr="00AB5FED" w:rsidRDefault="00A90238" w:rsidP="00A90238">
      <w:r w:rsidRPr="00AB5FED">
        <w:rPr>
          <w:lang w:val="en-US"/>
        </w:rPr>
        <w:t>Figure</w:t>
      </w:r>
      <w:r>
        <w:t> </w:t>
      </w:r>
      <w:r>
        <w:rPr>
          <w:lang w:val="en-US"/>
        </w:rPr>
        <w:t>7</w:t>
      </w:r>
      <w:r w:rsidRPr="00AB5FED">
        <w:rPr>
          <w:lang w:val="en-US"/>
        </w:rPr>
        <w:t>.10.4.2</w:t>
      </w:r>
      <w:r w:rsidRPr="00AB5FED">
        <w:rPr>
          <w:rFonts w:hint="eastAsia"/>
          <w:lang w:val="en-US" w:eastAsia="zh-CN"/>
        </w:rPr>
        <w:t>.2</w:t>
      </w:r>
      <w:r w:rsidRPr="00AB5FED">
        <w:rPr>
          <w:lang w:val="en-US"/>
        </w:rPr>
        <w:t>-</w:t>
      </w:r>
      <w:r w:rsidRPr="00AB5FED">
        <w:rPr>
          <w:rFonts w:hint="eastAsia"/>
          <w:lang w:val="en-US" w:eastAsia="zh-CN"/>
        </w:rPr>
        <w:t>1</w:t>
      </w:r>
      <w:r w:rsidRPr="00AB5FED">
        <w:rPr>
          <w:lang w:val="en-US"/>
        </w:rPr>
        <w:t xml:space="preserve"> </w:t>
      </w:r>
      <w:r w:rsidRPr="00AB5FED">
        <w:t xml:space="preserve">shows the high level procedure where an UnmapGroupFromBearer message is sent by the </w:t>
      </w:r>
      <w:r>
        <w:t>MCVideo</w:t>
      </w:r>
      <w:r w:rsidRPr="00AB5FED">
        <w:t xml:space="preserve"> server to the </w:t>
      </w:r>
      <w:r>
        <w:t>MCVideo</w:t>
      </w:r>
      <w:r w:rsidRPr="00AB5FED">
        <w:t xml:space="preserve"> clients to indicate that the </w:t>
      </w:r>
      <w:r>
        <w:t>MCVideo</w:t>
      </w:r>
      <w:r w:rsidRPr="00AB5FED">
        <w:t xml:space="preserve"> group call is being dissociated from the MBMS bearer.</w:t>
      </w:r>
    </w:p>
    <w:p w14:paraId="150BAD43" w14:textId="77777777" w:rsidR="00A90238" w:rsidRPr="00AB5FED" w:rsidRDefault="00A90238" w:rsidP="00A90238">
      <w:pPr>
        <w:pStyle w:val="TH"/>
      </w:pPr>
      <w:r w:rsidRPr="00AB5FED">
        <w:rPr>
          <w:rFonts w:ascii="Times New Roman" w:hAnsi="Times New Roman"/>
          <w:lang w:eastAsia="en-GB"/>
        </w:rPr>
        <w:object w:dxaOrig="7080" w:dyaOrig="3150" w14:anchorId="01D85E3E">
          <v:shape id="_x0000_i1110" type="#_x0000_t75" style="width:343.3pt;height:151.5pt" o:ole="">
            <v:imagedata r:id="rId181" o:title=""/>
          </v:shape>
          <o:OLEObject Type="Embed" ProgID="Visio.Drawing.11" ShapeID="_x0000_i1110" DrawAspect="Content" ObjectID="_1796385458" r:id="rId182"/>
        </w:object>
      </w:r>
    </w:p>
    <w:p w14:paraId="7C0297DC" w14:textId="77777777" w:rsidR="00A90238" w:rsidRPr="00AB5FED" w:rsidRDefault="00A90238" w:rsidP="00A90238">
      <w:pPr>
        <w:pStyle w:val="TF"/>
      </w:pPr>
      <w:r>
        <w:t>Figure 7</w:t>
      </w:r>
      <w:r w:rsidRPr="00AB5FED">
        <w:t>.10.4.2</w:t>
      </w:r>
      <w:r w:rsidRPr="00AB5FED">
        <w:rPr>
          <w:rFonts w:hint="eastAsia"/>
          <w:lang w:eastAsia="zh-CN"/>
        </w:rPr>
        <w:t>.2</w:t>
      </w:r>
      <w:r w:rsidRPr="00AB5FED">
        <w:t>-</w:t>
      </w:r>
      <w:r w:rsidRPr="00AB5FED">
        <w:rPr>
          <w:rFonts w:hint="eastAsia"/>
          <w:lang w:eastAsia="zh-CN"/>
        </w:rPr>
        <w:t>1</w:t>
      </w:r>
      <w:r w:rsidRPr="00AB5FED">
        <w:t>: Chat group call disconnect on MBMS bearer</w:t>
      </w:r>
    </w:p>
    <w:p w14:paraId="0A88DFCA" w14:textId="77777777" w:rsidR="00A90238" w:rsidRPr="00AB5FED" w:rsidRDefault="00A90238" w:rsidP="00A90238">
      <w:pPr>
        <w:pStyle w:val="B1"/>
      </w:pPr>
      <w:r w:rsidRPr="00AB5FED">
        <w:lastRenderedPageBreak/>
        <w:t>1.</w:t>
      </w:r>
      <w:r w:rsidRPr="00AB5FED">
        <w:tab/>
        <w:t xml:space="preserve">An </w:t>
      </w:r>
      <w:r>
        <w:t>MCVideo</w:t>
      </w:r>
      <w:r w:rsidRPr="00AB5FED">
        <w:t xml:space="preserve"> group call is ongoing; the media is broadcasted over MBMS bearer to </w:t>
      </w:r>
      <w:r>
        <w:t>MCVideo</w:t>
      </w:r>
      <w:r w:rsidRPr="00AB5FED">
        <w:t xml:space="preserve"> client 2 and </w:t>
      </w:r>
      <w:r>
        <w:t>MCVideo</w:t>
      </w:r>
      <w:r w:rsidRPr="00AB5FED">
        <w:t xml:space="preserve"> client 3.</w:t>
      </w:r>
    </w:p>
    <w:p w14:paraId="3FFE0E71" w14:textId="77777777" w:rsidR="00A90238" w:rsidRPr="00AB5FED" w:rsidRDefault="00A90238" w:rsidP="00A90238">
      <w:pPr>
        <w:pStyle w:val="B1"/>
      </w:pPr>
      <w:r w:rsidRPr="00AB5FED">
        <w:t>2.</w:t>
      </w:r>
      <w:r w:rsidRPr="00AB5FED">
        <w:tab/>
      </w:r>
      <w:r>
        <w:t>MCVideo</w:t>
      </w:r>
      <w:r w:rsidRPr="00AB5FED">
        <w:t xml:space="preserve"> server has determined to disconnect the call over the MBMS bearer for the </w:t>
      </w:r>
      <w:r>
        <w:t>MCVideo</w:t>
      </w:r>
      <w:r w:rsidRPr="00AB5FED">
        <w:t xml:space="preserve"> clients</w:t>
      </w:r>
    </w:p>
    <w:p w14:paraId="107CD886" w14:textId="77777777" w:rsidR="00A90238" w:rsidRPr="00AB5FED" w:rsidRDefault="00A90238" w:rsidP="00A90238">
      <w:pPr>
        <w:pStyle w:val="B1"/>
      </w:pPr>
      <w:r w:rsidRPr="00AB5FED">
        <w:t>3.</w:t>
      </w:r>
      <w:r w:rsidRPr="00AB5FED">
        <w:tab/>
        <w:t xml:space="preserve">An UnmapGroupFromBearer message is sent by the </w:t>
      </w:r>
      <w:r>
        <w:t>MCVideo</w:t>
      </w:r>
      <w:r w:rsidRPr="00AB5FED">
        <w:t xml:space="preserve"> server to </w:t>
      </w:r>
      <w:r>
        <w:t>MCVideo</w:t>
      </w:r>
      <w:r w:rsidRPr="00AB5FED">
        <w:t xml:space="preserve"> client 2, </w:t>
      </w:r>
      <w:r>
        <w:t>MCVideo</w:t>
      </w:r>
      <w:r w:rsidRPr="00AB5FED">
        <w:t xml:space="preserve"> client 3 and possibly to </w:t>
      </w:r>
      <w:r>
        <w:t>MCVideo</w:t>
      </w:r>
      <w:r w:rsidRPr="00AB5FED">
        <w:t xml:space="preserve"> client 1 (if in MBMS coverage area) on MBMS bearer(s).</w:t>
      </w:r>
    </w:p>
    <w:p w14:paraId="208B4D7F" w14:textId="77777777" w:rsidR="00A90238" w:rsidRPr="00AB5FED" w:rsidRDefault="00A90238" w:rsidP="00A90238">
      <w:pPr>
        <w:pStyle w:val="NO"/>
      </w:pPr>
      <w:r w:rsidRPr="00AB5FED">
        <w:t>NOTE </w:t>
      </w:r>
      <w:r>
        <w:t>1</w:t>
      </w:r>
      <w:r w:rsidRPr="00AB5FED">
        <w:t>:</w:t>
      </w:r>
      <w:r w:rsidRPr="00AB5FED">
        <w:tab/>
        <w:t>The UnmapGroupFromBearer message can be sent as part of other messages.</w:t>
      </w:r>
    </w:p>
    <w:p w14:paraId="1B28B930" w14:textId="77777777" w:rsidR="00A90238" w:rsidRPr="006C2C43" w:rsidRDefault="00A90238" w:rsidP="00A90238">
      <w:pPr>
        <w:pStyle w:val="NO"/>
      </w:pPr>
      <w:r w:rsidRPr="00AB5FED">
        <w:t>NOTE </w:t>
      </w:r>
      <w:r>
        <w:t>2</w:t>
      </w:r>
      <w:r w:rsidRPr="00AB5FED">
        <w:t>:</w:t>
      </w:r>
      <w:r w:rsidRPr="00AB5FED">
        <w:tab/>
        <w:t>The UnmapGroupFromBearer message and the MapGroupToBearer message can be combined, to facilitate switching bearers in one signalling step, as necessary.</w:t>
      </w:r>
    </w:p>
    <w:p w14:paraId="045514D2" w14:textId="77777777" w:rsidR="00A90238" w:rsidRPr="006C2C43" w:rsidRDefault="00A90238" w:rsidP="00A90238">
      <w:pPr>
        <w:pStyle w:val="Heading3"/>
      </w:pPr>
      <w:bookmarkStart w:id="1048" w:name="_Toc185772543"/>
      <w:r w:rsidRPr="008F6E2F">
        <w:t>7.</w:t>
      </w:r>
      <w:r>
        <w:t>10</w:t>
      </w:r>
      <w:r w:rsidRPr="008F6E2F">
        <w:t>.5</w:t>
      </w:r>
      <w:r w:rsidRPr="006C2C43">
        <w:tab/>
      </w:r>
      <w:r w:rsidRPr="009B050B">
        <w:rPr>
          <w:lang w:eastAsia="zh-CN"/>
        </w:rPr>
        <w:tab/>
      </w:r>
      <w:r w:rsidRPr="008F6E2F">
        <w:t>Swit</w:t>
      </w:r>
      <w:r w:rsidRPr="008F6E2F">
        <w:rPr>
          <w:lang w:eastAsia="zh-CN"/>
        </w:rPr>
        <w:t>c</w:t>
      </w:r>
      <w:r w:rsidRPr="006C2C43">
        <w:t>h</w:t>
      </w:r>
      <w:r w:rsidRPr="006C2C43">
        <w:rPr>
          <w:lang w:eastAsia="zh-CN"/>
        </w:rPr>
        <w:t>ing</w:t>
      </w:r>
      <w:r w:rsidRPr="006C2C43">
        <w:t xml:space="preserve"> from MBMS </w:t>
      </w:r>
      <w:r w:rsidRPr="006C2C43">
        <w:rPr>
          <w:lang w:eastAsia="zh-CN"/>
        </w:rPr>
        <w:t>bearer</w:t>
      </w:r>
      <w:r w:rsidRPr="006C2C43">
        <w:t xml:space="preserve"> to unicast </w:t>
      </w:r>
      <w:r w:rsidRPr="006C2C43">
        <w:rPr>
          <w:lang w:eastAsia="zh-CN"/>
        </w:rPr>
        <w:t>bearer</w:t>
      </w:r>
      <w:bookmarkEnd w:id="1048"/>
    </w:p>
    <w:p w14:paraId="4F0C8079" w14:textId="77777777" w:rsidR="00A90238" w:rsidRPr="004016D3" w:rsidRDefault="00A90238" w:rsidP="00A90238">
      <w:r>
        <w:rPr>
          <w:noProof/>
          <w:lang w:eastAsia="ko-KR"/>
        </w:rPr>
        <w:t>The MCVideo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[6] </w:t>
      </w:r>
      <w:r w:rsidRPr="004016D3">
        <w:t>with the following clarifications:</w:t>
      </w:r>
    </w:p>
    <w:p w14:paraId="2DA98709"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5BAE3F62"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46C267A5" w14:textId="77777777" w:rsidR="00A90238" w:rsidRPr="004016D3" w:rsidRDefault="00A90238" w:rsidP="00A90238">
      <w:pPr>
        <w:pStyle w:val="B1"/>
      </w:pPr>
      <w:r w:rsidRPr="004016D3">
        <w:t>-</w:t>
      </w:r>
      <w:r w:rsidRPr="004016D3">
        <w:tab/>
        <w:t xml:space="preserve">The MC service ID </w:t>
      </w:r>
      <w:r>
        <w:t>is the MCVideo ID.</w:t>
      </w:r>
    </w:p>
    <w:p w14:paraId="2B0F0500" w14:textId="77777777" w:rsidR="00A90238" w:rsidRDefault="00A90238" w:rsidP="00A90238">
      <w:pPr>
        <w:rPr>
          <w:noProof/>
          <w:lang w:eastAsia="ko-KR"/>
        </w:rPr>
      </w:pPr>
      <w:r>
        <w:rPr>
          <w:noProof/>
          <w:lang w:eastAsia="ko-KR"/>
        </w:rPr>
        <w:t>The MCVideo service shall use the MCVideo-1, MCVideo-4, MCVideo</w:t>
      </w:r>
      <w:r>
        <w:rPr>
          <w:noProof/>
          <w:lang w:eastAsia="ko-KR"/>
        </w:rPr>
        <w:noBreakHyphen/>
        <w:t>7, MCVideo-8 and MCVideo</w:t>
      </w:r>
      <w:r>
        <w:rPr>
          <w:noProof/>
          <w:lang w:eastAsia="ko-KR"/>
        </w:rPr>
        <w:noBreakHyphen/>
        <w:t>9 reference points for this procedure.</w:t>
      </w:r>
    </w:p>
    <w:p w14:paraId="7A3FA597" w14:textId="77777777" w:rsidR="00A90238" w:rsidRDefault="00A90238" w:rsidP="00A90238"/>
    <w:p w14:paraId="76C094D4" w14:textId="77777777" w:rsidR="00A90238" w:rsidRPr="00542332" w:rsidRDefault="00A90238" w:rsidP="00A90238">
      <w:pPr>
        <w:pStyle w:val="Heading2"/>
      </w:pPr>
      <w:bookmarkStart w:id="1049" w:name="_Toc460616137"/>
      <w:bookmarkStart w:id="1050" w:name="_Toc460616998"/>
      <w:bookmarkStart w:id="1051" w:name="_Toc465162624"/>
      <w:bookmarkStart w:id="1052" w:name="_Toc185772544"/>
      <w:bookmarkEnd w:id="1012"/>
      <w:r>
        <w:t>7</w:t>
      </w:r>
      <w:r w:rsidRPr="00542332">
        <w:t>.</w:t>
      </w:r>
      <w:r>
        <w:t>11</w:t>
      </w:r>
      <w:r w:rsidRPr="00542332">
        <w:tab/>
        <w:t>Simultaneous session for MC</w:t>
      </w:r>
      <w:r>
        <w:t>Video</w:t>
      </w:r>
      <w:r w:rsidRPr="00542332">
        <w:t xml:space="preserve"> call</w:t>
      </w:r>
      <w:r>
        <w:t>s (on-network)</w:t>
      </w:r>
      <w:bookmarkEnd w:id="1049"/>
      <w:bookmarkEnd w:id="1050"/>
      <w:bookmarkEnd w:id="1051"/>
      <w:bookmarkEnd w:id="1052"/>
    </w:p>
    <w:p w14:paraId="551A7656" w14:textId="77777777" w:rsidR="00A90238" w:rsidRPr="00542332" w:rsidRDefault="00A90238" w:rsidP="00A90238">
      <w:r w:rsidRPr="00542332">
        <w:t>An MC</w:t>
      </w:r>
      <w:r>
        <w:t>Video</w:t>
      </w:r>
      <w:r w:rsidRPr="00542332">
        <w:t xml:space="preserve"> client </w:t>
      </w:r>
      <w:r>
        <w:t xml:space="preserve">and MCVideo server may use a simultaneous session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542332">
        <w:t xml:space="preserve"> </w:t>
      </w:r>
      <w:r>
        <w:t xml:space="preserve">for MCVideo calls. The MCVideo client </w:t>
      </w:r>
      <w:r w:rsidRPr="00542332">
        <w:t xml:space="preserve">becomes involved in </w:t>
      </w:r>
      <w:r>
        <w:t xml:space="preserve">a </w:t>
      </w:r>
      <w:r w:rsidRPr="00542332">
        <w:t>simultaneous session for MC</w:t>
      </w:r>
      <w:r>
        <w:t xml:space="preserve">Video </w:t>
      </w:r>
      <w:r w:rsidRPr="00542332">
        <w:t>calls by inviting, joining or accepting more than one MC</w:t>
      </w:r>
      <w:r>
        <w:t>Video</w:t>
      </w:r>
      <w:r w:rsidRPr="00542332">
        <w:t xml:space="preserve"> call, or affiliating to a group.</w:t>
      </w:r>
    </w:p>
    <w:p w14:paraId="733A9BAE" w14:textId="77777777" w:rsidR="00A90238" w:rsidRPr="00542332" w:rsidRDefault="00A90238" w:rsidP="00A90238">
      <w:pPr>
        <w:pStyle w:val="NO"/>
      </w:pPr>
      <w:r w:rsidRPr="00542332">
        <w:t>NOTE:</w:t>
      </w:r>
      <w:r w:rsidRPr="00542332">
        <w:tab/>
        <w:t>An MC</w:t>
      </w:r>
      <w:r>
        <w:t>Video</w:t>
      </w:r>
      <w:r w:rsidRPr="00542332">
        <w:t xml:space="preserve"> client affiliating to multiple MC</w:t>
      </w:r>
      <w:r>
        <w:t>Video</w:t>
      </w:r>
      <w:r w:rsidRPr="00542332">
        <w:t xml:space="preserve"> groups with active calls will result in the MC</w:t>
      </w:r>
      <w:r>
        <w:t>Video</w:t>
      </w:r>
      <w:r w:rsidRPr="00542332">
        <w:t xml:space="preserve"> client being invited simultaneously to multiple MC</w:t>
      </w:r>
      <w:r>
        <w:t>Video</w:t>
      </w:r>
      <w:r w:rsidRPr="00542332">
        <w:t xml:space="preserve"> calls.</w:t>
      </w:r>
    </w:p>
    <w:p w14:paraId="2A734545" w14:textId="77777777" w:rsidR="00A90238" w:rsidRPr="00542332" w:rsidRDefault="00A90238" w:rsidP="00A90238">
      <w:r w:rsidRPr="00542332">
        <w:t>The MC</w:t>
      </w:r>
      <w:r>
        <w:t>Video</w:t>
      </w:r>
      <w:r w:rsidRPr="00542332">
        <w:t xml:space="preserve"> client can also still handle multiple MC</w:t>
      </w:r>
      <w:r>
        <w:t>Video</w:t>
      </w:r>
      <w:r w:rsidRPr="00542332">
        <w:t xml:space="preserve"> calls in parallel at the same time i.e. using multiple dialogs.</w:t>
      </w:r>
    </w:p>
    <w:p w14:paraId="233520A4" w14:textId="77777777" w:rsidR="00A90238" w:rsidRPr="00542332" w:rsidRDefault="00A90238" w:rsidP="00A90238">
      <w:r w:rsidRPr="00542332">
        <w:t>The simultaneous session is established during either an originating on-demand call establishment or during pre-established session establishment or a modification of an already established pre-established session or on-demand call.</w:t>
      </w:r>
    </w:p>
    <w:p w14:paraId="4831EC60" w14:textId="77777777" w:rsidR="00A90238" w:rsidRDefault="00A90238" w:rsidP="00A90238">
      <w:r w:rsidRPr="00542332">
        <w:t>It is possible to change the prioritisation while the MC</w:t>
      </w:r>
      <w:r>
        <w:t>Video</w:t>
      </w:r>
      <w:r w:rsidRPr="00542332">
        <w:t xml:space="preserve"> client is engaged in multiple MC</w:t>
      </w:r>
      <w:r>
        <w:t>Video</w:t>
      </w:r>
      <w:r w:rsidRPr="00542332">
        <w:t xml:space="preserve"> calls. The setting of the priority can be made at MC</w:t>
      </w:r>
      <w:r>
        <w:t>Video</w:t>
      </w:r>
      <w:r w:rsidRPr="00542332">
        <w:t xml:space="preserve"> call setup or by performing a modification after the MC</w:t>
      </w:r>
      <w:r>
        <w:t>Video</w:t>
      </w:r>
      <w:r w:rsidRPr="00542332">
        <w:t xml:space="preserve"> call is established. This may result in more than one media bearer.</w:t>
      </w:r>
    </w:p>
    <w:p w14:paraId="3E45EC93" w14:textId="77777777" w:rsidR="00A90238" w:rsidRDefault="00A90238" w:rsidP="00A90238"/>
    <w:p w14:paraId="1B91AB1B" w14:textId="77777777" w:rsidR="00A90238" w:rsidRPr="00AB5FED" w:rsidRDefault="00A90238" w:rsidP="00A90238">
      <w:pPr>
        <w:pStyle w:val="Heading2"/>
        <w:rPr>
          <w:lang w:val="nl-NL"/>
        </w:rPr>
      </w:pPr>
      <w:bookmarkStart w:id="1053" w:name="_Toc460615955"/>
      <w:bookmarkStart w:id="1054" w:name="_Toc460616816"/>
      <w:bookmarkStart w:id="1055" w:name="_Toc465162414"/>
      <w:bookmarkStart w:id="1056" w:name="_Toc185772545"/>
      <w:r>
        <w:rPr>
          <w:lang w:val="nl-NL"/>
        </w:rPr>
        <w:t>7.12</w:t>
      </w:r>
      <w:r w:rsidRPr="00AB5FED">
        <w:rPr>
          <w:lang w:val="nl-NL"/>
        </w:rPr>
        <w:tab/>
        <w:t xml:space="preserve">User authentication </w:t>
      </w:r>
      <w:r>
        <w:rPr>
          <w:lang w:val="nl-NL"/>
        </w:rPr>
        <w:t>and authorization</w:t>
      </w:r>
      <w:r w:rsidRPr="00AB5FED">
        <w:rPr>
          <w:lang w:val="nl-NL"/>
        </w:rPr>
        <w:t xml:space="preserve"> for MC</w:t>
      </w:r>
      <w:r>
        <w:rPr>
          <w:lang w:val="nl-NL"/>
        </w:rPr>
        <w:t>Video</w:t>
      </w:r>
      <w:r w:rsidRPr="00AB5FED">
        <w:rPr>
          <w:lang w:val="nl-NL"/>
        </w:rPr>
        <w:t xml:space="preserve"> service</w:t>
      </w:r>
      <w:bookmarkEnd w:id="1053"/>
      <w:bookmarkEnd w:id="1054"/>
      <w:bookmarkEnd w:id="1055"/>
      <w:bookmarkEnd w:id="1056"/>
      <w:r w:rsidRPr="00AB5FED">
        <w:rPr>
          <w:lang w:val="nl-NL"/>
        </w:rPr>
        <w:t xml:space="preserve"> </w:t>
      </w:r>
    </w:p>
    <w:p w14:paraId="3E5DED45" w14:textId="77777777" w:rsidR="00A90238" w:rsidRPr="00AB5FED" w:rsidRDefault="00A90238" w:rsidP="00A90238">
      <w:pPr>
        <w:pStyle w:val="NO"/>
        <w:rPr>
          <w:lang w:val="nl-NL"/>
        </w:rPr>
      </w:pPr>
      <w:r w:rsidRPr="00AB5FED">
        <w:rPr>
          <w:lang w:val="nl-NL"/>
        </w:rPr>
        <w:t>NOTE:</w:t>
      </w:r>
      <w:r w:rsidRPr="00AB5FED">
        <w:rPr>
          <w:lang w:val="nl-NL"/>
        </w:rPr>
        <w:tab/>
        <w:t>Flow </w:t>
      </w:r>
      <w:r>
        <w:rPr>
          <w:lang w:val="nl-NL"/>
        </w:rPr>
        <w:t>7.12</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w:t>
      </w:r>
      <w:r>
        <w:t>33.180 [14]</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w:t>
      </w:r>
      <w:r>
        <w:rPr>
          <w:lang w:val="nl-NL"/>
        </w:rPr>
        <w:t>Video</w:t>
      </w:r>
      <w:r w:rsidRPr="00AB5FED">
        <w:rPr>
          <w:lang w:val="nl-NL"/>
        </w:rPr>
        <w:t xml:space="preserve"> service in order to realize the MC</w:t>
      </w:r>
      <w:r>
        <w:rPr>
          <w:lang w:val="nl-NL"/>
        </w:rPr>
        <w:t>Video</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lang w:val="nl-NL"/>
        </w:rPr>
        <w:t>280</w:t>
      </w:r>
      <w:r w:rsidRPr="00AB5FED">
        <w:rPr>
          <w:lang w:val="nl-NL"/>
        </w:rPr>
        <w:t> [</w:t>
      </w:r>
      <w:r>
        <w:rPr>
          <w:lang w:val="nl-NL"/>
        </w:rPr>
        <w:t>2</w:t>
      </w:r>
      <w:r w:rsidRPr="00AB5FED">
        <w:rPr>
          <w:lang w:val="nl-NL"/>
        </w:rPr>
        <w:t>].</w:t>
      </w:r>
    </w:p>
    <w:p w14:paraId="34644E54" w14:textId="77777777" w:rsidR="00A90238" w:rsidRPr="00AB5FED" w:rsidRDefault="00A90238" w:rsidP="00A90238">
      <w:pPr>
        <w:rPr>
          <w:lang w:val="nl-NL"/>
        </w:rPr>
      </w:pPr>
      <w:r w:rsidRPr="00AB5FED">
        <w:rPr>
          <w:lang w:val="nl-NL"/>
        </w:rPr>
        <w:t>A procedure for user authentication is illustrated in figure </w:t>
      </w:r>
      <w:r>
        <w:rPr>
          <w:lang w:val="nl-NL"/>
        </w:rPr>
        <w:t>7.12</w:t>
      </w:r>
      <w:r w:rsidRPr="00AB5FED">
        <w:rPr>
          <w:lang w:val="nl-NL"/>
        </w:rPr>
        <w:t xml:space="preserve">-1. </w:t>
      </w:r>
      <w:r>
        <w:rPr>
          <w:lang w:val="nl-NL"/>
        </w:rPr>
        <w:t>The user authentication is performed based on the procedure specified in 3GPP TS 23.280 [6].</w:t>
      </w:r>
    </w:p>
    <w:p w14:paraId="071DB354" w14:textId="77777777" w:rsidR="00A90238" w:rsidRPr="00AB5FED" w:rsidRDefault="00A90238" w:rsidP="00A90238">
      <w:pPr>
        <w:pStyle w:val="TH"/>
      </w:pPr>
    </w:p>
    <w:p w14:paraId="19754395" w14:textId="77777777" w:rsidR="00A90238" w:rsidRPr="00AB5FED" w:rsidRDefault="00A90238" w:rsidP="00A90238">
      <w:pPr>
        <w:pStyle w:val="TH"/>
      </w:pPr>
      <w:r>
        <w:object w:dxaOrig="11017" w:dyaOrig="4440" w14:anchorId="64A41CA7">
          <v:shape id="_x0000_i1111" type="#_x0000_t75" style="width:481.55pt;height:194.7pt" o:ole="">
            <v:imagedata r:id="rId183" o:title=""/>
          </v:shape>
          <o:OLEObject Type="Embed" ProgID="Visio.Drawing.15" ShapeID="_x0000_i1111" DrawAspect="Content" ObjectID="_1796385459" r:id="rId184"/>
        </w:object>
      </w:r>
    </w:p>
    <w:p w14:paraId="42AE6918" w14:textId="77777777" w:rsidR="00A90238" w:rsidRPr="00AB5FED" w:rsidRDefault="00A90238" w:rsidP="00A90238">
      <w:pPr>
        <w:pStyle w:val="TF"/>
      </w:pPr>
      <w:r w:rsidRPr="00AB5FED">
        <w:t>Figure </w:t>
      </w:r>
      <w:r>
        <w:t>7.12</w:t>
      </w:r>
      <w:r w:rsidRPr="00AB5FED">
        <w:t>-1: MC</w:t>
      </w:r>
      <w:r>
        <w:t>Video</w:t>
      </w:r>
      <w:r w:rsidRPr="00AB5FED">
        <w:t xml:space="preserve"> user authentication and registration, single domain</w:t>
      </w:r>
    </w:p>
    <w:p w14:paraId="38029FE0" w14:textId="77777777" w:rsidR="00A90238" w:rsidRPr="00AB5FED" w:rsidRDefault="00A90238" w:rsidP="00A90238">
      <w:pPr>
        <w:pStyle w:val="B1"/>
      </w:pPr>
      <w:r w:rsidRPr="00AB5FED">
        <w:t>1.</w:t>
      </w:r>
      <w:r w:rsidRPr="00AB5FED">
        <w:tab/>
      </w:r>
      <w:r w:rsidRPr="00122A76">
        <w:t>The user authentication is performed as per the general user authentication procedu</w:t>
      </w:r>
      <w:r>
        <w:t xml:space="preserve">re specified in </w:t>
      </w:r>
      <w:r>
        <w:rPr>
          <w:lang w:val="nl-NL"/>
        </w:rPr>
        <w:t>3GPP TS 23.280 [6]</w:t>
      </w:r>
      <w:r w:rsidRPr="00D768B4">
        <w:t>.</w:t>
      </w:r>
    </w:p>
    <w:p w14:paraId="57BC2C44" w14:textId="77777777" w:rsidR="00A90238" w:rsidRPr="00AB5FED" w:rsidRDefault="00A90238" w:rsidP="00A90238">
      <w:pPr>
        <w:pStyle w:val="B1"/>
      </w:pPr>
      <w:r>
        <w:t>2</w:t>
      </w:r>
      <w:r w:rsidRPr="00AB5FED">
        <w:t>.</w:t>
      </w:r>
      <w:r w:rsidRPr="00AB5FED">
        <w:tab/>
      </w:r>
      <w:r w:rsidRPr="005F6CBB">
        <w:t>MC</w:t>
      </w:r>
      <w:r>
        <w:t>Video</w:t>
      </w:r>
      <w:r w:rsidRPr="005F6CBB">
        <w:t xml:space="preserve"> client performs the MC</w:t>
      </w:r>
      <w:r>
        <w:t>Video</w:t>
      </w:r>
      <w:r w:rsidRPr="005F6CBB">
        <w:t xml:space="preserve"> service authorization for the user. Step</w:t>
      </w:r>
      <w:r>
        <w:t xml:space="preserve"> 2 </w:t>
      </w:r>
      <w:r w:rsidRPr="005F6CBB">
        <w:t>utilize</w:t>
      </w:r>
      <w:r>
        <w:t xml:space="preserve">s </w:t>
      </w:r>
      <w:r w:rsidRPr="005F6CBB">
        <w:t>the results of step 1</w:t>
      </w:r>
      <w:r w:rsidRPr="00D768B4">
        <w:t>.</w:t>
      </w:r>
    </w:p>
    <w:p w14:paraId="68FB0903" w14:textId="77777777" w:rsidR="00A90238" w:rsidRPr="00AD7C25" w:rsidRDefault="00A90238" w:rsidP="00A90238">
      <w:pPr>
        <w:rPr>
          <w:noProof/>
          <w:lang w:val="en-US"/>
        </w:rPr>
      </w:pPr>
    </w:p>
    <w:p w14:paraId="0195AFE8" w14:textId="77777777" w:rsidR="00A90238" w:rsidRDefault="00A90238" w:rsidP="00A90238">
      <w:pPr>
        <w:pStyle w:val="Heading2"/>
      </w:pPr>
      <w:bookmarkStart w:id="1057" w:name="_Toc465162733"/>
      <w:bookmarkStart w:id="1058" w:name="_Toc185772546"/>
      <w:r>
        <w:t>7.13</w:t>
      </w:r>
      <w:r w:rsidRPr="00AB5FED">
        <w:tab/>
      </w:r>
      <w:r w:rsidRPr="00C756AA">
        <w:t>Support for multiple devices</w:t>
      </w:r>
      <w:bookmarkEnd w:id="1057"/>
      <w:bookmarkEnd w:id="1058"/>
    </w:p>
    <w:p w14:paraId="6689F567" w14:textId="77777777" w:rsidR="00A90238" w:rsidRDefault="00A90238" w:rsidP="00A90238">
      <w:pPr>
        <w:rPr>
          <w:lang w:eastAsia="zh-CN"/>
        </w:rPr>
      </w:pPr>
      <w:r>
        <w:t xml:space="preserve">An </w:t>
      </w:r>
      <w:r>
        <w:rPr>
          <w:rFonts w:hint="eastAsia"/>
        </w:rPr>
        <w:t>MC</w:t>
      </w:r>
      <w:r>
        <w:t>Video</w:t>
      </w:r>
      <w:r>
        <w:rPr>
          <w:rFonts w:hint="eastAsia"/>
        </w:rPr>
        <w:t xml:space="preserve"> </w:t>
      </w:r>
      <w:r>
        <w:rPr>
          <w:rFonts w:hint="eastAsia"/>
          <w:lang w:eastAsia="zh-CN"/>
        </w:rPr>
        <w:t>u</w:t>
      </w:r>
      <w:r>
        <w:rPr>
          <w:rFonts w:hint="eastAsia"/>
        </w:rPr>
        <w:t xml:space="preserve">ser may </w:t>
      </w:r>
      <w:r w:rsidRPr="005028B5">
        <w:t>be</w:t>
      </w:r>
      <w:r>
        <w:t xml:space="preserve"> authorized to use the MCVideo service from </w:t>
      </w:r>
      <w:r>
        <w:rPr>
          <w:rFonts w:hint="eastAsia"/>
          <w:lang w:eastAsia="zh-CN"/>
        </w:rPr>
        <w:t xml:space="preserve">multiple </w:t>
      </w:r>
      <w:r>
        <w:t>MCVideo UE</w:t>
      </w:r>
      <w:r>
        <w:rPr>
          <w:rFonts w:hint="eastAsia"/>
          <w:lang w:eastAsia="zh-CN"/>
        </w:rPr>
        <w:t>s</w:t>
      </w:r>
      <w:r>
        <w:rPr>
          <w:lang w:eastAsia="zh-CN"/>
        </w:rPr>
        <w:t xml:space="preserve"> </w:t>
      </w:r>
      <w:r w:rsidRPr="00BF574F">
        <w:t xml:space="preserve">as per </w:t>
      </w:r>
      <w:r>
        <w:t xml:space="preserve">the </w:t>
      </w:r>
      <w:r w:rsidRPr="00BF574F">
        <w:t>procedure in subclause</w:t>
      </w:r>
      <w:r>
        <w:t> 7.12</w:t>
      </w:r>
      <w:r>
        <w:rPr>
          <w:rFonts w:hint="eastAsia"/>
          <w:lang w:eastAsia="zh-CN"/>
        </w:rPr>
        <w:t xml:space="preserve">. </w:t>
      </w:r>
    </w:p>
    <w:p w14:paraId="55984B02" w14:textId="77777777" w:rsidR="00A90238" w:rsidRDefault="00A90238" w:rsidP="00A90238">
      <w:pPr>
        <w:rPr>
          <w:lang w:eastAsia="zh-CN"/>
        </w:rPr>
      </w:pPr>
      <w:r>
        <w:rPr>
          <w:rFonts w:hint="eastAsia"/>
          <w:lang w:eastAsia="zh-CN"/>
        </w:rPr>
        <w:t>If a</w:t>
      </w:r>
      <w:r>
        <w:rPr>
          <w:lang w:eastAsia="zh-CN"/>
        </w:rPr>
        <w:t>n</w:t>
      </w:r>
      <w:r>
        <w:rPr>
          <w:rFonts w:hint="eastAsia"/>
          <w:lang w:eastAsia="zh-CN"/>
        </w:rPr>
        <w:t xml:space="preserve"> MC</w:t>
      </w:r>
      <w:r>
        <w:rPr>
          <w:lang w:eastAsia="zh-CN"/>
        </w:rPr>
        <w:t>Video</w:t>
      </w:r>
      <w:r>
        <w:rPr>
          <w:rFonts w:hint="eastAsia"/>
          <w:lang w:eastAsia="zh-CN"/>
        </w:rPr>
        <w:t xml:space="preserve"> server receiv</w:t>
      </w:r>
      <w:r w:rsidRPr="001A4903">
        <w:rPr>
          <w:rFonts w:hint="eastAsia"/>
          <w:lang w:eastAsia="zh-CN"/>
        </w:rPr>
        <w:t xml:space="preserve">es a </w:t>
      </w:r>
      <w:r w:rsidRPr="001A4903">
        <w:rPr>
          <w:lang w:eastAsia="zh-CN"/>
        </w:rPr>
        <w:t xml:space="preserve">service authorization request </w:t>
      </w:r>
      <w:r w:rsidRPr="001A4903">
        <w:rPr>
          <w:rFonts w:hint="eastAsia"/>
          <w:lang w:eastAsia="zh-CN"/>
        </w:rPr>
        <w:t>for a</w:t>
      </w:r>
      <w:r w:rsidRPr="001A4903">
        <w:rPr>
          <w:lang w:eastAsia="zh-CN"/>
        </w:rPr>
        <w:t>n</w:t>
      </w:r>
      <w:r w:rsidRPr="001A4903">
        <w:rPr>
          <w:rFonts w:hint="eastAsia"/>
          <w:lang w:eastAsia="zh-CN"/>
        </w:rPr>
        <w:t xml:space="preserve"> </w:t>
      </w:r>
      <w:r w:rsidRPr="001A4903">
        <w:rPr>
          <w:lang w:eastAsia="zh-CN"/>
        </w:rPr>
        <w:t>MC</w:t>
      </w:r>
      <w:r>
        <w:rPr>
          <w:lang w:eastAsia="zh-CN"/>
        </w:rPr>
        <w:t>Video</w:t>
      </w:r>
      <w:r w:rsidRPr="001A4903">
        <w:rPr>
          <w:lang w:eastAsia="zh-CN"/>
        </w:rPr>
        <w:t xml:space="preserve"> </w:t>
      </w:r>
      <w:r w:rsidRPr="001A4903">
        <w:rPr>
          <w:rFonts w:hint="eastAsia"/>
          <w:lang w:eastAsia="zh-CN"/>
        </w:rPr>
        <w:t xml:space="preserve">user </w:t>
      </w:r>
      <w:r>
        <w:rPr>
          <w:lang w:eastAsia="zh-CN"/>
        </w:rPr>
        <w:t xml:space="preserve">who is previously MCVideo service authorized on another MCVideo UE, then </w:t>
      </w:r>
      <w:r w:rsidRPr="001A4903">
        <w:rPr>
          <w:lang w:eastAsia="zh-CN"/>
        </w:rPr>
        <w:t>the MC</w:t>
      </w:r>
      <w:r>
        <w:rPr>
          <w:lang w:eastAsia="zh-CN"/>
        </w:rPr>
        <w:t>Video</w:t>
      </w:r>
      <w:r w:rsidRPr="001A4903">
        <w:rPr>
          <w:lang w:eastAsia="zh-CN"/>
        </w:rPr>
        <w:t xml:space="preserve"> server shall process th</w:t>
      </w:r>
      <w:r>
        <w:rPr>
          <w:lang w:eastAsia="zh-CN"/>
        </w:rPr>
        <w:t>is</w:t>
      </w:r>
      <w:r w:rsidRPr="001A4903">
        <w:rPr>
          <w:lang w:eastAsia="zh-CN"/>
        </w:rPr>
        <w:t xml:space="preserve"> service authorization request </w:t>
      </w:r>
      <w:r>
        <w:rPr>
          <w:lang w:eastAsia="zh-CN"/>
        </w:rPr>
        <w:t xml:space="preserve">as described in subclause 7.12. In the MCVideo service authorization response to the MCVideo user, the MCVideo server shall also indicate that the MCVideo user </w:t>
      </w:r>
      <w:r w:rsidRPr="001A4903">
        <w:t xml:space="preserve">is already </w:t>
      </w:r>
      <w:r>
        <w:t xml:space="preserve">MCVideo service authorized </w:t>
      </w:r>
      <w:r w:rsidRPr="001A4903">
        <w:t>from another MC</w:t>
      </w:r>
      <w:r>
        <w:t>Video</w:t>
      </w:r>
      <w:r w:rsidRPr="001A4903">
        <w:t xml:space="preserve"> UE</w:t>
      </w:r>
      <w:r w:rsidRPr="001A4903">
        <w:rPr>
          <w:lang w:eastAsia="zh-CN"/>
        </w:rPr>
        <w:t>.</w:t>
      </w:r>
    </w:p>
    <w:p w14:paraId="4E8261D2" w14:textId="77777777" w:rsidR="00A90238" w:rsidRPr="00AB5FED" w:rsidRDefault="00A90238" w:rsidP="00A90238">
      <w:pPr>
        <w:pStyle w:val="Heading2"/>
      </w:pPr>
      <w:bookmarkStart w:id="1059" w:name="_Toc185772547"/>
      <w:r>
        <w:t>7.14</w:t>
      </w:r>
      <w:r w:rsidRPr="00AB5FED">
        <w:tab/>
        <w:t>Location information (on-network)</w:t>
      </w:r>
      <w:bookmarkEnd w:id="1059"/>
    </w:p>
    <w:p w14:paraId="7AEF83D0" w14:textId="77777777" w:rsidR="00A90238" w:rsidRDefault="00A90238" w:rsidP="00A90238">
      <w:bookmarkStart w:id="1060" w:name="_Toc433379665"/>
      <w:bookmarkStart w:id="1061" w:name="_Toc460616208"/>
      <w:bookmarkStart w:id="1062" w:name="_Toc460617069"/>
      <w:r>
        <w:t>The MCVideo system makes use of all of the procedures for location management as specified in 3GPP TS 23.280 [6], utilising the CSC-14 reference point between the location management client and location management server and the CSC</w:t>
      </w:r>
      <w:r>
        <w:noBreakHyphen/>
        <w:t>15 reference point between the MCVideo server and location management server.</w:t>
      </w:r>
    </w:p>
    <w:p w14:paraId="51A0AA30" w14:textId="77777777" w:rsidR="00A90238" w:rsidRDefault="00A90238" w:rsidP="00A90238">
      <w:pPr>
        <w:pStyle w:val="B1"/>
      </w:pPr>
      <w:r>
        <w:t>-</w:t>
      </w:r>
      <w:r>
        <w:tab/>
        <w:t>The MC service client is the MCVideo client;</w:t>
      </w:r>
    </w:p>
    <w:p w14:paraId="1BADD55F" w14:textId="77777777" w:rsidR="00A90238" w:rsidRDefault="00A90238" w:rsidP="00A90238">
      <w:pPr>
        <w:pStyle w:val="B1"/>
      </w:pPr>
      <w:r>
        <w:t>-</w:t>
      </w:r>
      <w:r>
        <w:tab/>
        <w:t>The MC service server is the MCVideo server;</w:t>
      </w:r>
    </w:p>
    <w:p w14:paraId="76DF607F" w14:textId="77777777" w:rsidR="00A90238" w:rsidRDefault="00A90238" w:rsidP="00A90238">
      <w:pPr>
        <w:pStyle w:val="B1"/>
      </w:pPr>
      <w:r>
        <w:t>-</w:t>
      </w:r>
      <w:r>
        <w:tab/>
        <w:t>The MC service group is the MCVideo group;</w:t>
      </w:r>
    </w:p>
    <w:p w14:paraId="7285D0CF" w14:textId="77777777" w:rsidR="00A90238" w:rsidRDefault="00A90238" w:rsidP="00A90238">
      <w:pPr>
        <w:pStyle w:val="B1"/>
      </w:pPr>
      <w:r>
        <w:t>-</w:t>
      </w:r>
      <w:r>
        <w:tab/>
        <w:t>The MC service ID is the MCVideo ID; and</w:t>
      </w:r>
    </w:p>
    <w:p w14:paraId="12A88BF7" w14:textId="77777777" w:rsidR="00A90238" w:rsidRDefault="00A90238" w:rsidP="00A90238">
      <w:pPr>
        <w:pStyle w:val="B1"/>
      </w:pPr>
      <w:r>
        <w:t>-</w:t>
      </w:r>
      <w:r>
        <w:tab/>
        <w:t>The MC service group ID is the MCVideo group ID.</w:t>
      </w:r>
      <w:bookmarkEnd w:id="1060"/>
      <w:bookmarkEnd w:id="1061"/>
      <w:bookmarkEnd w:id="1062"/>
    </w:p>
    <w:p w14:paraId="670E3275" w14:textId="77777777" w:rsidR="00A90238" w:rsidRPr="00AB5FED" w:rsidRDefault="00A90238" w:rsidP="00A90238">
      <w:pPr>
        <w:pStyle w:val="Heading2"/>
      </w:pPr>
      <w:bookmarkStart w:id="1063" w:name="_Toc460616198"/>
      <w:bookmarkStart w:id="1064" w:name="_Toc460617059"/>
      <w:bookmarkStart w:id="1065" w:name="_Toc468358236"/>
      <w:bookmarkStart w:id="1066" w:name="_Toc185772548"/>
      <w:r>
        <w:t>7.15</w:t>
      </w:r>
      <w:r>
        <w:tab/>
        <w:t>MCVideo</w:t>
      </w:r>
      <w:r w:rsidRPr="00AB5FED">
        <w:t xml:space="preserve"> resource management (on-network)</w:t>
      </w:r>
      <w:bookmarkEnd w:id="1063"/>
      <w:bookmarkEnd w:id="1064"/>
      <w:bookmarkEnd w:id="1065"/>
      <w:bookmarkEnd w:id="1066"/>
    </w:p>
    <w:p w14:paraId="26B2A765" w14:textId="77777777" w:rsidR="00A90238" w:rsidRDefault="00A90238" w:rsidP="00A90238">
      <w:r>
        <w:t>Procedures for resource management are defined in subclause 10.11 of 3GPP TS 23.280 [6].</w:t>
      </w:r>
    </w:p>
    <w:p w14:paraId="2ECC8EF5" w14:textId="77777777" w:rsidR="00A90238" w:rsidRPr="003E5F68" w:rsidRDefault="00A90238" w:rsidP="00A90238">
      <w:pPr>
        <w:pStyle w:val="Heading2"/>
      </w:pPr>
      <w:bookmarkStart w:id="1067" w:name="_Toc185772549"/>
      <w:r>
        <w:lastRenderedPageBreak/>
        <w:t>7.16</w:t>
      </w:r>
      <w:r w:rsidRPr="003E5F68">
        <w:tab/>
      </w:r>
      <w:r>
        <w:t>MCVideo client query</w:t>
      </w:r>
      <w:bookmarkEnd w:id="1067"/>
    </w:p>
    <w:p w14:paraId="7895087E" w14:textId="77777777" w:rsidR="00A90238" w:rsidRDefault="00A90238" w:rsidP="00A90238">
      <w:pPr>
        <w:pStyle w:val="Heading3"/>
      </w:pPr>
      <w:bookmarkStart w:id="1068" w:name="_Toc477420177"/>
      <w:bookmarkStart w:id="1069" w:name="_Toc185772550"/>
      <w:r>
        <w:t>7.16.1</w:t>
      </w:r>
      <w:r>
        <w:tab/>
        <w:t>General</w:t>
      </w:r>
      <w:bookmarkEnd w:id="1068"/>
      <w:bookmarkEnd w:id="1069"/>
    </w:p>
    <w:p w14:paraId="0873D285" w14:textId="77777777" w:rsidR="00A90238" w:rsidRDefault="00A90238" w:rsidP="00A90238">
      <w:r>
        <w:t>The MCVideo client query is used by an authorized MCVideo client to retrieve the characteristics of the MCVideo clients  in an area with certain criteria</w:t>
      </w:r>
      <w:r w:rsidRPr="000C0F27">
        <w:t xml:space="preserve">. The </w:t>
      </w:r>
      <w:r>
        <w:t>query</w:t>
      </w:r>
      <w:r w:rsidRPr="000C0F27">
        <w:t xml:space="preserve"> criteria may </w:t>
      </w:r>
      <w:r>
        <w:t xml:space="preserve">be </w:t>
      </w:r>
      <w:r w:rsidRPr="00646079">
        <w:t>a set of capabilities</w:t>
      </w:r>
      <w:r>
        <w:t xml:space="preserve">, or </w:t>
      </w:r>
      <w:r w:rsidRPr="00646079">
        <w:t>category</w:t>
      </w:r>
      <w:r w:rsidRPr="00CE7FA9">
        <w:t xml:space="preserve"> </w:t>
      </w:r>
      <w:r>
        <w:t>tags</w:t>
      </w:r>
      <w:r w:rsidRPr="00B1175D">
        <w:t>, or a mix of such criterions</w:t>
      </w:r>
      <w:r w:rsidRPr="00C335CB">
        <w:t>, etc.</w:t>
      </w:r>
    </w:p>
    <w:p w14:paraId="5E5FFED3" w14:textId="77777777" w:rsidR="00A90238" w:rsidRDefault="00A90238" w:rsidP="00A90238">
      <w:pPr>
        <w:pStyle w:val="Heading3"/>
      </w:pPr>
      <w:bookmarkStart w:id="1070" w:name="_Toc477420178"/>
      <w:bookmarkStart w:id="1071" w:name="_Toc185772551"/>
      <w:r>
        <w:t>7.16.2</w:t>
      </w:r>
      <w:r>
        <w:tab/>
        <w:t>Information flows for MCVideo client query</w:t>
      </w:r>
      <w:bookmarkEnd w:id="1071"/>
      <w:r>
        <w:t xml:space="preserve"> </w:t>
      </w:r>
      <w:bookmarkEnd w:id="1070"/>
    </w:p>
    <w:p w14:paraId="23BFBB92" w14:textId="77777777" w:rsidR="00A90238" w:rsidRPr="00EC5D1F" w:rsidRDefault="00A90238" w:rsidP="00A90238">
      <w:pPr>
        <w:pStyle w:val="Heading4"/>
      </w:pPr>
      <w:bookmarkStart w:id="1072" w:name="_Toc477420179"/>
      <w:bookmarkStart w:id="1073" w:name="_Toc185772552"/>
      <w:r>
        <w:t>7.16</w:t>
      </w:r>
      <w:r w:rsidRPr="00EC5D1F">
        <w:t>.2.1</w:t>
      </w:r>
      <w:r w:rsidRPr="00EC5D1F">
        <w:tab/>
      </w:r>
      <w:r>
        <w:t>MCVideo client query</w:t>
      </w:r>
      <w:r w:rsidRPr="00EC5D1F">
        <w:t xml:space="preserve"> request</w:t>
      </w:r>
      <w:bookmarkEnd w:id="1072"/>
      <w:bookmarkEnd w:id="1073"/>
    </w:p>
    <w:p w14:paraId="0D8B9E7E" w14:textId="77777777" w:rsidR="00A90238" w:rsidRPr="00AB5FED" w:rsidRDefault="00A90238" w:rsidP="00A90238">
      <w:r w:rsidRPr="00AB5FED">
        <w:t>Table </w:t>
      </w:r>
      <w:r>
        <w:t>7.16.2.1</w:t>
      </w:r>
      <w:r w:rsidRPr="00AB5FED">
        <w:rPr>
          <w:lang w:eastAsia="zh-CN"/>
        </w:rPr>
        <w:t>-1</w:t>
      </w:r>
      <w:r w:rsidRPr="00AB5FED">
        <w:t xml:space="preserve"> describes the information flow </w:t>
      </w:r>
      <w:r w:rsidRPr="00AB5FED">
        <w:rPr>
          <w:lang w:eastAsia="zh-CN"/>
        </w:rPr>
        <w:t xml:space="preserve">for the </w:t>
      </w:r>
      <w:r>
        <w:rPr>
          <w:lang w:eastAsia="zh-CN"/>
        </w:rPr>
        <w:t>MCVideo client query</w:t>
      </w:r>
      <w:r>
        <w:rPr>
          <w:lang w:val="en-US"/>
        </w:rPr>
        <w:t xml:space="preserve"> request from</w:t>
      </w:r>
      <w:r w:rsidRPr="00AB5FED">
        <w:rPr>
          <w:lang w:eastAsia="zh-CN"/>
        </w:rPr>
        <w:t xml:space="preserve"> MC</w:t>
      </w:r>
      <w:r>
        <w:rPr>
          <w:lang w:eastAsia="zh-CN"/>
        </w:rPr>
        <w:t>Video client to MCVideo sever</w:t>
      </w:r>
      <w:r>
        <w:t>.</w:t>
      </w:r>
    </w:p>
    <w:p w14:paraId="404C0211" w14:textId="77777777" w:rsidR="00A90238" w:rsidRPr="00AB5FED" w:rsidRDefault="00A90238" w:rsidP="00A90238">
      <w:pPr>
        <w:pStyle w:val="TH"/>
        <w:rPr>
          <w:lang w:val="en-US"/>
        </w:rPr>
      </w:pPr>
      <w:r w:rsidRPr="00AB5FED">
        <w:t>Table </w:t>
      </w:r>
      <w:r>
        <w:t>7.16.2.1</w:t>
      </w:r>
      <w:r w:rsidRPr="00AB5FED">
        <w:t xml:space="preserve">-1: </w:t>
      </w:r>
      <w:r>
        <w:t>MCVideo client query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4136A" w14:paraId="139FBC8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F82C27" w14:textId="77777777" w:rsidR="00A90238" w:rsidRPr="00C4136A" w:rsidRDefault="00A90238" w:rsidP="004260A6">
            <w:pPr>
              <w:pStyle w:val="TAH"/>
            </w:pPr>
            <w:r w:rsidRPr="00C4136A">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C2B62C" w14:textId="77777777" w:rsidR="00A90238" w:rsidRPr="00C4136A" w:rsidRDefault="00A90238" w:rsidP="004260A6">
            <w:pPr>
              <w:pStyle w:val="TAH"/>
            </w:pPr>
            <w:r w:rsidRPr="00C4136A">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D3A64E" w14:textId="77777777" w:rsidR="00A90238" w:rsidRPr="00C4136A" w:rsidRDefault="00A90238" w:rsidP="004260A6">
            <w:pPr>
              <w:pStyle w:val="TAH"/>
            </w:pPr>
            <w:r w:rsidRPr="00C4136A">
              <w:t>Description</w:t>
            </w:r>
          </w:p>
        </w:tc>
      </w:tr>
      <w:tr w:rsidR="00A90238" w:rsidRPr="00C4136A" w14:paraId="3C17775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1057BD" w14:textId="77777777" w:rsidR="00A90238" w:rsidRPr="00C4136A" w:rsidRDefault="00A90238" w:rsidP="004260A6">
            <w:pPr>
              <w:pStyle w:val="TAL"/>
            </w:pPr>
            <w:r w:rsidRPr="00C4136A">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02DF8C" w14:textId="77777777" w:rsidR="00A90238" w:rsidRPr="00C4136A" w:rsidRDefault="00A90238" w:rsidP="004260A6">
            <w:pPr>
              <w:pStyle w:val="TAL"/>
            </w:pPr>
            <w:r w:rsidRPr="00C4136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4701A9" w14:textId="77777777" w:rsidR="00A90238" w:rsidRPr="00C4136A" w:rsidRDefault="00A90238" w:rsidP="004260A6">
            <w:pPr>
              <w:pStyle w:val="TAL"/>
            </w:pPr>
            <w:r w:rsidRPr="00C4136A">
              <w:t xml:space="preserve">The identity of the MCVideo user requesting </w:t>
            </w:r>
            <w:r>
              <w:t>MCVideo client</w:t>
            </w:r>
            <w:r w:rsidRPr="00C4136A">
              <w:t xml:space="preserve"> </w:t>
            </w:r>
            <w:r>
              <w:t>quer</w:t>
            </w:r>
            <w:r w:rsidRPr="00C4136A">
              <w:t>y</w:t>
            </w:r>
          </w:p>
        </w:tc>
      </w:tr>
      <w:tr w:rsidR="00A90238" w:rsidRPr="00C4136A" w14:paraId="27592C9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4A920E" w14:textId="77777777" w:rsidR="00A90238" w:rsidRDefault="00A90238" w:rsidP="004260A6">
            <w:pPr>
              <w:pStyle w:val="TAL"/>
              <w:rPr>
                <w:lang w:eastAsia="zh-CN"/>
              </w:rPr>
            </w:pPr>
            <w:r>
              <w:rPr>
                <w:rFonts w:hint="eastAsia"/>
                <w:lang w:eastAsia="zh-CN"/>
              </w:rP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2258A" w14:textId="77777777" w:rsidR="00A90238" w:rsidRDefault="00A90238" w:rsidP="004260A6">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F6DBBF" w14:textId="77777777" w:rsidR="00A90238" w:rsidRDefault="00A90238" w:rsidP="004260A6">
            <w:pPr>
              <w:pStyle w:val="TAL"/>
              <w:rPr>
                <w:lang w:eastAsia="zh-CN"/>
              </w:rPr>
            </w:pPr>
            <w:r>
              <w:rPr>
                <w:rFonts w:hint="eastAsia"/>
                <w:lang w:eastAsia="zh-CN"/>
              </w:rPr>
              <w:t xml:space="preserve">The location information </w:t>
            </w:r>
            <w:r>
              <w:rPr>
                <w:lang w:eastAsia="zh-CN"/>
              </w:rPr>
              <w:t>where the query to be applied</w:t>
            </w:r>
          </w:p>
        </w:tc>
      </w:tr>
      <w:tr w:rsidR="00A90238" w:rsidRPr="00C4136A" w14:paraId="354B620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F8C05" w14:textId="77777777" w:rsidR="00A90238" w:rsidRPr="00C4136A" w:rsidRDefault="00A90238" w:rsidP="004260A6">
            <w:pPr>
              <w:pStyle w:val="TAL"/>
              <w:rPr>
                <w:lang w:eastAsia="zh-CN"/>
              </w:rPr>
            </w:pPr>
            <w:r>
              <w:rPr>
                <w:lang w:eastAsia="zh-CN"/>
              </w:rPr>
              <w:t>Query</w:t>
            </w:r>
            <w:r w:rsidRPr="00C4136A">
              <w:rPr>
                <w:lang w:eastAsia="zh-CN"/>
              </w:rPr>
              <w:t xml:space="preserve"> criteria</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7B7163" w14:textId="77777777" w:rsidR="00A90238" w:rsidRPr="00C4136A"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B9A713" w14:textId="77777777" w:rsidR="00A90238" w:rsidRPr="00C4136A" w:rsidRDefault="00A90238" w:rsidP="004260A6">
            <w:pPr>
              <w:pStyle w:val="TAL"/>
            </w:pPr>
            <w:r w:rsidRPr="00C4136A">
              <w:t xml:space="preserve">A criteria filter for the </w:t>
            </w:r>
            <w:r>
              <w:t>query</w:t>
            </w:r>
            <w:r w:rsidRPr="00C4136A">
              <w:t xml:space="preserve"> (e.g. category tags, video capabilities</w:t>
            </w:r>
            <w:r>
              <w:t>,</w:t>
            </w:r>
            <w:r w:rsidRPr="00C4136A">
              <w:t xml:space="preserve"> etc.)</w:t>
            </w:r>
          </w:p>
        </w:tc>
      </w:tr>
    </w:tbl>
    <w:p w14:paraId="27FBEC53" w14:textId="77777777" w:rsidR="00A90238" w:rsidRDefault="00A90238" w:rsidP="00A90238">
      <w:bookmarkStart w:id="1074" w:name="_Toc477420180"/>
    </w:p>
    <w:p w14:paraId="06A600D3" w14:textId="77777777" w:rsidR="00A90238" w:rsidRPr="00C12F48" w:rsidRDefault="00A90238" w:rsidP="00A90238">
      <w:pPr>
        <w:pStyle w:val="Heading4"/>
      </w:pPr>
      <w:bookmarkStart w:id="1075" w:name="_Toc185772553"/>
      <w:r>
        <w:t>7.16</w:t>
      </w:r>
      <w:r w:rsidRPr="00C12F48">
        <w:t>.2.2</w:t>
      </w:r>
      <w:bookmarkStart w:id="1076" w:name="OLE_LINK6"/>
      <w:r w:rsidRPr="00C12F48">
        <w:tab/>
      </w:r>
      <w:bookmarkEnd w:id="1076"/>
      <w:r>
        <w:t>MCVideo client query</w:t>
      </w:r>
      <w:r w:rsidRPr="00C12F48">
        <w:t xml:space="preserve"> response</w:t>
      </w:r>
      <w:bookmarkEnd w:id="1074"/>
      <w:bookmarkEnd w:id="1075"/>
      <w:r w:rsidRPr="00C12F48">
        <w:t xml:space="preserve"> </w:t>
      </w:r>
    </w:p>
    <w:p w14:paraId="297A5BDF" w14:textId="77777777" w:rsidR="00A90238" w:rsidRPr="00AB5FED" w:rsidRDefault="00A90238" w:rsidP="00A90238">
      <w:r w:rsidRPr="00AB5FED">
        <w:t>Table </w:t>
      </w:r>
      <w:r>
        <w:t>7.16.2</w:t>
      </w:r>
      <w:r w:rsidRPr="00AB5FED">
        <w:t>.</w:t>
      </w:r>
      <w:r>
        <w:t>2</w:t>
      </w:r>
      <w:r w:rsidRPr="00AB5FED">
        <w:t xml:space="preserve">-1 describes the information flow </w:t>
      </w:r>
      <w:r>
        <w:t xml:space="preserve">for the MCVideo client query response from the </w:t>
      </w:r>
      <w:r>
        <w:rPr>
          <w:rFonts w:hint="eastAsia"/>
          <w:lang w:eastAsia="zh-CN"/>
        </w:rPr>
        <w:t>MCVideo server to the MCVideo client</w:t>
      </w:r>
      <w:r w:rsidRPr="00AB5FED">
        <w:t>.</w:t>
      </w:r>
    </w:p>
    <w:p w14:paraId="56233CD9" w14:textId="77777777" w:rsidR="00A90238" w:rsidRPr="00AB5FED" w:rsidRDefault="00A90238" w:rsidP="00A90238">
      <w:pPr>
        <w:pStyle w:val="TH"/>
      </w:pPr>
      <w:r w:rsidRPr="00AB5FED">
        <w:t>Table </w:t>
      </w:r>
      <w:r>
        <w:t>7.16.2</w:t>
      </w:r>
      <w:r w:rsidRPr="00AB5FED">
        <w:t>.</w:t>
      </w:r>
      <w:r>
        <w:t>2</w:t>
      </w:r>
      <w:r w:rsidRPr="00AB5FED">
        <w:t xml:space="preserve">-1: </w:t>
      </w:r>
      <w:r>
        <w:t>MCVideo client query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4136A" w14:paraId="0F46336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22B93" w14:textId="77777777" w:rsidR="00A90238" w:rsidRPr="00C4136A" w:rsidRDefault="00A90238" w:rsidP="004260A6">
            <w:pPr>
              <w:pStyle w:val="TAH"/>
            </w:pPr>
            <w:r w:rsidRPr="00C4136A">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AE589B" w14:textId="77777777" w:rsidR="00A90238" w:rsidRPr="00C4136A" w:rsidRDefault="00A90238" w:rsidP="004260A6">
            <w:pPr>
              <w:pStyle w:val="TAH"/>
            </w:pPr>
            <w:r w:rsidRPr="00C4136A">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A009B" w14:textId="77777777" w:rsidR="00A90238" w:rsidRPr="00C4136A" w:rsidRDefault="00A90238" w:rsidP="004260A6">
            <w:pPr>
              <w:pStyle w:val="TAH"/>
            </w:pPr>
            <w:r w:rsidRPr="00C4136A">
              <w:t>Description</w:t>
            </w:r>
          </w:p>
        </w:tc>
      </w:tr>
      <w:tr w:rsidR="00A90238" w:rsidRPr="00C4136A" w14:paraId="3E64DCA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2E718D" w14:textId="77777777" w:rsidR="00A90238" w:rsidRPr="00C4136A" w:rsidRDefault="00A90238" w:rsidP="004260A6">
            <w:pPr>
              <w:pStyle w:val="TAL"/>
            </w:pPr>
            <w:r w:rsidRPr="00C4136A">
              <w:t>MCVideo ID list</w:t>
            </w:r>
            <w: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C6E91D" w14:textId="77777777" w:rsidR="00A90238" w:rsidRPr="00C4136A" w:rsidRDefault="00A90238" w:rsidP="004260A6">
            <w:pPr>
              <w:pStyle w:val="TAL"/>
              <w:rPr>
                <w:lang w:eastAsia="zh-CN"/>
              </w:rPr>
            </w:pPr>
            <w:r>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9F4E6" w14:textId="77777777" w:rsidR="00A90238" w:rsidRPr="00C4136A" w:rsidRDefault="00A90238" w:rsidP="004260A6">
            <w:pPr>
              <w:pStyle w:val="TAL"/>
            </w:pPr>
            <w:r w:rsidRPr="00C4136A">
              <w:t xml:space="preserve">The MCVideo clients that fulfil the </w:t>
            </w:r>
            <w:r>
              <w:t>query</w:t>
            </w:r>
            <w:r w:rsidRPr="00C4136A">
              <w:t xml:space="preserve"> criteria</w:t>
            </w:r>
          </w:p>
        </w:tc>
      </w:tr>
    </w:tbl>
    <w:p w14:paraId="3E72600B" w14:textId="77777777" w:rsidR="00A90238" w:rsidRDefault="00A90238" w:rsidP="00A90238"/>
    <w:p w14:paraId="44DB4A41" w14:textId="77777777" w:rsidR="00A90238" w:rsidRDefault="00A90238" w:rsidP="00A90238">
      <w:pPr>
        <w:pStyle w:val="Heading3"/>
      </w:pPr>
      <w:bookmarkStart w:id="1077" w:name="_Toc477420184"/>
      <w:bookmarkStart w:id="1078" w:name="_Toc185772554"/>
      <w:r>
        <w:t>7.16.3</w:t>
      </w:r>
      <w:r w:rsidRPr="00AB5FED">
        <w:tab/>
      </w:r>
      <w:r>
        <w:t xml:space="preserve">MCVideo client </w:t>
      </w:r>
      <w:r w:rsidRPr="00844B1C">
        <w:t>query</w:t>
      </w:r>
      <w:r>
        <w:t xml:space="preserve"> procedure</w:t>
      </w:r>
      <w:bookmarkEnd w:id="1077"/>
      <w:bookmarkEnd w:id="1078"/>
    </w:p>
    <w:p w14:paraId="2BBC8BA9" w14:textId="77777777" w:rsidR="00A90238" w:rsidRPr="000C0F27" w:rsidRDefault="00A90238" w:rsidP="00A90238">
      <w:r w:rsidRPr="00922E5A">
        <w:t>Figure </w:t>
      </w:r>
      <w:r>
        <w:t>7.16</w:t>
      </w:r>
      <w:r w:rsidRPr="00922E5A">
        <w:t>.</w:t>
      </w:r>
      <w:r>
        <w:t>3</w:t>
      </w:r>
      <w:r w:rsidRPr="00922E5A">
        <w:t>-1</w:t>
      </w:r>
      <w:r w:rsidRPr="001E4696">
        <w:t xml:space="preserve"> </w:t>
      </w:r>
      <w:r w:rsidRPr="000C0F27">
        <w:t>describes</w:t>
      </w:r>
      <w:r>
        <w:t xml:space="preserve"> the</w:t>
      </w:r>
      <w:r w:rsidRPr="000C0F27">
        <w:t xml:space="preserve"> procedure for </w:t>
      </w:r>
      <w:r>
        <w:t>MCVideo client query in on-network</w:t>
      </w:r>
      <w:r w:rsidRPr="000C0F27">
        <w:t>.</w:t>
      </w:r>
      <w:r>
        <w:t xml:space="preserve"> This procedure is applicable to query the MCVideo clients belonging to the same MCVideo system as the requesting MCVideo user. </w:t>
      </w:r>
    </w:p>
    <w:p w14:paraId="7B46A962" w14:textId="77777777" w:rsidR="00A90238" w:rsidRPr="00522EE2" w:rsidRDefault="00A90238" w:rsidP="00A90238">
      <w:r w:rsidRPr="00522EE2">
        <w:t>Pre-conditions:</w:t>
      </w:r>
    </w:p>
    <w:p w14:paraId="60DD1062" w14:textId="77777777" w:rsidR="00A90238" w:rsidRDefault="00A90238" w:rsidP="00A90238">
      <w:pPr>
        <w:pStyle w:val="B1"/>
      </w:pPr>
      <w:r w:rsidRPr="00D82581">
        <w:t>1.</w:t>
      </w:r>
      <w:r w:rsidRPr="00D82581">
        <w:tab/>
      </w:r>
      <w:r>
        <w:t>The video capabilities have been collected at MCVideo server during the update</w:t>
      </w:r>
      <w:r w:rsidRPr="003E5F68">
        <w:rPr>
          <w:rFonts w:hint="eastAsia"/>
        </w:rPr>
        <w:t xml:space="preserve"> </w:t>
      </w:r>
      <w:r>
        <w:t>MCVideo capabilities information</w:t>
      </w:r>
      <w:r w:rsidRPr="003E5F68">
        <w:rPr>
          <w:rFonts w:hint="eastAsia"/>
        </w:rPr>
        <w:t xml:space="preserve"> at the </w:t>
      </w:r>
      <w:r>
        <w:t>MCVideo</w:t>
      </w:r>
      <w:r w:rsidRPr="003E5F68">
        <w:rPr>
          <w:rFonts w:hint="eastAsia"/>
        </w:rPr>
        <w:t xml:space="preserve"> server</w:t>
      </w:r>
      <w:r>
        <w:t xml:space="preserve"> procedure in subclause 7.5.2.3</w:t>
      </w:r>
      <w:r w:rsidRPr="00C335CB">
        <w:t>.</w:t>
      </w:r>
    </w:p>
    <w:p w14:paraId="1BCA5C24" w14:textId="77777777" w:rsidR="00A90238" w:rsidRDefault="00A90238" w:rsidP="00A90238">
      <w:pPr>
        <w:pStyle w:val="TH"/>
      </w:pPr>
      <w:r>
        <w:object w:dxaOrig="4530" w:dyaOrig="2730" w14:anchorId="06EC325A">
          <v:shape id="_x0000_i1112" type="#_x0000_t75" style="width:226.35pt;height:136.5pt" o:ole="">
            <v:imagedata r:id="rId185" o:title=""/>
          </v:shape>
          <o:OLEObject Type="Embed" ProgID="Visio.Drawing.15" ShapeID="_x0000_i1112" DrawAspect="Content" ObjectID="_1796385460" r:id="rId186"/>
        </w:object>
      </w:r>
    </w:p>
    <w:p w14:paraId="3D3D9111" w14:textId="77777777" w:rsidR="00A90238" w:rsidRDefault="00A90238" w:rsidP="00A90238">
      <w:pPr>
        <w:pStyle w:val="TF"/>
        <w:rPr>
          <w:lang w:eastAsia="zh-CN"/>
        </w:rPr>
      </w:pPr>
      <w:r>
        <w:t>Figure 7.16.3-1: MCVideo client query procedure</w:t>
      </w:r>
    </w:p>
    <w:p w14:paraId="7DF317A8" w14:textId="77777777" w:rsidR="00A90238" w:rsidRDefault="00A90238" w:rsidP="00A90238">
      <w:pPr>
        <w:pStyle w:val="B1"/>
      </w:pPr>
      <w:r w:rsidRPr="00AB5FED">
        <w:t>1.</w:t>
      </w:r>
      <w:r w:rsidRPr="00AB5FED">
        <w:tab/>
      </w:r>
      <w:r>
        <w:rPr>
          <w:rFonts w:hint="eastAsia"/>
          <w:lang w:val="en-US" w:eastAsia="zh-CN"/>
        </w:rPr>
        <w:t>MCVideo</w:t>
      </w:r>
      <w:r>
        <w:t xml:space="preserve"> client A sends a MCVideo client query request to the MCVideo server with certain search criteria. </w:t>
      </w:r>
    </w:p>
    <w:p w14:paraId="71DF8A1B" w14:textId="77777777" w:rsidR="00A90238" w:rsidRPr="00AB5FED" w:rsidRDefault="00A90238" w:rsidP="00A90238">
      <w:pPr>
        <w:pStyle w:val="B1"/>
      </w:pPr>
      <w:r w:rsidRPr="00AB5FED">
        <w:t>2.</w:t>
      </w:r>
      <w:r w:rsidRPr="00AB5FED">
        <w:tab/>
      </w:r>
      <w:r>
        <w:t>MCVideo server checks whether the MCVideo user of MCVideo client A has the authorization to perform MCVideo client query</w:t>
      </w:r>
      <w:r w:rsidRPr="00AB5FED">
        <w:t>.</w:t>
      </w:r>
      <w:r>
        <w:t xml:space="preserve"> If success, MCVideo server retrieves the MCVideo clients that</w:t>
      </w:r>
      <w:r w:rsidRPr="000C0F27">
        <w:t xml:space="preserve"> fulfils the search criteria</w:t>
      </w:r>
      <w:r>
        <w:t>.</w:t>
      </w:r>
      <w:r w:rsidRPr="003F7D90">
        <w:t xml:space="preserve"> If M</w:t>
      </w:r>
      <w:r>
        <w:t xml:space="preserve">CVideo group ID list is included in the MCVideo client query request, MCVideo server retrieves </w:t>
      </w:r>
      <w:r w:rsidRPr="003F7D90">
        <w:t>the affiliated group members that fulfil</w:t>
      </w:r>
      <w:r>
        <w:t xml:space="preserve"> the query criteria in each affiliated MCVideo group in the received MCVideo group ID list</w:t>
      </w:r>
      <w:r w:rsidRPr="003F7D90">
        <w:t>.</w:t>
      </w:r>
    </w:p>
    <w:p w14:paraId="27C2143D" w14:textId="77777777" w:rsidR="00A90238" w:rsidRDefault="00A90238" w:rsidP="00A90238">
      <w:pPr>
        <w:pStyle w:val="B1"/>
      </w:pPr>
      <w:r>
        <w:t>3</w:t>
      </w:r>
      <w:r w:rsidRPr="00AB5FED">
        <w:t>.</w:t>
      </w:r>
      <w:r w:rsidRPr="00AB5FED">
        <w:tab/>
      </w:r>
      <w:r>
        <w:rPr>
          <w:rFonts w:hint="eastAsia"/>
          <w:lang w:val="en-US" w:eastAsia="zh-CN"/>
        </w:rPr>
        <w:t>MCVideo</w:t>
      </w:r>
      <w:r w:rsidRPr="00AB5FED">
        <w:t xml:space="preserve"> server </w:t>
      </w:r>
      <w:r>
        <w:t>returns the MCVideo client query response to the MCVideo client A with the retrieved MCVideo clients</w:t>
      </w:r>
      <w:r w:rsidRPr="00AB5FED">
        <w:t>.</w:t>
      </w:r>
    </w:p>
    <w:p w14:paraId="1DE479B7" w14:textId="77777777" w:rsidR="00A90238" w:rsidRPr="003E5F68" w:rsidRDefault="00A90238" w:rsidP="00A90238">
      <w:pPr>
        <w:pStyle w:val="Heading2"/>
      </w:pPr>
      <w:bookmarkStart w:id="1079" w:name="_Toc185772555"/>
      <w:r>
        <w:t>7.17</w:t>
      </w:r>
      <w:r w:rsidRPr="003E5F68">
        <w:tab/>
      </w:r>
      <w:r>
        <w:t>MCVideo adaptation during MCVideo communication</w:t>
      </w:r>
      <w:bookmarkEnd w:id="1079"/>
    </w:p>
    <w:p w14:paraId="611E1DCC" w14:textId="77777777" w:rsidR="00A90238" w:rsidRDefault="00A90238" w:rsidP="00A90238">
      <w:pPr>
        <w:pStyle w:val="Heading3"/>
      </w:pPr>
      <w:bookmarkStart w:id="1080" w:name="_Toc185772556"/>
      <w:r>
        <w:t>7.17.1</w:t>
      </w:r>
      <w:r>
        <w:tab/>
        <w:t>General</w:t>
      </w:r>
      <w:bookmarkEnd w:id="1080"/>
    </w:p>
    <w:p w14:paraId="5B69FD6A" w14:textId="77777777" w:rsidR="00A90238" w:rsidRDefault="00A90238" w:rsidP="00A90238">
      <w:r>
        <w:t>The MCVideo adaption is used by an authorized MCVideo client to automatically change the video communication parameters including codec, resolution etc</w:t>
      </w:r>
      <w:r w:rsidRPr="00C335CB">
        <w:t>.</w:t>
      </w:r>
      <w:r>
        <w:t xml:space="preserve"> according to the network conditions changes detected through such as packet loss or packet delay.</w:t>
      </w:r>
    </w:p>
    <w:p w14:paraId="0C2BB157" w14:textId="77777777" w:rsidR="00A90238" w:rsidRDefault="00A90238" w:rsidP="00A90238">
      <w:pPr>
        <w:pStyle w:val="Heading3"/>
      </w:pPr>
      <w:bookmarkStart w:id="1081" w:name="_Toc185772557"/>
      <w:r>
        <w:t>7.17.2</w:t>
      </w:r>
      <w:r>
        <w:tab/>
        <w:t>Information flows for MCVideo adaptation</w:t>
      </w:r>
      <w:bookmarkEnd w:id="1081"/>
    </w:p>
    <w:p w14:paraId="033F0451" w14:textId="77777777" w:rsidR="00A90238" w:rsidRPr="00EC5D1F" w:rsidRDefault="00A90238" w:rsidP="00A90238">
      <w:pPr>
        <w:pStyle w:val="Heading4"/>
      </w:pPr>
      <w:bookmarkStart w:id="1082" w:name="_Toc185772558"/>
      <w:r>
        <w:t>7.17</w:t>
      </w:r>
      <w:r w:rsidRPr="00EC5D1F">
        <w:t>.2.1</w:t>
      </w:r>
      <w:r w:rsidRPr="00EC5D1F">
        <w:tab/>
      </w:r>
      <w:r>
        <w:t>MCVideo communication parameter update request</w:t>
      </w:r>
      <w:bookmarkEnd w:id="1082"/>
    </w:p>
    <w:p w14:paraId="23954343" w14:textId="77777777" w:rsidR="00A90238" w:rsidRPr="00AB5FED" w:rsidRDefault="00A90238" w:rsidP="00A90238">
      <w:r w:rsidRPr="00AB5FED">
        <w:t>Table </w:t>
      </w:r>
      <w:r>
        <w:t>7.17.2.1</w:t>
      </w:r>
      <w:r w:rsidRPr="00AB5FED">
        <w:rPr>
          <w:lang w:eastAsia="zh-CN"/>
        </w:rPr>
        <w:t>-1</w:t>
      </w:r>
      <w:r w:rsidRPr="00AB5FED">
        <w:t xml:space="preserve"> describes the information flow </w:t>
      </w:r>
      <w:r w:rsidRPr="00AB5FED">
        <w:rPr>
          <w:lang w:eastAsia="zh-CN"/>
        </w:rPr>
        <w:t xml:space="preserve">for the </w:t>
      </w:r>
      <w:r w:rsidRPr="00A60677">
        <w:rPr>
          <w:lang w:eastAsia="zh-CN"/>
        </w:rPr>
        <w:t xml:space="preserve">MCVideo </w:t>
      </w:r>
      <w:r>
        <w:rPr>
          <w:lang w:eastAsia="zh-CN"/>
        </w:rPr>
        <w:t xml:space="preserve">communication </w:t>
      </w:r>
      <w:r w:rsidRPr="00A60677">
        <w:rPr>
          <w:lang w:eastAsia="zh-CN"/>
        </w:rPr>
        <w:t xml:space="preserve">parameter update request </w:t>
      </w:r>
      <w:r>
        <w:rPr>
          <w:lang w:val="en-US"/>
        </w:rPr>
        <w:t>from</w:t>
      </w:r>
      <w:r w:rsidRPr="00AB5FED">
        <w:rPr>
          <w:lang w:eastAsia="zh-CN"/>
        </w:rPr>
        <w:t xml:space="preserve"> MC</w:t>
      </w:r>
      <w:r>
        <w:rPr>
          <w:lang w:eastAsia="zh-CN"/>
        </w:rPr>
        <w:t>Video client to MCVideo sever</w:t>
      </w:r>
      <w:r>
        <w:t xml:space="preserve"> and from MCVideo server to MCVideo client.</w:t>
      </w:r>
    </w:p>
    <w:p w14:paraId="30421EC9" w14:textId="77777777" w:rsidR="00A90238" w:rsidRDefault="00A90238" w:rsidP="00A90238">
      <w:pPr>
        <w:pStyle w:val="TH"/>
      </w:pPr>
      <w:r w:rsidRPr="00AB5FED">
        <w:lastRenderedPageBreak/>
        <w:t>Table </w:t>
      </w:r>
      <w:r>
        <w:t>7.17.2.1</w:t>
      </w:r>
      <w:r w:rsidRPr="00AB5FED">
        <w:t xml:space="preserve">-1: </w:t>
      </w:r>
      <w:r>
        <w:t>MCVideo communication parameter update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A90238" w:rsidRPr="00CC0FB7" w14:paraId="1D5E569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A3CD66" w14:textId="77777777" w:rsidR="00A90238" w:rsidRPr="00CC0FB7" w:rsidRDefault="00A90238" w:rsidP="004260A6">
            <w:pPr>
              <w:pStyle w:val="TAH"/>
            </w:pPr>
            <w:r w:rsidRPr="00CC0FB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0BADB9" w14:textId="77777777" w:rsidR="00A90238" w:rsidRPr="00CC0FB7" w:rsidRDefault="00A90238" w:rsidP="004260A6">
            <w:pPr>
              <w:pStyle w:val="TAH"/>
            </w:pPr>
            <w:r w:rsidRPr="00CC0FB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149328" w14:textId="77777777" w:rsidR="00A90238" w:rsidRPr="00CC0FB7" w:rsidRDefault="00A90238" w:rsidP="004260A6">
            <w:pPr>
              <w:pStyle w:val="TAH"/>
            </w:pPr>
            <w:r w:rsidRPr="00CC0FB7">
              <w:t>Description</w:t>
            </w:r>
          </w:p>
        </w:tc>
      </w:tr>
      <w:tr w:rsidR="00A90238" w:rsidRPr="00CC0FB7" w14:paraId="0FEA10A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2D0918" w14:textId="77777777" w:rsidR="00A90238" w:rsidRPr="00CC0FB7" w:rsidRDefault="00A90238" w:rsidP="004260A6">
            <w:pPr>
              <w:pStyle w:val="TAL"/>
            </w:pPr>
            <w:r w:rsidRPr="00CC0FB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C2AB92" w14:textId="77777777" w:rsidR="00A90238" w:rsidRPr="00CC0FB7" w:rsidRDefault="00A90238" w:rsidP="004260A6">
            <w:pPr>
              <w:pStyle w:val="TAL"/>
            </w:pPr>
            <w:r w:rsidRPr="00CC0FB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3CCF50" w14:textId="77777777" w:rsidR="00A90238" w:rsidRPr="00CC0FB7" w:rsidRDefault="00A90238" w:rsidP="004260A6">
            <w:pPr>
              <w:keepNext/>
              <w:keepLines/>
              <w:spacing w:after="0"/>
              <w:rPr>
                <w:rFonts w:ascii="Arial" w:hAnsi="Arial"/>
                <w:sz w:val="18"/>
              </w:rPr>
            </w:pPr>
            <w:r w:rsidRPr="00CC0FB7">
              <w:rPr>
                <w:rFonts w:ascii="Arial" w:hAnsi="Arial"/>
                <w:sz w:val="18"/>
              </w:rPr>
              <w:t xml:space="preserve">The identity of the MCVideo user requesting to update MCVideo communication parameter </w:t>
            </w:r>
          </w:p>
        </w:tc>
      </w:tr>
      <w:tr w:rsidR="00A90238" w:rsidRPr="00CC0FB7" w14:paraId="754E0C7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8D68F4" w14:textId="77777777" w:rsidR="00A90238" w:rsidRPr="00CC0FB7" w:rsidRDefault="00A90238" w:rsidP="004260A6">
            <w:pPr>
              <w:pStyle w:val="TAL"/>
            </w:pPr>
            <w:r w:rsidRPr="00CC0FB7">
              <w:t xml:space="preserve">MCVideo group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001868" w14:textId="266294F1" w:rsidR="00A90238" w:rsidRPr="00CC0FB7" w:rsidRDefault="00A90238" w:rsidP="004260A6">
            <w:pPr>
              <w:pStyle w:val="TAL"/>
            </w:pPr>
            <w:r w:rsidRPr="00CC0FB7">
              <w:t>O (</w:t>
            </w:r>
            <w:r w:rsidR="008C5C90">
              <w:t>see </w:t>
            </w:r>
            <w:r w:rsidRPr="00CC0FB7">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B5175D" w14:textId="77777777" w:rsidR="00A90238" w:rsidRPr="00CC0FB7" w:rsidRDefault="00A90238" w:rsidP="004260A6">
            <w:pPr>
              <w:keepNext/>
              <w:keepLines/>
              <w:spacing w:after="0"/>
              <w:rPr>
                <w:rFonts w:ascii="Arial" w:hAnsi="Arial"/>
                <w:sz w:val="18"/>
              </w:rPr>
            </w:pPr>
            <w:r w:rsidRPr="00CC0FB7">
              <w:rPr>
                <w:rFonts w:ascii="Arial" w:hAnsi="Arial"/>
                <w:sz w:val="18"/>
              </w:rPr>
              <w:t>The identity of the MCVideo group which the MCVideo communication parameter to be updated (Only used in group communication)</w:t>
            </w:r>
          </w:p>
        </w:tc>
      </w:tr>
      <w:tr w:rsidR="00A90238" w:rsidRPr="00CC0FB7" w14:paraId="638DB0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424970" w14:textId="77777777" w:rsidR="00A90238" w:rsidRPr="00CC0FB7" w:rsidRDefault="00A90238" w:rsidP="004260A6">
            <w:pPr>
              <w:pStyle w:val="TAL"/>
            </w:pPr>
            <w:r w:rsidRPr="00CC0FB7">
              <w:t xml:space="preserve">MCVideo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083DB4" w14:textId="542B1D34" w:rsidR="00A90238" w:rsidRPr="00CC0FB7" w:rsidRDefault="00A90238" w:rsidP="004260A6">
            <w:pPr>
              <w:pStyle w:val="TAL"/>
            </w:pPr>
            <w:r w:rsidRPr="00CC0FB7">
              <w:t>O (</w:t>
            </w:r>
            <w:r w:rsidR="008C5C90">
              <w:t>see </w:t>
            </w:r>
            <w:r w:rsidRPr="00CC0FB7">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34116F" w14:textId="77777777" w:rsidR="00A90238" w:rsidRPr="00CC0FB7" w:rsidRDefault="00A90238" w:rsidP="004260A6">
            <w:pPr>
              <w:keepNext/>
              <w:keepLines/>
              <w:spacing w:after="0"/>
              <w:rPr>
                <w:rFonts w:ascii="Arial" w:hAnsi="Arial"/>
                <w:sz w:val="18"/>
              </w:rPr>
            </w:pPr>
            <w:r w:rsidRPr="00CC0FB7">
              <w:rPr>
                <w:rFonts w:ascii="Arial" w:hAnsi="Arial"/>
                <w:sz w:val="18"/>
              </w:rPr>
              <w:t>The identity of the MCVideo user ID which the MCVideo communication parameter to be updated (Only used in private communication)</w:t>
            </w:r>
          </w:p>
        </w:tc>
      </w:tr>
      <w:tr w:rsidR="00A90238" w:rsidRPr="00CC0FB7" w14:paraId="19DDC22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93541" w14:textId="77777777" w:rsidR="00A90238" w:rsidRPr="00CC0FB7" w:rsidRDefault="00A90238" w:rsidP="004260A6">
            <w:pPr>
              <w:pStyle w:val="TAL"/>
              <w:rPr>
                <w:lang w:eastAsia="zh-CN"/>
              </w:rPr>
            </w:pPr>
            <w:r w:rsidRPr="00CC0FB7">
              <w:rPr>
                <w:lang w:eastAsia="zh-CN"/>
              </w:rPr>
              <w:t>SDP</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3CEA22" w14:textId="77777777" w:rsidR="00A90238" w:rsidRPr="00CC0FB7" w:rsidRDefault="00A90238" w:rsidP="004260A6">
            <w:pPr>
              <w:pStyle w:val="TAL"/>
              <w:rPr>
                <w:lang w:eastAsia="zh-CN"/>
              </w:rPr>
            </w:pPr>
            <w:r w:rsidRPr="00CC0FB7">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EF0D4B" w14:textId="77777777" w:rsidR="00A90238" w:rsidRPr="00CC0FB7" w:rsidRDefault="00A90238" w:rsidP="004260A6">
            <w:pPr>
              <w:keepNext/>
              <w:keepLines/>
              <w:spacing w:after="0"/>
              <w:rPr>
                <w:rFonts w:ascii="Arial" w:hAnsi="Arial"/>
                <w:sz w:val="18"/>
              </w:rPr>
            </w:pPr>
            <w:r w:rsidRPr="00CC0FB7">
              <w:rPr>
                <w:rFonts w:ascii="Arial" w:hAnsi="Arial" w:hint="eastAsia"/>
                <w:sz w:val="18"/>
              </w:rPr>
              <w:t xml:space="preserve">The </w:t>
            </w:r>
            <w:r w:rsidRPr="00CC0FB7">
              <w:rPr>
                <w:rFonts w:ascii="Arial" w:hAnsi="Arial"/>
                <w:sz w:val="18"/>
              </w:rPr>
              <w:t>new SDP including  codec, resolution, frame rate and etc. for MCVideo communication</w:t>
            </w:r>
          </w:p>
        </w:tc>
      </w:tr>
      <w:tr w:rsidR="00A90238" w:rsidRPr="00CC0FB7" w14:paraId="76DE3C7B" w14:textId="77777777" w:rsidTr="004260A6">
        <w:trPr>
          <w:jc w:val="center"/>
        </w:trPr>
        <w:tc>
          <w:tcPr>
            <w:tcW w:w="6202" w:type="dxa"/>
            <w:gridSpan w:val="3"/>
            <w:tcMar>
              <w:top w:w="0" w:type="dxa"/>
              <w:left w:w="108" w:type="dxa"/>
              <w:bottom w:w="0" w:type="dxa"/>
              <w:right w:w="108" w:type="dxa"/>
            </w:tcMar>
          </w:tcPr>
          <w:p w14:paraId="6B6E05B7" w14:textId="77777777" w:rsidR="00A90238" w:rsidRPr="00CC0FB7" w:rsidRDefault="00A90238" w:rsidP="004260A6">
            <w:pPr>
              <w:pStyle w:val="TAN"/>
            </w:pPr>
            <w:r w:rsidRPr="00CC0FB7">
              <w:t>NOTE:</w:t>
            </w:r>
            <w:r w:rsidRPr="00CC0FB7">
              <w:tab/>
              <w:t>At least one of these information elements shall be present</w:t>
            </w:r>
          </w:p>
        </w:tc>
      </w:tr>
    </w:tbl>
    <w:p w14:paraId="46C33664" w14:textId="77777777" w:rsidR="00A90238" w:rsidRDefault="00A90238" w:rsidP="00A90238"/>
    <w:p w14:paraId="4A0A6FF9" w14:textId="77777777" w:rsidR="00A90238" w:rsidRPr="00C12F48" w:rsidRDefault="00A90238" w:rsidP="00A90238">
      <w:pPr>
        <w:pStyle w:val="Heading4"/>
      </w:pPr>
      <w:bookmarkStart w:id="1083" w:name="_Toc185772559"/>
      <w:r>
        <w:t>7.17</w:t>
      </w:r>
      <w:r w:rsidRPr="00C12F48">
        <w:t>.2.2</w:t>
      </w:r>
      <w:r w:rsidRPr="00C12F48">
        <w:tab/>
      </w:r>
      <w:r w:rsidRPr="007F4AF0">
        <w:t>MCVideo commun</w:t>
      </w:r>
      <w:r>
        <w:t>ication parameter update response</w:t>
      </w:r>
      <w:bookmarkEnd w:id="1083"/>
      <w:r w:rsidRPr="00C12F48">
        <w:t xml:space="preserve"> </w:t>
      </w:r>
    </w:p>
    <w:p w14:paraId="0D766E8A" w14:textId="77777777" w:rsidR="00A90238" w:rsidRPr="00AB5FED" w:rsidRDefault="00A90238" w:rsidP="00A90238">
      <w:r w:rsidRPr="00AB5FED">
        <w:t>Table </w:t>
      </w:r>
      <w:r>
        <w:t>7.17.2</w:t>
      </w:r>
      <w:r w:rsidRPr="00AB5FED">
        <w:t>.</w:t>
      </w:r>
      <w:r>
        <w:t>2</w:t>
      </w:r>
      <w:r w:rsidRPr="00AB5FED">
        <w:t xml:space="preserve">-1 describes the information flow </w:t>
      </w:r>
      <w:r>
        <w:t xml:space="preserve">for the </w:t>
      </w:r>
      <w:r w:rsidRPr="007F4AF0">
        <w:t>MCVideo commun</w:t>
      </w:r>
      <w:r>
        <w:t xml:space="preserve">ication parameter update response from the </w:t>
      </w:r>
      <w:r>
        <w:rPr>
          <w:rFonts w:hint="eastAsia"/>
          <w:lang w:eastAsia="zh-CN"/>
        </w:rPr>
        <w:t>MCVideo server to the MCVideo client</w:t>
      </w:r>
      <w:r>
        <w:rPr>
          <w:lang w:eastAsia="zh-CN"/>
        </w:rPr>
        <w:t xml:space="preserve"> and from MCVideo client to MCVideo server</w:t>
      </w:r>
      <w:r w:rsidRPr="00AB5FED">
        <w:t>.</w:t>
      </w:r>
    </w:p>
    <w:p w14:paraId="137B57C3" w14:textId="77777777" w:rsidR="00A90238" w:rsidRPr="00AB5FED" w:rsidRDefault="00A90238" w:rsidP="00A90238">
      <w:pPr>
        <w:pStyle w:val="TH"/>
      </w:pPr>
      <w:r w:rsidRPr="00AB5FED">
        <w:t>Table </w:t>
      </w:r>
      <w:r>
        <w:t>7.17.2</w:t>
      </w:r>
      <w:r w:rsidRPr="00AB5FED">
        <w:t>.</w:t>
      </w:r>
      <w:r>
        <w:t>2</w:t>
      </w:r>
      <w:r w:rsidRPr="00AB5FED">
        <w:t xml:space="preserve">-1: </w:t>
      </w:r>
      <w:r w:rsidRPr="007F4AF0">
        <w:t>MCVideo commun</w:t>
      </w:r>
      <w:r>
        <w:t>ication parameter update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C0FB7" w14:paraId="170B27B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E28D15" w14:textId="77777777" w:rsidR="00A90238" w:rsidRPr="00CC0FB7" w:rsidRDefault="00A90238" w:rsidP="004260A6">
            <w:pPr>
              <w:pStyle w:val="TAH"/>
            </w:pPr>
            <w:r w:rsidRPr="00CC0FB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B5623" w14:textId="77777777" w:rsidR="00A90238" w:rsidRPr="00CC0FB7" w:rsidRDefault="00A90238" w:rsidP="004260A6">
            <w:pPr>
              <w:pStyle w:val="TAH"/>
            </w:pPr>
            <w:r w:rsidRPr="00CC0FB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47221" w14:textId="77777777" w:rsidR="00A90238" w:rsidRPr="00CC0FB7" w:rsidRDefault="00A90238" w:rsidP="004260A6">
            <w:pPr>
              <w:pStyle w:val="TAH"/>
            </w:pPr>
            <w:r w:rsidRPr="00CC0FB7">
              <w:t>Description</w:t>
            </w:r>
          </w:p>
        </w:tc>
      </w:tr>
      <w:tr w:rsidR="00A90238" w:rsidRPr="00CC0FB7" w14:paraId="198563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007001" w14:textId="77777777" w:rsidR="00A90238" w:rsidRPr="00CC0FB7" w:rsidRDefault="00A90238" w:rsidP="004260A6">
            <w:pPr>
              <w:pStyle w:val="TAL"/>
            </w:pPr>
            <w:r w:rsidRPr="00CC0FB7">
              <w:t xml:space="preserve">Result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D590E3" w14:textId="77777777" w:rsidR="00A90238" w:rsidRPr="00CC0FB7" w:rsidRDefault="00A90238" w:rsidP="004260A6">
            <w:pPr>
              <w:pStyle w:val="TAL"/>
              <w:rPr>
                <w:lang w:eastAsia="zh-CN"/>
              </w:rPr>
            </w:pPr>
            <w:r w:rsidRPr="00CC0FB7">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24029E" w14:textId="77777777" w:rsidR="00A90238" w:rsidRPr="00CC0FB7" w:rsidRDefault="00A90238" w:rsidP="004260A6">
            <w:pPr>
              <w:pStyle w:val="TAL"/>
            </w:pPr>
            <w:r w:rsidRPr="00CC0FB7">
              <w:t>Indicates success or failure</w:t>
            </w:r>
          </w:p>
        </w:tc>
      </w:tr>
    </w:tbl>
    <w:p w14:paraId="2D4357F0" w14:textId="77777777" w:rsidR="00A90238" w:rsidRDefault="00A90238" w:rsidP="00A90238"/>
    <w:p w14:paraId="0B914CC9" w14:textId="77777777" w:rsidR="00A90238" w:rsidRDefault="00A90238" w:rsidP="00A90238">
      <w:pPr>
        <w:pStyle w:val="Heading3"/>
      </w:pPr>
      <w:bookmarkStart w:id="1084" w:name="_Toc185772560"/>
      <w:r>
        <w:t>7.17.3</w:t>
      </w:r>
      <w:r w:rsidRPr="00AB5FED">
        <w:tab/>
      </w:r>
      <w:r>
        <w:t>MCVideo</w:t>
      </w:r>
      <w:r w:rsidRPr="00DE32AD">
        <w:t xml:space="preserve"> adaptation </w:t>
      </w:r>
      <w:r>
        <w:t>procedure</w:t>
      </w:r>
      <w:bookmarkEnd w:id="1084"/>
    </w:p>
    <w:p w14:paraId="603B7024" w14:textId="77777777" w:rsidR="00A90238" w:rsidRPr="00681F93" w:rsidRDefault="00A90238" w:rsidP="00A90238">
      <w:pPr>
        <w:pStyle w:val="Heading4"/>
      </w:pPr>
      <w:bookmarkStart w:id="1085" w:name="_Toc185772561"/>
      <w:r>
        <w:t>7.17.3.1</w:t>
      </w:r>
      <w:r w:rsidRPr="00AB5FED">
        <w:tab/>
      </w:r>
      <w:r>
        <w:t>MCVideo</w:t>
      </w:r>
      <w:r w:rsidRPr="00DE32AD">
        <w:t xml:space="preserve"> adaptation </w:t>
      </w:r>
      <w:r>
        <w:t>during group communication procedure – transmitting client triggered</w:t>
      </w:r>
      <w:bookmarkEnd w:id="1085"/>
    </w:p>
    <w:p w14:paraId="634A0CF6" w14:textId="77777777" w:rsidR="00A90238" w:rsidRDefault="00A90238" w:rsidP="00A90238">
      <w:r w:rsidRPr="00922E5A">
        <w:t>Figure </w:t>
      </w:r>
      <w:r>
        <w:t>7.17</w:t>
      </w:r>
      <w:r w:rsidRPr="00922E5A">
        <w:t>.</w:t>
      </w:r>
      <w:r>
        <w:t>3.1</w:t>
      </w:r>
      <w:r w:rsidRPr="00922E5A">
        <w:t>-1</w:t>
      </w:r>
      <w:r w:rsidRPr="001E4696">
        <w:t xml:space="preserve"> </w:t>
      </w:r>
      <w:r w:rsidRPr="000C0F27">
        <w:t>describes</w:t>
      </w:r>
      <w:r>
        <w:t xml:space="preserve"> the</w:t>
      </w:r>
      <w:r w:rsidRPr="000C0F27">
        <w:t xml:space="preserve"> procedure for</w:t>
      </w:r>
      <w:r>
        <w:t xml:space="preserve"> transmitting</w:t>
      </w:r>
      <w:r w:rsidRPr="000C0F27">
        <w:t xml:space="preserve"> </w:t>
      </w:r>
      <w:r>
        <w:t>MCVideo client triggered MCVideo communication parameters update in on-network</w:t>
      </w:r>
      <w:r w:rsidRPr="000C0F27">
        <w:t>.</w:t>
      </w:r>
      <w:r>
        <w:t xml:space="preserve"> For simplicity, only one receiving user is shown in the figure. This procedure is applicable to only one MCVideo transmitting user during the MCVideo group call, e.g., broadcast group call. </w:t>
      </w:r>
    </w:p>
    <w:p w14:paraId="2AE02B2F" w14:textId="7B9F7A4A" w:rsidR="00A90238" w:rsidRPr="000C0F27" w:rsidRDefault="00A90238" w:rsidP="00A90238">
      <w:pPr>
        <w:pStyle w:val="NO"/>
      </w:pPr>
      <w:r>
        <w:t>NOTE:</w:t>
      </w:r>
      <w:r w:rsidR="008C5C90">
        <w:tab/>
      </w:r>
      <w:r>
        <w:t>The MCVideo adaptation for MCVideo group communication allows multiple transmitting users are not specified in this release.</w:t>
      </w:r>
    </w:p>
    <w:p w14:paraId="74E5808A" w14:textId="77777777" w:rsidR="00A90238" w:rsidRPr="00522EE2" w:rsidRDefault="00A90238" w:rsidP="00A90238">
      <w:r w:rsidRPr="00522EE2">
        <w:t>Pre-conditions:</w:t>
      </w:r>
    </w:p>
    <w:p w14:paraId="23811F80" w14:textId="77777777" w:rsidR="00A90238" w:rsidRDefault="00A90238" w:rsidP="00A90238">
      <w:pPr>
        <w:pStyle w:val="B1"/>
      </w:pPr>
      <w:r w:rsidRPr="00D82581">
        <w:t>1.</w:t>
      </w:r>
      <w:r w:rsidRPr="00D82581">
        <w:tab/>
      </w:r>
      <w:r>
        <w:t>MCVideo client 1 and MCVideo client 2 are the group communication participants</w:t>
      </w:r>
      <w:r w:rsidRPr="00420EDA">
        <w:t>, and the MCVideo client 1 is transmitting video in the MCVideo group communication</w:t>
      </w:r>
      <w:r w:rsidRPr="00C335CB">
        <w:t>.</w:t>
      </w:r>
    </w:p>
    <w:p w14:paraId="2BA24499" w14:textId="77777777" w:rsidR="00A90238" w:rsidRDefault="00A90238" w:rsidP="00A90238">
      <w:pPr>
        <w:pStyle w:val="TH"/>
      </w:pPr>
      <w:r>
        <w:object w:dxaOrig="6346" w:dyaOrig="4890" w14:anchorId="2E545E98">
          <v:shape id="_x0000_i1113" type="#_x0000_t75" style="width:317.4pt;height:244.2pt" o:ole="">
            <v:imagedata r:id="rId187" o:title=""/>
          </v:shape>
          <o:OLEObject Type="Embed" ProgID="Visio.Drawing.11" ShapeID="_x0000_i1113" DrawAspect="Content" ObjectID="_1796385461" r:id="rId188"/>
        </w:object>
      </w:r>
    </w:p>
    <w:p w14:paraId="0B2E65EC" w14:textId="77777777" w:rsidR="00A90238" w:rsidRPr="00AB5FED" w:rsidRDefault="00A90238" w:rsidP="00A90238">
      <w:pPr>
        <w:pStyle w:val="TF"/>
      </w:pPr>
      <w:r w:rsidRPr="00AB5FED">
        <w:t>Figure </w:t>
      </w:r>
      <w:r>
        <w:t>7</w:t>
      </w:r>
      <w:r w:rsidRPr="00AB5FED">
        <w:t>.</w:t>
      </w:r>
      <w:r>
        <w:t>17.3.1-1: Transmitting user triggered MCVideo adaptation in group communication</w:t>
      </w:r>
    </w:p>
    <w:p w14:paraId="0E08B507" w14:textId="77777777" w:rsidR="00A90238" w:rsidRDefault="00A90238" w:rsidP="00A90238">
      <w:pPr>
        <w:pStyle w:val="B1"/>
        <w:rPr>
          <w:lang w:eastAsia="zh-CN"/>
        </w:rPr>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adjust the video communication parameters due to network conditions changes detected, e.g., through packet loss or packet delay. The new parameters including codec, resolution, frame rate and etc. are included.</w:t>
      </w:r>
    </w:p>
    <w:p w14:paraId="7F157A0C" w14:textId="77777777" w:rsidR="00A90238" w:rsidRDefault="00A90238" w:rsidP="00A90238">
      <w:pPr>
        <w:pStyle w:val="B1"/>
        <w:rPr>
          <w:lang w:eastAsia="zh-CN"/>
        </w:rPr>
      </w:pPr>
      <w:r>
        <w:rPr>
          <w:lang w:eastAsia="zh-CN"/>
        </w:rPr>
        <w:t>2.</w:t>
      </w:r>
      <w:r>
        <w:rPr>
          <w:lang w:eastAsia="zh-CN"/>
        </w:rPr>
        <w:tab/>
        <w:t>MCVideo server checks whether the MCVideo user of MCVideo client 1 has the authorization to update the MCVideo communication parameters.</w:t>
      </w:r>
    </w:p>
    <w:p w14:paraId="75F81A83"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4A1E130B" w14:textId="77777777" w:rsidR="00A90238" w:rsidRDefault="00A90238" w:rsidP="00A90238">
      <w:pPr>
        <w:pStyle w:val="B1"/>
      </w:pPr>
      <w:r>
        <w:t>4.</w:t>
      </w:r>
      <w:r>
        <w:tab/>
        <w:t>The MCVideo user of MCVideo client 2 is notified about the changes of MCVideo communication parameters.</w:t>
      </w:r>
    </w:p>
    <w:p w14:paraId="7ECD65C8" w14:textId="77777777" w:rsidR="00A90238" w:rsidRDefault="00A90238" w:rsidP="00A90238">
      <w:pPr>
        <w:pStyle w:val="B1"/>
      </w:pPr>
      <w:r>
        <w:t>5.</w:t>
      </w:r>
      <w:r>
        <w:tab/>
        <w:t>The MCVideo client 2 accepts the request, and sends the MCVideo communication parameter update response to the MCVideo server.</w:t>
      </w:r>
    </w:p>
    <w:p w14:paraId="28C6B33A" w14:textId="77777777" w:rsidR="00A90238" w:rsidRDefault="00A90238" w:rsidP="00A90238">
      <w:pPr>
        <w:pStyle w:val="B1"/>
      </w:pPr>
      <w:r>
        <w:t>6.</w:t>
      </w:r>
      <w:r>
        <w:tab/>
        <w:t>The MCVideo server sends the MCVideo communication parameter update response to the MCVideo client 1 with the result.</w:t>
      </w:r>
    </w:p>
    <w:p w14:paraId="69D67E6D" w14:textId="77777777" w:rsidR="00A90238" w:rsidRDefault="00A90238" w:rsidP="00A90238">
      <w:pPr>
        <w:pStyle w:val="B1"/>
      </w:pPr>
      <w:r>
        <w:t>7.</w:t>
      </w:r>
      <w:r>
        <w:tab/>
        <w:t>Then, the MCVideo group communication applies the new MCVideo communication parameters.</w:t>
      </w:r>
    </w:p>
    <w:p w14:paraId="64BD0AF0" w14:textId="77777777" w:rsidR="00A90238" w:rsidRPr="00681F93" w:rsidRDefault="00A90238" w:rsidP="00A90238">
      <w:pPr>
        <w:pStyle w:val="Heading4"/>
      </w:pPr>
      <w:bookmarkStart w:id="1086" w:name="_Toc185772562"/>
      <w:r>
        <w:t>7.17.3.2</w:t>
      </w:r>
      <w:r w:rsidRPr="00AB5FED">
        <w:tab/>
      </w:r>
      <w:r>
        <w:t>MCVideo</w:t>
      </w:r>
      <w:r w:rsidRPr="00DE32AD">
        <w:t xml:space="preserve"> adaptation </w:t>
      </w:r>
      <w:r>
        <w:t>during group communication procedure – receiving user triggered</w:t>
      </w:r>
      <w:bookmarkEnd w:id="1086"/>
    </w:p>
    <w:p w14:paraId="4359963E" w14:textId="77777777" w:rsidR="00A90238" w:rsidRPr="000C0F27" w:rsidRDefault="00A90238" w:rsidP="00A90238">
      <w:r w:rsidRPr="00922E5A">
        <w:t>Figure </w:t>
      </w:r>
      <w:r>
        <w:t>7.17</w:t>
      </w:r>
      <w:r w:rsidRPr="00922E5A">
        <w:t>.</w:t>
      </w:r>
      <w:r>
        <w:t>3.2</w:t>
      </w:r>
      <w:r w:rsidRPr="00922E5A">
        <w:t>-1</w:t>
      </w:r>
      <w:r w:rsidRPr="001E4696">
        <w:t xml:space="preserve"> </w:t>
      </w:r>
      <w:r w:rsidRPr="000C0F27">
        <w:t>describes</w:t>
      </w:r>
      <w:r>
        <w:t xml:space="preserve"> the</w:t>
      </w:r>
      <w:r w:rsidRPr="000C0F27">
        <w:t xml:space="preserve"> procedure for </w:t>
      </w:r>
      <w:r>
        <w:t>MCVideo server initiated MCVideo communication parameters update in on-network</w:t>
      </w:r>
      <w:r w:rsidRPr="000C0F27">
        <w:t>.</w:t>
      </w:r>
      <w:r>
        <w:t xml:space="preserve"> For simplicity, only one receiving user is shown in the figure. This procedure is applicable to only one MCVideo transmitting user during the MCVideo group call e.g., broadcast group call. </w:t>
      </w:r>
    </w:p>
    <w:p w14:paraId="5EE5A86E" w14:textId="77777777" w:rsidR="00A90238" w:rsidRPr="00522EE2" w:rsidRDefault="00A90238" w:rsidP="00A90238">
      <w:r w:rsidRPr="00522EE2">
        <w:t>Pre-conditions:</w:t>
      </w:r>
    </w:p>
    <w:p w14:paraId="2B7B70FC" w14:textId="77777777" w:rsidR="00A90238" w:rsidRDefault="00A90238" w:rsidP="00A90238">
      <w:pPr>
        <w:pStyle w:val="B1"/>
      </w:pPr>
      <w:r w:rsidRPr="00D82581">
        <w:t>1.</w:t>
      </w:r>
      <w:r w:rsidRPr="00D82581">
        <w:tab/>
      </w:r>
      <w:r>
        <w:t>MCVideo cient 1 and MCVideo client 2 are the group communication participants. MCVideo client 2 is transmitting video, and MCVideo client 1 is receiving video</w:t>
      </w:r>
      <w:r w:rsidRPr="008F7135">
        <w:t>.</w:t>
      </w:r>
    </w:p>
    <w:p w14:paraId="39AA320A" w14:textId="77777777" w:rsidR="00A90238" w:rsidRDefault="00A90238" w:rsidP="00A90238">
      <w:pPr>
        <w:pStyle w:val="TH"/>
      </w:pPr>
      <w:r>
        <w:object w:dxaOrig="6346" w:dyaOrig="4890" w14:anchorId="75BDB406">
          <v:shape id="_x0000_i1114" type="#_x0000_t75" style="width:317.4pt;height:244.2pt" o:ole="">
            <v:imagedata r:id="rId189" o:title=""/>
          </v:shape>
          <o:OLEObject Type="Embed" ProgID="Visio.Drawing.11" ShapeID="_x0000_i1114" DrawAspect="Content" ObjectID="_1796385462" r:id="rId190"/>
        </w:object>
      </w:r>
    </w:p>
    <w:p w14:paraId="514E6FD7" w14:textId="77777777" w:rsidR="00A90238" w:rsidRPr="00AB5FED" w:rsidRDefault="00A90238" w:rsidP="00A90238">
      <w:pPr>
        <w:pStyle w:val="TF"/>
      </w:pPr>
      <w:r w:rsidRPr="00AB5FED">
        <w:t>Figure </w:t>
      </w:r>
      <w:r>
        <w:t>7</w:t>
      </w:r>
      <w:r w:rsidRPr="00AB5FED">
        <w:t>.</w:t>
      </w:r>
      <w:r>
        <w:t>17</w:t>
      </w:r>
      <w:r w:rsidRPr="00AB5FED">
        <w:t>.</w:t>
      </w:r>
      <w:r>
        <w:t>3.2-1: Receiving user triggered MCVideo adaptation in group communication</w:t>
      </w:r>
    </w:p>
    <w:p w14:paraId="49256C83"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14:paraId="3BC0BC86" w14:textId="77777777" w:rsidR="00A90238" w:rsidRDefault="00A90238" w:rsidP="00A90238">
      <w:pPr>
        <w:pStyle w:val="B1"/>
        <w:rPr>
          <w:lang w:eastAsia="zh-CN"/>
        </w:rPr>
      </w:pPr>
      <w:r>
        <w:rPr>
          <w:lang w:eastAsia="zh-CN"/>
        </w:rPr>
        <w:t>2.</w:t>
      </w:r>
      <w:r>
        <w:rPr>
          <w:lang w:eastAsia="zh-CN"/>
        </w:rPr>
        <w:tab/>
        <w:t>MCVideo server may receive a multitude of notifications from the receiving users. The MCVideo server performs authorization check and determines to update the MCVideo communication parameters according to the received notifications.</w:t>
      </w:r>
    </w:p>
    <w:p w14:paraId="6C0D3FD6" w14:textId="63AF7C77" w:rsidR="00A90238" w:rsidRDefault="00A90238" w:rsidP="00A90238">
      <w:pPr>
        <w:pStyle w:val="NO"/>
        <w:rPr>
          <w:lang w:eastAsia="zh-CN"/>
        </w:rPr>
      </w:pPr>
      <w:r>
        <w:rPr>
          <w:lang w:eastAsia="zh-CN"/>
        </w:rPr>
        <w:t>NOTE</w:t>
      </w:r>
      <w:r w:rsidR="008C5C90">
        <w:rPr>
          <w:lang w:eastAsia="zh-CN"/>
        </w:rPr>
        <w:t> </w:t>
      </w:r>
      <w:r>
        <w:rPr>
          <w:lang w:eastAsia="zh-CN"/>
        </w:rPr>
        <w:t>1:</w:t>
      </w:r>
      <w:r>
        <w:rPr>
          <w:lang w:eastAsia="zh-CN"/>
        </w:rPr>
        <w:tab/>
        <w:t>The determination of update the MCVIdeo communication parameters is implementation.</w:t>
      </w:r>
    </w:p>
    <w:p w14:paraId="5356E8CE"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482E0E9D" w14:textId="77777777" w:rsidR="00A90238" w:rsidRDefault="00A90238" w:rsidP="00A90238">
      <w:pPr>
        <w:pStyle w:val="B1"/>
      </w:pPr>
      <w:r>
        <w:t>4.</w:t>
      </w:r>
      <w:r>
        <w:tab/>
        <w:t>The MCVideo users of MCVideo client 1 and MCVideo client are notified about the changes of MCVideo communication parameters.</w:t>
      </w:r>
    </w:p>
    <w:p w14:paraId="29F36677" w14:textId="77777777" w:rsidR="00A90238" w:rsidRDefault="00A90238" w:rsidP="00A90238">
      <w:pPr>
        <w:pStyle w:val="B1"/>
      </w:pPr>
      <w:r>
        <w:t>5.</w:t>
      </w:r>
      <w:r>
        <w:tab/>
        <w:t>The MCVideo client 1 and MCVideo client 2 accepts the request, and sends the MCVideo communication parameter update response to the MCVideo server.</w:t>
      </w:r>
    </w:p>
    <w:p w14:paraId="79AEBD5E" w14:textId="77777777" w:rsidR="00A90238" w:rsidRPr="006B24A4" w:rsidRDefault="00A90238" w:rsidP="00A90238">
      <w:pPr>
        <w:pStyle w:val="B1"/>
      </w:pPr>
      <w:r>
        <w:t>6.</w:t>
      </w:r>
      <w:r>
        <w:tab/>
        <w:t>Then, the MCVideo group communication applies the new MCVideo communication parameters.</w:t>
      </w:r>
    </w:p>
    <w:p w14:paraId="3FA3ACB2" w14:textId="77777777" w:rsidR="00A90238" w:rsidRPr="00681F93" w:rsidRDefault="00A90238" w:rsidP="00A90238">
      <w:pPr>
        <w:pStyle w:val="Heading4"/>
      </w:pPr>
      <w:bookmarkStart w:id="1087" w:name="_Toc185772563"/>
      <w:r>
        <w:t>7.17.3.3</w:t>
      </w:r>
      <w:r w:rsidRPr="00AB5FED">
        <w:tab/>
      </w:r>
      <w:r>
        <w:t>MCVideo</w:t>
      </w:r>
      <w:r w:rsidRPr="00DE32AD">
        <w:t xml:space="preserve"> adaptation </w:t>
      </w:r>
      <w:r>
        <w:t>during private communication procedure – transmitting client triggered</w:t>
      </w:r>
      <w:bookmarkEnd w:id="1087"/>
    </w:p>
    <w:p w14:paraId="0524F1B9" w14:textId="77777777" w:rsidR="00A90238" w:rsidRPr="000C0F27" w:rsidRDefault="00A90238" w:rsidP="00A90238">
      <w:r w:rsidRPr="00922E5A">
        <w:t>Figure </w:t>
      </w:r>
      <w:r>
        <w:t>7.17</w:t>
      </w:r>
      <w:r w:rsidRPr="00922E5A">
        <w:t>.</w:t>
      </w:r>
      <w:r>
        <w:t>3.3</w:t>
      </w:r>
      <w:r w:rsidRPr="00922E5A">
        <w:t>-1</w:t>
      </w:r>
      <w:r w:rsidRPr="001E4696">
        <w:t xml:space="preserve"> </w:t>
      </w:r>
      <w:r w:rsidRPr="000C0F27">
        <w:t>describes</w:t>
      </w:r>
      <w:r>
        <w:t xml:space="preserve"> the</w:t>
      </w:r>
      <w:r w:rsidRPr="000C0F27">
        <w:t xml:space="preserve"> procedure for</w:t>
      </w:r>
      <w:r>
        <w:t xml:space="preserve"> transmitting</w:t>
      </w:r>
      <w:r w:rsidRPr="000C0F27">
        <w:t xml:space="preserve"> </w:t>
      </w:r>
      <w:r>
        <w:t>MCVideo client initiated MCVideo communication parameters update in on-network</w:t>
      </w:r>
      <w:r w:rsidRPr="000C0F27">
        <w:t>.</w:t>
      </w:r>
      <w:r>
        <w:t xml:space="preserve"> This procedure is applicable to the video push and video pull. </w:t>
      </w:r>
    </w:p>
    <w:p w14:paraId="7559FD80" w14:textId="77777777" w:rsidR="00A90238" w:rsidRPr="00522EE2" w:rsidRDefault="00A90238" w:rsidP="00A90238">
      <w:r w:rsidRPr="00522EE2">
        <w:t>Pre-conditions:</w:t>
      </w:r>
    </w:p>
    <w:p w14:paraId="185F19A7" w14:textId="77777777" w:rsidR="00A90238" w:rsidRDefault="00A90238" w:rsidP="00A90238">
      <w:pPr>
        <w:pStyle w:val="B1"/>
      </w:pPr>
      <w:r w:rsidRPr="00D82581">
        <w:t>1.</w:t>
      </w:r>
      <w:r w:rsidRPr="00D82581">
        <w:tab/>
      </w:r>
      <w:r>
        <w:t>The private communication is ongoing between MCVideo cient 1 and MCVideo client 2</w:t>
      </w:r>
      <w:r w:rsidRPr="00515CC1">
        <w:t>, and MCVideo client 1 is transmitting video to MCVideo client 2.</w:t>
      </w:r>
    </w:p>
    <w:p w14:paraId="1367E2C7" w14:textId="77777777" w:rsidR="00A90238" w:rsidRDefault="00A90238" w:rsidP="00A90238">
      <w:pPr>
        <w:pStyle w:val="TH"/>
      </w:pPr>
      <w:r>
        <w:object w:dxaOrig="6346" w:dyaOrig="4890" w14:anchorId="09B03CF9">
          <v:shape id="_x0000_i1115" type="#_x0000_t75" style="width:317.4pt;height:244.2pt" o:ole="">
            <v:imagedata r:id="rId191" o:title=""/>
          </v:shape>
          <o:OLEObject Type="Embed" ProgID="Visio.Drawing.11" ShapeID="_x0000_i1115" DrawAspect="Content" ObjectID="_1796385463" r:id="rId192"/>
        </w:object>
      </w:r>
    </w:p>
    <w:p w14:paraId="1373AE3C" w14:textId="77777777" w:rsidR="00A90238" w:rsidRPr="00AB5FED" w:rsidRDefault="00A90238" w:rsidP="00A90238">
      <w:pPr>
        <w:pStyle w:val="TF"/>
      </w:pPr>
      <w:r w:rsidRPr="00AB5FED">
        <w:t>Figure </w:t>
      </w:r>
      <w:r>
        <w:t>7</w:t>
      </w:r>
      <w:r w:rsidRPr="00AB5FED">
        <w:t>.</w:t>
      </w:r>
      <w:r>
        <w:t>17.3.3-1: Transmitting user initiated MCVideo adaptation in private communication</w:t>
      </w:r>
    </w:p>
    <w:p w14:paraId="57EFE147"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adjust the video communication parameters due to network conditions changes detected, e.g., through packet loss. The new parameters including codec, resolution, frame rate and etc. are included.</w:t>
      </w:r>
    </w:p>
    <w:p w14:paraId="28A24473" w14:textId="77777777" w:rsidR="00A90238" w:rsidRDefault="00A90238" w:rsidP="00A90238">
      <w:pPr>
        <w:pStyle w:val="B1"/>
      </w:pPr>
      <w:r>
        <w:rPr>
          <w:lang w:eastAsia="zh-CN"/>
        </w:rPr>
        <w:t>2.</w:t>
      </w:r>
      <w:r>
        <w:rPr>
          <w:lang w:eastAsia="zh-CN"/>
        </w:rPr>
        <w:tab/>
        <w:t>MCVideo server checks whether the MCVideo user of MCVideo client 1 has the authorization to update the MCVideo communication parameters</w:t>
      </w:r>
      <w:r>
        <w:t>.</w:t>
      </w:r>
    </w:p>
    <w:p w14:paraId="7428B994"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59645FBF" w14:textId="77777777" w:rsidR="00A90238" w:rsidRDefault="00A90238" w:rsidP="00A90238">
      <w:pPr>
        <w:pStyle w:val="B1"/>
      </w:pPr>
      <w:r>
        <w:t>4.</w:t>
      </w:r>
      <w:r>
        <w:tab/>
        <w:t>The MCVideo user of MCVideo client 2 is notified about the changes of MCVideo communication parameters.</w:t>
      </w:r>
    </w:p>
    <w:p w14:paraId="7AB9FB53" w14:textId="77777777" w:rsidR="00A90238" w:rsidRDefault="00A90238" w:rsidP="00A90238">
      <w:pPr>
        <w:pStyle w:val="B1"/>
      </w:pPr>
      <w:r>
        <w:t>5.</w:t>
      </w:r>
      <w:r>
        <w:tab/>
        <w:t>The MCVideo client 2 accepts the request, and sends the MCVideo communication parameter update response to the MCVideo server.</w:t>
      </w:r>
    </w:p>
    <w:p w14:paraId="4BEB904B" w14:textId="77777777" w:rsidR="00A90238" w:rsidRDefault="00A90238" w:rsidP="00A90238">
      <w:pPr>
        <w:pStyle w:val="B1"/>
      </w:pPr>
      <w:r>
        <w:t>6.</w:t>
      </w:r>
      <w:r>
        <w:tab/>
        <w:t>The MCVideo server sends the MCVideo communication parameter update response to the MCVideo client 1 with the result.</w:t>
      </w:r>
    </w:p>
    <w:p w14:paraId="270B71E0" w14:textId="77777777" w:rsidR="00A90238" w:rsidRDefault="00A90238" w:rsidP="00A90238">
      <w:pPr>
        <w:pStyle w:val="B1"/>
      </w:pPr>
      <w:r>
        <w:t>7.</w:t>
      </w:r>
      <w:r>
        <w:tab/>
        <w:t>Then, the MCVideo communication applies the new MCVideo communication parameters.</w:t>
      </w:r>
    </w:p>
    <w:p w14:paraId="7D1C760A" w14:textId="77777777" w:rsidR="00A90238" w:rsidRPr="00681F93" w:rsidRDefault="00A90238" w:rsidP="00A90238">
      <w:pPr>
        <w:pStyle w:val="Heading4"/>
      </w:pPr>
      <w:bookmarkStart w:id="1088" w:name="_Toc185772564"/>
      <w:r>
        <w:t>7.17.3.4</w:t>
      </w:r>
      <w:r w:rsidRPr="00AB5FED">
        <w:tab/>
      </w:r>
      <w:r>
        <w:t>MCVideo</w:t>
      </w:r>
      <w:r w:rsidRPr="00DE32AD">
        <w:t xml:space="preserve"> adaptation </w:t>
      </w:r>
      <w:r>
        <w:t>during group communication procedure – receiving user triggered</w:t>
      </w:r>
      <w:bookmarkEnd w:id="1088"/>
    </w:p>
    <w:p w14:paraId="47E94B67" w14:textId="77777777" w:rsidR="00A90238" w:rsidRPr="000C0F27" w:rsidRDefault="00A90238" w:rsidP="00A90238">
      <w:r w:rsidRPr="00922E5A">
        <w:t>Figure </w:t>
      </w:r>
      <w:r>
        <w:t>7.17</w:t>
      </w:r>
      <w:r w:rsidRPr="00922E5A">
        <w:t>.</w:t>
      </w:r>
      <w:r>
        <w:t>3.4</w:t>
      </w:r>
      <w:r w:rsidRPr="00922E5A">
        <w:t>-1</w:t>
      </w:r>
      <w:r w:rsidRPr="001E4696">
        <w:t xml:space="preserve"> </w:t>
      </w:r>
      <w:r w:rsidRPr="000C0F27">
        <w:t>describes</w:t>
      </w:r>
      <w:r>
        <w:t xml:space="preserve"> the</w:t>
      </w:r>
      <w:r w:rsidRPr="000C0F27">
        <w:t xml:space="preserve"> procedure for </w:t>
      </w:r>
      <w:r>
        <w:t>receiving user initiated MCVideo communication parameters update in on-network</w:t>
      </w:r>
      <w:r w:rsidRPr="000C0F27">
        <w:t>.</w:t>
      </w:r>
      <w:r>
        <w:t xml:space="preserve"> This procedure is applicable in video push and video pull. </w:t>
      </w:r>
    </w:p>
    <w:p w14:paraId="5BFE8C4D" w14:textId="77777777" w:rsidR="00A90238" w:rsidRPr="00522EE2" w:rsidRDefault="00A90238" w:rsidP="00A90238">
      <w:r w:rsidRPr="00522EE2">
        <w:t>Pre-conditions:</w:t>
      </w:r>
    </w:p>
    <w:p w14:paraId="4F5956AA" w14:textId="77777777" w:rsidR="00A90238" w:rsidRDefault="00A90238" w:rsidP="00A90238">
      <w:pPr>
        <w:pStyle w:val="B1"/>
      </w:pPr>
      <w:r w:rsidRPr="00D82581">
        <w:t>1.</w:t>
      </w:r>
      <w:r w:rsidRPr="00D82581">
        <w:tab/>
      </w:r>
      <w:r>
        <w:t>The private communication is ongoing between MCVideo cient 1 and MCVideo client 2</w:t>
      </w:r>
      <w:r w:rsidRPr="00B11EB4">
        <w:t>, and the MCVideo client 1 is receiving video from MCVideo client 2.</w:t>
      </w:r>
    </w:p>
    <w:p w14:paraId="315E98CB" w14:textId="77777777" w:rsidR="00A90238" w:rsidRDefault="00A90238" w:rsidP="00A90238">
      <w:pPr>
        <w:pStyle w:val="TH"/>
      </w:pPr>
      <w:r>
        <w:object w:dxaOrig="6346" w:dyaOrig="4890" w14:anchorId="491FDA6C">
          <v:shape id="_x0000_i1116" type="#_x0000_t75" style="width:317.4pt;height:244.2pt" o:ole="">
            <v:imagedata r:id="rId193" o:title=""/>
          </v:shape>
          <o:OLEObject Type="Embed" ProgID="Visio.Drawing.11" ShapeID="_x0000_i1116" DrawAspect="Content" ObjectID="_1796385464" r:id="rId194"/>
        </w:object>
      </w:r>
    </w:p>
    <w:p w14:paraId="15185FD7" w14:textId="77777777" w:rsidR="00A90238" w:rsidRPr="00AB5FED" w:rsidRDefault="00A90238" w:rsidP="00A90238">
      <w:pPr>
        <w:pStyle w:val="TF"/>
      </w:pPr>
      <w:r w:rsidRPr="00AB5FED">
        <w:t>Figure </w:t>
      </w:r>
      <w:r>
        <w:t>7</w:t>
      </w:r>
      <w:r w:rsidRPr="00AB5FED">
        <w:t>.</w:t>
      </w:r>
      <w:r>
        <w:t>17</w:t>
      </w:r>
      <w:r w:rsidRPr="00AB5FED">
        <w:t>.</w:t>
      </w:r>
      <w:r>
        <w:t>3.4-1: Receiving user triggered MCVideo adaptation in private communication</w:t>
      </w:r>
    </w:p>
    <w:p w14:paraId="63218881"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14:paraId="187EAF0F" w14:textId="77777777" w:rsidR="00A90238" w:rsidRDefault="00A90238" w:rsidP="00A90238">
      <w:pPr>
        <w:pStyle w:val="B1"/>
      </w:pPr>
      <w:r>
        <w:rPr>
          <w:lang w:eastAsia="zh-CN"/>
        </w:rPr>
        <w:t>2.</w:t>
      </w:r>
      <w:r>
        <w:rPr>
          <w:lang w:eastAsia="zh-CN"/>
        </w:rPr>
        <w:tab/>
        <w:t>MCVideo server checks whether the MCVideo user of MCVideo client 1 has the authorization to update the MCVideo communication parameters.</w:t>
      </w:r>
      <w:r w:rsidRPr="00B11EB4">
        <w:t xml:space="preserve"> </w:t>
      </w:r>
    </w:p>
    <w:p w14:paraId="4F0E7F08"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7A2C32AA" w14:textId="77777777" w:rsidR="00A90238" w:rsidRDefault="00A90238" w:rsidP="00A90238">
      <w:pPr>
        <w:pStyle w:val="B1"/>
      </w:pPr>
      <w:r>
        <w:t>4.</w:t>
      </w:r>
      <w:r>
        <w:tab/>
        <w:t>The MCVideo user of MCVideo client 2 is notified about the request of MCVideo communication parameters update.</w:t>
      </w:r>
    </w:p>
    <w:p w14:paraId="0CA09F05" w14:textId="77777777" w:rsidR="00A90238" w:rsidRDefault="00A90238" w:rsidP="00A90238">
      <w:pPr>
        <w:pStyle w:val="B1"/>
      </w:pPr>
      <w:r>
        <w:t>5.</w:t>
      </w:r>
      <w:r>
        <w:tab/>
        <w:t>The MCVideo client 2 accepts the request, and sends the MCVideo communication parameter update response to the MCVideo server.</w:t>
      </w:r>
    </w:p>
    <w:p w14:paraId="09012EA7" w14:textId="77777777" w:rsidR="00A90238" w:rsidRDefault="00A90238" w:rsidP="00A90238">
      <w:pPr>
        <w:pStyle w:val="B1"/>
      </w:pPr>
      <w:r>
        <w:t>6.</w:t>
      </w:r>
      <w:r>
        <w:tab/>
        <w:t>The MCVideo server sends the MCVideo communication parameter update response to the MCVideo client 1 with the result.</w:t>
      </w:r>
    </w:p>
    <w:p w14:paraId="0D677A1D" w14:textId="77777777" w:rsidR="00A90238" w:rsidRPr="005451D9" w:rsidRDefault="00A90238" w:rsidP="00A90238">
      <w:pPr>
        <w:pStyle w:val="B1"/>
      </w:pPr>
      <w:r>
        <w:t>7.</w:t>
      </w:r>
      <w:r>
        <w:tab/>
        <w:t>Then, the MCVideo communication applies the new MCVideo communication parameters.</w:t>
      </w:r>
    </w:p>
    <w:p w14:paraId="55C45BE9" w14:textId="77777777" w:rsidR="00A90238" w:rsidRPr="00544EAA" w:rsidRDefault="00A90238" w:rsidP="00A90238">
      <w:pPr>
        <w:pStyle w:val="Heading2"/>
        <w:rPr>
          <w:lang w:eastAsia="zh-CN"/>
        </w:rPr>
      </w:pPr>
      <w:bookmarkStart w:id="1089" w:name="_Toc185772565"/>
      <w:r w:rsidRPr="00544EAA">
        <w:rPr>
          <w:lang w:eastAsia="zh-CN"/>
        </w:rPr>
        <w:t>7</w:t>
      </w:r>
      <w:r w:rsidRPr="00544EAA">
        <w:t>.</w:t>
      </w:r>
      <w:r>
        <w:t>18</w:t>
      </w:r>
      <w:r w:rsidRPr="00544EAA">
        <w:tab/>
        <w:t>Use of ProSe capabilities in off-network MC</w:t>
      </w:r>
      <w:r>
        <w:t>Video</w:t>
      </w:r>
      <w:r w:rsidRPr="00544EAA">
        <w:t xml:space="preserve"> communications</w:t>
      </w:r>
      <w:bookmarkEnd w:id="1089"/>
    </w:p>
    <w:p w14:paraId="6906EE61" w14:textId="77777777" w:rsidR="00A90238" w:rsidRPr="00544EAA" w:rsidRDefault="00A90238" w:rsidP="00A90238">
      <w:pPr>
        <w:pStyle w:val="Heading3"/>
        <w:rPr>
          <w:lang w:eastAsia="zh-CN"/>
        </w:rPr>
      </w:pPr>
      <w:bookmarkStart w:id="1090" w:name="_Toc185772566"/>
      <w:r w:rsidRPr="00544EAA">
        <w:rPr>
          <w:lang w:eastAsia="zh-CN"/>
        </w:rPr>
        <w:t>7</w:t>
      </w:r>
      <w:r w:rsidRPr="00544EAA">
        <w:t>.</w:t>
      </w:r>
      <w:r>
        <w:rPr>
          <w:lang w:eastAsia="zh-CN"/>
        </w:rPr>
        <w:t>18</w:t>
      </w:r>
      <w:r w:rsidRPr="00544EAA">
        <w:t>.1</w:t>
      </w:r>
      <w:r w:rsidRPr="00544EAA">
        <w:tab/>
        <w:t>General</w:t>
      </w:r>
      <w:bookmarkEnd w:id="1090"/>
    </w:p>
    <w:p w14:paraId="49F3FF4A" w14:textId="77777777" w:rsidR="00A90238" w:rsidRPr="00544EAA" w:rsidRDefault="00A90238" w:rsidP="00A90238">
      <w:pPr>
        <w:rPr>
          <w:lang w:eastAsia="zh-CN"/>
        </w:rPr>
      </w:pPr>
      <w:r w:rsidRPr="00544EAA">
        <w:rPr>
          <w:lang w:eastAsia="zh-CN"/>
        </w:rPr>
        <w:t xml:space="preserve">When an </w:t>
      </w:r>
      <w:r>
        <w:rPr>
          <w:lang w:eastAsia="zh-CN"/>
        </w:rPr>
        <w:t>MCVideo</w:t>
      </w:r>
      <w:r w:rsidRPr="00544EAA">
        <w:rPr>
          <w:lang w:eastAsia="zh-CN"/>
        </w:rPr>
        <w:t xml:space="preserve"> user using a ProSe-enabled UE wants to communicate with a specific </w:t>
      </w:r>
      <w:r>
        <w:rPr>
          <w:lang w:eastAsia="zh-CN"/>
        </w:rPr>
        <w:t>MCVideo</w:t>
      </w:r>
      <w:r w:rsidRPr="00544EAA">
        <w:rPr>
          <w:lang w:eastAsia="zh-CN"/>
        </w:rPr>
        <w:t xml:space="preserve"> group or </w:t>
      </w:r>
      <w:r>
        <w:rPr>
          <w:lang w:eastAsia="zh-CN"/>
        </w:rPr>
        <w:t>MCVideo</w:t>
      </w:r>
      <w:r w:rsidRPr="00544EAA">
        <w:rPr>
          <w:lang w:eastAsia="zh-CN"/>
        </w:rPr>
        <w:t xml:space="preserve"> user using ProSe capabilities, the </w:t>
      </w:r>
      <w:r>
        <w:rPr>
          <w:lang w:eastAsia="zh-CN"/>
        </w:rPr>
        <w:t>MCVideo</w:t>
      </w:r>
      <w:r w:rsidRPr="00544EAA">
        <w:rPr>
          <w:lang w:eastAsia="zh-CN"/>
        </w:rPr>
        <w:t xml:space="preserve"> client enables the </w:t>
      </w:r>
      <w:r>
        <w:rPr>
          <w:lang w:eastAsia="zh-CN"/>
        </w:rPr>
        <w:t>use of</w:t>
      </w:r>
      <w:r w:rsidRPr="00544EAA">
        <w:rPr>
          <w:lang w:eastAsia="zh-CN"/>
        </w:rPr>
        <w:t xml:space="preserve"> the ProSe layer procedures for public safety, as specified in 3GPP TS 23.303 [7]. </w:t>
      </w:r>
    </w:p>
    <w:p w14:paraId="3095A3FC" w14:textId="77777777" w:rsidR="00A90238" w:rsidRPr="00544EAA" w:rsidRDefault="00A90238" w:rsidP="00A90238">
      <w:pPr>
        <w:rPr>
          <w:lang w:eastAsia="zh-CN"/>
        </w:rPr>
      </w:pPr>
      <w:r w:rsidRPr="00544EAA">
        <w:rPr>
          <w:lang w:eastAsia="zh-CN"/>
        </w:rPr>
        <w:t xml:space="preserve">For an off-network </w:t>
      </w:r>
      <w:r>
        <w:rPr>
          <w:lang w:eastAsia="zh-CN"/>
        </w:rPr>
        <w:t>MCVideo</w:t>
      </w:r>
      <w:r w:rsidRPr="00544EAA">
        <w:rPr>
          <w:lang w:eastAsia="zh-CN"/>
        </w:rPr>
        <w:t xml:space="preserve"> group communication, t</w:t>
      </w:r>
      <w:r w:rsidRPr="00544EAA">
        <w:t xml:space="preserve">he </w:t>
      </w:r>
      <w:r>
        <w:t>MCVideo</w:t>
      </w:r>
      <w:r w:rsidRPr="00544EAA">
        <w:t xml:space="preserve"> client </w:t>
      </w:r>
      <w:r>
        <w:t>obtains configuration data</w:t>
      </w:r>
      <w:r w:rsidRPr="00544EAA" w:rsidDel="001021F5">
        <w:t xml:space="preserve"> </w:t>
      </w:r>
      <w:r w:rsidRPr="00544EAA">
        <w:t>such as</w:t>
      </w:r>
      <w:r w:rsidRPr="00544EAA">
        <w:rPr>
          <w:lang w:eastAsia="zh-CN"/>
        </w:rPr>
        <w:t xml:space="preserve"> the u</w:t>
      </w:r>
      <w:r w:rsidRPr="00544EAA">
        <w:t xml:space="preserve">ser info ID of the </w:t>
      </w:r>
      <w:r>
        <w:t>calling MCVideo</w:t>
      </w:r>
      <w:r w:rsidRPr="00544EAA">
        <w:t xml:space="preserve"> user and the ProSe Group IP multicast address and ProSe Layer-2 Group ID associated to the</w:t>
      </w:r>
      <w:r>
        <w:t xml:space="preserve"> target</w:t>
      </w:r>
      <w:r w:rsidRPr="00544EAA">
        <w:t xml:space="preserve"> </w:t>
      </w:r>
      <w:r>
        <w:t>MCVideo</w:t>
      </w:r>
      <w:r w:rsidRPr="00544EAA">
        <w:t xml:space="preserve"> group (as described in clause</w:t>
      </w:r>
      <w:r w:rsidRPr="00544EAA">
        <w:rPr>
          <w:lang w:eastAsia="zh-CN"/>
        </w:rPr>
        <w:t> </w:t>
      </w:r>
      <w:r w:rsidRPr="00544EAA">
        <w:t xml:space="preserve">8.1.3.2 in </w:t>
      </w:r>
      <w:r w:rsidRPr="00544EAA">
        <w:rPr>
          <w:lang w:eastAsia="zh-CN"/>
        </w:rPr>
        <w:t xml:space="preserve">3GPP TS 23.280 [6]), and provides it to the ProSe layer. The </w:t>
      </w:r>
      <w:r w:rsidRPr="00544EAA">
        <w:t>ProSe Layer-2 Group ID</w:t>
      </w:r>
      <w:r w:rsidRPr="00544EAA">
        <w:rPr>
          <w:lang w:eastAsia="zh-CN"/>
        </w:rPr>
        <w:t xml:space="preserve"> of the target </w:t>
      </w:r>
      <w:r>
        <w:rPr>
          <w:lang w:eastAsia="zh-CN"/>
        </w:rPr>
        <w:t>MCVideo</w:t>
      </w:r>
      <w:r w:rsidRPr="00544EAA">
        <w:rPr>
          <w:lang w:eastAsia="zh-CN"/>
        </w:rPr>
        <w:t xml:space="preserve"> group may be used by the ProSe layer as the target group info and the discovery group ID</w:t>
      </w:r>
      <w:r>
        <w:rPr>
          <w:lang w:eastAsia="zh-CN"/>
        </w:rPr>
        <w:t xml:space="preserve"> (</w:t>
      </w:r>
      <w:r w:rsidRPr="00544EAA">
        <w:rPr>
          <w:lang w:eastAsia="zh-CN"/>
        </w:rPr>
        <w:t>defined in 3GPP TS 23.303 [7]</w:t>
      </w:r>
      <w:r>
        <w:rPr>
          <w:lang w:eastAsia="zh-CN"/>
        </w:rPr>
        <w:t>)</w:t>
      </w:r>
      <w:r w:rsidRPr="00544EAA">
        <w:rPr>
          <w:lang w:eastAsia="zh-CN"/>
        </w:rPr>
        <w:t>.</w:t>
      </w:r>
    </w:p>
    <w:p w14:paraId="77C0B5D0" w14:textId="77777777" w:rsidR="00A90238" w:rsidRPr="00544EAA" w:rsidRDefault="00A90238" w:rsidP="00A90238">
      <w:r w:rsidRPr="00544EAA">
        <w:lastRenderedPageBreak/>
        <w:t xml:space="preserve">Prior to initiating an off-network </w:t>
      </w:r>
      <w:r>
        <w:t>MCVideo</w:t>
      </w:r>
      <w:r w:rsidRPr="00544EAA">
        <w:t xml:space="preserve"> group communication, a group member discovery procedure may be initiated to identify whether other members of the target </w:t>
      </w:r>
      <w:r>
        <w:t>MCVideo</w:t>
      </w:r>
      <w:r w:rsidRPr="00544EAA">
        <w:t xml:space="preserve"> group are in the proximity of the </w:t>
      </w:r>
      <w:r>
        <w:t>calling MCVideo</w:t>
      </w:r>
      <w:r w:rsidRPr="00544EAA">
        <w:t xml:space="preserve"> user, as described in the ProSe direct discovery for public safety use procedure in 3GPP TS 23.303 [7]. The off-network </w:t>
      </w:r>
      <w:r>
        <w:t>MCVideo</w:t>
      </w:r>
      <w:r w:rsidRPr="00544EAA">
        <w:t xml:space="preserve"> group communication using the ProSe capability is based on the one-to-many ProSe direct communication procedure for public safety use described in 3GPP TS 23.303 [7].</w:t>
      </w:r>
    </w:p>
    <w:p w14:paraId="370BE067" w14:textId="77777777" w:rsidR="00A90238" w:rsidRPr="00544EAA" w:rsidRDefault="00A90238" w:rsidP="00A90238">
      <w:pPr>
        <w:rPr>
          <w:lang w:eastAsia="zh-CN"/>
        </w:rPr>
      </w:pPr>
      <w:r w:rsidRPr="00544EAA">
        <w:t xml:space="preserve">For an </w:t>
      </w:r>
      <w:r w:rsidRPr="00544EAA">
        <w:rPr>
          <w:lang w:eastAsia="zh-CN"/>
        </w:rPr>
        <w:t>off-network</w:t>
      </w:r>
      <w:r w:rsidRPr="00544EAA">
        <w:t xml:space="preserve"> one-to-one</w:t>
      </w:r>
      <w:r w:rsidRPr="00544EAA">
        <w:rPr>
          <w:lang w:eastAsia="zh-CN"/>
        </w:rPr>
        <w:t xml:space="preserve"> </w:t>
      </w:r>
      <w:r>
        <w:rPr>
          <w:lang w:eastAsia="zh-CN"/>
        </w:rPr>
        <w:t>MCVideo</w:t>
      </w:r>
      <w:r w:rsidRPr="00544EAA">
        <w:rPr>
          <w:lang w:eastAsia="zh-CN"/>
        </w:rPr>
        <w:t xml:space="preserve"> communication, the </w:t>
      </w:r>
      <w:r>
        <w:rPr>
          <w:lang w:eastAsia="zh-CN"/>
        </w:rPr>
        <w:t>MCVideo</w:t>
      </w:r>
      <w:r w:rsidRPr="00544EAA">
        <w:rPr>
          <w:lang w:eastAsia="zh-CN"/>
        </w:rPr>
        <w:t xml:space="preserve"> client </w:t>
      </w:r>
      <w:r>
        <w:t>obtains configuration data</w:t>
      </w:r>
      <w:r w:rsidRPr="00544EAA" w:rsidDel="001021F5">
        <w:rPr>
          <w:lang w:eastAsia="zh-CN"/>
        </w:rPr>
        <w:t xml:space="preserve"> </w:t>
      </w:r>
      <w:r>
        <w:rPr>
          <w:lang w:eastAsia="zh-CN"/>
        </w:rPr>
        <w:t xml:space="preserve">such as </w:t>
      </w:r>
      <w:r w:rsidRPr="00544EAA">
        <w:rPr>
          <w:lang w:eastAsia="zh-CN"/>
        </w:rPr>
        <w:t xml:space="preserve">the ProSe discovery group ID and user info ID of the target </w:t>
      </w:r>
      <w:r>
        <w:rPr>
          <w:lang w:eastAsia="zh-CN"/>
        </w:rPr>
        <w:t>MCVideo</w:t>
      </w:r>
      <w:r w:rsidRPr="00544EAA">
        <w:rPr>
          <w:lang w:eastAsia="zh-CN"/>
        </w:rPr>
        <w:t xml:space="preserve"> user from the "</w:t>
      </w:r>
      <w:r w:rsidRPr="00277AE8">
        <w:rPr>
          <w:lang w:eastAsia="zh-CN"/>
        </w:rPr>
        <w:t>List of user(s) who can be called in MCVideo private call</w:t>
      </w:r>
      <w:r w:rsidRPr="00544EAA">
        <w:rPr>
          <w:lang w:eastAsia="zh-CN"/>
        </w:rPr>
        <w:t xml:space="preserve">" in the </w:t>
      </w:r>
      <w:r>
        <w:rPr>
          <w:lang w:eastAsia="zh-CN"/>
        </w:rPr>
        <w:t>MCVideo</w:t>
      </w:r>
      <w:r w:rsidRPr="00544EAA">
        <w:rPr>
          <w:lang w:eastAsia="zh-CN"/>
        </w:rPr>
        <w:t xml:space="preserve"> user profile and requests the IP address of the </w:t>
      </w:r>
      <w:r>
        <w:rPr>
          <w:lang w:eastAsia="zh-CN"/>
        </w:rPr>
        <w:t>MCVideo</w:t>
      </w:r>
      <w:r w:rsidRPr="00544EAA">
        <w:rPr>
          <w:lang w:eastAsia="zh-CN"/>
        </w:rPr>
        <w:t xml:space="preserve"> UE associated with the target </w:t>
      </w:r>
      <w:r>
        <w:rPr>
          <w:lang w:eastAsia="zh-CN"/>
        </w:rPr>
        <w:t>MCVideo</w:t>
      </w:r>
      <w:r w:rsidRPr="00544EAA">
        <w:rPr>
          <w:lang w:eastAsia="zh-CN"/>
        </w:rPr>
        <w:t xml:space="preserve"> user from the ProSe layer.</w:t>
      </w:r>
    </w:p>
    <w:p w14:paraId="5DACA25D" w14:textId="77777777" w:rsidR="00A90238" w:rsidRPr="00544EAA" w:rsidRDefault="00A90238" w:rsidP="00A90238">
      <w:pPr>
        <w:rPr>
          <w:lang w:eastAsia="zh-CN"/>
        </w:rPr>
      </w:pPr>
      <w:r w:rsidRPr="00544EAA">
        <w:rPr>
          <w:lang w:eastAsia="zh-CN"/>
        </w:rPr>
        <w:t xml:space="preserve">The </w:t>
      </w:r>
      <w:r>
        <w:rPr>
          <w:lang w:eastAsia="zh-CN"/>
        </w:rPr>
        <w:t>MCVideo</w:t>
      </w:r>
      <w:r w:rsidRPr="00544EAA">
        <w:rPr>
          <w:lang w:eastAsia="zh-CN"/>
        </w:rPr>
        <w:t xml:space="preserve"> client enables the ProSe layer to determine the IP address for the communication with the target </w:t>
      </w:r>
      <w:r>
        <w:rPr>
          <w:lang w:eastAsia="zh-CN"/>
        </w:rPr>
        <w:t>MCVideo</w:t>
      </w:r>
      <w:r w:rsidRPr="00544EAA">
        <w:rPr>
          <w:lang w:eastAsia="zh-CN"/>
        </w:rPr>
        <w:t xml:space="preserve"> UE by providing the ProSe discovery group ID and u</w:t>
      </w:r>
      <w:r w:rsidRPr="00544EAA">
        <w:t>ser info ID</w:t>
      </w:r>
      <w:r w:rsidRPr="00544EAA">
        <w:rPr>
          <w:lang w:eastAsia="zh-CN"/>
        </w:rPr>
        <w:t xml:space="preserve"> (as defined in 3GPP TS 23.303 [7]) </w:t>
      </w:r>
      <w:bookmarkStart w:id="1091" w:name="_Hlk49264034"/>
      <w:r>
        <w:rPr>
          <w:lang w:eastAsia="zh-CN"/>
        </w:rPr>
        <w:t>associated to</w:t>
      </w:r>
      <w:r w:rsidRPr="00544EAA">
        <w:rPr>
          <w:lang w:eastAsia="zh-CN"/>
        </w:rPr>
        <w:t xml:space="preserve"> </w:t>
      </w:r>
      <w:bookmarkEnd w:id="1091"/>
      <w:r w:rsidRPr="00544EAA">
        <w:rPr>
          <w:lang w:eastAsia="zh-CN"/>
        </w:rPr>
        <w:t xml:space="preserve">the target </w:t>
      </w:r>
      <w:r>
        <w:rPr>
          <w:lang w:eastAsia="zh-CN"/>
        </w:rPr>
        <w:t>MCVideo</w:t>
      </w:r>
      <w:r w:rsidRPr="00544EAA">
        <w:rPr>
          <w:lang w:eastAsia="zh-CN"/>
        </w:rPr>
        <w:t xml:space="preserve"> user. This may trigger the ProSe direct discovery for public safety use procedure to identify whether the target </w:t>
      </w:r>
      <w:r>
        <w:rPr>
          <w:lang w:eastAsia="zh-CN"/>
        </w:rPr>
        <w:t>MCVideo</w:t>
      </w:r>
      <w:r w:rsidRPr="00544EAA">
        <w:rPr>
          <w:lang w:eastAsia="zh-CN"/>
        </w:rPr>
        <w:t xml:space="preserve"> user is in the proximity of the </w:t>
      </w:r>
      <w:r>
        <w:rPr>
          <w:lang w:eastAsia="zh-CN"/>
        </w:rPr>
        <w:t>calling MCVideo</w:t>
      </w:r>
      <w:r w:rsidRPr="00544EAA">
        <w:rPr>
          <w:lang w:eastAsia="zh-CN"/>
        </w:rPr>
        <w:t xml:space="preserve"> user. The </w:t>
      </w:r>
      <w:r w:rsidRPr="00544EAA">
        <w:t>user info ID</w:t>
      </w:r>
      <w:r w:rsidRPr="00544EAA">
        <w:rPr>
          <w:lang w:eastAsia="zh-CN"/>
        </w:rPr>
        <w:t xml:space="preserve"> of the target </w:t>
      </w:r>
      <w:r>
        <w:rPr>
          <w:lang w:eastAsia="zh-CN"/>
        </w:rPr>
        <w:t>MCVideo</w:t>
      </w:r>
      <w:r w:rsidRPr="00544EAA">
        <w:rPr>
          <w:lang w:eastAsia="zh-CN"/>
        </w:rPr>
        <w:t xml:space="preserve"> user is used by the ProSe layer as the target info (as defined in 3GPP TS 23.303 [7]). </w:t>
      </w:r>
    </w:p>
    <w:p w14:paraId="42DDA68C" w14:textId="77777777" w:rsidR="00A90238" w:rsidRPr="00544EAA" w:rsidRDefault="00A90238" w:rsidP="00A90238">
      <w:pPr>
        <w:rPr>
          <w:lang w:eastAsia="zh-CN"/>
        </w:rPr>
      </w:pPr>
      <w:r w:rsidRPr="00544EAA">
        <w:rPr>
          <w:lang w:eastAsia="zh-CN"/>
        </w:rPr>
        <w:t xml:space="preserve">The ProSe layer can then provide </w:t>
      </w:r>
      <w:r w:rsidRPr="00544EAA">
        <w:t xml:space="preserve">the IP address related to the target </w:t>
      </w:r>
      <w:r>
        <w:t>MCVideo</w:t>
      </w:r>
      <w:r w:rsidRPr="00544EAA">
        <w:t xml:space="preserve"> user</w:t>
      </w:r>
      <w:r w:rsidRPr="00544EAA">
        <w:rPr>
          <w:lang w:eastAsia="zh-CN"/>
        </w:rPr>
        <w:t xml:space="preserve"> to the </w:t>
      </w:r>
      <w:r>
        <w:rPr>
          <w:lang w:eastAsia="zh-CN"/>
        </w:rPr>
        <w:t>MCVideo</w:t>
      </w:r>
      <w:r w:rsidRPr="00544EAA">
        <w:rPr>
          <w:lang w:eastAsia="zh-CN"/>
        </w:rPr>
        <w:t xml:space="preserve"> client to initiate the off-network </w:t>
      </w:r>
      <w:r w:rsidRPr="00544EAA">
        <w:t>one-to-one</w:t>
      </w:r>
      <w:r w:rsidRPr="00544EAA">
        <w:rPr>
          <w:lang w:eastAsia="zh-CN"/>
        </w:rPr>
        <w:t xml:space="preserve"> </w:t>
      </w:r>
      <w:r>
        <w:rPr>
          <w:lang w:eastAsia="zh-CN"/>
        </w:rPr>
        <w:t>MCVideo</w:t>
      </w:r>
      <w:r w:rsidRPr="00544EAA">
        <w:rPr>
          <w:lang w:eastAsia="zh-CN"/>
        </w:rPr>
        <w:t xml:space="preserve"> communication based on the one-to-one ProSe direct communication procedure described in 3GPP TS 23.303 [7].</w:t>
      </w:r>
    </w:p>
    <w:p w14:paraId="4C4B1DC1" w14:textId="77777777" w:rsidR="00A90238" w:rsidRPr="00544EAA" w:rsidRDefault="00A90238" w:rsidP="00A90238">
      <w:pPr>
        <w:pStyle w:val="Heading3"/>
        <w:rPr>
          <w:lang w:eastAsia="zh-CN"/>
        </w:rPr>
      </w:pPr>
      <w:bookmarkStart w:id="1092" w:name="_Toc185772567"/>
      <w:r w:rsidRPr="00544EAA">
        <w:rPr>
          <w:lang w:eastAsia="zh-CN"/>
        </w:rPr>
        <w:t>7</w:t>
      </w:r>
      <w:r w:rsidRPr="00544EAA">
        <w:t>.</w:t>
      </w:r>
      <w:r>
        <w:rPr>
          <w:lang w:eastAsia="zh-CN"/>
        </w:rPr>
        <w:t>18</w:t>
      </w:r>
      <w:r w:rsidRPr="00544EAA">
        <w:t>.</w:t>
      </w:r>
      <w:r>
        <w:t>2</w:t>
      </w:r>
      <w:r w:rsidRPr="00544EAA">
        <w:tab/>
      </w:r>
      <w:r>
        <w:t>Procedures</w:t>
      </w:r>
      <w:bookmarkEnd w:id="1092"/>
    </w:p>
    <w:p w14:paraId="78C1473B" w14:textId="464CCD09" w:rsidR="00A90238" w:rsidRDefault="00A90238" w:rsidP="00A90238">
      <w:pPr>
        <w:rPr>
          <w:lang w:eastAsia="zh-CN"/>
        </w:rPr>
      </w:pPr>
      <w:r>
        <w:rPr>
          <w:lang w:eastAsia="zh-CN"/>
        </w:rPr>
        <w:t>The off-network MCVideo communication procedures using the ProSe capabilities are described within the corresponding clauses of each MCVideo capability, e.g. group communication procedures for off-network are described in clause 7.1.3 and private communication procedures for off-network are described in clause 7.2.3</w:t>
      </w:r>
      <w:r w:rsidRPr="00544EAA">
        <w:rPr>
          <w:lang w:eastAsia="zh-CN"/>
        </w:rPr>
        <w:t>.</w:t>
      </w:r>
    </w:p>
    <w:p w14:paraId="245AC611" w14:textId="77777777" w:rsidR="00C76C52" w:rsidRDefault="00C76C52" w:rsidP="00C76C52">
      <w:pPr>
        <w:pStyle w:val="Heading2"/>
        <w:rPr>
          <w:rFonts w:eastAsia="SimSun"/>
        </w:rPr>
      </w:pPr>
      <w:bookmarkStart w:id="1093" w:name="_Toc113304236"/>
      <w:bookmarkStart w:id="1094" w:name="_Toc96606968"/>
      <w:bookmarkStart w:id="1095" w:name="_Toc96531258"/>
      <w:bookmarkStart w:id="1096" w:name="_Toc122563381"/>
      <w:bookmarkStart w:id="1097" w:name="_Toc185772568"/>
      <w:r>
        <w:rPr>
          <w:rFonts w:eastAsia="SimSun"/>
        </w:rPr>
        <w:t>7.19</w:t>
      </w:r>
      <w:r>
        <w:rPr>
          <w:rFonts w:eastAsia="SimSun"/>
        </w:rPr>
        <w:tab/>
      </w:r>
      <w:r>
        <w:t xml:space="preserve">Ad hoc group </w:t>
      </w:r>
      <w:bookmarkEnd w:id="1093"/>
      <w:bookmarkEnd w:id="1094"/>
      <w:bookmarkEnd w:id="1095"/>
      <w:r>
        <w:t>call</w:t>
      </w:r>
      <w:bookmarkEnd w:id="1096"/>
      <w:bookmarkEnd w:id="1097"/>
    </w:p>
    <w:p w14:paraId="496D51EB" w14:textId="77777777" w:rsidR="00C76C52" w:rsidRPr="002C512E" w:rsidRDefault="00C76C52" w:rsidP="00C76C52">
      <w:pPr>
        <w:pStyle w:val="Heading3"/>
      </w:pPr>
      <w:bookmarkStart w:id="1098" w:name="_Toc81988291"/>
      <w:bookmarkStart w:id="1099" w:name="_Toc96531259"/>
      <w:bookmarkStart w:id="1100" w:name="_Toc96606969"/>
      <w:bookmarkStart w:id="1101" w:name="_Toc113304237"/>
      <w:bookmarkStart w:id="1102" w:name="_Toc122563382"/>
      <w:bookmarkStart w:id="1103" w:name="_Toc113304238"/>
      <w:bookmarkStart w:id="1104" w:name="_Toc96606970"/>
      <w:bookmarkStart w:id="1105" w:name="_Toc96531260"/>
      <w:bookmarkStart w:id="1106" w:name="_Toc81988292"/>
      <w:bookmarkStart w:id="1107" w:name="_Toc122563383"/>
      <w:bookmarkStart w:id="1108" w:name="_Toc185772569"/>
      <w:r>
        <w:t>7.19</w:t>
      </w:r>
      <w:r w:rsidRPr="002C512E">
        <w:t>.1</w:t>
      </w:r>
      <w:r w:rsidRPr="002C512E">
        <w:tab/>
        <w:t>General</w:t>
      </w:r>
      <w:bookmarkEnd w:id="1098"/>
      <w:bookmarkEnd w:id="1099"/>
      <w:bookmarkEnd w:id="1100"/>
      <w:bookmarkEnd w:id="1101"/>
      <w:bookmarkEnd w:id="1102"/>
      <w:bookmarkEnd w:id="1108"/>
    </w:p>
    <w:p w14:paraId="01EC72C0" w14:textId="77777777" w:rsidR="00C76C52" w:rsidRDefault="00C76C52" w:rsidP="00C76C52">
      <w:pPr>
        <w:rPr>
          <w:lang w:val="nl-NL"/>
        </w:rPr>
      </w:pPr>
      <w:r w:rsidRPr="00AB5FED">
        <w:rPr>
          <w:lang w:val="nl-NL"/>
        </w:rPr>
        <w:t xml:space="preserve">This subclause contains procedures for </w:t>
      </w:r>
      <w:r>
        <w:rPr>
          <w:lang w:val="nl-NL"/>
        </w:rPr>
        <w:t xml:space="preserve">ad hoc </w:t>
      </w:r>
      <w:r w:rsidRPr="00AB5FED">
        <w:rPr>
          <w:lang w:val="nl-NL"/>
        </w:rPr>
        <w:t xml:space="preserve">group call across </w:t>
      </w:r>
      <w:r>
        <w:rPr>
          <w:lang w:val="nl-NL"/>
        </w:rPr>
        <w:t>one or more MCVideo</w:t>
      </w:r>
      <w:r w:rsidRPr="005A7D30">
        <w:rPr>
          <w:lang w:val="nl-NL"/>
        </w:rPr>
        <w:t xml:space="preserve"> </w:t>
      </w:r>
      <w:r>
        <w:rPr>
          <w:lang w:val="nl-NL"/>
        </w:rPr>
        <w:t>systems</w:t>
      </w:r>
      <w:r w:rsidRPr="00AB5FED">
        <w:rPr>
          <w:lang w:val="nl-NL"/>
        </w:rPr>
        <w:t xml:space="preserve">, and associated functions such as emergency call, </w:t>
      </w:r>
      <w:r>
        <w:rPr>
          <w:lang w:eastAsia="zh-CN"/>
        </w:rPr>
        <w:t xml:space="preserve">Imminent peril call, </w:t>
      </w:r>
      <w:r w:rsidRPr="00AB5FED">
        <w:rPr>
          <w:lang w:val="nl-NL"/>
        </w:rPr>
        <w:t>broadcast call and others.</w:t>
      </w:r>
    </w:p>
    <w:p w14:paraId="66FAE313" w14:textId="77777777" w:rsidR="00C76C52" w:rsidRDefault="00C76C52" w:rsidP="00C76C52">
      <w:pPr>
        <w:rPr>
          <w:lang w:eastAsia="zh-CN"/>
        </w:rPr>
      </w:pPr>
      <w:r>
        <w:rPr>
          <w:lang w:val="nl-NL"/>
        </w:rPr>
        <w:t xml:space="preserve">The ad hoc group calls can use the participants list provided by either an initiator of the call or MCVideo server. The MCVideo server can use the </w:t>
      </w:r>
      <w:r>
        <w:t>criteria</w:t>
      </w:r>
      <w:r>
        <w:rPr>
          <w:lang w:val="nl-NL"/>
        </w:rPr>
        <w:t xml:space="preserve"> provided by the initiator of the call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MCVideo group.</w:t>
      </w:r>
    </w:p>
    <w:p w14:paraId="41E63A01" w14:textId="77777777" w:rsidR="00C76C52" w:rsidRDefault="00C76C52" w:rsidP="00C76C52">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[6].</w:t>
      </w:r>
      <w:r w:rsidRPr="008F634F">
        <w:rPr>
          <w:lang w:eastAsia="zh-CN"/>
        </w:rPr>
        <w:t xml:space="preserve"> </w:t>
      </w:r>
    </w:p>
    <w:p w14:paraId="384C0AA3" w14:textId="77777777" w:rsidR="00C76C52" w:rsidRDefault="00C76C52" w:rsidP="00C76C52">
      <w:r>
        <w:t>The preconfigured MCVideo group that provides the configuration is not used for the</w:t>
      </w:r>
      <w:r>
        <w:rPr>
          <w:lang w:eastAsia="zh-CN"/>
        </w:rPr>
        <w:t xml:space="preserve"> MCVideo</w:t>
      </w:r>
      <w:r>
        <w:t xml:space="preserve"> group communication, it only provides configuration for one or more</w:t>
      </w:r>
      <w:r>
        <w:rPr>
          <w:lang w:eastAsia="zh-CN"/>
        </w:rPr>
        <w:t xml:space="preserve"> adhoc group calls</w:t>
      </w:r>
      <w:r>
        <w:t xml:space="preserve">. The MCVideo group ID of the </w:t>
      </w:r>
      <w:r>
        <w:rPr>
          <w:lang w:val="nl-NL"/>
        </w:rPr>
        <w:t xml:space="preserve">ad hoc group call </w:t>
      </w:r>
      <w:r>
        <w:t>is provided by the MCVideo server when the ad hoc group call is originated. In order to establish security context for the end-to-end secured ad hoc group call, the security related information is used from this preconfigured group.</w:t>
      </w:r>
    </w:p>
    <w:p w14:paraId="5840D3A0" w14:textId="77777777" w:rsidR="00C76C52" w:rsidRDefault="00C76C52" w:rsidP="00C76C52">
      <w:pPr>
        <w:pStyle w:val="NO"/>
        <w:rPr>
          <w:lang w:eastAsia="zh-CN"/>
        </w:rPr>
      </w:pPr>
      <w:r>
        <w:rPr>
          <w:lang w:eastAsia="zh-CN"/>
        </w:rPr>
        <w:t>NOTE 2:</w:t>
      </w:r>
      <w:r>
        <w:rPr>
          <w:lang w:eastAsia="zh-CN"/>
        </w:rPr>
        <w:tab/>
        <w:t>The configurations defined for the adhoc group call in user profile and service configuration document as described in the Annex A.3 and A.5 is applicable only for single MCVideo system.</w:t>
      </w:r>
      <w:r w:rsidRPr="008F634F">
        <w:rPr>
          <w:lang w:eastAsia="zh-CN"/>
        </w:rPr>
        <w:t xml:space="preserve"> </w:t>
      </w:r>
    </w:p>
    <w:p w14:paraId="54CD1EE2" w14:textId="77777777" w:rsidR="00C76C52" w:rsidRDefault="00C76C52" w:rsidP="00C76C52">
      <w:pPr>
        <w:pStyle w:val="Heading3"/>
        <w:rPr>
          <w:rFonts w:eastAsia="SimSun"/>
        </w:rPr>
      </w:pPr>
      <w:bookmarkStart w:id="1109" w:name="_Toc185772570"/>
      <w:r>
        <w:t>7.19.2</w:t>
      </w:r>
      <w:r>
        <w:tab/>
      </w:r>
      <w:r>
        <w:rPr>
          <w:rFonts w:eastAsia="SimSun"/>
        </w:rPr>
        <w:t>Information flows</w:t>
      </w:r>
      <w:bookmarkEnd w:id="1103"/>
      <w:bookmarkEnd w:id="1104"/>
      <w:bookmarkEnd w:id="1105"/>
      <w:bookmarkEnd w:id="1106"/>
      <w:bookmarkEnd w:id="1107"/>
      <w:bookmarkEnd w:id="1109"/>
    </w:p>
    <w:p w14:paraId="5C269998" w14:textId="77777777" w:rsidR="00C76C52" w:rsidRDefault="00C76C52" w:rsidP="00C76C52">
      <w:pPr>
        <w:pStyle w:val="Heading4"/>
      </w:pPr>
      <w:bookmarkStart w:id="1110" w:name="_Toc75465962"/>
      <w:bookmarkStart w:id="1111" w:name="_Toc122563384"/>
      <w:bookmarkStart w:id="1112" w:name="_Toc113304239"/>
      <w:bookmarkStart w:id="1113" w:name="_Toc96606971"/>
      <w:bookmarkStart w:id="1114" w:name="_Toc96531261"/>
      <w:bookmarkStart w:id="1115" w:name="_Toc185772571"/>
      <w:r>
        <w:t>7.19.2.1</w:t>
      </w:r>
      <w:r>
        <w:tab/>
      </w:r>
      <w:bookmarkEnd w:id="1110"/>
      <w:r>
        <w:t>Ad hoc group call request</w:t>
      </w:r>
      <w:r>
        <w:rPr>
          <w:lang w:eastAsia="zh-CN"/>
        </w:rPr>
        <w:t xml:space="preserve"> </w:t>
      </w:r>
      <w:r>
        <w:t>(MCVideo client – MCVideo server)</w:t>
      </w:r>
      <w:bookmarkEnd w:id="1111"/>
      <w:bookmarkEnd w:id="1112"/>
      <w:bookmarkEnd w:id="1113"/>
      <w:bookmarkEnd w:id="1114"/>
      <w:bookmarkEnd w:id="1115"/>
    </w:p>
    <w:p w14:paraId="4FDF4B30" w14:textId="77777777" w:rsidR="00C76C52" w:rsidRDefault="00C76C52" w:rsidP="00C76C52">
      <w:r>
        <w:t>Table 7.19.2.1-1 describes the information flow ad hoc group call request from the MCVideo client to the MCVideo server.</w:t>
      </w:r>
    </w:p>
    <w:p w14:paraId="44544AA7" w14:textId="77777777" w:rsidR="00C76C52" w:rsidRDefault="00C76C52" w:rsidP="00C76C52">
      <w:pPr>
        <w:pStyle w:val="TH"/>
      </w:pPr>
      <w:r>
        <w:lastRenderedPageBreak/>
        <w:t>Table 7.19.2.1-1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0891784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C0B6D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325B1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DCB827" w14:textId="77777777" w:rsidR="00C76C52" w:rsidRDefault="00C76C52" w:rsidP="00A63F70">
            <w:pPr>
              <w:pStyle w:val="TAH"/>
              <w:rPr>
                <w:lang w:eastAsia="ja-JP"/>
              </w:rPr>
            </w:pPr>
            <w:r>
              <w:t>Description</w:t>
            </w:r>
          </w:p>
        </w:tc>
      </w:tr>
      <w:tr w:rsidR="00C76C52" w14:paraId="7C0565F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BEFF0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4B5A5B"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D63D94" w14:textId="77777777" w:rsidR="00C76C52" w:rsidRDefault="00C76C52" w:rsidP="00A63F70">
            <w:pPr>
              <w:pStyle w:val="TAL"/>
              <w:rPr>
                <w:lang w:eastAsia="ja-JP"/>
              </w:rPr>
            </w:pPr>
            <w:r>
              <w:t xml:space="preserve">The </w:t>
            </w:r>
            <w:r>
              <w:rPr>
                <w:lang w:eastAsia="zh-CN"/>
              </w:rPr>
              <w:t>MCVideo ID</w:t>
            </w:r>
            <w:r>
              <w:t xml:space="preserve"> of the calling party</w:t>
            </w:r>
          </w:p>
        </w:tc>
      </w:tr>
      <w:tr w:rsidR="00C76C52" w14:paraId="40EBF2E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51FF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4887AD"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89A0D5" w14:textId="77777777" w:rsidR="00C76C52" w:rsidRDefault="00C76C52" w:rsidP="00A63F70">
            <w:pPr>
              <w:pStyle w:val="TAL"/>
            </w:pPr>
            <w:r>
              <w:t>The functional alias of the calling party</w:t>
            </w:r>
          </w:p>
        </w:tc>
      </w:tr>
      <w:tr w:rsidR="00C76C52" w14:paraId="4A1DEDF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D36F5A" w14:textId="77777777" w:rsidR="00C76C52" w:rsidRDefault="00C76C52" w:rsidP="00A63F70">
            <w:pPr>
              <w:pStyle w:val="TAL"/>
            </w:pPr>
            <w:r>
              <w:rPr>
                <w:lang w:eastAsia="zh-CN"/>
              </w:rPr>
              <w:t>MCVideo ad hoc g</w:t>
            </w:r>
            <w:r>
              <w:t>roup ID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638FD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1CACD" w14:textId="69E556A4" w:rsidR="00C76C52" w:rsidRDefault="00C76C52" w:rsidP="00A63F70">
            <w:pPr>
              <w:pStyle w:val="TAL"/>
            </w:pPr>
            <w:r>
              <w:t xml:space="preserve">The </w:t>
            </w:r>
            <w:r>
              <w:rPr>
                <w:lang w:eastAsia="zh-CN"/>
              </w:rPr>
              <w:t>MCVideo group ID to be associated with the ad hoc group communication</w:t>
            </w:r>
          </w:p>
        </w:tc>
      </w:tr>
      <w:tr w:rsidR="00C76C52" w14:paraId="2EAD71A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E1DB9" w14:textId="77777777" w:rsidR="00C76C52" w:rsidRDefault="00C76C52" w:rsidP="00A63F70">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0746FA"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ADFEE" w14:textId="77777777" w:rsidR="00C76C52" w:rsidRDefault="00C76C52" w:rsidP="00A63F70">
            <w:pPr>
              <w:pStyle w:val="TAL"/>
            </w:pPr>
            <w:r>
              <w:t>Indicates whether this ad hoc group call supports end-to-end encryption</w:t>
            </w:r>
          </w:p>
        </w:tc>
      </w:tr>
      <w:tr w:rsidR="00C76C52" w14:paraId="59FC9DE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EDAC05" w14:textId="08715E1C" w:rsidR="00C76C52" w:rsidRDefault="00C76C52" w:rsidP="00A63F70">
            <w:pPr>
              <w:pStyle w:val="TAL"/>
              <w:rPr>
                <w:lang w:eastAsia="zh-CN"/>
              </w:rPr>
            </w:pPr>
            <w:r>
              <w:rPr>
                <w:lang w:eastAsia="zh-CN"/>
              </w:rPr>
              <w:t xml:space="preserve">MCVideo ID list </w:t>
            </w:r>
            <w:r>
              <w:t>(see NOTE 3, NOTE 6</w:t>
            </w:r>
            <w:r w:rsidR="009B379F" w:rsidRPr="009B379F">
              <w:t>, NOTE</w:t>
            </w:r>
            <w:r w:rsidR="009B379F">
              <w:t> </w:t>
            </w:r>
            <w:r w:rsidR="009B379F" w:rsidRPr="009B379F">
              <w:t>7</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ED16EF"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57D81" w14:textId="77777777" w:rsidR="00C76C52" w:rsidRDefault="00C76C52" w:rsidP="00A63F70">
            <w:pPr>
              <w:pStyle w:val="TAL"/>
            </w:pPr>
            <w:r>
              <w:t>MCVideo IDs of the participants being invited for the ad hoc group call</w:t>
            </w:r>
          </w:p>
        </w:tc>
      </w:tr>
      <w:tr w:rsidR="00C76C52" w14:paraId="0F3B685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433B54" w14:textId="77777777" w:rsidR="00C76C52" w:rsidRDefault="00C76C52" w:rsidP="00A63F70">
            <w:pPr>
              <w:pStyle w:val="TAL"/>
              <w:rPr>
                <w:lang w:eastAsia="zh-CN"/>
              </w:rPr>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47E220"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AD2F1" w14:textId="77777777" w:rsidR="00C76C52" w:rsidRDefault="00C76C52" w:rsidP="00A63F70">
            <w:pPr>
              <w:pStyle w:val="TAL"/>
            </w:pPr>
            <w:r>
              <w:t>Media parameters of MCVideo clients</w:t>
            </w:r>
          </w:p>
        </w:tc>
      </w:tr>
      <w:tr w:rsidR="00C76C52" w14:paraId="1F8B752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F27D3" w14:textId="77777777" w:rsidR="00C76C52" w:rsidRDefault="00C76C52" w:rsidP="00A63F70">
            <w:pPr>
              <w:pStyle w:val="TAL"/>
            </w:pPr>
            <w:r>
              <w:t>Implicit transmit media request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7AF6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0F609" w14:textId="77777777" w:rsidR="00C76C52" w:rsidRDefault="00C76C52" w:rsidP="00A63F70">
            <w:pPr>
              <w:pStyle w:val="TAL"/>
            </w:pPr>
            <w:r>
              <w:t>When originating client request</w:t>
            </w:r>
            <w:r>
              <w:rPr>
                <w:lang w:eastAsia="zh-CN"/>
              </w:rPr>
              <w:t>s</w:t>
            </w:r>
            <w:r>
              <w:t xml:space="preserve"> the transmission of media</w:t>
            </w:r>
            <w:r>
              <w:rPr>
                <w:lang w:eastAsia="zh-CN"/>
              </w:rPr>
              <w:t>,</w:t>
            </w:r>
            <w:r>
              <w:t xml:space="preserve"> this element shall be included</w:t>
            </w:r>
          </w:p>
        </w:tc>
      </w:tr>
      <w:tr w:rsidR="00C76C52" w14:paraId="502A5FD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1A8115" w14:textId="77777777" w:rsidR="00C76C52" w:rsidRDefault="00C76C52" w:rsidP="00A63F70">
            <w:pPr>
              <w:pStyle w:val="TAL"/>
              <w:rPr>
                <w:lang w:eastAsia="zh-CN"/>
              </w:rPr>
            </w:pPr>
            <w:r>
              <w:rPr>
                <w:lang w:eastAsia="zh-CN"/>
              </w:rPr>
              <w:t>Broadcast indicator</w:t>
            </w:r>
          </w:p>
          <w:p w14:paraId="47D6DEA4" w14:textId="77777777" w:rsidR="00C76C52" w:rsidRDefault="00C76C52" w:rsidP="00A63F70">
            <w:pPr>
              <w:pStyle w:val="TAL"/>
            </w:pP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81585"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CE3DEC" w14:textId="77777777" w:rsidR="00C76C52" w:rsidRDefault="00C76C52" w:rsidP="00A63F70">
            <w:pPr>
              <w:pStyle w:val="TAL"/>
            </w:pPr>
            <w:r>
              <w:rPr>
                <w:lang w:eastAsia="zh-CN"/>
              </w:rPr>
              <w:t>Indicates that the group call request is for a broadcast group call</w:t>
            </w:r>
          </w:p>
        </w:tc>
      </w:tr>
      <w:tr w:rsidR="00C76C52" w14:paraId="015FE20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AFA5F" w14:textId="77777777" w:rsidR="00C76C52" w:rsidRDefault="00C76C52" w:rsidP="00A63F70">
            <w:pPr>
              <w:pStyle w:val="TAL"/>
              <w:rPr>
                <w:lang w:eastAsia="zh-CN"/>
              </w:rPr>
            </w:pPr>
            <w:r>
              <w:rPr>
                <w:lang w:eastAsia="zh-CN"/>
              </w:rPr>
              <w:t>Imminent peril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53C463"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A1D471"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085F5B3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6EB407" w14:textId="77777777" w:rsidR="00C76C52" w:rsidRDefault="00C76C52" w:rsidP="00A63F70">
            <w:pPr>
              <w:pStyle w:val="TAL"/>
              <w:rPr>
                <w:lang w:eastAsia="zh-CN"/>
              </w:rPr>
            </w:pPr>
            <w:r>
              <w:rPr>
                <w:lang w:eastAsia="zh-CN"/>
              </w:rPr>
              <w:t>Emergency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FD650E"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AC0B2"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1982F6D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39F0D7" w14:textId="77777777" w:rsidR="00C76C52" w:rsidRDefault="00C76C52" w:rsidP="00A63F70">
            <w:pPr>
              <w:pStyle w:val="TAL"/>
              <w:rPr>
                <w:lang w:val="en-US" w:eastAsia="zh-CN"/>
              </w:rPr>
            </w:pPr>
            <w:r>
              <w:rPr>
                <w:lang w:val="en-US" w:eastAsia="zh-CN"/>
              </w:rPr>
              <w:t>MCVideo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D94EFB" w14:textId="77777777" w:rsidR="00C76C52" w:rsidRDefault="00C76C52" w:rsidP="00A63F70">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7DC16" w14:textId="77777777" w:rsidR="00C76C52" w:rsidRDefault="00C76C52" w:rsidP="00A63F70">
            <w:pPr>
              <w:pStyle w:val="TAL"/>
              <w:rPr>
                <w:lang w:val="en-US" w:eastAsia="zh-CN"/>
              </w:rPr>
            </w:pPr>
            <w:r>
              <w:rPr>
                <w:rFonts w:cs="Arial"/>
                <w:kern w:val="2"/>
                <w:szCs w:val="18"/>
              </w:rPr>
              <w:t>List of participants required to acknowledge the ad hoc group call before start of the audio transmission</w:t>
            </w:r>
          </w:p>
        </w:tc>
      </w:tr>
      <w:tr w:rsidR="00C76C52" w14:paraId="7B73B3C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45189B" w14:textId="77777777" w:rsidR="00C76C52" w:rsidRDefault="00C76C52" w:rsidP="00A63F70">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CDE57A" w14:textId="77777777" w:rsidR="00C76C52" w:rsidRDefault="00C76C52" w:rsidP="00A63F70">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E933C4" w14:textId="77777777" w:rsidR="00C76C52" w:rsidRDefault="00C76C52" w:rsidP="00A63F70">
            <w:pPr>
              <w:pStyle w:val="TAL"/>
              <w:rPr>
                <w:lang w:val="en-US" w:eastAsia="zh-CN"/>
              </w:rPr>
            </w:pPr>
            <w:r>
              <w:t xml:space="preserve">Location of the calling party. </w:t>
            </w:r>
          </w:p>
        </w:tc>
      </w:tr>
      <w:tr w:rsidR="00C76C52" w14:paraId="287B5FF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3CCE1" w14:textId="76471383" w:rsidR="00C76C52" w:rsidRDefault="00C76C52" w:rsidP="00A63F70">
            <w:pPr>
              <w:pStyle w:val="TAL"/>
            </w:pPr>
            <w:r>
              <w:t xml:space="preserve">Criteria for determining the participants </w:t>
            </w:r>
            <w:r>
              <w:rPr>
                <w:lang w:eastAsia="zh-CN"/>
              </w:rPr>
              <w:t>(see NOTE 6</w:t>
            </w:r>
            <w:r w:rsidR="009B379F" w:rsidRPr="009B379F">
              <w:rPr>
                <w:lang w:eastAsia="zh-CN"/>
              </w:rPr>
              <w:t>, NOTE</w:t>
            </w:r>
            <w:r w:rsidR="009B379F">
              <w:rPr>
                <w:lang w:eastAsia="zh-CN"/>
              </w:rPr>
              <w:t> </w:t>
            </w:r>
            <w:r w:rsidR="009B379F" w:rsidRPr="009B379F">
              <w:rPr>
                <w:lang w:eastAsia="zh-CN"/>
              </w:rPr>
              <w:t>7</w:t>
            </w:r>
            <w:r>
              <w:rPr>
                <w:lang w:eastAsia="zh-CN"/>
              </w:rP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979E9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BF24D" w14:textId="77777777" w:rsidR="00C76C52" w:rsidRDefault="00C76C52" w:rsidP="00A63F70">
            <w:pPr>
              <w:pStyle w:val="TAL"/>
            </w:pPr>
            <w:r>
              <w:t>Carries the details of criteria or meaningful label identifying the criteria or the combination of both which will be used by the MCVideo server for determining the participants e.g., it can be a location based criteria to invite particpants in a particular area</w:t>
            </w:r>
          </w:p>
        </w:tc>
      </w:tr>
      <w:tr w:rsidR="00C76C52" w14:paraId="2F591CC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C96F1" w14:textId="77777777" w:rsidR="00C76C52" w:rsidRDefault="00C76C52" w:rsidP="00A63F70">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D74EBB" w14:textId="77777777" w:rsidR="00C76C52" w:rsidRDefault="00C76C52" w:rsidP="00A63F70">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F411BB" w14:textId="77777777" w:rsidR="00C76C52" w:rsidRDefault="00C76C52" w:rsidP="00A63F70">
            <w:pPr>
              <w:pStyle w:val="TAL"/>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C76C52" w14:paraId="0A5EA15A"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2FE01" w14:textId="36606EC0" w:rsidR="00C76C52" w:rsidRDefault="00C76C52" w:rsidP="00A63F70">
            <w:pPr>
              <w:pStyle w:val="TAN"/>
            </w:pPr>
            <w:r>
              <w:t>NOTE 1:</w:t>
            </w:r>
            <w:r>
              <w:tab/>
              <w:t xml:space="preserve">If this information element is not included, the MCVideo server assigns an </w:t>
            </w:r>
            <w:r>
              <w:rPr>
                <w:lang w:eastAsia="zh-CN"/>
              </w:rPr>
              <w:t>MCVideo ad hoc g</w:t>
            </w:r>
            <w:r>
              <w:t>roup ID to be used for the ad hoc group communication. This information element is returned to the calling party to use in the ad hoc group communication.</w:t>
            </w:r>
            <w:r w:rsidR="009B379F" w:rsidRPr="009B379F">
              <w:t xml:space="preserve"> If the request follows an ad hoc group for emergency alert, then this element must be present.</w:t>
            </w:r>
          </w:p>
          <w:p w14:paraId="55C726CE" w14:textId="77777777" w:rsidR="00C76C52" w:rsidRDefault="00C76C52" w:rsidP="00A63F70">
            <w:pPr>
              <w:pStyle w:val="TAN"/>
            </w:pPr>
            <w:r>
              <w:t>NOTE 2:</w:t>
            </w:r>
            <w:r>
              <w:tab/>
              <w:t>This information element is present and set to true only if this ad hoc group call is encrypted. When the ad hoc group call is initiated with participants provided by the initiator this acts as an indicator that subsequent requests follow targeting the individual participants and carrying the relevant key material. If this information element is set to false or not present, then this ad hoc group call is unencrypted.</w:t>
            </w:r>
          </w:p>
          <w:p w14:paraId="5428A0C0" w14:textId="77777777" w:rsidR="00C76C52" w:rsidRDefault="00C76C52" w:rsidP="00A63F70">
            <w:pPr>
              <w:pStyle w:val="TAN"/>
            </w:pPr>
            <w:r>
              <w:t>NOTE 3:</w:t>
            </w:r>
            <w:r>
              <w:tab/>
            </w:r>
            <w:r>
              <w:rPr>
                <w:lang w:val="en-US"/>
              </w:rPr>
              <w:t>This element is included only when the originating client sends the list of participants.</w:t>
            </w:r>
          </w:p>
          <w:p w14:paraId="35ABBF84" w14:textId="77777777" w:rsidR="00C76C52" w:rsidRDefault="00C76C52" w:rsidP="00A63F70">
            <w:pPr>
              <w:pStyle w:val="TAN"/>
            </w:pPr>
            <w:r>
              <w:t>NOTE 4:</w:t>
            </w:r>
            <w:r>
              <w:tab/>
            </w:r>
            <w:r>
              <w:rPr>
                <w:lang w:val="en-US"/>
              </w:rPr>
              <w:t>This element is included only when the originating client requests the transmission of media.</w:t>
            </w:r>
          </w:p>
          <w:p w14:paraId="18DEF5A9" w14:textId="77777777" w:rsidR="00C76C52" w:rsidRDefault="00C76C52" w:rsidP="00A63F70">
            <w:pPr>
              <w:pStyle w:val="TAN"/>
            </w:pPr>
            <w:r>
              <w:t>NOTE 5:</w:t>
            </w:r>
            <w:r>
              <w:tab/>
              <w:t>If used, only one of these information elements is present.</w:t>
            </w:r>
          </w:p>
          <w:p w14:paraId="0B5A615A" w14:textId="77777777" w:rsidR="00C76C52" w:rsidRDefault="00C76C52" w:rsidP="00A63F70">
            <w:pPr>
              <w:pStyle w:val="TAN"/>
            </w:pPr>
            <w:r>
              <w:t>NOTE 6:</w:t>
            </w:r>
            <w:r>
              <w:tab/>
              <w:t>Only one of these information elements is present.</w:t>
            </w:r>
          </w:p>
          <w:p w14:paraId="3C830B8B" w14:textId="74833F62" w:rsidR="009B379F" w:rsidRDefault="009B379F" w:rsidP="00A63F70">
            <w:pPr>
              <w:pStyle w:val="TAN"/>
            </w:pPr>
            <w:r>
              <w:t>NOTE 7:</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6B60A29B" w14:textId="77777777" w:rsidR="00C76C52" w:rsidRDefault="00C76C52" w:rsidP="00C76C52"/>
    <w:p w14:paraId="754AF4E3" w14:textId="77777777" w:rsidR="00C76C52" w:rsidRPr="00AB5FED" w:rsidRDefault="00C76C52" w:rsidP="00C76C52">
      <w:pPr>
        <w:pStyle w:val="Heading4"/>
      </w:pPr>
      <w:bookmarkStart w:id="1116" w:name="_Toc96531262"/>
      <w:bookmarkStart w:id="1117" w:name="_Toc96606972"/>
      <w:bookmarkStart w:id="1118" w:name="_Toc113304240"/>
      <w:bookmarkStart w:id="1119" w:name="_Toc122563385"/>
      <w:bookmarkStart w:id="1120" w:name="_Toc122563386"/>
      <w:bookmarkStart w:id="1121" w:name="_Toc96531264"/>
      <w:bookmarkStart w:id="1122" w:name="_Toc75465977"/>
      <w:bookmarkStart w:id="1123" w:name="_Toc113304242"/>
      <w:bookmarkStart w:id="1124" w:name="_Toc96606974"/>
      <w:bookmarkStart w:id="1125" w:name="_Toc185772572"/>
      <w:r>
        <w:t>7.19</w:t>
      </w:r>
      <w:r w:rsidRPr="00AB5FED">
        <w:t>.2.</w:t>
      </w:r>
      <w:r>
        <w:t>2</w:t>
      </w:r>
      <w:r w:rsidRPr="00AB5FED">
        <w:tab/>
      </w:r>
      <w:r>
        <w:t>Ad hoc g</w:t>
      </w:r>
      <w:r w:rsidRPr="00AB5FED">
        <w:t xml:space="preserve">roup </w:t>
      </w:r>
      <w:r>
        <w:t>call</w:t>
      </w:r>
      <w:r w:rsidRPr="00AB5FED">
        <w:t xml:space="preserve"> request</w:t>
      </w:r>
      <w:r>
        <w:t xml:space="preserve"> return</w:t>
      </w:r>
      <w:r w:rsidRPr="00AB5FED">
        <w:rPr>
          <w:rFonts w:hint="eastAsia"/>
          <w:lang w:eastAsia="zh-CN"/>
        </w:rPr>
        <w:t xml:space="preserve"> </w:t>
      </w:r>
      <w:r w:rsidRPr="00AB5FED">
        <w:t>(</w:t>
      </w:r>
      <w:r>
        <w:t>MCVideo server</w:t>
      </w:r>
      <w:r w:rsidRPr="00AB5FED">
        <w:t xml:space="preserve"> – </w:t>
      </w:r>
      <w:r>
        <w:t>MCVideo client</w:t>
      </w:r>
      <w:r w:rsidRPr="00AB5FED">
        <w:t>)</w:t>
      </w:r>
      <w:bookmarkEnd w:id="1116"/>
      <w:bookmarkEnd w:id="1117"/>
      <w:bookmarkEnd w:id="1118"/>
      <w:bookmarkEnd w:id="1119"/>
      <w:bookmarkEnd w:id="1125"/>
    </w:p>
    <w:p w14:paraId="57A1ADE9" w14:textId="77777777" w:rsidR="00C76C52" w:rsidRDefault="00C76C52" w:rsidP="00C76C52">
      <w:r w:rsidRPr="00AB5FED">
        <w:t>Table </w:t>
      </w:r>
      <w:r>
        <w:t>7.19</w:t>
      </w:r>
      <w:r w:rsidRPr="00AB5FED">
        <w:t>.2.</w:t>
      </w:r>
      <w:r>
        <w:t>2</w:t>
      </w:r>
      <w:r w:rsidRPr="00AB5FED">
        <w:t xml:space="preserve">-1 describes the information flow </w:t>
      </w:r>
      <w:r>
        <w:t xml:space="preserve">ad hoc </w:t>
      </w:r>
      <w:r w:rsidRPr="00AB5FED">
        <w:t xml:space="preserve">group </w:t>
      </w:r>
      <w:r>
        <w:t>call</w:t>
      </w:r>
      <w:r w:rsidRPr="00AB5FED">
        <w:t xml:space="preserve"> request</w:t>
      </w:r>
      <w:r>
        <w:t xml:space="preserve"> return</w:t>
      </w:r>
      <w:r w:rsidRPr="00AB5FED">
        <w:t xml:space="preserve"> from the </w:t>
      </w:r>
      <w:r>
        <w:t>MCVideo server</w:t>
      </w:r>
      <w:r w:rsidRPr="00AB5FED">
        <w:t xml:space="preserve"> to the </w:t>
      </w:r>
      <w:r>
        <w:t>MCVideo client. This response could be intermediate response to provide the server assigned MCVideo ad hoc group ID.</w:t>
      </w:r>
    </w:p>
    <w:p w14:paraId="7099B0D0" w14:textId="77777777" w:rsidR="00C76C52" w:rsidRPr="00AB5FED" w:rsidRDefault="00C76C52" w:rsidP="00C76C52">
      <w:pPr>
        <w:pStyle w:val="TH"/>
      </w:pPr>
      <w:r>
        <w:t>Table 7.19</w:t>
      </w:r>
      <w:r w:rsidRPr="00AB5FED">
        <w:t>.2.</w:t>
      </w:r>
      <w:r>
        <w:t>2-1 Ad hoc g</w:t>
      </w:r>
      <w:r w:rsidRPr="00AB5FED">
        <w:t xml:space="preserve">roup </w:t>
      </w:r>
      <w:r>
        <w:t>call</w:t>
      </w:r>
      <w:r w:rsidRPr="00AB5FED">
        <w:t xml:space="preserve"> </w:t>
      </w:r>
      <w:r>
        <w:t>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17B3D22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10E5A"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307706"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530355" w14:textId="77777777" w:rsidR="00C76C52" w:rsidRPr="00AB5FED" w:rsidRDefault="00C76C52" w:rsidP="00A63F70">
            <w:pPr>
              <w:pStyle w:val="TAH"/>
              <w:rPr>
                <w:lang w:eastAsia="ja-JP"/>
              </w:rPr>
            </w:pPr>
            <w:r w:rsidRPr="00AB5FED">
              <w:t>Description</w:t>
            </w:r>
          </w:p>
        </w:tc>
      </w:tr>
      <w:tr w:rsidR="00C76C52" w:rsidRPr="00AB5FED" w14:paraId="308F577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13EBC" w14:textId="77777777" w:rsidR="00C76C52" w:rsidRPr="00AB5FED"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20B114" w14:textId="77777777" w:rsidR="00C76C52" w:rsidRPr="00AB5FED" w:rsidRDefault="00C76C52" w:rsidP="00A63F70">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360CA1" w14:textId="77777777" w:rsidR="00C76C52" w:rsidRPr="00AB5FED" w:rsidRDefault="00C76C52" w:rsidP="00A63F70">
            <w:pPr>
              <w:pStyle w:val="TAL"/>
              <w:rPr>
                <w:lang w:eastAsia="ja-JP"/>
              </w:rPr>
            </w:pPr>
            <w:r w:rsidRPr="00AB5FED">
              <w:t xml:space="preserve">The </w:t>
            </w:r>
            <w:r>
              <w:rPr>
                <w:rFonts w:hint="eastAsia"/>
                <w:lang w:eastAsia="zh-CN"/>
              </w:rPr>
              <w:t>MCVideo ID</w:t>
            </w:r>
            <w:r w:rsidRPr="00AB5FED">
              <w:t xml:space="preserve"> of the calling party</w:t>
            </w:r>
          </w:p>
        </w:tc>
      </w:tr>
      <w:tr w:rsidR="00C76C52" w:rsidRPr="00AB5FED" w14:paraId="290233D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1AC440" w14:textId="77777777" w:rsidR="00C76C52" w:rsidRPr="00AB5FED" w:rsidRDefault="00C76C52" w:rsidP="00A63F70">
            <w:pPr>
              <w:pStyle w:val="TAL"/>
              <w:rPr>
                <w:lang w:eastAsia="ja-JP"/>
              </w:rPr>
            </w:pPr>
            <w:r>
              <w:rPr>
                <w:rFonts w:hint="eastAsia"/>
                <w:lang w:eastAsia="zh-CN"/>
              </w:rPr>
              <w:t>MCVideo ad</w:t>
            </w:r>
            <w:r>
              <w:rPr>
                <w:lang w:eastAsia="zh-CN"/>
              </w:rPr>
              <w:t> hoc</w:t>
            </w:r>
            <w:r w:rsidRPr="00AB5FED">
              <w:rPr>
                <w:rFonts w:hint="eastAsia"/>
                <w:lang w:eastAsia="zh-CN"/>
              </w:rPr>
              <w:t xml:space="preserve"> g</w:t>
            </w:r>
            <w:r w:rsidRPr="00AB5FED">
              <w:t>roup ID</w:t>
            </w:r>
            <w:r>
              <w:t xml:space="preserv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E78D30" w14:textId="77777777" w:rsidR="00C76C52" w:rsidRPr="00AB5FED" w:rsidRDefault="00C76C52" w:rsidP="00A63F70">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203E49" w14:textId="1E39C26C" w:rsidR="00C76C52" w:rsidRPr="00AB5FED" w:rsidRDefault="00C76C52" w:rsidP="00A63F70">
            <w:pPr>
              <w:pStyle w:val="TAL"/>
              <w:rPr>
                <w:lang w:eastAsia="ja-JP"/>
              </w:rPr>
            </w:pPr>
            <w:r w:rsidRPr="00AB5FED">
              <w:t xml:space="preserve">The </w:t>
            </w:r>
            <w:r>
              <w:rPr>
                <w:rFonts w:hint="eastAsia"/>
                <w:lang w:eastAsia="zh-CN"/>
              </w:rPr>
              <w:t>MCVideo group ID</w:t>
            </w:r>
            <w:r w:rsidRPr="00AB5FED">
              <w:rPr>
                <w:rFonts w:hint="eastAsia"/>
                <w:lang w:eastAsia="zh-CN"/>
              </w:rPr>
              <w:t xml:space="preserve"> </w:t>
            </w:r>
            <w:r>
              <w:rPr>
                <w:lang w:eastAsia="zh-CN"/>
              </w:rPr>
              <w:t xml:space="preserve">to be associated with the ad hoc group call which is </w:t>
            </w:r>
            <w:r w:rsidR="0046468E" w:rsidRPr="0046468E">
              <w:rPr>
                <w:lang w:eastAsia="zh-CN"/>
              </w:rPr>
              <w:t xml:space="preserve">either provided by the group call initiator or </w:t>
            </w:r>
            <w:r>
              <w:rPr>
                <w:lang w:eastAsia="zh-CN"/>
              </w:rPr>
              <w:t>assigned by the MCVideo server.</w:t>
            </w:r>
            <w:r w:rsidR="0046468E">
              <w:rPr>
                <w:lang w:eastAsia="zh-CN"/>
              </w:rPr>
              <w:t xml:space="preserve"> </w:t>
            </w:r>
            <w:r>
              <w:rPr>
                <w:lang w:eastAsia="zh-CN"/>
              </w:rPr>
              <w:t>This information element shall be present if the authorization result is success.</w:t>
            </w:r>
          </w:p>
        </w:tc>
      </w:tr>
      <w:tr w:rsidR="00C76C52" w:rsidRPr="00AB5FED" w14:paraId="05AC663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A7C5E" w14:textId="77777777" w:rsidR="00C76C52" w:rsidRDefault="00C76C52" w:rsidP="00A63F70">
            <w:pPr>
              <w:pStyle w:val="TAL"/>
              <w:rPr>
                <w:lang w:eastAsia="zh-CN"/>
              </w:rPr>
            </w:pPr>
            <w:r>
              <w:rPr>
                <w:lang w:eastAsia="zh-CN"/>
              </w:rPr>
              <w:t>Pre-configured group ID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D1F8C4" w14:textId="77777777" w:rsidR="00C76C52" w:rsidRDefault="00C76C52" w:rsidP="00A63F70">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415025" w14:textId="77777777" w:rsidR="00C76C52" w:rsidRPr="00AB5FED" w:rsidRDefault="00C76C52" w:rsidP="00A63F70">
            <w:pPr>
              <w:pStyle w:val="TAL"/>
            </w:pPr>
            <w:r w:rsidRPr="00472269">
              <w:t xml:space="preserve">The preconfigured </w:t>
            </w:r>
            <w:r>
              <w:t>MCVideo</w:t>
            </w:r>
            <w:r w:rsidRPr="00472269">
              <w:t xml:space="preserve"> group ID </w:t>
            </w:r>
            <w:r>
              <w:t xml:space="preserve">whose group configuration is </w:t>
            </w:r>
            <w:r w:rsidRPr="00472269">
              <w:t xml:space="preserve">to be used for </w:t>
            </w:r>
            <w:r>
              <w:t xml:space="preserve">the ad hoc group call (e.g. information for </w:t>
            </w:r>
            <w:r w:rsidRPr="00472269">
              <w:t>end-to-end security</w:t>
            </w:r>
            <w:r>
              <w:t>).</w:t>
            </w:r>
          </w:p>
        </w:tc>
      </w:tr>
      <w:tr w:rsidR="00C76C52" w:rsidRPr="00AB5FED" w14:paraId="7E06ED6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DA56D3" w14:textId="77777777" w:rsidR="00C76C52" w:rsidRPr="006A22D6" w:rsidRDefault="00C76C52" w:rsidP="00A63F70">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41A661" w14:textId="77777777" w:rsidR="00C76C52" w:rsidRPr="00D44D45"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98CD41" w14:textId="77777777" w:rsidR="00C76C52" w:rsidRPr="00D44D45" w:rsidRDefault="00C76C52" w:rsidP="00A63F70">
            <w:pPr>
              <w:pStyle w:val="TAL"/>
            </w:pPr>
            <w:r>
              <w:t>Indicate if authorization is success or failure</w:t>
            </w:r>
          </w:p>
        </w:tc>
      </w:tr>
      <w:tr w:rsidR="00C76C52" w:rsidRPr="00AB5FED" w14:paraId="72588745"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CDC056" w14:textId="77777777" w:rsidR="00C76C52" w:rsidRDefault="00C76C52" w:rsidP="00A63F70">
            <w:pPr>
              <w:pStyle w:val="TAN"/>
            </w:pPr>
            <w:r>
              <w:t>NOTE:</w:t>
            </w:r>
            <w:r>
              <w:tab/>
              <w:t>These IEs are included only when the Authorization Result IE indicates authorization is successful.</w:t>
            </w:r>
          </w:p>
        </w:tc>
      </w:tr>
    </w:tbl>
    <w:p w14:paraId="494A4ECA" w14:textId="77777777" w:rsidR="00C76C52" w:rsidRPr="00AB5FED" w:rsidRDefault="00C76C52" w:rsidP="00C76C52"/>
    <w:p w14:paraId="42BD6470" w14:textId="77777777" w:rsidR="00C76C52" w:rsidRDefault="00C76C52" w:rsidP="00C76C52">
      <w:pPr>
        <w:pStyle w:val="Heading4"/>
      </w:pPr>
      <w:bookmarkStart w:id="1126" w:name="_Toc185772573"/>
      <w:r>
        <w:t>7.19.2.3</w:t>
      </w:r>
      <w:r>
        <w:tab/>
        <w:t>Ad hoc group call request</w:t>
      </w:r>
      <w:r>
        <w:rPr>
          <w:lang w:eastAsia="zh-CN"/>
        </w:rPr>
        <w:t xml:space="preserve"> </w:t>
      </w:r>
      <w:r>
        <w:t>(MCVideo server – MCVideo server)</w:t>
      </w:r>
      <w:bookmarkEnd w:id="1120"/>
      <w:bookmarkEnd w:id="1126"/>
    </w:p>
    <w:p w14:paraId="76C2FA58" w14:textId="77777777" w:rsidR="00C76C52" w:rsidRDefault="00C76C52" w:rsidP="00C76C52">
      <w:r>
        <w:t>Table 7.19.2.3-1 describes the information flow ad hoc group call request between the MCVideo servers.</w:t>
      </w:r>
    </w:p>
    <w:p w14:paraId="310B041F" w14:textId="77777777" w:rsidR="00C76C52" w:rsidRDefault="00C76C52" w:rsidP="00C76C52">
      <w:pPr>
        <w:pStyle w:val="TH"/>
      </w:pPr>
      <w:r>
        <w:lastRenderedPageBreak/>
        <w:t>Table 7.19.2.3-1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4352F86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A9E05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115E7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135A0" w14:textId="77777777" w:rsidR="00C76C52" w:rsidRDefault="00C76C52" w:rsidP="00A63F70">
            <w:pPr>
              <w:pStyle w:val="TAH"/>
              <w:rPr>
                <w:lang w:eastAsia="ja-JP"/>
              </w:rPr>
            </w:pPr>
            <w:r>
              <w:t>Description</w:t>
            </w:r>
          </w:p>
        </w:tc>
      </w:tr>
      <w:tr w:rsidR="00C76C52" w14:paraId="699745C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10EAA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07C57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F3F2D" w14:textId="77777777" w:rsidR="00C76C52" w:rsidRDefault="00C76C52" w:rsidP="00A63F70">
            <w:pPr>
              <w:pStyle w:val="TAL"/>
              <w:rPr>
                <w:lang w:eastAsia="zh-CN"/>
              </w:rPr>
            </w:pPr>
            <w:r>
              <w:t xml:space="preserve">The </w:t>
            </w:r>
            <w:r>
              <w:rPr>
                <w:lang w:eastAsia="zh-CN"/>
              </w:rPr>
              <w:t>MCVideo ID</w:t>
            </w:r>
            <w:r>
              <w:t xml:space="preserve"> of the </w:t>
            </w:r>
            <w:r>
              <w:rPr>
                <w:lang w:eastAsia="zh-CN"/>
              </w:rPr>
              <w:t>calling party</w:t>
            </w:r>
          </w:p>
        </w:tc>
      </w:tr>
      <w:tr w:rsidR="00C76C52" w14:paraId="0E0C371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2E52"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69E08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D73B56" w14:textId="77777777" w:rsidR="00C76C52" w:rsidRDefault="00C76C52" w:rsidP="00A63F70">
            <w:pPr>
              <w:pStyle w:val="TAL"/>
            </w:pPr>
            <w:r>
              <w:t>The functional alias of the calling party</w:t>
            </w:r>
          </w:p>
        </w:tc>
      </w:tr>
      <w:tr w:rsidR="00C76C52" w14:paraId="517C6A2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A804B"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087849"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FB8DD1"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457FFFB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017B91" w14:textId="77777777" w:rsidR="00C76C52" w:rsidRDefault="00C76C52" w:rsidP="00A63F70">
            <w:pPr>
              <w:pStyle w:val="TAL"/>
              <w:rPr>
                <w:lang w:eastAsia="zh-CN"/>
              </w:rPr>
            </w:pPr>
            <w:r>
              <w:rPr>
                <w:lang w:eastAsia="zh-CN"/>
              </w:rPr>
              <w:t>MCVideo ID list</w:t>
            </w:r>
          </w:p>
          <w:p w14:paraId="2CEE26E5" w14:textId="77777777" w:rsidR="00C76C52" w:rsidRDefault="00C76C52" w:rsidP="00A63F70">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6E207"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2A0147" w14:textId="77777777" w:rsidR="00C76C52" w:rsidRDefault="00C76C52" w:rsidP="00A63F70">
            <w:pPr>
              <w:pStyle w:val="TAL"/>
            </w:pPr>
            <w:r>
              <w:t>MCVideo IDs of the participants being invited for the ad hoc group call</w:t>
            </w:r>
          </w:p>
        </w:tc>
      </w:tr>
      <w:tr w:rsidR="00C76C52" w14:paraId="7B860B0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822AA8" w14:textId="77777777" w:rsidR="00C76C52" w:rsidRDefault="00C76C52" w:rsidP="00A63F7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AB4FB0"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1CF8EB" w14:textId="77777777" w:rsidR="00C76C52" w:rsidRDefault="00C76C52" w:rsidP="00A63F70">
            <w:pPr>
              <w:pStyle w:val="TAL"/>
            </w:pPr>
            <w:r>
              <w:t>Media parameters of MCVideo server</w:t>
            </w:r>
          </w:p>
        </w:tc>
      </w:tr>
      <w:tr w:rsidR="00C76C52" w14:paraId="01D8C0E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616268" w14:textId="77777777" w:rsidR="00C76C52" w:rsidRDefault="00C76C52" w:rsidP="00A63F70">
            <w:pPr>
              <w:pStyle w:val="TAL"/>
              <w:rPr>
                <w:lang w:eastAsia="zh-CN"/>
              </w:rPr>
            </w:pPr>
            <w:r>
              <w:rPr>
                <w:lang w:eastAsia="zh-CN"/>
              </w:rPr>
              <w:t>Broadcast indicator</w:t>
            </w:r>
          </w:p>
          <w:p w14:paraId="1309146A" w14:textId="77777777" w:rsidR="00C76C52" w:rsidRDefault="00C76C52" w:rsidP="00A63F70">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0D7CF"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40DF8" w14:textId="77777777" w:rsidR="00C76C52" w:rsidRDefault="00C76C52" w:rsidP="00A63F70">
            <w:pPr>
              <w:pStyle w:val="TAL"/>
            </w:pPr>
            <w:r>
              <w:rPr>
                <w:lang w:eastAsia="zh-CN"/>
              </w:rPr>
              <w:t>Indicates that the ad hoc group call request is for a broadcast ad hoc group call</w:t>
            </w:r>
          </w:p>
        </w:tc>
      </w:tr>
      <w:tr w:rsidR="00C76C52" w14:paraId="366CA58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D47A4" w14:textId="77777777" w:rsidR="00C76C52" w:rsidRDefault="00C76C52" w:rsidP="00A63F70">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243BC"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CD5618"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3D1E5CB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17A2A3" w14:textId="77777777" w:rsidR="00C76C52" w:rsidRDefault="00C76C52" w:rsidP="00A63F70">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C6F23A"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75897"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6087420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D7274A" w14:textId="77777777" w:rsidR="00C76C52" w:rsidRDefault="00C76C52" w:rsidP="00A63F70">
            <w:pPr>
              <w:pStyle w:val="TAL"/>
              <w:rPr>
                <w:lang w:eastAsia="zh-CN"/>
              </w:rPr>
            </w:pPr>
            <w:r>
              <w:rPr>
                <w:rFonts w:cs="Arial"/>
                <w:kern w:val="2"/>
                <w:szCs w:val="18"/>
              </w:rPr>
              <w:t>Preconfigured ad hoc group identity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0B2563" w14:textId="77777777" w:rsidR="00C76C52" w:rsidRDefault="00C76C52" w:rsidP="00A63F70">
            <w:pPr>
              <w:pStyle w:val="TAL"/>
              <w:rPr>
                <w:lang w:eastAsia="zh-CN"/>
              </w:rPr>
            </w:pPr>
            <w:r>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A62932" w14:textId="77777777" w:rsidR="00C76C52" w:rsidRDefault="00C76C52" w:rsidP="00A63F70">
            <w:pPr>
              <w:pStyle w:val="TAL"/>
              <w:rPr>
                <w:lang w:eastAsia="zh-CN"/>
              </w:rPr>
            </w:pPr>
            <w:r>
              <w:rPr>
                <w:rFonts w:cs="Arial"/>
                <w:kern w:val="2"/>
                <w:szCs w:val="18"/>
              </w:rPr>
              <w:t>Group identity whose configuration is to be applied for this ad hoc group call.</w:t>
            </w:r>
          </w:p>
        </w:tc>
      </w:tr>
      <w:tr w:rsidR="00C76C52" w14:paraId="539981A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CB885" w14:textId="77777777" w:rsidR="00C76C52" w:rsidRDefault="00C76C52" w:rsidP="00A63F70">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FA613" w14:textId="77777777" w:rsidR="00C76C52" w:rsidRDefault="00C76C52" w:rsidP="00A63F70">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305FC" w14:textId="77777777" w:rsidR="00C76C52" w:rsidRDefault="00C76C52" w:rsidP="00A63F70">
            <w:pPr>
              <w:pStyle w:val="TAL"/>
              <w:rPr>
                <w:lang w:val="en-US" w:eastAsia="zh-CN"/>
              </w:rPr>
            </w:pPr>
            <w:r>
              <w:t>Carries the details of criteria or meaningful label identifying the criteria or the combination of both which will be used by the MCVideo server for determining the participants e.g., it can be a location based criteria to invite particpants in a particular area</w:t>
            </w:r>
          </w:p>
        </w:tc>
      </w:tr>
      <w:tr w:rsidR="00C76C52" w14:paraId="0959785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0F5C66" w14:textId="77777777" w:rsidR="00C76C52" w:rsidRDefault="00C76C52" w:rsidP="00A63F70">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589D81" w14:textId="77777777" w:rsidR="00C76C52" w:rsidRDefault="00C76C52" w:rsidP="00A63F70">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F3FA5" w14:textId="77777777" w:rsidR="00C76C52" w:rsidRDefault="00C76C52" w:rsidP="00A63F70">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C76C52" w14:paraId="495A6ABA"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B059D" w14:textId="77777777" w:rsidR="00C76C52" w:rsidRDefault="00C76C52" w:rsidP="00A63F70">
            <w:pPr>
              <w:pStyle w:val="TAN"/>
            </w:pPr>
            <w:r>
              <w:t>NOTE 1:</w:t>
            </w:r>
            <w:r>
              <w:tab/>
            </w:r>
            <w:r>
              <w:rPr>
                <w:lang w:val="en-US"/>
              </w:rPr>
              <w:t>This element is included only when the originating client sends the list of participants.</w:t>
            </w:r>
          </w:p>
          <w:p w14:paraId="4CC3279C" w14:textId="77777777" w:rsidR="00C76C52" w:rsidRDefault="00C76C52" w:rsidP="00A63F70">
            <w:pPr>
              <w:pStyle w:val="TAN"/>
            </w:pPr>
            <w:r>
              <w:t>NOTE 2:</w:t>
            </w:r>
            <w:r>
              <w:tab/>
              <w:t>If used, only one of these information elements is present.</w:t>
            </w:r>
          </w:p>
          <w:p w14:paraId="75D361C3" w14:textId="77777777" w:rsidR="00C76C52" w:rsidRDefault="00C76C52" w:rsidP="00A63F70">
            <w:pPr>
              <w:pStyle w:val="TAN"/>
            </w:pPr>
            <w:r>
              <w:t>NOTE 3:</w:t>
            </w:r>
            <w:r>
              <w:tab/>
              <w:t>Only one of these information elements is present.</w:t>
            </w:r>
          </w:p>
        </w:tc>
      </w:tr>
    </w:tbl>
    <w:p w14:paraId="2CBD4933" w14:textId="77777777" w:rsidR="00C76C52" w:rsidRDefault="00C76C52" w:rsidP="00C76C52"/>
    <w:p w14:paraId="24010C1B" w14:textId="0E3BFCB9" w:rsidR="0046468E" w:rsidRDefault="0046468E" w:rsidP="00326F46">
      <w:pPr>
        <w:pStyle w:val="EditorsNote"/>
      </w:pPr>
      <w:bookmarkStart w:id="1127" w:name="_Toc122563387"/>
      <w:r w:rsidRPr="0046468E">
        <w:t>Editor's Note: It is FFS if the server to server message is needed in a call request or response message.</w:t>
      </w:r>
    </w:p>
    <w:p w14:paraId="74ADE504" w14:textId="183E2AEA" w:rsidR="00C76C52" w:rsidRDefault="00C76C52" w:rsidP="00C76C52">
      <w:pPr>
        <w:pStyle w:val="Heading4"/>
      </w:pPr>
      <w:bookmarkStart w:id="1128" w:name="_Toc185772574"/>
      <w:r>
        <w:t>7.19.2.4</w:t>
      </w:r>
      <w:r>
        <w:tab/>
        <w:t>Ad hoc group call request</w:t>
      </w:r>
      <w:r>
        <w:rPr>
          <w:lang w:eastAsia="zh-CN"/>
        </w:rPr>
        <w:t xml:space="preserve"> </w:t>
      </w:r>
      <w:r>
        <w:t>(MCVideo server – MCVideo client)</w:t>
      </w:r>
      <w:bookmarkEnd w:id="1121"/>
      <w:bookmarkEnd w:id="1122"/>
      <w:bookmarkEnd w:id="1123"/>
      <w:bookmarkEnd w:id="1124"/>
      <w:bookmarkEnd w:id="1127"/>
      <w:bookmarkEnd w:id="1128"/>
    </w:p>
    <w:p w14:paraId="4E37D332" w14:textId="77777777" w:rsidR="00C76C52" w:rsidRDefault="00C76C52" w:rsidP="00C76C52">
      <w:r>
        <w:t>Table 7.19.2.4-1 describes the information flow ad hoc group call request from the MCVideo server to the MCVideo client.</w:t>
      </w:r>
    </w:p>
    <w:p w14:paraId="4EAE1209" w14:textId="77777777" w:rsidR="00C76C52" w:rsidRDefault="00C76C52" w:rsidP="00C76C52">
      <w:pPr>
        <w:pStyle w:val="TH"/>
      </w:pPr>
      <w:r>
        <w:lastRenderedPageBreak/>
        <w:t>Table 7.19.2.4-1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6A30953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6BA3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191E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56921F" w14:textId="77777777" w:rsidR="00C76C52" w:rsidRDefault="00C76C52" w:rsidP="00A63F70">
            <w:pPr>
              <w:pStyle w:val="TAH"/>
              <w:rPr>
                <w:lang w:eastAsia="ja-JP"/>
              </w:rPr>
            </w:pPr>
            <w:r>
              <w:t>Description</w:t>
            </w:r>
          </w:p>
        </w:tc>
      </w:tr>
      <w:tr w:rsidR="00C76C52" w14:paraId="2B25FCB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A272A"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D6694"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F4F9F5" w14:textId="77777777" w:rsidR="00C76C52" w:rsidRDefault="00C76C52" w:rsidP="00A63F70">
            <w:pPr>
              <w:pStyle w:val="TAL"/>
              <w:rPr>
                <w:lang w:eastAsia="zh-CN"/>
              </w:rPr>
            </w:pPr>
            <w:r>
              <w:t xml:space="preserve">The </w:t>
            </w:r>
            <w:r>
              <w:rPr>
                <w:lang w:eastAsia="zh-CN"/>
              </w:rPr>
              <w:t>MCVideo ID</w:t>
            </w:r>
            <w:r>
              <w:t xml:space="preserve"> of the </w:t>
            </w:r>
            <w:r>
              <w:rPr>
                <w:lang w:eastAsia="zh-CN"/>
              </w:rPr>
              <w:t>calling party</w:t>
            </w:r>
          </w:p>
        </w:tc>
      </w:tr>
      <w:tr w:rsidR="0046468E" w14:paraId="2385531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7095B" w14:textId="25E479FB" w:rsidR="0046468E" w:rsidRDefault="0046468E" w:rsidP="0046468E">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AED5FA" w14:textId="49284B34" w:rsidR="0046468E" w:rsidRDefault="0046468E" w:rsidP="0046468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3C3A5" w14:textId="29D9EC7F" w:rsidR="0046468E" w:rsidRDefault="0046468E" w:rsidP="0046468E">
            <w:pPr>
              <w:pStyle w:val="TAL"/>
            </w:pPr>
            <w:r>
              <w:rPr>
                <w:rFonts w:cs="Arial"/>
                <w:color w:val="1F497D"/>
                <w:sz w:val="20"/>
              </w:rPr>
              <w:t>The identity of the MCVideo user towards which the request is sent</w:t>
            </w:r>
          </w:p>
        </w:tc>
      </w:tr>
      <w:tr w:rsidR="00C76C52" w14:paraId="651538E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50EB"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924CE"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25E028" w14:textId="77777777" w:rsidR="00C76C52" w:rsidRDefault="00C76C52" w:rsidP="00A63F70">
            <w:pPr>
              <w:pStyle w:val="TAL"/>
            </w:pPr>
            <w:r>
              <w:t>The functional alias of the calling party</w:t>
            </w:r>
          </w:p>
        </w:tc>
      </w:tr>
      <w:tr w:rsidR="00C76C52" w14:paraId="021B70D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34854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E9D7B3"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04BEDF"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2FFA00E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4BD4C" w14:textId="77777777" w:rsidR="00C76C52" w:rsidRDefault="00C76C52" w:rsidP="00A63F7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9EFA9C"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00EFBE" w14:textId="77777777" w:rsidR="00C76C52" w:rsidRDefault="00C76C52" w:rsidP="00A63F70">
            <w:pPr>
              <w:pStyle w:val="TAL"/>
            </w:pPr>
            <w:r>
              <w:t>Media parameters of MCVideo server</w:t>
            </w:r>
          </w:p>
        </w:tc>
      </w:tr>
      <w:tr w:rsidR="00C76C52" w14:paraId="680675E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0240B7" w14:textId="77777777" w:rsidR="00C76C52" w:rsidRDefault="00C76C52" w:rsidP="00A63F70">
            <w:pPr>
              <w:pStyle w:val="TAL"/>
              <w:rPr>
                <w:lang w:eastAsia="zh-CN"/>
              </w:rPr>
            </w:pPr>
            <w:r>
              <w:rPr>
                <w:lang w:eastAsia="zh-CN"/>
              </w:rPr>
              <w:t>Broadcast indicator</w:t>
            </w:r>
          </w:p>
          <w:p w14:paraId="6279844B" w14:textId="5EF01F51" w:rsidR="00C76C52" w:rsidRDefault="00C76C52" w:rsidP="00A63F70">
            <w:pPr>
              <w:pStyle w:val="TAL"/>
              <w:rPr>
                <w:lang w:eastAsia="zh-CN"/>
              </w:rPr>
            </w:pP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D52CF3"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A6236" w14:textId="77777777" w:rsidR="00C76C52" w:rsidRDefault="00C76C52" w:rsidP="00A63F70">
            <w:pPr>
              <w:pStyle w:val="TAL"/>
            </w:pPr>
            <w:r>
              <w:rPr>
                <w:lang w:eastAsia="zh-CN"/>
              </w:rPr>
              <w:t>Indicates that the ad hoc group call request is for a broadcast ad hoc group call</w:t>
            </w:r>
          </w:p>
        </w:tc>
      </w:tr>
      <w:tr w:rsidR="00C76C52" w14:paraId="5BF5F1F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4FE6C" w14:textId="1F239456" w:rsidR="00C76C52" w:rsidRDefault="00C76C52" w:rsidP="00A63F70">
            <w:pPr>
              <w:pStyle w:val="TAL"/>
              <w:rPr>
                <w:lang w:eastAsia="zh-CN"/>
              </w:rPr>
            </w:pPr>
            <w:r>
              <w:rPr>
                <w:lang w:eastAsia="zh-CN"/>
              </w:rPr>
              <w:t>Imminent peril indicator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014C3B"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D6227D"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1DFDAB3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4FB745" w14:textId="6735251C" w:rsidR="00C76C52" w:rsidRDefault="00C76C52" w:rsidP="00A63F70">
            <w:pPr>
              <w:pStyle w:val="TAL"/>
              <w:rPr>
                <w:lang w:eastAsia="zh-CN"/>
              </w:rPr>
            </w:pPr>
            <w:r>
              <w:rPr>
                <w:lang w:eastAsia="zh-CN"/>
              </w:rPr>
              <w:t>Emergency Indicator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368A30"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602F26"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2330DC9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EDBF7" w14:textId="77777777" w:rsidR="00C76C52" w:rsidRDefault="00C76C52" w:rsidP="00A63F70">
            <w:pPr>
              <w:pStyle w:val="TAL"/>
              <w:rPr>
                <w:lang w:eastAsia="zh-CN"/>
              </w:rPr>
            </w:pPr>
            <w:r>
              <w:rPr>
                <w:rFonts w:cs="Arial"/>
                <w:kern w:val="2"/>
                <w:szCs w:val="18"/>
              </w:rPr>
              <w:t>Preconfigured ad hoc group identity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94AEE" w14:textId="77777777" w:rsidR="00C76C52" w:rsidRDefault="00C76C52" w:rsidP="00A63F70">
            <w:pPr>
              <w:pStyle w:val="TAL"/>
              <w:rPr>
                <w:lang w:eastAsia="zh-CN"/>
              </w:rPr>
            </w:pPr>
            <w:r>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6C48C8" w14:textId="77777777" w:rsidR="00C76C52" w:rsidRDefault="00C76C52" w:rsidP="00A63F70">
            <w:pPr>
              <w:pStyle w:val="TAL"/>
              <w:rPr>
                <w:lang w:eastAsia="zh-CN"/>
              </w:rPr>
            </w:pPr>
            <w:r>
              <w:rPr>
                <w:rFonts w:cs="Arial"/>
                <w:kern w:val="2"/>
                <w:szCs w:val="18"/>
              </w:rPr>
              <w:t>Group identity whose configuration is to be applied for this ad hoc group call.</w:t>
            </w:r>
          </w:p>
        </w:tc>
      </w:tr>
      <w:tr w:rsidR="00C76C52" w14:paraId="203AF337"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BBF69" w14:textId="7CDDA193" w:rsidR="00C76C52" w:rsidRDefault="00C76C52" w:rsidP="00A63F70">
            <w:pPr>
              <w:pStyle w:val="TAN"/>
            </w:pPr>
            <w:r>
              <w:t>NOTE:</w:t>
            </w:r>
            <w:r>
              <w:tab/>
              <w:t>If used, only one of these information elements is present.</w:t>
            </w:r>
          </w:p>
        </w:tc>
      </w:tr>
    </w:tbl>
    <w:p w14:paraId="1091572E" w14:textId="77777777" w:rsidR="00C76C52" w:rsidRDefault="00C76C52" w:rsidP="00C76C52"/>
    <w:p w14:paraId="32CA3D27" w14:textId="77777777" w:rsidR="00C76C52" w:rsidRDefault="00C76C52" w:rsidP="00C76C52">
      <w:pPr>
        <w:pStyle w:val="Heading4"/>
      </w:pPr>
      <w:bookmarkStart w:id="1129" w:name="_Toc122563388"/>
      <w:bookmarkStart w:id="1130" w:name="_Toc113304243"/>
      <w:bookmarkStart w:id="1131" w:name="_Toc96606975"/>
      <w:bookmarkStart w:id="1132" w:name="_Toc96531265"/>
      <w:bookmarkStart w:id="1133" w:name="_Toc75465978"/>
      <w:bookmarkStart w:id="1134" w:name="_Toc185772575"/>
      <w:r>
        <w:t>7.19.2.</w:t>
      </w:r>
      <w:r>
        <w:rPr>
          <w:lang w:eastAsia="zh-CN"/>
        </w:rPr>
        <w:t>5</w:t>
      </w:r>
      <w:r>
        <w:tab/>
        <w:t>Ad hoc group call response</w:t>
      </w:r>
      <w:r>
        <w:rPr>
          <w:lang w:eastAsia="zh-CN"/>
        </w:rPr>
        <w:t xml:space="preserve"> </w:t>
      </w:r>
      <w:r>
        <w:t>(MCVideo server – MCVideo client)</w:t>
      </w:r>
      <w:bookmarkEnd w:id="1129"/>
      <w:bookmarkEnd w:id="1130"/>
      <w:bookmarkEnd w:id="1131"/>
      <w:bookmarkEnd w:id="1132"/>
      <w:bookmarkEnd w:id="1133"/>
      <w:bookmarkEnd w:id="1134"/>
    </w:p>
    <w:p w14:paraId="1398D8E9" w14:textId="77777777" w:rsidR="00C76C52" w:rsidRDefault="00C76C52" w:rsidP="00C76C52">
      <w:r>
        <w:t>Table 7.19.2.5-1 describes the information flow ad hoc group call response from the MCVideo server to the MCVideo client.</w:t>
      </w:r>
    </w:p>
    <w:p w14:paraId="69C63104" w14:textId="77777777" w:rsidR="00C76C52" w:rsidRDefault="00C76C52" w:rsidP="00C76C52">
      <w:pPr>
        <w:pStyle w:val="TH"/>
      </w:pPr>
      <w:r>
        <w:t>Table 7.19.2.5-1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34E0DC7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3668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904CF6"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E55AFF" w14:textId="77777777" w:rsidR="00C76C52" w:rsidRDefault="00C76C52" w:rsidP="00A63F70">
            <w:pPr>
              <w:pStyle w:val="TAH"/>
              <w:rPr>
                <w:lang w:eastAsia="ja-JP"/>
              </w:rPr>
            </w:pPr>
            <w:r>
              <w:t>Description</w:t>
            </w:r>
          </w:p>
        </w:tc>
      </w:tr>
      <w:tr w:rsidR="00C76C52" w14:paraId="38EEB7B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70744"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E987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0BE220" w14:textId="77777777" w:rsidR="00C76C52" w:rsidRDefault="00C76C52" w:rsidP="00A63F70">
            <w:pPr>
              <w:pStyle w:val="TAL"/>
              <w:rPr>
                <w:lang w:eastAsia="ja-JP"/>
              </w:rPr>
            </w:pPr>
            <w:r>
              <w:t xml:space="preserve">The </w:t>
            </w:r>
            <w:r>
              <w:rPr>
                <w:lang w:eastAsia="zh-CN"/>
              </w:rPr>
              <w:t>MCVideo ID</w:t>
            </w:r>
            <w:r>
              <w:t xml:space="preserve"> of the calling party</w:t>
            </w:r>
          </w:p>
        </w:tc>
      </w:tr>
      <w:tr w:rsidR="00C76C52" w14:paraId="51F0D8D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0BF73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182192"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CCAC0B" w14:textId="77777777" w:rsidR="00C76C52" w:rsidRDefault="00C76C52" w:rsidP="00A63F70">
            <w:pPr>
              <w:pStyle w:val="TAL"/>
            </w:pPr>
            <w:r>
              <w:t>The functional alias of the calling party</w:t>
            </w:r>
          </w:p>
        </w:tc>
      </w:tr>
      <w:tr w:rsidR="00C76C52" w14:paraId="59BC212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BBAED0" w14:textId="77777777" w:rsidR="00C76C52" w:rsidRDefault="00C76C52" w:rsidP="00A63F70">
            <w:pPr>
              <w:pStyle w:val="TAL"/>
              <w:rPr>
                <w:lang w:eastAsia="ja-JP"/>
              </w:rPr>
            </w:pPr>
            <w:r>
              <w:rPr>
                <w:lang w:eastAsia="zh-CN"/>
              </w:rP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2E1AF4"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CD0816"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57A559C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5114B0"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9361E7"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1FBD13" w14:textId="77777777" w:rsidR="00C76C52" w:rsidRDefault="00C76C52" w:rsidP="00A63F70">
            <w:pPr>
              <w:pStyle w:val="TAL"/>
            </w:pPr>
            <w:r>
              <w:t>Media parameters selected and present if the Result is success.</w:t>
            </w:r>
          </w:p>
        </w:tc>
      </w:tr>
      <w:tr w:rsidR="00C76C52" w14:paraId="30AAA71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29D0E"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019E6"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EE511D" w14:textId="77777777" w:rsidR="00C76C52" w:rsidRDefault="00C76C52" w:rsidP="00A63F70">
            <w:pPr>
              <w:pStyle w:val="TAL"/>
            </w:pPr>
            <w:r>
              <w:t>Result of the group call request (success or failure)</w:t>
            </w:r>
          </w:p>
        </w:tc>
      </w:tr>
    </w:tbl>
    <w:p w14:paraId="1DD90A61" w14:textId="77777777" w:rsidR="00C76C52" w:rsidRDefault="00C76C52" w:rsidP="00C76C52"/>
    <w:p w14:paraId="2A6FE9BB" w14:textId="77777777" w:rsidR="00C76C52" w:rsidRDefault="00C76C52" w:rsidP="00C76C52">
      <w:pPr>
        <w:pStyle w:val="Heading4"/>
      </w:pPr>
      <w:bookmarkStart w:id="1135" w:name="_Toc122563389"/>
      <w:bookmarkStart w:id="1136" w:name="_Toc113304244"/>
      <w:bookmarkStart w:id="1137" w:name="_Toc96606976"/>
      <w:bookmarkStart w:id="1138" w:name="_Toc96531266"/>
      <w:bookmarkStart w:id="1139" w:name="_Toc75465980"/>
      <w:bookmarkStart w:id="1140" w:name="_Toc185772576"/>
      <w:r>
        <w:t>7.19.2.6</w:t>
      </w:r>
      <w:r>
        <w:tab/>
        <w:t>Ad hoc group call response</w:t>
      </w:r>
      <w:r>
        <w:rPr>
          <w:lang w:eastAsia="zh-CN"/>
        </w:rPr>
        <w:t xml:space="preserve"> </w:t>
      </w:r>
      <w:r>
        <w:t>(MCVideo server – MCVideo server)</w:t>
      </w:r>
      <w:bookmarkEnd w:id="1135"/>
      <w:bookmarkEnd w:id="1140"/>
    </w:p>
    <w:p w14:paraId="22667125" w14:textId="77777777" w:rsidR="00C76C52" w:rsidRDefault="00C76C52" w:rsidP="00C76C52">
      <w:r>
        <w:t>Table 7.19.2.6-1 describes the information flow ad hoc group call response between the MCVideo servers.</w:t>
      </w:r>
    </w:p>
    <w:p w14:paraId="4F0F537C" w14:textId="33FBBDA4" w:rsidR="00C76C52" w:rsidRDefault="00C76C52" w:rsidP="00C76C52">
      <w:pPr>
        <w:pStyle w:val="TH"/>
      </w:pPr>
      <w:r>
        <w:lastRenderedPageBreak/>
        <w:t>Table 7.19.2.6-1</w:t>
      </w:r>
      <w:r w:rsidR="0046468E">
        <w:t>:</w:t>
      </w:r>
      <w:r>
        <w:t xml:space="preserve">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6BB1CEE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029AFC"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6E57"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5F3AC" w14:textId="77777777" w:rsidR="00C76C52" w:rsidRDefault="00C76C52" w:rsidP="00A63F70">
            <w:pPr>
              <w:pStyle w:val="TAH"/>
              <w:rPr>
                <w:lang w:eastAsia="ja-JP"/>
              </w:rPr>
            </w:pPr>
            <w:r>
              <w:t>Description</w:t>
            </w:r>
          </w:p>
        </w:tc>
      </w:tr>
      <w:tr w:rsidR="00C76C52" w14:paraId="0BB24C2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B16FD"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D9BB1"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9A761F"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target MCVideo user</w:t>
            </w:r>
          </w:p>
        </w:tc>
      </w:tr>
      <w:tr w:rsidR="00C76C52" w14:paraId="36A9A58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20DD58"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85CFF"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48F48" w14:textId="77777777" w:rsidR="00C76C52" w:rsidRDefault="00C76C52" w:rsidP="00A63F70">
            <w:pPr>
              <w:pStyle w:val="TAL"/>
            </w:pPr>
            <w:r>
              <w:t xml:space="preserve">The functional alias of the </w:t>
            </w:r>
            <w:r>
              <w:rPr>
                <w:lang w:eastAsia="zh-CN"/>
              </w:rPr>
              <w:t>target MCVideo user</w:t>
            </w:r>
          </w:p>
        </w:tc>
      </w:tr>
      <w:tr w:rsidR="00C76C52" w14:paraId="4D18B3A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02D4C"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67CC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BC97CF"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0736B48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18E4C"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CD806"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80C8F" w14:textId="77777777" w:rsidR="00C76C52" w:rsidRDefault="00C76C52" w:rsidP="00A63F70">
            <w:pPr>
              <w:pStyle w:val="TAL"/>
            </w:pPr>
            <w:r>
              <w:t>Media parameters selected and present if the Result is success.</w:t>
            </w:r>
          </w:p>
        </w:tc>
      </w:tr>
      <w:tr w:rsidR="00C76C52" w14:paraId="08B6162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B76837"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5FE65"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D1832" w14:textId="77777777" w:rsidR="00C76C52" w:rsidRDefault="00C76C52" w:rsidP="00A63F70">
            <w:pPr>
              <w:pStyle w:val="TAL"/>
            </w:pPr>
            <w:r>
              <w:t>Result of the ad hoc group call request (success or failure)</w:t>
            </w:r>
          </w:p>
        </w:tc>
      </w:tr>
    </w:tbl>
    <w:p w14:paraId="4C7C7D6E" w14:textId="77777777" w:rsidR="00C76C52" w:rsidRDefault="00C76C52" w:rsidP="00C76C52"/>
    <w:p w14:paraId="26AF14AA" w14:textId="00BFC366" w:rsidR="0046468E" w:rsidRDefault="0046468E" w:rsidP="00326F46">
      <w:pPr>
        <w:pStyle w:val="EditorsNote"/>
      </w:pPr>
      <w:bookmarkStart w:id="1141" w:name="_Toc122563390"/>
      <w:r w:rsidRPr="0046468E">
        <w:t>Editor's Note: It is FFS if the server to server message is needed in a call request or response message.</w:t>
      </w:r>
    </w:p>
    <w:p w14:paraId="5EE4C5B1" w14:textId="3101A1F5" w:rsidR="00C76C52" w:rsidRDefault="00C76C52" w:rsidP="00C76C52">
      <w:pPr>
        <w:pStyle w:val="Heading4"/>
      </w:pPr>
      <w:bookmarkStart w:id="1142" w:name="_Toc185772577"/>
      <w:r>
        <w:t>7.19.2.7</w:t>
      </w:r>
      <w:r>
        <w:tab/>
        <w:t>Ad hoc group call response</w:t>
      </w:r>
      <w:r>
        <w:rPr>
          <w:lang w:eastAsia="zh-CN"/>
        </w:rPr>
        <w:t xml:space="preserve"> </w:t>
      </w:r>
      <w:r>
        <w:t>(MCVideo client – MCVideo server)</w:t>
      </w:r>
      <w:bookmarkEnd w:id="1136"/>
      <w:bookmarkEnd w:id="1137"/>
      <w:bookmarkEnd w:id="1138"/>
      <w:bookmarkEnd w:id="1139"/>
      <w:bookmarkEnd w:id="1141"/>
      <w:bookmarkEnd w:id="1142"/>
    </w:p>
    <w:p w14:paraId="09810440" w14:textId="77777777" w:rsidR="00C76C52" w:rsidRDefault="00C76C52" w:rsidP="00C76C52">
      <w:r>
        <w:t>Table 7.19.2.7-1 describes the information flow ad hoc group call response from the MCVideo client to the MCVideo server.</w:t>
      </w:r>
    </w:p>
    <w:p w14:paraId="358CC2C6" w14:textId="77777777" w:rsidR="00C76C52" w:rsidRDefault="00C76C52" w:rsidP="00C76C52">
      <w:pPr>
        <w:pStyle w:val="TH"/>
      </w:pPr>
      <w:r>
        <w:t>Table 7.19.2.7-1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0329286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8F04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5F501"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553041" w14:textId="77777777" w:rsidR="00C76C52" w:rsidRDefault="00C76C52" w:rsidP="00A63F70">
            <w:pPr>
              <w:pStyle w:val="TAH"/>
              <w:rPr>
                <w:lang w:eastAsia="ja-JP"/>
              </w:rPr>
            </w:pPr>
            <w:r>
              <w:t>Description</w:t>
            </w:r>
          </w:p>
        </w:tc>
      </w:tr>
      <w:tr w:rsidR="00C76C52" w14:paraId="2A84034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0085F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0EAB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95AFB"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target MCVideo user</w:t>
            </w:r>
          </w:p>
        </w:tc>
      </w:tr>
      <w:tr w:rsidR="00C76C52" w14:paraId="29D334A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7DDE0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BBB7B0"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2D287" w14:textId="77777777" w:rsidR="00C76C52" w:rsidRDefault="00C76C52" w:rsidP="00A63F70">
            <w:pPr>
              <w:pStyle w:val="TAL"/>
            </w:pPr>
            <w:r>
              <w:t xml:space="preserve">The functional alias of the </w:t>
            </w:r>
            <w:r>
              <w:rPr>
                <w:lang w:eastAsia="zh-CN"/>
              </w:rPr>
              <w:t>target MCVideo user</w:t>
            </w:r>
          </w:p>
        </w:tc>
      </w:tr>
      <w:tr w:rsidR="00C76C52" w14:paraId="33F7371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69EB7"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539BFB"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93F3A7"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41EFDA9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095D00"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419534"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5BB51" w14:textId="77777777" w:rsidR="00C76C52" w:rsidRDefault="00C76C52" w:rsidP="00A63F70">
            <w:pPr>
              <w:pStyle w:val="TAL"/>
            </w:pPr>
            <w:r>
              <w:t>Media parameters selected and present if the Result is success.</w:t>
            </w:r>
          </w:p>
        </w:tc>
      </w:tr>
      <w:tr w:rsidR="00C76C52" w14:paraId="6B7D032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15CE6"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75A412"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240913" w14:textId="77777777" w:rsidR="00C76C52" w:rsidRDefault="00C76C52" w:rsidP="00A63F70">
            <w:pPr>
              <w:pStyle w:val="TAL"/>
            </w:pPr>
            <w:r>
              <w:t>Result of the ad hoc group call request (success or failure)</w:t>
            </w:r>
          </w:p>
        </w:tc>
      </w:tr>
    </w:tbl>
    <w:p w14:paraId="35EDF21D" w14:textId="77777777" w:rsidR="00C76C52" w:rsidRDefault="00C76C52" w:rsidP="00C76C52">
      <w:bookmarkStart w:id="1143" w:name="_Toc96531267"/>
    </w:p>
    <w:p w14:paraId="046E1662" w14:textId="77777777" w:rsidR="00C76C52" w:rsidRDefault="00C76C52" w:rsidP="00C76C52">
      <w:pPr>
        <w:pStyle w:val="Heading4"/>
      </w:pPr>
      <w:bookmarkStart w:id="1144" w:name="_Toc122563391"/>
      <w:bookmarkStart w:id="1145" w:name="_Toc113304245"/>
      <w:bookmarkStart w:id="1146" w:name="_Toc96606977"/>
      <w:bookmarkStart w:id="1147" w:name="_Toc185772578"/>
      <w:r>
        <w:t>7.19.2.8</w:t>
      </w:r>
      <w:r>
        <w:tab/>
        <w:t>Ad hoc group call release request</w:t>
      </w:r>
      <w:r>
        <w:rPr>
          <w:lang w:eastAsia="zh-CN"/>
        </w:rPr>
        <w:t xml:space="preserve"> </w:t>
      </w:r>
      <w:r>
        <w:t>(MCVideo server – MCVideo client)</w:t>
      </w:r>
      <w:bookmarkEnd w:id="1143"/>
      <w:bookmarkEnd w:id="1144"/>
      <w:bookmarkEnd w:id="1145"/>
      <w:bookmarkEnd w:id="1146"/>
      <w:bookmarkEnd w:id="1147"/>
    </w:p>
    <w:p w14:paraId="0E5D6AE5" w14:textId="77777777" w:rsidR="00C76C52" w:rsidRDefault="00C76C52" w:rsidP="00C76C52">
      <w:r>
        <w:t>Table 7.19.2.8-1 describes the information flow ad hoc group call release request from the MCVideo server to the MCVideo client.</w:t>
      </w:r>
    </w:p>
    <w:p w14:paraId="30DA9CFF" w14:textId="77777777" w:rsidR="00C76C52" w:rsidRDefault="00C76C52" w:rsidP="00C76C52">
      <w:pPr>
        <w:pStyle w:val="TH"/>
      </w:pPr>
      <w:r>
        <w:t>Table 7.19.2.8-1 Ad hoc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5905C14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5B94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60CB8E"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6DD15D" w14:textId="77777777" w:rsidR="00C76C52" w:rsidRDefault="00C76C52" w:rsidP="00A63F70">
            <w:pPr>
              <w:pStyle w:val="TAH"/>
              <w:rPr>
                <w:lang w:eastAsia="ja-JP"/>
              </w:rPr>
            </w:pPr>
            <w:r>
              <w:t>Description</w:t>
            </w:r>
          </w:p>
        </w:tc>
      </w:tr>
      <w:tr w:rsidR="00C76C52" w14:paraId="6BB03DD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D4176F"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3CCF8"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2B4984"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w:t>
            </w:r>
          </w:p>
        </w:tc>
      </w:tr>
      <w:tr w:rsidR="00C76C52" w14:paraId="07AF98D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26395"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F347BD"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3D3C3" w14:textId="77777777" w:rsidR="00C76C52" w:rsidRDefault="00C76C52" w:rsidP="00A63F70">
            <w:pPr>
              <w:pStyle w:val="TAL"/>
            </w:pPr>
            <w:r>
              <w:t xml:space="preserve">The functional alias of the </w:t>
            </w:r>
            <w:r>
              <w:rPr>
                <w:lang w:eastAsia="zh-CN"/>
              </w:rPr>
              <w:t>ad hoc group call participant</w:t>
            </w:r>
          </w:p>
        </w:tc>
      </w:tr>
      <w:tr w:rsidR="00C76C52" w14:paraId="20124C0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88128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BA061"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49343" w14:textId="77777777" w:rsidR="00C76C52" w:rsidRDefault="00C76C52" w:rsidP="00A63F70">
            <w:pPr>
              <w:pStyle w:val="TAL"/>
              <w:rPr>
                <w:lang w:eastAsia="ja-JP"/>
              </w:rPr>
            </w:pPr>
            <w:r>
              <w:t xml:space="preserve">The </w:t>
            </w:r>
            <w:r>
              <w:rPr>
                <w:lang w:eastAsia="zh-CN"/>
              </w:rPr>
              <w:t>MCVideo group ID of the ad hoc group call on which call is released</w:t>
            </w:r>
          </w:p>
        </w:tc>
      </w:tr>
    </w:tbl>
    <w:p w14:paraId="78FA93F5" w14:textId="77777777" w:rsidR="00C76C52" w:rsidRDefault="00C76C52" w:rsidP="00C76C52"/>
    <w:p w14:paraId="400B16CA" w14:textId="77777777" w:rsidR="00C76C52" w:rsidRDefault="00C76C52" w:rsidP="00C76C52">
      <w:pPr>
        <w:pStyle w:val="Heading4"/>
      </w:pPr>
      <w:bookmarkStart w:id="1148" w:name="_Toc122563392"/>
      <w:bookmarkStart w:id="1149" w:name="_Toc113304246"/>
      <w:bookmarkStart w:id="1150" w:name="_Toc96606978"/>
      <w:bookmarkStart w:id="1151" w:name="_Toc96531268"/>
      <w:bookmarkStart w:id="1152" w:name="_Toc185772579"/>
      <w:r>
        <w:t>7.19.2.9</w:t>
      </w:r>
      <w:r>
        <w:tab/>
        <w:t>Ad hoc group call release response</w:t>
      </w:r>
      <w:r>
        <w:rPr>
          <w:lang w:eastAsia="zh-CN"/>
        </w:rPr>
        <w:t xml:space="preserve"> </w:t>
      </w:r>
      <w:r>
        <w:t>(MCVideo client – MCVideo server)</w:t>
      </w:r>
      <w:bookmarkEnd w:id="1148"/>
      <w:bookmarkEnd w:id="1149"/>
      <w:bookmarkEnd w:id="1150"/>
      <w:bookmarkEnd w:id="1151"/>
      <w:bookmarkEnd w:id="1152"/>
    </w:p>
    <w:p w14:paraId="047615BC" w14:textId="77777777" w:rsidR="00C76C52" w:rsidRDefault="00C76C52" w:rsidP="00C76C52">
      <w:r>
        <w:t>Table 7.19.2.9-1 describes the information flow ad hoc group call release response from the MCVideo server to the MCVideo client.</w:t>
      </w:r>
    </w:p>
    <w:p w14:paraId="412C7250" w14:textId="77777777" w:rsidR="00C76C52" w:rsidRDefault="00C76C52" w:rsidP="00C76C52">
      <w:pPr>
        <w:pStyle w:val="TH"/>
      </w:pPr>
      <w:r>
        <w:lastRenderedPageBreak/>
        <w:t>Table 7.19.2.9-1 Ad hoc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49F6BC2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A368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7C0170"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4FF855" w14:textId="77777777" w:rsidR="00C76C52" w:rsidRDefault="00C76C52" w:rsidP="00A63F70">
            <w:pPr>
              <w:pStyle w:val="TAH"/>
              <w:rPr>
                <w:lang w:eastAsia="ja-JP"/>
              </w:rPr>
            </w:pPr>
            <w:r>
              <w:t>Description</w:t>
            </w:r>
          </w:p>
        </w:tc>
      </w:tr>
      <w:tr w:rsidR="00C76C52" w14:paraId="587B91F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C235E"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59DC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82797D"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w:t>
            </w:r>
          </w:p>
        </w:tc>
      </w:tr>
      <w:tr w:rsidR="00C76C52" w14:paraId="2B1F345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9B9DC1"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FB39A"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9A0784" w14:textId="77777777" w:rsidR="00C76C52" w:rsidRDefault="00C76C52" w:rsidP="00A63F70">
            <w:pPr>
              <w:pStyle w:val="TAL"/>
            </w:pPr>
            <w:r>
              <w:t xml:space="preserve">The functional alias of the </w:t>
            </w:r>
            <w:r>
              <w:rPr>
                <w:lang w:eastAsia="zh-CN"/>
              </w:rPr>
              <w:t>ad hoc group call participant</w:t>
            </w:r>
          </w:p>
        </w:tc>
      </w:tr>
      <w:tr w:rsidR="00C76C52" w14:paraId="042285B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288C5B" w14:textId="77777777" w:rsidR="00C76C52" w:rsidRDefault="00C76C52" w:rsidP="00A63F70">
            <w:pPr>
              <w:pStyle w:val="TAL"/>
              <w:rPr>
                <w:lang w:eastAsia="ja-JP"/>
              </w:rPr>
            </w:pPr>
            <w:r>
              <w:rPr>
                <w:lang w:eastAsia="zh-CN"/>
              </w:rP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D5E38"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34580B" w14:textId="77777777" w:rsidR="00C76C52" w:rsidRDefault="00C76C52" w:rsidP="00A63F70">
            <w:pPr>
              <w:pStyle w:val="TAL"/>
              <w:rPr>
                <w:lang w:eastAsia="ja-JP"/>
              </w:rPr>
            </w:pPr>
            <w:r>
              <w:t xml:space="preserve">The </w:t>
            </w:r>
            <w:r>
              <w:rPr>
                <w:lang w:eastAsia="zh-CN"/>
              </w:rPr>
              <w:t>MCVideo group ID of the ad hoc group call on which call is released</w:t>
            </w:r>
          </w:p>
        </w:tc>
      </w:tr>
    </w:tbl>
    <w:p w14:paraId="3B6FE67D" w14:textId="77777777" w:rsidR="00C76C52" w:rsidRDefault="00C76C52" w:rsidP="00C76C52"/>
    <w:p w14:paraId="4EEA27AB" w14:textId="77777777" w:rsidR="00C76C52" w:rsidRDefault="00C76C52" w:rsidP="00C76C52">
      <w:pPr>
        <w:pStyle w:val="Heading4"/>
      </w:pPr>
      <w:bookmarkStart w:id="1153" w:name="_Toc122563393"/>
      <w:bookmarkStart w:id="1154" w:name="_Toc113304249"/>
      <w:bookmarkStart w:id="1155" w:name="_Toc185772580"/>
      <w:r>
        <w:t>7.19.2.10</w:t>
      </w:r>
      <w:r>
        <w:tab/>
        <w:t>Ad hoc group call notify (MCVideo server – MCVideo client)</w:t>
      </w:r>
      <w:bookmarkEnd w:id="1153"/>
      <w:bookmarkEnd w:id="1154"/>
      <w:bookmarkEnd w:id="1155"/>
    </w:p>
    <w:p w14:paraId="0800B84C" w14:textId="77777777" w:rsidR="00C76C52" w:rsidRDefault="00C76C52" w:rsidP="00C76C52">
      <w:pPr>
        <w:rPr>
          <w:lang w:eastAsia="zh-CN"/>
        </w:rPr>
      </w:pPr>
      <w:r>
        <w:t>Table 7.19.2.10</w:t>
      </w:r>
      <w:r>
        <w:rPr>
          <w:lang w:eastAsia="zh-CN"/>
        </w:rPr>
        <w:t>-1</w:t>
      </w:r>
      <w:r>
        <w:t xml:space="preserve"> describes the information flow ad hoc </w:t>
      </w:r>
      <w:r>
        <w:rPr>
          <w:lang w:eastAsia="zh-CN"/>
        </w:rPr>
        <w:t>group call notify from MCVideo server to MCVideo client.</w:t>
      </w:r>
    </w:p>
    <w:p w14:paraId="1EAAE1AD" w14:textId="77777777" w:rsidR="00C76C52" w:rsidRDefault="00C76C52" w:rsidP="00C76C52">
      <w:pPr>
        <w:pStyle w:val="TH"/>
        <w:rPr>
          <w:lang w:val="en-US"/>
        </w:rPr>
      </w:pPr>
      <w:r>
        <w:t>Table 7.19.2.</w:t>
      </w:r>
      <w:r>
        <w:rPr>
          <w:lang w:val="en-US"/>
        </w:rPr>
        <w:t>10</w:t>
      </w:r>
      <w:r>
        <w:t>-1: Ad hoc group call notify</w:t>
      </w:r>
    </w:p>
    <w:tbl>
      <w:tblPr>
        <w:tblW w:w="8640" w:type="dxa"/>
        <w:jc w:val="center"/>
        <w:tblLayout w:type="fixed"/>
        <w:tblLook w:val="04A0" w:firstRow="1" w:lastRow="0" w:firstColumn="1" w:lastColumn="0" w:noHBand="0" w:noVBand="1"/>
      </w:tblPr>
      <w:tblGrid>
        <w:gridCol w:w="2880"/>
        <w:gridCol w:w="1440"/>
        <w:gridCol w:w="4320"/>
      </w:tblGrid>
      <w:tr w:rsidR="00C76C52" w14:paraId="4B5CC29C"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1CA067D1" w14:textId="77777777" w:rsidR="00C76C52" w:rsidRDefault="00C76C52" w:rsidP="00A63F7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0BB78B8" w14:textId="77777777" w:rsidR="00C76C52" w:rsidRDefault="00C76C52" w:rsidP="00A63F7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31302BC" w14:textId="77777777" w:rsidR="00C76C52" w:rsidRDefault="00C76C52" w:rsidP="00A63F70">
            <w:pPr>
              <w:pStyle w:val="TAH"/>
            </w:pPr>
            <w:r>
              <w:t>Description</w:t>
            </w:r>
          </w:p>
        </w:tc>
      </w:tr>
      <w:tr w:rsidR="00C76C52" w14:paraId="30F70373"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40A2AC1F" w14:textId="77777777" w:rsidR="00C76C52" w:rsidRDefault="00C76C52" w:rsidP="00A63F70">
            <w:pPr>
              <w:pStyle w:val="TAL"/>
              <w:tabs>
                <w:tab w:val="center" w:pos="1332"/>
              </w:tabs>
              <w:rPr>
                <w:lang w:eastAsia="zh-CN"/>
              </w:rPr>
            </w:pPr>
            <w:r>
              <w:t>MCVideo ID</w:t>
            </w:r>
          </w:p>
        </w:tc>
        <w:tc>
          <w:tcPr>
            <w:tcW w:w="1440" w:type="dxa"/>
            <w:tcBorders>
              <w:top w:val="single" w:sz="4" w:space="0" w:color="000000"/>
              <w:left w:val="single" w:sz="4" w:space="0" w:color="000000"/>
              <w:bottom w:val="single" w:sz="4" w:space="0" w:color="000000"/>
              <w:right w:val="nil"/>
            </w:tcBorders>
            <w:hideMark/>
          </w:tcPr>
          <w:p w14:paraId="3BB1E5BF"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2C7AAFA" w14:textId="77777777" w:rsidR="00C76C52" w:rsidRDefault="00C76C52" w:rsidP="00A63F70">
            <w:pPr>
              <w:pStyle w:val="TAL"/>
            </w:pPr>
            <w:r>
              <w:t xml:space="preserve">The </w:t>
            </w:r>
            <w:r>
              <w:rPr>
                <w:lang w:eastAsia="zh-CN"/>
              </w:rPr>
              <w:t>MCVideo ID</w:t>
            </w:r>
            <w:r>
              <w:t xml:space="preserve"> of the calling party or the MCVideo ID of the authorized users who are configured to receive this notification.</w:t>
            </w:r>
          </w:p>
        </w:tc>
      </w:tr>
      <w:tr w:rsidR="00C76C52" w14:paraId="42A1C1D7"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0F4C2953" w14:textId="77777777" w:rsidR="00C76C52" w:rsidRDefault="00C76C52" w:rsidP="00A63F70">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hideMark/>
          </w:tcPr>
          <w:p w14:paraId="77DA00C2"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15C07BE" w14:textId="77777777" w:rsidR="00C76C52" w:rsidRDefault="00C76C52" w:rsidP="00A63F70">
            <w:pPr>
              <w:pStyle w:val="TAL"/>
            </w:pPr>
            <w:r>
              <w:t>The functional alias of the calling party</w:t>
            </w:r>
          </w:p>
        </w:tc>
      </w:tr>
      <w:tr w:rsidR="00C76C52" w14:paraId="41F90064"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52962953" w14:textId="77777777" w:rsidR="00C76C52" w:rsidRDefault="00C76C52" w:rsidP="00A63F70">
            <w:pPr>
              <w:pStyle w:val="TAL"/>
              <w:tabs>
                <w:tab w:val="center" w:pos="1332"/>
              </w:tabs>
              <w:rPr>
                <w:lang w:val="en-US" w:eastAsia="zh-CN"/>
              </w:rPr>
            </w:pPr>
            <w:r>
              <w:rPr>
                <w:lang w:eastAsia="zh-CN"/>
              </w:rPr>
              <w:t>MCVideo ad hoc g</w:t>
            </w:r>
            <w:r>
              <w:t>roup ID</w:t>
            </w:r>
          </w:p>
        </w:tc>
        <w:tc>
          <w:tcPr>
            <w:tcW w:w="1440" w:type="dxa"/>
            <w:tcBorders>
              <w:top w:val="single" w:sz="4" w:space="0" w:color="000000"/>
              <w:left w:val="single" w:sz="4" w:space="0" w:color="000000"/>
              <w:bottom w:val="single" w:sz="4" w:space="0" w:color="000000"/>
              <w:right w:val="nil"/>
            </w:tcBorders>
            <w:hideMark/>
          </w:tcPr>
          <w:p w14:paraId="65BC40BF"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20CD94D" w14:textId="77777777" w:rsidR="00C76C52" w:rsidRDefault="00C76C52" w:rsidP="00A63F70">
            <w:pPr>
              <w:pStyle w:val="TAL"/>
            </w:pPr>
            <w:r>
              <w:t xml:space="preserve">The </w:t>
            </w:r>
            <w:r>
              <w:rPr>
                <w:lang w:eastAsia="zh-CN"/>
              </w:rPr>
              <w:t>MCVideo group ID associated with the ad hoc group call</w:t>
            </w:r>
          </w:p>
        </w:tc>
      </w:tr>
      <w:tr w:rsidR="00C76C52" w14:paraId="03FEE018"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0890D69F" w14:textId="5D8C6EA6" w:rsidR="00C76C52" w:rsidRDefault="00C76C52" w:rsidP="00A63F70">
            <w:pPr>
              <w:pStyle w:val="TAL"/>
              <w:tabs>
                <w:tab w:val="center" w:pos="1332"/>
              </w:tabs>
              <w:rPr>
                <w:lang w:val="en-US" w:eastAsia="zh-CN"/>
              </w:rPr>
            </w:pPr>
            <w:r>
              <w:t>MCVideo ID list</w:t>
            </w:r>
          </w:p>
        </w:tc>
        <w:tc>
          <w:tcPr>
            <w:tcW w:w="1440" w:type="dxa"/>
            <w:tcBorders>
              <w:top w:val="single" w:sz="4" w:space="0" w:color="000000"/>
              <w:left w:val="single" w:sz="4" w:space="0" w:color="000000"/>
              <w:bottom w:val="single" w:sz="4" w:space="0" w:color="000000"/>
              <w:right w:val="nil"/>
            </w:tcBorders>
            <w:hideMark/>
          </w:tcPr>
          <w:p w14:paraId="37865785"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D86747" w14:textId="5B6BEBBD" w:rsidR="00C76C52" w:rsidRDefault="00C76C52" w:rsidP="00A63F70">
            <w:pPr>
              <w:pStyle w:val="TAL"/>
            </w:pPr>
            <w:r>
              <w:t xml:space="preserve">The list of the invited MCVideo users who did not acknowledge the ad hoc group call request </w:t>
            </w:r>
            <w:r w:rsidR="00E90D49" w:rsidRPr="00E90D49">
              <w:t xml:space="preserve">within a configured time or </w:t>
            </w:r>
            <w:r w:rsidR="00E90D49">
              <w:t>t</w:t>
            </w:r>
            <w:r w:rsidR="00E90D49" w:rsidRPr="00E90D49">
              <w:t xml:space="preserve">he list of the invited MCVideo users who acknowledged the ad hoc group call request and joined </w:t>
            </w:r>
            <w:r>
              <w:t xml:space="preserve">or the list of </w:t>
            </w:r>
            <w:r w:rsidR="00E90D49">
              <w:t xml:space="preserve">the </w:t>
            </w:r>
            <w:r>
              <w:t xml:space="preserve">MCVideo users who joined or left the </w:t>
            </w:r>
            <w:r w:rsidR="00E90D49">
              <w:t xml:space="preserve">ongoing MCVideo </w:t>
            </w:r>
            <w:r>
              <w:t>ad hoc group call.</w:t>
            </w:r>
          </w:p>
        </w:tc>
      </w:tr>
    </w:tbl>
    <w:p w14:paraId="6D709FA5" w14:textId="77777777" w:rsidR="00C76C52" w:rsidRDefault="00C76C52" w:rsidP="00C76C52"/>
    <w:p w14:paraId="14A980E5" w14:textId="77777777" w:rsidR="00C76C52" w:rsidRDefault="00C76C52" w:rsidP="00C76C52">
      <w:pPr>
        <w:pStyle w:val="Heading4"/>
      </w:pPr>
      <w:bookmarkStart w:id="1156" w:name="_Toc122563394"/>
      <w:bookmarkStart w:id="1157" w:name="_Toc185772581"/>
      <w:r>
        <w:t>7.19.2.11</w:t>
      </w:r>
      <w:r>
        <w:tab/>
        <w:t>Modify ad hoc group call participants request</w:t>
      </w:r>
      <w:r>
        <w:rPr>
          <w:lang w:eastAsia="zh-CN"/>
        </w:rPr>
        <w:t xml:space="preserve"> </w:t>
      </w:r>
      <w:r>
        <w:t>(MCVideo client – MCVideo server)</w:t>
      </w:r>
      <w:bookmarkEnd w:id="1156"/>
      <w:bookmarkEnd w:id="1157"/>
    </w:p>
    <w:p w14:paraId="45C27FB9" w14:textId="77777777" w:rsidR="00C76C52" w:rsidRDefault="00C76C52" w:rsidP="00C76C52">
      <w:pPr>
        <w:rPr>
          <w:lang w:eastAsia="zh-CN"/>
        </w:rPr>
      </w:pPr>
      <w:r>
        <w:t>Table 7.19.2.11</w:t>
      </w:r>
      <w:r>
        <w:rPr>
          <w:lang w:eastAsia="zh-CN"/>
        </w:rPr>
        <w:t>-1</w:t>
      </w:r>
      <w:r>
        <w:t xml:space="preserve"> describes the information flow Modify ad hoc group call participants request from the MCVideo client to the MCVideo server</w:t>
      </w:r>
      <w:r>
        <w:rPr>
          <w:lang w:eastAsia="zh-CN"/>
        </w:rPr>
        <w:t>.</w:t>
      </w:r>
    </w:p>
    <w:p w14:paraId="51AAAE54" w14:textId="77777777" w:rsidR="00C76C52" w:rsidRDefault="00C76C52" w:rsidP="00C76C52">
      <w:pPr>
        <w:pStyle w:val="TH"/>
        <w:rPr>
          <w:lang w:val="en-US"/>
        </w:rPr>
      </w:pPr>
      <w:r>
        <w:t>Table 7.19.2.</w:t>
      </w:r>
      <w:r>
        <w:rPr>
          <w:lang w:val="en-US"/>
        </w:rPr>
        <w:t>11</w:t>
      </w:r>
      <w:r>
        <w:t>-1: Modify ad hoc group call participants request</w:t>
      </w:r>
    </w:p>
    <w:tbl>
      <w:tblPr>
        <w:tblW w:w="0" w:type="dxa"/>
        <w:jc w:val="center"/>
        <w:tblLayout w:type="fixed"/>
        <w:tblLook w:val="04A0" w:firstRow="1" w:lastRow="0" w:firstColumn="1" w:lastColumn="0" w:noHBand="0" w:noVBand="1"/>
      </w:tblPr>
      <w:tblGrid>
        <w:gridCol w:w="2880"/>
        <w:gridCol w:w="1440"/>
        <w:gridCol w:w="4320"/>
      </w:tblGrid>
      <w:tr w:rsidR="00C76C52" w14:paraId="38BB1B7D"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1BEEA95B" w14:textId="77777777" w:rsidR="00C76C52" w:rsidRDefault="00C76C52" w:rsidP="00A63F7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DE3BD8F" w14:textId="77777777" w:rsidR="00C76C52" w:rsidRDefault="00C76C52" w:rsidP="00A63F7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4EBE4F4" w14:textId="77777777" w:rsidR="00C76C52" w:rsidRDefault="00C76C52" w:rsidP="00A63F70">
            <w:pPr>
              <w:pStyle w:val="TAH"/>
            </w:pPr>
            <w:r>
              <w:t>Description</w:t>
            </w:r>
          </w:p>
        </w:tc>
      </w:tr>
      <w:tr w:rsidR="00C76C52" w14:paraId="44D2AC9C"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7D1A62BF" w14:textId="77777777" w:rsidR="00C76C52" w:rsidRDefault="00C76C52" w:rsidP="00A63F70">
            <w:pPr>
              <w:pStyle w:val="TAL"/>
              <w:tabs>
                <w:tab w:val="center" w:pos="1332"/>
              </w:tabs>
              <w:rPr>
                <w:lang w:eastAsia="zh-CN"/>
              </w:rPr>
            </w:pPr>
            <w:r>
              <w:t>MCVideo ID</w:t>
            </w:r>
          </w:p>
        </w:tc>
        <w:tc>
          <w:tcPr>
            <w:tcW w:w="1440" w:type="dxa"/>
            <w:tcBorders>
              <w:top w:val="single" w:sz="4" w:space="0" w:color="000000"/>
              <w:left w:val="single" w:sz="4" w:space="0" w:color="000000"/>
              <w:bottom w:val="single" w:sz="4" w:space="0" w:color="000000"/>
              <w:right w:val="nil"/>
            </w:tcBorders>
            <w:hideMark/>
          </w:tcPr>
          <w:p w14:paraId="784B3F81"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9D03D75" w14:textId="0E45D172" w:rsidR="00C76C52" w:rsidRDefault="00C76C52" w:rsidP="00A63F70">
            <w:pPr>
              <w:pStyle w:val="TAL"/>
            </w:pPr>
            <w:r>
              <w:t xml:space="preserve">The MCVideo </w:t>
            </w:r>
            <w:r>
              <w:rPr>
                <w:lang w:eastAsia="zh-CN"/>
              </w:rPr>
              <w:t>ID</w:t>
            </w:r>
            <w:r>
              <w:t xml:space="preserve"> of the </w:t>
            </w:r>
            <w:r w:rsidR="00C949A8" w:rsidRPr="00C949A8">
              <w:t>requesting MCVideo user who is authorized to modify the ad hoc group call participants</w:t>
            </w:r>
          </w:p>
        </w:tc>
      </w:tr>
      <w:tr w:rsidR="00C76C52" w14:paraId="5F8A5194"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6134C74B" w14:textId="77777777" w:rsidR="00C76C52" w:rsidRDefault="00C76C52" w:rsidP="00A63F70">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hideMark/>
          </w:tcPr>
          <w:p w14:paraId="40CE744B"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B50383D" w14:textId="2780B105" w:rsidR="00C76C52" w:rsidRDefault="00C76C52" w:rsidP="00A63F70">
            <w:pPr>
              <w:pStyle w:val="TAL"/>
            </w:pPr>
            <w:r>
              <w:t xml:space="preserve">The functional alias of the </w:t>
            </w:r>
            <w:r w:rsidR="00C949A8" w:rsidRPr="00C949A8">
              <w:t>requesting MCVideo user who is authorized to modify the ad hoc group call participants</w:t>
            </w:r>
          </w:p>
        </w:tc>
      </w:tr>
      <w:tr w:rsidR="00C76C52" w14:paraId="01CCE1EE"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5868774D" w14:textId="77777777" w:rsidR="00C76C52" w:rsidRDefault="00C76C52" w:rsidP="00A63F70">
            <w:pPr>
              <w:pStyle w:val="TAL"/>
              <w:tabs>
                <w:tab w:val="center" w:pos="1332"/>
              </w:tabs>
              <w:rPr>
                <w:lang w:val="en-US" w:eastAsia="zh-CN"/>
              </w:rPr>
            </w:pPr>
            <w:r>
              <w:t xml:space="preserve">MCVideo </w:t>
            </w:r>
            <w:r>
              <w:rPr>
                <w:lang w:eastAsia="zh-CN"/>
              </w:rPr>
              <w:t>ad hoc g</w:t>
            </w:r>
            <w:r>
              <w:t>roup ID</w:t>
            </w:r>
          </w:p>
        </w:tc>
        <w:tc>
          <w:tcPr>
            <w:tcW w:w="1440" w:type="dxa"/>
            <w:tcBorders>
              <w:top w:val="single" w:sz="4" w:space="0" w:color="000000"/>
              <w:left w:val="single" w:sz="4" w:space="0" w:color="000000"/>
              <w:bottom w:val="single" w:sz="4" w:space="0" w:color="000000"/>
              <w:right w:val="nil"/>
            </w:tcBorders>
            <w:hideMark/>
          </w:tcPr>
          <w:p w14:paraId="3AB5AB53"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67A6DA3" w14:textId="0F13E5E9" w:rsidR="00C76C52" w:rsidRDefault="00C76C52" w:rsidP="00A63F70">
            <w:pPr>
              <w:pStyle w:val="TAL"/>
            </w:pPr>
            <w:r>
              <w:t xml:space="preserve">The MCVideo </w:t>
            </w:r>
            <w:r>
              <w:rPr>
                <w:lang w:eastAsia="zh-CN"/>
              </w:rPr>
              <w:t>group ID of ad hoc group call whose participants needs to be modified</w:t>
            </w:r>
          </w:p>
        </w:tc>
      </w:tr>
      <w:tr w:rsidR="00C76C52" w14:paraId="08A45CA7"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2C042787" w14:textId="77777777" w:rsidR="00C76C52" w:rsidRDefault="00C76C52" w:rsidP="00A63F70">
            <w:pPr>
              <w:pStyle w:val="TAL"/>
              <w:tabs>
                <w:tab w:val="center" w:pos="1332"/>
              </w:tabs>
              <w:rPr>
                <w:lang w:val="en-US" w:eastAsia="zh-CN"/>
              </w:rPr>
            </w:pPr>
            <w:r>
              <w:t xml:space="preserve">MCVideo </w:t>
            </w:r>
            <w:r>
              <w:rPr>
                <w:lang w:eastAsia="zh-CN"/>
              </w:rPr>
              <w:t>ID list (see NOTE)</w:t>
            </w:r>
          </w:p>
        </w:tc>
        <w:tc>
          <w:tcPr>
            <w:tcW w:w="1440" w:type="dxa"/>
            <w:tcBorders>
              <w:top w:val="single" w:sz="4" w:space="0" w:color="000000"/>
              <w:left w:val="single" w:sz="4" w:space="0" w:color="000000"/>
              <w:bottom w:val="single" w:sz="4" w:space="0" w:color="000000"/>
              <w:right w:val="nil"/>
            </w:tcBorders>
            <w:hideMark/>
          </w:tcPr>
          <w:p w14:paraId="366D2523"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43677F3" w14:textId="77777777" w:rsidR="00C76C52" w:rsidRDefault="00C76C52" w:rsidP="00A63F70">
            <w:pPr>
              <w:pStyle w:val="TAL"/>
            </w:pPr>
            <w:r>
              <w:t>List of additional MCVideo users to be added to the on-going ad hoc group call</w:t>
            </w:r>
          </w:p>
        </w:tc>
      </w:tr>
      <w:tr w:rsidR="00C76C52" w14:paraId="37822A74"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24832F10" w14:textId="77777777" w:rsidR="00C76C52" w:rsidRDefault="00C76C52" w:rsidP="00A63F70">
            <w:pPr>
              <w:pStyle w:val="TAL"/>
              <w:tabs>
                <w:tab w:val="center" w:pos="1332"/>
              </w:tabs>
            </w:pPr>
            <w:r>
              <w:t xml:space="preserve">MCVideo </w:t>
            </w:r>
            <w:r>
              <w:rPr>
                <w:lang w:eastAsia="zh-CN"/>
              </w:rPr>
              <w:t>ID list (see NOTE)</w:t>
            </w:r>
          </w:p>
        </w:tc>
        <w:tc>
          <w:tcPr>
            <w:tcW w:w="1440" w:type="dxa"/>
            <w:tcBorders>
              <w:top w:val="single" w:sz="4" w:space="0" w:color="000000"/>
              <w:left w:val="single" w:sz="4" w:space="0" w:color="000000"/>
              <w:bottom w:val="single" w:sz="4" w:space="0" w:color="000000"/>
              <w:right w:val="nil"/>
            </w:tcBorders>
            <w:hideMark/>
          </w:tcPr>
          <w:p w14:paraId="57B13BB9" w14:textId="77777777" w:rsidR="00C76C52" w:rsidRDefault="00C76C52" w:rsidP="00A63F70">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454D09EA" w14:textId="77777777" w:rsidR="00C76C52" w:rsidRDefault="00C76C52" w:rsidP="00A63F70">
            <w:pPr>
              <w:pStyle w:val="TAL"/>
            </w:pPr>
            <w:r>
              <w:t>List of MCVideo users to be removed from the on-going ad hoc group call</w:t>
            </w:r>
          </w:p>
        </w:tc>
      </w:tr>
      <w:tr w:rsidR="00C76C52" w14:paraId="74788B1F" w14:textId="77777777" w:rsidTr="00A63F70">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7A372D1" w14:textId="77777777" w:rsidR="00C76C52" w:rsidRDefault="00C76C52" w:rsidP="00A63F70">
            <w:pPr>
              <w:pStyle w:val="TAN"/>
            </w:pPr>
            <w:r>
              <w:rPr>
                <w:lang w:eastAsia="zh-CN"/>
              </w:rPr>
              <w:t>NOTE:</w:t>
            </w:r>
            <w:r>
              <w:rPr>
                <w:lang w:eastAsia="zh-CN"/>
              </w:rPr>
              <w:tab/>
              <w:t>Either one or both of these information elements is present</w:t>
            </w:r>
          </w:p>
        </w:tc>
      </w:tr>
    </w:tbl>
    <w:p w14:paraId="4F7E243D" w14:textId="77777777" w:rsidR="00C76C52" w:rsidRDefault="00C76C52" w:rsidP="00C76C52">
      <w:pPr>
        <w:rPr>
          <w:rFonts w:eastAsia="SimSun"/>
        </w:rPr>
      </w:pPr>
      <w:bookmarkStart w:id="1158" w:name="_Toc113304282"/>
    </w:p>
    <w:p w14:paraId="35411B4B" w14:textId="77777777" w:rsidR="00C76C52" w:rsidRDefault="00C76C52" w:rsidP="00C76C52">
      <w:pPr>
        <w:pStyle w:val="Heading4"/>
      </w:pPr>
      <w:bookmarkStart w:id="1159" w:name="_Toc122563395"/>
      <w:bookmarkStart w:id="1160" w:name="_Toc185772582"/>
      <w:r>
        <w:t>7.19.2.12</w:t>
      </w:r>
      <w:r>
        <w:tab/>
        <w:t>Modify ad hoc group call participants response</w:t>
      </w:r>
      <w:r>
        <w:rPr>
          <w:lang w:eastAsia="zh-CN"/>
        </w:rPr>
        <w:t xml:space="preserve"> </w:t>
      </w:r>
      <w:r>
        <w:t>(MCVideo server – MCVideo client)</w:t>
      </w:r>
      <w:bookmarkEnd w:id="1158"/>
      <w:bookmarkEnd w:id="1159"/>
      <w:bookmarkEnd w:id="1160"/>
    </w:p>
    <w:p w14:paraId="1DC0CBA3" w14:textId="77777777" w:rsidR="00C76C52" w:rsidRDefault="00C76C52" w:rsidP="00C76C52">
      <w:r>
        <w:t>Table 7.19.2.12-1 describes the information flow Modify ad hoc group call participants response from the MCVideo server to the MCVideo client.</w:t>
      </w:r>
    </w:p>
    <w:p w14:paraId="0850F952" w14:textId="387AAED4" w:rsidR="00C76C52" w:rsidRDefault="00C76C52" w:rsidP="00C76C52">
      <w:pPr>
        <w:pStyle w:val="TH"/>
      </w:pPr>
      <w:r>
        <w:lastRenderedPageBreak/>
        <w:t>Table 7.19.2.12-1</w:t>
      </w:r>
      <w:r w:rsidR="00C949A8">
        <w:t>:</w:t>
      </w:r>
      <w:r>
        <w:t xml:space="preserve"> Modify Ad hoc group call participants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35DADD6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796EB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9A5274"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5A0767" w14:textId="77777777" w:rsidR="00C76C52" w:rsidRDefault="00C76C52" w:rsidP="00A63F70">
            <w:pPr>
              <w:pStyle w:val="TAH"/>
              <w:rPr>
                <w:lang w:eastAsia="ja-JP"/>
              </w:rPr>
            </w:pPr>
            <w:r>
              <w:t>Description</w:t>
            </w:r>
          </w:p>
        </w:tc>
      </w:tr>
      <w:tr w:rsidR="00C76C52" w14:paraId="2548C99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6C69DF"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26655A"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0B29A0" w14:textId="0967CE00" w:rsidR="00C76C52" w:rsidRDefault="00C76C52" w:rsidP="00A63F70">
            <w:pPr>
              <w:pStyle w:val="TAL"/>
              <w:rPr>
                <w:lang w:eastAsia="ja-JP"/>
              </w:rPr>
            </w:pPr>
            <w:r>
              <w:t xml:space="preserve">The </w:t>
            </w:r>
            <w:r>
              <w:rPr>
                <w:lang w:eastAsia="zh-CN"/>
              </w:rPr>
              <w:t>MCVideo ID</w:t>
            </w:r>
            <w:r>
              <w:t xml:space="preserve"> of the </w:t>
            </w:r>
            <w:r w:rsidR="00C949A8" w:rsidRPr="00C949A8">
              <w:t>requesting MCVideo user who is authorized to modify the ad hoc group call participants</w:t>
            </w:r>
          </w:p>
        </w:tc>
      </w:tr>
      <w:tr w:rsidR="00C76C52" w14:paraId="5845C57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6AD0C4"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D7D56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22C755" w14:textId="6E568BDF" w:rsidR="00C76C52" w:rsidRDefault="00C76C52" w:rsidP="00A63F70">
            <w:pPr>
              <w:pStyle w:val="TAL"/>
            </w:pPr>
            <w:r>
              <w:t xml:space="preserve">The functional alias of the </w:t>
            </w:r>
            <w:r w:rsidR="00C949A8" w:rsidRPr="00C949A8">
              <w:t>requesting MCVideo user who is authorized to modify the ad hoc group call participants</w:t>
            </w:r>
          </w:p>
        </w:tc>
      </w:tr>
      <w:tr w:rsidR="00C76C52" w14:paraId="5F5573C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B5724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EDAD9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847BF" w14:textId="0940DADB" w:rsidR="00C76C52" w:rsidRDefault="00C76C52" w:rsidP="00A63F70">
            <w:pPr>
              <w:pStyle w:val="TAL"/>
              <w:rPr>
                <w:lang w:eastAsia="ja-JP"/>
              </w:rPr>
            </w:pPr>
            <w:r>
              <w:t xml:space="preserve">The </w:t>
            </w:r>
            <w:r>
              <w:rPr>
                <w:lang w:eastAsia="zh-CN"/>
              </w:rPr>
              <w:t>MCVideo group ID of ad hoc group call whose participants needs to be modified</w:t>
            </w:r>
          </w:p>
        </w:tc>
      </w:tr>
      <w:tr w:rsidR="00C76C52" w14:paraId="4F38EF8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884C5"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A58BA"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CAA56C" w14:textId="77777777" w:rsidR="00C76C52" w:rsidRDefault="00C76C52" w:rsidP="00A63F70">
            <w:pPr>
              <w:pStyle w:val="TAL"/>
            </w:pPr>
            <w:r>
              <w:t>Result of the modify ad hoc group call participants request (success of failure)</w:t>
            </w:r>
          </w:p>
        </w:tc>
      </w:tr>
      <w:tr w:rsidR="00C76C52" w14:paraId="27BF7E2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492ECF" w14:textId="77777777" w:rsidR="00C76C52" w:rsidRDefault="00C76C52" w:rsidP="00A63F70">
            <w:pPr>
              <w:pStyle w:val="TAL"/>
              <w:rPr>
                <w:lang w:eastAsia="zh-CN"/>
              </w:rPr>
            </w:pPr>
            <w:r>
              <w:rPr>
                <w:lang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959A3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49C962" w14:textId="77777777" w:rsidR="00C76C52" w:rsidRDefault="00C76C52" w:rsidP="00A63F70">
            <w:pPr>
              <w:pStyle w:val="TAL"/>
            </w:pPr>
            <w:r>
              <w:t>List of MCVideo users who are not allowed to be added to the on-going ad hoc group call. This list is provided if the operation is partially success.</w:t>
            </w:r>
          </w:p>
        </w:tc>
      </w:tr>
    </w:tbl>
    <w:p w14:paraId="785892C9" w14:textId="77777777" w:rsidR="00C76C52" w:rsidRDefault="00C76C52" w:rsidP="00C76C52">
      <w:pPr>
        <w:rPr>
          <w:rFonts w:eastAsia="SimSun"/>
        </w:rPr>
      </w:pPr>
    </w:p>
    <w:p w14:paraId="79040E52" w14:textId="77777777" w:rsidR="00C76C52" w:rsidRDefault="00C76C52" w:rsidP="00C76C52">
      <w:pPr>
        <w:pStyle w:val="Heading4"/>
      </w:pPr>
      <w:bookmarkStart w:id="1161" w:name="_Toc122563396"/>
      <w:bookmarkStart w:id="1162" w:name="_Toc113304283"/>
      <w:bookmarkStart w:id="1163" w:name="_Toc185772583"/>
      <w:r>
        <w:t>7.19.2.13</w:t>
      </w:r>
      <w:r>
        <w:tab/>
        <w:t>Ad hoc group call leave request</w:t>
      </w:r>
      <w:r>
        <w:rPr>
          <w:lang w:eastAsia="zh-CN"/>
        </w:rPr>
        <w:t xml:space="preserve"> </w:t>
      </w:r>
      <w:r>
        <w:t>(MCVideo server – MCVideo client)</w:t>
      </w:r>
      <w:bookmarkEnd w:id="1161"/>
      <w:bookmarkEnd w:id="1162"/>
      <w:bookmarkEnd w:id="1163"/>
    </w:p>
    <w:p w14:paraId="2BA64FCF" w14:textId="77777777" w:rsidR="00C76C52" w:rsidRDefault="00C76C52" w:rsidP="00C76C52">
      <w:r>
        <w:t>Table 7.19.2.13-1 describes the information flow ad hoc group call leave request from the MCVideo server to the MCVideo client.</w:t>
      </w:r>
    </w:p>
    <w:p w14:paraId="265080F5" w14:textId="77777777" w:rsidR="00C76C52" w:rsidRDefault="00C76C52" w:rsidP="00C76C52">
      <w:pPr>
        <w:pStyle w:val="TH"/>
      </w:pPr>
      <w:r>
        <w:t>Table 7.19.2.13-1 Ad hoc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21E09E9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6FF8CA"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849A7"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E77A3" w14:textId="77777777" w:rsidR="00C76C52" w:rsidRDefault="00C76C52" w:rsidP="00A63F70">
            <w:pPr>
              <w:pStyle w:val="TAH"/>
              <w:rPr>
                <w:lang w:eastAsia="ja-JP"/>
              </w:rPr>
            </w:pPr>
            <w:r>
              <w:t>Description</w:t>
            </w:r>
          </w:p>
        </w:tc>
      </w:tr>
      <w:tr w:rsidR="00C76C52" w14:paraId="1312A5B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31537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5C983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481321"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 leaving the call</w:t>
            </w:r>
          </w:p>
        </w:tc>
      </w:tr>
      <w:tr w:rsidR="00C76C52" w14:paraId="5518603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6C3752"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93167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18641" w14:textId="77777777" w:rsidR="00C76C52" w:rsidRDefault="00C76C52" w:rsidP="00A63F70">
            <w:pPr>
              <w:pStyle w:val="TAL"/>
              <w:rPr>
                <w:lang w:eastAsia="ja-JP"/>
              </w:rPr>
            </w:pPr>
            <w:r>
              <w:t xml:space="preserve">The </w:t>
            </w:r>
            <w:r>
              <w:rPr>
                <w:lang w:eastAsia="zh-CN"/>
              </w:rPr>
              <w:t>MCVideo group ID of ad hoc group call on which call is on-going</w:t>
            </w:r>
          </w:p>
        </w:tc>
      </w:tr>
      <w:tr w:rsidR="00C76C52" w14:paraId="63E3053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F76A5" w14:textId="77777777" w:rsidR="00C76C52" w:rsidRDefault="00C76C52" w:rsidP="00A63F70">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763EB"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F10F41" w14:textId="77777777" w:rsidR="00C76C52" w:rsidRDefault="00C76C52" w:rsidP="00A63F70">
            <w:pPr>
              <w:pStyle w:val="TAL"/>
            </w:pPr>
            <w:r>
              <w:t>Carries the reason of why the MCVideo client is being asked to leave the ongoing ad hoc group call</w:t>
            </w:r>
          </w:p>
        </w:tc>
      </w:tr>
    </w:tbl>
    <w:p w14:paraId="174B9EDE" w14:textId="77777777" w:rsidR="00C76C52" w:rsidRDefault="00C76C52" w:rsidP="00C76C52">
      <w:pPr>
        <w:rPr>
          <w:rFonts w:eastAsia="SimSun"/>
        </w:rPr>
      </w:pPr>
    </w:p>
    <w:p w14:paraId="4B1A719B" w14:textId="77777777" w:rsidR="00C76C52" w:rsidRDefault="00C76C52" w:rsidP="00C76C52">
      <w:pPr>
        <w:pStyle w:val="Heading4"/>
      </w:pPr>
      <w:bookmarkStart w:id="1164" w:name="_Toc122563397"/>
      <w:bookmarkStart w:id="1165" w:name="_Toc113304284"/>
      <w:bookmarkStart w:id="1166" w:name="_Toc185772584"/>
      <w:r>
        <w:t>7.19.2.14</w:t>
      </w:r>
      <w:r>
        <w:tab/>
        <w:t>Ad hoc group call leave response</w:t>
      </w:r>
      <w:r>
        <w:rPr>
          <w:lang w:eastAsia="zh-CN"/>
        </w:rPr>
        <w:t xml:space="preserve"> </w:t>
      </w:r>
      <w:r>
        <w:t>(MCVideo client – MCVideo server)</w:t>
      </w:r>
      <w:bookmarkEnd w:id="1164"/>
      <w:bookmarkEnd w:id="1165"/>
      <w:bookmarkEnd w:id="1166"/>
    </w:p>
    <w:p w14:paraId="508521AC" w14:textId="77777777" w:rsidR="00C76C52" w:rsidRDefault="00C76C52" w:rsidP="00C76C52">
      <w:r>
        <w:t>Table 7.19.2.14-1 describes the information flow Ad hoc group call leave response from the MCVideo client to the MCVideo server.</w:t>
      </w:r>
    </w:p>
    <w:p w14:paraId="1E699F93" w14:textId="77777777" w:rsidR="00C76C52" w:rsidRDefault="00C76C52" w:rsidP="00C76C52">
      <w:pPr>
        <w:pStyle w:val="TH"/>
      </w:pPr>
      <w:r>
        <w:t>Table 7.19.2.14-1 Ad hoc group call leave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5593618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1B86F2"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14C2C4"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808C4D" w14:textId="77777777" w:rsidR="00C76C52" w:rsidRDefault="00C76C52" w:rsidP="00A63F70">
            <w:pPr>
              <w:pStyle w:val="TAH"/>
              <w:rPr>
                <w:lang w:eastAsia="ja-JP"/>
              </w:rPr>
            </w:pPr>
            <w:r>
              <w:t>Description</w:t>
            </w:r>
          </w:p>
        </w:tc>
      </w:tr>
      <w:tr w:rsidR="00C76C52" w14:paraId="44F2AB8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1660A"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459FC"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7CF5E9"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 leaving the call</w:t>
            </w:r>
          </w:p>
        </w:tc>
      </w:tr>
      <w:tr w:rsidR="00C76C52" w14:paraId="3019576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AC6478"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97091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390DD" w14:textId="77777777" w:rsidR="00C76C52" w:rsidRDefault="00C76C52" w:rsidP="00A63F70">
            <w:pPr>
              <w:pStyle w:val="TAL"/>
              <w:rPr>
                <w:lang w:eastAsia="ja-JP"/>
              </w:rPr>
            </w:pPr>
            <w:r>
              <w:t xml:space="preserve">The </w:t>
            </w:r>
            <w:r>
              <w:rPr>
                <w:lang w:eastAsia="zh-CN"/>
              </w:rPr>
              <w:t>MCVideo group ID of ad hoc group call on which call is on-going</w:t>
            </w:r>
          </w:p>
        </w:tc>
      </w:tr>
    </w:tbl>
    <w:p w14:paraId="573B2AFD" w14:textId="77777777" w:rsidR="00C76C52" w:rsidRDefault="00C76C52" w:rsidP="00C76C52">
      <w:pPr>
        <w:rPr>
          <w:rFonts w:eastAsia="SimSun"/>
        </w:rPr>
      </w:pPr>
    </w:p>
    <w:p w14:paraId="13ED0F91" w14:textId="77777777" w:rsidR="00C76C52" w:rsidRPr="00AB5FED" w:rsidRDefault="00C76C52" w:rsidP="00C76C52">
      <w:pPr>
        <w:pStyle w:val="Heading4"/>
      </w:pPr>
      <w:bookmarkStart w:id="1167" w:name="_Toc460615892"/>
      <w:bookmarkStart w:id="1168" w:name="_Toc460616753"/>
      <w:bookmarkStart w:id="1169" w:name="_Toc114868498"/>
      <w:bookmarkStart w:id="1170" w:name="_Toc122563398"/>
      <w:bookmarkStart w:id="1171" w:name="_Toc185772585"/>
      <w:r>
        <w:lastRenderedPageBreak/>
        <w:t>7.19</w:t>
      </w:r>
      <w:r w:rsidRPr="00AB5FED">
        <w:t>.2.</w:t>
      </w:r>
      <w:r>
        <w:t>15</w:t>
      </w:r>
      <w:r w:rsidRPr="00AB5FED">
        <w:tab/>
      </w:r>
      <w:r w:rsidRPr="00F93046">
        <w:t>Ad hoc group call add user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1"/>
    </w:p>
    <w:p w14:paraId="087AF77C" w14:textId="77777777" w:rsidR="00C76C52" w:rsidRDefault="00C76C52" w:rsidP="00C76C52">
      <w:r w:rsidRPr="00AB5FED">
        <w:t>Table </w:t>
      </w:r>
      <w:r>
        <w:t>7.19</w:t>
      </w:r>
      <w:r w:rsidRPr="00762E4A">
        <w:t>.2.</w:t>
      </w:r>
      <w:r>
        <w:t>15</w:t>
      </w:r>
      <w:r w:rsidRPr="00762E4A">
        <w:t xml:space="preserve"> </w:t>
      </w:r>
      <w:r w:rsidRPr="00AB5FED">
        <w:t xml:space="preserve">-1 describes the information flow </w:t>
      </w:r>
      <w:r w:rsidRPr="00F93046">
        <w:t>Ad hoc group call add user notification from one MC</w:t>
      </w:r>
      <w:r>
        <w:t>Video</w:t>
      </w:r>
      <w:r w:rsidRPr="00F93046">
        <w:t xml:space="preserve"> server to another MC</w:t>
      </w:r>
      <w:r>
        <w:t>Video</w:t>
      </w:r>
      <w:r w:rsidRPr="00F93046">
        <w:t xml:space="preserve"> server</w:t>
      </w:r>
      <w:r>
        <w:t xml:space="preserve">. This </w:t>
      </w:r>
      <w:r w:rsidRPr="005D36F2">
        <w:t>notification</w:t>
      </w:r>
      <w:r w:rsidRPr="00AB5FED">
        <w:t xml:space="preserve"> </w:t>
      </w:r>
      <w:r>
        <w:t>is to provide the l</w:t>
      </w:r>
      <w:r w:rsidRPr="00813441">
        <w:t>ist of MC</w:t>
      </w:r>
      <w:r>
        <w:t>Video</w:t>
      </w:r>
      <w:r w:rsidRPr="00813441">
        <w:t xml:space="preserve"> IDs meeting the criteria specified in the ad hoc group communication get userlist </w:t>
      </w:r>
      <w:r>
        <w:t>request</w:t>
      </w:r>
      <w:r w:rsidRPr="00813441">
        <w:t xml:space="preserve"> from one MC</w:t>
      </w:r>
      <w:r>
        <w:t>Video</w:t>
      </w:r>
      <w:r w:rsidRPr="00813441">
        <w:t xml:space="preserve"> server to another MC</w:t>
      </w:r>
      <w:r>
        <w:t>Video</w:t>
      </w:r>
      <w:r w:rsidRPr="00813441">
        <w:t xml:space="preserve"> server</w:t>
      </w:r>
      <w:r>
        <w:t>.</w:t>
      </w:r>
    </w:p>
    <w:p w14:paraId="7075004C" w14:textId="77777777" w:rsidR="00C76C52" w:rsidRPr="00AB5FED" w:rsidRDefault="00C76C52" w:rsidP="00C76C52">
      <w:pPr>
        <w:pStyle w:val="TH"/>
      </w:pPr>
      <w:r>
        <w:t>Table 7.19</w:t>
      </w:r>
      <w:r w:rsidRPr="00762E4A">
        <w:t>.2.</w:t>
      </w:r>
      <w:r>
        <w:t xml:space="preserve">15-1 </w:t>
      </w:r>
      <w:r w:rsidRPr="005D36F2">
        <w:t>Ad hoc group call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1949561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9962E9"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7475DD"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A645F" w14:textId="77777777" w:rsidR="00C76C52" w:rsidRPr="00AB5FED" w:rsidRDefault="00C76C52" w:rsidP="00A63F70">
            <w:pPr>
              <w:pStyle w:val="TAH"/>
              <w:rPr>
                <w:lang w:eastAsia="ja-JP"/>
              </w:rPr>
            </w:pPr>
            <w:r w:rsidRPr="00AB5FED">
              <w:t>Description</w:t>
            </w:r>
          </w:p>
        </w:tc>
      </w:tr>
      <w:tr w:rsidR="00C76C52" w:rsidRPr="00AB5FED" w14:paraId="39AB328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79B349"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DFD10F"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4089D"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tr w:rsidR="00C76C52" w:rsidRPr="00AB5FED" w14:paraId="7445198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BEF195" w14:textId="77777777" w:rsidR="00C76C52" w:rsidRPr="00AB5FED" w:rsidRDefault="00C76C52" w:rsidP="00A63F70">
            <w:pPr>
              <w:pStyle w:val="TAL"/>
              <w:rPr>
                <w:lang w:eastAsia="ja-JP"/>
              </w:rPr>
            </w:pPr>
            <w:r>
              <w:rPr>
                <w:lang w:val="en-US"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46E154"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3F4BA1" w14:textId="77777777" w:rsidR="00C76C52" w:rsidRPr="00AB5FED" w:rsidRDefault="00C76C52" w:rsidP="00A63F70">
            <w:pPr>
              <w:pStyle w:val="TAL"/>
              <w:rPr>
                <w:lang w:eastAsia="ja-JP"/>
              </w:rPr>
            </w:pPr>
            <w:r>
              <w:t>List of MCVideo IDs meeting the criteria specified in the ad hoc group communication get userlist</w:t>
            </w:r>
          </w:p>
        </w:tc>
      </w:tr>
    </w:tbl>
    <w:p w14:paraId="19F25407" w14:textId="77777777" w:rsidR="00C76C52" w:rsidRDefault="00C76C52" w:rsidP="00C76C52"/>
    <w:p w14:paraId="008E3DBB" w14:textId="77777777" w:rsidR="00C76C52" w:rsidRPr="00AB5FED" w:rsidRDefault="00C76C52" w:rsidP="00C76C52">
      <w:pPr>
        <w:pStyle w:val="Heading4"/>
      </w:pPr>
      <w:bookmarkStart w:id="1172" w:name="_Toc185772586"/>
      <w:r>
        <w:t>7.19</w:t>
      </w:r>
      <w:r w:rsidRPr="00AB5FED">
        <w:t>.2.</w:t>
      </w:r>
      <w:r>
        <w:t>16</w:t>
      </w:r>
      <w:r w:rsidRPr="00AB5FED">
        <w:tab/>
      </w:r>
      <w:r w:rsidRPr="00F93046">
        <w:t xml:space="preserve">Ad hoc group call </w:t>
      </w:r>
      <w:r>
        <w:rPr>
          <w:rFonts w:eastAsia="DotumChe" w:cs="Arial"/>
          <w:bCs/>
          <w:sz w:val="22"/>
          <w:szCs w:val="22"/>
        </w:rPr>
        <w:t>remove</w:t>
      </w:r>
      <w:r w:rsidRPr="001A6102">
        <w:rPr>
          <w:rFonts w:eastAsia="DotumChe" w:cs="Arial"/>
          <w:bCs/>
          <w:sz w:val="22"/>
          <w:szCs w:val="22"/>
        </w:rPr>
        <w:t xml:space="preserve"> </w:t>
      </w:r>
      <w:r w:rsidRPr="00F93046">
        <w:t>user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2"/>
    </w:p>
    <w:p w14:paraId="6BE2D059" w14:textId="77777777" w:rsidR="00C76C52" w:rsidRDefault="00C76C52" w:rsidP="00C76C52">
      <w:r w:rsidRPr="00AB5FED">
        <w:t>Table </w:t>
      </w:r>
      <w:r>
        <w:t>7.19</w:t>
      </w:r>
      <w:r w:rsidRPr="00762E4A">
        <w:t>.2.</w:t>
      </w:r>
      <w:r>
        <w:t>16</w:t>
      </w:r>
      <w:r w:rsidRPr="00762E4A">
        <w:t xml:space="preserve"> </w:t>
      </w:r>
      <w:r w:rsidRPr="00AB5FED">
        <w:t xml:space="preserve">-1 describes the information flow </w:t>
      </w:r>
      <w:r w:rsidRPr="00F93046">
        <w:t xml:space="preserve">Ad hoc group call </w:t>
      </w:r>
      <w:r w:rsidRPr="00C5743F">
        <w:t xml:space="preserve">remove </w:t>
      </w:r>
      <w:r w:rsidRPr="00F93046">
        <w:t xml:space="preserve">user notification from one </w:t>
      </w:r>
      <w:r>
        <w:t>MCVideo</w:t>
      </w:r>
      <w:r w:rsidRPr="00F93046">
        <w:t xml:space="preserve"> server to another </w:t>
      </w:r>
      <w:r>
        <w:t>MCVideo</w:t>
      </w:r>
      <w:r w:rsidRPr="00F93046">
        <w:t xml:space="preserve"> server</w:t>
      </w:r>
      <w:r>
        <w:t xml:space="preserve">. This </w:t>
      </w:r>
      <w:r w:rsidRPr="005D36F2">
        <w:t>notification</w:t>
      </w:r>
      <w:r w:rsidRPr="00AB5FED">
        <w:t xml:space="preserve"> </w:t>
      </w:r>
      <w:r>
        <w:t>is to provide the l</w:t>
      </w:r>
      <w:r w:rsidRPr="00813441">
        <w:t xml:space="preserve">ist of </w:t>
      </w:r>
      <w:r>
        <w:t>MCVideo</w:t>
      </w:r>
      <w:r w:rsidRPr="00813441">
        <w:t xml:space="preserve"> IDs </w:t>
      </w:r>
      <w:r w:rsidRPr="002B38D7">
        <w:t xml:space="preserve">no longer </w:t>
      </w:r>
      <w:r w:rsidRPr="00813441">
        <w:t xml:space="preserve">meeting the criteria specified in the ad hoc group communication get userlist </w:t>
      </w:r>
      <w:r>
        <w:t>request</w:t>
      </w:r>
      <w:r w:rsidRPr="00813441">
        <w:t xml:space="preserve"> from one </w:t>
      </w:r>
      <w:r>
        <w:t>MCVideo</w:t>
      </w:r>
      <w:r w:rsidRPr="00813441">
        <w:t xml:space="preserve"> server to another </w:t>
      </w:r>
      <w:r>
        <w:t>MCVideo</w:t>
      </w:r>
      <w:r w:rsidRPr="00813441">
        <w:t xml:space="preserve"> server</w:t>
      </w:r>
      <w:r>
        <w:t>.</w:t>
      </w:r>
    </w:p>
    <w:p w14:paraId="775FE6FB" w14:textId="77777777" w:rsidR="00C76C52" w:rsidRPr="00AB5FED" w:rsidRDefault="00C76C52" w:rsidP="00C76C52">
      <w:pPr>
        <w:pStyle w:val="TH"/>
      </w:pPr>
      <w:r>
        <w:t>Table 7.19</w:t>
      </w:r>
      <w:r w:rsidRPr="00762E4A">
        <w:t>.2.</w:t>
      </w:r>
      <w:r>
        <w:t xml:space="preserve">16-1 </w:t>
      </w:r>
      <w:r w:rsidRPr="005D36F2">
        <w:t xml:space="preserve">Ad hoc group call </w:t>
      </w:r>
      <w:r>
        <w:rPr>
          <w:rFonts w:eastAsia="DotumChe" w:cs="Arial"/>
          <w:bCs/>
          <w:sz w:val="22"/>
          <w:szCs w:val="22"/>
        </w:rPr>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2E40A91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2D3248"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EEBAD1"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81A26A" w14:textId="77777777" w:rsidR="00C76C52" w:rsidRPr="00AB5FED" w:rsidRDefault="00C76C52" w:rsidP="00A63F70">
            <w:pPr>
              <w:pStyle w:val="TAH"/>
              <w:rPr>
                <w:lang w:eastAsia="ja-JP"/>
              </w:rPr>
            </w:pPr>
            <w:r w:rsidRPr="00AB5FED">
              <w:t>Description</w:t>
            </w:r>
          </w:p>
        </w:tc>
      </w:tr>
      <w:tr w:rsidR="00C76C52" w:rsidRPr="00AB5FED" w14:paraId="283F3A2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345AD"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B4B66A"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C70609"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tr w:rsidR="00C76C52" w:rsidRPr="00AB5FED" w14:paraId="15605F1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A68419" w14:textId="77777777" w:rsidR="00C76C52" w:rsidRPr="00AB5FED" w:rsidRDefault="00C76C52" w:rsidP="00A63F70">
            <w:pPr>
              <w:pStyle w:val="TAL"/>
              <w:rPr>
                <w:lang w:eastAsia="ja-JP"/>
              </w:rPr>
            </w:pPr>
            <w:r>
              <w:rPr>
                <w:lang w:val="en-US"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2677B8"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B9001" w14:textId="77777777" w:rsidR="00C76C52" w:rsidRPr="00AB5FED" w:rsidRDefault="00C76C52" w:rsidP="00A63F70">
            <w:pPr>
              <w:pStyle w:val="TAL"/>
              <w:rPr>
                <w:lang w:eastAsia="ja-JP"/>
              </w:rPr>
            </w:pPr>
            <w:r>
              <w:t>List of MCVideo IDs no longer meeting the criteria specified in the ad hoc group communication get userlist</w:t>
            </w:r>
          </w:p>
        </w:tc>
      </w:tr>
    </w:tbl>
    <w:p w14:paraId="2D2DB2D4" w14:textId="77777777" w:rsidR="00C76C52" w:rsidRDefault="00C76C52" w:rsidP="00C76C52"/>
    <w:p w14:paraId="4D3239F2" w14:textId="77777777" w:rsidR="00C76C52" w:rsidRPr="00AB5FED" w:rsidRDefault="00C76C52" w:rsidP="00C76C52">
      <w:pPr>
        <w:pStyle w:val="Heading4"/>
      </w:pPr>
      <w:bookmarkStart w:id="1173" w:name="_Toc185772587"/>
      <w:r>
        <w:t>7.19</w:t>
      </w:r>
      <w:r w:rsidRPr="00AB5FED">
        <w:t>.2.</w:t>
      </w:r>
      <w:r>
        <w:t>17</w:t>
      </w:r>
      <w:r w:rsidRPr="00AB5FED">
        <w:tab/>
      </w:r>
      <w:r w:rsidRPr="00F93046">
        <w:t xml:space="preserve">Ad hoc group call </w:t>
      </w:r>
      <w:r w:rsidRPr="00126E3A">
        <w:t>release</w:t>
      </w:r>
      <w:r w:rsidRPr="00F93046">
        <w:t xml:space="preserve">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3"/>
    </w:p>
    <w:p w14:paraId="1AE5C4F8" w14:textId="77777777" w:rsidR="00C76C52" w:rsidRDefault="00C76C52" w:rsidP="00C76C52">
      <w:r w:rsidRPr="00AB5FED">
        <w:t>Table </w:t>
      </w:r>
      <w:r>
        <w:t>7.19</w:t>
      </w:r>
      <w:r w:rsidRPr="00762E4A">
        <w:t>.2.</w:t>
      </w:r>
      <w:r>
        <w:t>17</w:t>
      </w:r>
      <w:r w:rsidRPr="00762E4A">
        <w:t xml:space="preserve"> </w:t>
      </w:r>
      <w:r w:rsidRPr="00AB5FED">
        <w:t xml:space="preserve">-1 describes the information flow </w:t>
      </w:r>
      <w:r w:rsidRPr="00F93046">
        <w:t xml:space="preserve">Ad hoc group call </w:t>
      </w:r>
      <w:r w:rsidRPr="006E52EC">
        <w:t>release</w:t>
      </w:r>
      <w:r w:rsidRPr="00F93046">
        <w:t xml:space="preserve"> notification from one </w:t>
      </w:r>
      <w:r>
        <w:t>MCVideo</w:t>
      </w:r>
      <w:r w:rsidRPr="00F93046">
        <w:t xml:space="preserve"> server to another </w:t>
      </w:r>
      <w:r>
        <w:t>MCVideo</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MCVideo</w:t>
      </w:r>
      <w:r w:rsidRPr="00A36B36">
        <w:t xml:space="preserve"> server is having the criteria specified in the ad hoc group communication get userlist</w:t>
      </w:r>
      <w:r>
        <w:t xml:space="preserve"> request.</w:t>
      </w:r>
    </w:p>
    <w:p w14:paraId="7BC21F94" w14:textId="77777777" w:rsidR="00C76C52" w:rsidRPr="00AB5FED" w:rsidRDefault="00C76C52" w:rsidP="00C76C52">
      <w:pPr>
        <w:pStyle w:val="TH"/>
      </w:pPr>
      <w:r>
        <w:t>Table 7.19</w:t>
      </w:r>
      <w:r w:rsidRPr="00762E4A">
        <w:t>.2.</w:t>
      </w:r>
      <w:r>
        <w:t xml:space="preserve">17-1 </w:t>
      </w:r>
      <w:r w:rsidRPr="005D36F2">
        <w:t xml:space="preserve">Ad hoc group call </w:t>
      </w:r>
      <w:r w:rsidRPr="00A36B36">
        <w:rPr>
          <w:rFonts w:eastAsia="DotumChe" w:cs="Arial"/>
          <w:bCs/>
          <w:sz w:val="22"/>
          <w:szCs w:val="22"/>
        </w:rPr>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2FDA20C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26786"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8A7C23"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9193E" w14:textId="77777777" w:rsidR="00C76C52" w:rsidRPr="00AB5FED" w:rsidRDefault="00C76C52" w:rsidP="00A63F70">
            <w:pPr>
              <w:pStyle w:val="TAH"/>
              <w:rPr>
                <w:lang w:eastAsia="ja-JP"/>
              </w:rPr>
            </w:pPr>
            <w:r w:rsidRPr="00AB5FED">
              <w:t>Description</w:t>
            </w:r>
          </w:p>
        </w:tc>
      </w:tr>
      <w:tr w:rsidR="00C76C52" w:rsidRPr="00AB5FED" w14:paraId="129D9D9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8A0E0"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B093C1"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13FE9"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bookmarkEnd w:id="1167"/>
      <w:bookmarkEnd w:id="1168"/>
      <w:bookmarkEnd w:id="1169"/>
    </w:tbl>
    <w:p w14:paraId="43B3A2CA" w14:textId="77777777" w:rsidR="00C76C52" w:rsidRPr="00AB5FED" w:rsidRDefault="00C76C52" w:rsidP="00C76C52"/>
    <w:p w14:paraId="38AFD8A0" w14:textId="7637FB24" w:rsidR="007D1C99" w:rsidRPr="00AB5FED" w:rsidRDefault="007D1C99" w:rsidP="00903079">
      <w:pPr>
        <w:pStyle w:val="Heading4"/>
      </w:pPr>
      <w:bookmarkStart w:id="1174" w:name="_Toc113304247"/>
      <w:bookmarkStart w:id="1175" w:name="_Toc185772588"/>
      <w:r>
        <w:t>7.19.2.18</w:t>
      </w:r>
      <w:r w:rsidRPr="00874DF3">
        <w:tab/>
        <w:t xml:space="preserve">Ad hoc group </w:t>
      </w:r>
      <w:r>
        <w:t>call</w:t>
      </w:r>
      <w:r w:rsidRPr="00874DF3">
        <w:t xml:space="preserve"> </w:t>
      </w:r>
      <w:r>
        <w:t>get userlist</w:t>
      </w:r>
      <w:r w:rsidRPr="00874DF3">
        <w:t xml:space="preserve"> (</w:t>
      </w:r>
      <w:r>
        <w:t>MCVideo server</w:t>
      </w:r>
      <w:r w:rsidRPr="00E153AF">
        <w:t xml:space="preserve"> – </w:t>
      </w:r>
      <w:r>
        <w:t>MCVideo server</w:t>
      </w:r>
      <w:r w:rsidRPr="00CD5705">
        <w:t>)</w:t>
      </w:r>
      <w:bookmarkEnd w:id="1174"/>
      <w:bookmarkEnd w:id="1175"/>
    </w:p>
    <w:p w14:paraId="4D1651AD" w14:textId="7901E698" w:rsidR="007D1C99" w:rsidRDefault="007D1C99" w:rsidP="007D1C99">
      <w:pPr>
        <w:rPr>
          <w:lang w:eastAsia="zh-CN"/>
        </w:rPr>
      </w:pPr>
      <w:r w:rsidRPr="00526FC3">
        <w:t>Table </w:t>
      </w:r>
      <w:r>
        <w:t>7.19.2.18</w:t>
      </w:r>
      <w:r w:rsidRPr="00526FC3">
        <w:rPr>
          <w:lang w:eastAsia="zh-CN"/>
        </w:rPr>
        <w:t>-1</w:t>
      </w:r>
      <w:r w:rsidRPr="00526FC3">
        <w:t xml:space="preserve"> describes the information flow </w:t>
      </w:r>
      <w:r>
        <w:rPr>
          <w:lang w:eastAsia="zh-CN"/>
        </w:rPr>
        <w:t>ad hoc group call get userlist</w:t>
      </w:r>
      <w:r w:rsidRPr="00526FC3">
        <w:rPr>
          <w:lang w:eastAsia="zh-CN"/>
        </w:rPr>
        <w:t xml:space="preserve"> </w:t>
      </w:r>
      <w:r>
        <w:rPr>
          <w:lang w:eastAsia="zh-CN"/>
        </w:rPr>
        <w:t>between</w:t>
      </w:r>
      <w:r w:rsidRPr="00526FC3">
        <w:rPr>
          <w:lang w:eastAsia="zh-CN"/>
        </w:rPr>
        <w:t xml:space="preserve"> </w:t>
      </w:r>
      <w:r w:rsidRPr="00053F26">
        <w:rPr>
          <w:lang w:eastAsia="zh-CN"/>
        </w:rPr>
        <w:t xml:space="preserve">MCVideo </w:t>
      </w:r>
      <w:r>
        <w:rPr>
          <w:lang w:eastAsia="zh-CN"/>
        </w:rPr>
        <w:t>servers</w:t>
      </w:r>
      <w:r w:rsidRPr="00526FC3">
        <w:rPr>
          <w:lang w:eastAsia="zh-CN"/>
        </w:rPr>
        <w:t>.</w:t>
      </w:r>
    </w:p>
    <w:p w14:paraId="6C484285" w14:textId="3B038A44" w:rsidR="007D1C99" w:rsidRPr="00AB5FED" w:rsidRDefault="007D1C99" w:rsidP="007D1C99">
      <w:pPr>
        <w:pStyle w:val="TH"/>
        <w:rPr>
          <w:lang w:val="en-US"/>
        </w:rPr>
      </w:pPr>
      <w:r w:rsidRPr="00AB5FED">
        <w:lastRenderedPageBreak/>
        <w:t>Table </w:t>
      </w:r>
      <w:r>
        <w:t>7.19.2.18-1</w:t>
      </w:r>
      <w:r w:rsidRPr="00AB5FED">
        <w:t xml:space="preserve">: </w:t>
      </w:r>
      <w:r w:rsidRPr="00874DF3">
        <w:t xml:space="preserve">Ad hoc group </w:t>
      </w:r>
      <w:r>
        <w:t>call</w:t>
      </w:r>
      <w:r w:rsidRPr="00874DF3">
        <w:t xml:space="preserve"> </w:t>
      </w:r>
      <w:r>
        <w:t>get userlist</w:t>
      </w:r>
    </w:p>
    <w:tbl>
      <w:tblPr>
        <w:tblW w:w="8640" w:type="dxa"/>
        <w:jc w:val="center"/>
        <w:tblLayout w:type="fixed"/>
        <w:tblLook w:val="04A0" w:firstRow="1" w:lastRow="0" w:firstColumn="1" w:lastColumn="0" w:noHBand="0" w:noVBand="1"/>
      </w:tblPr>
      <w:tblGrid>
        <w:gridCol w:w="2880"/>
        <w:gridCol w:w="1440"/>
        <w:gridCol w:w="4320"/>
      </w:tblGrid>
      <w:tr w:rsidR="007D1C99" w:rsidRPr="00AB5FED" w14:paraId="0278E49A" w14:textId="77777777" w:rsidTr="00BF368A">
        <w:trPr>
          <w:jc w:val="center"/>
        </w:trPr>
        <w:tc>
          <w:tcPr>
            <w:tcW w:w="2880" w:type="dxa"/>
            <w:tcBorders>
              <w:top w:val="single" w:sz="4" w:space="0" w:color="000000"/>
              <w:left w:val="single" w:sz="4" w:space="0" w:color="000000"/>
              <w:bottom w:val="single" w:sz="4" w:space="0" w:color="000000"/>
              <w:right w:val="nil"/>
            </w:tcBorders>
            <w:hideMark/>
          </w:tcPr>
          <w:p w14:paraId="2B2CDF01" w14:textId="77777777" w:rsidR="007D1C99" w:rsidRPr="00AB5FED" w:rsidRDefault="007D1C99" w:rsidP="00BF368A">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373F869" w14:textId="77777777" w:rsidR="007D1C99" w:rsidRPr="00AB5FED" w:rsidRDefault="007D1C99" w:rsidP="00BF368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430DC62F" w14:textId="77777777" w:rsidR="007D1C99" w:rsidRPr="00AB5FED" w:rsidRDefault="007D1C99" w:rsidP="00BF368A">
            <w:pPr>
              <w:pStyle w:val="TAH"/>
            </w:pPr>
            <w:r w:rsidRPr="00AB5FED">
              <w:t>Description</w:t>
            </w:r>
          </w:p>
        </w:tc>
      </w:tr>
      <w:tr w:rsidR="007D1C99" w:rsidRPr="00AB5FED" w14:paraId="23CDA91E" w14:textId="77777777" w:rsidTr="00BF368A">
        <w:trPr>
          <w:jc w:val="center"/>
        </w:trPr>
        <w:tc>
          <w:tcPr>
            <w:tcW w:w="2880" w:type="dxa"/>
            <w:tcBorders>
              <w:top w:val="single" w:sz="4" w:space="0" w:color="000000"/>
              <w:left w:val="single" w:sz="4" w:space="0" w:color="000000"/>
              <w:bottom w:val="single" w:sz="4" w:space="0" w:color="000000"/>
              <w:right w:val="nil"/>
            </w:tcBorders>
          </w:tcPr>
          <w:p w14:paraId="72E68E28" w14:textId="77777777" w:rsidR="007D1C99" w:rsidRDefault="007D1C99" w:rsidP="00BF368A">
            <w:pPr>
              <w:pStyle w:val="TAL"/>
              <w:tabs>
                <w:tab w:val="center" w:pos="1332"/>
              </w:tabs>
            </w:pPr>
            <w:r w:rsidRPr="004E26F0">
              <w:rPr>
                <w:lang w:eastAsia="zh-CN"/>
              </w:rPr>
              <w:t>MCVideo</w:t>
            </w:r>
            <w:r w:rsidRPr="004E26F0">
              <w:rPr>
                <w:rFonts w:hint="eastAsia"/>
                <w:lang w:eastAsia="zh-CN"/>
              </w:rPr>
              <w:t xml:space="preserve">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11E886CD" w14:textId="77777777" w:rsidR="007D1C99" w:rsidRDefault="007D1C99" w:rsidP="00BF368A">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20883107" w14:textId="77777777" w:rsidR="007D1C99" w:rsidRDefault="007D1C99" w:rsidP="00BF368A">
            <w:pPr>
              <w:pStyle w:val="TAL"/>
            </w:pPr>
            <w:r w:rsidRPr="00AB5FED">
              <w:t xml:space="preserve">The </w:t>
            </w:r>
            <w:r>
              <w:rPr>
                <w:lang w:eastAsia="zh-CN"/>
              </w:rPr>
              <w:t xml:space="preserve">associated </w:t>
            </w:r>
            <w:r w:rsidRPr="004E26F0">
              <w:rPr>
                <w:lang w:eastAsia="zh-CN"/>
              </w:rPr>
              <w:t>MCVideo</w:t>
            </w:r>
            <w:r w:rsidRPr="004E26F0">
              <w:rPr>
                <w:rFonts w:hint="eastAsia"/>
                <w:lang w:eastAsia="zh-CN"/>
              </w:rPr>
              <w:t xml:space="preserve"> </w:t>
            </w:r>
            <w:r>
              <w:rPr>
                <w:rFonts w:hint="eastAsia"/>
                <w:lang w:eastAsia="zh-CN"/>
              </w:rPr>
              <w:t>group ID</w:t>
            </w:r>
            <w:r w:rsidRPr="00AB5FED">
              <w:rPr>
                <w:rFonts w:hint="eastAsia"/>
                <w:lang w:eastAsia="zh-CN"/>
              </w:rPr>
              <w:t xml:space="preserve"> </w:t>
            </w:r>
            <w:r>
              <w:rPr>
                <w:lang w:eastAsia="zh-CN"/>
              </w:rPr>
              <w:t>of the ad hoc group call</w:t>
            </w:r>
          </w:p>
        </w:tc>
      </w:tr>
      <w:tr w:rsidR="007D1C99" w:rsidRPr="00AB5FED" w14:paraId="5F9CEE27" w14:textId="77777777" w:rsidTr="00BF368A">
        <w:trPr>
          <w:jc w:val="center"/>
        </w:trPr>
        <w:tc>
          <w:tcPr>
            <w:tcW w:w="2880" w:type="dxa"/>
            <w:tcBorders>
              <w:top w:val="single" w:sz="4" w:space="0" w:color="000000"/>
              <w:left w:val="single" w:sz="4" w:space="0" w:color="000000"/>
              <w:bottom w:val="single" w:sz="4" w:space="0" w:color="000000"/>
              <w:right w:val="nil"/>
            </w:tcBorders>
          </w:tcPr>
          <w:p w14:paraId="23DDB9FE" w14:textId="77777777" w:rsidR="007D1C99" w:rsidRDefault="007D1C99" w:rsidP="00BF368A">
            <w:pPr>
              <w:pStyle w:val="TAL"/>
              <w:tabs>
                <w:tab w:val="center" w:pos="1332"/>
              </w:tabs>
              <w:rPr>
                <w:lang w:eastAsia="zh-CN"/>
              </w:rPr>
            </w:pPr>
            <w:r>
              <w:t>Criteria for determining the participants</w:t>
            </w:r>
          </w:p>
        </w:tc>
        <w:tc>
          <w:tcPr>
            <w:tcW w:w="1440" w:type="dxa"/>
            <w:tcBorders>
              <w:top w:val="single" w:sz="4" w:space="0" w:color="000000"/>
              <w:left w:val="single" w:sz="4" w:space="0" w:color="000000"/>
              <w:bottom w:val="single" w:sz="4" w:space="0" w:color="000000"/>
              <w:right w:val="nil"/>
            </w:tcBorders>
          </w:tcPr>
          <w:p w14:paraId="0C3513CD" w14:textId="77777777" w:rsidR="007D1C99" w:rsidRPr="00AB5FED" w:rsidRDefault="007D1C99" w:rsidP="00BF368A">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6B4560BC" w14:textId="77777777" w:rsidR="007D1C99" w:rsidRPr="00AB5FED" w:rsidRDefault="007D1C99" w:rsidP="00BF368A">
            <w:pPr>
              <w:pStyle w:val="TAL"/>
            </w:pPr>
            <w:r>
              <w:t xml:space="preserve">Carries the details of criteria or meaningful label identifying the criteria or the combination of both which will be used by the </w:t>
            </w:r>
            <w:r w:rsidRPr="004E26F0">
              <w:t xml:space="preserve">MCVideo </w:t>
            </w:r>
            <w:r>
              <w:t>server for determining the participants e.g., it can be a location based criteria to invite participants in a particular area</w:t>
            </w:r>
          </w:p>
        </w:tc>
      </w:tr>
    </w:tbl>
    <w:p w14:paraId="226930B3" w14:textId="77777777" w:rsidR="007D1C99" w:rsidRPr="00AB5FED" w:rsidRDefault="007D1C99" w:rsidP="007D1C99"/>
    <w:p w14:paraId="387E1766" w14:textId="0859447F" w:rsidR="007D1C99" w:rsidRPr="00AB5FED" w:rsidRDefault="007D1C99" w:rsidP="00903079">
      <w:pPr>
        <w:pStyle w:val="Heading4"/>
      </w:pPr>
      <w:bookmarkStart w:id="1176" w:name="_Toc185772589"/>
      <w:r>
        <w:t>7.19.2.19</w:t>
      </w:r>
      <w:r w:rsidRPr="00874DF3">
        <w:tab/>
        <w:t xml:space="preserve">Ad hoc group </w:t>
      </w:r>
      <w:r>
        <w:t>call</w:t>
      </w:r>
      <w:r w:rsidRPr="00874DF3">
        <w:t xml:space="preserve"> </w:t>
      </w:r>
      <w:r>
        <w:t>get userlist</w:t>
      </w:r>
      <w:r w:rsidRPr="00874DF3">
        <w:t xml:space="preserve"> </w:t>
      </w:r>
      <w:r>
        <w:t xml:space="preserve">response </w:t>
      </w:r>
      <w:r w:rsidRPr="00874DF3">
        <w:t>(</w:t>
      </w:r>
      <w:r w:rsidRPr="004E26F0">
        <w:t xml:space="preserve">MCVideo </w:t>
      </w:r>
      <w:r>
        <w:t>server</w:t>
      </w:r>
      <w:r w:rsidRPr="00E153AF">
        <w:t xml:space="preserve"> – </w:t>
      </w:r>
      <w:r w:rsidRPr="004E26F0">
        <w:t xml:space="preserve">MCVideo </w:t>
      </w:r>
      <w:r>
        <w:t>server</w:t>
      </w:r>
      <w:r w:rsidRPr="00CD5705">
        <w:t>)</w:t>
      </w:r>
      <w:bookmarkEnd w:id="1176"/>
    </w:p>
    <w:p w14:paraId="58546BC3" w14:textId="6B8E4CA9" w:rsidR="007D1C99" w:rsidRDefault="007D1C99" w:rsidP="007D1C99">
      <w:pPr>
        <w:rPr>
          <w:lang w:eastAsia="zh-CN"/>
        </w:rPr>
      </w:pPr>
      <w:r w:rsidRPr="00526FC3">
        <w:t>Table </w:t>
      </w:r>
      <w:r>
        <w:t>7.19.2.19</w:t>
      </w:r>
      <w:r w:rsidRPr="00526FC3">
        <w:rPr>
          <w:lang w:eastAsia="zh-CN"/>
        </w:rPr>
        <w:t>-1</w:t>
      </w:r>
      <w:r w:rsidRPr="00526FC3">
        <w:t xml:space="preserve"> describes the information flow </w:t>
      </w:r>
      <w:r>
        <w:rPr>
          <w:lang w:eastAsia="zh-CN"/>
        </w:rPr>
        <w:t>ad hoc group call get userlist</w:t>
      </w:r>
      <w:r w:rsidRPr="00526FC3">
        <w:rPr>
          <w:lang w:eastAsia="zh-CN"/>
        </w:rPr>
        <w:t xml:space="preserve"> </w:t>
      </w:r>
      <w:r>
        <w:rPr>
          <w:lang w:eastAsia="zh-CN"/>
        </w:rPr>
        <w:t>response between</w:t>
      </w:r>
      <w:r w:rsidRPr="00526FC3">
        <w:rPr>
          <w:lang w:eastAsia="zh-CN"/>
        </w:rPr>
        <w:t xml:space="preserve"> </w:t>
      </w:r>
      <w:r w:rsidRPr="00053F26">
        <w:rPr>
          <w:lang w:eastAsia="zh-CN"/>
        </w:rPr>
        <w:t xml:space="preserve">MCVideo </w:t>
      </w:r>
      <w:r>
        <w:rPr>
          <w:lang w:eastAsia="zh-CN"/>
        </w:rPr>
        <w:t>servers</w:t>
      </w:r>
      <w:r w:rsidRPr="00526FC3">
        <w:rPr>
          <w:lang w:eastAsia="zh-CN"/>
        </w:rPr>
        <w:t>.</w:t>
      </w:r>
    </w:p>
    <w:p w14:paraId="39B6EB29" w14:textId="24CA3113" w:rsidR="007D1C99" w:rsidRPr="00AB5FED" w:rsidRDefault="007D1C99" w:rsidP="007D1C99">
      <w:pPr>
        <w:pStyle w:val="TH"/>
        <w:rPr>
          <w:lang w:val="en-US"/>
        </w:rPr>
      </w:pPr>
      <w:r w:rsidRPr="00AB5FED">
        <w:t>Table </w:t>
      </w:r>
      <w:r>
        <w:t>7.19.2.19-1</w:t>
      </w:r>
      <w:r w:rsidRPr="00AB5FED">
        <w:t xml:space="preserve">: </w:t>
      </w:r>
      <w:r w:rsidRPr="00874DF3">
        <w:t xml:space="preserve">Ad hoc group </w:t>
      </w:r>
      <w:r>
        <w:t>call</w:t>
      </w:r>
      <w:r w:rsidRPr="00874DF3">
        <w:t xml:space="preserve"> </w:t>
      </w:r>
      <w:r>
        <w:t>get userlist response</w:t>
      </w:r>
    </w:p>
    <w:tbl>
      <w:tblPr>
        <w:tblW w:w="8640" w:type="dxa"/>
        <w:jc w:val="center"/>
        <w:tblLayout w:type="fixed"/>
        <w:tblLook w:val="04A0" w:firstRow="1" w:lastRow="0" w:firstColumn="1" w:lastColumn="0" w:noHBand="0" w:noVBand="1"/>
      </w:tblPr>
      <w:tblGrid>
        <w:gridCol w:w="2880"/>
        <w:gridCol w:w="1440"/>
        <w:gridCol w:w="4320"/>
      </w:tblGrid>
      <w:tr w:rsidR="007D1C99" w:rsidRPr="00AB5FED" w14:paraId="76036EB9" w14:textId="77777777" w:rsidTr="00BF368A">
        <w:trPr>
          <w:jc w:val="center"/>
        </w:trPr>
        <w:tc>
          <w:tcPr>
            <w:tcW w:w="2880" w:type="dxa"/>
            <w:tcBorders>
              <w:top w:val="single" w:sz="4" w:space="0" w:color="000000"/>
              <w:left w:val="single" w:sz="4" w:space="0" w:color="000000"/>
              <w:bottom w:val="single" w:sz="4" w:space="0" w:color="000000"/>
              <w:right w:val="nil"/>
            </w:tcBorders>
            <w:hideMark/>
          </w:tcPr>
          <w:p w14:paraId="39685D23" w14:textId="77777777" w:rsidR="007D1C99" w:rsidRPr="00AB5FED" w:rsidRDefault="007D1C99" w:rsidP="00BF368A">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3C9C800" w14:textId="77777777" w:rsidR="007D1C99" w:rsidRPr="00AB5FED" w:rsidRDefault="007D1C99" w:rsidP="00BF368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1F0AA25C" w14:textId="77777777" w:rsidR="007D1C99" w:rsidRPr="00AB5FED" w:rsidRDefault="007D1C99" w:rsidP="00BF368A">
            <w:pPr>
              <w:pStyle w:val="TAH"/>
            </w:pPr>
            <w:r w:rsidRPr="00AB5FED">
              <w:t>Description</w:t>
            </w:r>
          </w:p>
        </w:tc>
      </w:tr>
      <w:tr w:rsidR="007D1C99" w:rsidRPr="00AB5FED" w14:paraId="6C9331AE" w14:textId="77777777" w:rsidTr="00BF368A">
        <w:trPr>
          <w:jc w:val="center"/>
        </w:trPr>
        <w:tc>
          <w:tcPr>
            <w:tcW w:w="2880" w:type="dxa"/>
            <w:tcBorders>
              <w:top w:val="single" w:sz="4" w:space="0" w:color="000000"/>
              <w:left w:val="single" w:sz="4" w:space="0" w:color="000000"/>
              <w:bottom w:val="single" w:sz="4" w:space="0" w:color="000000"/>
              <w:right w:val="nil"/>
            </w:tcBorders>
          </w:tcPr>
          <w:p w14:paraId="7CBB9E19" w14:textId="77777777" w:rsidR="007D1C99" w:rsidRDefault="007D1C99" w:rsidP="00BF368A">
            <w:pPr>
              <w:pStyle w:val="TAL"/>
              <w:tabs>
                <w:tab w:val="center" w:pos="1332"/>
              </w:tabs>
            </w:pPr>
            <w:r w:rsidRPr="004E26F0">
              <w:rPr>
                <w:lang w:eastAsia="zh-CN"/>
              </w:rPr>
              <w:t>MCVideo</w:t>
            </w:r>
            <w:r w:rsidRPr="004E26F0">
              <w:rPr>
                <w:rFonts w:hint="eastAsia"/>
                <w:lang w:eastAsia="zh-CN"/>
              </w:rPr>
              <w:t xml:space="preserve">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4AD1EB1" w14:textId="77777777" w:rsidR="007D1C99" w:rsidRDefault="007D1C99" w:rsidP="00BF368A">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407F3EA6" w14:textId="77777777" w:rsidR="007D1C99" w:rsidRDefault="007D1C99" w:rsidP="00BF368A">
            <w:pPr>
              <w:pStyle w:val="TAL"/>
            </w:pPr>
            <w:r w:rsidRPr="00AB5FED">
              <w:t xml:space="preserve">The </w:t>
            </w:r>
            <w:r>
              <w:rPr>
                <w:lang w:eastAsia="zh-CN"/>
              </w:rPr>
              <w:t xml:space="preserve">associated </w:t>
            </w:r>
            <w:r w:rsidRPr="004E26F0">
              <w:rPr>
                <w:lang w:eastAsia="zh-CN"/>
              </w:rPr>
              <w:t>MCVideo</w:t>
            </w:r>
            <w:r w:rsidRPr="004E26F0">
              <w:rPr>
                <w:rFonts w:hint="eastAsia"/>
                <w:lang w:eastAsia="zh-CN"/>
              </w:rPr>
              <w:t xml:space="preserve"> </w:t>
            </w:r>
            <w:r>
              <w:rPr>
                <w:rFonts w:hint="eastAsia"/>
                <w:lang w:eastAsia="zh-CN"/>
              </w:rPr>
              <w:t>group ID</w:t>
            </w:r>
            <w:r w:rsidRPr="00AB5FED">
              <w:rPr>
                <w:rFonts w:hint="eastAsia"/>
                <w:lang w:eastAsia="zh-CN"/>
              </w:rPr>
              <w:t xml:space="preserve"> </w:t>
            </w:r>
            <w:r>
              <w:rPr>
                <w:lang w:eastAsia="zh-CN"/>
              </w:rPr>
              <w:t>of the ad hoc group call</w:t>
            </w:r>
          </w:p>
        </w:tc>
      </w:tr>
      <w:tr w:rsidR="007D1C99" w:rsidRPr="00AB5FED" w14:paraId="017E9B95" w14:textId="77777777" w:rsidTr="00BF368A">
        <w:trPr>
          <w:jc w:val="center"/>
        </w:trPr>
        <w:tc>
          <w:tcPr>
            <w:tcW w:w="2880" w:type="dxa"/>
            <w:tcBorders>
              <w:top w:val="single" w:sz="4" w:space="0" w:color="000000"/>
              <w:left w:val="single" w:sz="4" w:space="0" w:color="000000"/>
              <w:bottom w:val="single" w:sz="4" w:space="0" w:color="000000"/>
              <w:right w:val="nil"/>
            </w:tcBorders>
          </w:tcPr>
          <w:p w14:paraId="65E5D612" w14:textId="77777777" w:rsidR="007D1C99" w:rsidRDefault="007D1C99" w:rsidP="00BF368A">
            <w:pPr>
              <w:pStyle w:val="TAL"/>
              <w:tabs>
                <w:tab w:val="center" w:pos="1332"/>
              </w:tabs>
              <w:rPr>
                <w:lang w:eastAsia="zh-CN"/>
              </w:rPr>
            </w:pPr>
            <w:r w:rsidRPr="004E26F0">
              <w:rPr>
                <w:lang w:val="en-US" w:eastAsia="zh-CN"/>
              </w:rPr>
              <w:t xml:space="preserve">MCVideo </w:t>
            </w:r>
            <w:r>
              <w:rPr>
                <w:lang w:val="en-US" w:eastAsia="zh-CN"/>
              </w:rPr>
              <w:t>ID list</w:t>
            </w:r>
          </w:p>
        </w:tc>
        <w:tc>
          <w:tcPr>
            <w:tcW w:w="1440" w:type="dxa"/>
            <w:tcBorders>
              <w:top w:val="single" w:sz="4" w:space="0" w:color="000000"/>
              <w:left w:val="single" w:sz="4" w:space="0" w:color="000000"/>
              <w:bottom w:val="single" w:sz="4" w:space="0" w:color="000000"/>
              <w:right w:val="nil"/>
            </w:tcBorders>
          </w:tcPr>
          <w:p w14:paraId="3D52661A" w14:textId="77777777" w:rsidR="007D1C99" w:rsidRPr="00AB5FED" w:rsidRDefault="007D1C99" w:rsidP="00BF368A">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1D23CD10" w14:textId="77777777" w:rsidR="007D1C99" w:rsidRPr="00AB5FED" w:rsidRDefault="007D1C99" w:rsidP="00BF368A">
            <w:pPr>
              <w:pStyle w:val="TAL"/>
            </w:pPr>
            <w:r>
              <w:t xml:space="preserve">List of </w:t>
            </w:r>
            <w:r w:rsidRPr="004E26F0">
              <w:t xml:space="preserve">MCVideo </w:t>
            </w:r>
            <w:r>
              <w:t>IDs meeting the criteria specified in the ad hoc group call get userlist</w:t>
            </w:r>
          </w:p>
        </w:tc>
      </w:tr>
    </w:tbl>
    <w:p w14:paraId="6922587A" w14:textId="77777777" w:rsidR="007D1C99" w:rsidRDefault="007D1C99" w:rsidP="00326F46"/>
    <w:p w14:paraId="5D78FFAA" w14:textId="230A9C7E" w:rsidR="00C76C52" w:rsidRDefault="00C76C52" w:rsidP="00C76C52">
      <w:pPr>
        <w:pStyle w:val="Heading3"/>
      </w:pPr>
      <w:bookmarkStart w:id="1177" w:name="_Toc185772590"/>
      <w:r>
        <w:t>7.19</w:t>
      </w:r>
      <w:r w:rsidRPr="00287882">
        <w:t>.</w:t>
      </w:r>
      <w:r>
        <w:t>3</w:t>
      </w:r>
      <w:r w:rsidRPr="00287882">
        <w:tab/>
      </w:r>
      <w:r>
        <w:t>Procedures</w:t>
      </w:r>
      <w:bookmarkEnd w:id="1177"/>
    </w:p>
    <w:p w14:paraId="05F50643" w14:textId="77777777" w:rsidR="00C76C52" w:rsidRDefault="00C76C52" w:rsidP="00C76C52">
      <w:pPr>
        <w:pStyle w:val="Heading4"/>
        <w:rPr>
          <w:rFonts w:eastAsia="SimSun"/>
        </w:rPr>
      </w:pPr>
      <w:bookmarkStart w:id="1178" w:name="_Toc185772591"/>
      <w:r>
        <w:t>7.19.3.1</w:t>
      </w:r>
      <w:r>
        <w:tab/>
      </w:r>
      <w:r>
        <w:rPr>
          <w:rFonts w:eastAsia="SimSun"/>
        </w:rPr>
        <w:t>Ad hoc group call procedures in single MCVideo system</w:t>
      </w:r>
      <w:bookmarkEnd w:id="1170"/>
      <w:bookmarkEnd w:id="1178"/>
    </w:p>
    <w:p w14:paraId="23FDE23A" w14:textId="77777777" w:rsidR="00C76C52" w:rsidRPr="00AB5FED" w:rsidRDefault="00C76C52" w:rsidP="00C76C52">
      <w:pPr>
        <w:pStyle w:val="Heading5"/>
      </w:pPr>
      <w:bookmarkStart w:id="1179" w:name="_Toc122563399"/>
      <w:bookmarkStart w:id="1180" w:name="_Toc113304248"/>
      <w:bookmarkStart w:id="1181" w:name="_Toc122563400"/>
      <w:bookmarkStart w:id="1182" w:name="_Toc185772592"/>
      <w:r>
        <w:t>7.19</w:t>
      </w:r>
      <w:r w:rsidRPr="00AB5FED">
        <w:t>.</w:t>
      </w:r>
      <w:r>
        <w:t>3.</w:t>
      </w:r>
      <w:r w:rsidRPr="00AB5FED">
        <w:t>1</w:t>
      </w:r>
      <w:r>
        <w:t>.1</w:t>
      </w:r>
      <w:r w:rsidRPr="00AB5FED">
        <w:tab/>
      </w:r>
      <w:r w:rsidRPr="003C3504">
        <w:t>Ad</w:t>
      </w:r>
      <w:r>
        <w:t> </w:t>
      </w:r>
      <w:r w:rsidRPr="003C3504">
        <w:t xml:space="preserve">hoc group </w:t>
      </w:r>
      <w:r>
        <w:t>call</w:t>
      </w:r>
      <w:r w:rsidRPr="003C3504">
        <w:t xml:space="preserve"> setup</w:t>
      </w:r>
      <w:bookmarkEnd w:id="1179"/>
      <w:bookmarkEnd w:id="1182"/>
    </w:p>
    <w:p w14:paraId="5DDC9326" w14:textId="77777777" w:rsidR="00C76C52" w:rsidRDefault="00C76C52" w:rsidP="00C76C52">
      <w:r>
        <w:t>Figure 7.19</w:t>
      </w:r>
      <w:r w:rsidRPr="00AB5FED">
        <w:t>.</w:t>
      </w:r>
      <w:r>
        <w:t>3.1.1</w:t>
      </w:r>
      <w:r w:rsidRPr="00A92C50">
        <w:t>-1</w:t>
      </w:r>
      <w:r w:rsidRPr="008F46AD">
        <w:t xml:space="preserve"> below illustrates the </w:t>
      </w:r>
      <w:r>
        <w:t>ad hoc group call</w:t>
      </w:r>
      <w:r>
        <w:rPr>
          <w:rFonts w:hint="eastAsia"/>
          <w:lang w:eastAsia="zh-CN"/>
        </w:rPr>
        <w:t xml:space="preserve"> setup procedure initiated by an authorized user</w:t>
      </w:r>
      <w:r w:rsidRPr="008F46AD">
        <w:t>.</w:t>
      </w:r>
    </w:p>
    <w:p w14:paraId="72060EF7" w14:textId="77777777" w:rsidR="00C76C52" w:rsidRDefault="00C76C52" w:rsidP="00C76C52">
      <w:r>
        <w:t>Pre-conditions:</w:t>
      </w:r>
    </w:p>
    <w:p w14:paraId="6D7904BA" w14:textId="2BDAE042" w:rsidR="00C76C52" w:rsidRDefault="00C76C52" w:rsidP="00C76C52">
      <w:pPr>
        <w:pStyle w:val="B1"/>
        <w:rPr>
          <w:lang w:eastAsia="zh-CN"/>
        </w:rPr>
      </w:pPr>
      <w:r>
        <w:t>1.</w:t>
      </w:r>
      <w:r>
        <w:tab/>
      </w:r>
      <w:r w:rsidRPr="00432B7F">
        <w:t xml:space="preserve">The authorized user </w:t>
      </w:r>
      <w:r>
        <w:t>at MCVideo client </w:t>
      </w:r>
      <w:r w:rsidRPr="00CF522E">
        <w:t>1</w:t>
      </w:r>
      <w:r>
        <w:t xml:space="preserve"> wants to invite </w:t>
      </w:r>
      <w:r>
        <w:rPr>
          <w:rFonts w:hint="eastAsia"/>
          <w:lang w:eastAsia="zh-CN"/>
        </w:rPr>
        <w:t>MCVideo user</w:t>
      </w:r>
      <w:r w:rsidRPr="00432B7F">
        <w:t>s</w:t>
      </w:r>
      <w:r>
        <w:rPr>
          <w:rFonts w:hint="eastAsia"/>
          <w:lang w:eastAsia="zh-CN"/>
        </w:rPr>
        <w:t xml:space="preserve"> </w:t>
      </w:r>
      <w:r>
        <w:rPr>
          <w:lang w:eastAsia="zh-CN"/>
        </w:rPr>
        <w:t xml:space="preserve">at MCVideo client 2, MCVideo client 3 and MCVideo client 4 for </w:t>
      </w:r>
      <w:r>
        <w:rPr>
          <w:rFonts w:hint="eastAsia"/>
          <w:lang w:eastAsia="zh-CN"/>
        </w:rPr>
        <w:t xml:space="preserve">the </w:t>
      </w:r>
      <w:r>
        <w:rPr>
          <w:lang w:eastAsia="zh-CN"/>
        </w:rPr>
        <w:t>ad hoc group call and is aware of the MCVideo IDs of the participants</w:t>
      </w:r>
      <w:r w:rsidR="009B379F" w:rsidRPr="009B379F">
        <w:rPr>
          <w:lang w:eastAsia="zh-CN"/>
        </w:rPr>
        <w:t xml:space="preserve"> or to invite the ad hoc group member if the ad hoc group call follows an ad hoc group emergency alert, the MCVideo client 1 is aware of the ad hoc group ID</w:t>
      </w:r>
      <w:r>
        <w:t>.</w:t>
      </w:r>
    </w:p>
    <w:p w14:paraId="56B73C18" w14:textId="77777777" w:rsidR="00C76C52" w:rsidRPr="00356591" w:rsidRDefault="00C76C52" w:rsidP="00C76C52">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ad hoc group call</w:t>
      </w:r>
      <w:r w:rsidRPr="00356591">
        <w:rPr>
          <w:lang w:eastAsia="zh-CN"/>
        </w:rPr>
        <w:t xml:space="preserve"> is within the limit.</w:t>
      </w:r>
    </w:p>
    <w:p w14:paraId="4E894D8B" w14:textId="77777777" w:rsidR="00C76C52" w:rsidRDefault="00C76C52" w:rsidP="00C76C52">
      <w:pPr>
        <w:pStyle w:val="B1"/>
        <w:rPr>
          <w:lang w:eastAsia="zh-CN"/>
        </w:rPr>
      </w:pPr>
      <w:r>
        <w:rPr>
          <w:lang w:eastAsia="zh-CN"/>
        </w:rPr>
        <w:t>3</w:t>
      </w:r>
      <w:r w:rsidRPr="00356591">
        <w:rPr>
          <w:lang w:eastAsia="zh-CN"/>
        </w:rPr>
        <w:t>.</w:t>
      </w:r>
      <w:r w:rsidRPr="00356591">
        <w:rPr>
          <w:lang w:eastAsia="zh-CN"/>
        </w:rPr>
        <w:tab/>
      </w:r>
      <w:r>
        <w:rPr>
          <w:lang w:eastAsia="zh-CN"/>
        </w:rPr>
        <w:t>End-to-End encryption is supported for this ad hoc group call.</w:t>
      </w:r>
    </w:p>
    <w:p w14:paraId="0470ABC3" w14:textId="77777777" w:rsidR="00C76C52" w:rsidRDefault="00C76C52" w:rsidP="00C76C52">
      <w:pPr>
        <w:pStyle w:val="B1"/>
        <w:rPr>
          <w:noProof/>
        </w:rPr>
      </w:pPr>
      <w:r>
        <w:t>4.</w:t>
      </w:r>
      <w:r>
        <w:tab/>
      </w:r>
      <w:r>
        <w:rPr>
          <w:noProof/>
        </w:rPr>
        <w:t xml:space="preserve">The pre-configured group identity and pre-configured group configuration to be used for an ad hoc group have been preconfigured in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7179F848" w14:textId="77777777" w:rsidR="00C76C52" w:rsidRPr="00F2731B" w:rsidRDefault="00C76C52" w:rsidP="00C76C52">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MCVideo IDs of the participants can be manual or from the user profile configuration data or by any other means. This is left for the implementation</w:t>
      </w:r>
      <w:r w:rsidRPr="00F2731B">
        <w:rPr>
          <w:rFonts w:eastAsia="Malgun Gothic"/>
        </w:rPr>
        <w:t>.</w:t>
      </w:r>
    </w:p>
    <w:p w14:paraId="6F36D4F2" w14:textId="01475F45" w:rsidR="00C76C52" w:rsidRDefault="00DB27AA" w:rsidP="00C76C52">
      <w:pPr>
        <w:pStyle w:val="TH"/>
      </w:pPr>
      <w:r>
        <w:object w:dxaOrig="11310" w:dyaOrig="9405" w14:anchorId="16340BB8">
          <v:shape id="_x0000_i1117" type="#_x0000_t75" style="width:480.95pt;height:400.9pt" o:ole="">
            <v:imagedata r:id="rId195" o:title=""/>
          </v:shape>
          <o:OLEObject Type="Embed" ProgID="Visio.Drawing.15" ShapeID="_x0000_i1117" DrawAspect="Content" ObjectID="_1796385465" r:id="rId196"/>
        </w:object>
      </w:r>
    </w:p>
    <w:p w14:paraId="25942C3F" w14:textId="77777777" w:rsidR="00C76C52" w:rsidRPr="00AB5FED" w:rsidRDefault="00C76C52" w:rsidP="00C76C52">
      <w:pPr>
        <w:pStyle w:val="TF"/>
      </w:pPr>
      <w:r w:rsidRPr="00AB5FED">
        <w:t>Figure </w:t>
      </w:r>
      <w:r>
        <w:t>7.19</w:t>
      </w:r>
      <w:r w:rsidRPr="00AB5FED">
        <w:t>.</w:t>
      </w:r>
      <w:r>
        <w:t>3.1.</w:t>
      </w:r>
      <w:r w:rsidRPr="00AB5FED">
        <w:t xml:space="preserve">1-1: </w:t>
      </w:r>
      <w:r>
        <w:t>Ad hoc group call</w:t>
      </w:r>
      <w:r w:rsidRPr="00AB5FED">
        <w:t xml:space="preserve"> setup</w:t>
      </w:r>
    </w:p>
    <w:p w14:paraId="407228C1" w14:textId="0488D2C2" w:rsidR="00C76C52" w:rsidRDefault="00C76C52" w:rsidP="00C76C52">
      <w:pPr>
        <w:pStyle w:val="B1"/>
      </w:pPr>
      <w:r>
        <w:t>1.</w:t>
      </w:r>
      <w:r>
        <w:tab/>
        <w:t>User at MCVideo client </w:t>
      </w:r>
      <w:r w:rsidRPr="00CF522E">
        <w:t>1</w:t>
      </w:r>
      <w:r>
        <w:t xml:space="preserve"> would like to initiate an ad hoc group call. The MCVideo client </w:t>
      </w:r>
      <w:r w:rsidRPr="00CF522E">
        <w:t>1</w:t>
      </w:r>
      <w:r>
        <w:t xml:space="preserve"> initiates the ad hoc group call by sending the ad hoc group call request containing the list of participants</w:t>
      </w:r>
      <w:r w:rsidR="009B379F" w:rsidRPr="009B379F">
        <w:t xml:space="preserve"> or an ad hoc group ID from an ad hoc group emergency alert</w:t>
      </w:r>
      <w:r>
        <w:t xml:space="preserve"> to the MCVideo server. Encryption supported information element shall be set to true since end-to-end encryption is supported. An SDP offer containing the MCVideo client media parameters is included. If there is a transmit media request to transmit media, then the ad hoc group call request contains an indication of an implicit transmit media request. If the MCVideo user of MCVideo client </w:t>
      </w:r>
      <w:r w:rsidRPr="00CF522E">
        <w:t>1</w:t>
      </w:r>
      <w:r>
        <w:t xml:space="preserve"> has selected a functional alias, then the ad hoc group call request contains that functional alias. If the ad hoc group call request contains an implicit transmit media request it may also include location information.</w:t>
      </w:r>
    </w:p>
    <w:p w14:paraId="769252F8" w14:textId="77777777" w:rsidR="00C76C52" w:rsidRPr="00EE50B9" w:rsidRDefault="00C76C52" w:rsidP="00C76C52">
      <w:pPr>
        <w:pStyle w:val="B1"/>
        <w:ind w:firstLine="0"/>
      </w:pPr>
      <w:r>
        <w:t>If the MCVideo user at MCVideo client </w:t>
      </w:r>
      <w:r w:rsidRPr="00CF522E">
        <w:t>1</w:t>
      </w:r>
      <w:r>
        <w:t xml:space="preserve"> initiates an MCVideo emergency ad hoc group call or the MCVideo emergency state is already set for the MCVideo client </w:t>
      </w:r>
      <w:r w:rsidRPr="00CF522E">
        <w:t>1</w:t>
      </w:r>
      <w:r>
        <w:t xml:space="preserve"> (due to a previously triggered MCVideo emergency alert):</w:t>
      </w:r>
    </w:p>
    <w:p w14:paraId="6685F2A5" w14:textId="77777777" w:rsidR="00C76C52" w:rsidRDefault="00C76C52" w:rsidP="00C76C52">
      <w:pPr>
        <w:pStyle w:val="B2"/>
      </w:pPr>
      <w:r>
        <w:t>i.</w:t>
      </w:r>
      <w:r>
        <w:tab/>
        <w:t>the MCVideo</w:t>
      </w:r>
      <w:r w:rsidRPr="00092ACA">
        <w:t xml:space="preserve"> </w:t>
      </w:r>
      <w:r>
        <w:t xml:space="preserve">ad hoc group call </w:t>
      </w:r>
      <w:r w:rsidRPr="00092ACA">
        <w:t>request</w:t>
      </w:r>
      <w:r>
        <w:t xml:space="preserve"> shall contain an emergency indicator;</w:t>
      </w:r>
    </w:p>
    <w:p w14:paraId="3BBA9C34" w14:textId="77777777" w:rsidR="00C76C52" w:rsidRDefault="00C76C52" w:rsidP="00C76C52">
      <w:pPr>
        <w:pStyle w:val="B2"/>
      </w:pPr>
      <w:r>
        <w:t>ii.</w:t>
      </w:r>
      <w:r>
        <w:tab/>
        <w:t>if the MCVideo emergency state is not set already, MCVideo client </w:t>
      </w:r>
      <w:r w:rsidRPr="00CF522E">
        <w:t>1</w:t>
      </w:r>
      <w:r>
        <w:t xml:space="preserve"> sets its MCVideo </w:t>
      </w:r>
      <w:r w:rsidRPr="00D64DE6">
        <w:t>emergency state.</w:t>
      </w:r>
      <w:r>
        <w:t xml:space="preserve"> </w:t>
      </w:r>
      <w:r w:rsidRPr="00EB6F76">
        <w:t xml:space="preserve">The </w:t>
      </w:r>
      <w:r>
        <w:t xml:space="preserve">MCVideo </w:t>
      </w:r>
      <w:r w:rsidRPr="00EB6F76">
        <w:t xml:space="preserve">emergency state </w:t>
      </w:r>
      <w:r>
        <w:t>of MCVideo client </w:t>
      </w:r>
      <w:r w:rsidRPr="00CF522E">
        <w:t>1</w:t>
      </w:r>
      <w:r>
        <w:t xml:space="preserve"> </w:t>
      </w:r>
      <w:r w:rsidRPr="00EB6F76">
        <w:t>is retained until explicitly cancelled</w:t>
      </w:r>
      <w:r>
        <w:t xml:space="preserve"> by the user of MCVideo client </w:t>
      </w:r>
      <w:r w:rsidRPr="00CF522E">
        <w:t>1</w:t>
      </w:r>
      <w:r>
        <w:t>.</w:t>
      </w:r>
    </w:p>
    <w:p w14:paraId="01073ED3" w14:textId="77777777" w:rsidR="00C76C52" w:rsidRDefault="00C76C52" w:rsidP="00C76C52">
      <w:pPr>
        <w:pStyle w:val="B1"/>
        <w:rPr>
          <w:lang w:eastAsia="zh-CN"/>
        </w:rPr>
      </w:pPr>
      <w:r w:rsidRPr="00356591">
        <w:rPr>
          <w:rFonts w:hint="eastAsia"/>
          <w:lang w:eastAsia="zh-CN"/>
        </w:rPr>
        <w:t>2.</w:t>
      </w:r>
      <w:r w:rsidRPr="00356591">
        <w:rPr>
          <w:rFonts w:hint="eastAsia"/>
          <w:lang w:eastAsia="zh-CN"/>
        </w:rPr>
        <w:tab/>
      </w:r>
      <w:r w:rsidRPr="00356591">
        <w:rPr>
          <w:lang w:eastAsia="zh-CN"/>
        </w:rPr>
        <w:t xml:space="preserve">The </w:t>
      </w:r>
      <w:r>
        <w:rPr>
          <w:lang w:eastAsia="zh-CN"/>
        </w:rPr>
        <w:t>MCVideo server</w:t>
      </w:r>
      <w:r w:rsidRPr="00356591">
        <w:rPr>
          <w:lang w:eastAsia="zh-CN"/>
        </w:rPr>
        <w:t xml:space="preserve"> accepts the </w:t>
      </w:r>
      <w:r>
        <w:rPr>
          <w:lang w:eastAsia="zh-CN"/>
        </w:rPr>
        <w:t>ad hoc group call</w:t>
      </w:r>
      <w:r w:rsidRPr="00356591">
        <w:rPr>
          <w:lang w:eastAsia="zh-CN"/>
        </w:rPr>
        <w:t xml:space="preserve"> request if the </w:t>
      </w:r>
      <w:r>
        <w:rPr>
          <w:lang w:eastAsia="zh-CN"/>
        </w:rPr>
        <w:t>ad hoc group call</w:t>
      </w:r>
      <w:r w:rsidRPr="00356591">
        <w:rPr>
          <w:lang w:eastAsia="zh-CN"/>
        </w:rPr>
        <w:t xml:space="preserve"> is supported</w:t>
      </w:r>
      <w:r>
        <w:rPr>
          <w:lang w:eastAsia="zh-CN"/>
        </w:rPr>
        <w:t xml:space="preserve"> and authorized</w:t>
      </w:r>
      <w:r w:rsidRPr="00356591">
        <w:rPr>
          <w:lang w:eastAsia="zh-CN"/>
        </w:rPr>
        <w:t xml:space="preserve">. Otherwise reject the </w:t>
      </w:r>
      <w:r>
        <w:rPr>
          <w:lang w:eastAsia="zh-CN"/>
        </w:rPr>
        <w:t>ad hoc group call</w:t>
      </w:r>
      <w:r w:rsidRPr="00356591">
        <w:rPr>
          <w:lang w:eastAsia="zh-CN"/>
        </w:rPr>
        <w:t xml:space="preserve"> request and do not continue with the rest of the steps. If authorised, it validates whether the number of invited participants is within the configured limit before proceeding with the </w:t>
      </w:r>
      <w:r>
        <w:rPr>
          <w:lang w:eastAsia="zh-CN"/>
        </w:rPr>
        <w:t>call</w:t>
      </w:r>
      <w:r w:rsidRPr="00356591">
        <w:rPr>
          <w:lang w:eastAsia="zh-CN"/>
        </w:rPr>
        <w:t xml:space="preserve"> setup. </w:t>
      </w:r>
    </w:p>
    <w:p w14:paraId="0E01E685" w14:textId="77777777" w:rsidR="00C76C52" w:rsidRDefault="00C76C52" w:rsidP="00C76C52">
      <w:pPr>
        <w:pStyle w:val="B1"/>
        <w:ind w:firstLine="0"/>
        <w:rPr>
          <w:lang w:eastAsia="zh-CN"/>
        </w:rPr>
      </w:pPr>
      <w:r>
        <w:rPr>
          <w:lang w:eastAsia="zh-CN"/>
        </w:rPr>
        <w:lastRenderedPageBreak/>
        <w:t>If functional alias is present, the MCVideo server checks whether the provided functional alias allowed to be used and has been activated for the user.</w:t>
      </w:r>
    </w:p>
    <w:p w14:paraId="79F522D4" w14:textId="77777777" w:rsidR="00C76C52" w:rsidRDefault="00C76C52" w:rsidP="00C76C52">
      <w:pPr>
        <w:pStyle w:val="B1"/>
        <w:ind w:firstLine="0"/>
        <w:rPr>
          <w:lang w:eastAsia="zh-CN"/>
        </w:rPr>
      </w:pPr>
      <w:r>
        <w:rPr>
          <w:lang w:eastAsia="zh-CN"/>
        </w:rPr>
        <w:t xml:space="preserve">If location information was included in the ad hoc group call request, the MCVideo server checks the privacy policy of the MCVideo user to decide if the location information of MCVideo </w:t>
      </w:r>
      <w:r>
        <w:t>client </w:t>
      </w:r>
      <w:r w:rsidRPr="00CF522E">
        <w:t>1</w:t>
      </w:r>
      <w:r>
        <w:rPr>
          <w:lang w:eastAsia="zh-CN"/>
        </w:rPr>
        <w:t xml:space="preserve"> can be provided to other users on the call (refer to Annex A.3 "Authorisation to provide location information to other MCVideo users on a call when talking").</w:t>
      </w:r>
    </w:p>
    <w:p w14:paraId="4C46124B" w14:textId="77777777" w:rsidR="00C76C52" w:rsidRDefault="00C76C52" w:rsidP="00C76C52">
      <w:pPr>
        <w:pStyle w:val="B1"/>
        <w:rPr>
          <w:lang w:eastAsia="zh-CN"/>
        </w:rPr>
      </w:pPr>
      <w:r>
        <w:rPr>
          <w:lang w:eastAsia="zh-CN"/>
        </w:rPr>
        <w:tab/>
        <w:t>If an emergency indicator is present in the received MCVideo ad hoc group call</w:t>
      </w:r>
      <w:r w:rsidRPr="00092ACA">
        <w:rPr>
          <w:lang w:eastAsia="zh-CN"/>
        </w:rPr>
        <w:t xml:space="preserve"> request</w:t>
      </w:r>
      <w:r>
        <w:rPr>
          <w:lang w:eastAsia="zh-CN"/>
        </w:rPr>
        <w:t>, the MCVideo ad hoc group is considered to be in the in-progress emergency state until this ad hoc group call is terminated;</w:t>
      </w:r>
      <w:r w:rsidRPr="00623F6A">
        <w:rPr>
          <w:lang w:eastAsia="zh-CN"/>
        </w:rPr>
        <w:t xml:space="preserve"> </w:t>
      </w:r>
      <w:r>
        <w:rPr>
          <w:lang w:eastAsia="zh-CN"/>
        </w:rPr>
        <w:t>and</w:t>
      </w:r>
    </w:p>
    <w:p w14:paraId="37389F70" w14:textId="77777777" w:rsidR="00C76C52" w:rsidRDefault="00C76C52" w:rsidP="00C76C52">
      <w:pPr>
        <w:pStyle w:val="B1"/>
        <w:rPr>
          <w:lang w:eastAsia="zh-CN"/>
        </w:rPr>
      </w:pPr>
      <w:r>
        <w:rPr>
          <w:lang w:eastAsia="zh-CN"/>
        </w:rPr>
        <w:tab/>
        <w:t>If an imminent peril indicator is present in the received MCVideo ad hoc group call</w:t>
      </w:r>
      <w:r w:rsidRPr="00092ACA">
        <w:rPr>
          <w:lang w:eastAsia="zh-CN"/>
        </w:rPr>
        <w:t xml:space="preserve"> request</w:t>
      </w:r>
      <w:r>
        <w:rPr>
          <w:lang w:eastAsia="zh-CN"/>
        </w:rPr>
        <w:t>, the MCVideo ad hoc group is considered to be in the in-progress imminent peril state until this ad hoc group call is terminated.</w:t>
      </w:r>
    </w:p>
    <w:p w14:paraId="12495D83" w14:textId="32F27B6F" w:rsidR="00C76C52" w:rsidRDefault="00C76C52" w:rsidP="00C76C52">
      <w:pPr>
        <w:pStyle w:val="B1"/>
        <w:rPr>
          <w:lang w:eastAsia="zh-CN"/>
        </w:rPr>
      </w:pPr>
      <w:r>
        <w:tab/>
      </w:r>
      <w:r w:rsidR="009B379F" w:rsidRPr="009B379F">
        <w:t xml:space="preserve">If the the MC service users' information received in step 1 does not contain an ad hoc group ID from an ad hoc group emergency alert, </w:t>
      </w:r>
      <w:r w:rsidR="009B379F">
        <w:t>t</w:t>
      </w:r>
      <w:r w:rsidRPr="00003948">
        <w:t xml:space="preserve">he </w:t>
      </w:r>
      <w:r>
        <w:t xml:space="preserve">MCVideo server </w:t>
      </w:r>
      <w:r w:rsidRPr="00003948">
        <w:t xml:space="preserve">forms the </w:t>
      </w:r>
      <w:r>
        <w:t>ad hoc</w:t>
      </w:r>
      <w:r w:rsidRPr="00FD08F4">
        <w:t xml:space="preserve"> group</w:t>
      </w:r>
      <w:r>
        <w:t xml:space="preserve"> </w:t>
      </w:r>
      <w:r w:rsidRPr="00FD08F4">
        <w:t xml:space="preserve">by using </w:t>
      </w:r>
      <w:r>
        <w:t>MCVideo users</w:t>
      </w:r>
      <w:r w:rsidRPr="00FD08F4">
        <w:t xml:space="preserve">' information </w:t>
      </w:r>
      <w:r>
        <w:t>received in step 1</w:t>
      </w:r>
      <w:r w:rsidR="009B379F">
        <w:t>,</w:t>
      </w:r>
      <w:r>
        <w:t xml:space="preserve"> determines the preconfigured group to be used for the configuration of the ad hoc group </w:t>
      </w:r>
      <w:r w:rsidR="009B379F">
        <w:t xml:space="preserve">and </w:t>
      </w:r>
      <w:r w:rsidR="009B379F" w:rsidRPr="009B379F">
        <w:t>assigns a MCVideo group ID for the newly formed ad hoc group</w:t>
      </w:r>
      <w:r>
        <w:t>.</w:t>
      </w:r>
    </w:p>
    <w:p w14:paraId="23952B8E" w14:textId="77777777" w:rsidR="00C76C52" w:rsidRDefault="00C76C52" w:rsidP="00C76C52">
      <w:pPr>
        <w:pStyle w:val="B1"/>
        <w:rPr>
          <w:lang w:eastAsia="zh-CN"/>
        </w:rPr>
      </w:pPr>
      <w:r>
        <w:rPr>
          <w:lang w:eastAsia="zh-CN"/>
        </w:rPr>
        <w:tab/>
        <w:t>The MCVideo server considers the ad hoc group call participants as implicitly affiliated to the ad hoc group.</w:t>
      </w:r>
    </w:p>
    <w:p w14:paraId="2CB4AC92" w14:textId="77777777" w:rsidR="00C76C52" w:rsidRDefault="00C76C52" w:rsidP="00C76C52">
      <w:pPr>
        <w:pStyle w:val="B1"/>
      </w:pPr>
      <w:r>
        <w:t>3.</w:t>
      </w:r>
      <w:r>
        <w:tab/>
        <w:t>The MCVideo server shall send the ad hoc group call request return message to MCVideo client </w:t>
      </w:r>
      <w:r w:rsidRPr="00CF522E">
        <w:t>1</w:t>
      </w:r>
      <w:r>
        <w:t xml:space="preserve"> containing the below:</w:t>
      </w:r>
    </w:p>
    <w:p w14:paraId="2A4D298B" w14:textId="41C10950" w:rsidR="00C76C52" w:rsidRDefault="00C76C52" w:rsidP="00C76C52">
      <w:pPr>
        <w:pStyle w:val="B2"/>
      </w:pPr>
      <w:r>
        <w:t>i.</w:t>
      </w:r>
      <w:r>
        <w:tab/>
        <w:t xml:space="preserve">The MCVideo ad hoc group ID </w:t>
      </w:r>
      <w:r w:rsidR="009B379F" w:rsidRPr="009B379F">
        <w:t xml:space="preserve">either </w:t>
      </w:r>
      <w:r>
        <w:t xml:space="preserve">generated by the MCVideo server </w:t>
      </w:r>
      <w:r w:rsidR="009B379F" w:rsidRPr="009B379F">
        <w:t xml:space="preserve">or provided by the MCVideo client 1 if the ad hoc group ID is from an ad hoc group emergency alert </w:t>
      </w:r>
      <w:r>
        <w:t>(only included when the ad hoc group call is authorized);</w:t>
      </w:r>
    </w:p>
    <w:p w14:paraId="6D3F7E6D" w14:textId="77777777" w:rsidR="00C76C52" w:rsidRDefault="00C76C52" w:rsidP="00C76C52">
      <w:pPr>
        <w:pStyle w:val="B2"/>
      </w:pPr>
      <w:r>
        <w:t>ii.</w:t>
      </w:r>
      <w:r>
        <w:tab/>
        <w:t>The group ID of the pre-configured group to be used for the ad hoc group call (only included when the ad hoc group call is authorized); and</w:t>
      </w:r>
    </w:p>
    <w:p w14:paraId="37E21FFF" w14:textId="77777777" w:rsidR="00C76C52" w:rsidRDefault="00C76C52" w:rsidP="00C76C52">
      <w:pPr>
        <w:pStyle w:val="B2"/>
      </w:pPr>
      <w:r>
        <w:t>iii.</w:t>
      </w:r>
      <w:r>
        <w:tab/>
        <w:t>Result of whether the ad hoc group call is authorized or not.</w:t>
      </w:r>
    </w:p>
    <w:p w14:paraId="78F251F9" w14:textId="77777777" w:rsidR="00C76C52" w:rsidRDefault="00C76C52" w:rsidP="00C76C52">
      <w:pPr>
        <w:pStyle w:val="B1"/>
      </w:pPr>
      <w:r>
        <w:tab/>
        <w:t>If the ad hoc group call request is not authorized, MCVideo client </w:t>
      </w:r>
      <w:r w:rsidRPr="00CF522E">
        <w:t>1</w:t>
      </w:r>
      <w:r>
        <w:t xml:space="preserve"> shall not proceed with the rest of the steps.</w:t>
      </w:r>
    </w:p>
    <w:p w14:paraId="033FC395" w14:textId="77777777" w:rsidR="00C76C52" w:rsidRDefault="00C76C52" w:rsidP="00C76C52">
      <w:pPr>
        <w:pStyle w:val="B1"/>
      </w:pPr>
      <w:r>
        <w:t>4a-4c</w:t>
      </w:r>
      <w:r w:rsidRPr="00356591">
        <w:t>.</w:t>
      </w:r>
      <w:r w:rsidRPr="00356591">
        <w:tab/>
        <w:t xml:space="preserve">The </w:t>
      </w:r>
      <w:r>
        <w:t>MCVideo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MCVideo client</w:t>
      </w:r>
      <w:r w:rsidRPr="00356591">
        <w:t>s of the invited users based on step</w:t>
      </w:r>
      <w:r>
        <w:t> </w:t>
      </w:r>
      <w:r w:rsidRPr="00356591">
        <w:t xml:space="preserve">1. While sending the </w:t>
      </w:r>
      <w:r>
        <w:t>ad hoc group call</w:t>
      </w:r>
      <w:r w:rsidRPr="00356591">
        <w:t xml:space="preserve"> requests, the </w:t>
      </w:r>
      <w:r>
        <w:t>MCVideo server</w:t>
      </w:r>
      <w:r w:rsidRPr="00356591">
        <w:t xml:space="preserve"> shall remove the information elements that are not required to be conveyed to the target </w:t>
      </w:r>
      <w:r>
        <w:t>MCVideo client</w:t>
      </w:r>
      <w:r w:rsidRPr="00356591">
        <w:t xml:space="preserve">s (e.g. </w:t>
      </w:r>
      <w:r>
        <w:rPr>
          <w:rFonts w:cs="Arial"/>
          <w:kern w:val="2"/>
          <w:szCs w:val="18"/>
        </w:rPr>
        <w:t>MCVideo ID</w:t>
      </w:r>
      <w:r w:rsidRPr="00356591">
        <w:rPr>
          <w:rFonts w:cs="Arial"/>
          <w:kern w:val="2"/>
          <w:szCs w:val="18"/>
        </w:rPr>
        <w:t xml:space="preserve"> list of the users who are required to acknowledge)</w:t>
      </w:r>
    </w:p>
    <w:p w14:paraId="403EE400" w14:textId="77777777" w:rsidR="00C76C52" w:rsidRDefault="00C76C52" w:rsidP="00C76C52">
      <w:pPr>
        <w:pStyle w:val="B1"/>
        <w:rPr>
          <w:lang w:eastAsia="zh-CN"/>
        </w:rPr>
      </w:pPr>
      <w:r>
        <w:t>5a-5c.</w:t>
      </w:r>
      <w:r>
        <w:tab/>
        <w:t>The receiving MCVideo clients are notified about the incoming ad hoc group call.</w:t>
      </w:r>
    </w:p>
    <w:p w14:paraId="47BDA8AC" w14:textId="77777777" w:rsidR="00C76C52" w:rsidRPr="003D76D3" w:rsidRDefault="00C76C52" w:rsidP="00C76C52">
      <w:pPr>
        <w:pStyle w:val="B1"/>
      </w:pPr>
      <w:r>
        <w:rPr>
          <w:lang w:eastAsia="zh-CN"/>
        </w:rPr>
        <w:t>6a-6c</w:t>
      </w:r>
      <w:r w:rsidRPr="00D83C77">
        <w:t>.</w:t>
      </w:r>
      <w:r w:rsidRPr="00D83C77">
        <w:tab/>
        <w:t xml:space="preserve">The receiving </w:t>
      </w:r>
      <w:r>
        <w:t>MCVideo client</w:t>
      </w:r>
      <w:r w:rsidRPr="00D83C77">
        <w:t xml:space="preserve">s accept 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MCVideo server</w:t>
      </w:r>
      <w:r w:rsidRPr="00D83C77">
        <w:t>.</w:t>
      </w:r>
      <w:r>
        <w:t xml:space="preserve"> </w:t>
      </w:r>
      <w:r w:rsidRPr="00086375">
        <w:t xml:space="preserve">The response may also contain a functional alias of the responding </w:t>
      </w:r>
      <w:r>
        <w:t>MCVideo user</w:t>
      </w:r>
      <w:r w:rsidRPr="00086375">
        <w:t xml:space="preserve">, which is verified (valid and activated for the user) by the </w:t>
      </w:r>
      <w:r>
        <w:t>MCVideo server</w:t>
      </w:r>
      <w:r w:rsidRPr="00086375">
        <w:t>.</w:t>
      </w:r>
    </w:p>
    <w:p w14:paraId="51FCA2B4" w14:textId="77777777" w:rsidR="00C76C52" w:rsidRDefault="00C76C52" w:rsidP="00C76C52">
      <w:pPr>
        <w:pStyle w:val="B1"/>
      </w:pPr>
      <w:r>
        <w:rPr>
          <w:lang w:eastAsia="zh-CN"/>
        </w:rPr>
        <w:t>7</w:t>
      </w:r>
      <w:r>
        <w:t>.</w:t>
      </w:r>
      <w:r>
        <w:tab/>
        <w:t>The MCVideo server</w:t>
      </w:r>
      <w:r w:rsidRPr="00CF522E">
        <w:t xml:space="preserve"> sends the </w:t>
      </w:r>
      <w:r>
        <w:t>ad hoc group call</w:t>
      </w:r>
      <w:r w:rsidRPr="00CF522E">
        <w:t xml:space="preserve"> response to </w:t>
      </w:r>
      <w:r>
        <w:t>MCVideo client </w:t>
      </w:r>
      <w:r w:rsidRPr="00CF522E">
        <w:t>1 through the signalling path to</w:t>
      </w:r>
      <w:r>
        <w:t xml:space="preserve"> inform about successful call establishment.</w:t>
      </w:r>
    </w:p>
    <w:p w14:paraId="63FAB386" w14:textId="77777777" w:rsidR="00C76C52" w:rsidRPr="002D2654" w:rsidRDefault="00C76C52" w:rsidP="00C76C52">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Pr>
          <w:rFonts w:eastAsia="SimSun"/>
        </w:rPr>
        <w:t>MCVideo server</w:t>
      </w:r>
      <w:r w:rsidRPr="00356591">
        <w:rPr>
          <w:rFonts w:eastAsia="SimSun"/>
        </w:rPr>
        <w:t xml:space="preserve"> do not require to wait for the previous </w:t>
      </w:r>
      <w:r>
        <w:rPr>
          <w:rFonts w:eastAsia="SimSun"/>
        </w:rPr>
        <w:t>ad hoc group call</w:t>
      </w:r>
      <w:r w:rsidRPr="00356591">
        <w:rPr>
          <w:rFonts w:eastAsia="SimSun"/>
        </w:rPr>
        <w:t xml:space="preserve"> request to complete before sending the ad</w:t>
      </w:r>
      <w:r>
        <w:rPr>
          <w:rFonts w:eastAsia="SimSun"/>
        </w:rPr>
        <w:t> </w:t>
      </w:r>
      <w:r w:rsidRPr="00356591">
        <w:rPr>
          <w:rFonts w:eastAsia="SimSun"/>
        </w:rPr>
        <w:t>hoc group request to another participant.</w:t>
      </w:r>
    </w:p>
    <w:p w14:paraId="23C5F73E" w14:textId="77777777" w:rsidR="00C76C52" w:rsidRPr="00356591" w:rsidRDefault="00C76C52" w:rsidP="00C76C52">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MCVideo user</w:t>
      </w:r>
      <w:r w:rsidRPr="00356591">
        <w:t xml:space="preserve"> requires the acknowledgement from the invited </w:t>
      </w:r>
      <w:r>
        <w:t>MCVideo user</w:t>
      </w:r>
      <w:r w:rsidRPr="00356591">
        <w:t xml:space="preserve">s, and the required </w:t>
      </w:r>
      <w:r>
        <w:t>MCVideo user</w:t>
      </w:r>
      <w:r w:rsidRPr="00356591">
        <w:t xml:space="preserve">s do not acknowledge the </w:t>
      </w:r>
      <w:r>
        <w:t>call</w:t>
      </w:r>
      <w:r w:rsidRPr="00356591">
        <w:t xml:space="preserve"> setup within a configured time (the "acknowledged </w:t>
      </w:r>
      <w:r>
        <w:t>call</w:t>
      </w:r>
      <w:r w:rsidRPr="00356591">
        <w:t xml:space="preserve"> setup timeout"), then the </w:t>
      </w:r>
      <w:r>
        <w:t>MCVideo server</w:t>
      </w:r>
      <w:r w:rsidRPr="00356591">
        <w:t xml:space="preserve"> may proceed with or abandon the </w:t>
      </w:r>
      <w:r>
        <w:t>call</w:t>
      </w:r>
      <w:r w:rsidRPr="00356591">
        <w:t xml:space="preserve"> and then notify the initiating </w:t>
      </w:r>
      <w:r>
        <w:t>MCVideo user</w:t>
      </w:r>
      <w:r w:rsidRPr="00356591">
        <w:t xml:space="preserve"> that the acknowledgements did not include all required members according to </w:t>
      </w:r>
      <w:r>
        <w:t>ad hoc group call</w:t>
      </w:r>
      <w:r w:rsidRPr="00356591">
        <w:t xml:space="preserve"> policy from the user profile configuration. The </w:t>
      </w:r>
      <w:r>
        <w:t>MCVideo server</w:t>
      </w:r>
      <w:r w:rsidRPr="00356591">
        <w:t xml:space="preserve"> may notify the initiating </w:t>
      </w:r>
      <w:r>
        <w:t>MCVideo user</w:t>
      </w:r>
      <w:r w:rsidRPr="00356591">
        <w:t xml:space="preserve"> of all </w:t>
      </w:r>
      <w:r>
        <w:t>MCVideo user</w:t>
      </w:r>
      <w:r w:rsidRPr="00356591">
        <w:t xml:space="preserve">s who did not acknowledge the </w:t>
      </w:r>
      <w:r>
        <w:t>ad hoc group call</w:t>
      </w:r>
      <w:r w:rsidRPr="00356591">
        <w:t xml:space="preserve"> request within the configured time. This notification may be sent to the initiating </w:t>
      </w:r>
      <w:r>
        <w:t>MCVideo user</w:t>
      </w:r>
      <w:r w:rsidRPr="00356591">
        <w:t xml:space="preserve"> by the </w:t>
      </w:r>
      <w:r>
        <w:t>MCVideo server</w:t>
      </w:r>
      <w:r w:rsidRPr="00356591">
        <w:t xml:space="preserve"> more than once during the </w:t>
      </w:r>
      <w:r>
        <w:t>call</w:t>
      </w:r>
      <w:r w:rsidRPr="00356591">
        <w:t xml:space="preserve"> when </w:t>
      </w:r>
      <w:r>
        <w:t>MCVideo user</w:t>
      </w:r>
      <w:r w:rsidRPr="00356591">
        <w:t xml:space="preserve">s join or leave the </w:t>
      </w:r>
      <w:r>
        <w:t>MCVideo ad hoc group call</w:t>
      </w:r>
      <w:r w:rsidRPr="00356591">
        <w:t>.</w:t>
      </w:r>
    </w:p>
    <w:p w14:paraId="7CAADE03" w14:textId="77777777" w:rsidR="00C76C52" w:rsidRDefault="00C76C52" w:rsidP="00C76C52">
      <w:pPr>
        <w:pStyle w:val="B1"/>
        <w:rPr>
          <w:lang w:eastAsia="zh-CN"/>
        </w:rPr>
      </w:pPr>
      <w:r>
        <w:rPr>
          <w:lang w:eastAsia="zh-CN"/>
        </w:rPr>
        <w:t>9.</w:t>
      </w:r>
      <w:r>
        <w:rPr>
          <w:lang w:eastAsia="zh-CN"/>
        </w:rPr>
        <w:tab/>
        <w:t xml:space="preserve">MCVideo </w:t>
      </w:r>
      <w:r>
        <w:t>client </w:t>
      </w:r>
      <w:r w:rsidRPr="00CF522E">
        <w:t>1</w:t>
      </w:r>
      <w:r>
        <w:rPr>
          <w:lang w:eastAsia="zh-CN"/>
        </w:rPr>
        <w:t>, MCVideo client 2, MCVideo client 3 and MCVideo client 4 establish media plane and transmission control resources.</w:t>
      </w:r>
    </w:p>
    <w:p w14:paraId="421406C9" w14:textId="77777777" w:rsidR="00C76C52" w:rsidRPr="00356591" w:rsidRDefault="00C76C52" w:rsidP="00C76C52">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rPr>
          <w:rFonts w:eastAsia="SimSun"/>
        </w:rPr>
        <w:t>call</w:t>
      </w:r>
      <w:r w:rsidRPr="00356591">
        <w:rPr>
          <w:rFonts w:eastAsia="SimSun"/>
        </w:rPr>
        <w:t xml:space="preserve"> are met.</w:t>
      </w:r>
    </w:p>
    <w:p w14:paraId="155523DD" w14:textId="77777777" w:rsidR="00C76C52" w:rsidRDefault="00C76C52" w:rsidP="00C76C52">
      <w:pPr>
        <w:pStyle w:val="Heading5"/>
      </w:pPr>
      <w:bookmarkStart w:id="1183" w:name="_Toc185772593"/>
      <w:r>
        <w:lastRenderedPageBreak/>
        <w:t>7.19.3.1.2</w:t>
      </w:r>
      <w:r>
        <w:tab/>
      </w:r>
      <w:bookmarkEnd w:id="1180"/>
      <w:r>
        <w:rPr>
          <w:lang w:val="nl-NL"/>
        </w:rPr>
        <w:t>Release ad hoc group call</w:t>
      </w:r>
      <w:bookmarkEnd w:id="1181"/>
      <w:bookmarkEnd w:id="1183"/>
    </w:p>
    <w:p w14:paraId="7E4D9CC3" w14:textId="77777777" w:rsidR="00C76C52" w:rsidRDefault="00C76C52" w:rsidP="00C76C52">
      <w:r>
        <w:t xml:space="preserve">The procedure focuses on the case where </w:t>
      </w:r>
      <w:r>
        <w:rPr>
          <w:lang w:eastAsia="zh-CN"/>
        </w:rPr>
        <w:t xml:space="preserve">the </w:t>
      </w:r>
      <w:r>
        <w:t xml:space="preserve">MCVideo server </w:t>
      </w:r>
      <w:r>
        <w:rPr>
          <w:lang w:eastAsia="zh-CN"/>
        </w:rPr>
        <w:t>releases</w:t>
      </w:r>
      <w:r>
        <w:t xml:space="preserve"> an ongoing MCVideo ad hoc group call for all the participants of that ad hoc group call, since at least one of the </w:t>
      </w:r>
      <w:r>
        <w:rPr>
          <w:lang w:eastAsia="zh-CN"/>
        </w:rPr>
        <w:t>release</w:t>
      </w:r>
      <w:r>
        <w:t xml:space="preserve"> conditions are met e.g., due to hang time expiry, last participant leaving, second last participant leaving, initiator leaving.</w:t>
      </w:r>
    </w:p>
    <w:p w14:paraId="0283EFFC" w14:textId="77777777" w:rsidR="00C76C52" w:rsidRDefault="00C76C52" w:rsidP="00C76C52">
      <w:r>
        <w:t>Figure 7.19.3.1.2-1 below illustrates the signalling control plane procedure for the MCVideo server initiating termination an ongoing ad hoc group call.</w:t>
      </w:r>
    </w:p>
    <w:p w14:paraId="1A9A55DD" w14:textId="77777777" w:rsidR="00C76C52" w:rsidRDefault="00C76C52" w:rsidP="00C76C52">
      <w:pPr>
        <w:pStyle w:val="TH"/>
      </w:pPr>
      <w:r>
        <w:object w:dxaOrig="7932" w:dyaOrig="7776" w14:anchorId="7D6DEE7C">
          <v:shape id="_x0000_i1118" type="#_x0000_t75" style="width:396.85pt;height:389.4pt" o:ole="">
            <v:imagedata r:id="rId197" o:title=""/>
          </v:shape>
          <o:OLEObject Type="Embed" ProgID="Visio.Drawing.11" ShapeID="_x0000_i1118" DrawAspect="Content" ObjectID="_1796385466" r:id="rId198"/>
        </w:object>
      </w:r>
    </w:p>
    <w:p w14:paraId="2DDCC56C" w14:textId="77777777" w:rsidR="00C76C52" w:rsidRDefault="00C76C52" w:rsidP="00C76C52">
      <w:pPr>
        <w:pStyle w:val="TF"/>
      </w:pPr>
      <w:r>
        <w:t>Figure 7.19.3.1.2-1: Release ad hoc group call</w:t>
      </w:r>
    </w:p>
    <w:p w14:paraId="098E8B51" w14:textId="77777777" w:rsidR="00C76C52" w:rsidRDefault="00C76C52" w:rsidP="00C76C52">
      <w:pPr>
        <w:pStyle w:val="B1"/>
      </w:pPr>
      <w:r>
        <w:t>1.</w:t>
      </w:r>
      <w:r>
        <w:tab/>
        <w:t xml:space="preserve">It is assumed that MCVideo users on MCVideo client 1, </w:t>
      </w:r>
      <w:r>
        <w:rPr>
          <w:lang w:eastAsia="zh-CN"/>
        </w:rPr>
        <w:t>client 2</w:t>
      </w:r>
      <w:r>
        <w:t xml:space="preserve"> and </w:t>
      </w:r>
      <w:r>
        <w:rPr>
          <w:lang w:eastAsia="zh-CN"/>
        </w:rPr>
        <w:t>client 3</w:t>
      </w:r>
      <w:r>
        <w:t xml:space="preserve"> are already part of the ongoing ad hoc group call.</w:t>
      </w:r>
    </w:p>
    <w:p w14:paraId="3C83560D" w14:textId="77777777" w:rsidR="00C76C52" w:rsidRDefault="00C76C52" w:rsidP="00C76C52">
      <w:pPr>
        <w:pStyle w:val="B1"/>
      </w:pPr>
      <w:r>
        <w:t>2.</w:t>
      </w:r>
      <w:r>
        <w:tab/>
        <w:t>MCVideo server would like to release the MCVideo ad hoc group call which is ongoing e.g., due to hang time expiry, last participant leaving, second last participant leaving, initiator leaving.</w:t>
      </w:r>
    </w:p>
    <w:p w14:paraId="15891056" w14:textId="77777777" w:rsidR="00C76C52" w:rsidRDefault="00C76C52" w:rsidP="00C76C52">
      <w:pPr>
        <w:pStyle w:val="B1"/>
      </w:pPr>
      <w:r>
        <w:t>3.</w:t>
      </w:r>
      <w:r>
        <w:tab/>
        <w:t>MCVideo server identifies the participants of the ongoing ad hoc group call and generates ad hoc group call</w:t>
      </w:r>
      <w:r>
        <w:rPr>
          <w:lang w:eastAsia="zh-CN"/>
        </w:rPr>
        <w:t xml:space="preserve"> release request</w:t>
      </w:r>
      <w:r>
        <w:t xml:space="preserve"> to </w:t>
      </w:r>
      <w:r>
        <w:rPr>
          <w:lang w:eastAsia="zh-CN"/>
        </w:rPr>
        <w:t>release</w:t>
      </w:r>
      <w:r>
        <w:t xml:space="preserve"> ongoing session. The MCVideo server cancels the in-progress emergency state or in-progress imminent peril state of the ad hoc group if the ad hoc group call is an emergency or imminent peril call respectively.</w:t>
      </w:r>
    </w:p>
    <w:p w14:paraId="46445E07" w14:textId="77777777" w:rsidR="00C76C52" w:rsidRDefault="00C76C52" w:rsidP="00C76C52">
      <w:pPr>
        <w:pStyle w:val="B1"/>
      </w:pPr>
      <w:r>
        <w:t>4.</w:t>
      </w:r>
      <w:r>
        <w:tab/>
        <w:t xml:space="preserve">MCVideo server sends ad hoc group call release request via SIP core towards each participant of the ongoing ad hoc group call. </w:t>
      </w:r>
    </w:p>
    <w:p w14:paraId="47D80184" w14:textId="77777777" w:rsidR="00C76C52" w:rsidRDefault="00C76C52" w:rsidP="00C76C52">
      <w:pPr>
        <w:pStyle w:val="B1"/>
      </w:pPr>
      <w:r>
        <w:t>5.</w:t>
      </w:r>
      <w:r>
        <w:tab/>
        <w:t xml:space="preserve">MCVideo users are notified about the </w:t>
      </w:r>
      <w:r>
        <w:rPr>
          <w:lang w:eastAsia="zh-CN"/>
        </w:rPr>
        <w:t>release</w:t>
      </w:r>
      <w:r>
        <w:t xml:space="preserve"> of the ad hoc group call.</w:t>
      </w:r>
    </w:p>
    <w:p w14:paraId="44BF1007" w14:textId="77777777" w:rsidR="00C76C52" w:rsidRDefault="00C76C52" w:rsidP="00C76C52">
      <w:pPr>
        <w:pStyle w:val="B1"/>
      </w:pPr>
      <w:r>
        <w:lastRenderedPageBreak/>
        <w:t>6.</w:t>
      </w:r>
      <w:r>
        <w:tab/>
        <w:t>MCVideo client(s) receiving ad hoc group call</w:t>
      </w:r>
      <w:r>
        <w:rPr>
          <w:lang w:eastAsia="zh-CN"/>
        </w:rPr>
        <w:t xml:space="preserve"> release request</w:t>
      </w:r>
      <w:r>
        <w:t>, acknowledge towards the MCVideo server</w:t>
      </w:r>
      <w:r>
        <w:rPr>
          <w:lang w:eastAsia="zh-CN"/>
        </w:rPr>
        <w:t xml:space="preserve"> by sending an ad hoc group call release response</w:t>
      </w:r>
      <w:r>
        <w:t>.</w:t>
      </w:r>
    </w:p>
    <w:p w14:paraId="70D6A5AC" w14:textId="77777777" w:rsidR="00C76C52" w:rsidRDefault="00C76C52" w:rsidP="00C76C52">
      <w:pPr>
        <w:pStyle w:val="NO"/>
        <w:rPr>
          <w:rFonts w:eastAsia="SimSun"/>
        </w:rPr>
      </w:pPr>
      <w:r>
        <w:rPr>
          <w:rFonts w:eastAsia="SimSun"/>
        </w:rPr>
        <w:t>NOTE:</w:t>
      </w:r>
      <w:r>
        <w:rPr>
          <w:rFonts w:eastAsia="SimSun"/>
        </w:rPr>
        <w:tab/>
        <w:t xml:space="preserve">If the initiator of the ad hoc group call does not supply the participants list, the MCVideo client(s) may choose to store the list of participants for easy re-initiation of another ad hoc group call with the same participants. </w:t>
      </w:r>
    </w:p>
    <w:p w14:paraId="759E9C1C" w14:textId="5CC9754E" w:rsidR="00C76C52" w:rsidRDefault="00C76C52" w:rsidP="00C76C52">
      <w:pPr>
        <w:pStyle w:val="B1"/>
      </w:pPr>
      <w:r>
        <w:t>7.</w:t>
      </w:r>
      <w:r>
        <w:tab/>
        <w:t xml:space="preserve">MCVideo client 1, </w:t>
      </w:r>
      <w:r>
        <w:rPr>
          <w:lang w:eastAsia="zh-CN"/>
        </w:rPr>
        <w:t>client 2</w:t>
      </w:r>
      <w:r>
        <w:t xml:space="preserve"> and </w:t>
      </w:r>
      <w:r>
        <w:rPr>
          <w:lang w:eastAsia="zh-CN"/>
        </w:rPr>
        <w:t>client 3</w:t>
      </w:r>
      <w:r>
        <w:t xml:space="preserve"> have successfully released the transmission control and media plane resources associated with the ad hoc group call that is terminated and the ad hoc group ceases to exist (i.e., further call is not possible over the same ad hoc group</w:t>
      </w:r>
      <w:r w:rsidR="009B379F" w:rsidRPr="009B379F">
        <w:t>, otherwise if the ad hoc group call follows an ad hoc group emergency alert the ad hoc group continues to exist (i.e., further calls over the same ad hoc group are possible)</w:t>
      </w:r>
      <w:r>
        <w:t>.</w:t>
      </w:r>
    </w:p>
    <w:p w14:paraId="60D7DC46" w14:textId="77777777" w:rsidR="00C76C52" w:rsidRDefault="00C76C52" w:rsidP="00C76C52">
      <w:pPr>
        <w:pStyle w:val="Heading5"/>
      </w:pPr>
      <w:bookmarkStart w:id="1184" w:name="_Toc122563401"/>
      <w:bookmarkStart w:id="1185" w:name="_Toc185772594"/>
      <w:r>
        <w:t>7.19.3.1.3</w:t>
      </w:r>
      <w:r>
        <w:tab/>
        <w:t>Ad hoc group call setup with MCVideo server determining the participants lists</w:t>
      </w:r>
      <w:bookmarkEnd w:id="1184"/>
      <w:bookmarkEnd w:id="1185"/>
    </w:p>
    <w:p w14:paraId="542A5E3E" w14:textId="77777777" w:rsidR="00C76C52" w:rsidRDefault="00C76C52" w:rsidP="00C76C52">
      <w:pPr>
        <w:rPr>
          <w:noProof/>
        </w:rPr>
      </w:pPr>
      <w:r>
        <w:rPr>
          <w:noProof/>
        </w:rPr>
        <w:t>Figure </w:t>
      </w:r>
      <w:r>
        <w:t>7.19.3.1.3</w:t>
      </w:r>
      <w:r>
        <w:rPr>
          <w:noProof/>
        </w:rPr>
        <w:t xml:space="preserve">-1 below illustrates the ad hoc group call setup procedure initiated by the MCVideo user and MCVideo </w:t>
      </w:r>
      <w:r>
        <w:t>client 1</w:t>
      </w:r>
      <w:r>
        <w:rPr>
          <w:noProof/>
        </w:rPr>
        <w:t xml:space="preserve"> wherein the list of participants is determined by the MCVideo server based on the citeria received from the MCVideo client.</w:t>
      </w:r>
    </w:p>
    <w:p w14:paraId="786E512E" w14:textId="77777777" w:rsidR="00C76C52" w:rsidRDefault="00C76C52" w:rsidP="00C76C52">
      <w:pPr>
        <w:rPr>
          <w:noProof/>
        </w:rPr>
      </w:pPr>
      <w:r>
        <w:rPr>
          <w:noProof/>
        </w:rPr>
        <w:t>Pre-conditions:</w:t>
      </w:r>
    </w:p>
    <w:p w14:paraId="3B2D37B0" w14:textId="77777777" w:rsidR="00C76C52" w:rsidRDefault="00C76C52" w:rsidP="00C76C52">
      <w:pPr>
        <w:pStyle w:val="B1"/>
        <w:rPr>
          <w:noProof/>
        </w:rPr>
      </w:pPr>
      <w:r>
        <w:rPr>
          <w:noProof/>
        </w:rPr>
        <w:t>1.</w:t>
      </w:r>
      <w:r>
        <w:rPr>
          <w:noProof/>
        </w:rPr>
        <w:tab/>
        <w:t xml:space="preserve">The MCVideo user at MCVideo </w:t>
      </w:r>
      <w:r>
        <w:t>client 1</w:t>
      </w:r>
      <w:r>
        <w:rPr>
          <w:noProof/>
        </w:rPr>
        <w:t xml:space="preserve"> is authorized to initate ad hoc group call.</w:t>
      </w:r>
    </w:p>
    <w:p w14:paraId="50BE3D05" w14:textId="77777777" w:rsidR="00C76C52" w:rsidRDefault="00C76C52" w:rsidP="00C76C52">
      <w:pPr>
        <w:pStyle w:val="B1"/>
        <w:rPr>
          <w:noProof/>
        </w:rPr>
      </w:pPr>
      <w:r>
        <w:rPr>
          <w:noProof/>
        </w:rPr>
        <w:t>2.</w:t>
      </w:r>
      <w:r>
        <w:rPr>
          <w:noProof/>
        </w:rPr>
        <w:tab/>
        <w:t xml:space="preserve">The MCVideo user at MCVideo </w:t>
      </w:r>
      <w:r>
        <w:t>client 1</w:t>
      </w:r>
      <w:r>
        <w:rPr>
          <w:noProof/>
        </w:rPr>
        <w:t xml:space="preserve"> wants to invite MCVideo users who are satisying certain criteria for the ad hoc group call.</w:t>
      </w:r>
    </w:p>
    <w:p w14:paraId="2D37B9BE" w14:textId="77777777" w:rsidR="00C76C52" w:rsidRDefault="00C76C52" w:rsidP="00C76C52">
      <w:pPr>
        <w:pStyle w:val="TH"/>
        <w:rPr>
          <w:sz w:val="14"/>
          <w:szCs w:val="14"/>
        </w:rPr>
      </w:pPr>
      <w:r>
        <w:object w:dxaOrig="10632" w:dyaOrig="9360" w14:anchorId="7D6310A4">
          <v:shape id="_x0000_i1119" type="#_x0000_t75" style="width:480.95pt;height:423.95pt" o:ole="">
            <v:imagedata r:id="rId199" o:title=""/>
          </v:shape>
          <o:OLEObject Type="Embed" ProgID="Visio.Drawing.15" ShapeID="_x0000_i1119" DrawAspect="Content" ObjectID="_1796385467" r:id="rId200"/>
        </w:object>
      </w:r>
    </w:p>
    <w:p w14:paraId="4DDD6818" w14:textId="77777777" w:rsidR="00C76C52" w:rsidRDefault="00C76C52" w:rsidP="00C76C52">
      <w:pPr>
        <w:pStyle w:val="TF"/>
      </w:pPr>
      <w:r>
        <w:t>Figure 7.19.3.1.3-1: Ad hoc group call participants determined by MCVideo server</w:t>
      </w:r>
    </w:p>
    <w:p w14:paraId="41EF31CB" w14:textId="77777777" w:rsidR="00C76C52" w:rsidRDefault="00C76C52" w:rsidP="00C76C52">
      <w:pPr>
        <w:pStyle w:val="B1"/>
      </w:pPr>
      <w:r>
        <w:t>1.</w:t>
      </w:r>
      <w:r>
        <w:tab/>
        <w:t>User at MCVideo client 1 would like to initiate an ad hoc group call in-order to invite the participants satisfying specific criteria. The MCVideo client 1 initiates the ad hoc group call by sending the ad hoc group call request containing the details of the criteria to be applied by the MCVideo server for determining the participants list. If end-to-end encryption is supported, the Encryption supported information element shall be set to true and pre-configured MCVideo group whose configuration is to be applied is included. An SDP offer containing the MCVideo client media parameters is included. If there is a transmission request to transmit, then the ad hoc group call request contains an indication of an implicit transmit media request. If the MCVideo user of MCVideo client 1 has selected a functional alias, then the ad hoc group call request contains that functional alias. If the ad hoc group call request contains an implicit transmit media request it may also include location information.</w:t>
      </w:r>
    </w:p>
    <w:p w14:paraId="105600C1" w14:textId="77777777" w:rsidR="00C76C52" w:rsidRDefault="00C76C52" w:rsidP="00C76C52">
      <w:pPr>
        <w:pStyle w:val="B1"/>
        <w:ind w:firstLine="0"/>
      </w:pPr>
      <w:r>
        <w:t>If the MCVideo user at MCVideo client 1 initiates an MCVideo emergency ad hoc group call or the MCVideo emergency state is already set for the MCVideo client 1 (due to a previously triggered MCVideo emergency alert):</w:t>
      </w:r>
    </w:p>
    <w:p w14:paraId="4E67B4F1" w14:textId="77777777" w:rsidR="00C76C52" w:rsidRDefault="00C76C52" w:rsidP="00C76C52">
      <w:pPr>
        <w:pStyle w:val="B2"/>
      </w:pPr>
      <w:r>
        <w:t>i.</w:t>
      </w:r>
      <w:r>
        <w:tab/>
        <w:t>the MCVideo ad hoc group call request shall contain an emergency indicator;</w:t>
      </w:r>
    </w:p>
    <w:p w14:paraId="7B9570AB" w14:textId="77777777" w:rsidR="00C76C52" w:rsidRDefault="00C76C52" w:rsidP="00C76C52">
      <w:pPr>
        <w:pStyle w:val="B2"/>
      </w:pPr>
      <w:r>
        <w:t>ii.</w:t>
      </w:r>
      <w:r>
        <w:tab/>
        <w:t>if the MCVideo emergency state is not set already, MCVideo client 1 sets its MCVideo emergency state. The MCVideo emergency state of MCVideo client 1 is retained until explicitly cancelled by the user of MCVideo client 1.</w:t>
      </w:r>
    </w:p>
    <w:p w14:paraId="2F103846" w14:textId="77777777" w:rsidR="00C76C52" w:rsidRDefault="00C76C52" w:rsidP="00C76C52">
      <w:pPr>
        <w:pStyle w:val="B1"/>
        <w:rPr>
          <w:lang w:eastAsia="zh-CN"/>
        </w:rPr>
      </w:pPr>
      <w:r>
        <w:rPr>
          <w:lang w:eastAsia="zh-CN"/>
        </w:rPr>
        <w:t>2.</w:t>
      </w:r>
      <w:r>
        <w:rPr>
          <w:lang w:eastAsia="zh-CN"/>
        </w:rPr>
        <w:tab/>
        <w:t xml:space="preserve">The MCVideo server accepts the </w:t>
      </w:r>
      <w:r>
        <w:t>ad hoc</w:t>
      </w:r>
      <w:r>
        <w:rPr>
          <w:lang w:eastAsia="zh-CN"/>
        </w:rPr>
        <w:t xml:space="preserve"> group call request if the </w:t>
      </w:r>
      <w:r>
        <w:t>ad hoc</w:t>
      </w:r>
      <w:r>
        <w:rPr>
          <w:lang w:eastAsia="zh-CN"/>
        </w:rPr>
        <w:t xml:space="preserve"> group call is supported and authorized. Otherwise reject the </w:t>
      </w:r>
      <w:r>
        <w:t>ad hoc</w:t>
      </w:r>
      <w:r>
        <w:rPr>
          <w:lang w:eastAsia="zh-CN"/>
        </w:rPr>
        <w:t xml:space="preserve"> group call request and do not continue with the rest of the steps. </w:t>
      </w:r>
    </w:p>
    <w:p w14:paraId="1C4B9B7D" w14:textId="77777777" w:rsidR="00C76C52" w:rsidRDefault="00C76C52" w:rsidP="00C76C52">
      <w:pPr>
        <w:pStyle w:val="B1"/>
        <w:rPr>
          <w:lang w:eastAsia="zh-CN"/>
        </w:rPr>
      </w:pPr>
      <w:r>
        <w:lastRenderedPageBreak/>
        <w:tab/>
      </w:r>
      <w:r>
        <w:rPr>
          <w:lang w:eastAsia="zh-CN"/>
        </w:rPr>
        <w:t>If functional alias is present, the MCVideo server checks whether the provided functional alias is allowed to be used and has been activated for the user.</w:t>
      </w:r>
    </w:p>
    <w:p w14:paraId="1B98DDE2" w14:textId="77777777" w:rsidR="00C76C52" w:rsidRDefault="00C76C52" w:rsidP="00C76C52">
      <w:pPr>
        <w:pStyle w:val="B1"/>
        <w:rPr>
          <w:lang w:eastAsia="zh-CN"/>
        </w:rPr>
      </w:pPr>
      <w:r>
        <w:tab/>
      </w:r>
      <w:r>
        <w:rPr>
          <w:lang w:eastAsia="zh-CN"/>
        </w:rPr>
        <w:t xml:space="preserve">If location information was included in the </w:t>
      </w:r>
      <w:r>
        <w:t>ad hoc</w:t>
      </w:r>
      <w:r>
        <w:rPr>
          <w:lang w:eastAsia="zh-CN"/>
        </w:rPr>
        <w:t xml:space="preserve"> group call request, the MCVideo server checks the privacy policy of the MCVideo user to decide if the location information of MCVideo </w:t>
      </w:r>
      <w:r>
        <w:t>client 1</w:t>
      </w:r>
      <w:r>
        <w:rPr>
          <w:lang w:eastAsia="zh-CN"/>
        </w:rPr>
        <w:t xml:space="preserve"> can be provided to other users on the call (refer to Annex A.3 "Authorisation to provide location information to other MCVideo users on a call when talking").</w:t>
      </w:r>
    </w:p>
    <w:p w14:paraId="5284E7EA" w14:textId="77777777" w:rsidR="00C76C52" w:rsidRDefault="00C76C52" w:rsidP="00C76C52">
      <w:pPr>
        <w:pStyle w:val="B1"/>
        <w:rPr>
          <w:lang w:eastAsia="zh-CN"/>
        </w:rPr>
      </w:pPr>
      <w:r>
        <w:tab/>
      </w:r>
      <w:r>
        <w:rPr>
          <w:lang w:eastAsia="zh-CN"/>
        </w:rPr>
        <w:t xml:space="preserve">If an emergency indicator is present in the received MCVideo </w:t>
      </w:r>
      <w:r>
        <w:t>ad hoc</w:t>
      </w:r>
      <w:r>
        <w:rPr>
          <w:lang w:eastAsia="zh-CN"/>
        </w:rPr>
        <w:t xml:space="preserve"> group call request, the MCVideo </w:t>
      </w:r>
      <w:r>
        <w:t>ad hoc</w:t>
      </w:r>
      <w:r>
        <w:rPr>
          <w:lang w:eastAsia="zh-CN"/>
        </w:rPr>
        <w:t xml:space="preserve"> group is considered to be in the in-progress emergency state until this </w:t>
      </w:r>
      <w:r>
        <w:t>ad hoc</w:t>
      </w:r>
      <w:r>
        <w:rPr>
          <w:lang w:eastAsia="zh-CN"/>
        </w:rPr>
        <w:t xml:space="preserve"> group call is terminated; and</w:t>
      </w:r>
    </w:p>
    <w:p w14:paraId="4FC1DA6B" w14:textId="77777777" w:rsidR="00C76C52" w:rsidRDefault="00C76C52" w:rsidP="00C76C52">
      <w:pPr>
        <w:pStyle w:val="B1"/>
        <w:rPr>
          <w:lang w:eastAsia="zh-CN"/>
        </w:rPr>
      </w:pPr>
      <w:r>
        <w:tab/>
      </w:r>
      <w:r>
        <w:rPr>
          <w:lang w:eastAsia="zh-CN"/>
        </w:rPr>
        <w:t xml:space="preserve">If an imminent peril indicator is present in the received MCVideo </w:t>
      </w:r>
      <w:r>
        <w:t>ad hoc</w:t>
      </w:r>
      <w:r>
        <w:rPr>
          <w:lang w:eastAsia="zh-CN"/>
        </w:rPr>
        <w:t xml:space="preserve"> group call request, the MCVideo </w:t>
      </w:r>
      <w:r>
        <w:t>ad hoc</w:t>
      </w:r>
      <w:r>
        <w:rPr>
          <w:lang w:eastAsia="zh-CN"/>
        </w:rPr>
        <w:t xml:space="preserve"> group is considered to be in the in-progress imminent peril state until this </w:t>
      </w:r>
      <w:r>
        <w:t>ad hoc</w:t>
      </w:r>
      <w:r>
        <w:rPr>
          <w:lang w:eastAsia="zh-CN"/>
        </w:rPr>
        <w:t xml:space="preserve"> group call is terminated.</w:t>
      </w:r>
    </w:p>
    <w:p w14:paraId="1A55DA4B" w14:textId="77777777" w:rsidR="00EE5305" w:rsidRDefault="00EE5305" w:rsidP="00EE5305">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rsidRPr="009B379F">
        <w:t>MC</w:t>
      </w:r>
      <w:r>
        <w:t xml:space="preserve">Video server </w:t>
      </w:r>
      <w:r w:rsidRPr="00003948">
        <w:t xml:space="preserve">forms the </w:t>
      </w:r>
      <w:r>
        <w:t>ad hoc</w:t>
      </w:r>
      <w:r w:rsidRPr="00FD08F4">
        <w:t xml:space="preserve"> group</w:t>
      </w:r>
      <w:r>
        <w:t xml:space="preserve"> </w:t>
      </w:r>
      <w:r w:rsidRPr="00FD08F4">
        <w:t xml:space="preserve">by using </w:t>
      </w:r>
      <w:r>
        <w:t>received</w:t>
      </w:r>
      <w:r w:rsidRPr="002367A0">
        <w:t xml:space="preserve"> </w:t>
      </w:r>
      <w:r w:rsidRPr="00FD08F4">
        <w:t>information</w:t>
      </w:r>
      <w:r>
        <w:t>, and determines the preconfigured group to be used for the configuration of the ad hoc group. T</w:t>
      </w:r>
      <w:r w:rsidRPr="00003948">
        <w:t xml:space="preserve">he </w:t>
      </w:r>
      <w:r w:rsidRPr="009B379F">
        <w:t>MC</w:t>
      </w:r>
      <w:r>
        <w:t>Video server</w:t>
      </w:r>
      <w:r w:rsidRPr="009B379F">
        <w:t xml:space="preserve"> assigns a MC</w:t>
      </w:r>
      <w:r>
        <w:t xml:space="preserve">Video </w:t>
      </w:r>
      <w:r w:rsidRPr="009B379F">
        <w:t>group ID for the newly formed ad hoc group</w:t>
      </w:r>
      <w:r>
        <w:t>. Further, the ad hoc group participants are included to ad hoc group once determined as specified in the step 4.</w:t>
      </w:r>
    </w:p>
    <w:p w14:paraId="5AE50F9D" w14:textId="77777777" w:rsidR="00C76C52" w:rsidRDefault="00C76C52" w:rsidP="00C76C52">
      <w:pPr>
        <w:pStyle w:val="B1"/>
      </w:pPr>
      <w:r>
        <w:t>3.</w:t>
      </w:r>
      <w:r>
        <w:tab/>
        <w:t>The MCVideo server shall send the ad hoc group call request return message to MCVideo client 1 containing the below:</w:t>
      </w:r>
    </w:p>
    <w:p w14:paraId="2094E496" w14:textId="30A89165" w:rsidR="00C76C52" w:rsidRDefault="00C76C52" w:rsidP="00C76C52">
      <w:pPr>
        <w:pStyle w:val="B1"/>
      </w:pPr>
      <w:r>
        <w:tab/>
        <w:t>i.</w:t>
      </w:r>
      <w:r>
        <w:tab/>
        <w:t>The MCVideo ad hoc group ID</w:t>
      </w:r>
      <w:r w:rsidR="00EE5305" w:rsidRPr="00EE5305">
        <w:t>, either</w:t>
      </w:r>
      <w:r>
        <w:t xml:space="preserve"> generated by the MCVideo server</w:t>
      </w:r>
      <w:r w:rsidR="00EE5305" w:rsidRPr="00EE5305">
        <w:t>, if not included in the ad hoc group call request of step 1, or if the provided MCVideo ad hoc group ID is not accepted by the MCVideo server, or provided by the MCVideo client 1 if the ad hoc group ID is from an ad hoc group emergency alert</w:t>
      </w:r>
      <w:r>
        <w:t>;</w:t>
      </w:r>
    </w:p>
    <w:p w14:paraId="379724BA" w14:textId="77777777" w:rsidR="00EE5305" w:rsidRDefault="00EE5305" w:rsidP="00EE5305">
      <w:pPr>
        <w:pStyle w:val="B1"/>
      </w:pPr>
      <w:r>
        <w:tab/>
        <w:t>ii.</w:t>
      </w:r>
      <w:r>
        <w:tab/>
        <w:t>The group ID of the pre-configured group to be used for the ad hoc group communication (only included when the ad hoc group data session is authorized); and</w:t>
      </w:r>
    </w:p>
    <w:p w14:paraId="0B120D36" w14:textId="33B2A6D8" w:rsidR="00C76C52" w:rsidRDefault="00C76C52" w:rsidP="00C76C52">
      <w:pPr>
        <w:pStyle w:val="B1"/>
      </w:pPr>
      <w:r>
        <w:tab/>
        <w:t>ii</w:t>
      </w:r>
      <w:r w:rsidR="00EE5305">
        <w:t>i</w:t>
      </w:r>
      <w:r>
        <w:t>.</w:t>
      </w:r>
      <w:r>
        <w:tab/>
        <w:t>Result of whether the ad hoc group call is authorized or not</w:t>
      </w:r>
    </w:p>
    <w:p w14:paraId="4E91855E" w14:textId="77777777" w:rsidR="00C76C52" w:rsidRDefault="00C76C52" w:rsidP="00C76C52">
      <w:pPr>
        <w:pStyle w:val="B1"/>
      </w:pPr>
      <w:r>
        <w:tab/>
        <w:t>If the ad hoc group call request is not authorized, MCVideo server and client 1 shall not proceed with the rest of the steps.</w:t>
      </w:r>
    </w:p>
    <w:p w14:paraId="3FB63C31" w14:textId="77777777" w:rsidR="00C76C52" w:rsidRDefault="00C76C52" w:rsidP="00C76C52">
      <w:pPr>
        <w:pStyle w:val="B1"/>
      </w:pPr>
      <w:r>
        <w:t>4.</w:t>
      </w:r>
      <w:r>
        <w:tab/>
        <w:t xml:space="preserve">The MCVideo server determines the list of participants to be invited for the ad hoc group call based on the information present in the information element Criteria for determining the participants. This information element could carry either criteria or indicator identifying </w:t>
      </w:r>
      <w:r>
        <w:rPr>
          <w:rFonts w:eastAsia="Calibri"/>
        </w:rPr>
        <w:t xml:space="preserve">pre-defined </w:t>
      </w:r>
      <w:r>
        <w:t xml:space="preserve">criteria or a combination of both. </w:t>
      </w:r>
    </w:p>
    <w:p w14:paraId="4D3003DC" w14:textId="3E8761D2" w:rsidR="00C76C52" w:rsidRDefault="00C76C52" w:rsidP="00C76C52">
      <w:pPr>
        <w:pStyle w:val="NO"/>
      </w:pPr>
      <w:r>
        <w:t>NOTE:</w:t>
      </w:r>
      <w:r>
        <w:tab/>
        <w:t>The content of the Criteria information element, the details of the pre-defined criteria, and the way how their MCVideo server determines the list of participants are left to implementation.</w:t>
      </w:r>
    </w:p>
    <w:p w14:paraId="4610E384" w14:textId="77777777" w:rsidR="00C76C52" w:rsidRDefault="00C76C52" w:rsidP="00C76C52">
      <w:pPr>
        <w:pStyle w:val="B1"/>
      </w:pPr>
      <w:r>
        <w:t>5.</w:t>
      </w:r>
      <w:r>
        <w:tab/>
        <w:t>The MCVideo server sends the ad hoc group call request</w:t>
      </w:r>
      <w:r>
        <w:rPr>
          <w:lang w:eastAsia="zh-CN"/>
        </w:rPr>
        <w:t>s</w:t>
      </w:r>
      <w:r>
        <w:t xml:space="preserve"> towards the MCVideo clients 2 and 3. While sending the ad hoc group call requests, the MCVideo server shall remove the information elements that are not required to be conveyed to the target MCVideo clients. This request carries the pre-configured group ID whose configuration is to be applied for this ad hoc group call </w:t>
      </w:r>
      <w:r>
        <w:rPr>
          <w:lang w:val="en-US"/>
        </w:rPr>
        <w:t>if end-to-end encryption is requested</w:t>
      </w:r>
      <w:r>
        <w:t>. The MCVideo server considers the ad hoc group call participants as implicitly affiliated to the ad hoc group.</w:t>
      </w:r>
    </w:p>
    <w:p w14:paraId="10F51B91" w14:textId="77777777" w:rsidR="00C76C52" w:rsidRDefault="00C76C52" w:rsidP="00C76C52">
      <w:pPr>
        <w:pStyle w:val="B1"/>
        <w:rPr>
          <w:lang w:eastAsia="zh-CN"/>
        </w:rPr>
      </w:pPr>
      <w:r>
        <w:t>6.</w:t>
      </w:r>
      <w:r>
        <w:tab/>
        <w:t>The receiving MCVideo clients are notified about the incoming ad hoc group call.</w:t>
      </w:r>
    </w:p>
    <w:p w14:paraId="262F50A3" w14:textId="77777777" w:rsidR="00C76C52" w:rsidRDefault="00C76C52" w:rsidP="00C76C52">
      <w:pPr>
        <w:pStyle w:val="B1"/>
      </w:pPr>
      <w:r>
        <w:rPr>
          <w:lang w:eastAsia="zh-CN"/>
        </w:rPr>
        <w:t>7</w:t>
      </w:r>
      <w:r>
        <w:t>.</w:t>
      </w:r>
      <w:r>
        <w:tab/>
        <w:t>The receiving MCVideo clients accept the ad hoc group call requests and send ad hoc group call responses to the MCVideo server. The response may also contain a functional alias of the responding MCVideo user, which is verified (valid and activated for the user) by the MCVideo server.</w:t>
      </w:r>
    </w:p>
    <w:p w14:paraId="00353138" w14:textId="77777777" w:rsidR="00C76C52" w:rsidRDefault="00C76C52" w:rsidP="00C76C52">
      <w:pPr>
        <w:pStyle w:val="B1"/>
      </w:pPr>
      <w:r>
        <w:rPr>
          <w:lang w:eastAsia="zh-CN"/>
        </w:rPr>
        <w:t>8</w:t>
      </w:r>
      <w:r>
        <w:t>.</w:t>
      </w:r>
      <w:r>
        <w:tab/>
        <w:t xml:space="preserve">The MCVideo server sends the ad hoc group call response to MCVideo client 1 through the signalling path to inform about successful call establishment. </w:t>
      </w:r>
    </w:p>
    <w:p w14:paraId="13ADE712" w14:textId="77777777" w:rsidR="00C76C52" w:rsidRDefault="00C76C52" w:rsidP="00C76C52">
      <w:pPr>
        <w:pStyle w:val="B1"/>
        <w:rPr>
          <w:lang w:eastAsia="zh-CN"/>
        </w:rPr>
      </w:pPr>
      <w:r>
        <w:rPr>
          <w:lang w:eastAsia="zh-CN"/>
        </w:rPr>
        <w:t>9.</w:t>
      </w:r>
      <w:r>
        <w:rPr>
          <w:lang w:eastAsia="zh-CN"/>
        </w:rPr>
        <w:tab/>
        <w:t xml:space="preserve">The MCVideo server may notify the initiating MCVideo user of all MCVideo users who acknowledged the </w:t>
      </w:r>
      <w:r>
        <w:t>ad hoc</w:t>
      </w:r>
      <w:r>
        <w:rPr>
          <w:lang w:eastAsia="zh-CN"/>
        </w:rPr>
        <w:t xml:space="preserve"> group call request and joined the </w:t>
      </w:r>
      <w:r>
        <w:t>ad hoc</w:t>
      </w:r>
      <w:r>
        <w:rPr>
          <w:lang w:eastAsia="zh-CN"/>
        </w:rPr>
        <w:t xml:space="preserve"> group call. This notification may be sent to the initiating MCVideo user by the MCVideo server more than once during the call when MCVideo users join or leave the MCVideo </w:t>
      </w:r>
      <w:r>
        <w:t>ad hoc</w:t>
      </w:r>
      <w:r>
        <w:rPr>
          <w:lang w:eastAsia="zh-CN"/>
        </w:rPr>
        <w:t xml:space="preserve"> group call.</w:t>
      </w:r>
      <w:r w:rsidRPr="00CF7B81">
        <w:rPr>
          <w:lang w:eastAsia="zh-CN"/>
        </w:rPr>
        <w:t xml:space="preserve"> </w:t>
      </w:r>
      <w:r>
        <w:rPr>
          <w:lang w:eastAsia="zh-CN"/>
        </w:rPr>
        <w:t xml:space="preserve">If the </w:t>
      </w:r>
      <w:r>
        <w:t>authorized users (not shown in figure) are configured to receive the participants information of ad hoc group call</w:t>
      </w:r>
      <w:r>
        <w:rPr>
          <w:lang w:eastAsia="zh-CN"/>
        </w:rPr>
        <w:t>, the MCVideo server provides ad hoc group call notify</w:t>
      </w:r>
      <w:r w:rsidRPr="00356591">
        <w:rPr>
          <w:lang w:eastAsia="zh-CN"/>
        </w:rPr>
        <w:t xml:space="preserve"> </w:t>
      </w:r>
      <w:r>
        <w:rPr>
          <w:lang w:eastAsia="zh-CN"/>
        </w:rPr>
        <w:t xml:space="preserve">about </w:t>
      </w:r>
      <w:r w:rsidRPr="00356591">
        <w:rPr>
          <w:lang w:eastAsia="zh-CN"/>
        </w:rPr>
        <w:t xml:space="preserve">all </w:t>
      </w:r>
      <w:r>
        <w:rPr>
          <w:lang w:eastAsia="zh-CN"/>
        </w:rPr>
        <w:t>MCVideo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call</w:t>
      </w:r>
      <w:r w:rsidRPr="00356591">
        <w:rPr>
          <w:lang w:eastAsia="zh-CN"/>
        </w:rPr>
        <w:t xml:space="preserve"> request</w:t>
      </w:r>
      <w:r>
        <w:rPr>
          <w:lang w:eastAsia="zh-CN"/>
        </w:rPr>
        <w:t xml:space="preserve"> and joined the </w:t>
      </w:r>
      <w:r>
        <w:t>ad hoc</w:t>
      </w:r>
      <w:r>
        <w:rPr>
          <w:lang w:eastAsia="zh-CN"/>
        </w:rPr>
        <w:t xml:space="preserve"> group call, and </w:t>
      </w:r>
      <w:r w:rsidRPr="00356591">
        <w:rPr>
          <w:lang w:eastAsia="zh-CN"/>
        </w:rPr>
        <w:t xml:space="preserve">when </w:t>
      </w:r>
      <w:r>
        <w:rPr>
          <w:lang w:eastAsia="zh-CN"/>
        </w:rPr>
        <w:t>MCVideo user</w:t>
      </w:r>
      <w:r w:rsidRPr="00356591">
        <w:rPr>
          <w:lang w:eastAsia="zh-CN"/>
        </w:rPr>
        <w:t xml:space="preserve">s join or leave the </w:t>
      </w:r>
      <w:r>
        <w:rPr>
          <w:lang w:eastAsia="zh-CN"/>
        </w:rPr>
        <w:t xml:space="preserve">MCVideo </w:t>
      </w:r>
      <w:r>
        <w:t>ad hoc</w:t>
      </w:r>
      <w:r>
        <w:rPr>
          <w:lang w:eastAsia="zh-CN"/>
        </w:rPr>
        <w:t xml:space="preserve"> group call</w:t>
      </w:r>
      <w:r>
        <w:t>.</w:t>
      </w:r>
    </w:p>
    <w:p w14:paraId="698558FC" w14:textId="77777777" w:rsidR="00C76C52" w:rsidRDefault="00C76C52" w:rsidP="00C76C52">
      <w:pPr>
        <w:pStyle w:val="B1"/>
        <w:rPr>
          <w:lang w:eastAsia="zh-CN"/>
        </w:rPr>
      </w:pPr>
      <w:r>
        <w:rPr>
          <w:lang w:eastAsia="zh-CN"/>
        </w:rPr>
        <w:lastRenderedPageBreak/>
        <w:t>10.</w:t>
      </w:r>
      <w:r>
        <w:rPr>
          <w:lang w:eastAsia="zh-CN"/>
        </w:rPr>
        <w:tab/>
        <w:t xml:space="preserve">MCVideo </w:t>
      </w:r>
      <w:r>
        <w:t>client 1</w:t>
      </w:r>
      <w:r>
        <w:rPr>
          <w:lang w:eastAsia="zh-CN"/>
        </w:rPr>
        <w:t>, MCVideo client 2 and MCVideo client 3 establish media plane and transmission control resources.</w:t>
      </w:r>
    </w:p>
    <w:p w14:paraId="3BB3A9C4" w14:textId="1818CC51" w:rsidR="00C76C52" w:rsidRDefault="00C76C52" w:rsidP="00C76C52">
      <w:pPr>
        <w:pStyle w:val="Heading5"/>
      </w:pPr>
      <w:bookmarkStart w:id="1186" w:name="_Toc122563402"/>
      <w:bookmarkStart w:id="1187" w:name="_Toc185772595"/>
      <w:r>
        <w:t>7.19.3.1.4</w:t>
      </w:r>
      <w:r>
        <w:tab/>
      </w:r>
      <w:r>
        <w:rPr>
          <w:lang w:val="nl-NL"/>
        </w:rPr>
        <w:t xml:space="preserve">Modification of ad hoc group call participants by </w:t>
      </w:r>
      <w:r w:rsidR="00C949A8" w:rsidRPr="00C949A8">
        <w:rPr>
          <w:lang w:val="nl-NL"/>
        </w:rPr>
        <w:t>an authorized user</w:t>
      </w:r>
      <w:bookmarkEnd w:id="1186"/>
      <w:bookmarkEnd w:id="1187"/>
    </w:p>
    <w:p w14:paraId="7684A575" w14:textId="0A630137" w:rsidR="00C76C52" w:rsidRDefault="00C76C52" w:rsidP="00C76C52">
      <w:r>
        <w:t xml:space="preserve">Figure 7.19.3.1.4-1 below illustrates the modification of ad hoc </w:t>
      </w:r>
      <w:r>
        <w:rPr>
          <w:lang w:eastAsia="zh-CN"/>
        </w:rPr>
        <w:t xml:space="preserve">group call participants procedure by </w:t>
      </w:r>
      <w:r w:rsidR="00A10673" w:rsidRPr="00A10673">
        <w:rPr>
          <w:lang w:eastAsia="zh-CN"/>
        </w:rPr>
        <w:t>an authorized user</w:t>
      </w:r>
      <w:r>
        <w:t>.</w:t>
      </w:r>
    </w:p>
    <w:p w14:paraId="59CC70DD" w14:textId="77777777" w:rsidR="00C76C52" w:rsidRDefault="00C76C52" w:rsidP="00C76C52">
      <w:r>
        <w:t>Pre-conditions:</w:t>
      </w:r>
    </w:p>
    <w:p w14:paraId="0275AD62" w14:textId="0EBBD05D" w:rsidR="00A10673" w:rsidRDefault="00C76C52" w:rsidP="00A10673">
      <w:pPr>
        <w:pStyle w:val="B1"/>
      </w:pPr>
      <w:r>
        <w:t>1.</w:t>
      </w:r>
      <w:r>
        <w:tab/>
      </w:r>
      <w:r w:rsidR="00A10673" w:rsidRPr="00A10673">
        <w:t>An ad hoc group call is already in progress and the participants list is provided by the originating MCVideo user while initiating the MCVideo ad hoc group call</w:t>
      </w:r>
      <w:r>
        <w:t>.</w:t>
      </w:r>
    </w:p>
    <w:p w14:paraId="1312B5C4" w14:textId="0C70AB5F" w:rsidR="00C76C52" w:rsidRDefault="00A10673" w:rsidP="00A10673">
      <w:pPr>
        <w:pStyle w:val="B1"/>
      </w:pPr>
      <w:r>
        <w:t>2.</w:t>
      </w:r>
      <w:r>
        <w:tab/>
        <w:t xml:space="preserve">The participants of the MCVideo ad hoc </w:t>
      </w:r>
      <w:r>
        <w:rPr>
          <w:rFonts w:hint="eastAsia"/>
          <w:lang w:eastAsia="zh-CN"/>
        </w:rPr>
        <w:t>group call</w:t>
      </w:r>
      <w:r w:rsidRPr="00AB5FED">
        <w:t xml:space="preserve"> belong to the </w:t>
      </w:r>
      <w:r>
        <w:t>single</w:t>
      </w:r>
      <w:r w:rsidRPr="00AB5FED">
        <w:t xml:space="preserve"> </w:t>
      </w:r>
      <w:r>
        <w:t xml:space="preserve">MCVideo </w:t>
      </w:r>
      <w:r w:rsidRPr="00AB5FED">
        <w:t>system.</w:t>
      </w:r>
    </w:p>
    <w:p w14:paraId="4FD3CDC2" w14:textId="563548D7" w:rsidR="00C76C52" w:rsidRDefault="00A10673" w:rsidP="00C76C52">
      <w:pPr>
        <w:pStyle w:val="B1"/>
      </w:pPr>
      <w:r>
        <w:t>3</w:t>
      </w:r>
      <w:r w:rsidR="00C76C52">
        <w:t>.</w:t>
      </w:r>
      <w:r w:rsidR="00C76C52">
        <w:tab/>
        <w:t>The MCVideo users on MCVideo client 1, MCVideo client 3 to MCVideo client n are on an ongoing ad hoc group call.</w:t>
      </w:r>
    </w:p>
    <w:p w14:paraId="0B89761A" w14:textId="69A663FD" w:rsidR="00C76C52" w:rsidRDefault="00A10673" w:rsidP="00C76C52">
      <w:pPr>
        <w:pStyle w:val="B1"/>
      </w:pPr>
      <w:r>
        <w:t>4</w:t>
      </w:r>
      <w:r w:rsidR="00C76C52">
        <w:t>.</w:t>
      </w:r>
      <w:r w:rsidR="00C76C52">
        <w:tab/>
        <w:t>The MCVideo user</w:t>
      </w:r>
      <w:r w:rsidRPr="00A10673">
        <w:t xml:space="preserve"> at MCVideo client</w:t>
      </w:r>
      <w:r w:rsidR="00C76C52">
        <w:t xml:space="preserve"> 1 </w:t>
      </w:r>
      <w:r>
        <w:t xml:space="preserve">determines </w:t>
      </w:r>
      <w:r w:rsidR="00C76C52">
        <w:t>to remove the user of MCVideo client 3 from the ad hoc group call and add user of MCVideo client 2 into the on-going ad hoc group call.</w:t>
      </w:r>
    </w:p>
    <w:p w14:paraId="33848921" w14:textId="77777777" w:rsidR="00C76C52" w:rsidRDefault="00C76C52" w:rsidP="00C76C52">
      <w:pPr>
        <w:rPr>
          <w:rFonts w:eastAsia="SimSun"/>
        </w:rPr>
      </w:pPr>
    </w:p>
    <w:p w14:paraId="7E8D8DFA" w14:textId="2F56CE4F" w:rsidR="00C76C52" w:rsidRDefault="00A10673" w:rsidP="00C76C52">
      <w:pPr>
        <w:pStyle w:val="TH"/>
      </w:pPr>
      <w:r>
        <w:object w:dxaOrig="11652" w:dyaOrig="11087" w14:anchorId="7F07005F">
          <v:shape id="_x0000_i1120" type="#_x0000_t75" style="width:468.3pt;height:445.8pt" o:ole="">
            <v:imagedata r:id="rId201" o:title=""/>
          </v:shape>
          <o:OLEObject Type="Embed" ProgID="Visio.Drawing.15" ShapeID="_x0000_i1120" DrawAspect="Content" ObjectID="_1796385468" r:id="rId202"/>
        </w:object>
      </w:r>
    </w:p>
    <w:p w14:paraId="178CAB9B" w14:textId="303567AB" w:rsidR="00C76C52" w:rsidRDefault="00C76C52" w:rsidP="00C76C52">
      <w:pPr>
        <w:pStyle w:val="TF"/>
      </w:pPr>
      <w:r>
        <w:t xml:space="preserve">Figure 7.19.3.1.4-1: Modification of ad hoc group call participants by </w:t>
      </w:r>
      <w:r w:rsidR="00A10673" w:rsidRPr="00A10673">
        <w:t>an authorized user</w:t>
      </w:r>
    </w:p>
    <w:p w14:paraId="0AA00F7C" w14:textId="25D833D9" w:rsidR="00C76C52" w:rsidRDefault="00C76C52" w:rsidP="00C76C52">
      <w:pPr>
        <w:pStyle w:val="B1"/>
        <w:rPr>
          <w:lang w:eastAsia="zh-CN"/>
        </w:rPr>
      </w:pPr>
      <w:r>
        <w:lastRenderedPageBreak/>
        <w:t>1.</w:t>
      </w:r>
      <w:r>
        <w:tab/>
      </w:r>
      <w:r w:rsidR="00A10673" w:rsidRPr="00A10673">
        <w:t xml:space="preserve">The MCVideo user at the MCVideo client 1 is authorized and requests to modify ad hoc group call participants. </w:t>
      </w:r>
      <w:r>
        <w:t>The MCVideo client 1 sends the modify ad hoc group call participants request to the MCVideo server in order to remove MCVideo client 3 from the ongoing ad hoc group call and add MCVideo client 2 into it.</w:t>
      </w:r>
    </w:p>
    <w:p w14:paraId="397EC809" w14:textId="77777777" w:rsidR="00C76C52" w:rsidRDefault="00C76C52" w:rsidP="00C76C52">
      <w:pPr>
        <w:pStyle w:val="B1"/>
      </w:pPr>
      <w:r>
        <w:t>2.</w:t>
      </w:r>
      <w:r>
        <w:tab/>
        <w:t>The MCVideo server verifies whether the MCVideo client 1 is authorized to add or remove (modify) the participants of the on-going ad hoc group call.</w:t>
      </w:r>
    </w:p>
    <w:p w14:paraId="4FCCDFC1" w14:textId="77777777" w:rsidR="00C76C52" w:rsidRDefault="00C76C52" w:rsidP="00C76C52">
      <w:pPr>
        <w:pStyle w:val="B1"/>
        <w:rPr>
          <w:lang w:eastAsia="zh-CN"/>
        </w:rPr>
      </w:pPr>
      <w:r>
        <w:t>3.</w:t>
      </w:r>
      <w:r>
        <w:tab/>
        <w:t>The MCVideo server sends modify ad hoc group call participants response to the MCVideo client 1.</w:t>
      </w:r>
    </w:p>
    <w:p w14:paraId="01B0CAD4" w14:textId="77777777" w:rsidR="00C76C52" w:rsidRDefault="00C76C52" w:rsidP="00C76C52">
      <w:pPr>
        <w:pStyle w:val="B1"/>
        <w:rPr>
          <w:lang w:eastAsia="zh-CN"/>
        </w:rPr>
      </w:pPr>
      <w:r>
        <w:t>4.</w:t>
      </w:r>
      <w:r>
        <w:tab/>
        <w:t>The MCVideo server sends the ad hoc group call leave request to the MCVideo client 3 in order to remove it from the on-going ad hoc group call.</w:t>
      </w:r>
    </w:p>
    <w:p w14:paraId="7661E714" w14:textId="77777777" w:rsidR="00C76C52" w:rsidRDefault="00C76C52" w:rsidP="00C76C52">
      <w:pPr>
        <w:pStyle w:val="B1"/>
        <w:rPr>
          <w:lang w:eastAsia="zh-CN"/>
        </w:rPr>
      </w:pPr>
      <w:r>
        <w:t>5.</w:t>
      </w:r>
      <w:r>
        <w:tab/>
        <w:t>The MCVideo client 3 notifies the user of the ad hoc group call leave request.</w:t>
      </w:r>
    </w:p>
    <w:p w14:paraId="24EACFB9" w14:textId="77777777" w:rsidR="00C76C52" w:rsidRDefault="00C76C52" w:rsidP="00C76C52">
      <w:pPr>
        <w:pStyle w:val="B1"/>
      </w:pPr>
      <w:r>
        <w:t>6.</w:t>
      </w:r>
      <w:r>
        <w:tab/>
        <w:t>The MCVideo client 3 sends the ad hoc group call leave response to the MCVideo server.</w:t>
      </w:r>
    </w:p>
    <w:p w14:paraId="442CEA4B" w14:textId="4DD2A646" w:rsidR="00C76C52" w:rsidRDefault="00A10673" w:rsidP="00C76C52">
      <w:pPr>
        <w:pStyle w:val="B1"/>
        <w:rPr>
          <w:lang w:eastAsia="zh-CN"/>
        </w:rPr>
      </w:pPr>
      <w:r>
        <w:t>7</w:t>
      </w:r>
      <w:r w:rsidR="00C76C52">
        <w:t>.</w:t>
      </w:r>
      <w:r w:rsidR="00C76C52">
        <w:tab/>
        <w:t>The MCVideo server sends the ad hoc group call request towards MCVideo client 2.</w:t>
      </w:r>
    </w:p>
    <w:p w14:paraId="0A251DE2" w14:textId="608E0F56" w:rsidR="00C76C52" w:rsidRDefault="00C76C52" w:rsidP="00C76C52">
      <w:pPr>
        <w:pStyle w:val="NO"/>
      </w:pPr>
      <w:r>
        <w:t>NOTE:</w:t>
      </w:r>
      <w:r>
        <w:tab/>
        <w:t>Steps </w:t>
      </w:r>
      <w:r w:rsidR="00A10673">
        <w:t>7</w:t>
      </w:r>
      <w:r>
        <w:t xml:space="preserve"> to </w:t>
      </w:r>
      <w:r w:rsidR="00A10673">
        <w:t>9</w:t>
      </w:r>
      <w:r>
        <w:t xml:space="preserve"> can occur at any time following step 3.</w:t>
      </w:r>
    </w:p>
    <w:p w14:paraId="4CF82A63" w14:textId="44EF2D4F" w:rsidR="00C76C52" w:rsidRDefault="00A10673" w:rsidP="00C76C52">
      <w:pPr>
        <w:pStyle w:val="B1"/>
        <w:rPr>
          <w:lang w:eastAsia="zh-CN"/>
        </w:rPr>
      </w:pPr>
      <w:r>
        <w:t>8</w:t>
      </w:r>
      <w:r w:rsidR="00C76C52">
        <w:t>.</w:t>
      </w:r>
      <w:r w:rsidR="00C76C52">
        <w:tab/>
        <w:t>The receiving MCVideo client 2 notifies the user about the incoming ad hoc group call.</w:t>
      </w:r>
    </w:p>
    <w:p w14:paraId="677EF626" w14:textId="26AA0C16" w:rsidR="00C76C52" w:rsidRDefault="00A10673" w:rsidP="00C76C52">
      <w:pPr>
        <w:pStyle w:val="B1"/>
      </w:pPr>
      <w:r>
        <w:t>9</w:t>
      </w:r>
      <w:r w:rsidR="00C76C52">
        <w:t>.</w:t>
      </w:r>
      <w:r w:rsidR="00C76C52">
        <w:tab/>
        <w:t>The MCVideo client 2 accepts the ad hoc group call request and send ad hoc group call responses to the MCVideo server. The response may also contain a functional alias of the responding MCVideo user, which is verified (valid and activated for the user) by the MCVideo server.</w:t>
      </w:r>
      <w:r w:rsidRPr="00A10673">
        <w:t xml:space="preserve"> The MCVideo server considers the MCVideo user as implicitly affiliated to the ad hoc group.</w:t>
      </w:r>
    </w:p>
    <w:p w14:paraId="0CB5F603" w14:textId="649E8068" w:rsidR="00C76C52" w:rsidRDefault="00C76C52" w:rsidP="00C76C52">
      <w:pPr>
        <w:pStyle w:val="B1"/>
      </w:pPr>
      <w:r>
        <w:t>1</w:t>
      </w:r>
      <w:r w:rsidR="00A10673">
        <w:t>0</w:t>
      </w:r>
      <w:r>
        <w:t>.</w:t>
      </w:r>
      <w:r>
        <w:tab/>
        <w:t>The MCVideo server may notify the initiating MCVideo user of all the users who are added to the on-going ad hoc group call. This notification may be sent to the initiating MCVideo user by the MCVideo server more than once during the call when MCVideo users join or leave the ad hoc group call.</w:t>
      </w:r>
    </w:p>
    <w:p w14:paraId="3BAB7B46" w14:textId="33D3E231" w:rsidR="00C76C52" w:rsidRDefault="00C76C52" w:rsidP="00C76C52">
      <w:pPr>
        <w:pStyle w:val="B1"/>
      </w:pPr>
      <w:r>
        <w:t>1</w:t>
      </w:r>
      <w:r w:rsidR="00A10673">
        <w:t>1</w:t>
      </w:r>
      <w:r>
        <w:t>.</w:t>
      </w:r>
      <w:r>
        <w:tab/>
        <w:t>The MCVideo server may notify the participants about the change in the participants of on-going ad hoc group call.</w:t>
      </w:r>
    </w:p>
    <w:p w14:paraId="3CA51062" w14:textId="77777777" w:rsidR="00C76C52" w:rsidRDefault="00C76C52" w:rsidP="00C76C52">
      <w:pPr>
        <w:pStyle w:val="Heading5"/>
        <w:rPr>
          <w:lang w:val="nl-NL"/>
        </w:rPr>
      </w:pPr>
      <w:bookmarkStart w:id="1188" w:name="_Toc122563403"/>
      <w:bookmarkStart w:id="1189" w:name="_Toc113304287"/>
      <w:bookmarkStart w:id="1190" w:name="_Toc185772596"/>
      <w:r>
        <w:t>7.19.3.1.5</w:t>
      </w:r>
      <w:r>
        <w:rPr>
          <w:lang w:val="nl-NL"/>
        </w:rPr>
        <w:tab/>
        <w:t>Modification of ad hoc group call participants by the MCVideo server</w:t>
      </w:r>
      <w:bookmarkEnd w:id="1188"/>
      <w:bookmarkEnd w:id="1189"/>
      <w:bookmarkEnd w:id="1190"/>
    </w:p>
    <w:p w14:paraId="23726548" w14:textId="77777777" w:rsidR="00C76C52" w:rsidRDefault="00C76C52" w:rsidP="00C76C52">
      <w:r>
        <w:t xml:space="preserve">Figure 7.19.3.1.5-1 below illustrates the modification of ad hoc </w:t>
      </w:r>
      <w:r>
        <w:rPr>
          <w:lang w:eastAsia="zh-CN"/>
        </w:rPr>
        <w:t>group call participants procedure by the MCVideo server</w:t>
      </w:r>
      <w:r>
        <w:t>.</w:t>
      </w:r>
    </w:p>
    <w:p w14:paraId="76A44149" w14:textId="77777777" w:rsidR="00C76C52" w:rsidRDefault="00C76C52" w:rsidP="00C76C52">
      <w:r>
        <w:t>Pre-conditions:</w:t>
      </w:r>
    </w:p>
    <w:p w14:paraId="16698E53" w14:textId="77777777" w:rsidR="00C76C52" w:rsidRDefault="00C76C52" w:rsidP="00C76C52">
      <w:pPr>
        <w:pStyle w:val="B1"/>
      </w:pPr>
      <w:r>
        <w:t>1.</w:t>
      </w:r>
      <w:r>
        <w:tab/>
        <w:t>The MCVideo client 1 is the initiator of the ad hoc group call.</w:t>
      </w:r>
    </w:p>
    <w:p w14:paraId="6A85C2EB" w14:textId="77777777" w:rsidR="00C76C52" w:rsidRDefault="00C76C52" w:rsidP="00C76C52">
      <w:pPr>
        <w:pStyle w:val="B1"/>
      </w:pPr>
      <w:r>
        <w:t>2.</w:t>
      </w:r>
      <w:r>
        <w:tab/>
        <w:t>MCVideo server determined the participants for the ad hoc group call based on the criteria specified by the MCVideo client 1 while initiating the ad hoc group call.</w:t>
      </w:r>
    </w:p>
    <w:p w14:paraId="28939720" w14:textId="77777777" w:rsidR="00C76C52" w:rsidRDefault="00C76C52" w:rsidP="00C76C52">
      <w:pPr>
        <w:pStyle w:val="B1"/>
      </w:pPr>
      <w:r>
        <w:t>3.</w:t>
      </w:r>
      <w:r>
        <w:tab/>
        <w:t>MCVideo server continuously evaluates the criteria to monitor the list of users who meets or not meets the criteria for participating in the on-going ad hoc group call.</w:t>
      </w:r>
    </w:p>
    <w:p w14:paraId="411973BA" w14:textId="77777777" w:rsidR="00C76C52" w:rsidRDefault="00C76C52" w:rsidP="00C76C52">
      <w:pPr>
        <w:pStyle w:val="B1"/>
      </w:pPr>
      <w:r>
        <w:t>4.</w:t>
      </w:r>
      <w:r>
        <w:tab/>
        <w:t>The MCVideo server detects that the MCVideo client 5 satisfies the criteria and MCVideo client 4 stops to meet the criteria specified by the MCVideo client 1.</w:t>
      </w:r>
    </w:p>
    <w:p w14:paraId="08797CE4" w14:textId="77777777" w:rsidR="00C76C52" w:rsidRDefault="00C76C52" w:rsidP="00C76C52">
      <w:pPr>
        <w:pStyle w:val="B1"/>
      </w:pPr>
    </w:p>
    <w:p w14:paraId="37B8F3E5" w14:textId="77777777" w:rsidR="00C76C52" w:rsidRDefault="00C76C52" w:rsidP="00C76C52">
      <w:pPr>
        <w:pStyle w:val="TH"/>
      </w:pPr>
      <w:r>
        <w:object w:dxaOrig="11352" w:dyaOrig="10176" w14:anchorId="10774A33">
          <v:shape id="_x0000_i1121" type="#_x0000_t75" style="width:459.65pt;height:412.4pt" o:ole="">
            <v:imagedata r:id="rId203" o:title=""/>
          </v:shape>
          <o:OLEObject Type="Embed" ProgID="Visio.Drawing.15" ShapeID="_x0000_i1121" DrawAspect="Content" ObjectID="_1796385469" r:id="rId204"/>
        </w:object>
      </w:r>
    </w:p>
    <w:p w14:paraId="4D717374" w14:textId="77777777" w:rsidR="00C76C52" w:rsidRDefault="00C76C52" w:rsidP="00C76C52">
      <w:pPr>
        <w:pStyle w:val="TF"/>
      </w:pPr>
      <w:r>
        <w:t>Figure 7.19.3.1.5-1: Modification of ad hoc group call participants by the MCVideo server</w:t>
      </w:r>
    </w:p>
    <w:p w14:paraId="14670C20" w14:textId="77777777" w:rsidR="00C76C52" w:rsidRDefault="00C76C52" w:rsidP="00C76C52">
      <w:pPr>
        <w:pStyle w:val="B1"/>
      </w:pPr>
      <w:r>
        <w:t>1.</w:t>
      </w:r>
      <w:r>
        <w:tab/>
        <w:t xml:space="preserve">The ad hoc group call is established and on-going with the participants MCVideo client 1, MCVideo client 2, MCVideo client 3 and MCVideo client 4. The participants list is determined by the MCVideo server based on the criteria specified by the MCVideo client 1 while initiating the call </w:t>
      </w:r>
    </w:p>
    <w:p w14:paraId="5048D914" w14:textId="77777777" w:rsidR="00C76C52" w:rsidRDefault="00C76C52" w:rsidP="00C76C52">
      <w:pPr>
        <w:pStyle w:val="B1"/>
      </w:pPr>
      <w:r>
        <w:t>2.</w:t>
      </w:r>
      <w:r>
        <w:tab/>
        <w:t>The MCVideo server detects that the MCVideo client 5 satisfies the criteria specified by the MCVideo client.</w:t>
      </w:r>
    </w:p>
    <w:p w14:paraId="15BCA99D" w14:textId="77777777" w:rsidR="00C76C52" w:rsidRDefault="00C76C52" w:rsidP="00C76C52">
      <w:pPr>
        <w:pStyle w:val="B1"/>
      </w:pPr>
      <w:r>
        <w:t>3.</w:t>
      </w:r>
      <w:r>
        <w:tab/>
        <w:t>The MCVideo server sends the ad hoc group call request to the MCVideo client 5.</w:t>
      </w:r>
    </w:p>
    <w:p w14:paraId="01C39B3E" w14:textId="77777777" w:rsidR="00C76C52" w:rsidRDefault="00C76C52" w:rsidP="00C76C52">
      <w:pPr>
        <w:pStyle w:val="B1"/>
        <w:rPr>
          <w:lang w:eastAsia="zh-CN"/>
        </w:rPr>
      </w:pPr>
      <w:r>
        <w:t>4.</w:t>
      </w:r>
      <w:r>
        <w:tab/>
        <w:t>The MCVideo client 5 notifies the user about the incoming ad hoc group call.</w:t>
      </w:r>
    </w:p>
    <w:p w14:paraId="48275DA2" w14:textId="77777777" w:rsidR="00C76C52" w:rsidRDefault="00C76C52" w:rsidP="00C76C52">
      <w:pPr>
        <w:pStyle w:val="B1"/>
        <w:rPr>
          <w:lang w:eastAsia="zh-CN"/>
        </w:rPr>
      </w:pPr>
      <w:r>
        <w:t>5.</w:t>
      </w:r>
      <w:r>
        <w:tab/>
        <w:t>The MCVideo client 5 accepts the ad hoc group call request and sends the ad hoc group call response to the MCVideo server.</w:t>
      </w:r>
    </w:p>
    <w:p w14:paraId="293FEDF7" w14:textId="77777777" w:rsidR="00C76C52" w:rsidRDefault="00C76C52" w:rsidP="00C76C52">
      <w:pPr>
        <w:pStyle w:val="B1"/>
      </w:pPr>
      <w:r>
        <w:t>6.</w:t>
      </w:r>
      <w:r>
        <w:tab/>
        <w:t>The on-going ad hoc group call is updated by adding MCVideo client 5 which satisfies the criteria specified by the MCVideo client 1.</w:t>
      </w:r>
    </w:p>
    <w:p w14:paraId="1498EC9B" w14:textId="77777777" w:rsidR="00C76C52" w:rsidRDefault="00C76C52" w:rsidP="00C76C52">
      <w:pPr>
        <w:pStyle w:val="B1"/>
      </w:pPr>
      <w:r>
        <w:t>7.</w:t>
      </w:r>
      <w:r>
        <w:tab/>
        <w:t>The MCVideo server detects that the MCVideo client 4 is no more satisfying the criteria to be the participant of the ad hoc group call.</w:t>
      </w:r>
    </w:p>
    <w:p w14:paraId="49B9C1E9" w14:textId="77777777" w:rsidR="00C76C52" w:rsidRDefault="00C76C52" w:rsidP="00C76C52">
      <w:pPr>
        <w:pStyle w:val="B1"/>
      </w:pPr>
      <w:r>
        <w:t>8.</w:t>
      </w:r>
      <w:r>
        <w:tab/>
        <w:t>The MCVideo server sends the ad hoc group call leave request to the MCVideo client 4 and removes it from the on-going ad hoc group call.</w:t>
      </w:r>
    </w:p>
    <w:p w14:paraId="7650EC0C" w14:textId="77777777" w:rsidR="00C76C52" w:rsidRDefault="00C76C52" w:rsidP="00C76C52">
      <w:pPr>
        <w:pStyle w:val="B1"/>
        <w:rPr>
          <w:lang w:eastAsia="zh-CN"/>
        </w:rPr>
      </w:pPr>
      <w:r>
        <w:t>9.</w:t>
      </w:r>
      <w:r>
        <w:tab/>
        <w:t>The MCVideo client 4 notifies the user of the ad hoc group call leave request.</w:t>
      </w:r>
    </w:p>
    <w:p w14:paraId="197C717D" w14:textId="77777777" w:rsidR="00C76C52" w:rsidRDefault="00C76C52" w:rsidP="00C76C52">
      <w:pPr>
        <w:pStyle w:val="B1"/>
      </w:pPr>
      <w:r>
        <w:t>10.</w:t>
      </w:r>
      <w:r>
        <w:tab/>
        <w:t>The MCVideo client 4 sends the ad hoc group call leave response to the MCVideo server.</w:t>
      </w:r>
    </w:p>
    <w:p w14:paraId="561A75E4" w14:textId="77777777" w:rsidR="00C76C52" w:rsidRDefault="00C76C52" w:rsidP="00C76C52">
      <w:pPr>
        <w:pStyle w:val="B1"/>
      </w:pPr>
      <w:r>
        <w:lastRenderedPageBreak/>
        <w:t>11.</w:t>
      </w:r>
      <w:r>
        <w:tab/>
        <w:t>The on-going ad hoc group call is updated by removing MCVideo client 4, which no more satisfies the criteria specified by the MCVideo client 1.</w:t>
      </w:r>
    </w:p>
    <w:p w14:paraId="50298F7B" w14:textId="77777777" w:rsidR="00C76C52" w:rsidRDefault="00C76C52" w:rsidP="00C76C52"/>
    <w:p w14:paraId="657251D9" w14:textId="77777777" w:rsidR="00C76C52" w:rsidRDefault="00C76C52" w:rsidP="00C76C52">
      <w:pPr>
        <w:pStyle w:val="Heading4"/>
      </w:pPr>
      <w:bookmarkStart w:id="1191" w:name="_Toc185772597"/>
      <w:r>
        <w:t>7.19.3.2</w:t>
      </w:r>
      <w:r w:rsidRPr="00287882">
        <w:tab/>
      </w:r>
      <w:r>
        <w:t>Ad hoc group call involving multiple MC systems</w:t>
      </w:r>
      <w:bookmarkEnd w:id="1191"/>
    </w:p>
    <w:p w14:paraId="6DBAEECF" w14:textId="77777777" w:rsidR="00C76C52" w:rsidRPr="00AB5FED" w:rsidRDefault="00C76C52" w:rsidP="00C76C52">
      <w:pPr>
        <w:pStyle w:val="Heading5"/>
        <w:rPr>
          <w:lang w:val="nl-NL"/>
        </w:rPr>
      </w:pPr>
      <w:bookmarkStart w:id="1192" w:name="_Toc113304257"/>
      <w:bookmarkStart w:id="1193" w:name="_Toc96531277"/>
      <w:bookmarkStart w:id="1194" w:name="_Toc96606987"/>
      <w:bookmarkStart w:id="1195" w:name="_Toc113304263"/>
      <w:bookmarkStart w:id="1196" w:name="_Toc185772598"/>
      <w:r>
        <w:t>7.19</w:t>
      </w:r>
      <w:r w:rsidRPr="00AB5FED">
        <w:t>.</w:t>
      </w:r>
      <w:r>
        <w:t>3.2.1</w:t>
      </w:r>
      <w:r w:rsidRPr="00AB5FED">
        <w:rPr>
          <w:lang w:val="nl-NL"/>
        </w:rPr>
        <w:tab/>
      </w:r>
      <w:r>
        <w:rPr>
          <w:lang w:val="nl-NL"/>
        </w:rPr>
        <w:t>Ad hoc g</w:t>
      </w:r>
      <w:r w:rsidRPr="00AB5FED">
        <w:rPr>
          <w:lang w:val="nl-NL"/>
        </w:rPr>
        <w:t xml:space="preserve">roup </w:t>
      </w:r>
      <w:r>
        <w:rPr>
          <w:lang w:val="nl-NL"/>
        </w:rPr>
        <w:t>call</w:t>
      </w:r>
      <w:r w:rsidRPr="00AB5FED">
        <w:rPr>
          <w:lang w:val="nl-NL"/>
        </w:rPr>
        <w:t xml:space="preserve"> </w:t>
      </w:r>
      <w:r>
        <w:rPr>
          <w:lang w:val="nl-NL"/>
        </w:rPr>
        <w:t>setup – Participants list determined by the MCVideo server</w:t>
      </w:r>
      <w:bookmarkEnd w:id="1192"/>
      <w:bookmarkEnd w:id="1196"/>
    </w:p>
    <w:p w14:paraId="37687A81" w14:textId="2FB1EDFE" w:rsidR="00C76C52" w:rsidRDefault="00C76C52" w:rsidP="00C76C52">
      <w:r>
        <w:t>Figure 7.19</w:t>
      </w:r>
      <w:r w:rsidRPr="00AB5FED">
        <w:t>.</w:t>
      </w:r>
      <w:r>
        <w:t>3.2.1</w:t>
      </w:r>
      <w:r w:rsidRPr="00682B94">
        <w:t>-1 below illustrates the ad</w:t>
      </w:r>
      <w:r>
        <w:t> </w:t>
      </w:r>
      <w:r w:rsidRPr="00682B94">
        <w:t xml:space="preserve">hoc group </w:t>
      </w:r>
      <w:r>
        <w:t>call</w:t>
      </w:r>
      <w:r w:rsidRPr="00682B94">
        <w:t xml:space="preserve"> setup procedure initiated by an authorized user </w:t>
      </w:r>
      <w:r>
        <w:rPr>
          <w:noProof/>
        </w:rPr>
        <w:t>wherein the list of participants is determined by the MCVideo server based on the c</w:t>
      </w:r>
      <w:r w:rsidR="002E6DCF">
        <w:rPr>
          <w:noProof/>
        </w:rPr>
        <w:t>r</w:t>
      </w:r>
      <w:r>
        <w:rPr>
          <w:noProof/>
        </w:rPr>
        <w:t>iteria received from the MCVideo client</w:t>
      </w:r>
      <w:r w:rsidRPr="00682B94">
        <w:t xml:space="preserve"> </w:t>
      </w:r>
      <w:r>
        <w:t>and determined</w:t>
      </w:r>
      <w:r w:rsidRPr="00682B94">
        <w:t xml:space="preserve"> </w:t>
      </w:r>
      <w:r>
        <w:t>MCVideo</w:t>
      </w:r>
      <w:r w:rsidRPr="00682B94">
        <w:t xml:space="preserve"> users </w:t>
      </w:r>
      <w:r>
        <w:t xml:space="preserve">are </w:t>
      </w:r>
      <w:r w:rsidRPr="00682B94">
        <w:t xml:space="preserve">from multiple </w:t>
      </w:r>
      <w:r>
        <w:t>MCVideo systems</w:t>
      </w:r>
      <w:r w:rsidRPr="00682B94">
        <w:t>.</w:t>
      </w:r>
    </w:p>
    <w:p w14:paraId="3E3071B8" w14:textId="77777777" w:rsidR="00C76C52" w:rsidRDefault="00C76C52" w:rsidP="00C76C52">
      <w:pPr>
        <w:rPr>
          <w:noProof/>
        </w:rPr>
      </w:pPr>
      <w:r>
        <w:rPr>
          <w:noProof/>
        </w:rPr>
        <w:t>Pre-conditions:</w:t>
      </w:r>
    </w:p>
    <w:p w14:paraId="638764ED" w14:textId="77777777" w:rsidR="00C76C52" w:rsidRPr="00755168" w:rsidRDefault="00C76C52" w:rsidP="00C76C5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5C37C411" w14:textId="77777777" w:rsidR="00C76C52" w:rsidRPr="00755168" w:rsidRDefault="00C76C52" w:rsidP="00C76C52">
      <w:pPr>
        <w:pStyle w:val="B1"/>
      </w:pPr>
      <w:r w:rsidRPr="00755168">
        <w:t>2.</w:t>
      </w:r>
      <w:r w:rsidRPr="00755168">
        <w:tab/>
        <w:t xml:space="preserve">The authorized </w:t>
      </w:r>
      <w:r>
        <w:t>MCVideo</w:t>
      </w:r>
      <w:r w:rsidRPr="00755168">
        <w:t xml:space="preserve"> user/dispatcher belongs to the primary MC</w:t>
      </w:r>
      <w:r>
        <w:t xml:space="preserve"> </w:t>
      </w:r>
      <w:r w:rsidRPr="00755168">
        <w:t>system.</w:t>
      </w:r>
    </w:p>
    <w:p w14:paraId="6269B690" w14:textId="77777777" w:rsidR="00C76C52" w:rsidRPr="0045613B" w:rsidRDefault="00C76C52" w:rsidP="00C76C52">
      <w:pPr>
        <w:pStyle w:val="B1"/>
      </w:pPr>
      <w:r w:rsidRPr="00755168">
        <w:t>3.</w:t>
      </w:r>
      <w:r w:rsidRPr="00755168">
        <w:tab/>
        <w:t xml:space="preserve">The </w:t>
      </w:r>
      <w:r>
        <w:t xml:space="preserve">MCVideo </w:t>
      </w:r>
      <w:r w:rsidRPr="00755168">
        <w:t>server</w:t>
      </w:r>
      <w:r>
        <w:t> 1</w:t>
      </w:r>
      <w:r w:rsidRPr="00755168">
        <w:t xml:space="preserve"> of the primary MC</w:t>
      </w:r>
      <w:r>
        <w:t xml:space="preserve"> </w:t>
      </w:r>
      <w:r w:rsidRPr="00755168">
        <w:t xml:space="preserve">system is where the authorized </w:t>
      </w:r>
      <w:r>
        <w:t>MCVideo</w:t>
      </w:r>
      <w:r w:rsidRPr="00755168">
        <w:t xml:space="preserve"> user/dispatcher </w:t>
      </w:r>
      <w:r w:rsidRPr="0047159E">
        <w:t>creates</w:t>
      </w:r>
      <w:r w:rsidRPr="0045613B">
        <w:t xml:space="preserve"> the </w:t>
      </w:r>
      <w:r>
        <w:t>ad hoc</w:t>
      </w:r>
      <w:r w:rsidRPr="0045613B">
        <w:t xml:space="preserve"> group.</w:t>
      </w:r>
    </w:p>
    <w:p w14:paraId="0C8D8BDB" w14:textId="1B762459" w:rsidR="00C76C52" w:rsidRDefault="00C76C52" w:rsidP="00C76C52">
      <w:pPr>
        <w:pStyle w:val="B1"/>
      </w:pPr>
      <w:r w:rsidRPr="0045613B">
        <w:t>4.</w:t>
      </w:r>
      <w:r w:rsidRPr="0045613B">
        <w:tab/>
      </w:r>
      <w:r w:rsidRPr="0047159E">
        <w:t xml:space="preserve">Some </w:t>
      </w:r>
      <w:r>
        <w:t>users of the ad hoc group</w:t>
      </w:r>
      <w:r w:rsidRPr="0045613B">
        <w:t xml:space="preserve"> belong to </w:t>
      </w:r>
      <w:r>
        <w:t xml:space="preserve">MCVideo </w:t>
      </w:r>
      <w:r w:rsidRPr="00755168">
        <w:t>server</w:t>
      </w:r>
      <w:r>
        <w:t> 2</w:t>
      </w:r>
      <w:r w:rsidRPr="00755168">
        <w:t xml:space="preserve"> of the </w:t>
      </w:r>
      <w:r w:rsidRPr="0045613B">
        <w:t>partner MC</w:t>
      </w:r>
      <w:r>
        <w:t xml:space="preserve"> </w:t>
      </w:r>
      <w:r w:rsidRPr="0045613B">
        <w:t>systems.</w:t>
      </w:r>
    </w:p>
    <w:p w14:paraId="2D3B065C" w14:textId="77777777" w:rsidR="00C76C52" w:rsidRDefault="00C76C52" w:rsidP="00C76C52">
      <w:pPr>
        <w:pStyle w:val="B1"/>
        <w:rPr>
          <w:noProof/>
        </w:rPr>
      </w:pPr>
      <w:r>
        <w:t>5.</w:t>
      </w:r>
      <w:r>
        <w:tab/>
      </w:r>
      <w:r>
        <w:rPr>
          <w:noProof/>
        </w:rPr>
        <w:t xml:space="preserve">The pre-configured group identity and pre-configured group configuration to be used for an ad hoc group have been preconfigured in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C6FBAEF" w14:textId="1E5D27B3" w:rsidR="00C76C52" w:rsidRPr="00AF6EAA" w:rsidRDefault="002E6DCF" w:rsidP="00C76C52">
      <w:pPr>
        <w:pStyle w:val="TH"/>
        <w:rPr>
          <w:sz w:val="10"/>
          <w:szCs w:val="10"/>
        </w:rPr>
      </w:pPr>
      <w:r>
        <w:object w:dxaOrig="12564" w:dyaOrig="10356" w14:anchorId="394EB72F">
          <v:shape id="_x0000_i1122" type="#_x0000_t75" style="width:464.25pt;height:382.45pt" o:ole="">
            <v:imagedata r:id="rId205" o:title=""/>
          </v:shape>
          <o:OLEObject Type="Embed" ProgID="Visio.Drawing.15" ShapeID="_x0000_i1122" DrawAspect="Content" ObjectID="_1796385470" r:id="rId206"/>
        </w:object>
      </w:r>
    </w:p>
    <w:p w14:paraId="75632F8C" w14:textId="77777777" w:rsidR="00C76C52" w:rsidRPr="00903079" w:rsidRDefault="00C76C52" w:rsidP="00903079">
      <w:pPr>
        <w:pStyle w:val="TF"/>
      </w:pPr>
      <w:r w:rsidRPr="00903079">
        <w:t>Figure 7.19.3.2.1-1: Ad hoc group call setup involving multiple MCVideo systems</w:t>
      </w:r>
    </w:p>
    <w:p w14:paraId="79240E0F" w14:textId="77777777" w:rsidR="00C76C52" w:rsidRDefault="00C76C52" w:rsidP="00C76C52">
      <w:pPr>
        <w:pStyle w:val="B1"/>
      </w:pPr>
      <w:r>
        <w:t>1-3.</w:t>
      </w:r>
      <w:r>
        <w:tab/>
        <w:t>Same as described in subclause 7.19</w:t>
      </w:r>
      <w:r w:rsidRPr="00574B53">
        <w:t>.3.1.3</w:t>
      </w:r>
      <w:r>
        <w:t>.</w:t>
      </w:r>
    </w:p>
    <w:p w14:paraId="773C4D8E" w14:textId="70277B2E" w:rsidR="00C76C52" w:rsidRPr="00666098" w:rsidRDefault="00C76C52" w:rsidP="00C76C52">
      <w:pPr>
        <w:pStyle w:val="B1"/>
      </w:pPr>
      <w:r>
        <w:t>4</w:t>
      </w:r>
      <w:r w:rsidRPr="003A6FC0">
        <w:t>.</w:t>
      </w:r>
      <w:r w:rsidRPr="003A6FC0">
        <w:tab/>
        <w:t xml:space="preserve">The </w:t>
      </w:r>
      <w:r>
        <w:t>MCVideo server 1</w:t>
      </w:r>
      <w:r w:rsidRPr="003A6FC0">
        <w:t xml:space="preserve"> determines the list of participants </w:t>
      </w:r>
      <w:r>
        <w:t xml:space="preserve">from </w:t>
      </w:r>
      <w:r w:rsidR="004331EA">
        <w:t xml:space="preserve">the </w:t>
      </w:r>
      <w:r>
        <w:t xml:space="preserve">primary </w:t>
      </w:r>
      <w:r w:rsidR="004331EA">
        <w:t xml:space="preserve">MC system </w:t>
      </w:r>
      <w:r>
        <w:t xml:space="preserve">and </w:t>
      </w:r>
      <w:r w:rsidR="004331EA" w:rsidRPr="004331EA">
        <w:t xml:space="preserve">determines the partner MC system to be involved in </w:t>
      </w:r>
      <w:r w:rsidRPr="00666098">
        <w:t xml:space="preserve">the </w:t>
      </w:r>
      <w:r>
        <w:t>ad hoc group call</w:t>
      </w:r>
      <w:r w:rsidRPr="003A6FC0">
        <w:t xml:space="preserve"> based on the </w:t>
      </w:r>
      <w:r>
        <w:t>information present in the information element Criteria for determining the participants. This information element carr</w:t>
      </w:r>
      <w:r w:rsidR="004331EA">
        <w:t>ies</w:t>
      </w:r>
      <w:r>
        <w:t xml:space="preserve"> the criteria, indicator identifying pre-defined criteria, or a combination of both.</w:t>
      </w:r>
      <w:r w:rsidRPr="00253B2B" w:rsidDel="00253B2B">
        <w:t xml:space="preserve"> </w:t>
      </w:r>
    </w:p>
    <w:p w14:paraId="5F784761" w14:textId="77777777" w:rsidR="00C76C52" w:rsidRPr="00666098" w:rsidRDefault="00C76C52" w:rsidP="00C76C52">
      <w:pPr>
        <w:pStyle w:val="NO"/>
      </w:pPr>
      <w:r w:rsidRPr="000C3FCA">
        <w:t>NOTE</w:t>
      </w:r>
      <w:r>
        <w:t> 1</w:t>
      </w:r>
      <w:r w:rsidRPr="000C3FCA">
        <w:t>:</w:t>
      </w:r>
      <w:r w:rsidRPr="000C3FCA">
        <w:tab/>
      </w:r>
      <w:r>
        <w:t>The content of the Criteria information element, the details of the pre-defined criteria, and the way how their MCVideo</w:t>
      </w:r>
      <w:r w:rsidRPr="0014119E">
        <w:t xml:space="preserve"> server determines the list of participants</w:t>
      </w:r>
      <w:r>
        <w:t xml:space="preserve"> are left to implementation.</w:t>
      </w:r>
    </w:p>
    <w:p w14:paraId="24574BC0" w14:textId="35AD860D" w:rsidR="00C76C52" w:rsidRDefault="00C76C52" w:rsidP="00C76C52">
      <w:pPr>
        <w:pStyle w:val="B1"/>
      </w:pPr>
      <w:r>
        <w:t>5.</w:t>
      </w:r>
      <w:r>
        <w:tab/>
      </w:r>
      <w:r w:rsidR="004331EA">
        <w:t xml:space="preserve">If the </w:t>
      </w:r>
      <w:r>
        <w:t xml:space="preserve">MCVideo server 1 needs to involve the partner system based on the agreement and based on the criteria for determining the participants list, </w:t>
      </w:r>
      <w:r w:rsidR="004331EA">
        <w:t xml:space="preserve">it </w:t>
      </w:r>
      <w:r>
        <w:t>sends the ad hoc group call get userlist request to the MCVideo server 2. This request carries the criteria specified in the step 1.</w:t>
      </w:r>
    </w:p>
    <w:p w14:paraId="4401D3B9" w14:textId="25FDFC93" w:rsidR="00C76C52" w:rsidRDefault="00C76C52" w:rsidP="00C76C52">
      <w:pPr>
        <w:pStyle w:val="B1"/>
      </w:pPr>
      <w:r>
        <w:t>6.</w:t>
      </w:r>
      <w:r>
        <w:tab/>
        <w:t>MCVideo server 2 evaluates the criteria and determines the partic</w:t>
      </w:r>
      <w:r w:rsidR="004331EA">
        <w:t>i</w:t>
      </w:r>
      <w:r>
        <w:t xml:space="preserve">pants satisfying the criteria </w:t>
      </w:r>
      <w:r w:rsidRPr="00FD1BAA">
        <w:t xml:space="preserve">(i.e. </w:t>
      </w:r>
      <w:r>
        <w:t>MCVideo</w:t>
      </w:r>
      <w:r w:rsidRPr="00FD1BAA">
        <w:t xml:space="preserve"> client 3 and </w:t>
      </w:r>
      <w:r>
        <w:t>MCVideo</w:t>
      </w:r>
      <w:r w:rsidRPr="00FD1BAA">
        <w:t xml:space="preserve"> client 4)</w:t>
      </w:r>
      <w:r>
        <w:rPr>
          <w:lang w:val="en-US"/>
        </w:rPr>
        <w:t xml:space="preserve"> </w:t>
      </w:r>
      <w:r>
        <w:t>and sends the response containing the list of MCVideo users satisfying the criteria.</w:t>
      </w:r>
      <w:r w:rsidR="004331EA" w:rsidRPr="004331EA">
        <w:t xml:space="preserve"> The partner MCVideo server may apply local policies if any while determining the participants satisfying the criteria.</w:t>
      </w:r>
    </w:p>
    <w:p w14:paraId="15244B48" w14:textId="77777777" w:rsidR="00C76C52" w:rsidRDefault="00C76C52" w:rsidP="00C76C52">
      <w:pPr>
        <w:pStyle w:val="B1"/>
      </w:pPr>
      <w:r>
        <w:t>7</w:t>
      </w:r>
      <w:r w:rsidRPr="00356591">
        <w:t>.</w:t>
      </w:r>
      <w:r w:rsidRPr="00356591">
        <w:tab/>
      </w:r>
      <w:r>
        <w:rPr>
          <w:lang w:val="en-US"/>
        </w:rPr>
        <w:t xml:space="preserve">The </w:t>
      </w:r>
      <w:r>
        <w:t xml:space="preserve">MCVideo server 1 </w:t>
      </w:r>
      <w:r>
        <w:rPr>
          <w:lang w:val="en-US"/>
        </w:rPr>
        <w:t>compiles the list of participants to be invited for the ad hoc group call including the participants from both primary and partner MC system</w:t>
      </w:r>
      <w:r>
        <w:t>.</w:t>
      </w:r>
    </w:p>
    <w:p w14:paraId="2C68D24A" w14:textId="77777777" w:rsidR="00C76C52" w:rsidRDefault="00C76C52" w:rsidP="00C76C52">
      <w:pPr>
        <w:pStyle w:val="B1"/>
      </w:pPr>
      <w:r>
        <w:t>8a-8b</w:t>
      </w:r>
      <w:r w:rsidRPr="00356591">
        <w:t>.</w:t>
      </w:r>
      <w:r w:rsidRPr="00356591">
        <w:tab/>
        <w:t xml:space="preserve">The </w:t>
      </w:r>
      <w:r>
        <w:t>MCVideo</w:t>
      </w:r>
      <w:r w:rsidRPr="00356591">
        <w:t xml:space="preserve"> server</w:t>
      </w:r>
      <w:r>
        <w:t> 1</w:t>
      </w:r>
      <w:r w:rsidRPr="00356591">
        <w:t xml:space="preserve"> sends the ad hoc group </w:t>
      </w:r>
      <w:r>
        <w:t>call</w:t>
      </w:r>
      <w:r w:rsidRPr="00356591">
        <w:t xml:space="preserve"> request towards the </w:t>
      </w:r>
      <w:r>
        <w:t>MCVideo</w:t>
      </w:r>
      <w:r w:rsidRPr="00356591">
        <w:t xml:space="preserve"> </w:t>
      </w:r>
      <w:r>
        <w:t xml:space="preserve">client 3 and MCVideo </w:t>
      </w:r>
      <w:r>
        <w:rPr>
          <w:lang w:eastAsia="zh-CN"/>
        </w:rPr>
        <w:t>client 4</w:t>
      </w:r>
      <w:r w:rsidRPr="00356591">
        <w:t>.</w:t>
      </w:r>
      <w:r w:rsidRPr="00D917ED">
        <w:t xml:space="preserve"> </w:t>
      </w:r>
      <w:r w:rsidRPr="00356591">
        <w:t>While sending the ad</w:t>
      </w:r>
      <w:r>
        <w:t> </w:t>
      </w:r>
      <w:r w:rsidRPr="00356591">
        <w:t xml:space="preserve">hoc group </w:t>
      </w:r>
      <w:r>
        <w:t>call</w:t>
      </w:r>
      <w:r w:rsidRPr="00356591">
        <w:t xml:space="preserve"> request, the </w:t>
      </w:r>
      <w:r>
        <w:t>MCVideo</w:t>
      </w:r>
      <w:r w:rsidRPr="00356591">
        <w:t xml:space="preserve"> server shall remove the information elements that are not required to be conveyed to the target </w:t>
      </w:r>
      <w:r>
        <w:t>MCVideo</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MCVideo</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r>
        <w:t>.</w:t>
      </w:r>
    </w:p>
    <w:p w14:paraId="4C581F26" w14:textId="77777777" w:rsidR="00C76C52" w:rsidRDefault="00C76C52" w:rsidP="00C76C52">
      <w:pPr>
        <w:pStyle w:val="B1"/>
      </w:pPr>
      <w:r>
        <w:lastRenderedPageBreak/>
        <w:t>9</w:t>
      </w:r>
      <w:r w:rsidRPr="00356591">
        <w:t>.</w:t>
      </w:r>
      <w:r w:rsidRPr="00356591">
        <w:tab/>
        <w:t xml:space="preserve">The </w:t>
      </w:r>
      <w:r>
        <w:t>MCVideo</w:t>
      </w:r>
      <w:r w:rsidRPr="00356591">
        <w:t xml:space="preserve"> server</w:t>
      </w:r>
      <w:r>
        <w:t> 1</w:t>
      </w:r>
      <w:r w:rsidRPr="00356591">
        <w:t xml:space="preserve"> sends the ad hoc group </w:t>
      </w:r>
      <w:r>
        <w:t>call</w:t>
      </w:r>
      <w:r w:rsidRPr="00356591">
        <w:t xml:space="preserve"> request</w:t>
      </w:r>
      <w:r w:rsidRPr="00356591">
        <w:rPr>
          <w:rFonts w:hint="eastAsia"/>
          <w:lang w:eastAsia="zh-CN"/>
        </w:rPr>
        <w:t>s</w:t>
      </w:r>
      <w:r w:rsidRPr="00356591">
        <w:t xml:space="preserve"> towards the </w:t>
      </w:r>
      <w:r>
        <w:t>MCVideo</w:t>
      </w:r>
      <w:r w:rsidRPr="00356591">
        <w:t xml:space="preserve"> </w:t>
      </w:r>
      <w:r>
        <w:rPr>
          <w:lang w:eastAsia="zh-CN"/>
        </w:rPr>
        <w:t>client 2</w:t>
      </w:r>
      <w:r w:rsidRPr="00356591">
        <w:t>. While sending the ad</w:t>
      </w:r>
      <w:r>
        <w:t> </w:t>
      </w:r>
      <w:r w:rsidRPr="00356591">
        <w:t xml:space="preserve">hoc group </w:t>
      </w:r>
      <w:r>
        <w:t>call</w:t>
      </w:r>
      <w:r w:rsidRPr="00356591">
        <w:t xml:space="preserve"> request, the </w:t>
      </w:r>
      <w:r>
        <w:t>MCVideo</w:t>
      </w:r>
      <w:r w:rsidRPr="00356591">
        <w:t xml:space="preserve"> server shall remove the information elements that are not required to be conveyed to the target </w:t>
      </w:r>
      <w:r>
        <w:t>MCVideo</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MCVideo</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p>
    <w:p w14:paraId="6BAFCC78" w14:textId="77777777" w:rsidR="00C76C52" w:rsidRDefault="00C76C52" w:rsidP="00C76C52">
      <w:pPr>
        <w:pStyle w:val="B1"/>
        <w:rPr>
          <w:lang w:eastAsia="zh-CN"/>
        </w:rPr>
      </w:pPr>
      <w:r>
        <w:t>10a-10c.</w:t>
      </w:r>
      <w:r>
        <w:tab/>
        <w:t>The receiving MCVideo clients are notified about the incoming ad hoc group call.</w:t>
      </w:r>
    </w:p>
    <w:p w14:paraId="5244055D" w14:textId="77777777" w:rsidR="00C76C52" w:rsidRDefault="00C76C52" w:rsidP="00C76C52">
      <w:pPr>
        <w:pStyle w:val="B1"/>
        <w:rPr>
          <w:lang w:eastAsia="zh-CN"/>
        </w:rPr>
      </w:pPr>
      <w:r>
        <w:t>11.</w:t>
      </w:r>
      <w:r>
        <w:tab/>
      </w:r>
      <w:r w:rsidRPr="00D83C77">
        <w:t xml:space="preserve">The </w:t>
      </w:r>
      <w:r>
        <w:t xml:space="preserve">MCVideo </w:t>
      </w:r>
      <w:r>
        <w:rPr>
          <w:lang w:eastAsia="zh-CN"/>
        </w:rPr>
        <w:t>client 2</w:t>
      </w:r>
      <w:r w:rsidRPr="00D83C77">
        <w:t xml:space="preserve"> accept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r w:rsidRPr="00D83C77">
        <w:t>.</w:t>
      </w:r>
    </w:p>
    <w:p w14:paraId="168E9EAC" w14:textId="77777777" w:rsidR="00C76C52" w:rsidRDefault="00C76C52" w:rsidP="00C76C52">
      <w:pPr>
        <w:pStyle w:val="B1"/>
        <w:rPr>
          <w:lang w:eastAsia="zh-CN"/>
        </w:rPr>
      </w:pPr>
      <w:r>
        <w:t>12.</w:t>
      </w:r>
      <w:r>
        <w:tab/>
        <w:t xml:space="preserve">The MCVideo client 3 </w:t>
      </w:r>
      <w:r w:rsidRPr="00D83C77">
        <w:t>accept</w:t>
      </w:r>
      <w:r>
        <w:t>s</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p>
    <w:p w14:paraId="7869F6CF" w14:textId="77777777" w:rsidR="00C76C52" w:rsidRDefault="00C76C52" w:rsidP="00C76C52">
      <w:pPr>
        <w:pStyle w:val="B1"/>
        <w:rPr>
          <w:lang w:eastAsia="zh-CN"/>
        </w:rPr>
      </w:pPr>
      <w:r>
        <w:t>13.</w:t>
      </w:r>
      <w:r>
        <w:tab/>
        <w:t xml:space="preserve">The MCVideo </w:t>
      </w:r>
      <w:r>
        <w:rPr>
          <w:lang w:eastAsia="zh-CN"/>
        </w:rPr>
        <w:t>client 4</w:t>
      </w:r>
      <w:r>
        <w:t xml:space="preserve"> </w:t>
      </w:r>
      <w:r w:rsidRPr="00D83C77">
        <w:t>accept</w:t>
      </w:r>
      <w:r>
        <w:t>s</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p>
    <w:p w14:paraId="142E6A99" w14:textId="77777777" w:rsidR="00C76C52" w:rsidRDefault="00C76C52" w:rsidP="00C76C52">
      <w:pPr>
        <w:pStyle w:val="B1"/>
      </w:pPr>
      <w:r>
        <w:t>14.</w:t>
      </w:r>
      <w:r>
        <w:tab/>
        <w:t>The MCVideo</w:t>
      </w:r>
      <w:r w:rsidRPr="00CF522E">
        <w:t xml:space="preserve"> server</w:t>
      </w:r>
      <w:r>
        <w:t> 1</w:t>
      </w:r>
      <w:r w:rsidRPr="00CF522E">
        <w:t xml:space="preserve"> sends the </w:t>
      </w:r>
      <w:r>
        <w:t xml:space="preserve">ad hoc </w:t>
      </w:r>
      <w:r w:rsidRPr="00913EDF">
        <w:rPr>
          <w:rFonts w:hint="eastAsia"/>
          <w:lang w:eastAsia="zh-CN"/>
        </w:rPr>
        <w:t xml:space="preserve">group </w:t>
      </w:r>
      <w:r>
        <w:rPr>
          <w:rFonts w:hint="eastAsia"/>
          <w:lang w:eastAsia="zh-CN"/>
        </w:rPr>
        <w:t>call</w:t>
      </w:r>
      <w:r w:rsidRPr="00CF522E">
        <w:t xml:space="preserve"> response to </w:t>
      </w:r>
      <w:r>
        <w:t>MCVideo</w:t>
      </w:r>
      <w:r w:rsidRPr="00CF522E">
        <w:t xml:space="preserve"> </w:t>
      </w:r>
      <w:r>
        <w:t>client 1</w:t>
      </w:r>
      <w:r w:rsidRPr="00CF522E">
        <w:t xml:space="preserve"> through the signalling path to</w:t>
      </w:r>
      <w:r>
        <w:t xml:space="preserve"> inform about successful call establishment.</w:t>
      </w:r>
    </w:p>
    <w:p w14:paraId="53BC2BC0" w14:textId="5CFC81C1" w:rsidR="00C76C52" w:rsidRDefault="00C76C52" w:rsidP="00C76C52">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Pr>
          <w:lang w:eastAsia="zh-CN"/>
        </w:rPr>
        <w:t xml:space="preserve">MCVideo server 1 may </w:t>
      </w:r>
      <w:r w:rsidRPr="00356591">
        <w:rPr>
          <w:lang w:eastAsia="zh-CN"/>
        </w:rPr>
        <w:t xml:space="preserve">notify the initiating </w:t>
      </w:r>
      <w:r>
        <w:rPr>
          <w:lang w:eastAsia="zh-CN"/>
        </w:rPr>
        <w:t>MCVideo</w:t>
      </w:r>
      <w:r w:rsidRPr="00356591">
        <w:rPr>
          <w:lang w:eastAsia="zh-CN"/>
        </w:rPr>
        <w:t xml:space="preserve"> user of all </w:t>
      </w:r>
      <w:r>
        <w:rPr>
          <w:lang w:eastAsia="zh-CN"/>
        </w:rPr>
        <w:t>MCVideo</w:t>
      </w:r>
      <w:r w:rsidRPr="00356591">
        <w:rPr>
          <w:lang w:eastAsia="zh-CN"/>
        </w:rPr>
        <w:t xml:space="preserve"> users who acknowledge</w:t>
      </w:r>
      <w:r>
        <w:rPr>
          <w:lang w:eastAsia="zh-CN"/>
        </w:rPr>
        <w:t>d</w:t>
      </w:r>
      <w:r w:rsidRPr="00356591">
        <w:rPr>
          <w:lang w:eastAsia="zh-CN"/>
        </w:rPr>
        <w:t xml:space="preserve"> the ad hoc group </w:t>
      </w:r>
      <w:r>
        <w:rPr>
          <w:lang w:eastAsia="zh-CN"/>
        </w:rPr>
        <w:t>call</w:t>
      </w:r>
      <w:r w:rsidRPr="00356591">
        <w:rPr>
          <w:lang w:eastAsia="zh-CN"/>
        </w:rPr>
        <w:t xml:space="preserve"> request</w:t>
      </w:r>
      <w:r>
        <w:rPr>
          <w:lang w:eastAsia="zh-CN"/>
        </w:rPr>
        <w:t xml:space="preserve"> and joined the ad hoc group call</w:t>
      </w:r>
      <w:r w:rsidRPr="00356591">
        <w:rPr>
          <w:lang w:eastAsia="zh-CN"/>
        </w:rPr>
        <w:t xml:space="preserve">. The </w:t>
      </w:r>
      <w:r>
        <w:rPr>
          <w:lang w:eastAsia="zh-CN"/>
        </w:rPr>
        <w:t>MCVideo</w:t>
      </w:r>
      <w:r w:rsidRPr="00356591">
        <w:rPr>
          <w:lang w:eastAsia="zh-CN"/>
        </w:rPr>
        <w:t xml:space="preserve"> server</w:t>
      </w:r>
      <w:r>
        <w:rPr>
          <w:lang w:eastAsia="zh-CN"/>
        </w:rPr>
        <w:t> </w:t>
      </w:r>
      <w:r w:rsidRPr="00356591">
        <w:rPr>
          <w:lang w:eastAsia="zh-CN"/>
        </w:rPr>
        <w:t xml:space="preserve">1 more than once during the call may send this notification to the initiating </w:t>
      </w:r>
      <w:r>
        <w:rPr>
          <w:lang w:eastAsia="zh-CN"/>
        </w:rPr>
        <w:t>MCVideo</w:t>
      </w:r>
      <w:r w:rsidRPr="00356591">
        <w:rPr>
          <w:lang w:eastAsia="zh-CN"/>
        </w:rPr>
        <w:t xml:space="preserve"> user when</w:t>
      </w:r>
      <w:r>
        <w:rPr>
          <w:lang w:eastAsia="zh-CN"/>
        </w:rPr>
        <w:t>ever an</w:t>
      </w:r>
      <w:r w:rsidRPr="00356591">
        <w:rPr>
          <w:lang w:eastAsia="zh-CN"/>
        </w:rPr>
        <w:t xml:space="preserve"> </w:t>
      </w:r>
      <w:r>
        <w:rPr>
          <w:lang w:eastAsia="zh-CN"/>
        </w:rPr>
        <w:t>MCVideo</w:t>
      </w:r>
      <w:r w:rsidRPr="00356591">
        <w:rPr>
          <w:lang w:eastAsia="zh-CN"/>
        </w:rPr>
        <w:t xml:space="preserve"> user join</w:t>
      </w:r>
      <w:r>
        <w:rPr>
          <w:lang w:eastAsia="zh-CN"/>
        </w:rPr>
        <w:t>s</w:t>
      </w:r>
      <w:r w:rsidRPr="00356591">
        <w:rPr>
          <w:lang w:eastAsia="zh-CN"/>
        </w:rPr>
        <w:t xml:space="preserve"> or leave</w:t>
      </w:r>
      <w:r>
        <w:rPr>
          <w:lang w:eastAsia="zh-CN"/>
        </w:rPr>
        <w:t>s</w:t>
      </w:r>
      <w:r w:rsidRPr="00356591">
        <w:rPr>
          <w:lang w:eastAsia="zh-CN"/>
        </w:rPr>
        <w:t xml:space="preserve"> the </w:t>
      </w:r>
      <w:r>
        <w:rPr>
          <w:lang w:eastAsia="zh-CN"/>
        </w:rPr>
        <w:t>MCVideo</w:t>
      </w:r>
      <w:r w:rsidRPr="00356591">
        <w:rPr>
          <w:lang w:eastAsia="zh-CN"/>
        </w:rPr>
        <w:t xml:space="preserve"> ad hoc group </w:t>
      </w:r>
      <w:r>
        <w:rPr>
          <w:lang w:eastAsia="zh-CN"/>
        </w:rPr>
        <w:t>call</w:t>
      </w:r>
      <w:r w:rsidRPr="00356591">
        <w:rPr>
          <w:lang w:eastAsia="zh-CN"/>
        </w:rPr>
        <w:t>.</w:t>
      </w:r>
      <w:r w:rsidR="00E90D49" w:rsidRPr="00E90D49">
        <w:rPr>
          <w:lang w:eastAsia="zh-CN"/>
        </w:rPr>
        <w:t xml:space="preserve"> If the authorized users (not shown in figure) are configured to receive the participants information of ad hoc group call, the MCVideo server provides ad hoc group call notify about all MCVideo users who acknowledged the ad hoc group call request and joined the ad hoc group call, and when MCVideo users join or leave the MCVideo ad hoc group call.</w:t>
      </w:r>
    </w:p>
    <w:p w14:paraId="74E7391E" w14:textId="77777777" w:rsidR="00C76C52" w:rsidRDefault="00C76C52" w:rsidP="00C76C52">
      <w:pPr>
        <w:pStyle w:val="B1"/>
        <w:rPr>
          <w:lang w:eastAsia="zh-CN"/>
        </w:rPr>
      </w:pPr>
      <w:r>
        <w:rPr>
          <w:lang w:eastAsia="zh-CN"/>
        </w:rPr>
        <w:t>16.</w:t>
      </w:r>
      <w:r w:rsidRPr="00356591">
        <w:rPr>
          <w:lang w:eastAsia="zh-CN"/>
        </w:rPr>
        <w:tab/>
      </w:r>
      <w:r>
        <w:rPr>
          <w:lang w:eastAsia="zh-CN"/>
        </w:rPr>
        <w:t xml:space="preserve">The MCVideo </w:t>
      </w:r>
      <w:r>
        <w:t>client 1</w:t>
      </w:r>
      <w:r>
        <w:rPr>
          <w:lang w:eastAsia="zh-CN"/>
        </w:rPr>
        <w:t>, MCVideo client 2, MCVideo client 3 and MCVideo client 4 establish media plane and transmission control resources.</w:t>
      </w:r>
      <w:r w:rsidRPr="009A28AA">
        <w:rPr>
          <w:lang w:eastAsia="zh-CN"/>
        </w:rPr>
        <w:t xml:space="preserve"> </w:t>
      </w:r>
    </w:p>
    <w:p w14:paraId="658721F7" w14:textId="77777777" w:rsidR="00C76C52" w:rsidRDefault="00C76C52" w:rsidP="00C76C52">
      <w:pPr>
        <w:pStyle w:val="NO"/>
      </w:pPr>
      <w:r>
        <w:t>NOTE 2</w:t>
      </w:r>
      <w:r w:rsidRPr="00526FC3">
        <w:t>:</w:t>
      </w:r>
      <w:r w:rsidRPr="00526FC3">
        <w:tab/>
      </w:r>
      <w:r>
        <w:t>The ad hoc group call request and response exchanged between MCVideo server 1 of primary MC system and MCVideo client 3/MCVideo client 4 will always traversal through the MCVideo server 2</w:t>
      </w:r>
      <w:r w:rsidRPr="00526FC3">
        <w:t>.</w:t>
      </w:r>
    </w:p>
    <w:p w14:paraId="0C2EFA7E" w14:textId="25914D1C" w:rsidR="00C76C52" w:rsidRPr="00AB5FED" w:rsidRDefault="00C76C52" w:rsidP="00C76C52">
      <w:pPr>
        <w:pStyle w:val="Heading5"/>
        <w:rPr>
          <w:lang w:val="nl-NL"/>
        </w:rPr>
      </w:pPr>
      <w:bookmarkStart w:id="1197" w:name="_Toc185772599"/>
      <w:r>
        <w:t>7.19.3.2.2</w:t>
      </w:r>
      <w:r w:rsidRPr="00AB5FED">
        <w:rPr>
          <w:lang w:val="nl-NL"/>
        </w:rPr>
        <w:tab/>
      </w:r>
      <w:r w:rsidR="0080118B" w:rsidRPr="0080118B">
        <w:rPr>
          <w:lang w:val="nl-NL"/>
        </w:rPr>
        <w:t>Modification of ad hoc group call participants by the MCVideo server</w:t>
      </w:r>
      <w:bookmarkEnd w:id="1197"/>
    </w:p>
    <w:p w14:paraId="014C6D9F" w14:textId="77777777" w:rsidR="00C76C52" w:rsidRDefault="00C76C52" w:rsidP="00C76C52">
      <w:r>
        <w:t>Figure 7.19.3.2.2</w:t>
      </w:r>
      <w:r w:rsidRPr="00A92C50">
        <w:t>-1</w:t>
      </w:r>
      <w:r w:rsidRPr="008F46AD">
        <w:t xml:space="preserve"> below illustrates the </w:t>
      </w:r>
      <w:r>
        <w:rPr>
          <w:lang w:eastAsia="zh-CN"/>
        </w:rPr>
        <w:t>MCVideo server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 xml:space="preserve">involving multiple </w:t>
      </w:r>
      <w:r>
        <w:rPr>
          <w:lang w:eastAsia="zh-CN"/>
        </w:rPr>
        <w:t>MCVideo</w:t>
      </w:r>
      <w:r w:rsidRPr="00C004A6">
        <w:rPr>
          <w:lang w:eastAsia="zh-CN"/>
        </w:rPr>
        <w:t xml:space="preserve"> systems</w:t>
      </w:r>
      <w:r w:rsidRPr="008F46AD">
        <w:t>.</w:t>
      </w:r>
      <w:r>
        <w:t xml:space="preserve"> </w:t>
      </w:r>
    </w:p>
    <w:p w14:paraId="6C1628ED" w14:textId="77777777" w:rsidR="00C76C52" w:rsidRDefault="00C76C52" w:rsidP="00C76C52">
      <w:r>
        <w:t>Pre-conditions:</w:t>
      </w:r>
    </w:p>
    <w:p w14:paraId="292D06D5" w14:textId="77777777" w:rsidR="00C76C52" w:rsidRDefault="00C76C52" w:rsidP="00C76C52">
      <w:pPr>
        <w:pStyle w:val="B1"/>
      </w:pPr>
      <w:r>
        <w:t>1.</w:t>
      </w:r>
      <w:r>
        <w:tab/>
      </w:r>
      <w:r w:rsidRPr="008A2354">
        <w:t xml:space="preserve">The </w:t>
      </w:r>
      <w:r>
        <w:t>MCVideo</w:t>
      </w:r>
      <w:r w:rsidRPr="008A2354">
        <w:t xml:space="preserve"> user at </w:t>
      </w:r>
      <w:r>
        <w:t>MCVideo</w:t>
      </w:r>
      <w:r w:rsidRPr="008A2354">
        <w:t xml:space="preserve"> client</w:t>
      </w:r>
      <w:r>
        <w:t> </w:t>
      </w:r>
      <w:r w:rsidRPr="008A2354">
        <w:t>1 is authorized to initate ad</w:t>
      </w:r>
      <w:r>
        <w:t> </w:t>
      </w:r>
      <w:r w:rsidRPr="008A2354">
        <w:t>hoc group call.</w:t>
      </w:r>
    </w:p>
    <w:p w14:paraId="3F6BECA0" w14:textId="77777777" w:rsidR="00C76C52" w:rsidRDefault="00C76C52" w:rsidP="00C76C52">
      <w:pPr>
        <w:pStyle w:val="B1"/>
      </w:pPr>
      <w:r>
        <w:t>2.</w:t>
      </w:r>
      <w:r>
        <w:tab/>
        <w:t>The MCVideo server 1 of the primary and MCVideo server 2 of the partner MCVideo systems determined the participants for the ad hoc group call based on the criteria specified by the MCVideo client 1 while initiating the ad hoc group call.</w:t>
      </w:r>
    </w:p>
    <w:p w14:paraId="2A618866" w14:textId="77777777" w:rsidR="00C76C52" w:rsidRDefault="00C76C52" w:rsidP="00C76C52">
      <w:pPr>
        <w:pStyle w:val="B1"/>
      </w:pPr>
      <w:r>
        <w:t>3.</w:t>
      </w:r>
      <w:r>
        <w:tab/>
        <w:t>The MCVideo server 1 of the primary and MCVideo server 2 of the partner MCVideo systems continuously evaluates the criteria to monitor the list of users who meets or not meets the criteria for participating in the on-going ad hoc group call.</w:t>
      </w:r>
    </w:p>
    <w:p w14:paraId="7ABA7576" w14:textId="77777777" w:rsidR="00C76C52" w:rsidRDefault="00C76C52" w:rsidP="00C76C52">
      <w:pPr>
        <w:pStyle w:val="B1"/>
      </w:pPr>
      <w:r>
        <w:t>4.</w:t>
      </w:r>
      <w:r>
        <w:tab/>
        <w:t>The</w:t>
      </w:r>
      <w:r w:rsidRPr="00811FD6">
        <w:t xml:space="preserve"> </w:t>
      </w:r>
      <w:r>
        <w:t>MCVideo server 1 of the primary MCVideo system detects that the MCVideo client 3 meets the criteria and MCVideo client 2 stops to meet the criteria specified by the MCVideo client 1.</w:t>
      </w:r>
    </w:p>
    <w:p w14:paraId="5E3929D9" w14:textId="77777777" w:rsidR="00C76C52" w:rsidRDefault="00C76C52" w:rsidP="00C76C52">
      <w:pPr>
        <w:pStyle w:val="B1"/>
      </w:pPr>
      <w:r>
        <w:t>5.</w:t>
      </w:r>
      <w:r>
        <w:tab/>
        <w:t>The</w:t>
      </w:r>
      <w:r w:rsidRPr="00811FD6">
        <w:t xml:space="preserve"> </w:t>
      </w:r>
      <w:r>
        <w:t>MCVideo server 2 of the partner MCVideo system detects that the MCVideo client 5 meets the criteria and MCVideo client 4 stops to meet the criteria specified by the MCVideo client 1.</w:t>
      </w:r>
    </w:p>
    <w:p w14:paraId="52075EF2" w14:textId="77777777" w:rsidR="00C76C52" w:rsidRDefault="00C76C52" w:rsidP="00C76C52">
      <w:pPr>
        <w:pStyle w:val="B1"/>
      </w:pPr>
    </w:p>
    <w:p w14:paraId="7FD24014" w14:textId="77777777" w:rsidR="00C76C52" w:rsidRDefault="00C76C52" w:rsidP="00C76C52">
      <w:pPr>
        <w:pStyle w:val="TH"/>
      </w:pPr>
      <w:r>
        <w:object w:dxaOrig="11520" w:dyaOrig="10524" w14:anchorId="2E868A9C">
          <v:shape id="_x0000_i1123" type="#_x0000_t75" style="width:432.6pt;height:394.55pt" o:ole="">
            <v:imagedata r:id="rId207" o:title=""/>
          </v:shape>
          <o:OLEObject Type="Embed" ProgID="Visio.Drawing.15" ShapeID="_x0000_i1123" DrawAspect="Content" ObjectID="_1796385471" r:id="rId208"/>
        </w:object>
      </w:r>
    </w:p>
    <w:p w14:paraId="3FF13B1F" w14:textId="169674C8" w:rsidR="00C76C52" w:rsidRPr="00AB5FED" w:rsidRDefault="00C76C52" w:rsidP="00C76C52">
      <w:pPr>
        <w:pStyle w:val="TF"/>
      </w:pPr>
      <w:r w:rsidRPr="00AB5FED">
        <w:t>Figure </w:t>
      </w:r>
      <w:r>
        <w:t>7.19.3.2.2</w:t>
      </w:r>
      <w:r w:rsidRPr="00AB5FED">
        <w:t xml:space="preserve">-1: </w:t>
      </w:r>
      <w:r w:rsidR="0080118B" w:rsidRPr="0080118B">
        <w:t>Modification of ad hoc group call participants by the MCVideo server</w:t>
      </w:r>
    </w:p>
    <w:p w14:paraId="2475F7D8" w14:textId="77777777" w:rsidR="00C76C52" w:rsidRDefault="00C76C52" w:rsidP="00C76C52">
      <w:pPr>
        <w:pStyle w:val="B1"/>
      </w:pPr>
      <w:r>
        <w:t>1.</w:t>
      </w:r>
      <w:r>
        <w:tab/>
        <w:t xml:space="preserve">The ad hoc group call is established and on-going with the participants MCVideo client 1, MCVideo client 2, and MCVideo client 4. The participants list is determined by both primary and partner systems MCVideo server based on the criteria specified by the MCVideo client 1 while initiating the call. </w:t>
      </w:r>
    </w:p>
    <w:p w14:paraId="5CB1DC4E" w14:textId="77777777" w:rsidR="00C76C52" w:rsidRDefault="00C76C52" w:rsidP="00C76C52">
      <w:pPr>
        <w:pStyle w:val="B1"/>
      </w:pPr>
      <w:r>
        <w:t>2.</w:t>
      </w:r>
      <w:r>
        <w:tab/>
        <w:t>The MCVideo</w:t>
      </w:r>
      <w:r w:rsidRPr="0043676C">
        <w:t xml:space="preserve"> server</w:t>
      </w:r>
      <w:r>
        <w:t> 1</w:t>
      </w:r>
      <w:r w:rsidRPr="0043676C">
        <w:t xml:space="preserve"> detects that </w:t>
      </w:r>
      <w:r>
        <w:t>MCVideo</w:t>
      </w:r>
      <w:r w:rsidRPr="0043676C">
        <w:t xml:space="preserve"> client</w:t>
      </w:r>
      <w:r>
        <w:t> </w:t>
      </w:r>
      <w:r w:rsidRPr="0043676C">
        <w:t>3 now meets criteria and successfully added to call</w:t>
      </w:r>
      <w:r>
        <w:t>.</w:t>
      </w:r>
    </w:p>
    <w:p w14:paraId="2E5D7713" w14:textId="77777777" w:rsidR="00C76C52" w:rsidRDefault="00C76C52" w:rsidP="00C76C52">
      <w:pPr>
        <w:pStyle w:val="B1"/>
      </w:pPr>
      <w:r>
        <w:t>3.</w:t>
      </w:r>
      <w:r>
        <w:tab/>
        <w:t>The MCVideo</w:t>
      </w:r>
      <w:r w:rsidRPr="0043676C">
        <w:t xml:space="preserve"> server</w:t>
      </w:r>
      <w:r>
        <w:t> 1</w:t>
      </w:r>
      <w:r w:rsidRPr="0043676C">
        <w:t xml:space="preserve"> detects that </w:t>
      </w:r>
      <w:r>
        <w:t>MCVideo</w:t>
      </w:r>
      <w:r w:rsidRPr="0043676C">
        <w:t xml:space="preserve"> client</w:t>
      </w:r>
      <w:r>
        <w:t> </w:t>
      </w:r>
      <w:r w:rsidRPr="0043676C">
        <w:t xml:space="preserve">2 does not meet criteria any more and successfully removed from </w:t>
      </w:r>
      <w:r>
        <w:t xml:space="preserve">a </w:t>
      </w:r>
      <w:r w:rsidRPr="0043676C">
        <w:t>call</w:t>
      </w:r>
      <w:r>
        <w:t>.</w:t>
      </w:r>
    </w:p>
    <w:p w14:paraId="52ADEC77" w14:textId="77777777" w:rsidR="00C76C52" w:rsidRDefault="00C76C52" w:rsidP="00C76C52">
      <w:pPr>
        <w:pStyle w:val="B1"/>
      </w:pPr>
      <w:r>
        <w:t>4.</w:t>
      </w:r>
      <w:r>
        <w:tab/>
        <w:t>The MCVideo server 2 detects that the MCVideo client 5 meets the criteria specified by the MCVideo client 1.</w:t>
      </w:r>
    </w:p>
    <w:p w14:paraId="755585E4" w14:textId="77777777" w:rsidR="00C76C52" w:rsidRDefault="00C76C52" w:rsidP="00C76C52">
      <w:pPr>
        <w:pStyle w:val="B1"/>
      </w:pPr>
      <w:r>
        <w:t>5.</w:t>
      </w:r>
      <w:r>
        <w:tab/>
        <w:t>The MCVideo server 2 sends the notification to MCVideo server 1 of the primary MCVideo system to add the MCVideo user at MCVideo client 5 to on-going ad hoc group call.</w:t>
      </w:r>
    </w:p>
    <w:p w14:paraId="6CFE74E9" w14:textId="77777777" w:rsidR="00C76C52" w:rsidRDefault="00C76C52" w:rsidP="00C76C52">
      <w:pPr>
        <w:pStyle w:val="B1"/>
      </w:pPr>
      <w:r>
        <w:t>6.</w:t>
      </w:r>
      <w:r>
        <w:tab/>
        <w:t>The MCVideo server 1 sends the ad hoc group call request to the MCVideo client 5.</w:t>
      </w:r>
    </w:p>
    <w:p w14:paraId="78D7FCDC" w14:textId="77777777" w:rsidR="00C76C52" w:rsidRDefault="00C76C52" w:rsidP="00C76C52">
      <w:pPr>
        <w:pStyle w:val="B1"/>
        <w:rPr>
          <w:lang w:eastAsia="zh-CN"/>
        </w:rPr>
      </w:pPr>
      <w:r>
        <w:t>7.</w:t>
      </w:r>
      <w:r>
        <w:tab/>
        <w:t>The MCVideo client 5 notifies the user about the incoming ad hoc group call.</w:t>
      </w:r>
    </w:p>
    <w:p w14:paraId="110C8B9F" w14:textId="77777777" w:rsidR="00C76C52" w:rsidRDefault="00C76C52" w:rsidP="00C76C52">
      <w:pPr>
        <w:pStyle w:val="B1"/>
        <w:rPr>
          <w:lang w:eastAsia="zh-CN"/>
        </w:rPr>
      </w:pPr>
      <w:r>
        <w:t>8.</w:t>
      </w:r>
      <w:r>
        <w:tab/>
        <w:t>The MCVideo client 5 accepts the ad hoc group call request and sends the ad hoc group call response to the MCVideo server 1.</w:t>
      </w:r>
    </w:p>
    <w:p w14:paraId="29550471" w14:textId="77777777" w:rsidR="00C76C52" w:rsidRDefault="00C76C52" w:rsidP="00C76C52">
      <w:pPr>
        <w:pStyle w:val="B1"/>
      </w:pPr>
      <w:r>
        <w:t>9.</w:t>
      </w:r>
      <w:r>
        <w:tab/>
        <w:t>The on-going ad hoc group call is updated by adding MCVideo client 5 which meets the criteria specified by the MCVideo client 1.</w:t>
      </w:r>
    </w:p>
    <w:p w14:paraId="3D9826F0" w14:textId="77777777" w:rsidR="00C76C52" w:rsidRDefault="00C76C52" w:rsidP="00C76C52">
      <w:pPr>
        <w:pStyle w:val="B1"/>
      </w:pPr>
      <w:r>
        <w:t>10.</w:t>
      </w:r>
      <w:r>
        <w:tab/>
        <w:t>The MCVideo server 2 detects that the MCVideo client 4 is no more satisfying the criteria to be the participant of the ad hoc group call.</w:t>
      </w:r>
    </w:p>
    <w:p w14:paraId="111A8E65" w14:textId="77777777" w:rsidR="00C76C52" w:rsidRDefault="00C76C52" w:rsidP="00C76C52">
      <w:pPr>
        <w:pStyle w:val="B1"/>
      </w:pPr>
      <w:r>
        <w:lastRenderedPageBreak/>
        <w:t>11.</w:t>
      </w:r>
      <w:r>
        <w:tab/>
        <w:t>The MCVideo server 2 sends the notification to MCVideo server 1 of the primary MCVideo system to remove the MCVideo user at MCVideo client 4 from on-going ad hoc group call.</w:t>
      </w:r>
    </w:p>
    <w:p w14:paraId="42D57DED" w14:textId="77777777" w:rsidR="00C76C52" w:rsidRDefault="00C76C52" w:rsidP="00C76C52">
      <w:pPr>
        <w:pStyle w:val="B1"/>
      </w:pPr>
      <w:r>
        <w:t>12.</w:t>
      </w:r>
      <w:r>
        <w:tab/>
        <w:t>The MCVideo server 1 sends the ad hoc group call leave request to the MCVideo client 4 and removes it from the on-going ad hoc group call.</w:t>
      </w:r>
    </w:p>
    <w:p w14:paraId="134CC0A5" w14:textId="77777777" w:rsidR="00C76C52" w:rsidRDefault="00C76C52" w:rsidP="00C76C52">
      <w:pPr>
        <w:pStyle w:val="B1"/>
        <w:rPr>
          <w:lang w:eastAsia="zh-CN"/>
        </w:rPr>
      </w:pPr>
      <w:r>
        <w:t>13.</w:t>
      </w:r>
      <w:r>
        <w:tab/>
        <w:t>The MCVideo client 4 notifies the user of the ad hoc group call leave request.</w:t>
      </w:r>
    </w:p>
    <w:p w14:paraId="028741BA" w14:textId="77777777" w:rsidR="00C76C52" w:rsidRDefault="00C76C52" w:rsidP="00C76C52">
      <w:pPr>
        <w:pStyle w:val="B1"/>
      </w:pPr>
      <w:r>
        <w:t>14.</w:t>
      </w:r>
      <w:r>
        <w:tab/>
        <w:t>The MCVideo client 4 sends the ad hoc group call leave response to the MCVideo server 1.</w:t>
      </w:r>
    </w:p>
    <w:p w14:paraId="19F13080" w14:textId="77777777" w:rsidR="00C76C52" w:rsidRDefault="00C76C52" w:rsidP="00C76C52">
      <w:pPr>
        <w:pStyle w:val="B1"/>
      </w:pPr>
      <w:r>
        <w:t>15.</w:t>
      </w:r>
      <w:r>
        <w:tab/>
        <w:t>The on-going ad hoc group call is updated by removing MCVideo client 4, which no more meets the criteria specified by the MCVideo client 1.</w:t>
      </w:r>
      <w:r w:rsidRPr="00FE74E7">
        <w:t xml:space="preserve"> </w:t>
      </w:r>
    </w:p>
    <w:p w14:paraId="54DE4D42" w14:textId="77777777" w:rsidR="00C76C52" w:rsidRDefault="00C76C52" w:rsidP="00C76C52">
      <w:pPr>
        <w:pStyle w:val="NO"/>
      </w:pPr>
      <w:r>
        <w:t>NOTE</w:t>
      </w:r>
      <w:r w:rsidRPr="00526FC3">
        <w:t>:</w:t>
      </w:r>
      <w:r w:rsidRPr="00526FC3">
        <w:tab/>
      </w:r>
      <w:r>
        <w:t>The ad hoc group call request and response exchanged between MCVideo server 1 of primary MC system and MCVideo client 4/MCVideo client 5 will always traversal through the MCVideo server 2</w:t>
      </w:r>
      <w:r w:rsidRPr="00526FC3">
        <w:t>.</w:t>
      </w:r>
    </w:p>
    <w:p w14:paraId="6F46B4A4" w14:textId="77777777" w:rsidR="00C76C52" w:rsidRPr="00AB5FED" w:rsidRDefault="00C76C52" w:rsidP="00C76C52">
      <w:pPr>
        <w:pStyle w:val="Heading5"/>
        <w:rPr>
          <w:lang w:val="nl-NL"/>
        </w:rPr>
      </w:pPr>
      <w:bookmarkStart w:id="1198" w:name="_Toc185772600"/>
      <w:r>
        <w:t>7.19.3.2.3</w:t>
      </w:r>
      <w:r w:rsidRPr="00AB5FED">
        <w:rPr>
          <w:lang w:val="nl-NL"/>
        </w:rPr>
        <w:tab/>
      </w:r>
      <w:r>
        <w:rPr>
          <w:lang w:val="nl-NL"/>
        </w:rPr>
        <w:t>Release ad hoc group call and stop determining the ad hoc g</w:t>
      </w:r>
      <w:r w:rsidRPr="00AB5FED">
        <w:rPr>
          <w:lang w:val="nl-NL"/>
        </w:rPr>
        <w:t xml:space="preserve">roup </w:t>
      </w:r>
      <w:r>
        <w:rPr>
          <w:lang w:val="nl-NL"/>
        </w:rPr>
        <w:t>call</w:t>
      </w:r>
      <w:r w:rsidRPr="00AB5FED">
        <w:rPr>
          <w:lang w:val="nl-NL"/>
        </w:rPr>
        <w:t xml:space="preserve"> </w:t>
      </w:r>
      <w:r>
        <w:rPr>
          <w:lang w:val="nl-NL"/>
        </w:rPr>
        <w:t>participants by partner</w:t>
      </w:r>
      <w:r w:rsidRPr="00C004A6">
        <w:rPr>
          <w:lang w:val="nl-NL"/>
        </w:rPr>
        <w:t xml:space="preserve"> </w:t>
      </w:r>
      <w:r>
        <w:rPr>
          <w:lang w:val="nl-NL"/>
        </w:rPr>
        <w:t>MCVideo</w:t>
      </w:r>
      <w:r w:rsidRPr="00C004A6">
        <w:rPr>
          <w:lang w:val="nl-NL"/>
        </w:rPr>
        <w:t xml:space="preserve"> system</w:t>
      </w:r>
      <w:r>
        <w:rPr>
          <w:lang w:val="nl-NL"/>
        </w:rPr>
        <w:t xml:space="preserve"> – Participants list determined by the MCVideo server</w:t>
      </w:r>
      <w:bookmarkEnd w:id="1198"/>
    </w:p>
    <w:p w14:paraId="068CE55A" w14:textId="77777777" w:rsidR="00C76C52" w:rsidRDefault="00C76C52" w:rsidP="00C76C52">
      <w:r>
        <w:t>Figure 7.19.3.2.3</w:t>
      </w:r>
      <w:r w:rsidRPr="00A92C50">
        <w:t>-1</w:t>
      </w:r>
      <w:r w:rsidRPr="008F46AD">
        <w:t xml:space="preserve"> below illustrates the </w:t>
      </w:r>
      <w:r>
        <w:t xml:space="preserve">release of ad hoc group call and </w:t>
      </w:r>
      <w:r>
        <w:rPr>
          <w:lang w:eastAsia="zh-CN"/>
        </w:rPr>
        <w:t>stopping of</w:t>
      </w:r>
      <w:r>
        <w:rPr>
          <w:rFonts w:hint="eastAsia"/>
          <w:lang w:eastAsia="zh-CN"/>
        </w:rPr>
        <w:t xml:space="preserve"> </w:t>
      </w:r>
      <w:r>
        <w:rPr>
          <w:lang w:eastAsia="zh-CN"/>
        </w:rPr>
        <w:t>MCVideo server</w:t>
      </w:r>
      <w:r>
        <w:t xml:space="preserve"> </w:t>
      </w:r>
      <w:r w:rsidRPr="00753BF3">
        <w:t xml:space="preserve">at the partner MC system from </w:t>
      </w:r>
      <w:r>
        <w:t xml:space="preserve">determining the ad hoc </w:t>
      </w:r>
      <w:r>
        <w:rPr>
          <w:rFonts w:hint="eastAsia"/>
          <w:lang w:eastAsia="zh-CN"/>
        </w:rPr>
        <w:t xml:space="preserve">group call </w:t>
      </w:r>
      <w:r>
        <w:rPr>
          <w:lang w:eastAsia="zh-CN"/>
        </w:rPr>
        <w:t>participants’</w:t>
      </w:r>
      <w:r>
        <w:rPr>
          <w:rFonts w:hint="eastAsia"/>
          <w:lang w:eastAsia="zh-CN"/>
        </w:rPr>
        <w:t xml:space="preserve"> procedure </w:t>
      </w:r>
      <w:r>
        <w:rPr>
          <w:lang w:eastAsia="zh-CN"/>
        </w:rPr>
        <w:t xml:space="preserve">once </w:t>
      </w:r>
      <w:r w:rsidRPr="00C004A6">
        <w:rPr>
          <w:lang w:eastAsia="zh-CN"/>
        </w:rPr>
        <w:t xml:space="preserve">involving multiple </w:t>
      </w:r>
      <w:r>
        <w:rPr>
          <w:lang w:eastAsia="zh-CN"/>
        </w:rPr>
        <w:t>MCVideo</w:t>
      </w:r>
      <w:r w:rsidRPr="00C004A6">
        <w:rPr>
          <w:lang w:eastAsia="zh-CN"/>
        </w:rPr>
        <w:t xml:space="preserve"> systems</w:t>
      </w:r>
      <w:r w:rsidRPr="008F46AD">
        <w:t>.</w:t>
      </w:r>
      <w:r>
        <w:t xml:space="preserve"> This procedure, in particular describes about how the partner MC system is notified about ad hoc group call release to cease the determining of the participants by the partner MC system. </w:t>
      </w:r>
    </w:p>
    <w:p w14:paraId="66476537" w14:textId="77777777" w:rsidR="00C76C52" w:rsidRDefault="00C76C52" w:rsidP="00C76C52">
      <w:r>
        <w:t>Pre-conditions:</w:t>
      </w:r>
    </w:p>
    <w:p w14:paraId="5C02DFAC" w14:textId="77777777" w:rsidR="00C76C52" w:rsidRDefault="00C76C52" w:rsidP="00C76C52">
      <w:pPr>
        <w:pStyle w:val="B1"/>
      </w:pPr>
      <w:r>
        <w:t>1.</w:t>
      </w:r>
      <w:r>
        <w:tab/>
      </w:r>
      <w:r w:rsidRPr="008A2354">
        <w:t xml:space="preserve">The </w:t>
      </w:r>
      <w:r>
        <w:t>MCVideo</w:t>
      </w:r>
      <w:r w:rsidRPr="008A2354">
        <w:t xml:space="preserve"> user at </w:t>
      </w:r>
      <w:r>
        <w:t>MCVideo</w:t>
      </w:r>
      <w:r w:rsidRPr="008A2354">
        <w:t xml:space="preserve"> client</w:t>
      </w:r>
      <w:r>
        <w:t> </w:t>
      </w:r>
      <w:r w:rsidRPr="008A2354">
        <w:t>1 is authorized to initate ad hoc group call.</w:t>
      </w:r>
    </w:p>
    <w:p w14:paraId="754BAA83" w14:textId="77777777" w:rsidR="00C76C52" w:rsidRDefault="00C76C52" w:rsidP="00C76C52">
      <w:pPr>
        <w:pStyle w:val="B1"/>
      </w:pPr>
      <w:r>
        <w:t>2.</w:t>
      </w:r>
      <w:r>
        <w:tab/>
        <w:t>The MCVideo server 1 of the primary and MCVideo server 2 of the partner MCVideo systems determined the participants for the ad hoc group call based on the criteria specified by the MCVideo client 1 while initiating the ad hoc group call.</w:t>
      </w:r>
    </w:p>
    <w:p w14:paraId="72D96C68" w14:textId="77777777" w:rsidR="00C76C52" w:rsidRDefault="00C76C52" w:rsidP="00C76C52">
      <w:pPr>
        <w:pStyle w:val="B1"/>
      </w:pPr>
      <w:r>
        <w:t>3.</w:t>
      </w:r>
      <w:r>
        <w:tab/>
        <w:t>The MCVideo server 1 of the primary and MCVideo server 2 of the partner MCVideo systems continuously evaluates the criteria to monitor the list of users who meets or not meets the criteria for participating in the on-going ad hoc group call.</w:t>
      </w:r>
    </w:p>
    <w:p w14:paraId="1A20C5B3" w14:textId="4DDE99DF" w:rsidR="00C76C52" w:rsidRDefault="008C1340" w:rsidP="00C76C52">
      <w:pPr>
        <w:pStyle w:val="TH"/>
      </w:pPr>
      <w:r>
        <w:object w:dxaOrig="10032" w:dyaOrig="8664" w14:anchorId="55453A5B">
          <v:shape id="_x0000_i1124" type="#_x0000_t75" style="width:481.55pt;height:415.3pt" o:ole="">
            <v:imagedata r:id="rId209" o:title=""/>
          </v:shape>
          <o:OLEObject Type="Embed" ProgID="Visio.Drawing.15" ShapeID="_x0000_i1124" DrawAspect="Content" ObjectID="_1796385472" r:id="rId210"/>
        </w:object>
      </w:r>
    </w:p>
    <w:p w14:paraId="764D1780" w14:textId="77777777" w:rsidR="00C76C52" w:rsidRPr="00AB5FED" w:rsidRDefault="00C76C52" w:rsidP="00C76C52">
      <w:pPr>
        <w:pStyle w:val="TF"/>
      </w:pPr>
      <w:r w:rsidRPr="00AB5FED">
        <w:t>Figure </w:t>
      </w:r>
      <w:r>
        <w:t>7.19.3.2.3</w:t>
      </w:r>
      <w:r w:rsidRPr="00AB5FED">
        <w:t xml:space="preserve">-1: </w:t>
      </w:r>
      <w:r>
        <w:rPr>
          <w:lang w:val="nl-NL"/>
        </w:rPr>
        <w:t>MCVideo server releases an ad </w:t>
      </w:r>
      <w:r w:rsidRPr="00BC624A">
        <w:rPr>
          <w:lang w:val="nl-NL"/>
        </w:rPr>
        <w:t xml:space="preserve">hoc group call and </w:t>
      </w:r>
      <w:r>
        <w:rPr>
          <w:lang w:val="nl-NL"/>
        </w:rPr>
        <w:t>stops the determination of ad hoc g</w:t>
      </w:r>
      <w:r w:rsidRPr="00AB5FED">
        <w:rPr>
          <w:lang w:val="nl-NL"/>
        </w:rPr>
        <w:t xml:space="preserve">roup </w:t>
      </w:r>
      <w:r>
        <w:rPr>
          <w:lang w:val="nl-NL"/>
        </w:rPr>
        <w:t>call</w:t>
      </w:r>
      <w:r w:rsidRPr="00AB5FED">
        <w:rPr>
          <w:lang w:val="nl-NL"/>
        </w:rPr>
        <w:t xml:space="preserve"> </w:t>
      </w:r>
      <w:r>
        <w:rPr>
          <w:lang w:val="nl-NL"/>
        </w:rPr>
        <w:t xml:space="preserve">participants </w:t>
      </w:r>
      <w:r w:rsidRPr="00C004A6">
        <w:rPr>
          <w:lang w:val="nl-NL"/>
        </w:rPr>
        <w:t xml:space="preserve">involving multiple </w:t>
      </w:r>
      <w:r>
        <w:rPr>
          <w:lang w:val="nl-NL"/>
        </w:rPr>
        <w:t>MCVideo</w:t>
      </w:r>
      <w:r w:rsidRPr="00C004A6">
        <w:rPr>
          <w:lang w:val="nl-NL"/>
        </w:rPr>
        <w:t xml:space="preserve"> systems</w:t>
      </w:r>
    </w:p>
    <w:p w14:paraId="068B818A" w14:textId="77777777" w:rsidR="00C76C52" w:rsidRDefault="00C76C52" w:rsidP="00C76C52">
      <w:pPr>
        <w:pStyle w:val="B1"/>
      </w:pPr>
      <w:r>
        <w:t>1.</w:t>
      </w:r>
      <w:r>
        <w:tab/>
        <w:t xml:space="preserve">The ad hoc group call is established and on-going with the participants MCVideo client 1, MCVideo client 2, MCVideo client 3, and MCVideo client 4. The participants list is determined by both primary and partner systems MCVideo server based on the criteria specified by the MCVideo client 1 while initiating the call. </w:t>
      </w:r>
    </w:p>
    <w:p w14:paraId="30F53E4F" w14:textId="77777777" w:rsidR="00C76C52" w:rsidRDefault="00C76C52" w:rsidP="00C76C52">
      <w:pPr>
        <w:pStyle w:val="B1"/>
      </w:pPr>
      <w:r>
        <w:t>2.</w:t>
      </w:r>
      <w:r>
        <w:tab/>
        <w:t>The MCVideo</w:t>
      </w:r>
      <w:r w:rsidRPr="0043676C">
        <w:t xml:space="preserve"> server</w:t>
      </w:r>
      <w:r>
        <w:t> 1</w:t>
      </w:r>
      <w:r w:rsidRPr="0043676C">
        <w:t xml:space="preserve"> detects </w:t>
      </w:r>
      <w:r>
        <w:t xml:space="preserve">that </w:t>
      </w:r>
      <w:r w:rsidRPr="00E65F14">
        <w:t>the ad</w:t>
      </w:r>
      <w:r>
        <w:t> </w:t>
      </w:r>
      <w:r w:rsidRPr="00E65F14">
        <w:t xml:space="preserve">hoc group call which is ongoing </w:t>
      </w:r>
      <w:r>
        <w:t xml:space="preserve">is to be released </w:t>
      </w:r>
      <w:r w:rsidRPr="00E65F14">
        <w:t xml:space="preserve">e.g., due to hang time expiry, last participant leaving, second last participant leaving, initiator leaving, or minimum number of affiliated </w:t>
      </w:r>
      <w:r>
        <w:t>MCVideo</w:t>
      </w:r>
      <w:r w:rsidRPr="00E65F14">
        <w:t xml:space="preserve"> group members are not present.</w:t>
      </w:r>
    </w:p>
    <w:p w14:paraId="14F1C32D" w14:textId="77777777" w:rsidR="008C1340" w:rsidRDefault="008C1340" w:rsidP="008C1340">
      <w:pPr>
        <w:pStyle w:val="B1"/>
      </w:pPr>
      <w:r>
        <w:t>3.</w:t>
      </w:r>
      <w:r>
        <w:tab/>
        <w:t>The MCVideo server 1 sends the notification to MCVideo server 2 of the partner MCVideo system about the ad hoc group call release to stop determining the participants list by MCVideo server 2 of the partner MCVideo system.</w:t>
      </w:r>
    </w:p>
    <w:p w14:paraId="4B6438DC" w14:textId="79CC9D81" w:rsidR="00C76C52" w:rsidRDefault="008C1340" w:rsidP="00C76C52">
      <w:pPr>
        <w:pStyle w:val="B1"/>
      </w:pPr>
      <w:r>
        <w:t>4</w:t>
      </w:r>
      <w:r w:rsidR="00C76C52">
        <w:t>a-</w:t>
      </w:r>
      <w:r>
        <w:t>4</w:t>
      </w:r>
      <w:r w:rsidR="00C76C52">
        <w:t>d.</w:t>
      </w:r>
      <w:r w:rsidR="00C76C52">
        <w:tab/>
        <w:t>The MCVideo</w:t>
      </w:r>
      <w:r w:rsidR="00C76C52" w:rsidRPr="0043676C">
        <w:t xml:space="preserve"> server</w:t>
      </w:r>
      <w:r w:rsidR="00C76C52">
        <w:t> 1</w:t>
      </w:r>
      <w:r w:rsidR="00C76C52" w:rsidRPr="0043676C">
        <w:t xml:space="preserve"> </w:t>
      </w:r>
      <w:r w:rsidR="00C76C52">
        <w:t>sends ad </w:t>
      </w:r>
      <w:r w:rsidR="00C76C52" w:rsidRPr="008B77F5">
        <w:t>hoc group call release reques</w:t>
      </w:r>
      <w:r w:rsidR="00C76C52">
        <w:t xml:space="preserve">t to all the participants of the </w:t>
      </w:r>
      <w:r w:rsidR="00C76C52" w:rsidRPr="004E02DE">
        <w:t>ad</w:t>
      </w:r>
      <w:r w:rsidR="00C76C52">
        <w:t xml:space="preserve"> hoc group </w:t>
      </w:r>
      <w:r w:rsidR="00C76C52" w:rsidRPr="004E02DE">
        <w:t>call</w:t>
      </w:r>
      <w:r w:rsidR="00C76C52">
        <w:t>.</w:t>
      </w:r>
    </w:p>
    <w:p w14:paraId="5EE639CB" w14:textId="15029AB0" w:rsidR="00C76C52" w:rsidRDefault="008C1340" w:rsidP="00C76C52">
      <w:pPr>
        <w:pStyle w:val="B1"/>
      </w:pPr>
      <w:r>
        <w:t>5</w:t>
      </w:r>
      <w:r w:rsidR="00C76C52">
        <w:t>a-</w:t>
      </w:r>
      <w:r>
        <w:t>5</w:t>
      </w:r>
      <w:r w:rsidR="00C76C52">
        <w:t>d.</w:t>
      </w:r>
      <w:r w:rsidR="00C76C52">
        <w:tab/>
        <w:t xml:space="preserve">The MCVideo clients notifies the user about the </w:t>
      </w:r>
      <w:r w:rsidR="00C76C52" w:rsidRPr="00CD1BB8">
        <w:t xml:space="preserve">release of the </w:t>
      </w:r>
      <w:r w:rsidR="00C76C52">
        <w:t>ad hoc group call.</w:t>
      </w:r>
    </w:p>
    <w:p w14:paraId="6BB9D294" w14:textId="3B0530D6" w:rsidR="00C76C52" w:rsidRDefault="00C76C52" w:rsidP="00C76C52">
      <w:pPr>
        <w:pStyle w:val="B1"/>
      </w:pPr>
      <w:r>
        <w:t>6a-6d.</w:t>
      </w:r>
      <w:r>
        <w:tab/>
        <w:t>All the participants of the ad hoc group call rece</w:t>
      </w:r>
      <w:r w:rsidR="008C1340">
        <w:t>i</w:t>
      </w:r>
      <w:r>
        <w:t>ves the ad hoc group call release request and sends the ad hoc group call release response to the MCVideo server 1 of the primary MCVideo server.</w:t>
      </w:r>
    </w:p>
    <w:p w14:paraId="52D06FCD" w14:textId="77777777" w:rsidR="00C76C52" w:rsidRDefault="00C76C52" w:rsidP="00C76C52">
      <w:pPr>
        <w:pStyle w:val="NO"/>
      </w:pPr>
      <w:r>
        <w:t>NOTE</w:t>
      </w:r>
      <w:r w:rsidRPr="00526FC3">
        <w:t>:</w:t>
      </w:r>
      <w:r w:rsidRPr="00526FC3">
        <w:tab/>
      </w:r>
      <w:r>
        <w:t>The ad hoc group call request and response exchanged between MCVideo server 1 of primary MC system and MCVideo client 3/MCVideo client 4 will always traversal through the MCVideo server 2</w:t>
      </w:r>
      <w:r w:rsidRPr="00526FC3">
        <w:t>.</w:t>
      </w:r>
    </w:p>
    <w:p w14:paraId="215DE504" w14:textId="77777777" w:rsidR="00C76C52" w:rsidRPr="0045613B" w:rsidRDefault="00C76C52" w:rsidP="00C76C52">
      <w:pPr>
        <w:pStyle w:val="Heading5"/>
      </w:pPr>
      <w:bookmarkStart w:id="1199" w:name="_Toc185772601"/>
      <w:r>
        <w:lastRenderedPageBreak/>
        <w:t>7.19.3.2.4</w:t>
      </w:r>
      <w:r w:rsidRPr="0045613B">
        <w:tab/>
      </w:r>
      <w:r>
        <w:t>Procedure for a</w:t>
      </w:r>
      <w:r w:rsidRPr="0045613B">
        <w:t>d</w:t>
      </w:r>
      <w:r>
        <w:t> </w:t>
      </w:r>
      <w:r w:rsidRPr="0045613B">
        <w:t>hoc group call</w:t>
      </w:r>
      <w:r>
        <w:t xml:space="preserve"> setup</w:t>
      </w:r>
      <w:bookmarkEnd w:id="1193"/>
      <w:bookmarkEnd w:id="1194"/>
      <w:bookmarkEnd w:id="1195"/>
      <w:r>
        <w:t xml:space="preserve"> – Participants list provided by the Initiator</w:t>
      </w:r>
      <w:bookmarkEnd w:id="1199"/>
    </w:p>
    <w:p w14:paraId="2A278041" w14:textId="50C0A744" w:rsidR="00C76C52" w:rsidRPr="00FD08F4" w:rsidRDefault="00C76C52" w:rsidP="00C76C52">
      <w:r w:rsidRPr="00FD08F4">
        <w:t>Figure </w:t>
      </w:r>
      <w:r>
        <w:t>7.19.3.2.4</w:t>
      </w:r>
      <w:r w:rsidRPr="00FD08F4">
        <w:t>-1 illustrates the procedure for ad</w:t>
      </w:r>
      <w:r>
        <w:t> </w:t>
      </w:r>
      <w:r w:rsidRPr="00FD08F4">
        <w:t>hoc group call</w:t>
      </w:r>
      <w:r>
        <w:t xml:space="preserve"> setup </w:t>
      </w:r>
      <w:r w:rsidRPr="00FD08F4">
        <w:t>procedure</w:t>
      </w:r>
      <w:r w:rsidR="009B379F" w:rsidRPr="009B379F">
        <w:t xml:space="preserve"> initiated by an authorized user wherein either a list of participants or an ad hoc group ID from an ad hoc group emergency alert is provided by the authorised user and the determined MCVideo users are from multiple MCVideo systems</w:t>
      </w:r>
      <w:r w:rsidRPr="00FD08F4">
        <w:t xml:space="preserve">. </w:t>
      </w:r>
    </w:p>
    <w:p w14:paraId="48700120" w14:textId="77777777" w:rsidR="00C76C52" w:rsidRPr="005A0216" w:rsidRDefault="00C76C52" w:rsidP="00C76C52">
      <w:r w:rsidRPr="005A0216">
        <w:t>Pre-conditions:</w:t>
      </w:r>
    </w:p>
    <w:p w14:paraId="0BE7F55B" w14:textId="77777777" w:rsidR="00C76C52" w:rsidRPr="00755168" w:rsidRDefault="00C76C52" w:rsidP="00C76C5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5CBC5788" w14:textId="77777777" w:rsidR="00C76C52" w:rsidRPr="00755168" w:rsidRDefault="00C76C52" w:rsidP="00C76C52">
      <w:pPr>
        <w:pStyle w:val="B1"/>
      </w:pPr>
      <w:r w:rsidRPr="00755168">
        <w:t>2.</w:t>
      </w:r>
      <w:r w:rsidRPr="00755168">
        <w:tab/>
        <w:t xml:space="preserve">The authorized </w:t>
      </w:r>
      <w:r>
        <w:t>MCVideo</w:t>
      </w:r>
      <w:r w:rsidRPr="00755168">
        <w:t xml:space="preserve"> user/dispatcher belongs to the primary MC</w:t>
      </w:r>
      <w:r>
        <w:t xml:space="preserve"> </w:t>
      </w:r>
      <w:r w:rsidRPr="00755168">
        <w:t>system.</w:t>
      </w:r>
    </w:p>
    <w:p w14:paraId="4076F471" w14:textId="5A64CD70" w:rsidR="00C76C52" w:rsidRPr="0045613B" w:rsidRDefault="00C76C52" w:rsidP="00C76C52">
      <w:pPr>
        <w:pStyle w:val="B1"/>
      </w:pPr>
      <w:r w:rsidRPr="00755168">
        <w:t>3.</w:t>
      </w:r>
      <w:r w:rsidRPr="00755168">
        <w:tab/>
        <w:t xml:space="preserve">The </w:t>
      </w:r>
      <w:r>
        <w:t>MCVideo</w:t>
      </w:r>
      <w:r w:rsidRPr="00755168">
        <w:t xml:space="preserve"> server of the primary MC</w:t>
      </w:r>
      <w:r>
        <w:t xml:space="preserve"> </w:t>
      </w:r>
      <w:r w:rsidRPr="00755168">
        <w:t xml:space="preserve">system is where the authorized </w:t>
      </w:r>
      <w:r>
        <w:t>MCVideo</w:t>
      </w:r>
      <w:r w:rsidRPr="00755168">
        <w:t xml:space="preserve"> user/dispatcher </w:t>
      </w:r>
      <w:r w:rsidR="009B379F" w:rsidRPr="009B379F">
        <w:t>controls</w:t>
      </w:r>
      <w:r w:rsidR="009B379F">
        <w:t xml:space="preserve"> </w:t>
      </w:r>
      <w:r w:rsidRPr="0045613B">
        <w:t xml:space="preserve">the </w:t>
      </w:r>
      <w:r>
        <w:t>ad hoc</w:t>
      </w:r>
      <w:r w:rsidRPr="0045613B">
        <w:t xml:space="preserve"> group.</w:t>
      </w:r>
    </w:p>
    <w:p w14:paraId="2E8C6C71" w14:textId="682A33E0" w:rsidR="00C76C52" w:rsidRDefault="00C76C52" w:rsidP="00C76C52">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5C28F946" w14:textId="7E2466C1" w:rsidR="00C76C52" w:rsidRDefault="00C76C52" w:rsidP="00C76C52">
      <w:pPr>
        <w:pStyle w:val="B1"/>
        <w:rPr>
          <w:noProof/>
        </w:rPr>
      </w:pPr>
      <w:r>
        <w:t>5.</w:t>
      </w:r>
      <w:r>
        <w:tab/>
      </w:r>
      <w:r>
        <w:rPr>
          <w:noProof/>
        </w:rPr>
        <w:t xml:space="preserve">The preconfigured group identity and preconfigured group configuration to be used for an ad hoc group have been preconfigured in the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5586E7F5" w14:textId="7472BBBF" w:rsidR="009B379F" w:rsidRDefault="009B379F" w:rsidP="00C76C52">
      <w:pPr>
        <w:pStyle w:val="B1"/>
        <w:rPr>
          <w:noProof/>
        </w:rPr>
      </w:pPr>
      <w:r w:rsidRPr="009B379F">
        <w:rPr>
          <w:noProof/>
        </w:rPr>
        <w:t>6.</w:t>
      </w:r>
      <w:r w:rsidRPr="009B379F">
        <w:rPr>
          <w:noProof/>
        </w:rPr>
        <w:tab/>
        <w:t>If an ad hoc group ID from an ad hoc group emergency alert is used to invite the ad hoc group members, MCVideo client is aware of the ad hoc group ID.</w:t>
      </w:r>
    </w:p>
    <w:p w14:paraId="2AEFE48C" w14:textId="77777777" w:rsidR="00C76C52" w:rsidRPr="002935AD" w:rsidRDefault="00C76C52" w:rsidP="00C76C52">
      <w:pPr>
        <w:pStyle w:val="TH"/>
        <w:rPr>
          <w:rFonts w:eastAsia="SimSun"/>
        </w:rPr>
      </w:pPr>
      <w:r w:rsidRPr="002935AD">
        <w:object w:dxaOrig="12108" w:dyaOrig="5616" w14:anchorId="28C046E5">
          <v:shape id="_x0000_i1125" type="#_x0000_t75" style="width:466.55pt;height:216.6pt" o:ole="">
            <v:imagedata r:id="rId211" o:title=""/>
          </v:shape>
          <o:OLEObject Type="Embed" ProgID="Visio.Drawing.15" ShapeID="_x0000_i1125" DrawAspect="Content" ObjectID="_1796385473" r:id="rId212"/>
        </w:object>
      </w:r>
    </w:p>
    <w:p w14:paraId="501F9AD6" w14:textId="77777777" w:rsidR="00C76C52" w:rsidRPr="0045613B" w:rsidRDefault="00C76C52" w:rsidP="00C76C52">
      <w:pPr>
        <w:pStyle w:val="TF"/>
      </w:pPr>
      <w:r w:rsidRPr="002935AD">
        <w:t>Figure </w:t>
      </w:r>
      <w:r>
        <w:t>7.19.3.2.4</w:t>
      </w:r>
      <w:r w:rsidRPr="0045613B">
        <w:t xml:space="preserve">-1: </w:t>
      </w:r>
      <w:r>
        <w:t>Ad hoc</w:t>
      </w:r>
      <w:r w:rsidRPr="0045613B">
        <w:t xml:space="preserve"> group call</w:t>
      </w:r>
      <w:r>
        <w:t xml:space="preserve"> setup</w:t>
      </w:r>
    </w:p>
    <w:p w14:paraId="6783E49F" w14:textId="6A102E5E" w:rsidR="00C76C52" w:rsidRPr="005A0216" w:rsidRDefault="00C76C52" w:rsidP="00C76C52">
      <w:pPr>
        <w:pStyle w:val="B1"/>
      </w:pPr>
      <w:r w:rsidRPr="0045613B">
        <w:t>1.</w:t>
      </w:r>
      <w:r w:rsidRPr="0045613B">
        <w:tab/>
        <w:t xml:space="preserve">The </w:t>
      </w:r>
      <w:r>
        <w:t>MCVideo</w:t>
      </w:r>
      <w:r w:rsidRPr="0045613B">
        <w:t xml:space="preserve"> client of </w:t>
      </w:r>
      <w:r>
        <w:t xml:space="preserve">the </w:t>
      </w:r>
      <w:r w:rsidRPr="0045613B">
        <w:t>authorized user initiates a</w:t>
      </w:r>
      <w:r>
        <w:t>n ad hoc</w:t>
      </w:r>
      <w:r w:rsidRPr="0045613B">
        <w:t xml:space="preserve"> group call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group call request message with the</w:t>
      </w:r>
      <w:r>
        <w:t xml:space="preserve"> information of the</w:t>
      </w:r>
      <w:r w:rsidRPr="0045613B">
        <w:t xml:space="preserve"> </w:t>
      </w:r>
      <w:r>
        <w:rPr>
          <w:lang w:eastAsia="zh-CN"/>
        </w:rPr>
        <w:t>MCVideo</w:t>
      </w:r>
      <w:r w:rsidRPr="0045613B">
        <w:rPr>
          <w:lang w:eastAsia="zh-CN"/>
        </w:rPr>
        <w:t xml:space="preserve"> IDs</w:t>
      </w:r>
      <w:r>
        <w:rPr>
          <w:lang w:eastAsia="zh-CN"/>
        </w:rPr>
        <w:t xml:space="preserve"> </w:t>
      </w:r>
      <w:r w:rsidR="009B379F" w:rsidRPr="009B379F">
        <w:rPr>
          <w:lang w:eastAsia="zh-CN"/>
        </w:rPr>
        <w:t>or an ad</w:t>
      </w:r>
      <w:r w:rsidR="009B379F">
        <w:rPr>
          <w:lang w:eastAsia="zh-CN"/>
        </w:rPr>
        <w:t> </w:t>
      </w:r>
      <w:r w:rsidR="009B379F" w:rsidRPr="009B379F">
        <w:rPr>
          <w:lang w:eastAsia="zh-CN"/>
        </w:rPr>
        <w:t>hoc group ID if the ad</w:t>
      </w:r>
      <w:r w:rsidR="000A168D">
        <w:rPr>
          <w:lang w:eastAsia="zh-CN"/>
        </w:rPr>
        <w:t> </w:t>
      </w:r>
      <w:r w:rsidR="009B379F" w:rsidRPr="009B379F">
        <w:rPr>
          <w:lang w:eastAsia="zh-CN"/>
        </w:rPr>
        <w:t>hoc group call follows an ad</w:t>
      </w:r>
      <w:r w:rsidR="000A168D">
        <w:rPr>
          <w:lang w:eastAsia="zh-CN"/>
        </w:rPr>
        <w:t> </w:t>
      </w:r>
      <w:r w:rsidR="009B379F" w:rsidRPr="009B379F">
        <w:rPr>
          <w:lang w:eastAsia="zh-CN"/>
        </w:rPr>
        <w:t xml:space="preserve">hoc group emergency alert </w:t>
      </w:r>
      <w:r w:rsidRPr="0045613B">
        <w:t xml:space="preserve">is routed to the </w:t>
      </w:r>
      <w:r>
        <w:t>MCVideo</w:t>
      </w:r>
      <w:r w:rsidRPr="0045613B">
        <w:t xml:space="preserve"> server of the primary </w:t>
      </w:r>
      <w:r>
        <w:t xml:space="preserve">MC </w:t>
      </w:r>
      <w:r w:rsidRPr="0045613B">
        <w:t>system</w:t>
      </w:r>
      <w:r w:rsidRPr="005A0216">
        <w:t>.</w:t>
      </w:r>
    </w:p>
    <w:p w14:paraId="704628FA" w14:textId="77777777" w:rsidR="00EE5305" w:rsidRDefault="00C76C52" w:rsidP="00EE5305">
      <w:pPr>
        <w:pStyle w:val="B1"/>
      </w:pPr>
      <w:r w:rsidRPr="00003948">
        <w:t>2.</w:t>
      </w:r>
      <w:r w:rsidRPr="00003948">
        <w:tab/>
      </w:r>
      <w:r w:rsidR="00EE5305" w:rsidRPr="004B3DEC">
        <w:t xml:space="preserve">If the ad hoc group call is supported, the </w:t>
      </w:r>
      <w:r w:rsidR="00EE5305">
        <w:t>MCVideo</w:t>
      </w:r>
      <w:r w:rsidR="00EE5305" w:rsidRPr="00003948">
        <w:t xml:space="preserve"> </w:t>
      </w:r>
      <w:r w:rsidR="00EE5305" w:rsidRPr="004B3DEC">
        <w:t xml:space="preserve">server of the primary MC system verifies whether the user at </w:t>
      </w:r>
      <w:r w:rsidR="00EE5305">
        <w:t>MCVideo</w:t>
      </w:r>
      <w:r w:rsidR="00EE5305" w:rsidRPr="00003948">
        <w:t xml:space="preserve"> </w:t>
      </w:r>
      <w:r w:rsidR="00EE5305" w:rsidRPr="004B3DEC">
        <w:t xml:space="preserve">client is authorized to initiate an ad hoc group call. If not authorized, the </w:t>
      </w:r>
      <w:r w:rsidR="00EE5305">
        <w:t>MCVideo</w:t>
      </w:r>
      <w:r w:rsidR="00EE5305" w:rsidRPr="00003948">
        <w:t xml:space="preserve"> </w:t>
      </w:r>
      <w:r w:rsidR="00EE5305" w:rsidRPr="004B3DEC">
        <w:t xml:space="preserve">server of the primary MC system rejects the ad hoc group call request as specified in the step 3. </w:t>
      </w:r>
    </w:p>
    <w:p w14:paraId="0BAF8007" w14:textId="77777777" w:rsidR="00EE5305" w:rsidRDefault="00EE5305" w:rsidP="00EE5305">
      <w:pPr>
        <w:pStyle w:val="B1"/>
        <w:ind w:hanging="1"/>
      </w:pPr>
      <w:r w:rsidRPr="00722979">
        <w:t xml:space="preserve">If the information received </w:t>
      </w:r>
      <w:r>
        <w:t xml:space="preserve">in the request </w:t>
      </w:r>
      <w:r w:rsidRPr="00722979">
        <w:t xml:space="preserve">in step 1 does not contain an ad hoc group ID from an ad hoc group emergency alert, </w:t>
      </w:r>
      <w:r>
        <w:t>t</w:t>
      </w:r>
      <w:r w:rsidRPr="00003948">
        <w:t xml:space="preserve">he </w:t>
      </w:r>
      <w:r>
        <w:t>MCVideo</w:t>
      </w:r>
      <w:r w:rsidRPr="00003948">
        <w:t xml:space="preserve"> server of the primary </w:t>
      </w:r>
      <w:r>
        <w:t xml:space="preserve">MC </w:t>
      </w:r>
      <w:r w:rsidRPr="00003948">
        <w:t xml:space="preserve">system forms the </w:t>
      </w:r>
      <w:r>
        <w:t>ad hoc</w:t>
      </w:r>
      <w:r w:rsidRPr="00FD08F4">
        <w:t xml:space="preserve"> group</w:t>
      </w:r>
      <w:r>
        <w:t xml:space="preserve"> </w:t>
      </w:r>
      <w:r w:rsidRPr="00FD08F4">
        <w:t xml:space="preserve">by using </w:t>
      </w:r>
      <w:r>
        <w:t xml:space="preserve">received </w:t>
      </w:r>
      <w:r w:rsidRPr="00FD08F4">
        <w:t>information</w:t>
      </w:r>
      <w:r>
        <w:t xml:space="preserve">. The </w:t>
      </w:r>
      <w:r w:rsidRPr="00894C7F">
        <w:t xml:space="preserve">MCData </w:t>
      </w:r>
      <w:r>
        <w:t>server</w:t>
      </w:r>
      <w:r w:rsidRPr="00003948">
        <w:t xml:space="preserve"> </w:t>
      </w:r>
      <w:r>
        <w:t xml:space="preserve">further determines the preconfigured group to be used for the configuration </w:t>
      </w:r>
      <w:r w:rsidRPr="00722979">
        <w:t>and assigns a</w:t>
      </w:r>
      <w:r>
        <w:t>n</w:t>
      </w:r>
      <w:r w:rsidRPr="00722979">
        <w:t xml:space="preserve"> </w:t>
      </w:r>
      <w:r>
        <w:t>MCVideo</w:t>
      </w:r>
      <w:r w:rsidRPr="00003948">
        <w:t xml:space="preserve"> </w:t>
      </w:r>
      <w:r w:rsidRPr="00722979">
        <w:t>group ID for the newly formed ad hoc group</w:t>
      </w:r>
      <w:r>
        <w:t>.</w:t>
      </w:r>
    </w:p>
    <w:p w14:paraId="6D4350C0" w14:textId="77777777" w:rsidR="00EE5305" w:rsidRDefault="00EE5305" w:rsidP="00EE5305">
      <w:pPr>
        <w:pStyle w:val="B1"/>
        <w:ind w:hanging="1"/>
      </w:pPr>
      <w:r w:rsidRPr="004B3DEC">
        <w:lastRenderedPageBreak/>
        <w:t xml:space="preserve">If no </w:t>
      </w:r>
      <w:r>
        <w:t>MCVideo</w:t>
      </w:r>
      <w:r w:rsidRPr="004B3DEC">
        <w:t xml:space="preserve"> ad hoc group ID was included in the ad hoc group call request of step 1, or if the provided </w:t>
      </w:r>
      <w:r>
        <w:t>MCVideo</w:t>
      </w:r>
      <w:r w:rsidRPr="004B3DEC">
        <w:t xml:space="preserve"> ad hoc group ID is not accepted by the </w:t>
      </w:r>
      <w:r>
        <w:t>MCVideo</w:t>
      </w:r>
      <w:r w:rsidRPr="004B3DEC">
        <w:t xml:space="preserve"> server, </w:t>
      </w:r>
      <w:r>
        <w:t>the MCVideo</w:t>
      </w:r>
      <w:r w:rsidRPr="00003948">
        <w:t xml:space="preserve"> </w:t>
      </w:r>
      <w:r>
        <w:t>server assigns a MCVideo</w:t>
      </w:r>
      <w:r w:rsidRPr="00003948">
        <w:t xml:space="preserve"> </w:t>
      </w:r>
      <w:r>
        <w:t>group ID for the newly formed ad hoc group</w:t>
      </w:r>
    </w:p>
    <w:p w14:paraId="4C5B3D09" w14:textId="7CABFE2F" w:rsidR="000A168D" w:rsidRDefault="000A168D" w:rsidP="002E214B">
      <w:pPr>
        <w:pStyle w:val="B1"/>
        <w:ind w:hanging="1"/>
      </w:pPr>
      <w:r w:rsidRPr="000A168D">
        <w:t xml:space="preserve">If the the MC service users' information received in step 1 does not contain an MCVideo ad hoc group ID from an ad hoc group emergency alert, </w:t>
      </w:r>
      <w:r>
        <w:t>t</w:t>
      </w:r>
      <w:r w:rsidR="00C76C52" w:rsidRPr="00003948">
        <w:t xml:space="preserve">he </w:t>
      </w:r>
      <w:r w:rsidR="00C76C52">
        <w:t>MCVideo</w:t>
      </w:r>
      <w:r w:rsidR="00C76C52" w:rsidRPr="00003948">
        <w:t xml:space="preserve"> server of the primary </w:t>
      </w:r>
      <w:r w:rsidR="00C76C52">
        <w:t xml:space="preserve">MC </w:t>
      </w:r>
      <w:r w:rsidR="00C76C52" w:rsidRPr="00003948">
        <w:t xml:space="preserve">system forms the </w:t>
      </w:r>
      <w:r w:rsidR="00C76C52">
        <w:t>ad hoc</w:t>
      </w:r>
      <w:r w:rsidR="00C76C52" w:rsidRPr="00FD08F4">
        <w:t xml:space="preserve"> group</w:t>
      </w:r>
      <w:r w:rsidR="00C76C52">
        <w:t xml:space="preserve"> </w:t>
      </w:r>
      <w:r w:rsidR="00C76C52" w:rsidRPr="00FD08F4">
        <w:t xml:space="preserve">by using </w:t>
      </w:r>
      <w:r w:rsidR="00C76C52">
        <w:t>MCVideo users</w:t>
      </w:r>
      <w:r w:rsidR="00C76C52" w:rsidRPr="00FD08F4">
        <w:t xml:space="preserve">' information </w:t>
      </w:r>
      <w:r w:rsidR="00C76C52">
        <w:t>received in step 1</w:t>
      </w:r>
      <w:r>
        <w:t>,</w:t>
      </w:r>
      <w:r w:rsidR="00C76C52">
        <w:t xml:space="preserve"> determines the preconfigured group to be used for the configuration of the ad hoc </w:t>
      </w:r>
      <w:r>
        <w:t>and assigns a MCVideo group ID for the newly formed ad hoc group</w:t>
      </w:r>
      <w:r w:rsidR="00C76C52" w:rsidRPr="00FD08F4">
        <w:t xml:space="preserve">. </w:t>
      </w:r>
    </w:p>
    <w:p w14:paraId="49E6A2A5" w14:textId="6761F59E" w:rsidR="00C76C52" w:rsidRPr="00FD08F4" w:rsidRDefault="000A168D" w:rsidP="000A168D">
      <w:pPr>
        <w:pStyle w:val="B1"/>
        <w:ind w:hanging="1"/>
      </w:pPr>
      <w:r>
        <w:t xml:space="preserve">The MCVideo server </w:t>
      </w:r>
      <w:r w:rsidR="00C76C52" w:rsidRPr="00FD08F4">
        <w:t xml:space="preserve">identifies the appropriate </w:t>
      </w:r>
      <w:r w:rsidR="00C76C52">
        <w:t>MCVideo</w:t>
      </w:r>
      <w:r w:rsidR="00C76C52" w:rsidRPr="00FD08F4">
        <w:t xml:space="preserve"> server responsible for the </w:t>
      </w:r>
      <w:r w:rsidR="00C76C52">
        <w:t>MCVideo users of the ad hoc group</w:t>
      </w:r>
      <w:r w:rsidR="00C76C52" w:rsidRPr="00FD08F4">
        <w:t xml:space="preserve">. The </w:t>
      </w:r>
      <w:r w:rsidR="00C76C52">
        <w:t xml:space="preserve">MCVideo </w:t>
      </w:r>
      <w:r w:rsidR="00EE5305" w:rsidRPr="00EE5305">
        <w:t xml:space="preserve">server considers the ad hoc group call participants as implicitly </w:t>
      </w:r>
      <w:r w:rsidR="00C76C52" w:rsidRPr="00FD08F4">
        <w:t xml:space="preserve">affiliated to the </w:t>
      </w:r>
      <w:r w:rsidR="00C76C52">
        <w:t>ad hoc</w:t>
      </w:r>
      <w:r w:rsidR="00C76C52" w:rsidRPr="00FD08F4">
        <w:t xml:space="preserve"> group.</w:t>
      </w:r>
    </w:p>
    <w:p w14:paraId="2FFA6996" w14:textId="509EB89F" w:rsidR="00C76C52" w:rsidRDefault="00C76C52" w:rsidP="00C76C52">
      <w:pPr>
        <w:pStyle w:val="NO"/>
        <w:rPr>
          <w:noProof/>
        </w:rPr>
      </w:pPr>
      <w:r>
        <w:rPr>
          <w:noProof/>
        </w:rPr>
        <w:t>NOTE 1:</w:t>
      </w:r>
      <w:r>
        <w:rPr>
          <w:noProof/>
        </w:rPr>
        <w:tab/>
        <w:t xml:space="preserve">The ad hoc group information including the MCVideo group ID and the list of users is held in dynamic data in the MCVideo server. </w:t>
      </w:r>
    </w:p>
    <w:p w14:paraId="34B16A92" w14:textId="77777777" w:rsidR="00C76C52" w:rsidRDefault="00C76C52" w:rsidP="00C76C52">
      <w:pPr>
        <w:pStyle w:val="B1"/>
      </w:pPr>
      <w:r>
        <w:t>3.</w:t>
      </w:r>
      <w:r>
        <w:tab/>
        <w:t>The MCVideo server shall send the ad hoc group call request return message to the MCVideo client containing the below:</w:t>
      </w:r>
    </w:p>
    <w:p w14:paraId="15523D08" w14:textId="3D1A0A8D" w:rsidR="00C76C52" w:rsidRDefault="00C76C52" w:rsidP="00C76C52">
      <w:pPr>
        <w:pStyle w:val="B2"/>
      </w:pPr>
      <w:r>
        <w:t>i.</w:t>
      </w:r>
      <w:r>
        <w:tab/>
        <w:t xml:space="preserve">The MCVideo ad hoc group ID </w:t>
      </w:r>
      <w:r w:rsidR="000A168D">
        <w:t xml:space="preserve">either </w:t>
      </w:r>
      <w:r>
        <w:t xml:space="preserve">generated by the MCVideo server </w:t>
      </w:r>
      <w:r w:rsidR="000A168D" w:rsidRPr="000A168D">
        <w:t xml:space="preserve">or provided by the MCVideo client if the ad hoc group ID is from an ad hoc group emergency alert </w:t>
      </w:r>
      <w:r>
        <w:t>(only included when the ad hoc group call is authorized);</w:t>
      </w:r>
    </w:p>
    <w:p w14:paraId="0EFC1528" w14:textId="77777777" w:rsidR="00C76C52" w:rsidRDefault="00C76C52" w:rsidP="00C76C52">
      <w:pPr>
        <w:pStyle w:val="B2"/>
      </w:pPr>
      <w:r>
        <w:t>ii.</w:t>
      </w:r>
      <w:r>
        <w:tab/>
        <w:t>The group ID of the pre-configured group to be used for the ad hoc group call (only included when the ad hoc group call is authorized); and</w:t>
      </w:r>
    </w:p>
    <w:p w14:paraId="77C44A50" w14:textId="77777777" w:rsidR="00C76C52" w:rsidRDefault="00C76C52" w:rsidP="00C76C52">
      <w:pPr>
        <w:pStyle w:val="B2"/>
      </w:pPr>
      <w:r>
        <w:t>iii.</w:t>
      </w:r>
      <w:r>
        <w:tab/>
        <w:t>Result of whether the ad hoc group call is authorized or not.</w:t>
      </w:r>
    </w:p>
    <w:p w14:paraId="4063D467" w14:textId="77777777" w:rsidR="00C76C52" w:rsidRDefault="00C76C52" w:rsidP="00C76C52">
      <w:pPr>
        <w:pStyle w:val="B1"/>
      </w:pPr>
      <w:r>
        <w:tab/>
        <w:t>If the ad hoc group call request is not authorized, the MCVideo client shall not proceed with the rest of the steps.</w:t>
      </w:r>
    </w:p>
    <w:p w14:paraId="50D83847" w14:textId="77777777" w:rsidR="00C76C52" w:rsidRPr="00FD08F4" w:rsidRDefault="00C76C52" w:rsidP="00C76C52">
      <w:pPr>
        <w:pStyle w:val="B1"/>
      </w:pPr>
      <w:r>
        <w:rPr>
          <w:noProof/>
        </w:rPr>
        <w:t>4</w:t>
      </w:r>
      <w:r w:rsidRPr="00FD08F4">
        <w:rPr>
          <w:noProof/>
        </w:rPr>
        <w:t>.</w:t>
      </w:r>
      <w:r w:rsidRPr="00FD08F4">
        <w:rPr>
          <w:noProof/>
        </w:rPr>
        <w:tab/>
        <w:t xml:space="preserve">The </w:t>
      </w:r>
      <w:r>
        <w:t>MCVideo</w:t>
      </w:r>
      <w:r w:rsidRPr="00FD08F4">
        <w:t xml:space="preserve"> server of the primary </w:t>
      </w:r>
      <w:r>
        <w:t xml:space="preserve">MC </w:t>
      </w:r>
      <w:r w:rsidRPr="00FD08F4">
        <w:t xml:space="preserve">system sends the </w:t>
      </w:r>
      <w:r>
        <w:t xml:space="preserve">ad hoc </w:t>
      </w:r>
      <w:r w:rsidRPr="00FD08F4">
        <w:t>group call request to the affili</w:t>
      </w:r>
      <w:r>
        <w:t>ated group members of the ad hoc group belonging to the primary MC system</w:t>
      </w:r>
      <w:r w:rsidRPr="00FD08F4">
        <w:t>.</w:t>
      </w:r>
    </w:p>
    <w:p w14:paraId="11F3D2DD" w14:textId="77777777" w:rsidR="00C76C52" w:rsidRPr="00FD08F4" w:rsidRDefault="00C76C52" w:rsidP="00C76C52">
      <w:pPr>
        <w:pStyle w:val="B1"/>
        <w:rPr>
          <w:noProof/>
        </w:rPr>
      </w:pPr>
      <w:r>
        <w:t>5</w:t>
      </w:r>
      <w:r w:rsidRPr="00FD08F4">
        <w:t>.</w:t>
      </w:r>
      <w:r w:rsidRPr="00FD08F4">
        <w:tab/>
      </w:r>
      <w:r>
        <w:t xml:space="preserve">The MCVideo clients receive in the ad hoc group call request the information of the MCVideo group ID for the ad hoc group and further notify their corresponding MCVideo user. </w:t>
      </w:r>
      <w:r w:rsidRPr="00FD08F4">
        <w:t xml:space="preserve">The affiliated group members </w:t>
      </w:r>
      <w:r>
        <w:t xml:space="preserve">of the ad hoc group </w:t>
      </w:r>
      <w:r w:rsidRPr="00FD08F4">
        <w:t xml:space="preserve">of the </w:t>
      </w:r>
      <w:r>
        <w:t>primary MC system</w:t>
      </w:r>
      <w:r w:rsidRPr="00FD08F4">
        <w:t xml:space="preserve"> </w:t>
      </w:r>
      <w:r>
        <w:t xml:space="preserve">may accept or reject the call and </w:t>
      </w:r>
      <w:r w:rsidRPr="00FD08F4">
        <w:t>respond with the group call response.</w:t>
      </w:r>
    </w:p>
    <w:p w14:paraId="51ED1E4F" w14:textId="77777777" w:rsidR="00C76C52" w:rsidRPr="00FD08F4" w:rsidRDefault="00C76C52" w:rsidP="00C76C52">
      <w:pPr>
        <w:pStyle w:val="B1"/>
      </w:pPr>
      <w:r>
        <w:t>6</w:t>
      </w:r>
      <w:r w:rsidRPr="00FD08F4">
        <w:t>.</w:t>
      </w:r>
      <w:r w:rsidRPr="00FD08F4">
        <w:tab/>
      </w:r>
      <w:r>
        <w:t>The primary MCVideo server further initiates an ad hoc</w:t>
      </w:r>
      <w:r w:rsidRPr="00FD08F4">
        <w:t xml:space="preserve"> group call request message </w:t>
      </w:r>
      <w:r>
        <w:t>to</w:t>
      </w:r>
      <w:r w:rsidRPr="00FD08F4">
        <w:t xml:space="preserve"> the </w:t>
      </w:r>
      <w:r>
        <w:t>MCVideo</w:t>
      </w:r>
      <w:r w:rsidRPr="00FD08F4">
        <w:t xml:space="preserve"> </w:t>
      </w:r>
      <w:r>
        <w:t>users</w:t>
      </w:r>
      <w:r w:rsidRPr="00FD08F4">
        <w:t xml:space="preserve"> of the partner </w:t>
      </w:r>
      <w:r>
        <w:t>MC system.</w:t>
      </w:r>
      <w:r w:rsidRPr="00FD08F4">
        <w:t xml:space="preserve"> </w:t>
      </w:r>
      <w:r>
        <w:t>The ad hoc group call request message is routed to the MCVideo users via the MCVideo server of the partner MC system.</w:t>
      </w:r>
    </w:p>
    <w:p w14:paraId="10B0951E" w14:textId="77777777" w:rsidR="00C76C52" w:rsidRPr="00FD08F4" w:rsidRDefault="00C76C52" w:rsidP="00C76C52">
      <w:pPr>
        <w:pStyle w:val="B1"/>
      </w:pPr>
      <w:r>
        <w:t>7</w:t>
      </w:r>
      <w:r w:rsidRPr="00FD08F4">
        <w:t>.</w:t>
      </w:r>
      <w:r w:rsidRPr="00FD08F4">
        <w:tab/>
      </w:r>
      <w:r>
        <w:t xml:space="preserve">The MCVideo clients receive in the ad hoc group call request the information of the MCVideo group ID for the ad hoc group and further notify their corresponding MCVideo user. </w:t>
      </w:r>
      <w:r w:rsidRPr="00FD08F4">
        <w:t xml:space="preserve">The </w:t>
      </w:r>
      <w:r>
        <w:t>MCVideo users</w:t>
      </w:r>
      <w:r w:rsidRPr="00FD08F4">
        <w:t xml:space="preserve"> upon receipt of the invitation may accept or reject the call, and respond with the </w:t>
      </w:r>
      <w:r>
        <w:t xml:space="preserve">ad hoc </w:t>
      </w:r>
      <w:r w:rsidRPr="00FD08F4">
        <w:t>group call response.</w:t>
      </w:r>
      <w:r>
        <w:t xml:space="preserve"> The ad hoc group call response message is routed to the MCVideo server of the primary MC system via the MCVideo server of the partner MC system.</w:t>
      </w:r>
    </w:p>
    <w:p w14:paraId="61556043" w14:textId="77777777" w:rsidR="00C76C52" w:rsidRPr="005A0216" w:rsidRDefault="00C76C52" w:rsidP="00C76C52">
      <w:pPr>
        <w:pStyle w:val="B1"/>
      </w:pPr>
      <w:r>
        <w:t>8</w:t>
      </w:r>
      <w:r w:rsidRPr="00FD08F4">
        <w:t>.</w:t>
      </w:r>
      <w:r w:rsidRPr="00FD08F4">
        <w:tab/>
        <w:t xml:space="preserve">The </w:t>
      </w:r>
      <w:r>
        <w:t>MCVideo</w:t>
      </w:r>
      <w:r w:rsidRPr="00FD08F4">
        <w:t xml:space="preserve"> server of the primary </w:t>
      </w:r>
      <w:r>
        <w:t xml:space="preserve">MC system provides an ad hoc </w:t>
      </w:r>
      <w:r w:rsidRPr="00FD08F4">
        <w:t xml:space="preserve">group call response message to the </w:t>
      </w:r>
      <w:r>
        <w:t>MCVideo</w:t>
      </w:r>
      <w:r w:rsidRPr="00FD08F4">
        <w:t xml:space="preserve"> client of the authorized </w:t>
      </w:r>
      <w:r>
        <w:t>MCVideo</w:t>
      </w:r>
      <w:r w:rsidRPr="00FD08F4">
        <w:t xml:space="preserve"> user upon receiving response to the corresponding </w:t>
      </w:r>
      <w:r>
        <w:t xml:space="preserve">ad hoc </w:t>
      </w:r>
      <w:r w:rsidRPr="00FD08F4">
        <w:t>group call request</w:t>
      </w:r>
      <w:r>
        <w:t xml:space="preserve"> in step 1</w:t>
      </w:r>
      <w:r w:rsidRPr="00FD08F4">
        <w:t xml:space="preserve">. The </w:t>
      </w:r>
      <w:r>
        <w:t xml:space="preserve">ad hoc </w:t>
      </w:r>
      <w:r w:rsidRPr="00FD08F4">
        <w:t xml:space="preserve">group call response will consist of the success or failure result and/or detailed reason information in case of </w:t>
      </w:r>
      <w:r w:rsidRPr="005A0216">
        <w:t>failure.</w:t>
      </w:r>
    </w:p>
    <w:p w14:paraId="235AC54E" w14:textId="77777777" w:rsidR="00C76C52" w:rsidRPr="00FD08F4" w:rsidRDefault="00C76C52" w:rsidP="00C76C52">
      <w:pPr>
        <w:pStyle w:val="NO"/>
      </w:pPr>
      <w:r w:rsidRPr="00003948">
        <w:t>NOTE </w:t>
      </w:r>
      <w:r>
        <w:t>2</w:t>
      </w:r>
      <w:r w:rsidRPr="00FD08F4">
        <w:t>:</w:t>
      </w:r>
      <w:r w:rsidRPr="00FD08F4">
        <w:tab/>
        <w:t xml:space="preserve">The </w:t>
      </w:r>
      <w:r>
        <w:t xml:space="preserve">ad hoc </w:t>
      </w:r>
      <w:r w:rsidRPr="00FD08F4">
        <w:t>group call response message is triggered depending on the conditions to proceed with the call.</w:t>
      </w:r>
    </w:p>
    <w:p w14:paraId="6C500871" w14:textId="77777777" w:rsidR="00C76C52" w:rsidRPr="00003948" w:rsidRDefault="00C76C52" w:rsidP="00C76C52">
      <w:pPr>
        <w:pStyle w:val="B1"/>
      </w:pPr>
      <w:r>
        <w:t>9</w:t>
      </w:r>
      <w:r w:rsidRPr="00FD08F4">
        <w:t>.</w:t>
      </w:r>
      <w:r>
        <w:tab/>
      </w:r>
      <w:r w:rsidRPr="00FD08F4">
        <w:t xml:space="preserve">Upon successful </w:t>
      </w:r>
      <w:r>
        <w:t xml:space="preserve">ad hoc </w:t>
      </w:r>
      <w:r w:rsidRPr="00FD08F4">
        <w:t xml:space="preserve">group call setup, a group call is established amongst the multiple group members from primary and partner </w:t>
      </w:r>
      <w:r>
        <w:t>MC system</w:t>
      </w:r>
      <w:r w:rsidRPr="00FD08F4">
        <w:t>s.</w:t>
      </w:r>
      <w:r w:rsidRPr="005A0216">
        <w:t xml:space="preserve"> </w:t>
      </w:r>
      <w:r>
        <w:t>The media plane and transmission control resources are established.</w:t>
      </w:r>
    </w:p>
    <w:p w14:paraId="5560BF5A" w14:textId="77777777" w:rsidR="00C76C52" w:rsidRPr="0045613B" w:rsidRDefault="00C76C52" w:rsidP="00C76C52">
      <w:pPr>
        <w:pStyle w:val="Heading5"/>
      </w:pPr>
      <w:bookmarkStart w:id="1200" w:name="_Toc96531278"/>
      <w:bookmarkStart w:id="1201" w:name="_Toc96606988"/>
      <w:bookmarkStart w:id="1202" w:name="_Toc113304264"/>
      <w:bookmarkStart w:id="1203" w:name="_Toc185772602"/>
      <w:r>
        <w:t>7.19.3.2.5</w:t>
      </w:r>
      <w:r w:rsidRPr="0045613B">
        <w:tab/>
      </w:r>
      <w:r>
        <w:t>Procedure for a</w:t>
      </w:r>
      <w:r w:rsidRPr="0045613B">
        <w:t>d</w:t>
      </w:r>
      <w:r>
        <w:t> </w:t>
      </w:r>
      <w:r w:rsidRPr="0045613B">
        <w:t>hoc group call</w:t>
      </w:r>
      <w:r>
        <w:t xml:space="preserve"> release</w:t>
      </w:r>
      <w:bookmarkEnd w:id="1200"/>
      <w:bookmarkEnd w:id="1201"/>
      <w:bookmarkEnd w:id="1202"/>
      <w:r>
        <w:t xml:space="preserve"> by MCVideo server – Participants list provided by the Initiator</w:t>
      </w:r>
      <w:bookmarkEnd w:id="1203"/>
    </w:p>
    <w:p w14:paraId="7B99B389" w14:textId="77777777" w:rsidR="00C76C52" w:rsidRPr="00AB5FED" w:rsidRDefault="00C76C52" w:rsidP="00C76C52">
      <w:r w:rsidRPr="00AB5FED">
        <w:t>Th</w:t>
      </w:r>
      <w:r>
        <w:t>is</w:t>
      </w:r>
      <w:r w:rsidRPr="00AB5FED">
        <w:t xml:space="preserve"> procedure focuses on the case where an </w:t>
      </w:r>
      <w:r>
        <w:t>MCVideo</w:t>
      </w:r>
      <w:r w:rsidRPr="00AB5FED">
        <w:t xml:space="preserve"> server initiates the termination of an ongoing </w:t>
      </w:r>
      <w:r>
        <w:t>MCVideo</w:t>
      </w:r>
      <w:r w:rsidRPr="00AB5FED">
        <w:t xml:space="preserve"> </w:t>
      </w:r>
      <w:r>
        <w:t xml:space="preserve">ad hoc </w:t>
      </w:r>
      <w:r w:rsidRPr="00AB5FED">
        <w:t xml:space="preserve">group call for all the participants of that group call, since at least one of the termination conditions are met e.g., due to hang time expiry, last participant leaving, second last participant leaving, initiator leaving, or minimum number of affiliated </w:t>
      </w:r>
      <w:r>
        <w:t>MCVideo</w:t>
      </w:r>
      <w:r w:rsidRPr="00AB5FED">
        <w:t xml:space="preserve"> group members are not present.</w:t>
      </w:r>
    </w:p>
    <w:p w14:paraId="528998C9" w14:textId="77777777" w:rsidR="00C76C52" w:rsidRDefault="00C76C52" w:rsidP="00C76C52">
      <w:r w:rsidRPr="00AB5FED">
        <w:lastRenderedPageBreak/>
        <w:t>Procedures in figure </w:t>
      </w:r>
      <w:r>
        <w:t>7.19.3.2.5</w:t>
      </w:r>
      <w:r w:rsidRPr="00AB5FED">
        <w:t xml:space="preserve">-1 are the signalling control plane procedures for the </w:t>
      </w:r>
      <w:r>
        <w:t>MCVideo</w:t>
      </w:r>
      <w:r w:rsidRPr="00AB5FED">
        <w:t xml:space="preserve"> server initiating termination of an ongoing </w:t>
      </w:r>
      <w:r>
        <w:t>MCVideo</w:t>
      </w:r>
      <w:r w:rsidRPr="00AB5FED">
        <w:t xml:space="preserve"> </w:t>
      </w:r>
      <w:r>
        <w:t xml:space="preserve">ad hoc </w:t>
      </w:r>
      <w:r w:rsidRPr="00AB5FED">
        <w:t>group call.</w:t>
      </w:r>
    </w:p>
    <w:p w14:paraId="03B74757" w14:textId="77777777" w:rsidR="00C76C52" w:rsidRDefault="00C76C52" w:rsidP="00C76C52">
      <w:r>
        <w:t>Pre-condition:</w:t>
      </w:r>
    </w:p>
    <w:p w14:paraId="293892CC" w14:textId="77777777" w:rsidR="00C76C52" w:rsidRPr="00AB5FED" w:rsidRDefault="00C76C52" w:rsidP="00C76C52">
      <w:pPr>
        <w:pStyle w:val="B1"/>
      </w:pPr>
      <w:r>
        <w:t>-</w:t>
      </w:r>
      <w:r>
        <w:tab/>
        <w:t>The MCVideo</w:t>
      </w:r>
      <w:r w:rsidRPr="00AB5FED">
        <w:t xml:space="preserve"> client 1</w:t>
      </w:r>
      <w:r>
        <w:t xml:space="preserve"> and</w:t>
      </w:r>
      <w:r w:rsidRPr="00AB5FED">
        <w:t xml:space="preserve"> </w:t>
      </w:r>
      <w:r>
        <w:t xml:space="preserve">MCVideo </w:t>
      </w:r>
      <w:r w:rsidRPr="00AB5FED">
        <w:t>client 2</w:t>
      </w:r>
      <w:r>
        <w:t xml:space="preserve"> belong to primary MC system.</w:t>
      </w:r>
      <w:r w:rsidRPr="00AB5FED">
        <w:t xml:space="preserve"> </w:t>
      </w:r>
      <w:r>
        <w:t>The</w:t>
      </w:r>
      <w:r w:rsidRPr="00AB5FED">
        <w:t xml:space="preserve"> </w:t>
      </w:r>
      <w:r>
        <w:t xml:space="preserve">MCVideo </w:t>
      </w:r>
      <w:r w:rsidRPr="00AB5FED">
        <w:t xml:space="preserve">client 3 </w:t>
      </w:r>
      <w:r>
        <w:t>belongs to partner MC system.</w:t>
      </w:r>
    </w:p>
    <w:p w14:paraId="7A646CCE" w14:textId="77777777" w:rsidR="00C76C52" w:rsidRPr="00AB5FED" w:rsidRDefault="00C76C52" w:rsidP="00C76C52">
      <w:pPr>
        <w:pStyle w:val="TH"/>
      </w:pPr>
      <w:r w:rsidRPr="00AB5FED">
        <w:object w:dxaOrig="7932" w:dyaOrig="6876" w14:anchorId="736C7F41">
          <v:shape id="_x0000_i1126" type="#_x0000_t75" style="width:398.6pt;height:341.55pt" o:ole="">
            <v:imagedata r:id="rId213" o:title=""/>
          </v:shape>
          <o:OLEObject Type="Embed" ProgID="Visio.Drawing.11" ShapeID="_x0000_i1126" DrawAspect="Content" ObjectID="_1796385474" r:id="rId214"/>
        </w:object>
      </w:r>
    </w:p>
    <w:p w14:paraId="79AF0CB9" w14:textId="77777777" w:rsidR="00C76C52" w:rsidRPr="00AB5FED" w:rsidRDefault="00C76C52" w:rsidP="00C76C52">
      <w:pPr>
        <w:pStyle w:val="TF"/>
      </w:pPr>
      <w:r w:rsidRPr="00AB5FED">
        <w:t>Figure </w:t>
      </w:r>
      <w:r>
        <w:t>7.19.3.2.5</w:t>
      </w:r>
      <w:r w:rsidRPr="00AB5FED">
        <w:t xml:space="preserve">-1: </w:t>
      </w:r>
      <w:r>
        <w:t>Ad hoc</w:t>
      </w:r>
      <w:r w:rsidRPr="00AB5FED">
        <w:t xml:space="preserve"> group call</w:t>
      </w:r>
      <w:r>
        <w:t xml:space="preserve"> release</w:t>
      </w:r>
    </w:p>
    <w:p w14:paraId="4B881901" w14:textId="39EE471B" w:rsidR="00C76C52" w:rsidRPr="00AB5FED" w:rsidRDefault="00C76C52" w:rsidP="00C76C52">
      <w:pPr>
        <w:pStyle w:val="B1"/>
      </w:pPr>
      <w:r w:rsidRPr="00AB5FED">
        <w:t>1.</w:t>
      </w:r>
      <w:r w:rsidRPr="00AB5FED">
        <w:tab/>
      </w:r>
      <w:r>
        <w:t>The</w:t>
      </w:r>
      <w:r w:rsidRPr="00AB5FED">
        <w:t xml:space="preserve"> </w:t>
      </w:r>
      <w:r>
        <w:t>MCVideo</w:t>
      </w:r>
      <w:r w:rsidRPr="00AB5FED">
        <w:t xml:space="preserve"> users on </w:t>
      </w:r>
      <w:r>
        <w:t>MCVideo</w:t>
      </w:r>
      <w:r w:rsidRPr="00AB5FED">
        <w:t xml:space="preserve"> client</w:t>
      </w:r>
      <w:r>
        <w:t> </w:t>
      </w:r>
      <w:r w:rsidRPr="00AB5FED">
        <w:t>1, client</w:t>
      </w:r>
      <w:r>
        <w:t> </w:t>
      </w:r>
      <w:r w:rsidRPr="00AB5FED">
        <w:t>2</w:t>
      </w:r>
      <w:r>
        <w:t xml:space="preserve"> </w:t>
      </w:r>
      <w:r w:rsidRPr="00AB5FED">
        <w:t>and client</w:t>
      </w:r>
      <w:r>
        <w:t> </w:t>
      </w:r>
      <w:r w:rsidRPr="00AB5FED">
        <w:t xml:space="preserve">3 are already part of the ongoing </w:t>
      </w:r>
      <w:r>
        <w:t xml:space="preserve">ad hoc </w:t>
      </w:r>
      <w:r w:rsidRPr="00AB5FED">
        <w:t xml:space="preserve">group call (e.g. as a result of </w:t>
      </w:r>
      <w:r>
        <w:t>ad hoc</w:t>
      </w:r>
      <w:r w:rsidRPr="00AB5FED">
        <w:t xml:space="preserve"> group call setup</w:t>
      </w:r>
      <w:r>
        <w:t xml:space="preserve"> as specified in clause 7.19.3.2.4</w:t>
      </w:r>
      <w:r w:rsidRPr="00AB5FED">
        <w:t>).</w:t>
      </w:r>
    </w:p>
    <w:p w14:paraId="3F3428AF" w14:textId="77777777" w:rsidR="00C76C52" w:rsidRPr="00AB5FED" w:rsidRDefault="00C76C52" w:rsidP="00C76C52">
      <w:pPr>
        <w:pStyle w:val="B1"/>
      </w:pPr>
      <w:r w:rsidRPr="00AB5FED">
        <w:t>2.</w:t>
      </w:r>
      <w:r w:rsidRPr="00AB5FED">
        <w:tab/>
      </w:r>
      <w:r>
        <w:t>The MCVideo</w:t>
      </w:r>
      <w:r w:rsidRPr="00AB5FED">
        <w:t xml:space="preserve"> server would like to release the </w:t>
      </w:r>
      <w:r>
        <w:t>ad hoc</w:t>
      </w:r>
      <w:r w:rsidRPr="00AB5FED">
        <w:t xml:space="preserve"> group call which is ongoing e.g., due to hang time expiry, last participant leaving, second last participant leaving, initiator leaving, or minimum number of affiliated </w:t>
      </w:r>
      <w:r>
        <w:t>MCVideo</w:t>
      </w:r>
      <w:r w:rsidRPr="00AB5FED">
        <w:t xml:space="preserve"> group members are not present.</w:t>
      </w:r>
    </w:p>
    <w:p w14:paraId="4F099BF0" w14:textId="77777777" w:rsidR="00C76C52" w:rsidRPr="00AB5FED" w:rsidRDefault="00C76C52" w:rsidP="00C76C52">
      <w:pPr>
        <w:pStyle w:val="B1"/>
      </w:pPr>
      <w:r w:rsidRPr="00AB5FED">
        <w:t>3.</w:t>
      </w:r>
      <w:r w:rsidRPr="00AB5FED">
        <w:tab/>
      </w:r>
      <w:r>
        <w:t>The MCVideo</w:t>
      </w:r>
      <w:r w:rsidRPr="00AB5FED">
        <w:t xml:space="preserve"> server identifies the participants of the ongoing </w:t>
      </w:r>
      <w:r>
        <w:t xml:space="preserve">ad hoc </w:t>
      </w:r>
      <w:r w:rsidRPr="00AB5FED">
        <w:t xml:space="preserve">group call and generates </w:t>
      </w:r>
      <w:r>
        <w:t xml:space="preserve">ad hoc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3EB02246" w14:textId="741D8419" w:rsidR="00C76C52" w:rsidRPr="00AB5FED" w:rsidRDefault="00C76C52" w:rsidP="00C76C52">
      <w:pPr>
        <w:pStyle w:val="B1"/>
      </w:pPr>
      <w:r w:rsidRPr="00AB5FED">
        <w:t>4.</w:t>
      </w:r>
      <w:r w:rsidRPr="00AB5FED">
        <w:tab/>
      </w:r>
      <w:r>
        <w:t>The MCVideo</w:t>
      </w:r>
      <w:r w:rsidRPr="00AB5FED">
        <w:t xml:space="preserve"> server sends a </w:t>
      </w:r>
      <w:r>
        <w:t xml:space="preserve">ad hoc </w:t>
      </w:r>
      <w:r w:rsidRPr="00AB5FED">
        <w:rPr>
          <w:rFonts w:hint="eastAsia"/>
        </w:rPr>
        <w:t>group call release request</w:t>
      </w:r>
      <w:r w:rsidRPr="00AB5FED">
        <w:t xml:space="preserve"> via SIP core towards each participant of the ongoing group call.</w:t>
      </w:r>
      <w:r>
        <w:t xml:space="preserve"> If the participants belong to partner MC system, then ad hoc group call release request is routed to the MCVideo clients of the </w:t>
      </w:r>
      <w:r w:rsidR="000A168D">
        <w:t>partner</w:t>
      </w:r>
      <w:r>
        <w:t xml:space="preserve"> MC system via the partner MCVideo server.</w:t>
      </w:r>
    </w:p>
    <w:p w14:paraId="061FBA57" w14:textId="77777777" w:rsidR="00C76C52" w:rsidRPr="00AB5FED" w:rsidRDefault="00C76C52" w:rsidP="00C76C52">
      <w:pPr>
        <w:pStyle w:val="B1"/>
      </w:pPr>
      <w:r w:rsidRPr="00AB5FED">
        <w:t>5.</w:t>
      </w:r>
      <w:r w:rsidRPr="00AB5FED">
        <w:tab/>
      </w:r>
      <w:r>
        <w:t>The MCVideo</w:t>
      </w:r>
      <w:r w:rsidRPr="00AB5FED">
        <w:t xml:space="preserve"> users are notified about the </w:t>
      </w:r>
      <w:r w:rsidRPr="00AB5FED">
        <w:rPr>
          <w:rFonts w:hint="eastAsia"/>
          <w:lang w:eastAsia="zh-CN"/>
        </w:rPr>
        <w:t>release</w:t>
      </w:r>
      <w:r w:rsidRPr="00AB5FED">
        <w:t xml:space="preserve"> of the </w:t>
      </w:r>
      <w:r>
        <w:t xml:space="preserve">ad hoc </w:t>
      </w:r>
      <w:r w:rsidRPr="00AB5FED">
        <w:t>group call.</w:t>
      </w:r>
    </w:p>
    <w:p w14:paraId="0A3C4618" w14:textId="77777777" w:rsidR="00C76C52" w:rsidRPr="00AB5FED" w:rsidRDefault="00C76C52" w:rsidP="00C76C52">
      <w:pPr>
        <w:pStyle w:val="B1"/>
      </w:pPr>
      <w:r w:rsidRPr="00AB5FED">
        <w:t>6.</w:t>
      </w:r>
      <w:r w:rsidRPr="00AB5FED">
        <w:tab/>
      </w:r>
      <w:r>
        <w:t>The MCVideo</w:t>
      </w:r>
      <w:r w:rsidRPr="00AB5FED">
        <w:t xml:space="preserve"> client(s) receiving </w:t>
      </w:r>
      <w:r>
        <w:t xml:space="preserve">ad hoc </w:t>
      </w:r>
      <w:r w:rsidRPr="00AB5FED">
        <w:rPr>
          <w:rFonts w:hint="eastAsia"/>
          <w:lang w:eastAsia="zh-CN"/>
        </w:rPr>
        <w:t>group call release request</w:t>
      </w:r>
      <w:r w:rsidRPr="00AB5FED">
        <w:t xml:space="preserve">, </w:t>
      </w:r>
      <w:r>
        <w:t xml:space="preserve">send </w:t>
      </w:r>
      <w:r w:rsidRPr="00AB5FED">
        <w:t>acknowledge</w:t>
      </w:r>
      <w:r>
        <w:t>ment</w:t>
      </w:r>
      <w:r w:rsidRPr="00AB5FED">
        <w:t xml:space="preserve"> towards the </w:t>
      </w:r>
      <w:r>
        <w:t>MCVideo</w:t>
      </w:r>
      <w:r w:rsidRPr="00AB5FED">
        <w:t xml:space="preserve"> server</w:t>
      </w:r>
      <w:r w:rsidRPr="00AB5FED">
        <w:rPr>
          <w:rFonts w:hint="eastAsia"/>
          <w:lang w:eastAsia="zh-CN"/>
        </w:rPr>
        <w:t xml:space="preserve"> by sending a </w:t>
      </w:r>
      <w:r>
        <w:rPr>
          <w:lang w:eastAsia="zh-CN"/>
        </w:rPr>
        <w:t xml:space="preserve">ad hoc </w:t>
      </w:r>
      <w:r w:rsidRPr="00AB5FED">
        <w:rPr>
          <w:rFonts w:hint="eastAsia"/>
          <w:lang w:eastAsia="zh-CN"/>
        </w:rPr>
        <w:t>group call release response</w:t>
      </w:r>
      <w:r w:rsidRPr="00AB5FED">
        <w:t>.</w:t>
      </w:r>
    </w:p>
    <w:p w14:paraId="1E3A827C" w14:textId="2B61B935" w:rsidR="00C76C52" w:rsidRPr="00460FCF" w:rsidRDefault="00C76C52" w:rsidP="00FC00A8">
      <w:pPr>
        <w:pStyle w:val="B1"/>
      </w:pPr>
      <w:r w:rsidRPr="00AB5FED">
        <w:t>7.</w:t>
      </w:r>
      <w:r>
        <w:tab/>
        <w:t>The MCVideo</w:t>
      </w:r>
      <w:r w:rsidRPr="00AB5FED">
        <w:t xml:space="preserve"> client</w:t>
      </w:r>
      <w:r>
        <w:t> </w:t>
      </w:r>
      <w:r w:rsidRPr="00AB5FED">
        <w:t>1, client</w:t>
      </w:r>
      <w:r>
        <w:t> </w:t>
      </w:r>
      <w:r w:rsidRPr="00AB5FED">
        <w:t>2 and client</w:t>
      </w:r>
      <w:r>
        <w:t> </w:t>
      </w:r>
      <w:r w:rsidRPr="00AB5FED">
        <w:t xml:space="preserve">3 have successfully released the </w:t>
      </w:r>
      <w:r>
        <w:t>transmission</w:t>
      </w:r>
      <w:r w:rsidRPr="00AB5FED">
        <w:t xml:space="preserve"> control and media plane resources associated with the </w:t>
      </w:r>
      <w:r>
        <w:t xml:space="preserve">ad hoc </w:t>
      </w:r>
      <w:r w:rsidRPr="00AB5FED">
        <w:t>group call that is terminated.</w:t>
      </w:r>
      <w:r>
        <w:t xml:space="preserve"> The MCVideo servers remove the ad hoc group information from the dynamic data held in the MCVideo servers and the ad hoc group ceases to exist</w:t>
      </w:r>
      <w:r w:rsidR="000A168D" w:rsidRPr="000A168D">
        <w:t xml:space="preserve">, </w:t>
      </w:r>
      <w:r w:rsidR="000A168D" w:rsidRPr="000A168D">
        <w:lastRenderedPageBreak/>
        <w:t>otherwise if the ad hoc group call follows an ad hoc group emergency alert the MCVideo servers keep the dynamic data and the ad hoc group continues to exist</w:t>
      </w:r>
      <w:r>
        <w:t>.</w:t>
      </w:r>
    </w:p>
    <w:p w14:paraId="193FE1F2" w14:textId="77777777" w:rsidR="0080118B" w:rsidRPr="00AB5FED" w:rsidRDefault="0080118B" w:rsidP="0080118B">
      <w:pPr>
        <w:pStyle w:val="Heading5"/>
        <w:rPr>
          <w:lang w:val="nl-NL"/>
        </w:rPr>
      </w:pPr>
      <w:bookmarkStart w:id="1204" w:name="_Toc185772603"/>
      <w:r>
        <w:t>7.19.3.2.6</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an authorized user</w:t>
      </w:r>
      <w:bookmarkEnd w:id="1204"/>
    </w:p>
    <w:p w14:paraId="42CBB943" w14:textId="77777777" w:rsidR="0080118B" w:rsidRDefault="0080118B" w:rsidP="0080118B">
      <w:r>
        <w:t>Figure 7.19.3.2.6</w:t>
      </w:r>
      <w:r w:rsidRPr="00A92C50">
        <w:t>-1</w:t>
      </w:r>
      <w:r w:rsidRPr="008F46AD">
        <w:t xml:space="preserve"> below illustrates the </w:t>
      </w:r>
      <w:r>
        <w:rPr>
          <w:lang w:eastAsia="zh-CN"/>
        </w:rPr>
        <w:t>MCVideo user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 xml:space="preserve">involving multiple </w:t>
      </w:r>
      <w:r>
        <w:rPr>
          <w:lang w:eastAsia="zh-CN"/>
        </w:rPr>
        <w:t>MCVideo systems</w:t>
      </w:r>
      <w:r w:rsidRPr="008F46AD">
        <w:t>.</w:t>
      </w:r>
      <w:r>
        <w:t xml:space="preserve"> </w:t>
      </w:r>
    </w:p>
    <w:p w14:paraId="1C8F0999" w14:textId="77777777" w:rsidR="0080118B" w:rsidRDefault="0080118B" w:rsidP="0080118B">
      <w:r>
        <w:t>Pre-conditions:</w:t>
      </w:r>
    </w:p>
    <w:p w14:paraId="366FE649" w14:textId="77777777" w:rsidR="0080118B" w:rsidRDefault="0080118B" w:rsidP="0080118B">
      <w:pPr>
        <w:pStyle w:val="B1"/>
      </w:pPr>
      <w:r>
        <w:t>1.</w:t>
      </w:r>
      <w:r>
        <w:tab/>
      </w:r>
      <w:r w:rsidRPr="00AB5FED">
        <w:t xml:space="preserve">An </w:t>
      </w:r>
      <w:r>
        <w:t xml:space="preserve">MCVideo ad hoc </w:t>
      </w:r>
      <w:r>
        <w:rPr>
          <w:rFonts w:hint="eastAsia"/>
          <w:lang w:eastAsia="zh-CN"/>
        </w:rPr>
        <w:t>group call</w:t>
      </w:r>
      <w:r w:rsidRPr="00AB5FED">
        <w:t xml:space="preserve"> is already in progress</w:t>
      </w:r>
      <w:r>
        <w:t xml:space="preserve"> and</w:t>
      </w:r>
      <w:r w:rsidRPr="008A2354">
        <w:t xml:space="preserve"> </w:t>
      </w:r>
      <w:r>
        <w:t>the participants list provided by the originating MCVideo user</w:t>
      </w:r>
      <w:r w:rsidRPr="00F911F6">
        <w:t xml:space="preserve"> </w:t>
      </w:r>
      <w:r>
        <w:t xml:space="preserve">while initiating the MCVideo ad hoc </w:t>
      </w:r>
      <w:r>
        <w:rPr>
          <w:rFonts w:hint="eastAsia"/>
          <w:lang w:eastAsia="zh-CN"/>
        </w:rPr>
        <w:t>group call</w:t>
      </w:r>
      <w:r w:rsidRPr="008A2354">
        <w:t>.</w:t>
      </w:r>
    </w:p>
    <w:p w14:paraId="7DE23EBB" w14:textId="77777777" w:rsidR="0080118B" w:rsidRPr="00AB5FED" w:rsidRDefault="0080118B" w:rsidP="0080118B">
      <w:pPr>
        <w:pStyle w:val="B1"/>
      </w:pPr>
      <w:r>
        <w:t>2.</w:t>
      </w:r>
      <w:r>
        <w:tab/>
        <w:t xml:space="preserve">The participants of the MCVideo ad hoc </w:t>
      </w:r>
      <w:r>
        <w:rPr>
          <w:rFonts w:hint="eastAsia"/>
          <w:lang w:eastAsia="zh-CN"/>
        </w:rPr>
        <w:t>group call</w:t>
      </w:r>
      <w:r w:rsidRPr="00AB5FED">
        <w:t xml:space="preserve"> belong</w:t>
      </w:r>
      <w:r>
        <w:t>s</w:t>
      </w:r>
      <w:r w:rsidRPr="00AB5FED">
        <w:t xml:space="preserve"> to the </w:t>
      </w:r>
      <w:r>
        <w:t>multiple</w:t>
      </w:r>
      <w:r w:rsidRPr="00AB5FED">
        <w:t xml:space="preserve"> </w:t>
      </w:r>
      <w:r>
        <w:t>MCVideo system</w:t>
      </w:r>
      <w:r w:rsidRPr="00AB5FED">
        <w:t>.</w:t>
      </w:r>
    </w:p>
    <w:p w14:paraId="6B8D7F52" w14:textId="77777777" w:rsidR="0080118B" w:rsidRDefault="0080118B" w:rsidP="0080118B">
      <w:pPr>
        <w:pStyle w:val="B1"/>
      </w:pPr>
      <w:r>
        <w:t>3.</w:t>
      </w:r>
      <w:r>
        <w:tab/>
        <w:t>The</w:t>
      </w:r>
      <w:r w:rsidRPr="00811FD6">
        <w:t xml:space="preserve"> </w:t>
      </w:r>
      <w:r>
        <w:t>MCVideo user</w:t>
      </w:r>
      <w:r w:rsidRPr="008A2354">
        <w:t xml:space="preserve"> at </w:t>
      </w:r>
      <w:r>
        <w:t>MCVideo client </w:t>
      </w:r>
      <w:r w:rsidRPr="008A2354">
        <w:t>1</w:t>
      </w:r>
      <w:r>
        <w:t xml:space="preserve"> determines that the MCVideo client 3 needs to be invited to on-going ad hoc group call and MCVideo client 2 needs to be removed from the on-going ad hoc group call from the primary MCVideo system.</w:t>
      </w:r>
    </w:p>
    <w:p w14:paraId="2E5A6281" w14:textId="77777777" w:rsidR="0080118B" w:rsidRDefault="0080118B" w:rsidP="0080118B">
      <w:pPr>
        <w:pStyle w:val="B1"/>
      </w:pPr>
      <w:r>
        <w:t>4.</w:t>
      </w:r>
      <w:r>
        <w:tab/>
        <w:t>The</w:t>
      </w:r>
      <w:r w:rsidRPr="00811FD6">
        <w:t xml:space="preserve"> </w:t>
      </w:r>
      <w:r>
        <w:t>MCVideo user</w:t>
      </w:r>
      <w:r w:rsidRPr="008A2354">
        <w:t xml:space="preserve"> at </w:t>
      </w:r>
      <w:r>
        <w:t>MCVideo client </w:t>
      </w:r>
      <w:r w:rsidRPr="008A2354">
        <w:t>1</w:t>
      </w:r>
      <w:r>
        <w:t xml:space="preserve"> determines that the MCVideo client 5 needs to be invited to on-going ad hoc group call and MCVideo client 4 needs to be removed from the on-going ad hoc group call from the partner MCVideo system.</w:t>
      </w:r>
    </w:p>
    <w:p w14:paraId="5C81B020" w14:textId="77777777" w:rsidR="0080118B" w:rsidRDefault="0080118B" w:rsidP="0080118B">
      <w:pPr>
        <w:pStyle w:val="B1"/>
      </w:pPr>
    </w:p>
    <w:p w14:paraId="764E9D7A" w14:textId="77777777" w:rsidR="0080118B" w:rsidRDefault="0080118B" w:rsidP="0080118B">
      <w:pPr>
        <w:pStyle w:val="TH"/>
      </w:pPr>
    </w:p>
    <w:p w14:paraId="0B1A163E" w14:textId="77777777" w:rsidR="0080118B" w:rsidRDefault="0080118B" w:rsidP="0080118B">
      <w:pPr>
        <w:pStyle w:val="TH"/>
      </w:pPr>
      <w:r>
        <w:object w:dxaOrig="11531" w:dyaOrig="9864" w14:anchorId="4830F550">
          <v:shape id="_x0000_i1127" type="#_x0000_t75" style="width:481.55pt;height:411.85pt" o:ole="">
            <v:imagedata r:id="rId215" o:title=""/>
          </v:shape>
          <o:OLEObject Type="Embed" ProgID="Visio.Drawing.15" ShapeID="_x0000_i1127" DrawAspect="Content" ObjectID="_1796385475" r:id="rId216"/>
        </w:object>
      </w:r>
    </w:p>
    <w:p w14:paraId="40FC5A11" w14:textId="190C620C" w:rsidR="0080118B" w:rsidRPr="00AB5FED" w:rsidRDefault="0080118B" w:rsidP="0080118B">
      <w:pPr>
        <w:pStyle w:val="TF"/>
      </w:pPr>
      <w:r w:rsidRPr="00AB5FED">
        <w:t>Figure </w:t>
      </w:r>
      <w:r>
        <w:t>7.19.3.2.6</w:t>
      </w:r>
      <w:r w:rsidRPr="00AB5FED">
        <w:t xml:space="preserve">-1: </w:t>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an authorized user</w:t>
      </w:r>
    </w:p>
    <w:p w14:paraId="2C1804AF" w14:textId="77777777" w:rsidR="0080118B" w:rsidRDefault="0080118B" w:rsidP="0080118B">
      <w:pPr>
        <w:pStyle w:val="B1"/>
        <w:rPr>
          <w:lang w:eastAsia="zh-CN"/>
        </w:rPr>
      </w:pPr>
      <w:r>
        <w:t>1.</w:t>
      </w:r>
      <w:r>
        <w:tab/>
        <w:t xml:space="preserve">The MCVideo client 1 sends the </w:t>
      </w:r>
      <w:r w:rsidRPr="00DA3980">
        <w:t>modify</w:t>
      </w:r>
      <w:r>
        <w:t xml:space="preserve"> ad hoc group call participants request to the MCVideo server 1 to remove both MCVideo client </w:t>
      </w:r>
      <w:r w:rsidRPr="00DA3980">
        <w:t xml:space="preserve">2 and </w:t>
      </w:r>
      <w:r>
        <w:t>MCVideo client </w:t>
      </w:r>
      <w:r w:rsidRPr="00DA3980">
        <w:t>4 from the on</w:t>
      </w:r>
      <w:r>
        <w:t>-</w:t>
      </w:r>
      <w:r w:rsidRPr="00DA3980">
        <w:t xml:space="preserve">going </w:t>
      </w:r>
      <w:r>
        <w:t>ad hoc</w:t>
      </w:r>
      <w:r w:rsidRPr="00DA3980">
        <w:t xml:space="preserve"> group call and to add both </w:t>
      </w:r>
      <w:r>
        <w:t>MCVideo client </w:t>
      </w:r>
      <w:r w:rsidRPr="00DA3980">
        <w:t xml:space="preserve">3 and </w:t>
      </w:r>
      <w:r>
        <w:t>MCVideo client </w:t>
      </w:r>
      <w:r w:rsidRPr="00DA3980">
        <w:t>5 into on</w:t>
      </w:r>
      <w:r>
        <w:t>-</w:t>
      </w:r>
      <w:r w:rsidRPr="00DA3980">
        <w:t xml:space="preserve">going </w:t>
      </w:r>
      <w:r>
        <w:t>ad hoc</w:t>
      </w:r>
      <w:r w:rsidRPr="00DA3980">
        <w:t xml:space="preserve"> group call.</w:t>
      </w:r>
    </w:p>
    <w:p w14:paraId="3078847E" w14:textId="77777777" w:rsidR="0080118B" w:rsidRDefault="0080118B" w:rsidP="0080118B">
      <w:pPr>
        <w:pStyle w:val="B1"/>
      </w:pPr>
      <w:r>
        <w:t>2.</w:t>
      </w:r>
      <w:r>
        <w:tab/>
        <w:t>The MCVideo server 1 verifies whether the MCVideo client 1 is authorized to add or remove (modify) the participants of the on-going ad hoc group call.</w:t>
      </w:r>
    </w:p>
    <w:p w14:paraId="1A7FA43A" w14:textId="77777777" w:rsidR="0080118B" w:rsidRDefault="0080118B" w:rsidP="0080118B">
      <w:pPr>
        <w:pStyle w:val="B1"/>
        <w:rPr>
          <w:lang w:eastAsia="zh-CN"/>
        </w:rPr>
      </w:pPr>
      <w:r>
        <w:t>3.</w:t>
      </w:r>
      <w:r>
        <w:tab/>
        <w:t>The MCVideo server 1 sends modify ad hoc group call participants response to the MCVideo client 1.</w:t>
      </w:r>
    </w:p>
    <w:p w14:paraId="2DCBFF5E" w14:textId="77777777" w:rsidR="0080118B" w:rsidRDefault="0080118B" w:rsidP="0080118B">
      <w:pPr>
        <w:pStyle w:val="B1"/>
      </w:pPr>
      <w:r>
        <w:t>4.</w:t>
      </w:r>
      <w:r>
        <w:tab/>
      </w:r>
      <w:r w:rsidRPr="002D2A10">
        <w:t xml:space="preserve">The </w:t>
      </w:r>
      <w:r>
        <w:t>MCVideo server 1</w:t>
      </w:r>
      <w:r w:rsidRPr="002D2A10">
        <w:t xml:space="preserve"> determines that </w:t>
      </w:r>
      <w:r>
        <w:t>MCVideo client 1</w:t>
      </w:r>
      <w:r w:rsidRPr="002D2A10">
        <w:t xml:space="preserve"> has requested that </w:t>
      </w:r>
      <w:r>
        <w:t>MCVideo client </w:t>
      </w:r>
      <w:r w:rsidRPr="002D2A10">
        <w:t>3 from the primary MC system be invited to an on</w:t>
      </w:r>
      <w:r>
        <w:t>-</w:t>
      </w:r>
      <w:r w:rsidRPr="002D2A10">
        <w:t xml:space="preserve">going </w:t>
      </w:r>
      <w:r>
        <w:t>ad hoc</w:t>
      </w:r>
      <w:r w:rsidRPr="002D2A10">
        <w:t xml:space="preserve"> group call and successfully added to the call according to the procedure defined in clause</w:t>
      </w:r>
      <w:r>
        <w:t> 7</w:t>
      </w:r>
      <w:r w:rsidRPr="002D2A10">
        <w:t>.1</w:t>
      </w:r>
      <w:r>
        <w:t>9</w:t>
      </w:r>
      <w:r w:rsidRPr="002D2A10">
        <w:t>.3.1.4.</w:t>
      </w:r>
    </w:p>
    <w:p w14:paraId="061078C4" w14:textId="77777777" w:rsidR="0080118B" w:rsidRDefault="0080118B" w:rsidP="0080118B">
      <w:pPr>
        <w:pStyle w:val="B1"/>
      </w:pPr>
      <w:r>
        <w:t>5.</w:t>
      </w:r>
      <w:r>
        <w:tab/>
        <w:t>The MCVideo server 1</w:t>
      </w:r>
      <w:r w:rsidRPr="0043676C">
        <w:t xml:space="preserve"> </w:t>
      </w:r>
      <w:r>
        <w:t>determines that</w:t>
      </w:r>
      <w:r w:rsidRPr="0043676C">
        <w:t xml:space="preserve"> </w:t>
      </w:r>
      <w:r>
        <w:t>MCVideo client </w:t>
      </w:r>
      <w:r w:rsidRPr="00B67132">
        <w:t xml:space="preserve">1 </w:t>
      </w:r>
      <w:r>
        <w:t>has requested that MCVideo client 2</w:t>
      </w:r>
      <w:r w:rsidRPr="00B67132">
        <w:t xml:space="preserve"> </w:t>
      </w:r>
      <w:r>
        <w:t xml:space="preserve">from the primary MC system </w:t>
      </w:r>
      <w:r w:rsidRPr="00B67132">
        <w:t xml:space="preserve">be </w:t>
      </w:r>
      <w:r>
        <w:t>removed from the</w:t>
      </w:r>
      <w:r w:rsidRPr="00B67132">
        <w:t xml:space="preserve"> on</w:t>
      </w:r>
      <w:r>
        <w:t>-</w:t>
      </w:r>
      <w:r w:rsidRPr="00B67132">
        <w:t xml:space="preserve">going </w:t>
      </w:r>
      <w:r>
        <w:t xml:space="preserve">ad hoc group </w:t>
      </w:r>
      <w:r w:rsidRPr="00B67132">
        <w:t xml:space="preserve">call and successfully </w:t>
      </w:r>
      <w:r>
        <w:t>removed from</w:t>
      </w:r>
      <w:r w:rsidRPr="00B67132">
        <w:t xml:space="preserve"> call</w:t>
      </w:r>
      <w:r>
        <w:t xml:space="preserve"> according to the procedure defined in clause 7.19</w:t>
      </w:r>
      <w:r w:rsidRPr="00AB5FED">
        <w:t>.</w:t>
      </w:r>
      <w:r>
        <w:t>3.1.4.</w:t>
      </w:r>
    </w:p>
    <w:p w14:paraId="40F5B2D9" w14:textId="77777777" w:rsidR="0080118B" w:rsidRDefault="0080118B" w:rsidP="0080118B">
      <w:pPr>
        <w:pStyle w:val="B1"/>
      </w:pPr>
      <w:r>
        <w:t>6.</w:t>
      </w:r>
      <w:r>
        <w:tab/>
      </w:r>
      <w:r w:rsidRPr="002D2A10">
        <w:t xml:space="preserve">The </w:t>
      </w:r>
      <w:r>
        <w:t>MCVideo server 1</w:t>
      </w:r>
      <w:r w:rsidRPr="002D2A10">
        <w:t xml:space="preserve"> determines that </w:t>
      </w:r>
      <w:r>
        <w:t>MCVideo client 1</w:t>
      </w:r>
      <w:r w:rsidRPr="002D2A10">
        <w:t xml:space="preserve"> has requested that </w:t>
      </w:r>
      <w:r>
        <w:t>MCVideo client 5</w:t>
      </w:r>
      <w:r w:rsidRPr="002D2A10">
        <w:t xml:space="preserve"> from the </w:t>
      </w:r>
      <w:r>
        <w:t>partner</w:t>
      </w:r>
      <w:r w:rsidRPr="002D2A10">
        <w:t xml:space="preserve"> MC system be invited to an on</w:t>
      </w:r>
      <w:r>
        <w:t>-</w:t>
      </w:r>
      <w:r w:rsidRPr="002D2A10">
        <w:t xml:space="preserve">going </w:t>
      </w:r>
      <w:r>
        <w:t>ad hoc</w:t>
      </w:r>
      <w:r w:rsidRPr="002D2A10">
        <w:t xml:space="preserve"> group call</w:t>
      </w:r>
      <w:r>
        <w:t>. The MCVideo server 1 sends the ad hoc group call request to the MCVideo client 5.</w:t>
      </w:r>
    </w:p>
    <w:p w14:paraId="2CDAF8CA" w14:textId="77777777" w:rsidR="0080118B" w:rsidRDefault="0080118B" w:rsidP="0080118B">
      <w:pPr>
        <w:pStyle w:val="B1"/>
        <w:rPr>
          <w:lang w:eastAsia="zh-CN"/>
        </w:rPr>
      </w:pPr>
      <w:r>
        <w:t>7.</w:t>
      </w:r>
      <w:r>
        <w:tab/>
        <w:t>The MCVideo client 5 notifies the user about the incoming ad hoc group call.</w:t>
      </w:r>
    </w:p>
    <w:p w14:paraId="67871B92" w14:textId="77777777" w:rsidR="0080118B" w:rsidRDefault="0080118B" w:rsidP="0080118B">
      <w:pPr>
        <w:pStyle w:val="B1"/>
        <w:rPr>
          <w:lang w:eastAsia="zh-CN"/>
        </w:rPr>
      </w:pPr>
      <w:r>
        <w:lastRenderedPageBreak/>
        <w:t>8.</w:t>
      </w:r>
      <w:r>
        <w:tab/>
        <w:t>The MCVideo client 5 accepts the ad hoc group call request and sends the ad hoc group call response to the MCVideo server 1.</w:t>
      </w:r>
    </w:p>
    <w:p w14:paraId="4539A71A" w14:textId="77777777" w:rsidR="0080118B" w:rsidRDefault="0080118B" w:rsidP="0080118B">
      <w:pPr>
        <w:pStyle w:val="B1"/>
      </w:pPr>
      <w:r>
        <w:t>9.</w:t>
      </w:r>
      <w:r>
        <w:tab/>
        <w:t>The on-going ad hoc group call is updated by adding MCVideo client 5 which is based on the modify participant list provided by the MCVideo client 1.</w:t>
      </w:r>
    </w:p>
    <w:p w14:paraId="4FCC5BF9" w14:textId="77777777" w:rsidR="0080118B" w:rsidRDefault="0080118B" w:rsidP="0080118B">
      <w:pPr>
        <w:pStyle w:val="B1"/>
      </w:pPr>
      <w:r>
        <w:t>10.</w:t>
      </w:r>
      <w:r>
        <w:tab/>
        <w:t>The MCVideo server 1</w:t>
      </w:r>
      <w:r w:rsidRPr="0043676C">
        <w:t xml:space="preserve"> </w:t>
      </w:r>
      <w:r>
        <w:t>determines that</w:t>
      </w:r>
      <w:r w:rsidRPr="0043676C">
        <w:t xml:space="preserve"> </w:t>
      </w:r>
      <w:r>
        <w:t>MCVideo client </w:t>
      </w:r>
      <w:r w:rsidRPr="00B67132">
        <w:t xml:space="preserve">1 </w:t>
      </w:r>
      <w:r>
        <w:t>has requested that MCVideo client 4</w:t>
      </w:r>
      <w:r w:rsidRPr="00B67132">
        <w:t xml:space="preserve"> </w:t>
      </w:r>
      <w:r>
        <w:t xml:space="preserve">from the partner MC system </w:t>
      </w:r>
      <w:r w:rsidRPr="00B67132">
        <w:t xml:space="preserve">be </w:t>
      </w:r>
      <w:r>
        <w:t>removed from the</w:t>
      </w:r>
      <w:r w:rsidRPr="00B67132">
        <w:t xml:space="preserve"> on</w:t>
      </w:r>
      <w:r>
        <w:t>-</w:t>
      </w:r>
      <w:r w:rsidRPr="00B67132">
        <w:t xml:space="preserve">going </w:t>
      </w:r>
      <w:r>
        <w:t xml:space="preserve">ad hoc group </w:t>
      </w:r>
      <w:r w:rsidRPr="00B67132">
        <w:t>call</w:t>
      </w:r>
      <w:r>
        <w:t>. The MCVideo server 1 sends the ad hoc group call leave request to the MCVideo client 4.</w:t>
      </w:r>
    </w:p>
    <w:p w14:paraId="6DF13CE4" w14:textId="77777777" w:rsidR="0080118B" w:rsidRDefault="0080118B" w:rsidP="0080118B">
      <w:pPr>
        <w:pStyle w:val="B1"/>
        <w:rPr>
          <w:lang w:eastAsia="zh-CN"/>
        </w:rPr>
      </w:pPr>
      <w:r>
        <w:t>11.</w:t>
      </w:r>
      <w:r>
        <w:tab/>
        <w:t>The MCVideo client 4 notifies the user of the ad hoc group call leave request.</w:t>
      </w:r>
    </w:p>
    <w:p w14:paraId="5AB9E413" w14:textId="77777777" w:rsidR="0080118B" w:rsidRDefault="0080118B" w:rsidP="0080118B">
      <w:pPr>
        <w:pStyle w:val="B1"/>
      </w:pPr>
      <w:r>
        <w:t>12.</w:t>
      </w:r>
      <w:r>
        <w:tab/>
        <w:t>The MCVideo client 4 sends the ad hoc group call leave response to the MCVideo server 1.</w:t>
      </w:r>
    </w:p>
    <w:p w14:paraId="286F8073" w14:textId="77777777" w:rsidR="0080118B" w:rsidRDefault="0080118B" w:rsidP="0080118B">
      <w:pPr>
        <w:pStyle w:val="B1"/>
      </w:pPr>
      <w:r>
        <w:t>13.</w:t>
      </w:r>
      <w:r>
        <w:tab/>
        <w:t>The on-going ad hoc group call is updated by removing MCVideo client 4, which is based on the modify participant list provided by the MCVideo client 1.</w:t>
      </w:r>
      <w:r w:rsidRPr="00FE74E7">
        <w:t xml:space="preserve"> </w:t>
      </w:r>
    </w:p>
    <w:p w14:paraId="589F838F" w14:textId="77777777" w:rsidR="0080118B" w:rsidRDefault="0080118B" w:rsidP="0080118B">
      <w:pPr>
        <w:pStyle w:val="NO"/>
      </w:pPr>
      <w:r>
        <w:t>NOTE</w:t>
      </w:r>
      <w:r w:rsidRPr="00526FC3">
        <w:t>:</w:t>
      </w:r>
      <w:r w:rsidRPr="00526FC3">
        <w:tab/>
      </w:r>
      <w:r>
        <w:t>The ad hoc group call request and response exchanged between MCVideo server 1 of primary MC system and MCVideo client 4/MCVideo client 5 will always traversal through the MCVideo server 2</w:t>
      </w:r>
      <w:r w:rsidRPr="00526FC3">
        <w:t>.</w:t>
      </w:r>
    </w:p>
    <w:p w14:paraId="7A86DF3C" w14:textId="77777777" w:rsidR="0080118B" w:rsidRDefault="0080118B" w:rsidP="0080118B">
      <w:pPr>
        <w:pStyle w:val="B1"/>
      </w:pPr>
      <w:r>
        <w:t>14.</w:t>
      </w:r>
      <w:r>
        <w:tab/>
        <w:t xml:space="preserve">The MCVideo server 1 may notify the initiating MCVideo user of all the users who are added to the on-going ad hoc group call. </w:t>
      </w:r>
      <w:r w:rsidRPr="00AB5FED">
        <w:t xml:space="preserve">This notification may be sent to the initiating </w:t>
      </w:r>
      <w:r>
        <w:t>MCVideo user</w:t>
      </w:r>
      <w:r w:rsidRPr="00AB5FED">
        <w:t xml:space="preserve"> by the </w:t>
      </w:r>
      <w:r>
        <w:t>MCVideo server</w:t>
      </w:r>
      <w:r w:rsidRPr="00AB5FED">
        <w:t xml:space="preserve"> more than once during the call when </w:t>
      </w:r>
      <w:r>
        <w:t>MCVideo user</w:t>
      </w:r>
      <w:r w:rsidRPr="00AB5FED">
        <w:t xml:space="preserve">s join or leave the </w:t>
      </w:r>
      <w:r>
        <w:t>ad hoc group call</w:t>
      </w:r>
      <w:r w:rsidRPr="00AB5FED">
        <w:t>.</w:t>
      </w:r>
    </w:p>
    <w:p w14:paraId="0B62A046" w14:textId="11B4C4AA" w:rsidR="00C76C52" w:rsidRDefault="0080118B" w:rsidP="000A2B97">
      <w:pPr>
        <w:pStyle w:val="B1"/>
      </w:pPr>
      <w:r>
        <w:t>15.</w:t>
      </w:r>
      <w:r>
        <w:tab/>
        <w:t>The MCVideo server 1 may notify the authorized participants about the change in the participants list of on-going ad hoc group call.</w:t>
      </w:r>
    </w:p>
    <w:p w14:paraId="29D6A5A2" w14:textId="77777777" w:rsidR="00A90238" w:rsidRDefault="00A90238" w:rsidP="00A90238">
      <w:pPr>
        <w:pStyle w:val="Heading8"/>
      </w:pPr>
      <w:r>
        <w:br w:type="page"/>
      </w:r>
      <w:bookmarkStart w:id="1205" w:name="_Toc185772604"/>
      <w:r>
        <w:lastRenderedPageBreak/>
        <w:t>Annex A (normative):</w:t>
      </w:r>
      <w:r>
        <w:br/>
        <w:t>MCVideo related configuration data</w:t>
      </w:r>
      <w:bookmarkEnd w:id="1205"/>
    </w:p>
    <w:p w14:paraId="2A9D13CA" w14:textId="77777777" w:rsidR="00A90238" w:rsidRDefault="00A90238" w:rsidP="00A90238">
      <w:pPr>
        <w:pStyle w:val="Heading1"/>
      </w:pPr>
      <w:bookmarkStart w:id="1206" w:name="_Toc185772605"/>
      <w:r>
        <w:t>A.1</w:t>
      </w:r>
      <w:r>
        <w:tab/>
        <w:t>General</w:t>
      </w:r>
      <w:bookmarkEnd w:id="1206"/>
    </w:p>
    <w:p w14:paraId="670D0159" w14:textId="77777777" w:rsidR="00A90238" w:rsidRDefault="00A90238" w:rsidP="00A90238">
      <w:r>
        <w:t>This Annex provides information about the static data needed for configuration for the MCVideo service, which belongs to one of the following categories:</w:t>
      </w:r>
    </w:p>
    <w:p w14:paraId="78F9B2C8" w14:textId="77777777" w:rsidR="00A90238" w:rsidRDefault="00A90238" w:rsidP="00A90238">
      <w:pPr>
        <w:pStyle w:val="B1"/>
      </w:pPr>
      <w:r>
        <w:t>-</w:t>
      </w:r>
      <w:r>
        <w:tab/>
        <w:t>MCVideo UE configuration data (see subclause A.2);</w:t>
      </w:r>
    </w:p>
    <w:p w14:paraId="1E4CA1BD" w14:textId="77777777" w:rsidR="00A90238" w:rsidRDefault="00A90238" w:rsidP="00A90238">
      <w:pPr>
        <w:pStyle w:val="B1"/>
      </w:pPr>
      <w:r>
        <w:t>-</w:t>
      </w:r>
      <w:r>
        <w:tab/>
        <w:t>MCVideo user profile configuration data (see subclause A.3);</w:t>
      </w:r>
    </w:p>
    <w:p w14:paraId="7CE58588" w14:textId="77777777" w:rsidR="00A90238" w:rsidRDefault="00A90238" w:rsidP="00A90238">
      <w:pPr>
        <w:pStyle w:val="B1"/>
      </w:pPr>
      <w:r>
        <w:t>-</w:t>
      </w:r>
      <w:r>
        <w:tab/>
        <w:t>MCVideo related group configuration data (see subclause A.4); and</w:t>
      </w:r>
    </w:p>
    <w:p w14:paraId="0C40A340" w14:textId="77777777" w:rsidR="00A90238" w:rsidRDefault="00A90238" w:rsidP="00A90238">
      <w:pPr>
        <w:pStyle w:val="B1"/>
      </w:pPr>
      <w:r>
        <w:t>-</w:t>
      </w:r>
      <w:r>
        <w:tab/>
        <w:t>MCVideo service configuration data (see subclause A.5).</w:t>
      </w:r>
    </w:p>
    <w:p w14:paraId="26C39702" w14:textId="77777777" w:rsidR="00A90238" w:rsidRDefault="00A90238" w:rsidP="00A90238">
      <w:r>
        <w:t xml:space="preserve"> 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MCVideo UE, MCVideo group, MCVideo user and MCVideo service configuration data refers to the information that will be stored against each MCVideo UE, MCVideo group, MCVideo user and MCVideo service. This means that the three separate tables (on-network and off-network, on-network only, off-network only) for each configuration category represent the complete set of data for each configuration data category element.</w:t>
      </w:r>
    </w:p>
    <w:p w14:paraId="3884E984" w14:textId="77777777" w:rsidR="00A90238" w:rsidRDefault="00A90238" w:rsidP="00A90238">
      <w:r>
        <w:t>The columns in the tables have the following meanings:</w:t>
      </w:r>
    </w:p>
    <w:p w14:paraId="5DFF32DC" w14:textId="77777777" w:rsidR="00A90238" w:rsidRDefault="00A90238" w:rsidP="00A90238">
      <w:pPr>
        <w:pStyle w:val="B1"/>
      </w:pPr>
      <w:r>
        <w:t>-</w:t>
      </w:r>
      <w:r>
        <w:tab/>
        <w:t>Reference: the reference of the corresponding requirement in 3GPP TS 22.281 [3] or 3GPP TS 22.280 [2] or the corresponding subclause from either the present document or the referenced document.</w:t>
      </w:r>
    </w:p>
    <w:p w14:paraId="224F0DD2" w14:textId="77777777" w:rsidR="00A90238" w:rsidRDefault="00A90238" w:rsidP="00A90238">
      <w:pPr>
        <w:pStyle w:val="B1"/>
      </w:pPr>
      <w:r>
        <w:t>-</w:t>
      </w:r>
      <w:r>
        <w:tab/>
        <w:t>Parameter description: A short definition of the semantics of the corresponding item of data, including denotation of the level of the parameter in the configuration hierarchy.</w:t>
      </w:r>
    </w:p>
    <w:p w14:paraId="4DD1FA58" w14:textId="77777777" w:rsidR="00A90238" w:rsidRDefault="00A90238" w:rsidP="00A90238">
      <w:pPr>
        <w:pStyle w:val="B1"/>
      </w:pPr>
      <w:r>
        <w:t>-</w:t>
      </w:r>
      <w:r>
        <w:tab/>
        <w:t>When it is not clear to which functional entities the parameter is configured, then one or more columns indicating this are provided where the following nomenclature is used:</w:t>
      </w:r>
    </w:p>
    <w:p w14:paraId="0B7DDFA2" w14:textId="77777777" w:rsidR="00A90238" w:rsidRDefault="00A90238" w:rsidP="00A90238">
      <w:pPr>
        <w:pStyle w:val="B2"/>
      </w:pPr>
      <w:r>
        <w:t>-</w:t>
      </w:r>
      <w:r>
        <w:tab/>
        <w:t>"Y" to denote "Yes" i.e. the parameter denoted for the row needs to be configured to the functional entity denoted for the column.</w:t>
      </w:r>
    </w:p>
    <w:p w14:paraId="76F8FF46" w14:textId="77777777" w:rsidR="00A90238" w:rsidRDefault="00A90238" w:rsidP="00A90238">
      <w:pPr>
        <w:pStyle w:val="B2"/>
      </w:pPr>
      <w:r>
        <w:t>-</w:t>
      </w:r>
      <w:r>
        <w:tab/>
        <w:t>"N" to denote "No" i.e. the parameter denoted for the row does not need to be configured to the functional entity denoted for the column.</w:t>
      </w:r>
    </w:p>
    <w:p w14:paraId="49660DD3" w14:textId="77777777" w:rsidR="00A90238" w:rsidRDefault="00A90238" w:rsidP="00A90238">
      <w: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6B2D38FB" w14:textId="77777777" w:rsidR="00A90238" w:rsidRDefault="00A90238" w:rsidP="00A90238">
      <w:r>
        <w:t>Each parameter that can be configured online shall only be configured through one online reference point. Each parameter that can be configured offline shall only be configured through one offline reference point. The most recent configuration data made available to the MCVideo UE shall always overwrite previous configuration data, irrespective of whether the configuration data was provided via the online or offline mechanism.</w:t>
      </w:r>
    </w:p>
    <w:p w14:paraId="40EFF383" w14:textId="77777777" w:rsidR="00A90238" w:rsidRDefault="00A90238" w:rsidP="00A90238">
      <w:pPr>
        <w:pStyle w:val="Heading1"/>
      </w:pPr>
      <w:bookmarkStart w:id="1207" w:name="_Toc185772606"/>
      <w:r>
        <w:t>A.2</w:t>
      </w:r>
      <w:r>
        <w:tab/>
        <w:t>MCVideo UE configuration data</w:t>
      </w:r>
      <w:bookmarkEnd w:id="1207"/>
    </w:p>
    <w:p w14:paraId="505DCC05" w14:textId="77777777" w:rsidR="00A90238" w:rsidRPr="00AB5FED" w:rsidRDefault="00A90238" w:rsidP="00A90238">
      <w:pPr>
        <w:pStyle w:val="NormalWeb"/>
        <w:shd w:val="clear" w:color="auto" w:fill="FFFFFF"/>
        <w:spacing w:before="75" w:beforeAutospacing="0" w:after="180" w:afterAutospacing="0"/>
        <w:rPr>
          <w:rFonts w:eastAsia="GulimChe"/>
          <w:color w:val="222222"/>
          <w:sz w:val="20"/>
          <w:szCs w:val="20"/>
        </w:rPr>
      </w:pPr>
      <w:r>
        <w:rPr>
          <w:rFonts w:eastAsia="GulimChe"/>
          <w:color w:val="222222"/>
          <w:sz w:val="20"/>
          <w:szCs w:val="20"/>
        </w:rPr>
        <w:t xml:space="preserve">The general aspects of UE configuration are specified in 3GPP TS 23.280 [6]. </w:t>
      </w:r>
      <w:r w:rsidRPr="00AB5FED">
        <w:rPr>
          <w:rFonts w:eastAsia="GulimChe"/>
          <w:color w:val="222222"/>
          <w:sz w:val="20"/>
          <w:szCs w:val="20"/>
        </w:rPr>
        <w:t>Data in tables </w:t>
      </w:r>
      <w:r>
        <w:rPr>
          <w:rFonts w:eastAsia="GulimChe"/>
          <w:color w:val="222222"/>
          <w:sz w:val="20"/>
          <w:szCs w:val="20"/>
        </w:rPr>
        <w:t>A</w:t>
      </w:r>
      <w:r w:rsidRPr="00AB5FED">
        <w:rPr>
          <w:rFonts w:eastAsia="GulimChe"/>
          <w:color w:val="222222"/>
          <w:sz w:val="20"/>
          <w:szCs w:val="20"/>
        </w:rPr>
        <w:t xml:space="preserve">.2-1 and </w:t>
      </w:r>
      <w:r>
        <w:rPr>
          <w:rFonts w:eastAsia="GulimChe"/>
          <w:color w:val="222222"/>
          <w:sz w:val="20"/>
          <w:szCs w:val="20"/>
        </w:rPr>
        <w:t>A</w:t>
      </w:r>
      <w:r w:rsidRPr="00AB5FED">
        <w:rPr>
          <w:rFonts w:eastAsia="GulimChe"/>
          <w:color w:val="222222"/>
          <w:sz w:val="20"/>
          <w:szCs w:val="20"/>
        </w:rPr>
        <w:t>.2-2 ha</w:t>
      </w:r>
      <w:r>
        <w:rPr>
          <w:rFonts w:eastAsia="GulimChe"/>
          <w:color w:val="222222"/>
          <w:sz w:val="20"/>
          <w:szCs w:val="20"/>
        </w:rPr>
        <w:t>ve</w:t>
      </w:r>
      <w:r w:rsidRPr="00AB5FED">
        <w:rPr>
          <w:rFonts w:eastAsia="GulimChe"/>
          <w:color w:val="222222"/>
          <w:sz w:val="20"/>
          <w:szCs w:val="20"/>
        </w:rPr>
        <w:t xml:space="preserve"> to be known by the MC</w:t>
      </w:r>
      <w:r>
        <w:rPr>
          <w:rFonts w:eastAsia="GulimChe"/>
          <w:color w:val="222222"/>
          <w:sz w:val="20"/>
          <w:szCs w:val="20"/>
        </w:rPr>
        <w:t>Video</w:t>
      </w:r>
      <w:r w:rsidRPr="00AB5FED">
        <w:rPr>
          <w:rFonts w:eastAsia="GulimChe"/>
          <w:color w:val="222222"/>
          <w:sz w:val="20"/>
          <w:szCs w:val="20"/>
        </w:rPr>
        <w:t xml:space="preserve"> UE after MC</w:t>
      </w:r>
      <w:r>
        <w:rPr>
          <w:rFonts w:eastAsia="GulimChe"/>
          <w:color w:val="222222"/>
          <w:sz w:val="20"/>
          <w:szCs w:val="20"/>
        </w:rPr>
        <w:t>Video</w:t>
      </w:r>
      <w:r w:rsidRPr="00AB5FED">
        <w:rPr>
          <w:rFonts w:eastAsia="GulimChe"/>
          <w:color w:val="222222"/>
          <w:sz w:val="20"/>
          <w:szCs w:val="20"/>
        </w:rPr>
        <w:t xml:space="preserve"> authorization.</w:t>
      </w:r>
    </w:p>
    <w:p w14:paraId="3968B714" w14:textId="77777777" w:rsidR="00A90238" w:rsidRPr="00AB5FED" w:rsidRDefault="00A90238" w:rsidP="00A90238">
      <w:pPr>
        <w:pStyle w:val="NormalWeb"/>
        <w:shd w:val="clear" w:color="auto" w:fill="FFFFFF"/>
        <w:spacing w:before="75" w:beforeAutospacing="0" w:after="180" w:afterAutospacing="0"/>
        <w:rPr>
          <w:rFonts w:eastAsia="GulimChe"/>
          <w:color w:val="222222"/>
          <w:sz w:val="20"/>
          <w:szCs w:val="20"/>
        </w:rPr>
      </w:pPr>
      <w:r w:rsidRPr="00AB5FED">
        <w:rPr>
          <w:rFonts w:eastAsia="GulimChe"/>
          <w:color w:val="222222"/>
          <w:sz w:val="20"/>
          <w:szCs w:val="20"/>
        </w:rPr>
        <w:lastRenderedPageBreak/>
        <w:t>Data in table </w:t>
      </w:r>
      <w:r>
        <w:rPr>
          <w:rFonts w:eastAsia="GulimChe"/>
          <w:color w:val="222222"/>
          <w:sz w:val="20"/>
          <w:szCs w:val="20"/>
        </w:rPr>
        <w:t>A</w:t>
      </w:r>
      <w:r w:rsidRPr="00AB5FED">
        <w:rPr>
          <w:rFonts w:eastAsia="GulimChe"/>
          <w:color w:val="222222"/>
          <w:sz w:val="20"/>
          <w:szCs w:val="20"/>
        </w:rPr>
        <w:t>.2-1 can be configured offline using the CSC-11 reference point. Table </w:t>
      </w:r>
      <w:r>
        <w:rPr>
          <w:rFonts w:eastAsia="GulimChe"/>
          <w:color w:val="222222"/>
          <w:sz w:val="20"/>
          <w:szCs w:val="20"/>
        </w:rPr>
        <w:t>A</w:t>
      </w:r>
      <w:r w:rsidRPr="00AB5FED">
        <w:rPr>
          <w:rFonts w:eastAsia="GulimChe"/>
          <w:color w:val="222222"/>
          <w:sz w:val="20"/>
          <w:szCs w:val="20"/>
        </w:rPr>
        <w:t>.2-1 contains the UE configuration required to support the use of off-network MC</w:t>
      </w:r>
      <w:r>
        <w:rPr>
          <w:rFonts w:eastAsia="GulimChe"/>
          <w:color w:val="222222"/>
          <w:sz w:val="20"/>
          <w:szCs w:val="20"/>
        </w:rPr>
        <w:t>Video</w:t>
      </w:r>
      <w:r w:rsidRPr="00AB5FED">
        <w:rPr>
          <w:rFonts w:eastAsia="GulimChe"/>
          <w:color w:val="222222"/>
          <w:sz w:val="20"/>
          <w:szCs w:val="20"/>
        </w:rPr>
        <w:t xml:space="preserve"> service.</w:t>
      </w:r>
    </w:p>
    <w:p w14:paraId="01445D40" w14:textId="77777777" w:rsidR="00A90238" w:rsidRPr="00AB5FED" w:rsidRDefault="00A90238" w:rsidP="00A90238">
      <w:pPr>
        <w:pStyle w:val="TH"/>
      </w:pPr>
      <w:r w:rsidRPr="00AB5FED">
        <w:t>Table </w:t>
      </w:r>
      <w:r>
        <w:t>A</w:t>
      </w:r>
      <w:r w:rsidRPr="00AB5FED">
        <w:t>.2-</w:t>
      </w:r>
      <w:r w:rsidRPr="00AB5FED">
        <w:rPr>
          <w:rFonts w:hint="eastAsia"/>
        </w:rPr>
        <w:t>1</w:t>
      </w:r>
      <w:r w:rsidRPr="00AB5FED">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A90238" w:rsidRPr="00AB5FED" w14:paraId="66D73C54" w14:textId="77777777" w:rsidTr="004260A6">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36BA11B4" w14:textId="77777777" w:rsidR="00A90238" w:rsidRPr="00AB5FED" w:rsidRDefault="00A90238" w:rsidP="004260A6">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1B45FBBD" w14:textId="77777777" w:rsidR="00A90238" w:rsidRPr="00AB5FED" w:rsidRDefault="00A90238" w:rsidP="004260A6">
            <w:pPr>
              <w:pStyle w:val="TAH"/>
              <w:rPr>
                <w:rFonts w:eastAsia="Malgun Gothic"/>
                <w:lang w:eastAsia="ko-KR"/>
              </w:rPr>
            </w:pPr>
            <w:r w:rsidRPr="00AB5FED">
              <w:rPr>
                <w:lang w:eastAsia="en-GB"/>
              </w:rPr>
              <w:t>Parameter description</w:t>
            </w:r>
          </w:p>
        </w:tc>
      </w:tr>
      <w:tr w:rsidR="00A90238" w:rsidRPr="00AB5FED" w14:paraId="265BB0C0" w14:textId="77777777" w:rsidTr="004260A6">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A3244F8" w14:textId="77777777" w:rsidR="00A90238" w:rsidRPr="00AB5FED" w:rsidRDefault="00A90238" w:rsidP="004260A6">
            <w:pPr>
              <w:pStyle w:val="TAL"/>
            </w:pPr>
            <w:r w:rsidRPr="00AB5FED">
              <w:t>[</w:t>
            </w:r>
            <w:r w:rsidRPr="006D7CE7">
              <w:t>R-5.4.2-002</w:t>
            </w:r>
            <w:r w:rsidRPr="00AB5FED">
              <w:t>]</w:t>
            </w:r>
            <w: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258CD1DC" w14:textId="77777777" w:rsidR="00A90238" w:rsidRPr="00AB5FED" w:rsidRDefault="00A90238" w:rsidP="004260A6">
            <w:pPr>
              <w:pStyle w:val="TAL"/>
            </w:pPr>
            <w:r w:rsidRPr="00AB5FED">
              <w:t xml:space="preserve">Maximum number of simultaneous </w:t>
            </w:r>
            <w:r>
              <w:t xml:space="preserve">MCVideo </w:t>
            </w:r>
            <w:r w:rsidRPr="00AB5FED">
              <w:t>group calls (N</w:t>
            </w:r>
            <w:r>
              <w:t>c</w:t>
            </w:r>
            <w:r w:rsidRPr="00AB5FED">
              <w:t>4)</w:t>
            </w:r>
          </w:p>
        </w:tc>
      </w:tr>
      <w:tr w:rsidR="00A90238" w:rsidRPr="00AB5FED" w14:paraId="38FAB77E" w14:textId="77777777" w:rsidTr="004260A6">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269888B3" w14:textId="77777777" w:rsidR="00A90238" w:rsidRPr="00AB5FED" w:rsidRDefault="00A90238" w:rsidP="004260A6">
            <w:pPr>
              <w:pStyle w:val="TAL"/>
            </w:pPr>
            <w:r w:rsidRPr="00AB5FED">
              <w:t>[</w:t>
            </w:r>
            <w:r w:rsidRPr="006D7CE7">
              <w:t>R-5.4.2-003</w:t>
            </w:r>
            <w:r w:rsidRPr="00AB5FED">
              <w:t>]</w:t>
            </w:r>
            <w: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44C0F16D" w14:textId="77777777" w:rsidR="00A90238" w:rsidRPr="00AB5FED" w:rsidRDefault="00A90238" w:rsidP="004260A6">
            <w:pPr>
              <w:pStyle w:val="TAL"/>
            </w:pPr>
            <w:r w:rsidRPr="00AB5FED">
              <w:t>Maximum number of</w:t>
            </w:r>
            <w:r>
              <w:t xml:space="preserve"> video</w:t>
            </w:r>
            <w:r w:rsidRPr="00AB5FED">
              <w:t xml:space="preserve"> transmissions (N</w:t>
            </w:r>
            <w:r>
              <w:t>c</w:t>
            </w:r>
            <w:r w:rsidRPr="00AB5FED">
              <w:t>5) in a group</w:t>
            </w:r>
          </w:p>
        </w:tc>
      </w:tr>
    </w:tbl>
    <w:p w14:paraId="055E2EE6" w14:textId="77777777" w:rsidR="00A90238" w:rsidRPr="00AB5FED" w:rsidRDefault="00A90238" w:rsidP="00A90238"/>
    <w:p w14:paraId="0939E408" w14:textId="77777777" w:rsidR="00A90238" w:rsidRPr="00AB5FED" w:rsidRDefault="00A90238" w:rsidP="00A90238">
      <w:pPr>
        <w:pStyle w:val="TH"/>
        <w:rPr>
          <w:lang w:eastAsia="ko-KR"/>
        </w:rPr>
      </w:pPr>
      <w:r w:rsidRPr="00AB5FED">
        <w:t>Table </w:t>
      </w:r>
      <w:r>
        <w:t>A</w:t>
      </w:r>
      <w:r w:rsidRPr="00AB5FED">
        <w:t>.</w:t>
      </w:r>
      <w:r w:rsidRPr="00AB5FED">
        <w:rPr>
          <w:lang w:eastAsia="ko-KR"/>
        </w:rPr>
        <w:t>2</w:t>
      </w:r>
      <w:r w:rsidRPr="00AB5FED">
        <w:t>-</w:t>
      </w:r>
      <w:r w:rsidRPr="00AB5FED">
        <w:rPr>
          <w:lang w:eastAsia="ko-KR"/>
        </w:rPr>
        <w:t>2</w:t>
      </w:r>
      <w:r w:rsidRPr="00AB5FED">
        <w:t xml:space="preserve">: </w:t>
      </w:r>
      <w:r w:rsidRPr="00AB5FED">
        <w:rPr>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A90238" w:rsidRPr="00AB5FED" w14:paraId="19A168DF" w14:textId="77777777" w:rsidTr="004260A6">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0CEDBC69" w14:textId="77777777" w:rsidR="00A90238" w:rsidRPr="00AB5FED" w:rsidRDefault="00A90238" w:rsidP="004260A6">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1761AFC9" w14:textId="77777777" w:rsidR="00A90238" w:rsidRPr="00AB5FED" w:rsidRDefault="00A90238" w:rsidP="004260A6">
            <w:pPr>
              <w:pStyle w:val="TAH"/>
              <w:rPr>
                <w:rFonts w:eastAsia="Malgun Gothic"/>
                <w:lang w:eastAsia="ko-KR"/>
              </w:rPr>
            </w:pPr>
            <w:r w:rsidRPr="00AB5FED">
              <w:rPr>
                <w:lang w:eastAsia="en-GB"/>
              </w:rPr>
              <w:t>Parameter description</w:t>
            </w:r>
          </w:p>
        </w:tc>
      </w:tr>
      <w:tr w:rsidR="00A90238" w:rsidRPr="00AB5FED" w14:paraId="1DB68835"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040E4FD" w14:textId="77777777" w:rsidR="00A90238" w:rsidRPr="00AB5FED" w:rsidRDefault="00A90238" w:rsidP="004260A6">
            <w:pPr>
              <w:pStyle w:val="TAL"/>
            </w:pPr>
            <w:r w:rsidRPr="00AB5FED">
              <w:t>Subclause 5.2.</w:t>
            </w:r>
            <w:r>
              <w:t>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349D9DAB" w14:textId="77777777" w:rsidR="00A90238" w:rsidRPr="00AB5FED" w:rsidRDefault="00A90238" w:rsidP="004260A6">
            <w:pPr>
              <w:pStyle w:val="TAL"/>
            </w:pPr>
            <w:r w:rsidRPr="00AB5FED">
              <w:t>R</w:t>
            </w:r>
            <w:r w:rsidRPr="00AB5FED">
              <w:rPr>
                <w:rFonts w:hint="eastAsia"/>
              </w:rPr>
              <w:t>elay service (Y/N)</w:t>
            </w:r>
          </w:p>
        </w:tc>
      </w:tr>
      <w:tr w:rsidR="00A90238" w:rsidRPr="00AB5FED" w14:paraId="60ADE8AC"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941FFC" w14:textId="77777777" w:rsidR="00A90238" w:rsidRPr="00AB5FED" w:rsidRDefault="00A90238" w:rsidP="004260A6">
            <w:pPr>
              <w:pStyle w:val="TAL"/>
            </w:pPr>
            <w:r w:rsidRPr="00AB5FED">
              <w:t>Subclause 5.2.</w:t>
            </w:r>
            <w:r>
              <w:t>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139BF25F" w14:textId="5BAD01EF" w:rsidR="00A90238" w:rsidRPr="00AB5FED" w:rsidRDefault="00A90238" w:rsidP="004260A6">
            <w:pPr>
              <w:pStyle w:val="TAL"/>
            </w:pPr>
            <w:r>
              <w:t>List of a</w:t>
            </w:r>
            <w:r w:rsidRPr="00AB5FED">
              <w:rPr>
                <w:rFonts w:hint="eastAsia"/>
              </w:rPr>
              <w:t>llowed relayed MC</w:t>
            </w:r>
            <w:r>
              <w:t>Video</w:t>
            </w:r>
            <w:r w:rsidRPr="00AB5FED">
              <w:rPr>
                <w:rFonts w:hint="eastAsia"/>
              </w:rPr>
              <w:t xml:space="preserve"> groups</w:t>
            </w:r>
            <w:r w:rsidRPr="00AB5FED">
              <w:t xml:space="preserve"> </w:t>
            </w:r>
            <w:r>
              <w:t xml:space="preserve">and their relay service code (as specified in 3GPP TS 23.303 [7]) </w:t>
            </w:r>
            <w:r w:rsidRPr="00AB5FED">
              <w:t>(optional) (see</w:t>
            </w:r>
            <w:r w:rsidR="008C5C90">
              <w:t> </w:t>
            </w:r>
            <w:r w:rsidRPr="00AB5FED">
              <w:t>NOTE)</w:t>
            </w:r>
          </w:p>
        </w:tc>
      </w:tr>
      <w:tr w:rsidR="00A90238" w:rsidRPr="00AB5FED" w14:paraId="19D48D49"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C3F73D" w14:textId="77777777" w:rsidR="00A90238" w:rsidRPr="00AB5FED" w:rsidRDefault="00A90238" w:rsidP="004260A6">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1AF09017" w14:textId="77777777" w:rsidR="00A90238" w:rsidRDefault="00A90238" w:rsidP="004260A6">
            <w:pPr>
              <w:pStyle w:val="TAL"/>
            </w:pPr>
            <w:r>
              <w:t>&gt; MCVideo group ID</w:t>
            </w:r>
          </w:p>
        </w:tc>
      </w:tr>
      <w:tr w:rsidR="00A90238" w:rsidRPr="00AB5FED" w14:paraId="763F0039"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3CF593" w14:textId="77777777" w:rsidR="00A90238" w:rsidRPr="00AB5FED" w:rsidRDefault="00A90238" w:rsidP="004260A6">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FA5C9E3" w14:textId="77777777" w:rsidR="00A90238" w:rsidRPr="00AB5FED" w:rsidRDefault="00A90238" w:rsidP="004260A6">
            <w:pPr>
              <w:pStyle w:val="TAL"/>
            </w:pPr>
            <w:r>
              <w:t xml:space="preserve">&gt; </w:t>
            </w:r>
            <w:r w:rsidRPr="00AB5FED">
              <w:t>R</w:t>
            </w:r>
            <w:r w:rsidRPr="00AB5FED">
              <w:rPr>
                <w:rFonts w:hint="eastAsia"/>
              </w:rPr>
              <w:t>elay service code</w:t>
            </w:r>
            <w:r w:rsidRPr="00AB5FED">
              <w:t xml:space="preserv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p>
        </w:tc>
      </w:tr>
      <w:tr w:rsidR="00A90238" w:rsidRPr="00AB5FED" w14:paraId="7E6344E9" w14:textId="77777777" w:rsidTr="004260A6">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69F88716" w14:textId="77777777" w:rsidR="00A90238" w:rsidRPr="00AB5FED" w:rsidRDefault="00A90238" w:rsidP="004260A6">
            <w:pPr>
              <w:pStyle w:val="TAN"/>
              <w:rPr>
                <w:lang w:val="nl-NL" w:eastAsia="zh-CN"/>
              </w:rPr>
            </w:pPr>
            <w:r w:rsidRPr="00AB5FED">
              <w:rPr>
                <w:lang w:val="nl-NL" w:eastAsia="zh-CN"/>
              </w:rPr>
              <w:t>NOTE:</w:t>
            </w:r>
            <w:r w:rsidRPr="00AB5FED">
              <w:rPr>
                <w:lang w:val="nl-NL" w:eastAsia="zh-CN"/>
              </w:rPr>
              <w:tab/>
              <w:t xml:space="preserve">When the </w:t>
            </w:r>
            <w:r>
              <w:rPr>
                <w:lang w:val="nl-NL" w:eastAsia="zh-CN"/>
              </w:rPr>
              <w:t xml:space="preserve">value of the </w:t>
            </w:r>
            <w:r w:rsidRPr="00AB5FED">
              <w:rPr>
                <w:lang w:val="nl-NL" w:eastAsia="zh-CN"/>
              </w:rPr>
              <w:t>parameter Relay service is N, this parameter</w:t>
            </w:r>
            <w:r>
              <w:rPr>
                <w:lang w:val="nl-NL" w:eastAsia="zh-CN"/>
              </w:rPr>
              <w:t xml:space="preserve"> and its child parameters</w:t>
            </w:r>
            <w:r w:rsidRPr="00AB5FED">
              <w:rPr>
                <w:lang w:val="nl-NL" w:eastAsia="zh-CN"/>
              </w:rPr>
              <w:t xml:space="preserve"> </w:t>
            </w:r>
            <w:r>
              <w:rPr>
                <w:lang w:val="nl-NL" w:eastAsia="zh-CN"/>
              </w:rPr>
              <w:t>are</w:t>
            </w:r>
            <w:r w:rsidRPr="00AB5FED">
              <w:rPr>
                <w:lang w:val="nl-NL" w:eastAsia="zh-CN"/>
              </w:rPr>
              <w:t xml:space="preserve"> not needed.</w:t>
            </w:r>
          </w:p>
        </w:tc>
      </w:tr>
    </w:tbl>
    <w:p w14:paraId="41578A64" w14:textId="77777777" w:rsidR="00A90238" w:rsidRDefault="00A90238" w:rsidP="00A90238"/>
    <w:p w14:paraId="5664FFF5" w14:textId="77777777" w:rsidR="00A90238" w:rsidRDefault="00A90238" w:rsidP="00A90238">
      <w:pPr>
        <w:pStyle w:val="Heading1"/>
      </w:pPr>
      <w:bookmarkStart w:id="1208" w:name="_Toc185772607"/>
      <w:r>
        <w:t>A.3</w:t>
      </w:r>
      <w:r>
        <w:tab/>
        <w:t>MCVideo user profile configuration data</w:t>
      </w:r>
      <w:bookmarkEnd w:id="1208"/>
    </w:p>
    <w:p w14:paraId="7BBC4DD7" w14:textId="77777777" w:rsidR="00A90238" w:rsidRDefault="00A90238" w:rsidP="00A90238">
      <w:r>
        <w:t>The general aspects of MC service user profile configuration data are specified in 3GPP TS 23.280 [6]. The MCVideo user profile configuration data is stored in the MCVideo user database. The MCVideo server obtains the MCVideo user profile configuration data from the MCVideo user database (MCVideo-2).</w:t>
      </w:r>
    </w:p>
    <w:p w14:paraId="02032A45" w14:textId="77777777" w:rsidR="00A90238" w:rsidRDefault="00A90238" w:rsidP="00A90238">
      <w:r w:rsidRPr="003117F3">
        <w:t>Tables A.3-</w:t>
      </w:r>
      <w:r>
        <w:t>1 and A.3-2 contain the MCVideo</w:t>
      </w:r>
      <w:r w:rsidRPr="003117F3">
        <w:t xml:space="preserve"> user profile configuration required to support the use of on-network MC</w:t>
      </w:r>
      <w:r>
        <w:t>Video</w:t>
      </w:r>
      <w:r w:rsidRPr="003117F3">
        <w:t xml:space="preserve"> service.</w:t>
      </w:r>
      <w:r>
        <w:t xml:space="preserve"> Tables A.3-1 and A.3-3 contain the MCVideo user profile configuration required to support the use of off-network MCVideo service. Data in table A.3-1 and table A.3-3 can be configured offline using the CSC-11 reference point.</w:t>
      </w:r>
    </w:p>
    <w:p w14:paraId="4E79419A" w14:textId="77777777" w:rsidR="00A90238" w:rsidRDefault="00A90238" w:rsidP="00A90238">
      <w:pPr>
        <w:pStyle w:val="TH"/>
      </w:pPr>
      <w:r>
        <w:lastRenderedPageBreak/>
        <w:t>Table A.3-1: MCVideo user profile configuration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4800478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CD6950E" w14:textId="77777777" w:rsidR="00A90238" w:rsidRDefault="00A90238" w:rsidP="004260A6">
            <w:pPr>
              <w:pStyle w:val="TAH"/>
              <w:rPr>
                <w:lang w:eastAsia="en-GB"/>
              </w:rPr>
            </w:pPr>
            <w:r>
              <w:rPr>
                <w:lang w:eastAsia="en-GB"/>
              </w:rP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F20F7F9" w14:textId="77777777" w:rsidR="00A90238" w:rsidRDefault="00A90238" w:rsidP="004260A6">
            <w:pPr>
              <w:pStyle w:val="TAH"/>
              <w:rPr>
                <w:lang w:eastAsia="en-GB"/>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5ED60D02"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54BDE1D0"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138CCB79" w14:textId="77777777" w:rsidR="00A90238" w:rsidRDefault="00A90238" w:rsidP="004260A6">
            <w:pPr>
              <w:pStyle w:val="TAH"/>
              <w:rPr>
                <w:lang w:eastAsia="zh-CN"/>
              </w:rPr>
            </w:pPr>
            <w:r>
              <w:rPr>
                <w:rFonts w:hint="eastAsia"/>
                <w:lang w:eastAsia="zh-CN"/>
              </w:rPr>
              <w:t>C</w:t>
            </w:r>
            <w:r>
              <w:rPr>
                <w:lang w:eastAsia="zh-CN"/>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1B668B72" w14:textId="77777777" w:rsidR="00A90238" w:rsidRDefault="00A90238" w:rsidP="004260A6">
            <w:pPr>
              <w:pStyle w:val="TAH"/>
              <w:rPr>
                <w:lang w:eastAsia="en-GB"/>
              </w:rPr>
            </w:pPr>
            <w:r>
              <w:rPr>
                <w:lang w:eastAsia="en-GB"/>
              </w:rPr>
              <w:t>MCVideo user database</w:t>
            </w:r>
          </w:p>
        </w:tc>
      </w:tr>
      <w:tr w:rsidR="00A90238" w14:paraId="15480AE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DC46825"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2DC4171" w14:textId="77777777" w:rsidR="00A90238" w:rsidRDefault="00A90238" w:rsidP="004260A6">
            <w:pPr>
              <w:pStyle w:val="TAL"/>
              <w:rPr>
                <w:lang w:eastAsia="en-GB"/>
              </w:rPr>
            </w:pPr>
            <w:r>
              <w:rPr>
                <w:lang w:eastAsia="en-GB"/>
              </w:rPr>
              <w:t>MCVideo identity (MCVideo ID)</w:t>
            </w:r>
          </w:p>
        </w:tc>
        <w:tc>
          <w:tcPr>
            <w:tcW w:w="1017" w:type="dxa"/>
            <w:tcBorders>
              <w:top w:val="single" w:sz="4" w:space="0" w:color="auto"/>
              <w:left w:val="single" w:sz="4" w:space="0" w:color="auto"/>
              <w:bottom w:val="single" w:sz="4" w:space="0" w:color="auto"/>
              <w:right w:val="single" w:sz="4" w:space="0" w:color="auto"/>
            </w:tcBorders>
          </w:tcPr>
          <w:p w14:paraId="56C7320A"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2D786FF"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1162BB8F"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3C2050A" w14:textId="77777777" w:rsidR="00A90238" w:rsidRDefault="00A90238" w:rsidP="004260A6">
            <w:pPr>
              <w:pStyle w:val="TAC"/>
              <w:rPr>
                <w:lang w:eastAsia="en-GB"/>
              </w:rPr>
            </w:pPr>
            <w:r>
              <w:rPr>
                <w:rFonts w:hint="eastAsia"/>
                <w:lang w:eastAsia="en-GB"/>
              </w:rPr>
              <w:t>Y</w:t>
            </w:r>
          </w:p>
        </w:tc>
      </w:tr>
      <w:tr w:rsidR="00A90238" w14:paraId="0AAF9FB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D80C14" w14:textId="77777777" w:rsidR="00A90238" w:rsidRDefault="00A90238" w:rsidP="004260A6">
            <w:pPr>
              <w:pStyle w:val="TAL"/>
              <w:rPr>
                <w:szCs w:val="18"/>
              </w:rPr>
            </w:pPr>
            <w:r>
              <w:t>3GPP TS </w:t>
            </w:r>
            <w:r w:rsidRPr="006F1700">
              <w:t>33.180</w:t>
            </w:r>
            <w:r>
              <w:t> [14]</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65416EA" w14:textId="2A123CD9" w:rsidR="00A90238" w:rsidRDefault="00A90238" w:rsidP="004260A6">
            <w:pPr>
              <w:pStyle w:val="TAL"/>
              <w:rPr>
                <w:lang w:eastAsia="en-GB"/>
              </w:rPr>
            </w:pPr>
            <w:r>
              <w:t>KMSUri for security domain of MCVideo ID (see</w:t>
            </w:r>
            <w:r w:rsidR="008C5C90">
              <w:t> </w:t>
            </w:r>
            <w:r>
              <w:t>NOTE 1)</w:t>
            </w:r>
          </w:p>
        </w:tc>
        <w:tc>
          <w:tcPr>
            <w:tcW w:w="1017" w:type="dxa"/>
            <w:tcBorders>
              <w:top w:val="single" w:sz="4" w:space="0" w:color="auto"/>
              <w:left w:val="single" w:sz="4" w:space="0" w:color="auto"/>
              <w:bottom w:val="single" w:sz="4" w:space="0" w:color="auto"/>
              <w:right w:val="single" w:sz="4" w:space="0" w:color="auto"/>
            </w:tcBorders>
          </w:tcPr>
          <w:p w14:paraId="62FFB299" w14:textId="77777777" w:rsidR="00A90238" w:rsidRDefault="00A90238" w:rsidP="004260A6">
            <w:pPr>
              <w:pStyle w:val="TAC"/>
              <w:rPr>
                <w:lang w:eastAsia="en-GB"/>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06737C24" w14:textId="77777777" w:rsidR="00A90238" w:rsidRDefault="00A90238" w:rsidP="004260A6">
            <w:pPr>
              <w:pStyle w:val="TAC"/>
              <w:rPr>
                <w:lang w:eastAsia="en-GB"/>
              </w:rPr>
            </w:pPr>
            <w:r w:rsidRPr="00A55182">
              <w:t>Y</w:t>
            </w:r>
          </w:p>
        </w:tc>
        <w:tc>
          <w:tcPr>
            <w:tcW w:w="1440" w:type="dxa"/>
            <w:tcBorders>
              <w:top w:val="single" w:sz="4" w:space="0" w:color="auto"/>
              <w:left w:val="single" w:sz="4" w:space="0" w:color="auto"/>
              <w:bottom w:val="single" w:sz="4" w:space="0" w:color="auto"/>
              <w:right w:val="single" w:sz="4" w:space="0" w:color="auto"/>
            </w:tcBorders>
          </w:tcPr>
          <w:p w14:paraId="176E1B6A" w14:textId="77777777" w:rsidR="00A90238" w:rsidRDefault="00A90238" w:rsidP="004260A6">
            <w:pPr>
              <w:pStyle w:val="TAC"/>
              <w:rPr>
                <w:lang w:eastAsia="zh-CN"/>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761E7D08" w14:textId="77777777" w:rsidR="00A90238" w:rsidRDefault="00A90238" w:rsidP="004260A6">
            <w:pPr>
              <w:pStyle w:val="TAC"/>
              <w:rPr>
                <w:lang w:eastAsia="en-GB"/>
              </w:rPr>
            </w:pPr>
            <w:r w:rsidRPr="00A55182">
              <w:rPr>
                <w:lang w:eastAsia="zh-CN"/>
              </w:rPr>
              <w:t>Y</w:t>
            </w:r>
          </w:p>
        </w:tc>
      </w:tr>
      <w:tr w:rsidR="00A90238" w14:paraId="038CAC0A"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8EA9B7"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tcPr>
          <w:p w14:paraId="1211857C" w14:textId="687EAE36" w:rsidR="00A90238" w:rsidRDefault="00A90238" w:rsidP="004260A6">
            <w:pPr>
              <w:pStyle w:val="TAL"/>
              <w:rPr>
                <w:lang w:eastAsia="en-GB"/>
              </w:rPr>
            </w:pPr>
            <w:r>
              <w:t>Pre</w:t>
            </w:r>
            <w:r>
              <w:noBreakHyphen/>
              <w:t>selected MCVideo user profile indication (see</w:t>
            </w:r>
            <w:r w:rsidR="008C5C90">
              <w:t> </w:t>
            </w:r>
            <w:r>
              <w:t>NOTE 2)</w:t>
            </w:r>
          </w:p>
        </w:tc>
        <w:tc>
          <w:tcPr>
            <w:tcW w:w="1017" w:type="dxa"/>
            <w:tcBorders>
              <w:top w:val="single" w:sz="4" w:space="0" w:color="auto"/>
              <w:left w:val="single" w:sz="4" w:space="0" w:color="auto"/>
              <w:bottom w:val="single" w:sz="4" w:space="0" w:color="auto"/>
              <w:right w:val="single" w:sz="4" w:space="0" w:color="auto"/>
            </w:tcBorders>
          </w:tcPr>
          <w:p w14:paraId="453A9BC5" w14:textId="77777777" w:rsidR="00A90238" w:rsidRDefault="00A90238" w:rsidP="004260A6">
            <w:pPr>
              <w:pStyle w:val="TAC"/>
              <w:rPr>
                <w:lang w:eastAsia="en-GB"/>
              </w:rPr>
            </w:pPr>
            <w:r>
              <w:t>Y</w:t>
            </w:r>
          </w:p>
        </w:tc>
        <w:tc>
          <w:tcPr>
            <w:tcW w:w="990" w:type="dxa"/>
            <w:tcBorders>
              <w:top w:val="single" w:sz="4" w:space="0" w:color="auto"/>
              <w:left w:val="single" w:sz="4" w:space="0" w:color="auto"/>
              <w:bottom w:val="single" w:sz="4" w:space="0" w:color="auto"/>
              <w:right w:val="single" w:sz="4" w:space="0" w:color="auto"/>
            </w:tcBorders>
          </w:tcPr>
          <w:p w14:paraId="7476B778" w14:textId="77777777" w:rsidR="00A90238" w:rsidRDefault="00A90238" w:rsidP="004260A6">
            <w:pPr>
              <w:pStyle w:val="TAC"/>
              <w:rPr>
                <w:lang w:eastAsia="en-GB"/>
              </w:rPr>
            </w:pPr>
            <w:r>
              <w:t>Y</w:t>
            </w:r>
          </w:p>
        </w:tc>
        <w:tc>
          <w:tcPr>
            <w:tcW w:w="1440" w:type="dxa"/>
            <w:tcBorders>
              <w:top w:val="single" w:sz="4" w:space="0" w:color="auto"/>
              <w:left w:val="single" w:sz="4" w:space="0" w:color="auto"/>
              <w:bottom w:val="single" w:sz="4" w:space="0" w:color="auto"/>
              <w:right w:val="single" w:sz="4" w:space="0" w:color="auto"/>
            </w:tcBorders>
          </w:tcPr>
          <w:p w14:paraId="09696DCF" w14:textId="77777777" w:rsidR="00A90238" w:rsidRDefault="00A90238" w:rsidP="004260A6">
            <w:pPr>
              <w:pStyle w:val="TAC"/>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2CA65160" w14:textId="77777777" w:rsidR="00A90238" w:rsidRDefault="00A90238" w:rsidP="004260A6">
            <w:pPr>
              <w:pStyle w:val="TAC"/>
              <w:rPr>
                <w:lang w:eastAsia="en-GB"/>
              </w:rPr>
            </w:pPr>
            <w:r>
              <w:t>Y</w:t>
            </w:r>
          </w:p>
        </w:tc>
      </w:tr>
      <w:tr w:rsidR="00A90238" w14:paraId="4E3F830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B0BF25"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5A1BB2C" w14:textId="77777777" w:rsidR="00A90238" w:rsidRDefault="00A90238" w:rsidP="004260A6">
            <w:pPr>
              <w:pStyle w:val="TAL"/>
              <w:rPr>
                <w:lang w:eastAsia="en-GB"/>
              </w:rPr>
            </w:pPr>
            <w:r>
              <w:rPr>
                <w:lang w:eastAsia="en-GB"/>
              </w:rPr>
              <w:t>MCVideo user profile index</w:t>
            </w:r>
          </w:p>
        </w:tc>
        <w:tc>
          <w:tcPr>
            <w:tcW w:w="1017" w:type="dxa"/>
            <w:tcBorders>
              <w:top w:val="single" w:sz="4" w:space="0" w:color="auto"/>
              <w:left w:val="single" w:sz="4" w:space="0" w:color="auto"/>
              <w:bottom w:val="single" w:sz="4" w:space="0" w:color="auto"/>
              <w:right w:val="single" w:sz="4" w:space="0" w:color="auto"/>
            </w:tcBorders>
          </w:tcPr>
          <w:p w14:paraId="28963A7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64D928A"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8FB918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60A8FE8" w14:textId="77777777" w:rsidR="00A90238" w:rsidRDefault="00A90238" w:rsidP="004260A6">
            <w:pPr>
              <w:pStyle w:val="TAC"/>
              <w:rPr>
                <w:lang w:eastAsia="en-GB"/>
              </w:rPr>
            </w:pPr>
            <w:r>
              <w:rPr>
                <w:lang w:eastAsia="en-GB"/>
              </w:rPr>
              <w:t>Y</w:t>
            </w:r>
          </w:p>
        </w:tc>
      </w:tr>
      <w:tr w:rsidR="00A90238" w14:paraId="508D7FC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592BC3E"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94C9DC6" w14:textId="77777777" w:rsidR="00A90238" w:rsidRDefault="00A90238" w:rsidP="004260A6">
            <w:pPr>
              <w:pStyle w:val="TAL"/>
              <w:rPr>
                <w:lang w:eastAsia="en-GB"/>
              </w:rPr>
            </w:pPr>
            <w:r>
              <w:rPr>
                <w:lang w:eastAsia="en-GB"/>
              </w:rPr>
              <w:t>MCVideo user profile name</w:t>
            </w:r>
          </w:p>
        </w:tc>
        <w:tc>
          <w:tcPr>
            <w:tcW w:w="1017" w:type="dxa"/>
            <w:tcBorders>
              <w:top w:val="single" w:sz="4" w:space="0" w:color="auto"/>
              <w:left w:val="single" w:sz="4" w:space="0" w:color="auto"/>
              <w:bottom w:val="single" w:sz="4" w:space="0" w:color="auto"/>
              <w:right w:val="single" w:sz="4" w:space="0" w:color="auto"/>
            </w:tcBorders>
          </w:tcPr>
          <w:p w14:paraId="2B4D632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2E1F881"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2075A2F"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F1B9770" w14:textId="77777777" w:rsidR="00A90238" w:rsidRDefault="00A90238" w:rsidP="004260A6">
            <w:pPr>
              <w:pStyle w:val="TAC"/>
              <w:rPr>
                <w:lang w:eastAsia="en-GB"/>
              </w:rPr>
            </w:pPr>
            <w:r>
              <w:rPr>
                <w:lang w:eastAsia="en-GB"/>
              </w:rPr>
              <w:t>Y</w:t>
            </w:r>
          </w:p>
        </w:tc>
      </w:tr>
      <w:tr w:rsidR="00A90238" w14:paraId="50C56C2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F6BB1D5" w14:textId="77777777" w:rsidR="00A90238" w:rsidRDefault="00A90238" w:rsidP="004260A6">
            <w:pPr>
              <w:pStyle w:val="TAL"/>
              <w:rPr>
                <w:lang w:eastAsia="en-GB"/>
              </w:rPr>
            </w:pPr>
            <w:r>
              <w:rPr>
                <w:lang w:eastAsia="en-GB"/>
              </w:rPr>
              <w:t xml:space="preserve">[R-5.17-007], </w:t>
            </w:r>
          </w:p>
          <w:p w14:paraId="41922F97" w14:textId="77777777" w:rsidR="00A90238" w:rsidRDefault="00A90238" w:rsidP="004260A6">
            <w:pPr>
              <w:pStyle w:val="TAL"/>
              <w:rPr>
                <w:lang w:eastAsia="en-GB"/>
              </w:rPr>
            </w:pPr>
            <w:r>
              <w:rPr>
                <w:lang w:eastAsia="en-GB"/>
              </w:rPr>
              <w:t xml:space="preserve">[R-6.13.4-002]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388D52" w14:textId="77777777" w:rsidR="00A90238" w:rsidRDefault="00A90238" w:rsidP="004260A6">
            <w:pPr>
              <w:pStyle w:val="TAL"/>
              <w:rPr>
                <w:lang w:eastAsia="en-GB"/>
              </w:rPr>
            </w:pPr>
            <w:r>
              <w:rPr>
                <w:lang w:eastAsia="en-GB"/>
              </w:rPr>
              <w:t>User profile status (enabled/disabled)</w:t>
            </w:r>
          </w:p>
        </w:tc>
        <w:tc>
          <w:tcPr>
            <w:tcW w:w="1017" w:type="dxa"/>
            <w:tcBorders>
              <w:top w:val="single" w:sz="4" w:space="0" w:color="auto"/>
              <w:left w:val="single" w:sz="4" w:space="0" w:color="auto"/>
              <w:bottom w:val="single" w:sz="4" w:space="0" w:color="auto"/>
              <w:right w:val="single" w:sz="4" w:space="0" w:color="auto"/>
            </w:tcBorders>
          </w:tcPr>
          <w:p w14:paraId="349257F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6D46262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7337F1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D9E663F" w14:textId="77777777" w:rsidR="00A90238" w:rsidRDefault="00A90238" w:rsidP="004260A6">
            <w:pPr>
              <w:pStyle w:val="TAC"/>
              <w:rPr>
                <w:lang w:eastAsia="en-GB"/>
              </w:rPr>
            </w:pPr>
            <w:r>
              <w:rPr>
                <w:rFonts w:hint="eastAsia"/>
                <w:lang w:eastAsia="en-GB"/>
              </w:rPr>
              <w:t>Y</w:t>
            </w:r>
          </w:p>
        </w:tc>
      </w:tr>
      <w:tr w:rsidR="00A90238" w14:paraId="41AAFF0A"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0D227BF" w14:textId="77777777" w:rsidR="00A90238" w:rsidRDefault="00A90238" w:rsidP="004260A6">
            <w:pPr>
              <w:pStyle w:val="TAL"/>
              <w:rPr>
                <w:lang w:eastAsia="en-GB"/>
              </w:rPr>
            </w:pPr>
            <w:r>
              <w:rPr>
                <w:lang w:eastAsia="en-GB"/>
              </w:rPr>
              <w:t>[R-5.7-001]</w:t>
            </w:r>
          </w:p>
          <w:p w14:paraId="594BAA98" w14:textId="77777777" w:rsidR="00A90238" w:rsidRDefault="00A90238" w:rsidP="004260A6">
            <w:pPr>
              <w:pStyle w:val="TAL"/>
              <w:rPr>
                <w:lang w:eastAsia="en-GB"/>
              </w:rPr>
            </w:pPr>
            <w:r>
              <w:rPr>
                <w:lang w:eastAsia="en-GB"/>
              </w:rPr>
              <w:t xml:space="preserve">[R-6.9-003]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6DC6BC0" w14:textId="77777777" w:rsidR="00A90238" w:rsidRDefault="00A90238" w:rsidP="004260A6">
            <w:pPr>
              <w:pStyle w:val="TAL"/>
              <w:rPr>
                <w:lang w:eastAsia="en-GB"/>
              </w:rPr>
            </w:pPr>
            <w:r>
              <w:rPr>
                <w:lang w:eastAsia="en-GB"/>
              </w:rPr>
              <w:t xml:space="preserve">Authorised to create and delete aliases of an MCVideo </w:t>
            </w:r>
            <w:r>
              <w:rPr>
                <w:rFonts w:hint="eastAsia"/>
                <w:lang w:eastAsia="en-GB"/>
              </w:rPr>
              <w:t>u</w:t>
            </w:r>
            <w:r>
              <w:rPr>
                <w:lang w:eastAsia="en-GB"/>
              </w:rPr>
              <w:t xml:space="preserve">ser and its associated user profiles. </w:t>
            </w:r>
          </w:p>
        </w:tc>
        <w:tc>
          <w:tcPr>
            <w:tcW w:w="1017" w:type="dxa"/>
            <w:tcBorders>
              <w:top w:val="single" w:sz="4" w:space="0" w:color="auto"/>
              <w:left w:val="single" w:sz="4" w:space="0" w:color="auto"/>
              <w:bottom w:val="single" w:sz="4" w:space="0" w:color="auto"/>
              <w:right w:val="single" w:sz="4" w:space="0" w:color="auto"/>
            </w:tcBorders>
          </w:tcPr>
          <w:p w14:paraId="111E791F"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91961F8"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3DD03A6A"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85DCDBF" w14:textId="77777777" w:rsidR="00A90238" w:rsidRDefault="00A90238" w:rsidP="004260A6">
            <w:pPr>
              <w:pStyle w:val="TAC"/>
              <w:rPr>
                <w:lang w:eastAsia="en-GB"/>
              </w:rPr>
            </w:pPr>
            <w:r>
              <w:rPr>
                <w:rFonts w:hint="eastAsia"/>
                <w:lang w:eastAsia="en-GB"/>
              </w:rPr>
              <w:t>Y</w:t>
            </w:r>
          </w:p>
        </w:tc>
      </w:tr>
      <w:tr w:rsidR="00A90238" w14:paraId="0F4AA3E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806F6C7" w14:textId="77777777" w:rsidR="00A90238" w:rsidRDefault="00A90238" w:rsidP="004260A6">
            <w:pPr>
              <w:pStyle w:val="TAL"/>
              <w:rPr>
                <w:lang w:eastAsia="en-GB"/>
              </w:rPr>
            </w:pPr>
            <w:r>
              <w:rPr>
                <w:lang w:eastAsia="en-GB"/>
              </w:rPr>
              <w:t xml:space="preserve">[R-5.7-002], </w:t>
            </w:r>
          </w:p>
          <w:p w14:paraId="1E360976" w14:textId="77777777" w:rsidR="00A90238" w:rsidRDefault="00A90238" w:rsidP="004260A6">
            <w:pPr>
              <w:pStyle w:val="TAL"/>
              <w:rPr>
                <w:lang w:eastAsia="en-GB"/>
              </w:rPr>
            </w:pPr>
            <w:r>
              <w:rPr>
                <w:lang w:eastAsia="en-GB"/>
              </w:rPr>
              <w:t xml:space="preserve">[R-6.9-003]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15AD31" w14:textId="77777777" w:rsidR="00A90238" w:rsidRDefault="00A90238" w:rsidP="004260A6">
            <w:pPr>
              <w:pStyle w:val="TAL"/>
              <w:rPr>
                <w:lang w:eastAsia="en-GB"/>
              </w:rPr>
            </w:pPr>
            <w:r>
              <w:rPr>
                <w:lang w:eastAsia="en-GB"/>
              </w:rPr>
              <w:t>Alphanumeric aliases of user</w:t>
            </w:r>
          </w:p>
        </w:tc>
        <w:tc>
          <w:tcPr>
            <w:tcW w:w="1017" w:type="dxa"/>
            <w:tcBorders>
              <w:top w:val="single" w:sz="4" w:space="0" w:color="auto"/>
              <w:left w:val="single" w:sz="4" w:space="0" w:color="auto"/>
              <w:bottom w:val="single" w:sz="4" w:space="0" w:color="auto"/>
              <w:right w:val="single" w:sz="4" w:space="0" w:color="auto"/>
            </w:tcBorders>
          </w:tcPr>
          <w:p w14:paraId="4CA1E28D"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97D2C70"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21EB022"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57F478" w14:textId="77777777" w:rsidR="00A90238" w:rsidRDefault="00A90238" w:rsidP="004260A6">
            <w:pPr>
              <w:pStyle w:val="TAC"/>
              <w:rPr>
                <w:lang w:eastAsia="en-GB"/>
              </w:rPr>
            </w:pPr>
            <w:r>
              <w:rPr>
                <w:rFonts w:hint="eastAsia"/>
                <w:lang w:eastAsia="en-GB"/>
              </w:rPr>
              <w:t>Y</w:t>
            </w:r>
          </w:p>
        </w:tc>
      </w:tr>
      <w:tr w:rsidR="00A90238" w14:paraId="16CE1C73"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D7F3FD2" w14:textId="77777777" w:rsidR="00A90238" w:rsidRDefault="00A90238" w:rsidP="004260A6">
            <w:pPr>
              <w:pStyle w:val="TAL"/>
              <w:rPr>
                <w:lang w:eastAsia="en-GB"/>
              </w:rPr>
            </w:pPr>
            <w:r>
              <w:rPr>
                <w:lang w:eastAsia="en-GB"/>
              </w:rPr>
              <w:t xml:space="preserve">[R-5.1.1-005], </w:t>
            </w:r>
          </w:p>
          <w:p w14:paraId="55C01FC6" w14:textId="77777777" w:rsidR="00A90238" w:rsidRDefault="00A90238" w:rsidP="004260A6">
            <w:pPr>
              <w:pStyle w:val="TAL"/>
              <w:rPr>
                <w:lang w:eastAsia="en-GB"/>
              </w:rPr>
            </w:pPr>
            <w:r>
              <w:rPr>
                <w:lang w:eastAsia="en-GB"/>
              </w:rPr>
              <w:t xml:space="preserve">[R-5.9-001]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68FC985" w14:textId="77777777" w:rsidR="00A90238" w:rsidRDefault="00A90238" w:rsidP="004260A6">
            <w:pPr>
              <w:pStyle w:val="TAL"/>
              <w:rPr>
                <w:lang w:eastAsia="en-GB"/>
              </w:rPr>
            </w:pPr>
            <w:r>
              <w:rPr>
                <w:lang w:eastAsia="en-GB"/>
              </w:rPr>
              <w:t>Participant type of the user</w:t>
            </w:r>
          </w:p>
        </w:tc>
        <w:tc>
          <w:tcPr>
            <w:tcW w:w="1017" w:type="dxa"/>
            <w:tcBorders>
              <w:top w:val="single" w:sz="4" w:space="0" w:color="auto"/>
              <w:left w:val="single" w:sz="4" w:space="0" w:color="auto"/>
              <w:bottom w:val="single" w:sz="4" w:space="0" w:color="auto"/>
              <w:right w:val="single" w:sz="4" w:space="0" w:color="auto"/>
            </w:tcBorders>
          </w:tcPr>
          <w:p w14:paraId="1532BDF3"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6ADC375"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6330317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AE6E438" w14:textId="77777777" w:rsidR="00A90238" w:rsidRDefault="00A90238" w:rsidP="004260A6">
            <w:pPr>
              <w:pStyle w:val="TAC"/>
              <w:rPr>
                <w:lang w:eastAsia="en-GB"/>
              </w:rPr>
            </w:pPr>
            <w:r>
              <w:rPr>
                <w:rFonts w:hint="eastAsia"/>
                <w:lang w:eastAsia="en-GB"/>
              </w:rPr>
              <w:t>Y</w:t>
            </w:r>
          </w:p>
        </w:tc>
      </w:tr>
      <w:tr w:rsidR="00A90238" w14:paraId="3FDAD41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C263506" w14:textId="77777777" w:rsidR="00A90238" w:rsidRDefault="00A90238" w:rsidP="004260A6">
            <w:pPr>
              <w:pStyle w:val="TAL"/>
              <w:rPr>
                <w:lang w:eastAsia="en-GB"/>
              </w:rPr>
            </w:pPr>
            <w:r>
              <w:rPr>
                <w:lang w:eastAsia="en-GB"/>
              </w:rPr>
              <w:t xml:space="preserve">[R-5.1.8-006], </w:t>
            </w:r>
          </w:p>
          <w:p w14:paraId="60CD31CC" w14:textId="77777777" w:rsidR="00A90238" w:rsidRDefault="00A90238" w:rsidP="004260A6">
            <w:pPr>
              <w:pStyle w:val="TAL"/>
              <w:rPr>
                <w:lang w:eastAsia="en-GB"/>
              </w:rPr>
            </w:pPr>
            <w:r>
              <w:rPr>
                <w:lang w:eastAsia="en-GB"/>
              </w:rPr>
              <w:t xml:space="preserve">[R-5.3-002], </w:t>
            </w:r>
          </w:p>
          <w:p w14:paraId="3AFC3A73" w14:textId="77777777" w:rsidR="00A90238" w:rsidRDefault="00A90238" w:rsidP="004260A6">
            <w:pPr>
              <w:pStyle w:val="TAL"/>
              <w:rPr>
                <w:lang w:eastAsia="en-GB"/>
              </w:rPr>
            </w:pPr>
            <w:r>
              <w:rPr>
                <w:lang w:eastAsia="en-GB"/>
              </w:rPr>
              <w:t xml:space="preserve">[R-5.9-001], </w:t>
            </w:r>
          </w:p>
          <w:p w14:paraId="795B115C" w14:textId="77777777" w:rsidR="00A90238" w:rsidRDefault="00A90238" w:rsidP="004260A6">
            <w:pPr>
              <w:pStyle w:val="TAL"/>
              <w:rPr>
                <w:lang w:eastAsia="en-GB"/>
              </w:rPr>
            </w:pPr>
            <w:r>
              <w:rPr>
                <w:lang w:eastAsia="en-GB"/>
              </w:rPr>
              <w:t xml:space="preserve">[R-5.16.2-001], </w:t>
            </w:r>
          </w:p>
          <w:p w14:paraId="35B5F07B" w14:textId="77777777" w:rsidR="00A90238" w:rsidRDefault="00A90238" w:rsidP="004260A6">
            <w:pPr>
              <w:pStyle w:val="TAL"/>
              <w:rPr>
                <w:lang w:eastAsia="en-GB"/>
              </w:rPr>
            </w:pPr>
            <w:r>
              <w:rPr>
                <w:lang w:eastAsia="en-GB"/>
              </w:rPr>
              <w:t xml:space="preserve">[R-5.16.2-002]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FD7747B" w14:textId="77777777" w:rsidR="00A90238" w:rsidRDefault="00A90238" w:rsidP="004260A6">
            <w:pPr>
              <w:pStyle w:val="TAL"/>
              <w:rPr>
                <w:lang w:eastAsia="en-GB"/>
              </w:rPr>
            </w:pPr>
            <w:r>
              <w:rPr>
                <w:lang w:eastAsia="en-GB"/>
              </w:rPr>
              <w:t>User's Mission Critical Organization (i.e. which organization a user belongs to)</w:t>
            </w:r>
          </w:p>
        </w:tc>
        <w:tc>
          <w:tcPr>
            <w:tcW w:w="1017" w:type="dxa"/>
            <w:tcBorders>
              <w:top w:val="single" w:sz="4" w:space="0" w:color="auto"/>
              <w:left w:val="single" w:sz="4" w:space="0" w:color="auto"/>
              <w:bottom w:val="single" w:sz="4" w:space="0" w:color="auto"/>
              <w:right w:val="single" w:sz="4" w:space="0" w:color="auto"/>
            </w:tcBorders>
          </w:tcPr>
          <w:p w14:paraId="279C455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1CC5F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7E45B45"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E8E302C" w14:textId="77777777" w:rsidR="00A90238" w:rsidRDefault="00A90238" w:rsidP="004260A6">
            <w:pPr>
              <w:pStyle w:val="TAC"/>
              <w:rPr>
                <w:lang w:eastAsia="en-GB"/>
              </w:rPr>
            </w:pPr>
            <w:r>
              <w:rPr>
                <w:rFonts w:hint="eastAsia"/>
                <w:lang w:eastAsia="en-GB"/>
              </w:rPr>
              <w:t>Y</w:t>
            </w:r>
          </w:p>
        </w:tc>
      </w:tr>
      <w:tr w:rsidR="00A90238" w14:paraId="2EE04AC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0824FE" w14:textId="77777777" w:rsidR="00A90238" w:rsidRDefault="00A90238" w:rsidP="004260A6">
            <w:pPr>
              <w:pStyle w:val="TAL"/>
              <w:rPr>
                <w:lang w:eastAsia="en-GB"/>
              </w:rPr>
            </w:pPr>
            <w:r>
              <w:rPr>
                <w:lang w:eastAsia="en-GB"/>
              </w:rPr>
              <w:t xml:space="preserve">[R-5.2.2-003]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7FF08D" w14:textId="77777777" w:rsidR="00A90238" w:rsidRDefault="00A90238" w:rsidP="004260A6">
            <w:pPr>
              <w:pStyle w:val="TAL"/>
              <w:rPr>
                <w:lang w:eastAsia="en-GB"/>
              </w:rPr>
            </w:pPr>
            <w:r>
              <w:rPr>
                <w:lang w:eastAsia="en-GB"/>
              </w:rPr>
              <w:t>Authorisation to create a group-broadcast group</w:t>
            </w:r>
          </w:p>
        </w:tc>
        <w:tc>
          <w:tcPr>
            <w:tcW w:w="1017" w:type="dxa"/>
            <w:tcBorders>
              <w:top w:val="single" w:sz="4" w:space="0" w:color="auto"/>
              <w:left w:val="single" w:sz="4" w:space="0" w:color="auto"/>
              <w:bottom w:val="single" w:sz="4" w:space="0" w:color="auto"/>
              <w:right w:val="single" w:sz="4" w:space="0" w:color="auto"/>
            </w:tcBorders>
          </w:tcPr>
          <w:p w14:paraId="3F3C279E"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01C89C70"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8262578"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A782997" w14:textId="77777777" w:rsidR="00A90238" w:rsidRDefault="00A90238" w:rsidP="004260A6">
            <w:pPr>
              <w:pStyle w:val="TAC"/>
              <w:rPr>
                <w:lang w:eastAsia="en-GB"/>
              </w:rPr>
            </w:pPr>
            <w:r>
              <w:rPr>
                <w:rFonts w:hint="eastAsia"/>
                <w:lang w:eastAsia="en-GB"/>
              </w:rPr>
              <w:t>Y</w:t>
            </w:r>
          </w:p>
        </w:tc>
      </w:tr>
      <w:tr w:rsidR="00A90238" w14:paraId="25CEC0C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DA1A967" w14:textId="77777777" w:rsidR="00A90238" w:rsidRDefault="00A90238" w:rsidP="004260A6">
            <w:pPr>
              <w:pStyle w:val="TAL"/>
              <w:rPr>
                <w:lang w:eastAsia="en-GB"/>
              </w:rPr>
            </w:pPr>
            <w:r>
              <w:rPr>
                <w:lang w:eastAsia="en-GB"/>
              </w:rPr>
              <w:t xml:space="preserve">[R-5.2.2-003]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DECD0F2" w14:textId="77777777" w:rsidR="00A90238" w:rsidRDefault="00A90238" w:rsidP="004260A6">
            <w:pPr>
              <w:pStyle w:val="TAL"/>
              <w:rPr>
                <w:lang w:eastAsia="en-GB"/>
              </w:rPr>
            </w:pPr>
            <w:r>
              <w:rPr>
                <w:lang w:eastAsia="en-GB"/>
              </w:rPr>
              <w:t>Authorisation to create a user-broadcast group</w:t>
            </w:r>
          </w:p>
        </w:tc>
        <w:tc>
          <w:tcPr>
            <w:tcW w:w="1017" w:type="dxa"/>
            <w:tcBorders>
              <w:top w:val="single" w:sz="4" w:space="0" w:color="auto"/>
              <w:left w:val="single" w:sz="4" w:space="0" w:color="auto"/>
              <w:bottom w:val="single" w:sz="4" w:space="0" w:color="auto"/>
              <w:right w:val="single" w:sz="4" w:space="0" w:color="auto"/>
            </w:tcBorders>
          </w:tcPr>
          <w:p w14:paraId="3118CFE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1FED5BE4"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6FEAF46B"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3AFAEB9" w14:textId="77777777" w:rsidR="00A90238" w:rsidRDefault="00A90238" w:rsidP="004260A6">
            <w:pPr>
              <w:pStyle w:val="TAC"/>
              <w:rPr>
                <w:lang w:eastAsia="en-GB"/>
              </w:rPr>
            </w:pPr>
            <w:r>
              <w:rPr>
                <w:rFonts w:hint="eastAsia"/>
                <w:lang w:eastAsia="en-GB"/>
              </w:rPr>
              <w:t>Y</w:t>
            </w:r>
          </w:p>
        </w:tc>
      </w:tr>
      <w:tr w:rsidR="00A90238" w14:paraId="637B7BB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C77143" w14:textId="77777777" w:rsidR="00A90238" w:rsidRDefault="00A90238" w:rsidP="004260A6">
            <w:pPr>
              <w:pStyle w:val="TAL"/>
              <w:rPr>
                <w:lang w:eastAsia="en-GB"/>
              </w:rPr>
            </w:pPr>
            <w:r>
              <w:t>[</w:t>
            </w:r>
            <w:r w:rsidRPr="0073460C">
              <w:t>R-5.6.2.4.1-002</w:t>
            </w:r>
            <w:r>
              <w:t>]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950C354" w14:textId="77777777" w:rsidR="00A90238" w:rsidRDefault="00A90238" w:rsidP="004260A6">
            <w:pPr>
              <w:pStyle w:val="TAL"/>
              <w:rPr>
                <w:lang w:eastAsia="en-GB"/>
              </w:rPr>
            </w:pPr>
            <w:r w:rsidRPr="00D15969">
              <w:t xml:space="preserve">Authorised to activate </w:t>
            </w:r>
            <w:r>
              <w:t xml:space="preserve">MCVideo </w:t>
            </w:r>
            <w:r w:rsidRPr="00D15969">
              <w:t>emergency alert</w:t>
            </w:r>
          </w:p>
        </w:tc>
        <w:tc>
          <w:tcPr>
            <w:tcW w:w="1017" w:type="dxa"/>
            <w:tcBorders>
              <w:top w:val="single" w:sz="4" w:space="0" w:color="auto"/>
              <w:left w:val="single" w:sz="4" w:space="0" w:color="auto"/>
              <w:bottom w:val="single" w:sz="4" w:space="0" w:color="auto"/>
              <w:right w:val="single" w:sz="4" w:space="0" w:color="auto"/>
            </w:tcBorders>
          </w:tcPr>
          <w:p w14:paraId="7A621287"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F6DBAE8"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FA8257B"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0B2B94D" w14:textId="77777777" w:rsidR="00A90238" w:rsidRDefault="00A90238" w:rsidP="004260A6">
            <w:pPr>
              <w:pStyle w:val="TAC"/>
              <w:rPr>
                <w:lang w:eastAsia="en-GB"/>
              </w:rPr>
            </w:pPr>
            <w:r w:rsidRPr="00AB5FED">
              <w:rPr>
                <w:rFonts w:hint="eastAsia"/>
                <w:lang w:eastAsia="zh-CN"/>
              </w:rPr>
              <w:t>Y</w:t>
            </w:r>
          </w:p>
        </w:tc>
      </w:tr>
      <w:tr w:rsidR="00A90238" w14:paraId="609AACD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46E76B" w14:textId="77777777" w:rsidR="00A90238" w:rsidRDefault="00A90238" w:rsidP="004260A6">
            <w:pPr>
              <w:pStyle w:val="TAL"/>
            </w:pPr>
            <w:r w:rsidRPr="00AB5FED">
              <w:t>[R-5.</w:t>
            </w:r>
            <w:r>
              <w:t>6</w:t>
            </w:r>
            <w:r w:rsidRPr="00AB5FED">
              <w:t>.2.4.1-0</w:t>
            </w:r>
            <w:r>
              <w:t>13</w:t>
            </w:r>
            <w:r w:rsidRPr="00AB5FED">
              <w:t>]</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vAlign w:val="center"/>
          </w:tcPr>
          <w:p w14:paraId="2228A613" w14:textId="77777777" w:rsidR="00A90238" w:rsidRPr="00D15969" w:rsidRDefault="00A90238" w:rsidP="004260A6">
            <w:pPr>
              <w:pStyle w:val="TAL"/>
            </w:pPr>
            <w:r>
              <w:t>Automatically trigger a MCVideo emergency communication after initiating the MCVideo emergency alert</w:t>
            </w:r>
          </w:p>
        </w:tc>
        <w:tc>
          <w:tcPr>
            <w:tcW w:w="1017" w:type="dxa"/>
            <w:tcBorders>
              <w:top w:val="single" w:sz="4" w:space="0" w:color="auto"/>
              <w:left w:val="single" w:sz="4" w:space="0" w:color="auto"/>
              <w:bottom w:val="single" w:sz="4" w:space="0" w:color="auto"/>
              <w:right w:val="single" w:sz="4" w:space="0" w:color="auto"/>
            </w:tcBorders>
          </w:tcPr>
          <w:p w14:paraId="0C77F535" w14:textId="77777777" w:rsidR="00A90238" w:rsidRPr="00AB5FED" w:rsidRDefault="00A90238" w:rsidP="004260A6">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71069E9C" w14:textId="77777777" w:rsidR="00A90238" w:rsidRPr="00AB5FED" w:rsidRDefault="00A90238" w:rsidP="004260A6">
            <w:pPr>
              <w:pStyle w:val="TAC"/>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5FFB4E5" w14:textId="77777777" w:rsidR="00A90238" w:rsidRPr="00AB5FED" w:rsidRDefault="00A90238" w:rsidP="004260A6">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DCB7029" w14:textId="77777777" w:rsidR="00A90238" w:rsidRPr="00AB5FED" w:rsidRDefault="00A90238" w:rsidP="004260A6">
            <w:pPr>
              <w:pStyle w:val="TAC"/>
              <w:rPr>
                <w:lang w:eastAsia="zh-CN"/>
              </w:rPr>
            </w:pPr>
            <w:r w:rsidRPr="00AB5FED">
              <w:rPr>
                <w:rFonts w:hint="eastAsia"/>
                <w:lang w:eastAsia="zh-CN"/>
              </w:rPr>
              <w:t>Y</w:t>
            </w:r>
          </w:p>
        </w:tc>
      </w:tr>
      <w:tr w:rsidR="00A90238" w14:paraId="1C024E9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8E65734" w14:textId="77777777" w:rsidR="00A90238" w:rsidRPr="00AB5FED" w:rsidRDefault="00A90238" w:rsidP="004260A6">
            <w:pPr>
              <w:pStyle w:val="TAL"/>
            </w:pPr>
            <w:r w:rsidRPr="00AB5FED">
              <w:t>[</w:t>
            </w:r>
            <w:r w:rsidRPr="0073460C">
              <w:t>R-5.6.2.4.1-004</w:t>
            </w:r>
            <w:r w:rsidRPr="00AB5FED">
              <w:t>]</w:t>
            </w:r>
          </w:p>
          <w:p w14:paraId="27AC3338" w14:textId="77777777" w:rsidR="00A90238" w:rsidRPr="00AB5FED" w:rsidRDefault="00A90238" w:rsidP="004260A6">
            <w:pPr>
              <w:pStyle w:val="TAL"/>
            </w:pPr>
            <w:r w:rsidRPr="00AB5FED">
              <w:t>[</w:t>
            </w:r>
            <w:r w:rsidRPr="0073460C">
              <w:t>R-5.6.2.4.1-008</w:t>
            </w:r>
            <w:r w:rsidRPr="00AB5FED">
              <w:t>]</w:t>
            </w:r>
          </w:p>
          <w:p w14:paraId="1435B035" w14:textId="77777777" w:rsidR="00A90238" w:rsidRDefault="00A90238" w:rsidP="004260A6">
            <w:pPr>
              <w:pStyle w:val="TAL"/>
              <w:rPr>
                <w:lang w:eastAsia="en-GB"/>
              </w:rPr>
            </w:pPr>
            <w:r w:rsidRPr="00AB5FED">
              <w:t>[</w:t>
            </w:r>
            <w:r w:rsidRPr="0073460C">
              <w:t>R-5.6.2.4.1-012</w:t>
            </w:r>
            <w:r w:rsidRPr="00AB5FED">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AB591F4" w14:textId="68B6F96A" w:rsidR="00A90238" w:rsidRDefault="00A90238" w:rsidP="004260A6">
            <w:pPr>
              <w:pStyle w:val="TAL"/>
              <w:rPr>
                <w:lang w:eastAsia="en-GB"/>
              </w:rPr>
            </w:pPr>
            <w:r w:rsidRPr="00AB5FED">
              <w:t xml:space="preserve">Group </w:t>
            </w:r>
            <w:r>
              <w:t xml:space="preserve">used on initiation of </w:t>
            </w:r>
            <w:r w:rsidRPr="00AB5FED">
              <w:t xml:space="preserve">an </w:t>
            </w:r>
            <w:r>
              <w:t xml:space="preserve">MCVideo </w:t>
            </w:r>
            <w:r w:rsidRPr="00AB5FED">
              <w:t xml:space="preserve">emergency </w:t>
            </w:r>
            <w:r>
              <w:t xml:space="preserve"> group call (see</w:t>
            </w:r>
            <w:r w:rsidR="008C5C90">
              <w:t> </w:t>
            </w:r>
            <w:r>
              <w:t>NOTE</w:t>
            </w:r>
            <w:r w:rsidR="008C5C90">
              <w:t> </w:t>
            </w:r>
            <w:r>
              <w:t>5)</w:t>
            </w:r>
          </w:p>
        </w:tc>
        <w:tc>
          <w:tcPr>
            <w:tcW w:w="1017" w:type="dxa"/>
            <w:tcBorders>
              <w:top w:val="single" w:sz="4" w:space="0" w:color="auto"/>
              <w:left w:val="single" w:sz="4" w:space="0" w:color="auto"/>
              <w:bottom w:val="single" w:sz="4" w:space="0" w:color="auto"/>
              <w:right w:val="single" w:sz="4" w:space="0" w:color="auto"/>
            </w:tcBorders>
          </w:tcPr>
          <w:p w14:paraId="52AD4064"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B8C14BE"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804A3C0"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50AD7B6" w14:textId="77777777" w:rsidR="00A90238" w:rsidRDefault="00A90238" w:rsidP="004260A6">
            <w:pPr>
              <w:pStyle w:val="TAC"/>
              <w:rPr>
                <w:lang w:eastAsia="en-GB"/>
              </w:rPr>
            </w:pPr>
            <w:r w:rsidRPr="00AB5FED">
              <w:rPr>
                <w:rFonts w:hint="eastAsia"/>
                <w:lang w:eastAsia="zh-CN"/>
              </w:rPr>
              <w:t>Y</w:t>
            </w:r>
          </w:p>
        </w:tc>
      </w:tr>
      <w:tr w:rsidR="00A90238" w14:paraId="3A891FE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F8DB8CB" w14:textId="77777777" w:rsidR="00A90238" w:rsidRPr="00AB5FED" w:rsidRDefault="00A90238" w:rsidP="004260A6">
            <w:pPr>
              <w:pStyle w:val="TAL"/>
            </w:pPr>
            <w:r w:rsidRPr="00AB5FED">
              <w:t>[R-5.</w:t>
            </w:r>
            <w:r>
              <w:t>6</w:t>
            </w:r>
            <w:r w:rsidRPr="00AB5FED">
              <w:t>.2.4.1-004]</w:t>
            </w:r>
            <w:r>
              <w:t>,</w:t>
            </w:r>
          </w:p>
          <w:p w14:paraId="1AF71798" w14:textId="77777777" w:rsidR="00A90238" w:rsidRPr="00AB5FED" w:rsidRDefault="00A90238" w:rsidP="004260A6">
            <w:pPr>
              <w:pStyle w:val="TAL"/>
            </w:pPr>
            <w:r w:rsidRPr="00AB5FED">
              <w:t>[R-5.</w:t>
            </w:r>
            <w:r>
              <w:t>6</w:t>
            </w:r>
            <w:r w:rsidRPr="00AB5FED">
              <w:t>.2.4.1-008]</w:t>
            </w:r>
            <w:r>
              <w:t>,</w:t>
            </w:r>
          </w:p>
          <w:p w14:paraId="1450DF83" w14:textId="77777777" w:rsidR="00A90238" w:rsidRPr="00AB5FED" w:rsidRDefault="00A90238" w:rsidP="004260A6">
            <w:pPr>
              <w:pStyle w:val="TAL"/>
            </w:pPr>
            <w:r w:rsidRPr="00AB5FED">
              <w:t>[R-5.</w:t>
            </w:r>
            <w:r>
              <w:t>6</w:t>
            </w:r>
            <w:r w:rsidRPr="00AB5FED">
              <w:t>.2.4.1-012]</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vAlign w:val="center"/>
          </w:tcPr>
          <w:p w14:paraId="7D9B6E64" w14:textId="1E247EDB" w:rsidR="00A90238" w:rsidRPr="007F5930" w:rsidRDefault="00A90238" w:rsidP="004260A6">
            <w:pPr>
              <w:pStyle w:val="TAL"/>
            </w:pPr>
            <w:r w:rsidRPr="00B41B35">
              <w:t>Recipient for an emergency private</w:t>
            </w:r>
            <w:r>
              <w:t xml:space="preserve"> MCVideo</w:t>
            </w:r>
            <w:r w:rsidRPr="00B41B35">
              <w:t xml:space="preserve"> call</w:t>
            </w:r>
            <w:r>
              <w:t xml:space="preserve"> (see</w:t>
            </w:r>
            <w:r w:rsidR="008C5C90">
              <w:t> </w:t>
            </w:r>
            <w:r>
              <w:t>NOTE</w:t>
            </w:r>
            <w:r w:rsidR="008C5C90">
              <w:t> </w:t>
            </w:r>
            <w:r>
              <w:t>5)</w:t>
            </w:r>
          </w:p>
          <w:p w14:paraId="4EE6EF4F" w14:textId="77777777" w:rsidR="00A90238" w:rsidRPr="00AB5FED" w:rsidRDefault="00A90238" w:rsidP="004260A6">
            <w:pPr>
              <w:pStyle w:val="TAL"/>
            </w:pPr>
          </w:p>
        </w:tc>
        <w:tc>
          <w:tcPr>
            <w:tcW w:w="1017" w:type="dxa"/>
            <w:tcBorders>
              <w:top w:val="single" w:sz="4" w:space="0" w:color="auto"/>
              <w:left w:val="single" w:sz="4" w:space="0" w:color="auto"/>
              <w:bottom w:val="single" w:sz="4" w:space="0" w:color="auto"/>
              <w:right w:val="single" w:sz="4" w:space="0" w:color="auto"/>
            </w:tcBorders>
          </w:tcPr>
          <w:p w14:paraId="0C7782A4" w14:textId="77777777" w:rsidR="00A90238" w:rsidRPr="00AB5FE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5FDB985B" w14:textId="77777777" w:rsidR="00A90238" w:rsidRPr="00AB5FE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0670BF8B" w14:textId="77777777" w:rsidR="00A90238" w:rsidRPr="00AB5FE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E70DADD" w14:textId="77777777" w:rsidR="00A90238" w:rsidRPr="00AB5FED" w:rsidRDefault="00A90238" w:rsidP="004260A6">
            <w:pPr>
              <w:pStyle w:val="TAC"/>
              <w:rPr>
                <w:lang w:eastAsia="zh-CN"/>
              </w:rPr>
            </w:pPr>
          </w:p>
        </w:tc>
      </w:tr>
      <w:tr w:rsidR="00A90238" w14:paraId="4ADCA47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9AF0E3" w14:textId="77777777" w:rsidR="00A90238" w:rsidRPr="00AB5FED"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817FEDF" w14:textId="77777777" w:rsidR="00A90238" w:rsidRPr="00AB5FED" w:rsidRDefault="00A90238" w:rsidP="004260A6">
            <w:pPr>
              <w:pStyle w:val="TAL"/>
            </w:pPr>
            <w:r>
              <w:t>&gt; MCVideo ID</w:t>
            </w:r>
          </w:p>
        </w:tc>
        <w:tc>
          <w:tcPr>
            <w:tcW w:w="1017" w:type="dxa"/>
            <w:tcBorders>
              <w:top w:val="single" w:sz="4" w:space="0" w:color="auto"/>
              <w:left w:val="single" w:sz="4" w:space="0" w:color="auto"/>
              <w:bottom w:val="single" w:sz="4" w:space="0" w:color="auto"/>
              <w:right w:val="single" w:sz="4" w:space="0" w:color="auto"/>
            </w:tcBorders>
          </w:tcPr>
          <w:p w14:paraId="1B9972A7" w14:textId="77777777" w:rsidR="00A90238" w:rsidRPr="00AB5FE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8D028A3" w14:textId="77777777" w:rsidR="00A90238" w:rsidRPr="00AB5FED"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4B3E95B" w14:textId="77777777" w:rsidR="00A90238" w:rsidRPr="00AB5FE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50C105D" w14:textId="77777777" w:rsidR="00A90238" w:rsidRPr="00AB5FED" w:rsidRDefault="00A90238" w:rsidP="004260A6">
            <w:pPr>
              <w:pStyle w:val="TAC"/>
              <w:rPr>
                <w:lang w:eastAsia="zh-CN"/>
              </w:rPr>
            </w:pPr>
            <w:r>
              <w:rPr>
                <w:lang w:eastAsia="zh-CN"/>
              </w:rPr>
              <w:t>Y</w:t>
            </w:r>
          </w:p>
        </w:tc>
      </w:tr>
      <w:tr w:rsidR="00A90238" w14:paraId="0552196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9F2E0C" w14:textId="77777777" w:rsidR="00A90238" w:rsidRPr="00AB5FED" w:rsidRDefault="00A90238" w:rsidP="004260A6">
            <w:pPr>
              <w:pStyle w:val="TAL"/>
            </w:pPr>
            <w:r>
              <w:t>3GPP TS 33.180 [19]</w:t>
            </w:r>
          </w:p>
        </w:tc>
        <w:tc>
          <w:tcPr>
            <w:tcW w:w="3118" w:type="dxa"/>
            <w:tcBorders>
              <w:top w:val="single" w:sz="4" w:space="0" w:color="auto"/>
              <w:left w:val="single" w:sz="4" w:space="0" w:color="auto"/>
              <w:bottom w:val="single" w:sz="4" w:space="0" w:color="auto"/>
              <w:right w:val="single" w:sz="4" w:space="0" w:color="auto"/>
            </w:tcBorders>
            <w:vAlign w:val="center"/>
          </w:tcPr>
          <w:p w14:paraId="2EB645A5" w14:textId="4B03F394" w:rsidR="00A90238" w:rsidRPr="00AB5FED" w:rsidRDefault="00A90238" w:rsidP="004260A6">
            <w:pPr>
              <w:pStyle w:val="TAL"/>
            </w:pPr>
            <w:r>
              <w:t>&gt; KMSUri for security domain of MCVideo ID (see NOTE</w:t>
            </w:r>
            <w:r w:rsidR="008C5C90">
              <w:t> </w:t>
            </w:r>
            <w:r>
              <w:t>1)</w:t>
            </w:r>
          </w:p>
        </w:tc>
        <w:tc>
          <w:tcPr>
            <w:tcW w:w="1017" w:type="dxa"/>
            <w:tcBorders>
              <w:top w:val="single" w:sz="4" w:space="0" w:color="auto"/>
              <w:left w:val="single" w:sz="4" w:space="0" w:color="auto"/>
              <w:bottom w:val="single" w:sz="4" w:space="0" w:color="auto"/>
              <w:right w:val="single" w:sz="4" w:space="0" w:color="auto"/>
            </w:tcBorders>
          </w:tcPr>
          <w:p w14:paraId="219AA921" w14:textId="77777777" w:rsidR="00A90238" w:rsidRPr="00AB5FE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55716D4" w14:textId="77777777" w:rsidR="00A90238" w:rsidRPr="00AB5FED"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9139390" w14:textId="77777777" w:rsidR="00A90238" w:rsidRPr="00AB5FE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F10DF44" w14:textId="77777777" w:rsidR="00A90238" w:rsidRPr="00AB5FED" w:rsidRDefault="00A90238" w:rsidP="004260A6">
            <w:pPr>
              <w:pStyle w:val="TAC"/>
              <w:rPr>
                <w:lang w:eastAsia="zh-CN"/>
              </w:rPr>
            </w:pPr>
            <w:r>
              <w:rPr>
                <w:lang w:eastAsia="zh-CN"/>
              </w:rPr>
              <w:t>Y</w:t>
            </w:r>
          </w:p>
        </w:tc>
      </w:tr>
      <w:tr w:rsidR="00A90238" w14:paraId="7E9E890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A48ABC" w14:textId="77777777" w:rsidR="00A90238" w:rsidRDefault="00A90238" w:rsidP="004260A6">
            <w:pPr>
              <w:pStyle w:val="TAL"/>
              <w:rPr>
                <w:lang w:eastAsia="en-GB"/>
              </w:rPr>
            </w:pPr>
            <w:r w:rsidRPr="00AB5FED">
              <w:t>[</w:t>
            </w:r>
            <w:r w:rsidRPr="0073460C">
              <w:t>R-5.6.2.4.2-002</w:t>
            </w:r>
            <w:r w:rsidRPr="00AB5FED">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6B28BB" w14:textId="77777777" w:rsidR="00A90238" w:rsidRDefault="00A90238" w:rsidP="004260A6">
            <w:pPr>
              <w:pStyle w:val="TAL"/>
              <w:rPr>
                <w:lang w:eastAsia="en-GB"/>
              </w:rPr>
            </w:pPr>
            <w:r w:rsidRPr="00AB5FED">
              <w:t>Authorisation to cancel a</w:t>
            </w:r>
            <w:r>
              <w:t>n MCVideo</w:t>
            </w:r>
            <w:r w:rsidRPr="00AB5FED">
              <w:t xml:space="preserve"> emergency alert</w:t>
            </w:r>
          </w:p>
        </w:tc>
        <w:tc>
          <w:tcPr>
            <w:tcW w:w="1017" w:type="dxa"/>
            <w:tcBorders>
              <w:top w:val="single" w:sz="4" w:space="0" w:color="auto"/>
              <w:left w:val="single" w:sz="4" w:space="0" w:color="auto"/>
              <w:bottom w:val="single" w:sz="4" w:space="0" w:color="auto"/>
              <w:right w:val="single" w:sz="4" w:space="0" w:color="auto"/>
            </w:tcBorders>
          </w:tcPr>
          <w:p w14:paraId="4206975A"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1E936A2"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AE19DA6"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C69B701" w14:textId="77777777" w:rsidR="00A90238" w:rsidRDefault="00A90238" w:rsidP="004260A6">
            <w:pPr>
              <w:pStyle w:val="TAC"/>
              <w:rPr>
                <w:lang w:eastAsia="en-GB"/>
              </w:rPr>
            </w:pPr>
            <w:r w:rsidRPr="00AB5FED">
              <w:rPr>
                <w:rFonts w:hint="eastAsia"/>
                <w:lang w:eastAsia="zh-CN"/>
              </w:rPr>
              <w:t>Y</w:t>
            </w:r>
          </w:p>
        </w:tc>
      </w:tr>
      <w:tr w:rsidR="00860186" w14:paraId="782C206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91E6EF0" w14:textId="249075E3" w:rsidR="00860186" w:rsidRPr="00AB5FED" w:rsidRDefault="00860186" w:rsidP="00860186">
            <w:pPr>
              <w:pStyle w:val="TAL"/>
            </w:pPr>
            <w:r w:rsidRPr="004B4401">
              <w:t>[</w:t>
            </w:r>
            <w:r w:rsidRPr="00420CDE">
              <w:t>R-6.15.6.2-002]</w:t>
            </w:r>
            <w:r w:rsidRPr="004B4401">
              <w:t xml:space="preserve"> 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vAlign w:val="center"/>
          </w:tcPr>
          <w:p w14:paraId="0F92C588" w14:textId="55073F62" w:rsidR="00860186" w:rsidRPr="00AB5FED" w:rsidRDefault="00860186" w:rsidP="00860186">
            <w:pPr>
              <w:pStyle w:val="TAL"/>
            </w:pPr>
            <w:r w:rsidRPr="004B4401">
              <w:t xml:space="preserve">Authorised to activate </w:t>
            </w:r>
            <w:r>
              <w:t xml:space="preserve">an MCVideo 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0CB0ABCE" w14:textId="12177C1B" w:rsidR="00860186" w:rsidRPr="00AB5FED" w:rsidRDefault="00860186" w:rsidP="00860186">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70BBB68E" w14:textId="2A00C1B2" w:rsidR="00860186" w:rsidRPr="00AB5FED" w:rsidRDefault="00860186" w:rsidP="00860186">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6C5752AE" w14:textId="7A1391BE" w:rsidR="00860186" w:rsidRPr="00AB5FED" w:rsidRDefault="00860186" w:rsidP="00860186">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6D0BC908" w14:textId="5BCB1C2F" w:rsidR="00860186" w:rsidRPr="00AB5FED" w:rsidRDefault="00860186" w:rsidP="00860186">
            <w:pPr>
              <w:pStyle w:val="TAC"/>
              <w:rPr>
                <w:lang w:eastAsia="zh-CN"/>
              </w:rPr>
            </w:pPr>
            <w:r w:rsidRPr="004B4401">
              <w:rPr>
                <w:rFonts w:hint="eastAsia"/>
                <w:lang w:eastAsia="zh-CN"/>
              </w:rPr>
              <w:t>Y</w:t>
            </w:r>
          </w:p>
        </w:tc>
      </w:tr>
      <w:tr w:rsidR="00860186" w14:paraId="6BAE31F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FF5F031" w14:textId="1A052226" w:rsidR="00860186" w:rsidRPr="00AB5FED" w:rsidRDefault="00860186" w:rsidP="00860186">
            <w:pPr>
              <w:pStyle w:val="TAL"/>
            </w:pPr>
            <w:r w:rsidRPr="006B452A">
              <w:t xml:space="preserve">[R-6.15.6.2-006] </w:t>
            </w:r>
            <w:r w:rsidRPr="004B4401">
              <w:t>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vAlign w:val="center"/>
          </w:tcPr>
          <w:p w14:paraId="290C7187" w14:textId="51FBD4EF" w:rsidR="00860186" w:rsidRPr="00AB5FED" w:rsidRDefault="00860186" w:rsidP="00860186">
            <w:pPr>
              <w:pStyle w:val="TAL"/>
            </w:pPr>
            <w:r w:rsidRPr="004B4401">
              <w:t>Authorisation to cancel an M</w:t>
            </w:r>
            <w:r>
              <w:t>CVideo</w:t>
            </w:r>
            <w:r w:rsidRPr="004B4401">
              <w:t xml:space="preserve"> </w:t>
            </w:r>
            <w:r>
              <w:t xml:space="preserve">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5D6C06D5" w14:textId="4524B974" w:rsidR="00860186" w:rsidRPr="00AB5FED" w:rsidRDefault="00860186" w:rsidP="00860186">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144EFB77" w14:textId="2CEB6ECF" w:rsidR="00860186" w:rsidRPr="00AB5FED" w:rsidRDefault="00860186" w:rsidP="00860186">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3511AECA" w14:textId="5F06C29B" w:rsidR="00860186" w:rsidRPr="00AB5FED" w:rsidRDefault="00860186" w:rsidP="00860186">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026B5BD2" w14:textId="2164921F" w:rsidR="00860186" w:rsidRPr="00AB5FED" w:rsidRDefault="00860186" w:rsidP="00860186">
            <w:pPr>
              <w:pStyle w:val="TAC"/>
              <w:rPr>
                <w:lang w:eastAsia="zh-CN"/>
              </w:rPr>
            </w:pPr>
            <w:r w:rsidRPr="004B4401">
              <w:rPr>
                <w:rFonts w:hint="eastAsia"/>
                <w:lang w:eastAsia="zh-CN"/>
              </w:rPr>
              <w:t>Y</w:t>
            </w:r>
          </w:p>
        </w:tc>
      </w:tr>
      <w:tr w:rsidR="009E25A5" w14:paraId="487FE909" w14:textId="77777777" w:rsidTr="00326F46">
        <w:trPr>
          <w:trHeight w:val="539"/>
        </w:trPr>
        <w:tc>
          <w:tcPr>
            <w:tcW w:w="1985" w:type="dxa"/>
            <w:tcBorders>
              <w:top w:val="single" w:sz="4" w:space="0" w:color="auto"/>
              <w:left w:val="single" w:sz="4" w:space="0" w:color="auto"/>
              <w:bottom w:val="single" w:sz="4" w:space="0" w:color="auto"/>
              <w:right w:val="single" w:sz="4" w:space="0" w:color="auto"/>
            </w:tcBorders>
          </w:tcPr>
          <w:p w14:paraId="721FCA5F" w14:textId="40282638" w:rsidR="009E25A5" w:rsidRPr="006B452A" w:rsidRDefault="009E25A5" w:rsidP="009E25A5">
            <w:pPr>
              <w:pStyle w:val="TAL"/>
            </w:pPr>
            <w:r w:rsidRPr="00773AF8">
              <w:lastRenderedPageBreak/>
              <w:t>[R-6.15.6.2-007] of 3GPP</w:t>
            </w:r>
            <w:r>
              <w:t> </w:t>
            </w:r>
            <w:r w:rsidRPr="00773AF8">
              <w:t>TS</w:t>
            </w:r>
            <w:r>
              <w:t> </w:t>
            </w:r>
            <w:r w:rsidRPr="00773AF8">
              <w:t>22.280</w:t>
            </w:r>
            <w:r>
              <w:t> </w:t>
            </w:r>
            <w:r w:rsidRPr="00773AF8">
              <w:t>[2]</w:t>
            </w:r>
          </w:p>
        </w:tc>
        <w:tc>
          <w:tcPr>
            <w:tcW w:w="3118" w:type="dxa"/>
            <w:tcBorders>
              <w:top w:val="single" w:sz="4" w:space="0" w:color="auto"/>
              <w:left w:val="single" w:sz="4" w:space="0" w:color="auto"/>
              <w:bottom w:val="single" w:sz="4" w:space="0" w:color="auto"/>
              <w:right w:val="single" w:sz="4" w:space="0" w:color="auto"/>
            </w:tcBorders>
          </w:tcPr>
          <w:p w14:paraId="48A38D68" w14:textId="035F82BA" w:rsidR="009E25A5" w:rsidRPr="004B4401" w:rsidRDefault="009E25A5" w:rsidP="009E25A5">
            <w:pPr>
              <w:pStyle w:val="TAL"/>
            </w:pPr>
            <w:r w:rsidRPr="00773AF8">
              <w:t>Authorised to set up an MCVideo group call using the ad hoc group used for the alert</w:t>
            </w:r>
          </w:p>
        </w:tc>
        <w:tc>
          <w:tcPr>
            <w:tcW w:w="1017" w:type="dxa"/>
            <w:tcBorders>
              <w:top w:val="single" w:sz="4" w:space="0" w:color="auto"/>
              <w:left w:val="single" w:sz="4" w:space="0" w:color="auto"/>
              <w:bottom w:val="single" w:sz="4" w:space="0" w:color="auto"/>
              <w:right w:val="single" w:sz="4" w:space="0" w:color="auto"/>
            </w:tcBorders>
          </w:tcPr>
          <w:p w14:paraId="4574A207" w14:textId="0226CF99" w:rsidR="009E25A5" w:rsidRPr="004B4401" w:rsidRDefault="009E25A5" w:rsidP="009E25A5">
            <w:pPr>
              <w:pStyle w:val="TAC"/>
            </w:pPr>
            <w:r w:rsidRPr="00773AF8">
              <w:t>Y</w:t>
            </w:r>
          </w:p>
        </w:tc>
        <w:tc>
          <w:tcPr>
            <w:tcW w:w="990" w:type="dxa"/>
            <w:tcBorders>
              <w:top w:val="single" w:sz="4" w:space="0" w:color="auto"/>
              <w:left w:val="single" w:sz="4" w:space="0" w:color="auto"/>
              <w:bottom w:val="single" w:sz="4" w:space="0" w:color="auto"/>
              <w:right w:val="single" w:sz="4" w:space="0" w:color="auto"/>
            </w:tcBorders>
          </w:tcPr>
          <w:p w14:paraId="2678B8D1" w14:textId="25F6D2A3" w:rsidR="009E25A5" w:rsidRPr="004B4401" w:rsidRDefault="009E25A5" w:rsidP="009E25A5">
            <w:pPr>
              <w:pStyle w:val="TAC"/>
            </w:pPr>
            <w:r w:rsidRPr="00773AF8">
              <w:t>Y</w:t>
            </w:r>
          </w:p>
        </w:tc>
        <w:tc>
          <w:tcPr>
            <w:tcW w:w="1440" w:type="dxa"/>
            <w:tcBorders>
              <w:top w:val="single" w:sz="4" w:space="0" w:color="auto"/>
              <w:left w:val="single" w:sz="4" w:space="0" w:color="auto"/>
              <w:bottom w:val="single" w:sz="4" w:space="0" w:color="auto"/>
              <w:right w:val="single" w:sz="4" w:space="0" w:color="auto"/>
            </w:tcBorders>
          </w:tcPr>
          <w:p w14:paraId="0056EE57" w14:textId="08FB7796" w:rsidR="009E25A5" w:rsidRPr="004B4401" w:rsidRDefault="009E25A5" w:rsidP="009E25A5">
            <w:pPr>
              <w:pStyle w:val="TAC"/>
            </w:pPr>
            <w:r w:rsidRPr="00773AF8">
              <w:t>Y</w:t>
            </w:r>
          </w:p>
        </w:tc>
        <w:tc>
          <w:tcPr>
            <w:tcW w:w="1080" w:type="dxa"/>
            <w:tcBorders>
              <w:top w:val="single" w:sz="4" w:space="0" w:color="auto"/>
              <w:left w:val="single" w:sz="4" w:space="0" w:color="auto"/>
              <w:bottom w:val="single" w:sz="4" w:space="0" w:color="auto"/>
              <w:right w:val="single" w:sz="4" w:space="0" w:color="auto"/>
            </w:tcBorders>
          </w:tcPr>
          <w:p w14:paraId="22022CDD" w14:textId="32275ABC" w:rsidR="009E25A5" w:rsidRPr="004B4401" w:rsidRDefault="009E25A5" w:rsidP="009E25A5">
            <w:pPr>
              <w:pStyle w:val="TAC"/>
              <w:rPr>
                <w:lang w:eastAsia="zh-CN"/>
              </w:rPr>
            </w:pPr>
            <w:r w:rsidRPr="00773AF8">
              <w:t>Y</w:t>
            </w:r>
          </w:p>
        </w:tc>
      </w:tr>
      <w:tr w:rsidR="00774974" w14:paraId="221106EB" w14:textId="77777777" w:rsidTr="00EB49DB">
        <w:trPr>
          <w:trHeight w:val="539"/>
        </w:trPr>
        <w:tc>
          <w:tcPr>
            <w:tcW w:w="1985" w:type="dxa"/>
            <w:tcBorders>
              <w:top w:val="single" w:sz="4" w:space="0" w:color="auto"/>
              <w:left w:val="single" w:sz="4" w:space="0" w:color="auto"/>
              <w:bottom w:val="single" w:sz="4" w:space="0" w:color="auto"/>
              <w:right w:val="single" w:sz="4" w:space="0" w:color="auto"/>
            </w:tcBorders>
          </w:tcPr>
          <w:p w14:paraId="7FF6A1DC" w14:textId="77777777" w:rsidR="00774974" w:rsidRPr="00773AF8" w:rsidRDefault="00774974" w:rsidP="00774974">
            <w:pPr>
              <w:pStyle w:val="TAL"/>
            </w:pPr>
          </w:p>
        </w:tc>
        <w:tc>
          <w:tcPr>
            <w:tcW w:w="3118" w:type="dxa"/>
            <w:tcBorders>
              <w:top w:val="single" w:sz="4" w:space="0" w:color="auto"/>
              <w:left w:val="single" w:sz="4" w:space="0" w:color="auto"/>
              <w:bottom w:val="single" w:sz="4" w:space="0" w:color="auto"/>
              <w:right w:val="single" w:sz="4" w:space="0" w:color="auto"/>
            </w:tcBorders>
          </w:tcPr>
          <w:p w14:paraId="33AC6D2F" w14:textId="50F844F1" w:rsidR="00774974" w:rsidRPr="00773AF8" w:rsidRDefault="00774974" w:rsidP="00774974">
            <w:pPr>
              <w:pStyle w:val="TAL"/>
            </w:pPr>
            <w:r w:rsidRPr="006169AB">
              <w:t>Authorised to receive the participants information of an MCVideo ad hoc group emergency alert</w:t>
            </w:r>
          </w:p>
        </w:tc>
        <w:tc>
          <w:tcPr>
            <w:tcW w:w="1017" w:type="dxa"/>
            <w:tcBorders>
              <w:top w:val="single" w:sz="4" w:space="0" w:color="auto"/>
              <w:left w:val="single" w:sz="4" w:space="0" w:color="auto"/>
              <w:bottom w:val="single" w:sz="4" w:space="0" w:color="auto"/>
              <w:right w:val="single" w:sz="4" w:space="0" w:color="auto"/>
            </w:tcBorders>
          </w:tcPr>
          <w:p w14:paraId="78E56C14" w14:textId="6BF38A92" w:rsidR="00774974" w:rsidRPr="00773AF8" w:rsidRDefault="00DF0927" w:rsidP="00774974">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14702A76" w14:textId="5D7101CE" w:rsidR="00774974" w:rsidRPr="00773AF8" w:rsidRDefault="00774974" w:rsidP="00774974">
            <w:pPr>
              <w:pStyle w:val="TAC"/>
            </w:pPr>
            <w:r w:rsidRPr="006169AB">
              <w:t>Y</w:t>
            </w:r>
          </w:p>
        </w:tc>
        <w:tc>
          <w:tcPr>
            <w:tcW w:w="1440" w:type="dxa"/>
            <w:tcBorders>
              <w:top w:val="single" w:sz="4" w:space="0" w:color="auto"/>
              <w:left w:val="single" w:sz="4" w:space="0" w:color="auto"/>
              <w:bottom w:val="single" w:sz="4" w:space="0" w:color="auto"/>
              <w:right w:val="single" w:sz="4" w:space="0" w:color="auto"/>
            </w:tcBorders>
          </w:tcPr>
          <w:p w14:paraId="2E19B9A0" w14:textId="535F19DF" w:rsidR="00774974" w:rsidRPr="00773AF8" w:rsidRDefault="00774974" w:rsidP="00774974">
            <w:pPr>
              <w:pStyle w:val="TAC"/>
            </w:pPr>
            <w:r w:rsidRPr="006169AB">
              <w:t>Y</w:t>
            </w:r>
          </w:p>
        </w:tc>
        <w:tc>
          <w:tcPr>
            <w:tcW w:w="1080" w:type="dxa"/>
            <w:tcBorders>
              <w:top w:val="single" w:sz="4" w:space="0" w:color="auto"/>
              <w:left w:val="single" w:sz="4" w:space="0" w:color="auto"/>
              <w:bottom w:val="single" w:sz="4" w:space="0" w:color="auto"/>
              <w:right w:val="single" w:sz="4" w:space="0" w:color="auto"/>
            </w:tcBorders>
          </w:tcPr>
          <w:p w14:paraId="2BF2F0EA" w14:textId="02705848" w:rsidR="00774974" w:rsidRPr="00773AF8" w:rsidRDefault="00774974" w:rsidP="00774974">
            <w:pPr>
              <w:pStyle w:val="TAC"/>
            </w:pPr>
            <w:r w:rsidRPr="006169AB">
              <w:t>Y</w:t>
            </w:r>
          </w:p>
        </w:tc>
      </w:tr>
      <w:tr w:rsidR="00A90238" w14:paraId="07F5F83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FD13A4" w14:textId="77777777" w:rsidR="00A90238" w:rsidRDefault="00A90238" w:rsidP="004260A6">
            <w:pPr>
              <w:pStyle w:val="TAL"/>
              <w:rPr>
                <w:lang w:eastAsia="en-GB"/>
              </w:rPr>
            </w:pPr>
            <w:r w:rsidRPr="00577B15">
              <w:t>[R-5.1.2.1.2-004]</w:t>
            </w:r>
            <w:r>
              <w:t xml:space="preserve"> of 3GPP TS 22.281 [3] </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E7328C" w14:textId="77777777" w:rsidR="00A90238" w:rsidRDefault="00A90238" w:rsidP="004260A6">
            <w:pPr>
              <w:pStyle w:val="TAL"/>
              <w:rPr>
                <w:lang w:eastAsia="en-GB"/>
              </w:rPr>
            </w:pPr>
            <w:r>
              <w:rPr>
                <w:lang w:eastAsia="en-GB"/>
              </w:rPr>
              <w:t>A</w:t>
            </w:r>
            <w:r w:rsidRPr="00355191">
              <w:rPr>
                <w:lang w:eastAsia="en-GB"/>
              </w:rPr>
              <w:t>uthori</w:t>
            </w:r>
            <w:r>
              <w:rPr>
                <w:lang w:eastAsia="en-GB"/>
              </w:rPr>
              <w:t>sation</w:t>
            </w:r>
            <w:r w:rsidRPr="00355191">
              <w:rPr>
                <w:lang w:eastAsia="en-GB"/>
              </w:rPr>
              <w:t xml:space="preserve"> to modify the video settings of the transmitted video stream of another MCVideo User</w:t>
            </w:r>
          </w:p>
        </w:tc>
        <w:tc>
          <w:tcPr>
            <w:tcW w:w="1017" w:type="dxa"/>
            <w:tcBorders>
              <w:top w:val="single" w:sz="4" w:space="0" w:color="auto"/>
              <w:left w:val="single" w:sz="4" w:space="0" w:color="auto"/>
              <w:bottom w:val="single" w:sz="4" w:space="0" w:color="auto"/>
              <w:right w:val="single" w:sz="4" w:space="0" w:color="auto"/>
            </w:tcBorders>
          </w:tcPr>
          <w:p w14:paraId="7D8B18FF"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C4ADD4E"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F18DE1D"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80DE424" w14:textId="77777777" w:rsidR="00A90238" w:rsidRDefault="00A90238" w:rsidP="004260A6">
            <w:pPr>
              <w:pStyle w:val="TAC"/>
              <w:rPr>
                <w:lang w:eastAsia="en-GB"/>
              </w:rPr>
            </w:pPr>
            <w:r>
              <w:rPr>
                <w:lang w:eastAsia="en-GB"/>
              </w:rPr>
              <w:t>Y</w:t>
            </w:r>
          </w:p>
        </w:tc>
      </w:tr>
      <w:tr w:rsidR="00A90238" w14:paraId="1C2DF54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2414116" w14:textId="77777777" w:rsidR="00A90238" w:rsidRDefault="00A90238" w:rsidP="004260A6">
            <w:pPr>
              <w:pStyle w:val="TAL"/>
              <w:rPr>
                <w:lang w:eastAsia="en-GB"/>
              </w:rPr>
            </w:pPr>
            <w:r w:rsidRPr="00577B15">
              <w:t>[R-5.1.2.1.2-006]</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C6AA550" w14:textId="77777777" w:rsidR="00A90238" w:rsidRDefault="00A90238" w:rsidP="004260A6">
            <w:pPr>
              <w:pStyle w:val="TAL"/>
              <w:rPr>
                <w:lang w:eastAsia="en-GB"/>
              </w:rPr>
            </w:pPr>
            <w:r>
              <w:rPr>
                <w:lang w:eastAsia="en-GB"/>
              </w:rPr>
              <w:t>Authorisation</w:t>
            </w:r>
            <w:r w:rsidRPr="00287F73">
              <w:rPr>
                <w:lang w:eastAsia="en-GB"/>
              </w:rPr>
              <w:t xml:space="preserve"> to renegotiate a codec during a video transmission.</w:t>
            </w:r>
          </w:p>
        </w:tc>
        <w:tc>
          <w:tcPr>
            <w:tcW w:w="1017" w:type="dxa"/>
            <w:tcBorders>
              <w:top w:val="single" w:sz="4" w:space="0" w:color="auto"/>
              <w:left w:val="single" w:sz="4" w:space="0" w:color="auto"/>
              <w:bottom w:val="single" w:sz="4" w:space="0" w:color="auto"/>
              <w:right w:val="single" w:sz="4" w:space="0" w:color="auto"/>
            </w:tcBorders>
          </w:tcPr>
          <w:p w14:paraId="4254AA02"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50AE532"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E077A2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FE696A5" w14:textId="77777777" w:rsidR="00A90238" w:rsidRDefault="00A90238" w:rsidP="004260A6">
            <w:pPr>
              <w:pStyle w:val="TAC"/>
              <w:rPr>
                <w:lang w:eastAsia="en-GB"/>
              </w:rPr>
            </w:pPr>
            <w:r>
              <w:rPr>
                <w:lang w:eastAsia="en-GB"/>
              </w:rPr>
              <w:t>Y</w:t>
            </w:r>
          </w:p>
        </w:tc>
      </w:tr>
      <w:tr w:rsidR="00A90238" w14:paraId="61EFAC0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A28A879" w14:textId="77777777" w:rsidR="00A90238" w:rsidRDefault="00A90238" w:rsidP="004260A6">
            <w:pPr>
              <w:pStyle w:val="TAL"/>
              <w:rPr>
                <w:lang w:eastAsia="en-GB"/>
              </w:rPr>
            </w:pPr>
            <w:r>
              <w:t>[</w:t>
            </w:r>
            <w:r w:rsidRPr="00577B15">
              <w:t>R-5.1.2.1.2-00</w:t>
            </w:r>
            <w:r>
              <w:t>7</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4D3FC73" w14:textId="77777777" w:rsidR="00A90238" w:rsidRDefault="00A90238" w:rsidP="004260A6">
            <w:pPr>
              <w:pStyle w:val="TAL"/>
              <w:rPr>
                <w:lang w:eastAsia="en-GB"/>
              </w:rPr>
            </w:pPr>
            <w:r>
              <w:rPr>
                <w:lang w:eastAsia="en-GB"/>
              </w:rPr>
              <w:t xml:space="preserve">Authorisation to remotely control the </w:t>
            </w:r>
            <w:r w:rsidRPr="00287F73">
              <w:rPr>
                <w:lang w:eastAsia="en-GB"/>
              </w:rPr>
              <w:t>video capabilities or parameters for a camera on an MCVideo UE</w:t>
            </w:r>
          </w:p>
        </w:tc>
        <w:tc>
          <w:tcPr>
            <w:tcW w:w="1017" w:type="dxa"/>
            <w:tcBorders>
              <w:top w:val="single" w:sz="4" w:space="0" w:color="auto"/>
              <w:left w:val="single" w:sz="4" w:space="0" w:color="auto"/>
              <w:bottom w:val="single" w:sz="4" w:space="0" w:color="auto"/>
              <w:right w:val="single" w:sz="4" w:space="0" w:color="auto"/>
            </w:tcBorders>
          </w:tcPr>
          <w:p w14:paraId="0388C77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589AC3"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F35FAB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4E00A15" w14:textId="77777777" w:rsidR="00A90238" w:rsidRDefault="00A90238" w:rsidP="004260A6">
            <w:pPr>
              <w:pStyle w:val="TAC"/>
              <w:rPr>
                <w:lang w:eastAsia="en-GB"/>
              </w:rPr>
            </w:pPr>
            <w:r>
              <w:rPr>
                <w:lang w:eastAsia="en-GB"/>
              </w:rPr>
              <w:t>Y</w:t>
            </w:r>
          </w:p>
        </w:tc>
      </w:tr>
      <w:tr w:rsidR="00A90238" w14:paraId="210EB26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A79808" w14:textId="77777777" w:rsidR="00A90238" w:rsidRDefault="00A90238" w:rsidP="004260A6">
            <w:pPr>
              <w:pStyle w:val="TAL"/>
              <w:rPr>
                <w:lang w:eastAsia="en-GB"/>
              </w:rPr>
            </w:pPr>
            <w:r>
              <w:t>[</w:t>
            </w:r>
            <w:r w:rsidRPr="00577B15">
              <w:t>R-5.1.2.2.2-001]</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2803EAD" w14:textId="77777777" w:rsidR="00A90238" w:rsidRDefault="00A90238" w:rsidP="004260A6">
            <w:pPr>
              <w:pStyle w:val="TAL"/>
              <w:rPr>
                <w:lang w:eastAsia="en-GB"/>
              </w:rPr>
            </w:pPr>
            <w:r>
              <w:rPr>
                <w:lang w:eastAsia="en-GB"/>
              </w:rPr>
              <w:t xml:space="preserve">Authorisation to remotely control the </w:t>
            </w:r>
            <w:r w:rsidRPr="00287F73">
              <w:rPr>
                <w:lang w:eastAsia="en-GB"/>
              </w:rPr>
              <w:t>video capabilities or parameters</w:t>
            </w:r>
            <w:r>
              <w:rPr>
                <w:lang w:eastAsia="en-GB"/>
              </w:rPr>
              <w:t xml:space="preserve"> of a remote</w:t>
            </w:r>
            <w:r w:rsidRPr="00287F73">
              <w:rPr>
                <w:lang w:eastAsia="en-GB"/>
              </w:rPr>
              <w:t xml:space="preserve"> MCVideo UE</w:t>
            </w:r>
          </w:p>
        </w:tc>
        <w:tc>
          <w:tcPr>
            <w:tcW w:w="1017" w:type="dxa"/>
            <w:tcBorders>
              <w:top w:val="single" w:sz="4" w:space="0" w:color="auto"/>
              <w:left w:val="single" w:sz="4" w:space="0" w:color="auto"/>
              <w:bottom w:val="single" w:sz="4" w:space="0" w:color="auto"/>
              <w:right w:val="single" w:sz="4" w:space="0" w:color="auto"/>
            </w:tcBorders>
          </w:tcPr>
          <w:p w14:paraId="7CF14F88"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08508B2"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1AAB6AE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D3122BE" w14:textId="77777777" w:rsidR="00A90238" w:rsidRDefault="00A90238" w:rsidP="004260A6">
            <w:pPr>
              <w:pStyle w:val="TAC"/>
              <w:rPr>
                <w:lang w:eastAsia="en-GB"/>
              </w:rPr>
            </w:pPr>
            <w:r>
              <w:rPr>
                <w:lang w:eastAsia="en-GB"/>
              </w:rPr>
              <w:t>Y</w:t>
            </w:r>
          </w:p>
        </w:tc>
      </w:tr>
      <w:tr w:rsidR="00A90238" w14:paraId="1D848AD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BDF2263" w14:textId="77777777" w:rsidR="00A90238" w:rsidRDefault="00A90238" w:rsidP="004260A6">
            <w:pPr>
              <w:pStyle w:val="TAL"/>
              <w:rPr>
                <w:lang w:eastAsia="en-GB"/>
              </w:rPr>
            </w:pPr>
            <w:r>
              <w:t>[</w:t>
            </w:r>
            <w:r w:rsidRPr="00577B15">
              <w:t>R-5.1.2.2.2-004]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A370B4D" w14:textId="77777777" w:rsidR="00A90238" w:rsidRDefault="00A90238" w:rsidP="004260A6">
            <w:pPr>
              <w:pStyle w:val="TAL"/>
              <w:rPr>
                <w:lang w:eastAsia="en-GB"/>
              </w:rPr>
            </w:pPr>
            <w:r>
              <w:t>A</w:t>
            </w:r>
            <w:r w:rsidRPr="00577B15">
              <w:t>uthori</w:t>
            </w:r>
            <w:r>
              <w:t>sation</w:t>
            </w:r>
            <w:r w:rsidRPr="00577B15">
              <w:t xml:space="preserve"> to receive and display the capabilities of a remote MCVideo UE</w:t>
            </w:r>
          </w:p>
        </w:tc>
        <w:tc>
          <w:tcPr>
            <w:tcW w:w="1017" w:type="dxa"/>
            <w:tcBorders>
              <w:top w:val="single" w:sz="4" w:space="0" w:color="auto"/>
              <w:left w:val="single" w:sz="4" w:space="0" w:color="auto"/>
              <w:bottom w:val="single" w:sz="4" w:space="0" w:color="auto"/>
              <w:right w:val="single" w:sz="4" w:space="0" w:color="auto"/>
            </w:tcBorders>
          </w:tcPr>
          <w:p w14:paraId="3CB972EC"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7A9B6E"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7A9A0AE"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1860542" w14:textId="77777777" w:rsidR="00A90238" w:rsidRDefault="00A90238" w:rsidP="004260A6">
            <w:pPr>
              <w:pStyle w:val="TAC"/>
              <w:rPr>
                <w:lang w:eastAsia="en-GB"/>
              </w:rPr>
            </w:pPr>
            <w:r>
              <w:rPr>
                <w:lang w:eastAsia="en-GB"/>
              </w:rPr>
              <w:t>Y</w:t>
            </w:r>
          </w:p>
        </w:tc>
      </w:tr>
      <w:tr w:rsidR="00A90238" w14:paraId="084278C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0CF6075" w14:textId="77777777" w:rsidR="00A90238" w:rsidRDefault="00A90238" w:rsidP="004260A6">
            <w:pPr>
              <w:pStyle w:val="TAL"/>
              <w:rPr>
                <w:lang w:eastAsia="en-GB"/>
              </w:rPr>
            </w:pPr>
            <w:r>
              <w:t>[</w:t>
            </w:r>
            <w:r w:rsidRPr="00577B15">
              <w:t>R-5.1.3.1.2-004]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EB40FC5" w14:textId="77777777" w:rsidR="00A90238" w:rsidRDefault="00A90238" w:rsidP="004260A6">
            <w:pPr>
              <w:pStyle w:val="TAL"/>
              <w:rPr>
                <w:lang w:eastAsia="en-GB"/>
              </w:rPr>
            </w:pPr>
            <w:r>
              <w:t>A</w:t>
            </w:r>
            <w:r w:rsidRPr="00577B15">
              <w:t>uthori</w:t>
            </w:r>
            <w:r>
              <w:t>sation</w:t>
            </w:r>
            <w:r w:rsidRPr="00577B15">
              <w:t xml:space="preserve"> to remotely activate another MCVideo User</w:t>
            </w:r>
            <w:r>
              <w:t>'</w:t>
            </w:r>
            <w:r w:rsidRPr="00577B15">
              <w:t>s camera</w:t>
            </w:r>
          </w:p>
        </w:tc>
        <w:tc>
          <w:tcPr>
            <w:tcW w:w="1017" w:type="dxa"/>
            <w:tcBorders>
              <w:top w:val="single" w:sz="4" w:space="0" w:color="auto"/>
              <w:left w:val="single" w:sz="4" w:space="0" w:color="auto"/>
              <w:bottom w:val="single" w:sz="4" w:space="0" w:color="auto"/>
              <w:right w:val="single" w:sz="4" w:space="0" w:color="auto"/>
            </w:tcBorders>
          </w:tcPr>
          <w:p w14:paraId="4CCDB2F0"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0A567346"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1910A9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44F10C1" w14:textId="77777777" w:rsidR="00A90238" w:rsidRDefault="00A90238" w:rsidP="004260A6">
            <w:pPr>
              <w:pStyle w:val="TAC"/>
              <w:rPr>
                <w:lang w:eastAsia="en-GB"/>
              </w:rPr>
            </w:pPr>
            <w:r>
              <w:rPr>
                <w:lang w:eastAsia="en-GB"/>
              </w:rPr>
              <w:t>Y</w:t>
            </w:r>
          </w:p>
        </w:tc>
      </w:tr>
      <w:tr w:rsidR="00A90238" w14:paraId="12DB035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921559E" w14:textId="77777777" w:rsidR="00A90238" w:rsidRDefault="00A90238" w:rsidP="004260A6">
            <w:pPr>
              <w:pStyle w:val="TAL"/>
              <w:rPr>
                <w:lang w:eastAsia="en-GB"/>
              </w:rPr>
            </w:pPr>
            <w:r>
              <w:t>[</w:t>
            </w:r>
            <w:r w:rsidRPr="00577B15">
              <w:t>R-5.1.9.2.2-002]</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EDE85FD" w14:textId="77777777" w:rsidR="00A90238" w:rsidRDefault="00A90238" w:rsidP="004260A6">
            <w:pPr>
              <w:pStyle w:val="TAL"/>
              <w:rPr>
                <w:lang w:eastAsia="en-GB"/>
              </w:rPr>
            </w:pPr>
            <w:r>
              <w:t>A</w:t>
            </w:r>
            <w:r w:rsidRPr="00287F73">
              <w:t>uthori</w:t>
            </w:r>
            <w:r>
              <w:t>sation</w:t>
            </w:r>
            <w:r w:rsidRPr="00287F73">
              <w:t xml:space="preserve"> to push a video to another MCVideo user .</w:t>
            </w:r>
          </w:p>
        </w:tc>
        <w:tc>
          <w:tcPr>
            <w:tcW w:w="1017" w:type="dxa"/>
            <w:tcBorders>
              <w:top w:val="single" w:sz="4" w:space="0" w:color="auto"/>
              <w:left w:val="single" w:sz="4" w:space="0" w:color="auto"/>
              <w:bottom w:val="single" w:sz="4" w:space="0" w:color="auto"/>
              <w:right w:val="single" w:sz="4" w:space="0" w:color="auto"/>
            </w:tcBorders>
          </w:tcPr>
          <w:p w14:paraId="09C6EA7E"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F1EA45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5944D4A"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565F0FD" w14:textId="77777777" w:rsidR="00A90238" w:rsidRDefault="00A90238" w:rsidP="004260A6">
            <w:pPr>
              <w:pStyle w:val="TAC"/>
              <w:rPr>
                <w:lang w:eastAsia="en-GB"/>
              </w:rPr>
            </w:pPr>
            <w:r>
              <w:rPr>
                <w:lang w:eastAsia="en-GB"/>
              </w:rPr>
              <w:t>Y</w:t>
            </w:r>
          </w:p>
        </w:tc>
      </w:tr>
      <w:tr w:rsidR="00A90238" w14:paraId="1DC813B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71BC385" w14:textId="77777777" w:rsidR="00A90238" w:rsidRDefault="00A90238" w:rsidP="004260A6">
            <w:pPr>
              <w:pStyle w:val="TAL"/>
              <w:rPr>
                <w:lang w:eastAsia="en-GB"/>
              </w:rPr>
            </w:pPr>
            <w:r>
              <w:t>[</w:t>
            </w:r>
            <w:r w:rsidRPr="00577B15">
              <w:t>R-5.1.9.2.2-003]</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28B7E1" w14:textId="77777777" w:rsidR="00A90238" w:rsidRDefault="00A90238" w:rsidP="004260A6">
            <w:pPr>
              <w:pStyle w:val="TAL"/>
              <w:rPr>
                <w:lang w:eastAsia="en-GB"/>
              </w:rPr>
            </w:pPr>
            <w:r>
              <w:t>A</w:t>
            </w:r>
            <w:r w:rsidRPr="00287F73">
              <w:t>uthori</w:t>
            </w:r>
            <w:r>
              <w:t>sation</w:t>
            </w:r>
            <w:r w:rsidRPr="00287F73">
              <w:t xml:space="preserve"> to enable and to disable the automatic sending of notification to a second MCVideo User that a video is being pushed to a third MCVideo User</w:t>
            </w:r>
          </w:p>
        </w:tc>
        <w:tc>
          <w:tcPr>
            <w:tcW w:w="1017" w:type="dxa"/>
            <w:tcBorders>
              <w:top w:val="single" w:sz="4" w:space="0" w:color="auto"/>
              <w:left w:val="single" w:sz="4" w:space="0" w:color="auto"/>
              <w:bottom w:val="single" w:sz="4" w:space="0" w:color="auto"/>
              <w:right w:val="single" w:sz="4" w:space="0" w:color="auto"/>
            </w:tcBorders>
          </w:tcPr>
          <w:p w14:paraId="5823289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7D96B25"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AF0440E"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6FB036" w14:textId="77777777" w:rsidR="00A90238" w:rsidRDefault="00A90238" w:rsidP="004260A6">
            <w:pPr>
              <w:pStyle w:val="TAC"/>
              <w:rPr>
                <w:lang w:eastAsia="en-GB"/>
              </w:rPr>
            </w:pPr>
            <w:r>
              <w:rPr>
                <w:lang w:eastAsia="en-GB"/>
              </w:rPr>
              <w:t>Y</w:t>
            </w:r>
          </w:p>
        </w:tc>
      </w:tr>
      <w:tr w:rsidR="00A90238" w14:paraId="25A886D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FA9E08D" w14:textId="77777777" w:rsidR="00A90238" w:rsidRDefault="00A90238" w:rsidP="004260A6">
            <w:pPr>
              <w:pStyle w:val="TAL"/>
              <w:rPr>
                <w:lang w:eastAsia="en-GB"/>
              </w:rPr>
            </w:pPr>
            <w:r>
              <w:t>[</w:t>
            </w:r>
            <w:r w:rsidRPr="00577B15">
              <w:t>R-5.1.9.2.2-004]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3183F1D" w14:textId="77777777" w:rsidR="00A90238" w:rsidRDefault="00A90238" w:rsidP="004260A6">
            <w:pPr>
              <w:pStyle w:val="TAL"/>
              <w:rPr>
                <w:lang w:eastAsia="en-GB"/>
              </w:rPr>
            </w:pPr>
            <w:r>
              <w:t>List of MCVideo users for whom to receive notifications about video being pushed to them</w:t>
            </w:r>
          </w:p>
        </w:tc>
        <w:tc>
          <w:tcPr>
            <w:tcW w:w="1017" w:type="dxa"/>
            <w:tcBorders>
              <w:top w:val="single" w:sz="4" w:space="0" w:color="auto"/>
              <w:left w:val="single" w:sz="4" w:space="0" w:color="auto"/>
              <w:bottom w:val="single" w:sz="4" w:space="0" w:color="auto"/>
              <w:right w:val="single" w:sz="4" w:space="0" w:color="auto"/>
            </w:tcBorders>
          </w:tcPr>
          <w:p w14:paraId="643A16B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3869339"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CCAA74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5804A21" w14:textId="77777777" w:rsidR="00A90238" w:rsidRDefault="00A90238" w:rsidP="004260A6">
            <w:pPr>
              <w:pStyle w:val="TAC"/>
              <w:rPr>
                <w:lang w:eastAsia="en-GB"/>
              </w:rPr>
            </w:pPr>
            <w:r>
              <w:rPr>
                <w:lang w:eastAsia="en-GB"/>
              </w:rPr>
              <w:t>Y</w:t>
            </w:r>
          </w:p>
        </w:tc>
      </w:tr>
      <w:tr w:rsidR="00A90238" w14:paraId="64939BC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D4AB2F0"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5BF752F" w14:textId="77777777" w:rsidR="00A90238" w:rsidRDefault="00A90238" w:rsidP="004260A6">
            <w:pPr>
              <w:pStyle w:val="TAL"/>
              <w:rPr>
                <w:lang w:eastAsia="en-GB"/>
              </w:rPr>
            </w:pPr>
            <w:r>
              <w:t>&gt; MCVideo IDs</w:t>
            </w:r>
          </w:p>
        </w:tc>
        <w:tc>
          <w:tcPr>
            <w:tcW w:w="1017" w:type="dxa"/>
            <w:tcBorders>
              <w:top w:val="single" w:sz="4" w:space="0" w:color="auto"/>
              <w:left w:val="single" w:sz="4" w:space="0" w:color="auto"/>
              <w:bottom w:val="single" w:sz="4" w:space="0" w:color="auto"/>
              <w:right w:val="single" w:sz="4" w:space="0" w:color="auto"/>
            </w:tcBorders>
          </w:tcPr>
          <w:p w14:paraId="5CFF574D"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4AC50CE6"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48CAAED"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2385F1A2" w14:textId="77777777" w:rsidR="00A90238" w:rsidRDefault="00A90238" w:rsidP="004260A6">
            <w:pPr>
              <w:pStyle w:val="TAC"/>
              <w:rPr>
                <w:lang w:eastAsia="en-GB"/>
              </w:rPr>
            </w:pPr>
          </w:p>
        </w:tc>
      </w:tr>
      <w:tr w:rsidR="00A90238" w14:paraId="4DD0EB8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CC2FE3" w14:textId="77777777" w:rsidR="00A90238" w:rsidRDefault="00A90238" w:rsidP="004260A6">
            <w:pPr>
              <w:pStyle w:val="TAL"/>
              <w:rPr>
                <w:lang w:eastAsia="en-GB"/>
              </w:rPr>
            </w:pPr>
            <w:r>
              <w:t>[</w:t>
            </w:r>
            <w:r w:rsidRPr="00577B15">
              <w:t>R-5.1.9.2.2-00</w:t>
            </w:r>
            <w:r>
              <w:t>5</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D55BDFA" w14:textId="5E4841BC" w:rsidR="00A90238" w:rsidRDefault="00A90238" w:rsidP="004260A6">
            <w:pPr>
              <w:pStyle w:val="TAL"/>
              <w:rPr>
                <w:lang w:eastAsia="en-GB"/>
              </w:rPr>
            </w:pPr>
            <w:r>
              <w:t>List of specific video categories to receive (see</w:t>
            </w:r>
            <w:r w:rsidR="008C5C90">
              <w:t> </w:t>
            </w:r>
            <w:r>
              <w:t>NOTE 3)</w:t>
            </w:r>
          </w:p>
        </w:tc>
        <w:tc>
          <w:tcPr>
            <w:tcW w:w="1017" w:type="dxa"/>
            <w:tcBorders>
              <w:top w:val="single" w:sz="4" w:space="0" w:color="auto"/>
              <w:left w:val="single" w:sz="4" w:space="0" w:color="auto"/>
              <w:bottom w:val="single" w:sz="4" w:space="0" w:color="auto"/>
              <w:right w:val="single" w:sz="4" w:space="0" w:color="auto"/>
            </w:tcBorders>
          </w:tcPr>
          <w:p w14:paraId="0D66079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1E3E4217"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57A271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A3AD381" w14:textId="77777777" w:rsidR="00A90238" w:rsidRDefault="00A90238" w:rsidP="004260A6">
            <w:pPr>
              <w:pStyle w:val="TAC"/>
              <w:rPr>
                <w:lang w:eastAsia="en-GB"/>
              </w:rPr>
            </w:pPr>
            <w:r>
              <w:rPr>
                <w:lang w:eastAsia="en-GB"/>
              </w:rPr>
              <w:t>Y</w:t>
            </w:r>
          </w:p>
        </w:tc>
      </w:tr>
      <w:tr w:rsidR="00A90238" w14:paraId="32222200"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2E7A66D"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BE89962" w14:textId="77777777" w:rsidR="00A90238" w:rsidRDefault="00A90238" w:rsidP="004260A6">
            <w:pPr>
              <w:pStyle w:val="TAL"/>
              <w:rPr>
                <w:lang w:eastAsia="en-GB"/>
              </w:rPr>
            </w:pPr>
            <w:r>
              <w:t>&gt; Video categories</w:t>
            </w:r>
          </w:p>
        </w:tc>
        <w:tc>
          <w:tcPr>
            <w:tcW w:w="1017" w:type="dxa"/>
            <w:tcBorders>
              <w:top w:val="single" w:sz="4" w:space="0" w:color="auto"/>
              <w:left w:val="single" w:sz="4" w:space="0" w:color="auto"/>
              <w:bottom w:val="single" w:sz="4" w:space="0" w:color="auto"/>
              <w:right w:val="single" w:sz="4" w:space="0" w:color="auto"/>
            </w:tcBorders>
          </w:tcPr>
          <w:p w14:paraId="5551331F"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2723031B"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53AEA4B"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403AFDA9" w14:textId="77777777" w:rsidR="00A90238" w:rsidRDefault="00A90238" w:rsidP="004260A6">
            <w:pPr>
              <w:pStyle w:val="TAC"/>
              <w:rPr>
                <w:lang w:eastAsia="en-GB"/>
              </w:rPr>
            </w:pPr>
          </w:p>
        </w:tc>
      </w:tr>
      <w:tr w:rsidR="00A90238" w14:paraId="3E35914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27F192A" w14:textId="77777777" w:rsidR="00A90238" w:rsidRDefault="00A90238" w:rsidP="004260A6">
            <w:pPr>
              <w:pStyle w:val="TAL"/>
              <w:rPr>
                <w:lang w:eastAsia="en-GB"/>
              </w:rPr>
            </w:pPr>
            <w:r w:rsidRPr="007B47FD">
              <w:rPr>
                <w:lang w:eastAsia="en-GB"/>
              </w:rPr>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0F53ED1" w14:textId="77777777" w:rsidR="00A90238" w:rsidRDefault="00A90238" w:rsidP="004260A6">
            <w:pPr>
              <w:pStyle w:val="TAL"/>
            </w:pPr>
            <w:r w:rsidRPr="007B47FD">
              <w:t>List of user(s) who can be called in MCVideo private call</w:t>
            </w:r>
          </w:p>
        </w:tc>
        <w:tc>
          <w:tcPr>
            <w:tcW w:w="1017" w:type="dxa"/>
            <w:tcBorders>
              <w:top w:val="single" w:sz="4" w:space="0" w:color="auto"/>
              <w:left w:val="single" w:sz="4" w:space="0" w:color="auto"/>
              <w:bottom w:val="single" w:sz="4" w:space="0" w:color="auto"/>
              <w:right w:val="single" w:sz="4" w:space="0" w:color="auto"/>
            </w:tcBorders>
          </w:tcPr>
          <w:p w14:paraId="1B77BA9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B3EAE9D"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EBDA2DE"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1C1DCC5B" w14:textId="77777777" w:rsidR="00A90238" w:rsidRDefault="00A90238" w:rsidP="004260A6">
            <w:pPr>
              <w:pStyle w:val="TAC"/>
              <w:rPr>
                <w:lang w:eastAsia="en-GB"/>
              </w:rPr>
            </w:pPr>
          </w:p>
        </w:tc>
      </w:tr>
      <w:tr w:rsidR="00A90238" w14:paraId="5F45CC1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8124E6B"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157369C" w14:textId="77777777" w:rsidR="00A90238" w:rsidRDefault="00A90238" w:rsidP="004260A6">
            <w:pPr>
              <w:pStyle w:val="TAL"/>
            </w:pPr>
            <w:r w:rsidRPr="007B47FD">
              <w:t>&gt; MCVideo ID</w:t>
            </w:r>
          </w:p>
        </w:tc>
        <w:tc>
          <w:tcPr>
            <w:tcW w:w="1017" w:type="dxa"/>
            <w:tcBorders>
              <w:top w:val="single" w:sz="4" w:space="0" w:color="auto"/>
              <w:left w:val="single" w:sz="4" w:space="0" w:color="auto"/>
              <w:bottom w:val="single" w:sz="4" w:space="0" w:color="auto"/>
              <w:right w:val="single" w:sz="4" w:space="0" w:color="auto"/>
            </w:tcBorders>
          </w:tcPr>
          <w:p w14:paraId="69D6F368" w14:textId="77777777" w:rsidR="00A90238" w:rsidRDefault="00A90238" w:rsidP="004260A6">
            <w:pPr>
              <w:pStyle w:val="TAC"/>
              <w:rPr>
                <w:lang w:eastAsia="en-GB"/>
              </w:rPr>
            </w:pPr>
            <w:r w:rsidRPr="007B47FD">
              <w:t>Y</w:t>
            </w:r>
          </w:p>
        </w:tc>
        <w:tc>
          <w:tcPr>
            <w:tcW w:w="990" w:type="dxa"/>
            <w:tcBorders>
              <w:top w:val="single" w:sz="4" w:space="0" w:color="auto"/>
              <w:left w:val="single" w:sz="4" w:space="0" w:color="auto"/>
              <w:bottom w:val="single" w:sz="4" w:space="0" w:color="auto"/>
              <w:right w:val="single" w:sz="4" w:space="0" w:color="auto"/>
            </w:tcBorders>
          </w:tcPr>
          <w:p w14:paraId="7644DCD5" w14:textId="77777777" w:rsidR="00A90238" w:rsidRDefault="00A90238" w:rsidP="004260A6">
            <w:pPr>
              <w:pStyle w:val="TAC"/>
              <w:rPr>
                <w:lang w:eastAsia="en-GB"/>
              </w:rPr>
            </w:pPr>
            <w:r w:rsidRPr="007B47FD">
              <w:t>Y</w:t>
            </w:r>
          </w:p>
        </w:tc>
        <w:tc>
          <w:tcPr>
            <w:tcW w:w="1440" w:type="dxa"/>
            <w:tcBorders>
              <w:top w:val="single" w:sz="4" w:space="0" w:color="auto"/>
              <w:left w:val="single" w:sz="4" w:space="0" w:color="auto"/>
              <w:bottom w:val="single" w:sz="4" w:space="0" w:color="auto"/>
              <w:right w:val="single" w:sz="4" w:space="0" w:color="auto"/>
            </w:tcBorders>
          </w:tcPr>
          <w:p w14:paraId="4AD8C17A" w14:textId="77777777" w:rsidR="00A90238" w:rsidRDefault="00A90238" w:rsidP="004260A6">
            <w:pPr>
              <w:pStyle w:val="TAC"/>
              <w:rPr>
                <w:lang w:eastAsia="zh-CN"/>
              </w:rPr>
            </w:pPr>
            <w:r w:rsidRPr="007B47FD">
              <w:t>Y</w:t>
            </w:r>
          </w:p>
        </w:tc>
        <w:tc>
          <w:tcPr>
            <w:tcW w:w="1080" w:type="dxa"/>
            <w:tcBorders>
              <w:top w:val="single" w:sz="4" w:space="0" w:color="auto"/>
              <w:left w:val="single" w:sz="4" w:space="0" w:color="auto"/>
              <w:bottom w:val="single" w:sz="4" w:space="0" w:color="auto"/>
              <w:right w:val="single" w:sz="4" w:space="0" w:color="auto"/>
            </w:tcBorders>
          </w:tcPr>
          <w:p w14:paraId="788346F3" w14:textId="77777777" w:rsidR="00A90238" w:rsidRDefault="00A90238" w:rsidP="004260A6">
            <w:pPr>
              <w:pStyle w:val="TAC"/>
              <w:rPr>
                <w:lang w:eastAsia="en-GB"/>
              </w:rPr>
            </w:pPr>
            <w:r w:rsidRPr="007B47FD">
              <w:rPr>
                <w:lang w:eastAsia="zh-CN"/>
              </w:rPr>
              <w:t>Y</w:t>
            </w:r>
          </w:p>
        </w:tc>
      </w:tr>
      <w:tr w:rsidR="00A90238" w14:paraId="3E07F07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B46DD9"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tcPr>
          <w:p w14:paraId="0BE6D43C" w14:textId="77777777" w:rsidR="00A90238" w:rsidRPr="007B47FD" w:rsidRDefault="00A90238" w:rsidP="004260A6">
            <w:pPr>
              <w:pStyle w:val="TAL"/>
            </w:pPr>
            <w:r>
              <w:t>&gt; User info ID</w:t>
            </w:r>
          </w:p>
        </w:tc>
        <w:tc>
          <w:tcPr>
            <w:tcW w:w="1017" w:type="dxa"/>
            <w:tcBorders>
              <w:top w:val="single" w:sz="4" w:space="0" w:color="auto"/>
              <w:left w:val="single" w:sz="4" w:space="0" w:color="auto"/>
              <w:bottom w:val="single" w:sz="4" w:space="0" w:color="auto"/>
              <w:right w:val="single" w:sz="4" w:space="0" w:color="auto"/>
            </w:tcBorders>
          </w:tcPr>
          <w:p w14:paraId="3168B054" w14:textId="77777777" w:rsidR="00A90238" w:rsidRPr="007B47F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84158A4" w14:textId="77777777" w:rsidR="00A90238" w:rsidRPr="007B47FD"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DF2420E" w14:textId="77777777" w:rsidR="00A90238" w:rsidRPr="007B47F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1DCC895" w14:textId="77777777" w:rsidR="00A90238" w:rsidRPr="007B47FD" w:rsidRDefault="00A90238" w:rsidP="004260A6">
            <w:pPr>
              <w:pStyle w:val="TAC"/>
              <w:rPr>
                <w:lang w:eastAsia="zh-CN"/>
              </w:rPr>
            </w:pPr>
            <w:r>
              <w:rPr>
                <w:lang w:eastAsia="zh-CN"/>
              </w:rPr>
              <w:t>Y</w:t>
            </w:r>
          </w:p>
        </w:tc>
      </w:tr>
      <w:tr w:rsidR="00A90238" w14:paraId="565E21A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A1EF0F"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tcPr>
          <w:p w14:paraId="4C5CF1C2" w14:textId="77777777" w:rsidR="00A90238" w:rsidRPr="007B47FD" w:rsidRDefault="00A90238" w:rsidP="004260A6">
            <w:pPr>
              <w:pStyle w:val="TAL"/>
            </w:pPr>
            <w:r>
              <w:t>&gt; ProSe discovery group ID</w:t>
            </w:r>
          </w:p>
        </w:tc>
        <w:tc>
          <w:tcPr>
            <w:tcW w:w="1017" w:type="dxa"/>
            <w:tcBorders>
              <w:top w:val="single" w:sz="4" w:space="0" w:color="auto"/>
              <w:left w:val="single" w:sz="4" w:space="0" w:color="auto"/>
              <w:bottom w:val="single" w:sz="4" w:space="0" w:color="auto"/>
              <w:right w:val="single" w:sz="4" w:space="0" w:color="auto"/>
            </w:tcBorders>
          </w:tcPr>
          <w:p w14:paraId="24B37B1E" w14:textId="77777777" w:rsidR="00A90238" w:rsidRPr="007B47F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486E6FF" w14:textId="77777777" w:rsidR="00A90238" w:rsidRPr="007B47FD"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65887DA" w14:textId="77777777" w:rsidR="00A90238" w:rsidRPr="007B47F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D60670C" w14:textId="77777777" w:rsidR="00A90238" w:rsidRPr="007B47FD" w:rsidRDefault="00A90238" w:rsidP="004260A6">
            <w:pPr>
              <w:pStyle w:val="TAC"/>
              <w:rPr>
                <w:lang w:eastAsia="zh-CN"/>
              </w:rPr>
            </w:pPr>
            <w:r>
              <w:rPr>
                <w:lang w:eastAsia="zh-CN"/>
              </w:rPr>
              <w:t>Y</w:t>
            </w:r>
          </w:p>
        </w:tc>
      </w:tr>
      <w:tr w:rsidR="00A90238" w14:paraId="438FC60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43F06BF"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0F2B4DD" w14:textId="790A8B67" w:rsidR="00A90238" w:rsidRDefault="00A90238" w:rsidP="004260A6">
            <w:pPr>
              <w:pStyle w:val="TAL"/>
            </w:pPr>
            <w:r w:rsidRPr="007B47FD">
              <w:t>&gt; Presentation priority relative to other users and groups (see</w:t>
            </w:r>
            <w:r w:rsidR="008C5C90">
              <w:t> </w:t>
            </w:r>
            <w:r w:rsidRPr="007B47FD">
              <w:t>NOTE</w:t>
            </w:r>
            <w:r>
              <w:rPr>
                <w:lang w:val="nl-NL" w:eastAsia="zh-CN"/>
              </w:rPr>
              <w:t> 4</w:t>
            </w:r>
            <w:r w:rsidRPr="007B47FD">
              <w:t>)</w:t>
            </w:r>
          </w:p>
        </w:tc>
        <w:tc>
          <w:tcPr>
            <w:tcW w:w="1017" w:type="dxa"/>
            <w:tcBorders>
              <w:top w:val="single" w:sz="4" w:space="0" w:color="auto"/>
              <w:left w:val="single" w:sz="4" w:space="0" w:color="auto"/>
              <w:bottom w:val="single" w:sz="4" w:space="0" w:color="auto"/>
              <w:right w:val="single" w:sz="4" w:space="0" w:color="auto"/>
            </w:tcBorders>
          </w:tcPr>
          <w:p w14:paraId="6A115647" w14:textId="77777777" w:rsidR="00A90238" w:rsidRDefault="00A90238" w:rsidP="004260A6">
            <w:pPr>
              <w:pStyle w:val="TAC"/>
              <w:rPr>
                <w:lang w:eastAsia="en-GB"/>
              </w:rPr>
            </w:pPr>
            <w:r w:rsidRPr="007B47FD">
              <w:t>Y</w:t>
            </w:r>
          </w:p>
        </w:tc>
        <w:tc>
          <w:tcPr>
            <w:tcW w:w="990" w:type="dxa"/>
            <w:tcBorders>
              <w:top w:val="single" w:sz="4" w:space="0" w:color="auto"/>
              <w:left w:val="single" w:sz="4" w:space="0" w:color="auto"/>
              <w:bottom w:val="single" w:sz="4" w:space="0" w:color="auto"/>
              <w:right w:val="single" w:sz="4" w:space="0" w:color="auto"/>
            </w:tcBorders>
          </w:tcPr>
          <w:p w14:paraId="3627D363" w14:textId="77777777" w:rsidR="00A90238" w:rsidRDefault="00A90238" w:rsidP="004260A6">
            <w:pPr>
              <w:pStyle w:val="TAC"/>
              <w:rPr>
                <w:lang w:eastAsia="en-GB"/>
              </w:rPr>
            </w:pPr>
            <w:r w:rsidRPr="007B47FD">
              <w:t>Y</w:t>
            </w:r>
          </w:p>
        </w:tc>
        <w:tc>
          <w:tcPr>
            <w:tcW w:w="1440" w:type="dxa"/>
            <w:tcBorders>
              <w:top w:val="single" w:sz="4" w:space="0" w:color="auto"/>
              <w:left w:val="single" w:sz="4" w:space="0" w:color="auto"/>
              <w:bottom w:val="single" w:sz="4" w:space="0" w:color="auto"/>
              <w:right w:val="single" w:sz="4" w:space="0" w:color="auto"/>
            </w:tcBorders>
          </w:tcPr>
          <w:p w14:paraId="30E53E87" w14:textId="77777777" w:rsidR="00A90238" w:rsidRDefault="00A90238" w:rsidP="004260A6">
            <w:pPr>
              <w:pStyle w:val="TAC"/>
              <w:rPr>
                <w:lang w:eastAsia="zh-CN"/>
              </w:rPr>
            </w:pPr>
            <w:r w:rsidRPr="007B47FD">
              <w:t>Y</w:t>
            </w:r>
          </w:p>
        </w:tc>
        <w:tc>
          <w:tcPr>
            <w:tcW w:w="1080" w:type="dxa"/>
            <w:tcBorders>
              <w:top w:val="single" w:sz="4" w:space="0" w:color="auto"/>
              <w:left w:val="single" w:sz="4" w:space="0" w:color="auto"/>
              <w:bottom w:val="single" w:sz="4" w:space="0" w:color="auto"/>
              <w:right w:val="single" w:sz="4" w:space="0" w:color="auto"/>
            </w:tcBorders>
          </w:tcPr>
          <w:p w14:paraId="659C9868" w14:textId="77777777" w:rsidR="00A90238" w:rsidRDefault="00A90238" w:rsidP="004260A6">
            <w:pPr>
              <w:pStyle w:val="TAC"/>
              <w:rPr>
                <w:lang w:eastAsia="en-GB"/>
              </w:rPr>
            </w:pPr>
            <w:r w:rsidRPr="007B47FD">
              <w:rPr>
                <w:lang w:eastAsia="zh-CN"/>
              </w:rPr>
              <w:t>Y</w:t>
            </w:r>
          </w:p>
        </w:tc>
      </w:tr>
      <w:tr w:rsidR="00A90238" w14:paraId="14BC64E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DAD5BEC" w14:textId="77777777" w:rsidR="00A90238" w:rsidRDefault="00A90238" w:rsidP="004260A6">
            <w:pPr>
              <w:pStyle w:val="TAL"/>
              <w:rPr>
                <w:lang w:eastAsia="en-GB"/>
              </w:rPr>
            </w:pPr>
            <w:r>
              <w:t>3GPP TS </w:t>
            </w:r>
            <w:r w:rsidRPr="006F1700">
              <w:t>33.180</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EAC7B52" w14:textId="46913E82" w:rsidR="00A90238" w:rsidRDefault="00A90238" w:rsidP="004260A6">
            <w:pPr>
              <w:pStyle w:val="TAL"/>
            </w:pPr>
            <w:r>
              <w:t>&gt; KMSUri for security domain of MCVideo ID (see</w:t>
            </w:r>
            <w:r w:rsidR="008C5C90">
              <w:t> </w:t>
            </w:r>
            <w:r>
              <w:t>NOTE 1)</w:t>
            </w:r>
          </w:p>
        </w:tc>
        <w:tc>
          <w:tcPr>
            <w:tcW w:w="1017" w:type="dxa"/>
            <w:tcBorders>
              <w:top w:val="single" w:sz="4" w:space="0" w:color="auto"/>
              <w:left w:val="single" w:sz="4" w:space="0" w:color="auto"/>
              <w:bottom w:val="single" w:sz="4" w:space="0" w:color="auto"/>
              <w:right w:val="single" w:sz="4" w:space="0" w:color="auto"/>
            </w:tcBorders>
          </w:tcPr>
          <w:p w14:paraId="3A03EC1B" w14:textId="77777777" w:rsidR="00A90238" w:rsidRDefault="00A90238" w:rsidP="004260A6">
            <w:pPr>
              <w:pStyle w:val="TAC"/>
              <w:rPr>
                <w:lang w:eastAsia="en-GB"/>
              </w:rPr>
            </w:pPr>
            <w:r>
              <w:rPr>
                <w:rFonts w:hint="eastAsia"/>
                <w:lang w:eastAsia="zh-CN"/>
              </w:rPr>
              <w:t>Y</w:t>
            </w:r>
          </w:p>
        </w:tc>
        <w:tc>
          <w:tcPr>
            <w:tcW w:w="990" w:type="dxa"/>
            <w:tcBorders>
              <w:top w:val="single" w:sz="4" w:space="0" w:color="auto"/>
              <w:left w:val="single" w:sz="4" w:space="0" w:color="auto"/>
              <w:bottom w:val="single" w:sz="4" w:space="0" w:color="auto"/>
              <w:right w:val="single" w:sz="4" w:space="0" w:color="auto"/>
            </w:tcBorders>
          </w:tcPr>
          <w:p w14:paraId="43859044" w14:textId="77777777" w:rsidR="00A90238" w:rsidRDefault="00A90238" w:rsidP="004260A6">
            <w:pPr>
              <w:pStyle w:val="TAC"/>
              <w:rPr>
                <w:lang w:eastAsia="en-GB"/>
              </w:rPr>
            </w:pPr>
            <w:r>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75FC4CFA"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B220F93" w14:textId="77777777" w:rsidR="00A90238" w:rsidRDefault="00A90238" w:rsidP="004260A6">
            <w:pPr>
              <w:pStyle w:val="TAC"/>
              <w:rPr>
                <w:lang w:eastAsia="en-GB"/>
              </w:rPr>
            </w:pPr>
            <w:r>
              <w:rPr>
                <w:rFonts w:hint="eastAsia"/>
                <w:lang w:eastAsia="zh-CN"/>
              </w:rPr>
              <w:t>Y</w:t>
            </w:r>
          </w:p>
        </w:tc>
      </w:tr>
      <w:tr w:rsidR="00A90238" w14:paraId="4CC829B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A76C390" w14:textId="77777777" w:rsidR="00A90238" w:rsidRDefault="00A90238" w:rsidP="004260A6">
            <w:pPr>
              <w:pStyle w:val="TAL"/>
            </w:pPr>
            <w:r w:rsidRPr="002062F0">
              <w:rPr>
                <w:lang w:eastAsia="en-GB"/>
              </w:rPr>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59392B26" w14:textId="77777777" w:rsidR="00A90238" w:rsidRDefault="00A90238" w:rsidP="004260A6">
            <w:pPr>
              <w:pStyle w:val="TAL"/>
            </w:pPr>
            <w:r w:rsidRPr="00DE3BF4">
              <w:t xml:space="preserve">Authorised to </w:t>
            </w:r>
            <w:r>
              <w:t>make</w:t>
            </w:r>
            <w:r w:rsidRPr="00DE3BF4">
              <w:t xml:space="preserve"> a private video call </w:t>
            </w:r>
            <w:r>
              <w:t>towards</w:t>
            </w:r>
            <w:r w:rsidRPr="00DE3BF4">
              <w:t xml:space="preserve"> users not included in "list of user(s) </w:t>
            </w:r>
            <w:r>
              <w:t>who can be called in MCVideo private call</w:t>
            </w:r>
            <w:r w:rsidRPr="00DE3BF4">
              <w:t>"</w:t>
            </w:r>
          </w:p>
        </w:tc>
        <w:tc>
          <w:tcPr>
            <w:tcW w:w="1017" w:type="dxa"/>
            <w:tcBorders>
              <w:top w:val="single" w:sz="4" w:space="0" w:color="auto"/>
              <w:left w:val="single" w:sz="4" w:space="0" w:color="auto"/>
              <w:bottom w:val="single" w:sz="4" w:space="0" w:color="auto"/>
              <w:right w:val="single" w:sz="4" w:space="0" w:color="auto"/>
            </w:tcBorders>
          </w:tcPr>
          <w:p w14:paraId="013947B8" w14:textId="77777777" w:rsidR="00A90238" w:rsidRDefault="00A90238" w:rsidP="004260A6">
            <w:pPr>
              <w:pStyle w:val="TAC"/>
              <w:rPr>
                <w:lang w:eastAsia="zh-CN"/>
              </w:rPr>
            </w:pPr>
            <w:r>
              <w:rPr>
                <w:lang w:eastAsia="zh-CN"/>
              </w:rPr>
              <w:t>Y</w:t>
            </w:r>
          </w:p>
        </w:tc>
        <w:tc>
          <w:tcPr>
            <w:tcW w:w="990" w:type="dxa"/>
            <w:tcBorders>
              <w:top w:val="single" w:sz="4" w:space="0" w:color="auto"/>
              <w:left w:val="single" w:sz="4" w:space="0" w:color="auto"/>
              <w:bottom w:val="single" w:sz="4" w:space="0" w:color="auto"/>
              <w:right w:val="single" w:sz="4" w:space="0" w:color="auto"/>
            </w:tcBorders>
          </w:tcPr>
          <w:p w14:paraId="0D811B70" w14:textId="77777777" w:rsidR="00A90238" w:rsidRDefault="00A90238" w:rsidP="004260A6">
            <w:pPr>
              <w:pStyle w:val="TAC"/>
              <w:rPr>
                <w:lang w:eastAsia="zh-CN"/>
              </w:rPr>
            </w:pPr>
            <w:r>
              <w:rPr>
                <w:lang w:eastAsia="zh-CN"/>
              </w:rPr>
              <w:t>Y</w:t>
            </w:r>
          </w:p>
        </w:tc>
        <w:tc>
          <w:tcPr>
            <w:tcW w:w="1440" w:type="dxa"/>
            <w:tcBorders>
              <w:top w:val="single" w:sz="4" w:space="0" w:color="auto"/>
              <w:left w:val="single" w:sz="4" w:space="0" w:color="auto"/>
              <w:bottom w:val="single" w:sz="4" w:space="0" w:color="auto"/>
              <w:right w:val="single" w:sz="4" w:space="0" w:color="auto"/>
            </w:tcBorders>
          </w:tcPr>
          <w:p w14:paraId="2D065701"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74492FF" w14:textId="77777777" w:rsidR="00A90238" w:rsidRDefault="00A90238" w:rsidP="004260A6">
            <w:pPr>
              <w:pStyle w:val="TAC"/>
              <w:rPr>
                <w:lang w:eastAsia="zh-CN"/>
              </w:rPr>
            </w:pPr>
            <w:r>
              <w:rPr>
                <w:lang w:eastAsia="zh-CN"/>
              </w:rPr>
              <w:t>Y</w:t>
            </w:r>
          </w:p>
        </w:tc>
      </w:tr>
      <w:tr w:rsidR="00A90238" w14:paraId="5606556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5F581B6" w14:textId="77777777" w:rsidR="00A90238" w:rsidRDefault="00A90238" w:rsidP="004260A6">
            <w:pPr>
              <w:pStyle w:val="TAL"/>
            </w:pPr>
            <w:bookmarkStart w:id="1209" w:name="OLE_LINK3"/>
            <w:r w:rsidRPr="00C4136A">
              <w:t xml:space="preserve">[R-5.1.10.2-002] </w:t>
            </w:r>
            <w:bookmarkStart w:id="1210" w:name="OLE_LINK25"/>
            <w:r w:rsidRPr="00C4136A">
              <w:t>of 3G</w:t>
            </w:r>
            <w:r>
              <w:t>PP TS 22.281 </w:t>
            </w:r>
            <w:r w:rsidRPr="00C4136A">
              <w:t>[3]</w:t>
            </w:r>
            <w:bookmarkEnd w:id="1209"/>
            <w:bookmarkEnd w:id="1210"/>
          </w:p>
        </w:tc>
        <w:tc>
          <w:tcPr>
            <w:tcW w:w="3118" w:type="dxa"/>
            <w:tcBorders>
              <w:top w:val="single" w:sz="4" w:space="0" w:color="auto"/>
              <w:left w:val="single" w:sz="4" w:space="0" w:color="auto"/>
              <w:bottom w:val="single" w:sz="4" w:space="0" w:color="auto"/>
              <w:right w:val="single" w:sz="4" w:space="0" w:color="auto"/>
            </w:tcBorders>
            <w:vAlign w:val="center"/>
            <w:hideMark/>
          </w:tcPr>
          <w:p w14:paraId="267E055A" w14:textId="77777777" w:rsidR="00A90238" w:rsidRDefault="00A90238" w:rsidP="004260A6">
            <w:pPr>
              <w:pStyle w:val="TAL"/>
            </w:pPr>
            <w:r>
              <w:rPr>
                <w:rFonts w:eastAsia="Malgun Gothic"/>
              </w:rPr>
              <w:t xml:space="preserve">List of </w:t>
            </w:r>
            <w:r w:rsidRPr="00577B15">
              <w:rPr>
                <w:rFonts w:eastAsia="Malgun Gothic"/>
              </w:rPr>
              <w:t>category tags</w:t>
            </w:r>
          </w:p>
        </w:tc>
        <w:tc>
          <w:tcPr>
            <w:tcW w:w="1017" w:type="dxa"/>
            <w:tcBorders>
              <w:top w:val="single" w:sz="4" w:space="0" w:color="auto"/>
              <w:left w:val="single" w:sz="4" w:space="0" w:color="auto"/>
              <w:bottom w:val="single" w:sz="4" w:space="0" w:color="auto"/>
              <w:right w:val="single" w:sz="4" w:space="0" w:color="auto"/>
            </w:tcBorders>
          </w:tcPr>
          <w:p w14:paraId="4BA00631"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551A5DFE"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6F94AB18"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35749F0C" w14:textId="77777777" w:rsidR="00A90238" w:rsidRDefault="00A90238" w:rsidP="004260A6">
            <w:pPr>
              <w:pStyle w:val="TAC"/>
              <w:rPr>
                <w:lang w:eastAsia="zh-CN"/>
              </w:rPr>
            </w:pPr>
          </w:p>
        </w:tc>
      </w:tr>
      <w:tr w:rsidR="00A90238" w14:paraId="3F4337E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C07BD57" w14:textId="77777777" w:rsidR="00A90238" w:rsidRPr="00C4136A"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5FF799C8" w14:textId="77777777" w:rsidR="00A90238" w:rsidRDefault="00A90238" w:rsidP="004260A6">
            <w:pPr>
              <w:pStyle w:val="TAL"/>
              <w:rPr>
                <w:rFonts w:eastAsia="Malgun Gothic"/>
              </w:rPr>
            </w:pPr>
            <w:r>
              <w:t>&gt; Video category tag</w:t>
            </w:r>
          </w:p>
        </w:tc>
        <w:tc>
          <w:tcPr>
            <w:tcW w:w="1017" w:type="dxa"/>
            <w:tcBorders>
              <w:top w:val="single" w:sz="4" w:space="0" w:color="auto"/>
              <w:left w:val="single" w:sz="4" w:space="0" w:color="auto"/>
              <w:bottom w:val="single" w:sz="4" w:space="0" w:color="auto"/>
              <w:right w:val="single" w:sz="4" w:space="0" w:color="auto"/>
            </w:tcBorders>
          </w:tcPr>
          <w:p w14:paraId="38D36C11" w14:textId="77777777" w:rsidR="00A90238" w:rsidRPr="00C4136A"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1E59CEC" w14:textId="77777777" w:rsidR="00A90238" w:rsidRPr="00C4136A"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0C1CDEC" w14:textId="77777777" w:rsidR="00A90238" w:rsidRPr="00C4136A"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6059574" w14:textId="77777777" w:rsidR="00A90238" w:rsidRPr="00C4136A" w:rsidDel="009B3481" w:rsidRDefault="00A90238" w:rsidP="004260A6">
            <w:pPr>
              <w:pStyle w:val="TAC"/>
              <w:rPr>
                <w:lang w:eastAsia="zh-CN"/>
              </w:rPr>
            </w:pPr>
            <w:r>
              <w:rPr>
                <w:lang w:eastAsia="en-GB"/>
              </w:rPr>
              <w:t>Y</w:t>
            </w:r>
          </w:p>
        </w:tc>
      </w:tr>
      <w:tr w:rsidR="00A90238" w14:paraId="527D3F3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0C40660" w14:textId="77777777" w:rsidR="00A90238" w:rsidRDefault="00A90238" w:rsidP="004260A6">
            <w:pPr>
              <w:pStyle w:val="TAL"/>
            </w:pPr>
            <w:r>
              <w:lastRenderedPageBreak/>
              <w:t>[R-5.1.10.2-002]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B355941" w14:textId="77777777" w:rsidR="00A90238" w:rsidRDefault="00A90238" w:rsidP="004260A6">
            <w:pPr>
              <w:pStyle w:val="TAL"/>
            </w:pPr>
            <w:r w:rsidRPr="009227FC">
              <w:rPr>
                <w:rFonts w:hint="eastAsia"/>
                <w:lang w:eastAsia="zh-CN"/>
              </w:rPr>
              <w:t>Authorization to query MCVideo client</w:t>
            </w:r>
          </w:p>
        </w:tc>
        <w:tc>
          <w:tcPr>
            <w:tcW w:w="1017" w:type="dxa"/>
            <w:tcBorders>
              <w:top w:val="single" w:sz="4" w:space="0" w:color="auto"/>
              <w:left w:val="single" w:sz="4" w:space="0" w:color="auto"/>
              <w:bottom w:val="single" w:sz="4" w:space="0" w:color="auto"/>
              <w:right w:val="single" w:sz="4" w:space="0" w:color="auto"/>
            </w:tcBorders>
          </w:tcPr>
          <w:p w14:paraId="58ADFE49" w14:textId="77777777" w:rsidR="00A90238" w:rsidRDefault="00A90238" w:rsidP="004260A6">
            <w:pPr>
              <w:pStyle w:val="TAC"/>
              <w:rPr>
                <w:lang w:eastAsia="zh-CN"/>
              </w:rPr>
            </w:pPr>
            <w:r>
              <w:rPr>
                <w:rFonts w:hint="eastAsia"/>
                <w:lang w:eastAsia="zh-CN"/>
              </w:rPr>
              <w:t>Y</w:t>
            </w:r>
          </w:p>
        </w:tc>
        <w:tc>
          <w:tcPr>
            <w:tcW w:w="990" w:type="dxa"/>
            <w:tcBorders>
              <w:top w:val="single" w:sz="4" w:space="0" w:color="auto"/>
              <w:left w:val="single" w:sz="4" w:space="0" w:color="auto"/>
              <w:bottom w:val="single" w:sz="4" w:space="0" w:color="auto"/>
              <w:right w:val="single" w:sz="4" w:space="0" w:color="auto"/>
            </w:tcBorders>
          </w:tcPr>
          <w:p w14:paraId="26011109" w14:textId="77777777" w:rsidR="00A90238" w:rsidRDefault="00A90238" w:rsidP="004260A6">
            <w:pPr>
              <w:pStyle w:val="TAC"/>
              <w:rPr>
                <w:lang w:eastAsia="zh-CN"/>
              </w:rPr>
            </w:pPr>
            <w:r>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11F749EF"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DC0A20" w14:textId="77777777" w:rsidR="00A90238" w:rsidRDefault="00A90238" w:rsidP="004260A6">
            <w:pPr>
              <w:pStyle w:val="TAC"/>
              <w:rPr>
                <w:lang w:eastAsia="zh-CN"/>
              </w:rPr>
            </w:pPr>
            <w:r>
              <w:rPr>
                <w:rFonts w:hint="eastAsia"/>
                <w:lang w:eastAsia="zh-CN"/>
              </w:rPr>
              <w:t>Y</w:t>
            </w:r>
          </w:p>
        </w:tc>
      </w:tr>
      <w:tr w:rsidR="00A90238" w14:paraId="4C95608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9EF4021" w14:textId="77777777" w:rsidR="00A90238" w:rsidRDefault="00A90238" w:rsidP="004260A6">
            <w:pPr>
              <w:pStyle w:val="TAL"/>
            </w:pPr>
            <w:bookmarkStart w:id="1211" w:name="OLE_LINK26"/>
            <w:r>
              <w:t xml:space="preserve">[R-5.1.3.2.2-004] </w:t>
            </w:r>
          </w:p>
          <w:p w14:paraId="5A7C0455" w14:textId="77777777" w:rsidR="00A90238" w:rsidRDefault="00A90238" w:rsidP="004260A6">
            <w:pPr>
              <w:pStyle w:val="TAL"/>
            </w:pPr>
            <w:r>
              <w:t>[R-5.1.10.2-002] of 3GPP TS 22.281 </w:t>
            </w:r>
            <w:r w:rsidRPr="00C4136A">
              <w:t>[3]</w:t>
            </w:r>
            <w:bookmarkEnd w:id="1211"/>
          </w:p>
        </w:tc>
        <w:tc>
          <w:tcPr>
            <w:tcW w:w="3118" w:type="dxa"/>
            <w:tcBorders>
              <w:top w:val="single" w:sz="4" w:space="0" w:color="auto"/>
              <w:left w:val="single" w:sz="4" w:space="0" w:color="auto"/>
              <w:bottom w:val="single" w:sz="4" w:space="0" w:color="auto"/>
              <w:right w:val="single" w:sz="4" w:space="0" w:color="auto"/>
            </w:tcBorders>
            <w:vAlign w:val="center"/>
            <w:hideMark/>
          </w:tcPr>
          <w:p w14:paraId="62BF229E" w14:textId="77777777" w:rsidR="00A90238" w:rsidRDefault="00A90238" w:rsidP="004260A6">
            <w:pPr>
              <w:pStyle w:val="TAL"/>
            </w:pPr>
            <w:r w:rsidRPr="00771EF5">
              <w:rPr>
                <w:lang w:eastAsia="zh-CN"/>
              </w:rPr>
              <w:t xml:space="preserve">List of category tags that authorized to query </w:t>
            </w:r>
            <w:r>
              <w:rPr>
                <w:lang w:eastAsia="zh-CN"/>
              </w:rPr>
              <w:t>MCVideo client</w:t>
            </w:r>
          </w:p>
        </w:tc>
        <w:tc>
          <w:tcPr>
            <w:tcW w:w="1017" w:type="dxa"/>
            <w:tcBorders>
              <w:top w:val="single" w:sz="4" w:space="0" w:color="auto"/>
              <w:left w:val="single" w:sz="4" w:space="0" w:color="auto"/>
              <w:bottom w:val="single" w:sz="4" w:space="0" w:color="auto"/>
              <w:right w:val="single" w:sz="4" w:space="0" w:color="auto"/>
            </w:tcBorders>
          </w:tcPr>
          <w:p w14:paraId="599FFD42"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69C3C276"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160821E1"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10875A0" w14:textId="77777777" w:rsidR="00A90238" w:rsidRDefault="00A90238" w:rsidP="004260A6">
            <w:pPr>
              <w:pStyle w:val="TAC"/>
              <w:rPr>
                <w:lang w:eastAsia="zh-CN"/>
              </w:rPr>
            </w:pPr>
          </w:p>
        </w:tc>
      </w:tr>
      <w:tr w:rsidR="00A90238" w14:paraId="695664E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9A4057D"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447350F8" w14:textId="77777777" w:rsidR="00A90238" w:rsidRPr="00771EF5" w:rsidRDefault="00A90238" w:rsidP="004260A6">
            <w:pPr>
              <w:pStyle w:val="TAL"/>
              <w:rPr>
                <w:lang w:eastAsia="zh-CN"/>
              </w:rPr>
            </w:pPr>
            <w:r>
              <w:t>&gt; Video category tag for query</w:t>
            </w:r>
          </w:p>
        </w:tc>
        <w:tc>
          <w:tcPr>
            <w:tcW w:w="1017" w:type="dxa"/>
            <w:tcBorders>
              <w:top w:val="single" w:sz="4" w:space="0" w:color="auto"/>
              <w:left w:val="single" w:sz="4" w:space="0" w:color="auto"/>
              <w:bottom w:val="single" w:sz="4" w:space="0" w:color="auto"/>
              <w:right w:val="single" w:sz="4" w:space="0" w:color="auto"/>
            </w:tcBorders>
          </w:tcPr>
          <w:p w14:paraId="16F61BA7" w14:textId="77777777" w:rsidR="00A90238"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A8F9C2C" w14:textId="77777777" w:rsidR="00A90238"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2674143" w14:textId="77777777" w:rsidR="00A90238"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3F9C26" w14:textId="77777777" w:rsidR="00A90238" w:rsidDel="009B3481" w:rsidRDefault="00A90238" w:rsidP="004260A6">
            <w:pPr>
              <w:pStyle w:val="TAC"/>
              <w:rPr>
                <w:lang w:eastAsia="zh-CN"/>
              </w:rPr>
            </w:pPr>
            <w:r>
              <w:rPr>
                <w:lang w:eastAsia="en-GB"/>
              </w:rPr>
              <w:t>Y</w:t>
            </w:r>
          </w:p>
        </w:tc>
      </w:tr>
      <w:tr w:rsidR="00A90238" w14:paraId="05D1D60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269B894" w14:textId="77777777" w:rsidR="00A90238" w:rsidRDefault="00A90238" w:rsidP="004260A6">
            <w:pPr>
              <w:pStyle w:val="TAL"/>
            </w:pPr>
            <w:r>
              <w:t xml:space="preserve">[R-5.1.3.2.2-004] </w:t>
            </w:r>
          </w:p>
          <w:p w14:paraId="1CDAC442" w14:textId="77777777" w:rsidR="00A90238" w:rsidRDefault="00A90238" w:rsidP="004260A6">
            <w:pPr>
              <w:pStyle w:val="TAL"/>
            </w:pPr>
            <w:r>
              <w:t>[R-5.1.10.2-002]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FA7DE30" w14:textId="77777777" w:rsidR="00A90238" w:rsidRDefault="00A90238" w:rsidP="004260A6">
            <w:pPr>
              <w:pStyle w:val="TAL"/>
            </w:pPr>
            <w:r w:rsidRPr="00771EF5">
              <w:rPr>
                <w:rFonts w:hint="eastAsia"/>
                <w:lang w:eastAsia="zh-CN"/>
              </w:rPr>
              <w:t xml:space="preserve">List of geography areas </w:t>
            </w:r>
            <w:r w:rsidRPr="00771EF5">
              <w:rPr>
                <w:lang w:eastAsia="zh-CN"/>
              </w:rPr>
              <w:t xml:space="preserve">that authorized to query </w:t>
            </w:r>
            <w:r>
              <w:rPr>
                <w:lang w:eastAsia="zh-CN"/>
              </w:rPr>
              <w:t>MCVideo client</w:t>
            </w:r>
          </w:p>
        </w:tc>
        <w:tc>
          <w:tcPr>
            <w:tcW w:w="1017" w:type="dxa"/>
            <w:tcBorders>
              <w:top w:val="single" w:sz="4" w:space="0" w:color="auto"/>
              <w:left w:val="single" w:sz="4" w:space="0" w:color="auto"/>
              <w:bottom w:val="single" w:sz="4" w:space="0" w:color="auto"/>
              <w:right w:val="single" w:sz="4" w:space="0" w:color="auto"/>
            </w:tcBorders>
          </w:tcPr>
          <w:p w14:paraId="3603927B"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4217579E"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1489278F"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6CBF66A6" w14:textId="77777777" w:rsidR="00A90238" w:rsidRDefault="00A90238" w:rsidP="004260A6">
            <w:pPr>
              <w:pStyle w:val="TAC"/>
              <w:rPr>
                <w:lang w:eastAsia="zh-CN"/>
              </w:rPr>
            </w:pPr>
          </w:p>
        </w:tc>
      </w:tr>
      <w:tr w:rsidR="00A90238" w14:paraId="4EBCFA3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E0BCD30"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5CB88B3" w14:textId="77777777" w:rsidR="00A90238" w:rsidRPr="00771EF5" w:rsidRDefault="00A90238" w:rsidP="004260A6">
            <w:pPr>
              <w:pStyle w:val="TAL"/>
              <w:rPr>
                <w:lang w:eastAsia="zh-CN"/>
              </w:rPr>
            </w:pPr>
            <w:r>
              <w:t>&gt; Geography area to query</w:t>
            </w:r>
          </w:p>
        </w:tc>
        <w:tc>
          <w:tcPr>
            <w:tcW w:w="1017" w:type="dxa"/>
            <w:tcBorders>
              <w:top w:val="single" w:sz="4" w:space="0" w:color="auto"/>
              <w:left w:val="single" w:sz="4" w:space="0" w:color="auto"/>
              <w:bottom w:val="single" w:sz="4" w:space="0" w:color="auto"/>
              <w:right w:val="single" w:sz="4" w:space="0" w:color="auto"/>
            </w:tcBorders>
          </w:tcPr>
          <w:p w14:paraId="6C4801D5" w14:textId="77777777" w:rsidR="00A90238"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17B3B2C" w14:textId="77777777" w:rsidR="00A90238"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F99C4F4" w14:textId="77777777" w:rsidR="00A90238"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9258070" w14:textId="77777777" w:rsidR="00A90238" w:rsidDel="009B3481" w:rsidRDefault="00A90238" w:rsidP="004260A6">
            <w:pPr>
              <w:pStyle w:val="TAC"/>
              <w:rPr>
                <w:lang w:eastAsia="zh-CN"/>
              </w:rPr>
            </w:pPr>
            <w:r>
              <w:rPr>
                <w:lang w:eastAsia="en-GB"/>
              </w:rPr>
              <w:t>Y</w:t>
            </w:r>
          </w:p>
        </w:tc>
      </w:tr>
      <w:tr w:rsidR="00A90238" w14:paraId="45894D2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D7EC4B" w14:textId="77777777" w:rsidR="00A90238" w:rsidRDefault="00A90238" w:rsidP="004260A6">
            <w:pPr>
              <w:pStyle w:val="TAL"/>
            </w:pPr>
            <w:r>
              <w:t>[R-5.1.1.1-015] of 3GPP TS 22.281 </w:t>
            </w:r>
            <w:r w:rsidRPr="00CC0FB7">
              <w:t>[3]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090CAB1" w14:textId="77777777" w:rsidR="00A90238" w:rsidRPr="00771EF5" w:rsidRDefault="00A90238" w:rsidP="004260A6">
            <w:pPr>
              <w:pStyle w:val="TAL"/>
              <w:rPr>
                <w:lang w:eastAsia="zh-CN"/>
              </w:rPr>
            </w:pPr>
            <w:r w:rsidRPr="00CC0FB7">
              <w:rPr>
                <w:rFonts w:hint="eastAsia"/>
                <w:lang w:eastAsia="zh-CN"/>
              </w:rPr>
              <w:t>Authorization to</w:t>
            </w:r>
            <w:r w:rsidRPr="00CC0FB7">
              <w:rPr>
                <w:lang w:eastAsia="zh-CN"/>
              </w:rPr>
              <w:t xml:space="preserve"> </w:t>
            </w:r>
            <w:r>
              <w:rPr>
                <w:lang w:eastAsia="zh-CN"/>
              </w:rPr>
              <w:t>perform video adaptation</w:t>
            </w:r>
          </w:p>
        </w:tc>
        <w:tc>
          <w:tcPr>
            <w:tcW w:w="1017" w:type="dxa"/>
            <w:tcBorders>
              <w:top w:val="single" w:sz="4" w:space="0" w:color="auto"/>
              <w:left w:val="single" w:sz="4" w:space="0" w:color="auto"/>
              <w:bottom w:val="single" w:sz="4" w:space="0" w:color="auto"/>
              <w:right w:val="single" w:sz="4" w:space="0" w:color="auto"/>
            </w:tcBorders>
          </w:tcPr>
          <w:p w14:paraId="7DBCD325" w14:textId="77777777" w:rsidR="00A90238" w:rsidRDefault="00A90238" w:rsidP="004260A6">
            <w:pPr>
              <w:pStyle w:val="TAC"/>
              <w:rPr>
                <w:lang w:eastAsia="zh-CN"/>
              </w:rPr>
            </w:pPr>
            <w:r w:rsidRPr="00CC0FB7">
              <w:rPr>
                <w:lang w:eastAsia="zh-CN"/>
              </w:rPr>
              <w:t>Y</w:t>
            </w:r>
          </w:p>
        </w:tc>
        <w:tc>
          <w:tcPr>
            <w:tcW w:w="990" w:type="dxa"/>
            <w:tcBorders>
              <w:top w:val="single" w:sz="4" w:space="0" w:color="auto"/>
              <w:left w:val="single" w:sz="4" w:space="0" w:color="auto"/>
              <w:bottom w:val="single" w:sz="4" w:space="0" w:color="auto"/>
              <w:right w:val="single" w:sz="4" w:space="0" w:color="auto"/>
            </w:tcBorders>
          </w:tcPr>
          <w:p w14:paraId="4FFD338B" w14:textId="77777777" w:rsidR="00A90238" w:rsidRDefault="00A90238" w:rsidP="004260A6">
            <w:pPr>
              <w:pStyle w:val="TAC"/>
              <w:rPr>
                <w:lang w:eastAsia="zh-CN"/>
              </w:rPr>
            </w:pPr>
            <w:r w:rsidRPr="00CC0FB7">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3FAF3423" w14:textId="77777777" w:rsidR="00A90238" w:rsidRDefault="00A90238" w:rsidP="004260A6">
            <w:pPr>
              <w:pStyle w:val="TAC"/>
              <w:rPr>
                <w:lang w:eastAsia="zh-CN"/>
              </w:rPr>
            </w:pPr>
            <w:r w:rsidRPr="00CC0FB7">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F6FF7FC" w14:textId="77777777" w:rsidR="00A90238" w:rsidRDefault="00A90238" w:rsidP="004260A6">
            <w:pPr>
              <w:pStyle w:val="TAC"/>
              <w:rPr>
                <w:lang w:eastAsia="zh-CN"/>
              </w:rPr>
            </w:pPr>
            <w:r w:rsidRPr="00CC0FB7">
              <w:rPr>
                <w:rFonts w:hint="eastAsia"/>
                <w:lang w:eastAsia="zh-CN"/>
              </w:rPr>
              <w:t>Y</w:t>
            </w:r>
          </w:p>
        </w:tc>
      </w:tr>
      <w:tr w:rsidR="00A90238" w14:paraId="7CFB3D0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F617309" w14:textId="77777777" w:rsidR="00A90238" w:rsidRDefault="00A90238" w:rsidP="004260A6">
            <w:pPr>
              <w:pStyle w:val="TAL"/>
            </w:pPr>
            <w:r w:rsidRPr="00AB5FED">
              <w:t>[R-5.1.7-002]</w:t>
            </w:r>
            <w:r>
              <w:t xml:space="preserve"> and</w:t>
            </w:r>
          </w:p>
          <w:p w14:paraId="1886FE02" w14:textId="77777777" w:rsidR="00A90238" w:rsidRDefault="00A90238" w:rsidP="004260A6">
            <w:pPr>
              <w:pStyle w:val="TAL"/>
            </w:pPr>
            <w:r w:rsidRPr="00DF4F27">
              <w:t>[R-6.</w:t>
            </w:r>
            <w:r>
              <w:t>8</w:t>
            </w:r>
            <w:r w:rsidRPr="00DF4F27">
              <w:t>.7</w:t>
            </w:r>
            <w:r>
              <w:t>.2-007</w:t>
            </w:r>
            <w:r w:rsidRPr="00DF4F27">
              <w:t>]</w:t>
            </w:r>
            <w:r>
              <w:t xml:space="preserve"> and </w:t>
            </w:r>
            <w:r w:rsidRPr="00DF4F27">
              <w:t>[R-6.</w:t>
            </w:r>
            <w:r>
              <w:t>8</w:t>
            </w:r>
            <w:r w:rsidRPr="00DF4F27">
              <w:t>.7</w:t>
            </w:r>
            <w:r>
              <w:t>.2</w:t>
            </w:r>
            <w:r w:rsidRPr="00DF4F27">
              <w:t>-00</w:t>
            </w:r>
            <w:r>
              <w:t>8</w:t>
            </w:r>
            <w:r w:rsidRPr="00DF4F27">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0DCB4F1F" w14:textId="0D7E519F" w:rsidR="00A90238" w:rsidRPr="00CC0FB7" w:rsidRDefault="00A90238" w:rsidP="004260A6">
            <w:pPr>
              <w:pStyle w:val="TAL"/>
              <w:rPr>
                <w:lang w:eastAsia="zh-CN"/>
              </w:rPr>
            </w:pPr>
            <w:r w:rsidRPr="00AB5FED">
              <w:t>Priority of the user</w:t>
            </w:r>
            <w:r>
              <w:t xml:space="preserve"> (</w:t>
            </w:r>
            <w:r w:rsidR="008C5C90">
              <w:t>see </w:t>
            </w:r>
            <w:r>
              <w:t>NOTE 6)</w:t>
            </w:r>
          </w:p>
        </w:tc>
        <w:tc>
          <w:tcPr>
            <w:tcW w:w="1017" w:type="dxa"/>
            <w:tcBorders>
              <w:top w:val="single" w:sz="4" w:space="0" w:color="auto"/>
              <w:left w:val="single" w:sz="4" w:space="0" w:color="auto"/>
              <w:bottom w:val="single" w:sz="4" w:space="0" w:color="auto"/>
              <w:right w:val="single" w:sz="4" w:space="0" w:color="auto"/>
            </w:tcBorders>
          </w:tcPr>
          <w:p w14:paraId="4BA71B2C" w14:textId="77777777" w:rsidR="00A90238" w:rsidRPr="00CC0FB7"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64CA48B0" w14:textId="77777777" w:rsidR="00A90238" w:rsidRPr="00CC0FB7" w:rsidRDefault="00A90238" w:rsidP="004260A6">
            <w:pPr>
              <w:pStyle w:val="TAC"/>
              <w:rPr>
                <w:lang w:eastAsia="zh-CN"/>
              </w:rPr>
            </w:pPr>
            <w:r>
              <w:rPr>
                <w:lang w:eastAsia="zh-CN"/>
              </w:rPr>
              <w:t>Y</w:t>
            </w:r>
          </w:p>
        </w:tc>
        <w:tc>
          <w:tcPr>
            <w:tcW w:w="1440" w:type="dxa"/>
            <w:tcBorders>
              <w:top w:val="single" w:sz="4" w:space="0" w:color="auto"/>
              <w:left w:val="single" w:sz="4" w:space="0" w:color="auto"/>
              <w:bottom w:val="single" w:sz="4" w:space="0" w:color="auto"/>
              <w:right w:val="single" w:sz="4" w:space="0" w:color="auto"/>
            </w:tcBorders>
          </w:tcPr>
          <w:p w14:paraId="3F5382BF" w14:textId="77777777" w:rsidR="00A90238" w:rsidRPr="00CC0FB7"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1CBA811" w14:textId="77777777" w:rsidR="00A90238" w:rsidRPr="00CC0FB7" w:rsidRDefault="00A90238" w:rsidP="004260A6">
            <w:pPr>
              <w:pStyle w:val="TAC"/>
              <w:rPr>
                <w:lang w:eastAsia="zh-CN"/>
              </w:rPr>
            </w:pPr>
            <w:r>
              <w:rPr>
                <w:lang w:eastAsia="zh-CN"/>
              </w:rPr>
              <w:t>Y</w:t>
            </w:r>
          </w:p>
        </w:tc>
      </w:tr>
      <w:tr w:rsidR="00A90238" w14:paraId="30802B3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4D6075B5" w14:textId="77777777" w:rsidR="00A90238" w:rsidRPr="00AB5FED" w:rsidRDefault="00A90238" w:rsidP="004260A6">
            <w:pPr>
              <w:pStyle w:val="TAL"/>
            </w:pPr>
            <w:r w:rsidRPr="003255CA">
              <w:t>[R-6.12-003] of 3GPP TS 22.280 [17]</w:t>
            </w:r>
          </w:p>
        </w:tc>
        <w:tc>
          <w:tcPr>
            <w:tcW w:w="3118" w:type="dxa"/>
            <w:tcBorders>
              <w:top w:val="single" w:sz="4" w:space="0" w:color="auto"/>
              <w:left w:val="single" w:sz="4" w:space="0" w:color="auto"/>
              <w:bottom w:val="single" w:sz="4" w:space="0" w:color="auto"/>
              <w:right w:val="single" w:sz="4" w:space="0" w:color="auto"/>
            </w:tcBorders>
          </w:tcPr>
          <w:p w14:paraId="0890749A" w14:textId="77777777" w:rsidR="00A90238" w:rsidRPr="00AB5FED" w:rsidRDefault="00A90238" w:rsidP="004260A6">
            <w:pPr>
              <w:pStyle w:val="TAL"/>
            </w:pPr>
            <w:r w:rsidRPr="003255CA">
              <w:t>Authorised to restrict the dissemination of the location information</w:t>
            </w:r>
          </w:p>
        </w:tc>
        <w:tc>
          <w:tcPr>
            <w:tcW w:w="1017" w:type="dxa"/>
            <w:tcBorders>
              <w:top w:val="single" w:sz="4" w:space="0" w:color="auto"/>
              <w:left w:val="single" w:sz="4" w:space="0" w:color="auto"/>
              <w:bottom w:val="single" w:sz="4" w:space="0" w:color="auto"/>
              <w:right w:val="single" w:sz="4" w:space="0" w:color="auto"/>
            </w:tcBorders>
          </w:tcPr>
          <w:p w14:paraId="28D5F53D" w14:textId="77777777" w:rsidR="00A90238" w:rsidRPr="00CC0FB7" w:rsidRDefault="00A90238" w:rsidP="004260A6">
            <w:pPr>
              <w:pStyle w:val="TAC"/>
              <w:rPr>
                <w:lang w:eastAsia="zh-CN"/>
              </w:rPr>
            </w:pPr>
            <w:r w:rsidRPr="003255CA">
              <w:t>Y</w:t>
            </w:r>
          </w:p>
        </w:tc>
        <w:tc>
          <w:tcPr>
            <w:tcW w:w="990" w:type="dxa"/>
            <w:tcBorders>
              <w:top w:val="single" w:sz="4" w:space="0" w:color="auto"/>
              <w:left w:val="single" w:sz="4" w:space="0" w:color="auto"/>
              <w:bottom w:val="single" w:sz="4" w:space="0" w:color="auto"/>
              <w:right w:val="single" w:sz="4" w:space="0" w:color="auto"/>
            </w:tcBorders>
          </w:tcPr>
          <w:p w14:paraId="332DEEF7" w14:textId="77777777" w:rsidR="00A90238" w:rsidRDefault="00A90238" w:rsidP="004260A6">
            <w:pPr>
              <w:pStyle w:val="TAC"/>
              <w:rPr>
                <w:lang w:eastAsia="zh-CN"/>
              </w:rPr>
            </w:pPr>
            <w:r w:rsidRPr="003255CA">
              <w:t>Y</w:t>
            </w:r>
          </w:p>
        </w:tc>
        <w:tc>
          <w:tcPr>
            <w:tcW w:w="1440" w:type="dxa"/>
            <w:tcBorders>
              <w:top w:val="single" w:sz="4" w:space="0" w:color="auto"/>
              <w:left w:val="single" w:sz="4" w:space="0" w:color="auto"/>
              <w:bottom w:val="single" w:sz="4" w:space="0" w:color="auto"/>
              <w:right w:val="single" w:sz="4" w:space="0" w:color="auto"/>
            </w:tcBorders>
          </w:tcPr>
          <w:p w14:paraId="0435505A" w14:textId="77777777" w:rsidR="00A90238" w:rsidRDefault="00A90238" w:rsidP="004260A6">
            <w:pPr>
              <w:pStyle w:val="TAC"/>
              <w:rPr>
                <w:lang w:eastAsia="zh-CN"/>
              </w:rPr>
            </w:pPr>
            <w:r w:rsidRPr="003255CA">
              <w:t>Y</w:t>
            </w:r>
          </w:p>
        </w:tc>
        <w:tc>
          <w:tcPr>
            <w:tcW w:w="1080" w:type="dxa"/>
            <w:tcBorders>
              <w:top w:val="single" w:sz="4" w:space="0" w:color="auto"/>
              <w:left w:val="single" w:sz="4" w:space="0" w:color="auto"/>
              <w:bottom w:val="single" w:sz="4" w:space="0" w:color="auto"/>
              <w:right w:val="single" w:sz="4" w:space="0" w:color="auto"/>
            </w:tcBorders>
          </w:tcPr>
          <w:p w14:paraId="0C583F47" w14:textId="77777777" w:rsidR="00A90238" w:rsidRDefault="00A90238" w:rsidP="004260A6">
            <w:pPr>
              <w:pStyle w:val="TAC"/>
              <w:rPr>
                <w:lang w:eastAsia="zh-CN"/>
              </w:rPr>
            </w:pPr>
            <w:r w:rsidRPr="003255CA">
              <w:t>Y</w:t>
            </w:r>
          </w:p>
        </w:tc>
      </w:tr>
      <w:tr w:rsidR="00C962A0" w14:paraId="4F5B559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2AB2B03E" w14:textId="00D3C857" w:rsidR="00C962A0" w:rsidRPr="003255CA" w:rsidRDefault="00C962A0" w:rsidP="00C962A0">
            <w:pPr>
              <w:pStyle w:val="TAL"/>
            </w:pPr>
            <w:r w:rsidRPr="00AB5FED">
              <w:rPr>
                <w:szCs w:val="18"/>
              </w:rPr>
              <w:t>Subclause</w:t>
            </w:r>
            <w:r>
              <w:t> </w:t>
            </w:r>
            <w:r>
              <w:rPr>
                <w:szCs w:val="18"/>
              </w:rPr>
              <w:t>10.9</w:t>
            </w:r>
            <w:r>
              <w:rPr>
                <w:rFonts w:eastAsia="Malgun Gothic"/>
                <w:bCs/>
              </w:rPr>
              <w:t xml:space="preserve"> of</w:t>
            </w:r>
            <w:r>
              <w:rPr>
                <w:rFonts w:cs="Arial"/>
              </w:rPr>
              <w:t xml:space="preserve"> 3GPP TS 23.280 [6]</w:t>
            </w:r>
          </w:p>
        </w:tc>
        <w:tc>
          <w:tcPr>
            <w:tcW w:w="3118" w:type="dxa"/>
            <w:tcBorders>
              <w:top w:val="single" w:sz="4" w:space="0" w:color="auto"/>
              <w:left w:val="single" w:sz="4" w:space="0" w:color="auto"/>
              <w:bottom w:val="single" w:sz="4" w:space="0" w:color="auto"/>
              <w:right w:val="single" w:sz="4" w:space="0" w:color="auto"/>
            </w:tcBorders>
          </w:tcPr>
          <w:p w14:paraId="241FFAF7" w14:textId="2CA72120" w:rsidR="00C962A0" w:rsidRPr="003255CA" w:rsidRDefault="00C962A0" w:rsidP="00C962A0">
            <w:pPr>
              <w:pStyle w:val="TAL"/>
            </w:pPr>
            <w:r>
              <w:t>Authorised to request location information of another user in the primary MCVideo system (see NOTE 7)</w:t>
            </w:r>
          </w:p>
        </w:tc>
        <w:tc>
          <w:tcPr>
            <w:tcW w:w="1017" w:type="dxa"/>
            <w:tcBorders>
              <w:top w:val="single" w:sz="4" w:space="0" w:color="auto"/>
              <w:left w:val="single" w:sz="4" w:space="0" w:color="auto"/>
              <w:bottom w:val="single" w:sz="4" w:space="0" w:color="auto"/>
              <w:right w:val="single" w:sz="4" w:space="0" w:color="auto"/>
            </w:tcBorders>
          </w:tcPr>
          <w:p w14:paraId="79EB914C" w14:textId="00505252" w:rsidR="00C962A0" w:rsidRPr="003255CA" w:rsidRDefault="00C962A0" w:rsidP="00C962A0">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D31F9F5" w14:textId="2472C83E" w:rsidR="00C962A0" w:rsidRPr="003255CA" w:rsidRDefault="00C962A0" w:rsidP="00C962A0">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14F14D4" w14:textId="6278ABB2" w:rsidR="00C962A0" w:rsidRPr="003255CA" w:rsidRDefault="00C962A0" w:rsidP="00C962A0">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1DEE747" w14:textId="4A5FA43B" w:rsidR="00C962A0" w:rsidRPr="003255CA" w:rsidRDefault="00C962A0" w:rsidP="00C962A0">
            <w:pPr>
              <w:pStyle w:val="TAC"/>
            </w:pPr>
            <w:r>
              <w:rPr>
                <w:lang w:eastAsia="zh-CN"/>
              </w:rPr>
              <w:t>Y</w:t>
            </w:r>
          </w:p>
        </w:tc>
      </w:tr>
      <w:tr w:rsidR="00C962A0" w14:paraId="29C0E13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7E4B042F" w14:textId="522C39BC" w:rsidR="00C962A0" w:rsidRPr="003255CA" w:rsidRDefault="00C962A0" w:rsidP="00C962A0">
            <w:pPr>
              <w:pStyle w:val="TAL"/>
            </w:pPr>
            <w:r w:rsidRPr="00AB5FED">
              <w:rPr>
                <w:szCs w:val="18"/>
              </w:rPr>
              <w:t>Subclause</w:t>
            </w:r>
            <w:r>
              <w:t> </w:t>
            </w:r>
            <w:r>
              <w:rPr>
                <w:szCs w:val="18"/>
              </w:rPr>
              <w:t>10.9</w:t>
            </w:r>
            <w:r>
              <w:rPr>
                <w:rFonts w:eastAsia="Malgun Gothic"/>
                <w:bCs/>
              </w:rPr>
              <w:t xml:space="preserve"> of</w:t>
            </w:r>
            <w:r>
              <w:rPr>
                <w:rFonts w:cs="Arial"/>
              </w:rPr>
              <w:t xml:space="preserve"> 3GPP TS 23.280 [6]</w:t>
            </w:r>
          </w:p>
        </w:tc>
        <w:tc>
          <w:tcPr>
            <w:tcW w:w="3118" w:type="dxa"/>
            <w:tcBorders>
              <w:top w:val="single" w:sz="4" w:space="0" w:color="auto"/>
              <w:left w:val="single" w:sz="4" w:space="0" w:color="auto"/>
              <w:bottom w:val="single" w:sz="4" w:space="0" w:color="auto"/>
              <w:right w:val="single" w:sz="4" w:space="0" w:color="auto"/>
            </w:tcBorders>
          </w:tcPr>
          <w:p w14:paraId="1EEC8892" w14:textId="05AFB406" w:rsidR="00C962A0" w:rsidRPr="003255CA" w:rsidRDefault="00C962A0" w:rsidP="00C962A0">
            <w:pPr>
              <w:pStyle w:val="TAL"/>
            </w:pPr>
            <w:r>
              <w:t>List of partner MCVideo systems for which user is authorised to request location information for another user</w:t>
            </w:r>
          </w:p>
        </w:tc>
        <w:tc>
          <w:tcPr>
            <w:tcW w:w="1017" w:type="dxa"/>
            <w:tcBorders>
              <w:top w:val="single" w:sz="4" w:space="0" w:color="auto"/>
              <w:left w:val="single" w:sz="4" w:space="0" w:color="auto"/>
              <w:bottom w:val="single" w:sz="4" w:space="0" w:color="auto"/>
              <w:right w:val="single" w:sz="4" w:space="0" w:color="auto"/>
            </w:tcBorders>
          </w:tcPr>
          <w:p w14:paraId="73400880" w14:textId="77777777" w:rsidR="00C962A0" w:rsidRPr="003255CA" w:rsidRDefault="00C962A0" w:rsidP="00C962A0">
            <w:pPr>
              <w:pStyle w:val="TAC"/>
            </w:pPr>
          </w:p>
        </w:tc>
        <w:tc>
          <w:tcPr>
            <w:tcW w:w="990" w:type="dxa"/>
            <w:tcBorders>
              <w:top w:val="single" w:sz="4" w:space="0" w:color="auto"/>
              <w:left w:val="single" w:sz="4" w:space="0" w:color="auto"/>
              <w:bottom w:val="single" w:sz="4" w:space="0" w:color="auto"/>
              <w:right w:val="single" w:sz="4" w:space="0" w:color="auto"/>
            </w:tcBorders>
          </w:tcPr>
          <w:p w14:paraId="7A9310EE" w14:textId="77777777" w:rsidR="00C962A0" w:rsidRPr="003255CA" w:rsidRDefault="00C962A0" w:rsidP="00C962A0">
            <w:pPr>
              <w:pStyle w:val="TAC"/>
            </w:pPr>
          </w:p>
        </w:tc>
        <w:tc>
          <w:tcPr>
            <w:tcW w:w="1440" w:type="dxa"/>
            <w:tcBorders>
              <w:top w:val="single" w:sz="4" w:space="0" w:color="auto"/>
              <w:left w:val="single" w:sz="4" w:space="0" w:color="auto"/>
              <w:bottom w:val="single" w:sz="4" w:space="0" w:color="auto"/>
              <w:right w:val="single" w:sz="4" w:space="0" w:color="auto"/>
            </w:tcBorders>
          </w:tcPr>
          <w:p w14:paraId="76FD732B" w14:textId="77777777" w:rsidR="00C962A0" w:rsidRPr="003255CA" w:rsidRDefault="00C962A0" w:rsidP="00C962A0">
            <w:pPr>
              <w:pStyle w:val="TAC"/>
            </w:pPr>
          </w:p>
        </w:tc>
        <w:tc>
          <w:tcPr>
            <w:tcW w:w="1080" w:type="dxa"/>
            <w:tcBorders>
              <w:top w:val="single" w:sz="4" w:space="0" w:color="auto"/>
              <w:left w:val="single" w:sz="4" w:space="0" w:color="auto"/>
              <w:bottom w:val="single" w:sz="4" w:space="0" w:color="auto"/>
              <w:right w:val="single" w:sz="4" w:space="0" w:color="auto"/>
            </w:tcBorders>
          </w:tcPr>
          <w:p w14:paraId="74382A6F" w14:textId="77777777" w:rsidR="00C962A0" w:rsidRPr="003255CA" w:rsidRDefault="00C962A0" w:rsidP="00C962A0">
            <w:pPr>
              <w:pStyle w:val="TAC"/>
            </w:pPr>
          </w:p>
        </w:tc>
      </w:tr>
      <w:tr w:rsidR="00C962A0" w14:paraId="5870B31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5DF9F60F" w14:textId="77777777" w:rsidR="00C962A0" w:rsidRPr="003255CA" w:rsidRDefault="00C962A0" w:rsidP="00C962A0">
            <w:pPr>
              <w:pStyle w:val="TAL"/>
            </w:pPr>
          </w:p>
        </w:tc>
        <w:tc>
          <w:tcPr>
            <w:tcW w:w="3118" w:type="dxa"/>
            <w:tcBorders>
              <w:top w:val="single" w:sz="4" w:space="0" w:color="auto"/>
              <w:left w:val="single" w:sz="4" w:space="0" w:color="auto"/>
              <w:bottom w:val="single" w:sz="4" w:space="0" w:color="auto"/>
              <w:right w:val="single" w:sz="4" w:space="0" w:color="auto"/>
            </w:tcBorders>
          </w:tcPr>
          <w:p w14:paraId="59619004" w14:textId="4099EBAC" w:rsidR="00C962A0" w:rsidRPr="003255CA" w:rsidRDefault="00C962A0" w:rsidP="00C962A0">
            <w:pPr>
              <w:pStyle w:val="TAL"/>
            </w:pPr>
            <w:r>
              <w:rPr>
                <w:rFonts w:eastAsia="Calibri Light" w:cs="Arial"/>
                <w:szCs w:val="18"/>
                <w:lang w:eastAsia="zh-CN"/>
              </w:rPr>
              <w:t>&gt; Identity of partner MCVideo system</w:t>
            </w:r>
          </w:p>
        </w:tc>
        <w:tc>
          <w:tcPr>
            <w:tcW w:w="1017" w:type="dxa"/>
            <w:tcBorders>
              <w:top w:val="single" w:sz="4" w:space="0" w:color="auto"/>
              <w:left w:val="single" w:sz="4" w:space="0" w:color="auto"/>
              <w:bottom w:val="single" w:sz="4" w:space="0" w:color="auto"/>
              <w:right w:val="single" w:sz="4" w:space="0" w:color="auto"/>
            </w:tcBorders>
          </w:tcPr>
          <w:p w14:paraId="0EDEC458" w14:textId="6BF306BD" w:rsidR="00C962A0" w:rsidRPr="003255CA" w:rsidRDefault="00C962A0" w:rsidP="00C962A0">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31F241C" w14:textId="65567805" w:rsidR="00C962A0" w:rsidRPr="003255CA" w:rsidRDefault="00C962A0" w:rsidP="00C962A0">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CB90C3B" w14:textId="41473F4B" w:rsidR="00C962A0" w:rsidRPr="003255CA" w:rsidRDefault="00C962A0" w:rsidP="00C962A0">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21706E7" w14:textId="6553F42A" w:rsidR="00C962A0" w:rsidRPr="003255CA" w:rsidRDefault="00C962A0" w:rsidP="00C962A0">
            <w:pPr>
              <w:pStyle w:val="TAC"/>
            </w:pPr>
            <w:r>
              <w:rPr>
                <w:lang w:eastAsia="zh-CN"/>
              </w:rPr>
              <w:t>Y</w:t>
            </w:r>
          </w:p>
        </w:tc>
      </w:tr>
      <w:tr w:rsidR="00A90238" w14:paraId="26A45A65" w14:textId="77777777" w:rsidTr="004260A6">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400674BC" w14:textId="77777777" w:rsidR="00A90238" w:rsidRDefault="00A90238" w:rsidP="004260A6">
            <w:pPr>
              <w:pStyle w:val="TAN"/>
            </w:pPr>
            <w:r>
              <w:t>NOTE 1</w:t>
            </w:r>
            <w:r w:rsidRPr="009A26E0">
              <w:t>:</w:t>
            </w:r>
            <w:r w:rsidRPr="009A26E0">
              <w:tab/>
            </w:r>
            <w:r w:rsidRPr="009A26E0">
              <w:tab/>
              <w:t>If this parameter is</w:t>
            </w:r>
            <w:r>
              <w:t xml:space="preserve"> absent</w:t>
            </w:r>
            <w:r w:rsidRPr="009A26E0">
              <w:t xml:space="preserve">, the KMSUri shall be that identified in the initial MC service UE configuration data (on-network) configured in </w:t>
            </w:r>
            <w:r>
              <w:t>table A.6-1 of 3GPP TS 23.280 [</w:t>
            </w:r>
            <w:r w:rsidRPr="009A26E0">
              <w:t>6].</w:t>
            </w:r>
          </w:p>
          <w:p w14:paraId="52B91A07" w14:textId="77777777" w:rsidR="00A90238" w:rsidRDefault="00A90238" w:rsidP="004260A6">
            <w:pPr>
              <w:pStyle w:val="TAN"/>
            </w:pPr>
            <w:r>
              <w:t>NOTE 2:</w:t>
            </w:r>
            <w:r>
              <w:tab/>
              <w:t>As specified in 3GPP TS 23.280 [6], for each MCVideo user's set of MCVideo user profiles, only one MCVideo user profile shall be indicated as being the pre</w:t>
            </w:r>
            <w:r>
              <w:noBreakHyphen/>
              <w:t>selected MCVideo user profile.</w:t>
            </w:r>
          </w:p>
          <w:p w14:paraId="22284E32" w14:textId="77777777" w:rsidR="00A90238" w:rsidRDefault="00A90238" w:rsidP="004260A6">
            <w:pPr>
              <w:pStyle w:val="TAN"/>
            </w:pPr>
            <w:r>
              <w:t>NOTE 3:</w:t>
            </w:r>
            <w:r>
              <w:tab/>
              <w:t>If this list is blank then this implies that all video categories are acceptable for the MCVideo user.</w:t>
            </w:r>
          </w:p>
          <w:p w14:paraId="7F4C8ADC" w14:textId="77777777" w:rsidR="00A90238" w:rsidRDefault="00A90238" w:rsidP="004260A6">
            <w:pPr>
              <w:pStyle w:val="TAN"/>
              <w:rPr>
                <w:lang w:eastAsia="zh-CN"/>
              </w:rPr>
            </w:pPr>
            <w:r>
              <w:rPr>
                <w:lang w:eastAsia="zh-CN"/>
              </w:rPr>
              <w:t>NOTE 4</w:t>
            </w:r>
            <w:r w:rsidRPr="007B47FD">
              <w:rPr>
                <w:lang w:eastAsia="zh-CN"/>
              </w:rPr>
              <w:t>:</w:t>
            </w:r>
            <w:r w:rsidRPr="007B47FD">
              <w:rPr>
                <w:lang w:eastAsia="zh-CN"/>
              </w:rPr>
              <w:tab/>
              <w:t>The use of this parameter by the MCVideo UE is outside the scope of the present document.</w:t>
            </w:r>
          </w:p>
          <w:p w14:paraId="36780AB1" w14:textId="77777777" w:rsidR="00A90238" w:rsidRDefault="00A90238" w:rsidP="004260A6">
            <w:pPr>
              <w:pStyle w:val="TAN"/>
            </w:pPr>
            <w:r>
              <w:t>NOTE</w:t>
            </w:r>
            <w:r>
              <w:rPr>
                <w:rFonts w:eastAsia="Calibri Light" w:cs="Arial"/>
                <w:szCs w:val="18"/>
                <w:lang w:eastAsia="zh-CN"/>
              </w:rPr>
              <w:t> </w:t>
            </w:r>
            <w:r>
              <w:t>5:</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MCVideo user's currently selected group will be used.</w:t>
            </w:r>
          </w:p>
          <w:p w14:paraId="290AF559" w14:textId="77777777" w:rsidR="00A90238" w:rsidRDefault="00A90238" w:rsidP="004260A6">
            <w:pPr>
              <w:pStyle w:val="TAN"/>
            </w:pPr>
            <w:r>
              <w:t>NOTE</w:t>
            </w:r>
            <w:r>
              <w:rPr>
                <w:rFonts w:eastAsia="Calibri Light" w:cs="Arial"/>
                <w:szCs w:val="18"/>
                <w:lang w:eastAsia="zh-CN"/>
              </w:rPr>
              <w:t> </w:t>
            </w:r>
            <w:r>
              <w:t>6:</w:t>
            </w:r>
            <w:r w:rsidRPr="000807B3">
              <w:tab/>
            </w:r>
            <w:r>
              <w:t>The use of the parameter is left to implementation.</w:t>
            </w:r>
          </w:p>
          <w:p w14:paraId="363EEA04" w14:textId="6C02B97E" w:rsidR="00C962A0" w:rsidRDefault="00C962A0" w:rsidP="004260A6">
            <w:pPr>
              <w:pStyle w:val="TAN"/>
            </w:pPr>
            <w:r>
              <w:t>NOTE 7:</w:t>
            </w:r>
            <w:r>
              <w:tab/>
              <w:t>Further differentiation on authorisation for requesting location information based on detailed characterstics (e.g. MC organization, MC service ID, functional alias) is left to implementation.</w:t>
            </w:r>
          </w:p>
        </w:tc>
      </w:tr>
    </w:tbl>
    <w:p w14:paraId="0A2C9E59" w14:textId="77777777" w:rsidR="00A90238" w:rsidRDefault="00A90238" w:rsidP="00A90238"/>
    <w:p w14:paraId="6CC38503" w14:textId="77777777" w:rsidR="00A90238" w:rsidRDefault="00A90238" w:rsidP="00A90238">
      <w:pPr>
        <w:pStyle w:val="TH"/>
      </w:pPr>
      <w:r>
        <w:lastRenderedPageBreak/>
        <w:t>Table A.3-2: MCVideo user profile configuration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66B3A68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3D2A546" w14:textId="77777777" w:rsidR="00A90238" w:rsidRDefault="00A90238" w:rsidP="004260A6">
            <w:pPr>
              <w:pStyle w:val="TAH"/>
              <w:rPr>
                <w:lang w:eastAsia="en-GB"/>
              </w:rPr>
            </w:pPr>
            <w:r>
              <w:rPr>
                <w:lang w:eastAsia="en-GB"/>
              </w:rP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31B3888" w14:textId="77777777" w:rsidR="00A90238" w:rsidRDefault="00A90238" w:rsidP="004260A6">
            <w:pPr>
              <w:pStyle w:val="TAH"/>
              <w:rPr>
                <w:rFonts w:eastAsia="Malgun Gothic"/>
                <w:lang w:eastAsia="ko-KR"/>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2654ABE6"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19535F03"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2E70C25E" w14:textId="77777777" w:rsidR="00A90238" w:rsidRDefault="00A90238" w:rsidP="004260A6">
            <w:pPr>
              <w:pStyle w:val="TAH"/>
              <w:rPr>
                <w:lang w:eastAsia="en-GB"/>
              </w:rPr>
            </w:pPr>
            <w:r>
              <w:rPr>
                <w:rFonts w:hint="eastAsia"/>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36DD668B" w14:textId="77777777" w:rsidR="00A90238" w:rsidRDefault="00A90238" w:rsidP="004260A6">
            <w:pPr>
              <w:pStyle w:val="TAH"/>
              <w:rPr>
                <w:lang w:eastAsia="en-GB"/>
              </w:rPr>
            </w:pPr>
            <w:r>
              <w:rPr>
                <w:lang w:eastAsia="en-GB"/>
              </w:rPr>
              <w:t>MCVideo user database</w:t>
            </w:r>
          </w:p>
        </w:tc>
      </w:tr>
      <w:tr w:rsidR="00A90238" w14:paraId="682A995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08868D" w14:textId="77777777" w:rsidR="00A90238" w:rsidRDefault="00A90238" w:rsidP="004260A6">
            <w:pPr>
              <w:pStyle w:val="TAL"/>
            </w:pPr>
            <w:r>
              <w:t xml:space="preserve">[R-5.1.5-001], </w:t>
            </w:r>
          </w:p>
          <w:p w14:paraId="031E8C38" w14:textId="77777777" w:rsidR="00A90238" w:rsidRDefault="00A90238" w:rsidP="004260A6">
            <w:pPr>
              <w:pStyle w:val="TAL"/>
            </w:pPr>
            <w:r>
              <w:t xml:space="preserve">[R-5.1.5-002], </w:t>
            </w:r>
          </w:p>
          <w:p w14:paraId="45F5EE46" w14:textId="77777777" w:rsidR="00A90238" w:rsidRDefault="00A90238" w:rsidP="004260A6">
            <w:pPr>
              <w:pStyle w:val="TAL"/>
            </w:pPr>
            <w:r>
              <w:t xml:space="preserve">[R-5.10-001], </w:t>
            </w:r>
          </w:p>
          <w:p w14:paraId="06C2DA8A" w14:textId="77777777" w:rsidR="00A90238" w:rsidRDefault="00A90238" w:rsidP="004260A6">
            <w:pPr>
              <w:pStyle w:val="TAL"/>
            </w:pPr>
            <w:r>
              <w:t xml:space="preserve">[R-6.4.7-002], </w:t>
            </w:r>
          </w:p>
          <w:p w14:paraId="7C4681D9" w14:textId="77777777" w:rsidR="00A90238" w:rsidRDefault="00A90238" w:rsidP="004260A6">
            <w:pPr>
              <w:pStyle w:val="TAL"/>
            </w:pPr>
            <w:r>
              <w:t xml:space="preserve">[R-6.8.1-008], </w:t>
            </w:r>
          </w:p>
          <w:p w14:paraId="37F057FF" w14:textId="77777777" w:rsidR="00A90238" w:rsidRDefault="00A90238" w:rsidP="004260A6">
            <w:pPr>
              <w:pStyle w:val="TAL"/>
            </w:pPr>
            <w:r>
              <w:t>[R-6.7.4-002] of 3GPP TS 22.280 [2]</w:t>
            </w:r>
          </w:p>
        </w:tc>
        <w:tc>
          <w:tcPr>
            <w:tcW w:w="3118" w:type="dxa"/>
            <w:tcBorders>
              <w:top w:val="single" w:sz="4" w:space="0" w:color="auto"/>
              <w:left w:val="single" w:sz="4" w:space="0" w:color="auto"/>
              <w:bottom w:val="single" w:sz="4" w:space="0" w:color="auto"/>
              <w:right w:val="single" w:sz="4" w:space="0" w:color="auto"/>
            </w:tcBorders>
          </w:tcPr>
          <w:p w14:paraId="1A6C9659" w14:textId="77777777" w:rsidR="00A90238" w:rsidRDefault="00A90238" w:rsidP="004260A6">
            <w:pPr>
              <w:pStyle w:val="TAL"/>
            </w:pPr>
            <w:r>
              <w:t>List of on-network MCVideo groups for use by an MCVideo user</w:t>
            </w:r>
          </w:p>
        </w:tc>
        <w:tc>
          <w:tcPr>
            <w:tcW w:w="1017" w:type="dxa"/>
            <w:tcBorders>
              <w:top w:val="single" w:sz="4" w:space="0" w:color="auto"/>
              <w:left w:val="single" w:sz="4" w:space="0" w:color="auto"/>
              <w:bottom w:val="single" w:sz="4" w:space="0" w:color="auto"/>
              <w:right w:val="single" w:sz="4" w:space="0" w:color="auto"/>
            </w:tcBorders>
          </w:tcPr>
          <w:p w14:paraId="52D09D7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8359C7F"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2BC18BCE"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3B1D253E" w14:textId="77777777" w:rsidR="00A90238" w:rsidRDefault="00A90238" w:rsidP="004260A6">
            <w:pPr>
              <w:pStyle w:val="TAC"/>
            </w:pPr>
          </w:p>
        </w:tc>
      </w:tr>
      <w:tr w:rsidR="00A90238" w14:paraId="2744EDF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5493B9A"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580681A" w14:textId="77777777" w:rsidR="00A90238" w:rsidRDefault="00A90238" w:rsidP="004260A6">
            <w:pPr>
              <w:pStyle w:val="TAL"/>
            </w:pPr>
            <w:r>
              <w:t>&gt; MCVideo Group ID</w:t>
            </w:r>
          </w:p>
        </w:tc>
        <w:tc>
          <w:tcPr>
            <w:tcW w:w="1017" w:type="dxa"/>
            <w:tcBorders>
              <w:top w:val="single" w:sz="4" w:space="0" w:color="auto"/>
              <w:left w:val="single" w:sz="4" w:space="0" w:color="auto"/>
              <w:bottom w:val="single" w:sz="4" w:space="0" w:color="auto"/>
              <w:right w:val="single" w:sz="4" w:space="0" w:color="auto"/>
            </w:tcBorders>
          </w:tcPr>
          <w:p w14:paraId="4A26692A"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E9D412E"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1DA6225"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1F3F684" w14:textId="77777777" w:rsidR="00A90238" w:rsidRDefault="00A90238" w:rsidP="004260A6">
            <w:pPr>
              <w:pStyle w:val="TAC"/>
              <w:rPr>
                <w:lang w:eastAsia="zh-CN"/>
              </w:rPr>
            </w:pPr>
            <w:r>
              <w:rPr>
                <w:lang w:eastAsia="zh-CN"/>
              </w:rPr>
              <w:t>Y</w:t>
            </w:r>
          </w:p>
        </w:tc>
      </w:tr>
      <w:tr w:rsidR="00A90238" w14:paraId="7D760A6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A69BF33"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65D8D048" w14:textId="77777777" w:rsidR="00A90238" w:rsidRDefault="00A90238" w:rsidP="004260A6">
            <w:pPr>
              <w:pStyle w:val="TAL"/>
            </w:pPr>
            <w: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49BB424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FEB969C"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7BFDA434"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4C914E4F" w14:textId="77777777" w:rsidR="00A90238" w:rsidRDefault="00A90238" w:rsidP="004260A6">
            <w:pPr>
              <w:pStyle w:val="TAC"/>
              <w:rPr>
                <w:lang w:eastAsia="zh-CN"/>
              </w:rPr>
            </w:pPr>
          </w:p>
        </w:tc>
      </w:tr>
      <w:tr w:rsidR="00A90238" w14:paraId="463792F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47B2715"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39713B0" w14:textId="77777777" w:rsidR="00A90238" w:rsidRDefault="00A90238" w:rsidP="004260A6">
            <w:pPr>
              <w:pStyle w:val="TAL"/>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05DB3696" w14:textId="77777777" w:rsidR="00A90238" w:rsidDel="00C32B2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5C9BE7B" w14:textId="77777777" w:rsidR="00A90238" w:rsidDel="00C32B2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679D520B" w14:textId="77777777" w:rsidR="00A90238" w:rsidDel="00C32B2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19615647" w14:textId="77777777" w:rsidR="00A90238" w:rsidDel="00C32B2D" w:rsidRDefault="00A90238" w:rsidP="004260A6">
            <w:pPr>
              <w:pStyle w:val="TAC"/>
              <w:rPr>
                <w:lang w:eastAsia="zh-CN"/>
              </w:rPr>
            </w:pPr>
            <w:r>
              <w:rPr>
                <w:lang w:eastAsia="zh-CN"/>
              </w:rPr>
              <w:t>Y</w:t>
            </w:r>
          </w:p>
        </w:tc>
      </w:tr>
      <w:tr w:rsidR="00A90238" w14:paraId="5C29C67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D0D2DBF"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DA0DE70" w14:textId="1BF5D9A5" w:rsidR="00A90238" w:rsidRDefault="00A90238" w:rsidP="004260A6">
            <w:pPr>
              <w:pStyle w:val="TAL"/>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1E1C79">
              <w:rPr>
                <w:rFonts w:cs="Arial"/>
                <w:szCs w:val="18"/>
              </w:rPr>
              <w:t> </w:t>
            </w:r>
            <w:r>
              <w:rPr>
                <w:rFonts w:cs="Arial"/>
                <w:szCs w:val="18"/>
              </w:rPr>
              <w:t>NOTE 1)</w:t>
            </w:r>
          </w:p>
        </w:tc>
        <w:tc>
          <w:tcPr>
            <w:tcW w:w="1017" w:type="dxa"/>
            <w:tcBorders>
              <w:top w:val="single" w:sz="4" w:space="0" w:color="auto"/>
              <w:left w:val="single" w:sz="4" w:space="0" w:color="auto"/>
              <w:bottom w:val="single" w:sz="4" w:space="0" w:color="auto"/>
              <w:right w:val="single" w:sz="4" w:space="0" w:color="auto"/>
            </w:tcBorders>
          </w:tcPr>
          <w:p w14:paraId="7F8257A9" w14:textId="77777777" w:rsidR="00A90238" w:rsidDel="00C32B2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669DA97" w14:textId="77777777" w:rsidR="00A90238" w:rsidDel="00C32B2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5F3B7C8" w14:textId="77777777" w:rsidR="00A90238" w:rsidDel="00C32B2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1DE6732" w14:textId="77777777" w:rsidR="00A90238" w:rsidDel="00C32B2D" w:rsidRDefault="00A90238" w:rsidP="004260A6">
            <w:pPr>
              <w:pStyle w:val="TAC"/>
              <w:rPr>
                <w:lang w:eastAsia="zh-CN"/>
              </w:rPr>
            </w:pPr>
          </w:p>
        </w:tc>
      </w:tr>
      <w:tr w:rsidR="00A90238" w14:paraId="72DB8DF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9AF0916"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AFC6CA1" w14:textId="77777777" w:rsidR="00A90238" w:rsidRDefault="00A90238" w:rsidP="004260A6">
            <w:pPr>
              <w:pStyle w:val="TAL"/>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20E03BF3" w14:textId="77777777" w:rsidR="00A90238" w:rsidDel="00C32B2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5689C7D" w14:textId="77777777" w:rsidR="00A90238" w:rsidDel="00C32B2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29483EA1" w14:textId="77777777" w:rsidR="00A90238" w:rsidDel="00C32B2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3976A73" w14:textId="77777777" w:rsidR="00A90238" w:rsidDel="00C32B2D" w:rsidRDefault="00A90238" w:rsidP="004260A6">
            <w:pPr>
              <w:pStyle w:val="TAC"/>
              <w:rPr>
                <w:lang w:eastAsia="zh-CN"/>
              </w:rPr>
            </w:pPr>
            <w:r>
              <w:rPr>
                <w:lang w:eastAsia="zh-CN"/>
              </w:rPr>
              <w:t>Y</w:t>
            </w:r>
          </w:p>
        </w:tc>
      </w:tr>
      <w:tr w:rsidR="00A90238" w14:paraId="22DE569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BE18AC0" w14:textId="77777777" w:rsidR="00A90238" w:rsidRDefault="00A90238" w:rsidP="004260A6">
            <w:pPr>
              <w:pStyle w:val="TAL"/>
            </w:pPr>
            <w:r>
              <w:t>3GPP TS </w:t>
            </w:r>
            <w:r w:rsidRPr="006F1700">
              <w:t>33.180</w:t>
            </w:r>
            <w:r>
              <w:t xml:space="preserve"> [14]</w:t>
            </w:r>
          </w:p>
        </w:tc>
        <w:tc>
          <w:tcPr>
            <w:tcW w:w="3118" w:type="dxa"/>
            <w:tcBorders>
              <w:top w:val="single" w:sz="4" w:space="0" w:color="auto"/>
              <w:left w:val="single" w:sz="4" w:space="0" w:color="auto"/>
              <w:bottom w:val="single" w:sz="4" w:space="0" w:color="auto"/>
              <w:right w:val="single" w:sz="4" w:space="0" w:color="auto"/>
            </w:tcBorders>
          </w:tcPr>
          <w:p w14:paraId="4694E21C" w14:textId="4546891F" w:rsidR="00A90238" w:rsidRDefault="00A90238" w:rsidP="004260A6">
            <w:pPr>
              <w:pStyle w:val="TAL"/>
              <w:rPr>
                <w:rFonts w:cs="Arial"/>
                <w:szCs w:val="18"/>
              </w:rPr>
            </w:pPr>
            <w:r>
              <w:t>&gt; KMSUri for security domain of group (see</w:t>
            </w:r>
            <w:r w:rsidR="001E1C79">
              <w:t> </w:t>
            </w:r>
            <w:r>
              <w:t>NOTE 4</w:t>
            </w:r>
            <w:r w:rsidRPr="00E37135">
              <w:t>)</w:t>
            </w:r>
          </w:p>
        </w:tc>
        <w:tc>
          <w:tcPr>
            <w:tcW w:w="1017" w:type="dxa"/>
            <w:tcBorders>
              <w:top w:val="single" w:sz="4" w:space="0" w:color="auto"/>
              <w:left w:val="single" w:sz="4" w:space="0" w:color="auto"/>
              <w:bottom w:val="single" w:sz="4" w:space="0" w:color="auto"/>
              <w:right w:val="single" w:sz="4" w:space="0" w:color="auto"/>
            </w:tcBorders>
          </w:tcPr>
          <w:p w14:paraId="58B31779" w14:textId="77777777" w:rsidR="00A90238" w:rsidRDefault="00A90238" w:rsidP="004260A6">
            <w:pPr>
              <w:pStyle w:val="TAC"/>
              <w:rPr>
                <w:rFonts w:cs="Arial"/>
                <w:szCs w:val="18"/>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69986BD9" w14:textId="77777777" w:rsidR="00A90238" w:rsidRDefault="00A90238" w:rsidP="004260A6">
            <w:pPr>
              <w:pStyle w:val="TAC"/>
              <w:rPr>
                <w:rFonts w:cs="Arial"/>
                <w:szCs w:val="18"/>
              </w:rPr>
            </w:pPr>
            <w:r w:rsidRPr="00A55182">
              <w:t>Y</w:t>
            </w:r>
          </w:p>
        </w:tc>
        <w:tc>
          <w:tcPr>
            <w:tcW w:w="1440" w:type="dxa"/>
            <w:tcBorders>
              <w:top w:val="single" w:sz="4" w:space="0" w:color="auto"/>
              <w:left w:val="single" w:sz="4" w:space="0" w:color="auto"/>
              <w:bottom w:val="single" w:sz="4" w:space="0" w:color="auto"/>
              <w:right w:val="single" w:sz="4" w:space="0" w:color="auto"/>
            </w:tcBorders>
          </w:tcPr>
          <w:p w14:paraId="176E5D72" w14:textId="77777777" w:rsidR="00A90238" w:rsidRDefault="00A90238" w:rsidP="004260A6">
            <w:pPr>
              <w:pStyle w:val="TAC"/>
              <w:rPr>
                <w:rFonts w:cs="Arial"/>
                <w:szCs w:val="18"/>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00038A54" w14:textId="77777777" w:rsidR="00A90238" w:rsidRDefault="00A90238" w:rsidP="004260A6">
            <w:pPr>
              <w:pStyle w:val="TAC"/>
              <w:rPr>
                <w:lang w:eastAsia="zh-CN"/>
              </w:rPr>
            </w:pPr>
            <w:r w:rsidRPr="00A55182">
              <w:rPr>
                <w:lang w:eastAsia="zh-CN"/>
              </w:rPr>
              <w:t>Y</w:t>
            </w:r>
          </w:p>
        </w:tc>
      </w:tr>
      <w:tr w:rsidR="00A90238" w14:paraId="5567C78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6ABA5EF"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42099E66" w14:textId="6E6107CC" w:rsidR="00A90238" w:rsidRDefault="00A90238" w:rsidP="004260A6">
            <w:pPr>
              <w:pStyle w:val="TAL"/>
            </w:pPr>
            <w:r>
              <w:t>&gt; Presentation priority of the group relative to other groups and users (see</w:t>
            </w:r>
            <w:r w:rsidR="001E1C79">
              <w:t> </w:t>
            </w:r>
            <w:r>
              <w:t>NOTE 2)</w:t>
            </w:r>
          </w:p>
        </w:tc>
        <w:tc>
          <w:tcPr>
            <w:tcW w:w="1017" w:type="dxa"/>
            <w:tcBorders>
              <w:top w:val="single" w:sz="4" w:space="0" w:color="auto"/>
              <w:left w:val="single" w:sz="4" w:space="0" w:color="auto"/>
              <w:bottom w:val="single" w:sz="4" w:space="0" w:color="auto"/>
              <w:right w:val="single" w:sz="4" w:space="0" w:color="auto"/>
            </w:tcBorders>
          </w:tcPr>
          <w:p w14:paraId="060E85AD"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62AF06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8565060"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2565781" w14:textId="77777777" w:rsidR="00A90238" w:rsidRDefault="00A90238" w:rsidP="004260A6">
            <w:pPr>
              <w:pStyle w:val="TAC"/>
              <w:rPr>
                <w:lang w:eastAsia="zh-CN"/>
              </w:rPr>
            </w:pPr>
            <w:r>
              <w:rPr>
                <w:lang w:eastAsia="zh-CN"/>
              </w:rPr>
              <w:t>Y</w:t>
            </w:r>
          </w:p>
        </w:tc>
      </w:tr>
      <w:tr w:rsidR="00A90238" w14:paraId="0FEBAE6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95E73D1" w14:textId="77777777" w:rsidR="00A90238" w:rsidRDefault="00A90238" w:rsidP="004260A6">
            <w:pPr>
              <w:pStyle w:val="TAL"/>
            </w:pPr>
            <w:r>
              <w:t>Subclause 5.2.5 of 3GPP TS 23.280 [</w:t>
            </w:r>
            <w:r w:rsidRPr="00A61272">
              <w:t>6]</w:t>
            </w:r>
          </w:p>
        </w:tc>
        <w:tc>
          <w:tcPr>
            <w:tcW w:w="3118" w:type="dxa"/>
            <w:tcBorders>
              <w:top w:val="single" w:sz="4" w:space="0" w:color="auto"/>
              <w:left w:val="single" w:sz="4" w:space="0" w:color="auto"/>
              <w:bottom w:val="single" w:sz="4" w:space="0" w:color="auto"/>
              <w:right w:val="single" w:sz="4" w:space="0" w:color="auto"/>
            </w:tcBorders>
          </w:tcPr>
          <w:p w14:paraId="078DD060" w14:textId="77777777" w:rsidR="00A90238" w:rsidRDefault="00A90238" w:rsidP="004260A6">
            <w:pPr>
              <w:pStyle w:val="TAL"/>
            </w:pPr>
            <w:r>
              <w:t>List of groups user implicitly affiliates to after MCVideo service authorization for the user</w:t>
            </w:r>
          </w:p>
        </w:tc>
        <w:tc>
          <w:tcPr>
            <w:tcW w:w="1017" w:type="dxa"/>
            <w:tcBorders>
              <w:top w:val="single" w:sz="4" w:space="0" w:color="auto"/>
              <w:left w:val="single" w:sz="4" w:space="0" w:color="auto"/>
              <w:bottom w:val="single" w:sz="4" w:space="0" w:color="auto"/>
              <w:right w:val="single" w:sz="4" w:space="0" w:color="auto"/>
            </w:tcBorders>
          </w:tcPr>
          <w:p w14:paraId="667FB63C"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7F00F3"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3F544C5C"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0023659" w14:textId="77777777" w:rsidR="00A90238" w:rsidRDefault="00A90238" w:rsidP="004260A6">
            <w:pPr>
              <w:pStyle w:val="TAC"/>
            </w:pPr>
          </w:p>
        </w:tc>
      </w:tr>
      <w:tr w:rsidR="00A90238" w14:paraId="3CF14F1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F8E767D"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76487C7" w14:textId="77777777" w:rsidR="00A90238" w:rsidRDefault="00A90238" w:rsidP="004260A6">
            <w:pPr>
              <w:pStyle w:val="TAL"/>
            </w:pPr>
            <w:r>
              <w:t>&gt; MCVideo Group ID</w:t>
            </w:r>
          </w:p>
        </w:tc>
        <w:tc>
          <w:tcPr>
            <w:tcW w:w="1017" w:type="dxa"/>
            <w:tcBorders>
              <w:top w:val="single" w:sz="4" w:space="0" w:color="auto"/>
              <w:left w:val="single" w:sz="4" w:space="0" w:color="auto"/>
              <w:bottom w:val="single" w:sz="4" w:space="0" w:color="auto"/>
              <w:right w:val="single" w:sz="4" w:space="0" w:color="auto"/>
            </w:tcBorders>
          </w:tcPr>
          <w:p w14:paraId="66B9CC7C"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0E6A02B"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A9B5369"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3DBA90E" w14:textId="77777777" w:rsidR="00A90238" w:rsidRDefault="00A90238" w:rsidP="004260A6">
            <w:pPr>
              <w:pStyle w:val="TAC"/>
              <w:rPr>
                <w:lang w:eastAsia="zh-CN"/>
              </w:rPr>
            </w:pPr>
            <w:r>
              <w:rPr>
                <w:lang w:eastAsia="zh-CN"/>
              </w:rPr>
              <w:t>Y</w:t>
            </w:r>
          </w:p>
        </w:tc>
      </w:tr>
      <w:tr w:rsidR="00A90238" w14:paraId="332C1A1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0752FF8" w14:textId="77777777" w:rsidR="00A90238" w:rsidRDefault="00A90238" w:rsidP="004260A6">
            <w:pPr>
              <w:pStyle w:val="TAL"/>
            </w:pPr>
            <w:r>
              <w:t>[R-6.4.2-006] of 3GPP TS 22.280 [2]</w:t>
            </w:r>
          </w:p>
        </w:tc>
        <w:tc>
          <w:tcPr>
            <w:tcW w:w="3118" w:type="dxa"/>
            <w:tcBorders>
              <w:top w:val="single" w:sz="4" w:space="0" w:color="auto"/>
              <w:left w:val="single" w:sz="4" w:space="0" w:color="auto"/>
              <w:bottom w:val="single" w:sz="4" w:space="0" w:color="auto"/>
              <w:right w:val="single" w:sz="4" w:space="0" w:color="auto"/>
            </w:tcBorders>
          </w:tcPr>
          <w:p w14:paraId="7ABDF4D6" w14:textId="77777777" w:rsidR="00A90238" w:rsidRDefault="00A90238" w:rsidP="004260A6">
            <w:pPr>
              <w:pStyle w:val="TAL"/>
            </w:pPr>
            <w:r>
              <w:t>Authorisation of an MCVideo user to request a list of which MCVideo groups a user has affiliated to</w:t>
            </w:r>
          </w:p>
        </w:tc>
        <w:tc>
          <w:tcPr>
            <w:tcW w:w="1017" w:type="dxa"/>
            <w:tcBorders>
              <w:top w:val="single" w:sz="4" w:space="0" w:color="auto"/>
              <w:left w:val="single" w:sz="4" w:space="0" w:color="auto"/>
              <w:bottom w:val="single" w:sz="4" w:space="0" w:color="auto"/>
              <w:right w:val="single" w:sz="4" w:space="0" w:color="auto"/>
            </w:tcBorders>
          </w:tcPr>
          <w:p w14:paraId="6466BB5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542DCD5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C2BB9E0"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486D1D1" w14:textId="77777777" w:rsidR="00A90238" w:rsidRDefault="00A90238" w:rsidP="004260A6">
            <w:pPr>
              <w:pStyle w:val="TAC"/>
            </w:pPr>
            <w:r>
              <w:rPr>
                <w:rFonts w:hint="eastAsia"/>
                <w:lang w:eastAsia="zh-CN"/>
              </w:rPr>
              <w:t>Y</w:t>
            </w:r>
          </w:p>
        </w:tc>
      </w:tr>
      <w:tr w:rsidR="00A90238" w14:paraId="6057E00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DF2A68C" w14:textId="77777777" w:rsidR="00A90238" w:rsidRDefault="00A90238" w:rsidP="004260A6">
            <w:pPr>
              <w:pStyle w:val="TAL"/>
            </w:pPr>
            <w:r>
              <w:t xml:space="preserve">[R-6.4.6.1-002], </w:t>
            </w:r>
          </w:p>
          <w:p w14:paraId="20EC24CC" w14:textId="77777777" w:rsidR="00A90238" w:rsidRDefault="00A90238" w:rsidP="004260A6">
            <w:pPr>
              <w:pStyle w:val="TAL"/>
            </w:pPr>
            <w:r>
              <w:t>[R-6.4.6.1-003] of 3GPP TS 22.280 [2]</w:t>
            </w:r>
          </w:p>
        </w:tc>
        <w:tc>
          <w:tcPr>
            <w:tcW w:w="3118" w:type="dxa"/>
            <w:tcBorders>
              <w:top w:val="single" w:sz="4" w:space="0" w:color="auto"/>
              <w:left w:val="single" w:sz="4" w:space="0" w:color="auto"/>
              <w:bottom w:val="single" w:sz="4" w:space="0" w:color="auto"/>
              <w:right w:val="single" w:sz="4" w:space="0" w:color="auto"/>
            </w:tcBorders>
          </w:tcPr>
          <w:p w14:paraId="1E4C7B15" w14:textId="77777777" w:rsidR="00A90238" w:rsidRDefault="00A90238" w:rsidP="004260A6">
            <w:pPr>
              <w:pStyle w:val="TAL"/>
            </w:pPr>
            <w:r>
              <w:t>Authorisation to change affiliated groups of other specified user(s)</w:t>
            </w:r>
          </w:p>
        </w:tc>
        <w:tc>
          <w:tcPr>
            <w:tcW w:w="1017" w:type="dxa"/>
            <w:tcBorders>
              <w:top w:val="single" w:sz="4" w:space="0" w:color="auto"/>
              <w:left w:val="single" w:sz="4" w:space="0" w:color="auto"/>
              <w:bottom w:val="single" w:sz="4" w:space="0" w:color="auto"/>
              <w:right w:val="single" w:sz="4" w:space="0" w:color="auto"/>
            </w:tcBorders>
          </w:tcPr>
          <w:p w14:paraId="771A875A"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FC786C6"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48A362B"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54CDA1A" w14:textId="77777777" w:rsidR="00A90238" w:rsidRDefault="00A90238" w:rsidP="004260A6">
            <w:pPr>
              <w:pStyle w:val="TAC"/>
            </w:pPr>
            <w:r>
              <w:rPr>
                <w:rFonts w:hint="eastAsia"/>
                <w:lang w:eastAsia="zh-CN"/>
              </w:rPr>
              <w:t>Y</w:t>
            </w:r>
          </w:p>
        </w:tc>
      </w:tr>
      <w:tr w:rsidR="00A90238" w14:paraId="0ED9A5F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63B2CF0" w14:textId="77777777" w:rsidR="00A90238" w:rsidRDefault="00A90238" w:rsidP="004260A6">
            <w:pPr>
              <w:pStyle w:val="TAL"/>
            </w:pPr>
            <w:r>
              <w:t xml:space="preserve">[R-6.4.6.2-001], </w:t>
            </w:r>
          </w:p>
          <w:p w14:paraId="4737C156" w14:textId="77777777" w:rsidR="00A90238" w:rsidRDefault="00A90238" w:rsidP="004260A6">
            <w:pPr>
              <w:pStyle w:val="TAL"/>
            </w:pPr>
            <w:r>
              <w:t>[R-6.4.6.2-002] of 3GPP TS 22.280 [2]</w:t>
            </w:r>
          </w:p>
        </w:tc>
        <w:tc>
          <w:tcPr>
            <w:tcW w:w="3118" w:type="dxa"/>
            <w:tcBorders>
              <w:top w:val="single" w:sz="4" w:space="0" w:color="auto"/>
              <w:left w:val="single" w:sz="4" w:space="0" w:color="auto"/>
              <w:bottom w:val="single" w:sz="4" w:space="0" w:color="auto"/>
              <w:right w:val="single" w:sz="4" w:space="0" w:color="auto"/>
            </w:tcBorders>
          </w:tcPr>
          <w:p w14:paraId="4100EB64" w14:textId="77777777" w:rsidR="00A90238" w:rsidRDefault="00A90238" w:rsidP="004260A6">
            <w:pPr>
              <w:pStyle w:val="TAL"/>
            </w:pPr>
            <w:r>
              <w:t>Authorisation to recommend to specified user(s) to affiliate to specific group(s)</w:t>
            </w:r>
          </w:p>
        </w:tc>
        <w:tc>
          <w:tcPr>
            <w:tcW w:w="1017" w:type="dxa"/>
            <w:tcBorders>
              <w:top w:val="single" w:sz="4" w:space="0" w:color="auto"/>
              <w:left w:val="single" w:sz="4" w:space="0" w:color="auto"/>
              <w:bottom w:val="single" w:sz="4" w:space="0" w:color="auto"/>
              <w:right w:val="single" w:sz="4" w:space="0" w:color="auto"/>
            </w:tcBorders>
          </w:tcPr>
          <w:p w14:paraId="5B532B6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0B5D51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ABD44D9"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A072314" w14:textId="77777777" w:rsidR="00A90238" w:rsidRDefault="00A90238" w:rsidP="004260A6">
            <w:pPr>
              <w:pStyle w:val="TAC"/>
            </w:pPr>
            <w:r>
              <w:rPr>
                <w:rFonts w:hint="eastAsia"/>
                <w:lang w:eastAsia="zh-CN"/>
              </w:rPr>
              <w:t>Y</w:t>
            </w:r>
          </w:p>
        </w:tc>
      </w:tr>
      <w:tr w:rsidR="00A90238" w14:paraId="33A851E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EC187B7" w14:textId="77777777" w:rsidR="00A90238" w:rsidRDefault="00A90238" w:rsidP="004260A6">
            <w:pPr>
              <w:pStyle w:val="TAL"/>
            </w:pPr>
            <w:r>
              <w:t>[R-6.6.1-004] of 3GPP TS 22.280 [2]</w:t>
            </w:r>
          </w:p>
        </w:tc>
        <w:tc>
          <w:tcPr>
            <w:tcW w:w="3118" w:type="dxa"/>
            <w:tcBorders>
              <w:top w:val="single" w:sz="4" w:space="0" w:color="auto"/>
              <w:left w:val="single" w:sz="4" w:space="0" w:color="auto"/>
              <w:bottom w:val="single" w:sz="4" w:space="0" w:color="auto"/>
              <w:right w:val="single" w:sz="4" w:space="0" w:color="auto"/>
            </w:tcBorders>
          </w:tcPr>
          <w:p w14:paraId="71806925" w14:textId="77777777" w:rsidR="00A90238" w:rsidRDefault="00A90238" w:rsidP="004260A6">
            <w:pPr>
              <w:pStyle w:val="TAL"/>
            </w:pPr>
            <w:r>
              <w:t>Authorisation to perform regrouping</w:t>
            </w:r>
          </w:p>
        </w:tc>
        <w:tc>
          <w:tcPr>
            <w:tcW w:w="1017" w:type="dxa"/>
            <w:tcBorders>
              <w:top w:val="single" w:sz="4" w:space="0" w:color="auto"/>
              <w:left w:val="single" w:sz="4" w:space="0" w:color="auto"/>
              <w:bottom w:val="single" w:sz="4" w:space="0" w:color="auto"/>
              <w:right w:val="single" w:sz="4" w:space="0" w:color="auto"/>
            </w:tcBorders>
          </w:tcPr>
          <w:p w14:paraId="664E9F55"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143797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49882A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9DA3823" w14:textId="77777777" w:rsidR="00A90238" w:rsidRDefault="00A90238" w:rsidP="004260A6">
            <w:pPr>
              <w:pStyle w:val="TAC"/>
            </w:pPr>
            <w:r>
              <w:rPr>
                <w:rFonts w:hint="eastAsia"/>
                <w:lang w:eastAsia="zh-CN"/>
              </w:rPr>
              <w:t>Y</w:t>
            </w:r>
          </w:p>
        </w:tc>
      </w:tr>
      <w:tr w:rsidR="00A90238" w14:paraId="2A71F58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B5B1E27" w14:textId="77777777" w:rsidR="00A90238" w:rsidRDefault="00A90238" w:rsidP="004260A6">
            <w:pPr>
              <w:pStyle w:val="TAL"/>
            </w:pPr>
            <w:r>
              <w:t>[R-6.7.2-001] of 3GPP TS 22.280 [2]</w:t>
            </w:r>
          </w:p>
        </w:tc>
        <w:tc>
          <w:tcPr>
            <w:tcW w:w="3118" w:type="dxa"/>
            <w:tcBorders>
              <w:top w:val="single" w:sz="4" w:space="0" w:color="auto"/>
              <w:left w:val="single" w:sz="4" w:space="0" w:color="auto"/>
              <w:bottom w:val="single" w:sz="4" w:space="0" w:color="auto"/>
              <w:right w:val="single" w:sz="4" w:space="0" w:color="auto"/>
            </w:tcBorders>
          </w:tcPr>
          <w:p w14:paraId="51A09516" w14:textId="77777777" w:rsidR="00A90238" w:rsidRDefault="00A90238" w:rsidP="004260A6">
            <w:pPr>
              <w:pStyle w:val="TAL"/>
            </w:pPr>
            <w:r>
              <w:t>Presence status is available/not available to other users</w:t>
            </w:r>
          </w:p>
        </w:tc>
        <w:tc>
          <w:tcPr>
            <w:tcW w:w="1017" w:type="dxa"/>
            <w:tcBorders>
              <w:top w:val="single" w:sz="4" w:space="0" w:color="auto"/>
              <w:left w:val="single" w:sz="4" w:space="0" w:color="auto"/>
              <w:bottom w:val="single" w:sz="4" w:space="0" w:color="auto"/>
              <w:right w:val="single" w:sz="4" w:space="0" w:color="auto"/>
            </w:tcBorders>
          </w:tcPr>
          <w:p w14:paraId="18843B72"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3E93EB6"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6178BBB"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05866F1" w14:textId="77777777" w:rsidR="00A90238" w:rsidRDefault="00A90238" w:rsidP="004260A6">
            <w:pPr>
              <w:pStyle w:val="TAC"/>
            </w:pPr>
            <w:r>
              <w:rPr>
                <w:rFonts w:hint="eastAsia"/>
                <w:lang w:eastAsia="zh-CN"/>
              </w:rPr>
              <w:t>Y</w:t>
            </w:r>
          </w:p>
        </w:tc>
      </w:tr>
      <w:tr w:rsidR="00A90238" w14:paraId="722C356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0E43A6A" w14:textId="77777777" w:rsidR="00A90238" w:rsidRDefault="00A90238" w:rsidP="004260A6">
            <w:pPr>
              <w:pStyle w:val="TAL"/>
            </w:pPr>
            <w:r>
              <w:t xml:space="preserve">[R-6.7.1-002], </w:t>
            </w:r>
          </w:p>
          <w:p w14:paraId="7EA1EB91" w14:textId="77777777" w:rsidR="00A90238" w:rsidRDefault="00A90238" w:rsidP="004260A6">
            <w:pPr>
              <w:pStyle w:val="TAL"/>
            </w:pPr>
            <w:r>
              <w:t>[R-6.7.2-002] of 3GPP TS 22.280 [2]</w:t>
            </w:r>
          </w:p>
        </w:tc>
        <w:tc>
          <w:tcPr>
            <w:tcW w:w="3118" w:type="dxa"/>
            <w:tcBorders>
              <w:top w:val="single" w:sz="4" w:space="0" w:color="auto"/>
              <w:left w:val="single" w:sz="4" w:space="0" w:color="auto"/>
              <w:bottom w:val="single" w:sz="4" w:space="0" w:color="auto"/>
              <w:right w:val="single" w:sz="4" w:space="0" w:color="auto"/>
            </w:tcBorders>
          </w:tcPr>
          <w:p w14:paraId="24D70BA5" w14:textId="77777777" w:rsidR="00A90238" w:rsidRDefault="00A90238" w:rsidP="004260A6">
            <w:pPr>
              <w:pStyle w:val="TAL"/>
            </w:pPr>
            <w:r>
              <w:t>List of MCVideo users that MCVideo user is authorised to obtain presence of</w:t>
            </w:r>
          </w:p>
        </w:tc>
        <w:tc>
          <w:tcPr>
            <w:tcW w:w="1017" w:type="dxa"/>
            <w:tcBorders>
              <w:top w:val="single" w:sz="4" w:space="0" w:color="auto"/>
              <w:left w:val="single" w:sz="4" w:space="0" w:color="auto"/>
              <w:bottom w:val="single" w:sz="4" w:space="0" w:color="auto"/>
              <w:right w:val="single" w:sz="4" w:space="0" w:color="auto"/>
            </w:tcBorders>
          </w:tcPr>
          <w:p w14:paraId="68E6770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6C72442D"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76AE685B"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BE66E8F" w14:textId="77777777" w:rsidR="00A90238" w:rsidRDefault="00A90238" w:rsidP="004260A6">
            <w:pPr>
              <w:pStyle w:val="TAC"/>
            </w:pPr>
          </w:p>
        </w:tc>
      </w:tr>
      <w:tr w:rsidR="00A90238" w14:paraId="5E2C13C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5094E8B"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116DEDE" w14:textId="77777777" w:rsidR="00A90238" w:rsidRDefault="00A90238" w:rsidP="004260A6">
            <w:pPr>
              <w:pStyle w:val="TAL"/>
            </w:pPr>
            <w:r>
              <w:t>&gt; MCVideo IDs</w:t>
            </w:r>
          </w:p>
        </w:tc>
        <w:tc>
          <w:tcPr>
            <w:tcW w:w="1017" w:type="dxa"/>
            <w:tcBorders>
              <w:top w:val="single" w:sz="4" w:space="0" w:color="auto"/>
              <w:left w:val="single" w:sz="4" w:space="0" w:color="auto"/>
              <w:bottom w:val="single" w:sz="4" w:space="0" w:color="auto"/>
              <w:right w:val="single" w:sz="4" w:space="0" w:color="auto"/>
            </w:tcBorders>
          </w:tcPr>
          <w:p w14:paraId="1570E994"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7BDA13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0DE9BA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6705A231" w14:textId="77777777" w:rsidR="00A90238" w:rsidRDefault="00A90238" w:rsidP="004260A6">
            <w:pPr>
              <w:pStyle w:val="TAC"/>
              <w:rPr>
                <w:lang w:eastAsia="zh-CN"/>
              </w:rPr>
            </w:pPr>
            <w:r>
              <w:rPr>
                <w:lang w:eastAsia="zh-CN"/>
              </w:rPr>
              <w:t>Y</w:t>
            </w:r>
          </w:p>
        </w:tc>
      </w:tr>
      <w:tr w:rsidR="00A90238" w14:paraId="36D15E7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C00B627" w14:textId="77777777" w:rsidR="00A90238" w:rsidRDefault="00A90238" w:rsidP="004260A6">
            <w:pPr>
              <w:pStyle w:val="TAL"/>
            </w:pPr>
            <w:r>
              <w:t xml:space="preserve">[R-6.8.7.4.2-001], </w:t>
            </w:r>
            <w:r>
              <w:br/>
              <w:t>[R-6.8.7.4.2-002] of 3GPP TS 22.280 [2]</w:t>
            </w:r>
          </w:p>
        </w:tc>
        <w:tc>
          <w:tcPr>
            <w:tcW w:w="3118" w:type="dxa"/>
            <w:tcBorders>
              <w:top w:val="single" w:sz="4" w:space="0" w:color="auto"/>
              <w:left w:val="single" w:sz="4" w:space="0" w:color="auto"/>
              <w:bottom w:val="single" w:sz="4" w:space="0" w:color="auto"/>
              <w:right w:val="single" w:sz="4" w:space="0" w:color="auto"/>
            </w:tcBorders>
          </w:tcPr>
          <w:p w14:paraId="2258DAB9" w14:textId="77777777" w:rsidR="00A90238" w:rsidRDefault="00A90238" w:rsidP="004260A6">
            <w:pPr>
              <w:pStyle w:val="TAL"/>
            </w:pPr>
            <w:r>
              <w:t>Authorisation of a user to cancel an emergency alert on any MCVideo UE of any user</w:t>
            </w:r>
          </w:p>
        </w:tc>
        <w:tc>
          <w:tcPr>
            <w:tcW w:w="1017" w:type="dxa"/>
            <w:tcBorders>
              <w:top w:val="single" w:sz="4" w:space="0" w:color="auto"/>
              <w:left w:val="single" w:sz="4" w:space="0" w:color="auto"/>
              <w:bottom w:val="single" w:sz="4" w:space="0" w:color="auto"/>
              <w:right w:val="single" w:sz="4" w:space="0" w:color="auto"/>
            </w:tcBorders>
          </w:tcPr>
          <w:p w14:paraId="45CBBBE8"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3F47ECF"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5B1A8A3"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B9F3C19" w14:textId="77777777" w:rsidR="00A90238" w:rsidRDefault="00A90238" w:rsidP="004260A6">
            <w:pPr>
              <w:pStyle w:val="TAC"/>
            </w:pPr>
            <w:r>
              <w:rPr>
                <w:rFonts w:hint="eastAsia"/>
                <w:lang w:eastAsia="zh-CN"/>
              </w:rPr>
              <w:t>Y</w:t>
            </w:r>
          </w:p>
        </w:tc>
      </w:tr>
      <w:tr w:rsidR="00A90238" w14:paraId="01FE316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9224E88" w14:textId="77777777" w:rsidR="00A90238" w:rsidRDefault="00A90238" w:rsidP="004260A6">
            <w:pPr>
              <w:pStyle w:val="TAL"/>
            </w:pPr>
            <w:r>
              <w:t>[R-6.13.4-001] of 3GPP TS 22.280 [2]</w:t>
            </w:r>
          </w:p>
        </w:tc>
        <w:tc>
          <w:tcPr>
            <w:tcW w:w="3118" w:type="dxa"/>
            <w:tcBorders>
              <w:top w:val="single" w:sz="4" w:space="0" w:color="auto"/>
              <w:left w:val="single" w:sz="4" w:space="0" w:color="auto"/>
              <w:bottom w:val="single" w:sz="4" w:space="0" w:color="auto"/>
              <w:right w:val="single" w:sz="4" w:space="0" w:color="auto"/>
            </w:tcBorders>
          </w:tcPr>
          <w:p w14:paraId="542B7393" w14:textId="77777777" w:rsidR="00A90238" w:rsidRDefault="00A90238" w:rsidP="004260A6">
            <w:pPr>
              <w:pStyle w:val="TAL"/>
            </w:pPr>
            <w:r>
              <w:t>Authorisation for an MCVideo user to enable/disable an MCVideo user</w:t>
            </w:r>
          </w:p>
        </w:tc>
        <w:tc>
          <w:tcPr>
            <w:tcW w:w="1017" w:type="dxa"/>
            <w:tcBorders>
              <w:top w:val="single" w:sz="4" w:space="0" w:color="auto"/>
              <w:left w:val="single" w:sz="4" w:space="0" w:color="auto"/>
              <w:bottom w:val="single" w:sz="4" w:space="0" w:color="auto"/>
              <w:right w:val="single" w:sz="4" w:space="0" w:color="auto"/>
            </w:tcBorders>
          </w:tcPr>
          <w:p w14:paraId="21FDA2C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1A5A4DA4"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561398A"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DE91602" w14:textId="77777777" w:rsidR="00A90238" w:rsidRDefault="00A90238" w:rsidP="004260A6">
            <w:pPr>
              <w:pStyle w:val="TAC"/>
            </w:pPr>
            <w:r>
              <w:rPr>
                <w:rFonts w:hint="eastAsia"/>
                <w:lang w:eastAsia="zh-CN"/>
              </w:rPr>
              <w:t>Y</w:t>
            </w:r>
          </w:p>
        </w:tc>
      </w:tr>
      <w:tr w:rsidR="00A90238" w14:paraId="08ECB47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FB92A3C" w14:textId="77777777" w:rsidR="00A90238" w:rsidRDefault="00A90238" w:rsidP="004260A6">
            <w:pPr>
              <w:pStyle w:val="TAL"/>
            </w:pPr>
            <w:r>
              <w:t xml:space="preserve">[R-6.13.4-003], </w:t>
            </w:r>
            <w:r>
              <w:br/>
              <w:t xml:space="preserve">[R-6.13.4-005], </w:t>
            </w:r>
            <w:r>
              <w:br/>
              <w:t xml:space="preserve">[R-6.13.4-006], </w:t>
            </w:r>
            <w:r>
              <w:br/>
              <w:t>[R-6.13.4-007] of 3GPP TS 22.280 [2]</w:t>
            </w:r>
          </w:p>
        </w:tc>
        <w:tc>
          <w:tcPr>
            <w:tcW w:w="3118" w:type="dxa"/>
            <w:tcBorders>
              <w:top w:val="single" w:sz="4" w:space="0" w:color="auto"/>
              <w:left w:val="single" w:sz="4" w:space="0" w:color="auto"/>
              <w:bottom w:val="single" w:sz="4" w:space="0" w:color="auto"/>
              <w:right w:val="single" w:sz="4" w:space="0" w:color="auto"/>
            </w:tcBorders>
          </w:tcPr>
          <w:p w14:paraId="4D960B07" w14:textId="77777777" w:rsidR="00A90238" w:rsidRDefault="00A90238" w:rsidP="004260A6">
            <w:pPr>
              <w:pStyle w:val="TAL"/>
            </w:pPr>
            <w:r>
              <w:t>Authorisation for an MCVideo user to (permanently /temporarily) enable/disable a UE</w:t>
            </w:r>
          </w:p>
        </w:tc>
        <w:tc>
          <w:tcPr>
            <w:tcW w:w="1017" w:type="dxa"/>
            <w:tcBorders>
              <w:top w:val="single" w:sz="4" w:space="0" w:color="auto"/>
              <w:left w:val="single" w:sz="4" w:space="0" w:color="auto"/>
              <w:bottom w:val="single" w:sz="4" w:space="0" w:color="auto"/>
              <w:right w:val="single" w:sz="4" w:space="0" w:color="auto"/>
            </w:tcBorders>
          </w:tcPr>
          <w:p w14:paraId="1031E41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6508D47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ECBF8A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20FF312" w14:textId="77777777" w:rsidR="00A90238" w:rsidRDefault="00A90238" w:rsidP="004260A6">
            <w:pPr>
              <w:pStyle w:val="TAC"/>
            </w:pPr>
            <w:r>
              <w:rPr>
                <w:rFonts w:hint="eastAsia"/>
                <w:lang w:eastAsia="zh-CN"/>
              </w:rPr>
              <w:t>Y</w:t>
            </w:r>
          </w:p>
        </w:tc>
      </w:tr>
      <w:tr w:rsidR="00A90238" w14:paraId="51C8725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BD2D752" w14:textId="77777777" w:rsidR="00A90238" w:rsidRDefault="00A90238" w:rsidP="004260A6">
            <w:pPr>
              <w:pStyle w:val="TAL"/>
            </w:pPr>
            <w:r>
              <w:t xml:space="preserve">[R-7.14-002], </w:t>
            </w:r>
          </w:p>
          <w:p w14:paraId="629B4C30" w14:textId="77777777" w:rsidR="00A90238" w:rsidRDefault="00A90238" w:rsidP="004260A6">
            <w:pPr>
              <w:pStyle w:val="TAL"/>
            </w:pPr>
            <w:r>
              <w:t>[R-7.14-003] of 3GPP TS 22.280 [2]</w:t>
            </w:r>
          </w:p>
        </w:tc>
        <w:tc>
          <w:tcPr>
            <w:tcW w:w="3118" w:type="dxa"/>
            <w:tcBorders>
              <w:top w:val="single" w:sz="4" w:space="0" w:color="auto"/>
              <w:left w:val="single" w:sz="4" w:space="0" w:color="auto"/>
              <w:bottom w:val="single" w:sz="4" w:space="0" w:color="auto"/>
              <w:right w:val="single" w:sz="4" w:space="0" w:color="auto"/>
            </w:tcBorders>
          </w:tcPr>
          <w:p w14:paraId="7AC6C0C0" w14:textId="77777777" w:rsidR="00A90238" w:rsidRDefault="00A90238" w:rsidP="004260A6">
            <w:pPr>
              <w:pStyle w:val="TAL"/>
            </w:pPr>
            <w:r>
              <w:t>Authorization for manual switch to off-network while in on-network</w:t>
            </w:r>
          </w:p>
        </w:tc>
        <w:tc>
          <w:tcPr>
            <w:tcW w:w="1017" w:type="dxa"/>
            <w:tcBorders>
              <w:top w:val="single" w:sz="4" w:space="0" w:color="auto"/>
              <w:left w:val="single" w:sz="4" w:space="0" w:color="auto"/>
              <w:bottom w:val="single" w:sz="4" w:space="0" w:color="auto"/>
              <w:right w:val="single" w:sz="4" w:space="0" w:color="auto"/>
            </w:tcBorders>
          </w:tcPr>
          <w:p w14:paraId="35DD747F"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BCAF19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3A33CAC"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85B4DE7" w14:textId="77777777" w:rsidR="00A90238" w:rsidRDefault="00A90238" w:rsidP="004260A6">
            <w:pPr>
              <w:pStyle w:val="TAC"/>
            </w:pPr>
            <w:r>
              <w:rPr>
                <w:rFonts w:hint="eastAsia"/>
                <w:lang w:eastAsia="zh-CN"/>
              </w:rPr>
              <w:t>Y</w:t>
            </w:r>
          </w:p>
        </w:tc>
      </w:tr>
      <w:tr w:rsidR="00A90238" w14:paraId="08C2CAE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1D6F170" w14:textId="77777777" w:rsidR="00A90238" w:rsidRDefault="00A90238" w:rsidP="004260A6">
            <w:pPr>
              <w:pStyle w:val="TAL"/>
            </w:pPr>
            <w:r>
              <w:t>[R-5.1.5-004] of 3GPP TS 22.280 [2]</w:t>
            </w:r>
          </w:p>
        </w:tc>
        <w:tc>
          <w:tcPr>
            <w:tcW w:w="3118" w:type="dxa"/>
            <w:tcBorders>
              <w:top w:val="single" w:sz="4" w:space="0" w:color="auto"/>
              <w:left w:val="single" w:sz="4" w:space="0" w:color="auto"/>
              <w:bottom w:val="single" w:sz="4" w:space="0" w:color="auto"/>
              <w:right w:val="single" w:sz="4" w:space="0" w:color="auto"/>
            </w:tcBorders>
          </w:tcPr>
          <w:p w14:paraId="7DF8FEE5" w14:textId="77777777" w:rsidR="00A90238" w:rsidRDefault="00A90238" w:rsidP="004260A6">
            <w:pPr>
              <w:pStyle w:val="TAL"/>
            </w:pPr>
            <w:r>
              <w:t>Limitation of number of affiliations per user (Nc2)</w:t>
            </w:r>
          </w:p>
        </w:tc>
        <w:tc>
          <w:tcPr>
            <w:tcW w:w="1017" w:type="dxa"/>
            <w:tcBorders>
              <w:top w:val="single" w:sz="4" w:space="0" w:color="auto"/>
              <w:left w:val="single" w:sz="4" w:space="0" w:color="auto"/>
              <w:bottom w:val="single" w:sz="4" w:space="0" w:color="auto"/>
              <w:right w:val="single" w:sz="4" w:space="0" w:color="auto"/>
            </w:tcBorders>
          </w:tcPr>
          <w:p w14:paraId="545793A5"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3EC815E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CFD2D8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7C7D853" w14:textId="77777777" w:rsidR="00A90238" w:rsidRDefault="00A90238" w:rsidP="004260A6">
            <w:pPr>
              <w:pStyle w:val="TAC"/>
            </w:pPr>
            <w:r>
              <w:rPr>
                <w:rFonts w:hint="eastAsia"/>
                <w:lang w:eastAsia="zh-CN"/>
              </w:rPr>
              <w:t>Y</w:t>
            </w:r>
          </w:p>
        </w:tc>
      </w:tr>
      <w:tr w:rsidR="00A90238" w14:paraId="549F1D0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33EF0F8E" w14:textId="77777777" w:rsidR="00A90238" w:rsidRDefault="00A90238" w:rsidP="004260A6">
            <w:pPr>
              <w:pStyle w:val="TAL"/>
            </w:pPr>
            <w:r>
              <w:t xml:space="preserve">[R-6.4.6.1-001], </w:t>
            </w:r>
          </w:p>
          <w:p w14:paraId="75349C4A" w14:textId="77777777" w:rsidR="00A90238" w:rsidRDefault="00A90238" w:rsidP="004260A6">
            <w:pPr>
              <w:pStyle w:val="TAL"/>
            </w:pPr>
            <w:r>
              <w:t>[R-6.4.6.1-004] of 3GPP TS 22.280 [2]</w:t>
            </w:r>
          </w:p>
        </w:tc>
        <w:tc>
          <w:tcPr>
            <w:tcW w:w="3118" w:type="dxa"/>
            <w:tcBorders>
              <w:top w:val="single" w:sz="4" w:space="0" w:color="auto"/>
              <w:left w:val="single" w:sz="4" w:space="0" w:color="auto"/>
              <w:bottom w:val="single" w:sz="4" w:space="0" w:color="auto"/>
              <w:right w:val="single" w:sz="4" w:space="0" w:color="auto"/>
            </w:tcBorders>
          </w:tcPr>
          <w:p w14:paraId="7E5CBDB0" w14:textId="77777777" w:rsidR="00A90238" w:rsidRDefault="00A90238" w:rsidP="004260A6">
            <w:pPr>
              <w:pStyle w:val="TAL"/>
            </w:pPr>
            <w:r>
              <w:rPr>
                <w:rFonts w:cs="Arial"/>
              </w:rPr>
              <w:t>List of MCVideo</w:t>
            </w:r>
            <w:r>
              <w:rPr>
                <w:rFonts w:cs="Arial" w:hint="eastAsia"/>
                <w:lang w:eastAsia="zh-CN"/>
              </w:rPr>
              <w:t xml:space="preserve"> users </w:t>
            </w:r>
            <w:r>
              <w:rPr>
                <w:rFonts w:cs="Arial"/>
                <w:lang w:eastAsia="zh-CN"/>
              </w:rPr>
              <w:t xml:space="preserve">whose selected groups are </w:t>
            </w:r>
            <w:r>
              <w:rPr>
                <w:rFonts w:cs="Arial" w:hint="eastAsia"/>
                <w:lang w:eastAsia="zh-CN"/>
              </w:rPr>
              <w:t xml:space="preserve">authorized to </w:t>
            </w:r>
            <w:r>
              <w:rPr>
                <w:rFonts w:cs="Arial"/>
                <w:lang w:eastAsia="zh-CN"/>
              </w:rPr>
              <w:t>be remotely changed</w:t>
            </w:r>
          </w:p>
        </w:tc>
        <w:tc>
          <w:tcPr>
            <w:tcW w:w="1017" w:type="dxa"/>
            <w:tcBorders>
              <w:top w:val="single" w:sz="4" w:space="0" w:color="auto"/>
              <w:left w:val="single" w:sz="4" w:space="0" w:color="auto"/>
              <w:bottom w:val="single" w:sz="4" w:space="0" w:color="auto"/>
              <w:right w:val="single" w:sz="4" w:space="0" w:color="auto"/>
            </w:tcBorders>
          </w:tcPr>
          <w:p w14:paraId="46E5FE0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00500EF8"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1A5AF632"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EA39530" w14:textId="77777777" w:rsidR="00A90238" w:rsidRDefault="00A90238" w:rsidP="004260A6">
            <w:pPr>
              <w:pStyle w:val="TAC"/>
              <w:rPr>
                <w:lang w:eastAsia="zh-CN"/>
              </w:rPr>
            </w:pPr>
          </w:p>
        </w:tc>
      </w:tr>
      <w:tr w:rsidR="00A90238" w14:paraId="195CB50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72A33C4"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910E150" w14:textId="77777777" w:rsidR="00A90238" w:rsidRDefault="00A90238" w:rsidP="004260A6">
            <w:pPr>
              <w:pStyle w:val="TAL"/>
              <w:rPr>
                <w:rFonts w:cs="Arial"/>
              </w:rPr>
            </w:pPr>
            <w:r>
              <w:t>&gt; MCVideo ID</w:t>
            </w:r>
          </w:p>
        </w:tc>
        <w:tc>
          <w:tcPr>
            <w:tcW w:w="1017" w:type="dxa"/>
            <w:tcBorders>
              <w:top w:val="single" w:sz="4" w:space="0" w:color="auto"/>
              <w:left w:val="single" w:sz="4" w:space="0" w:color="auto"/>
              <w:bottom w:val="single" w:sz="4" w:space="0" w:color="auto"/>
              <w:right w:val="single" w:sz="4" w:space="0" w:color="auto"/>
            </w:tcBorders>
          </w:tcPr>
          <w:p w14:paraId="07A07E53" w14:textId="77777777" w:rsidR="00A90238" w:rsidDel="009B3481"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31AFBD6" w14:textId="77777777" w:rsidR="00A90238" w:rsidDel="009B3481"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D3C17BC" w14:textId="77777777" w:rsidR="00A90238" w:rsidDel="009B3481" w:rsidRDefault="00A90238" w:rsidP="004260A6">
            <w:pPr>
              <w:pStyle w:val="TAC"/>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75675CB6" w14:textId="77777777" w:rsidR="00A90238" w:rsidDel="009B3481" w:rsidRDefault="00A90238" w:rsidP="004260A6">
            <w:pPr>
              <w:pStyle w:val="TAC"/>
              <w:rPr>
                <w:lang w:eastAsia="zh-CN"/>
              </w:rPr>
            </w:pPr>
            <w:r>
              <w:rPr>
                <w:lang w:eastAsia="zh-CN"/>
              </w:rPr>
              <w:t>Y</w:t>
            </w:r>
          </w:p>
        </w:tc>
      </w:tr>
      <w:tr w:rsidR="00A90238" w14:paraId="3C6E17A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49940E2" w14:textId="77777777" w:rsidR="00A90238" w:rsidRDefault="00A90238" w:rsidP="004260A6">
            <w:pPr>
              <w:pStyle w:val="TAL"/>
            </w:pPr>
            <w:r>
              <w:t>[</w:t>
            </w:r>
            <w:r w:rsidRPr="00577B15">
              <w:t>R-5.2.3.2-00</w:t>
            </w:r>
            <w:r>
              <w:t xml:space="preserve">2], </w:t>
            </w:r>
          </w:p>
          <w:p w14:paraId="565ADD31" w14:textId="77777777" w:rsidR="00A90238" w:rsidRDefault="00A90238" w:rsidP="004260A6">
            <w:pPr>
              <w:pStyle w:val="TAL"/>
            </w:pPr>
            <w:r>
              <w:t>[</w:t>
            </w:r>
            <w:r w:rsidRPr="00577B15">
              <w:t>R-5.2.3.2-003</w:t>
            </w:r>
            <w:r>
              <w:t>]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76E47864" w14:textId="77777777" w:rsidR="00A90238" w:rsidRDefault="00A90238" w:rsidP="004260A6">
            <w:pPr>
              <w:pStyle w:val="TAL"/>
              <w:rPr>
                <w:rFonts w:cs="Arial"/>
              </w:rPr>
            </w:pPr>
            <w:r>
              <w:t>Period after which MCVideo data on a MCVideo UE is to be deleted if no action is taken by an authorized MCVideo user</w:t>
            </w:r>
          </w:p>
        </w:tc>
        <w:tc>
          <w:tcPr>
            <w:tcW w:w="1017" w:type="dxa"/>
            <w:tcBorders>
              <w:top w:val="single" w:sz="4" w:space="0" w:color="auto"/>
              <w:left w:val="single" w:sz="4" w:space="0" w:color="auto"/>
              <w:bottom w:val="single" w:sz="4" w:space="0" w:color="auto"/>
              <w:right w:val="single" w:sz="4" w:space="0" w:color="auto"/>
            </w:tcBorders>
          </w:tcPr>
          <w:p w14:paraId="35EB7B2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5DF82EC"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AAE5AB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DDB2D84" w14:textId="77777777" w:rsidR="00A90238" w:rsidRDefault="00A90238" w:rsidP="004260A6">
            <w:pPr>
              <w:pStyle w:val="TAC"/>
              <w:rPr>
                <w:lang w:eastAsia="zh-CN"/>
              </w:rPr>
            </w:pPr>
            <w:r>
              <w:rPr>
                <w:lang w:eastAsia="en-GB"/>
              </w:rPr>
              <w:t>Y</w:t>
            </w:r>
          </w:p>
        </w:tc>
      </w:tr>
      <w:tr w:rsidR="00A90238" w14:paraId="0A70546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68DBDA0" w14:textId="77777777" w:rsidR="00A90238" w:rsidRDefault="00A90238" w:rsidP="004260A6">
            <w:pPr>
              <w:pStyle w:val="TAL"/>
            </w:pPr>
            <w:r w:rsidRPr="00993613">
              <w:t>[R-5.2.6.2.2-004]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66B0952A" w14:textId="64BA75FC" w:rsidR="00A90238" w:rsidRDefault="00A90238" w:rsidP="004260A6">
            <w:pPr>
              <w:pStyle w:val="TAL"/>
              <w:rPr>
                <w:rFonts w:cs="Arial"/>
              </w:rPr>
            </w:pPr>
            <w:r>
              <w:t>M</w:t>
            </w:r>
            <w:r w:rsidRPr="00577B15">
              <w:t xml:space="preserve">aximum number of simultaneous </w:t>
            </w:r>
            <w:r>
              <w:t xml:space="preserve">video </w:t>
            </w:r>
            <w:r w:rsidRPr="00577B15">
              <w:t xml:space="preserve">streams </w:t>
            </w:r>
            <w:r>
              <w:t>that can be received (see</w:t>
            </w:r>
            <w:r w:rsidR="001E1C79">
              <w:t> </w:t>
            </w:r>
            <w:r>
              <w:t>NOTE 3)</w:t>
            </w:r>
          </w:p>
        </w:tc>
        <w:tc>
          <w:tcPr>
            <w:tcW w:w="1017" w:type="dxa"/>
            <w:tcBorders>
              <w:top w:val="single" w:sz="4" w:space="0" w:color="auto"/>
              <w:left w:val="single" w:sz="4" w:space="0" w:color="auto"/>
              <w:bottom w:val="single" w:sz="4" w:space="0" w:color="auto"/>
              <w:right w:val="single" w:sz="4" w:space="0" w:color="auto"/>
            </w:tcBorders>
          </w:tcPr>
          <w:p w14:paraId="1F5757A2"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4C9A07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61ED5EA"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801719D" w14:textId="77777777" w:rsidR="00A90238" w:rsidRDefault="00A90238" w:rsidP="004260A6">
            <w:pPr>
              <w:pStyle w:val="TAC"/>
              <w:rPr>
                <w:lang w:eastAsia="zh-CN"/>
              </w:rPr>
            </w:pPr>
            <w:r>
              <w:rPr>
                <w:lang w:eastAsia="en-GB"/>
              </w:rPr>
              <w:t>Y</w:t>
            </w:r>
          </w:p>
        </w:tc>
      </w:tr>
      <w:tr w:rsidR="00A90238" w14:paraId="063FA70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262A805" w14:textId="77777777" w:rsidR="00A90238" w:rsidRDefault="00A90238" w:rsidP="004260A6">
            <w:pPr>
              <w:pStyle w:val="TAL"/>
            </w:pPr>
            <w:r w:rsidRPr="00577B15">
              <w:t>[R-5.2.6.2.2-005]</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6DD48EEC" w14:textId="77777777" w:rsidR="00A90238" w:rsidRDefault="00A90238" w:rsidP="004260A6">
            <w:pPr>
              <w:pStyle w:val="TAL"/>
              <w:rPr>
                <w:rFonts w:cs="Arial"/>
              </w:rPr>
            </w:pPr>
            <w:r>
              <w:t>Authorisation to automatically receive video communications</w:t>
            </w:r>
          </w:p>
        </w:tc>
        <w:tc>
          <w:tcPr>
            <w:tcW w:w="1017" w:type="dxa"/>
            <w:tcBorders>
              <w:top w:val="single" w:sz="4" w:space="0" w:color="auto"/>
              <w:left w:val="single" w:sz="4" w:space="0" w:color="auto"/>
              <w:bottom w:val="single" w:sz="4" w:space="0" w:color="auto"/>
              <w:right w:val="single" w:sz="4" w:space="0" w:color="auto"/>
            </w:tcBorders>
          </w:tcPr>
          <w:p w14:paraId="0E7BDC0A"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0B5191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E91513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7E48E9B" w14:textId="77777777" w:rsidR="00A90238" w:rsidRDefault="00A90238" w:rsidP="004260A6">
            <w:pPr>
              <w:pStyle w:val="TAC"/>
              <w:rPr>
                <w:lang w:eastAsia="zh-CN"/>
              </w:rPr>
            </w:pPr>
            <w:r>
              <w:rPr>
                <w:lang w:eastAsia="en-GB"/>
              </w:rPr>
              <w:t>Y</w:t>
            </w:r>
          </w:p>
        </w:tc>
      </w:tr>
      <w:tr w:rsidR="00A90238" w14:paraId="5B187DC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2F68AE8" w14:textId="77777777" w:rsidR="00A90238" w:rsidRDefault="00A90238" w:rsidP="004260A6">
            <w:pPr>
              <w:pStyle w:val="TAL"/>
            </w:pPr>
            <w:r>
              <w:t>[R-5.2.6.2.2-006</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573BD34D" w14:textId="77777777" w:rsidR="00A90238" w:rsidRDefault="00A90238" w:rsidP="004260A6">
            <w:pPr>
              <w:pStyle w:val="TAL"/>
              <w:rPr>
                <w:rFonts w:cs="Arial"/>
              </w:rPr>
            </w:pPr>
            <w:r>
              <w:t>Authorisation to automatically receive emergency video streams</w:t>
            </w:r>
          </w:p>
        </w:tc>
        <w:tc>
          <w:tcPr>
            <w:tcW w:w="1017" w:type="dxa"/>
            <w:tcBorders>
              <w:top w:val="single" w:sz="4" w:space="0" w:color="auto"/>
              <w:left w:val="single" w:sz="4" w:space="0" w:color="auto"/>
              <w:bottom w:val="single" w:sz="4" w:space="0" w:color="auto"/>
              <w:right w:val="single" w:sz="4" w:space="0" w:color="auto"/>
            </w:tcBorders>
          </w:tcPr>
          <w:p w14:paraId="2D2615D4"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9202C3A"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24D681D"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9FFF77" w14:textId="77777777" w:rsidR="00A90238" w:rsidRDefault="00A90238" w:rsidP="004260A6">
            <w:pPr>
              <w:pStyle w:val="TAC"/>
              <w:rPr>
                <w:lang w:eastAsia="zh-CN"/>
              </w:rPr>
            </w:pPr>
            <w:r>
              <w:rPr>
                <w:lang w:eastAsia="en-GB"/>
              </w:rPr>
              <w:t>Y</w:t>
            </w:r>
          </w:p>
        </w:tc>
      </w:tr>
      <w:tr w:rsidR="00A90238" w14:paraId="261EC55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59D22F6" w14:textId="77777777" w:rsidR="00A90238" w:rsidRDefault="00A90238" w:rsidP="004260A6">
            <w:pPr>
              <w:pStyle w:val="TAL"/>
            </w:pPr>
            <w:r>
              <w:t>[R-5.2.6.2.2-007</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08532D02" w14:textId="77777777" w:rsidR="00A90238" w:rsidRDefault="00A90238" w:rsidP="004260A6">
            <w:pPr>
              <w:pStyle w:val="TAL"/>
              <w:rPr>
                <w:rFonts w:cs="Arial"/>
              </w:rPr>
            </w:pPr>
            <w:r>
              <w:t>Authorisation to automatically receive imminent peril video streams</w:t>
            </w:r>
          </w:p>
        </w:tc>
        <w:tc>
          <w:tcPr>
            <w:tcW w:w="1017" w:type="dxa"/>
            <w:tcBorders>
              <w:top w:val="single" w:sz="4" w:space="0" w:color="auto"/>
              <w:left w:val="single" w:sz="4" w:space="0" w:color="auto"/>
              <w:bottom w:val="single" w:sz="4" w:space="0" w:color="auto"/>
              <w:right w:val="single" w:sz="4" w:space="0" w:color="auto"/>
            </w:tcBorders>
          </w:tcPr>
          <w:p w14:paraId="79F25FF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6257A5EC"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78534DC"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C49CBDE" w14:textId="77777777" w:rsidR="00A90238" w:rsidRDefault="00A90238" w:rsidP="004260A6">
            <w:pPr>
              <w:pStyle w:val="TAC"/>
              <w:rPr>
                <w:lang w:eastAsia="zh-CN"/>
              </w:rPr>
            </w:pPr>
            <w:r>
              <w:rPr>
                <w:lang w:eastAsia="en-GB"/>
              </w:rPr>
              <w:t>Y</w:t>
            </w:r>
          </w:p>
        </w:tc>
      </w:tr>
      <w:tr w:rsidR="00A90238" w14:paraId="48E3B42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05863FBB" w14:textId="77777777" w:rsidR="00A90238" w:rsidRDefault="00A90238" w:rsidP="004260A6">
            <w:pPr>
              <w:pStyle w:val="TAL"/>
            </w:pPr>
            <w:r>
              <w:t>[R-5.2.6.2.2-008</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0A478C3A" w14:textId="77777777" w:rsidR="00A90238" w:rsidRDefault="00A90238" w:rsidP="004260A6">
            <w:pPr>
              <w:pStyle w:val="TAL"/>
              <w:rPr>
                <w:rFonts w:cs="Arial"/>
              </w:rPr>
            </w:pPr>
            <w:r>
              <w:t>List of MCVideo groups for which video can be automatically/mandatorily received</w:t>
            </w:r>
          </w:p>
        </w:tc>
        <w:tc>
          <w:tcPr>
            <w:tcW w:w="1017" w:type="dxa"/>
            <w:tcBorders>
              <w:top w:val="single" w:sz="4" w:space="0" w:color="auto"/>
              <w:left w:val="single" w:sz="4" w:space="0" w:color="auto"/>
              <w:bottom w:val="single" w:sz="4" w:space="0" w:color="auto"/>
              <w:right w:val="single" w:sz="4" w:space="0" w:color="auto"/>
            </w:tcBorders>
          </w:tcPr>
          <w:p w14:paraId="75DB55BF"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7A7587EE"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09ECA5EF"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6A667A9" w14:textId="77777777" w:rsidR="00A90238" w:rsidRDefault="00A90238" w:rsidP="004260A6">
            <w:pPr>
              <w:pStyle w:val="TAC"/>
              <w:rPr>
                <w:lang w:eastAsia="zh-CN"/>
              </w:rPr>
            </w:pPr>
          </w:p>
        </w:tc>
      </w:tr>
      <w:tr w:rsidR="00A90238" w14:paraId="286D22A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284373A"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547A934" w14:textId="77777777" w:rsidR="00A90238" w:rsidRDefault="00A90238" w:rsidP="004260A6">
            <w:pPr>
              <w:pStyle w:val="TAL"/>
              <w:rPr>
                <w:rFonts w:cs="Arial"/>
              </w:rPr>
            </w:pPr>
            <w:r>
              <w:t>&gt; MCVideo group IDs</w:t>
            </w:r>
          </w:p>
        </w:tc>
        <w:tc>
          <w:tcPr>
            <w:tcW w:w="1017" w:type="dxa"/>
            <w:tcBorders>
              <w:top w:val="single" w:sz="4" w:space="0" w:color="auto"/>
              <w:left w:val="single" w:sz="4" w:space="0" w:color="auto"/>
              <w:bottom w:val="single" w:sz="4" w:space="0" w:color="auto"/>
              <w:right w:val="single" w:sz="4" w:space="0" w:color="auto"/>
            </w:tcBorders>
          </w:tcPr>
          <w:p w14:paraId="2932F068"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23D8852"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DA370A8"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2259FB7" w14:textId="77777777" w:rsidR="00A90238" w:rsidRDefault="00A90238" w:rsidP="004260A6">
            <w:pPr>
              <w:pStyle w:val="TAC"/>
              <w:rPr>
                <w:lang w:eastAsia="zh-CN"/>
              </w:rPr>
            </w:pPr>
            <w:r>
              <w:rPr>
                <w:lang w:eastAsia="en-GB"/>
              </w:rPr>
              <w:t>Y</w:t>
            </w:r>
          </w:p>
        </w:tc>
      </w:tr>
      <w:tr w:rsidR="00A90238" w14:paraId="31894F4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DD6F4D2" w14:textId="77777777" w:rsidR="00A90238" w:rsidRDefault="00A90238" w:rsidP="004260A6">
            <w:pPr>
              <w:pStyle w:val="TAL"/>
            </w:pPr>
            <w:r>
              <w:t>[</w:t>
            </w:r>
            <w:r w:rsidRPr="00B815C0">
              <w:rPr>
                <w:lang w:eastAsia="zh-CN"/>
              </w:rPr>
              <w:t>R-5.2.7.2-001</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3A7B172C" w14:textId="77777777" w:rsidR="00A90238" w:rsidRDefault="00A90238" w:rsidP="004260A6">
            <w:pPr>
              <w:pStyle w:val="TAL"/>
              <w:rPr>
                <w:rFonts w:cs="Arial"/>
              </w:rPr>
            </w:pPr>
            <w:r>
              <w:t>Authorisation to request to override an active MCVideo transmission</w:t>
            </w:r>
          </w:p>
        </w:tc>
        <w:tc>
          <w:tcPr>
            <w:tcW w:w="1017" w:type="dxa"/>
            <w:tcBorders>
              <w:top w:val="single" w:sz="4" w:space="0" w:color="auto"/>
              <w:left w:val="single" w:sz="4" w:space="0" w:color="auto"/>
              <w:bottom w:val="single" w:sz="4" w:space="0" w:color="auto"/>
              <w:right w:val="single" w:sz="4" w:space="0" w:color="auto"/>
            </w:tcBorders>
          </w:tcPr>
          <w:p w14:paraId="1F34C8A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7019391"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286FBA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F71885E" w14:textId="77777777" w:rsidR="00A90238" w:rsidRDefault="00A90238" w:rsidP="004260A6">
            <w:pPr>
              <w:pStyle w:val="TAC"/>
              <w:rPr>
                <w:lang w:eastAsia="zh-CN"/>
              </w:rPr>
            </w:pPr>
            <w:r>
              <w:rPr>
                <w:lang w:eastAsia="en-GB"/>
              </w:rPr>
              <w:t>Y</w:t>
            </w:r>
          </w:p>
        </w:tc>
      </w:tr>
      <w:tr w:rsidR="00A90238" w14:paraId="5361F473"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BB3E595" w14:textId="77777777" w:rsidR="00A90238" w:rsidRDefault="00A90238" w:rsidP="004260A6">
            <w:pPr>
              <w:pStyle w:val="TAL"/>
            </w:pPr>
            <w:r>
              <w:t>[</w:t>
            </w:r>
            <w:r w:rsidRPr="00B815C0">
              <w:rPr>
                <w:lang w:eastAsia="zh-CN"/>
              </w:rPr>
              <w:t>R-5.2.7.2-00</w:t>
            </w:r>
            <w:r>
              <w:rPr>
                <w:lang w:eastAsia="zh-CN"/>
              </w:rPr>
              <w:t>2</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3F7B7034" w14:textId="77777777" w:rsidR="00A90238" w:rsidRDefault="00A90238" w:rsidP="004260A6">
            <w:pPr>
              <w:pStyle w:val="TAL"/>
              <w:rPr>
                <w:rFonts w:cs="Arial"/>
              </w:rPr>
            </w:pPr>
            <w:r>
              <w:t>Authorisation to select MCVideo transmissions that can be overridden</w:t>
            </w:r>
          </w:p>
        </w:tc>
        <w:tc>
          <w:tcPr>
            <w:tcW w:w="1017" w:type="dxa"/>
            <w:tcBorders>
              <w:top w:val="single" w:sz="4" w:space="0" w:color="auto"/>
              <w:left w:val="single" w:sz="4" w:space="0" w:color="auto"/>
              <w:bottom w:val="single" w:sz="4" w:space="0" w:color="auto"/>
              <w:right w:val="single" w:sz="4" w:space="0" w:color="auto"/>
            </w:tcBorders>
          </w:tcPr>
          <w:p w14:paraId="7D8C4418"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091D3852"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1064EF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A106E3D" w14:textId="77777777" w:rsidR="00A90238" w:rsidRDefault="00A90238" w:rsidP="004260A6">
            <w:pPr>
              <w:pStyle w:val="TAC"/>
              <w:rPr>
                <w:lang w:eastAsia="zh-CN"/>
              </w:rPr>
            </w:pPr>
            <w:r>
              <w:rPr>
                <w:lang w:eastAsia="en-GB"/>
              </w:rPr>
              <w:t>Y</w:t>
            </w:r>
          </w:p>
        </w:tc>
      </w:tr>
      <w:tr w:rsidR="00A90238" w14:paraId="3444165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FEBB4E5" w14:textId="77777777" w:rsidR="00A90238" w:rsidRDefault="00A90238" w:rsidP="004260A6">
            <w:pPr>
              <w:pStyle w:val="TAL"/>
            </w:pPr>
            <w:r>
              <w:t>[</w:t>
            </w:r>
            <w:r w:rsidRPr="00A801A4">
              <w:rPr>
                <w:lang w:eastAsia="zh-CN"/>
              </w:rPr>
              <w:t>R-5.2.7.2-004</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40879C38" w14:textId="77777777" w:rsidR="00A90238" w:rsidRDefault="00A90238" w:rsidP="004260A6">
            <w:pPr>
              <w:pStyle w:val="TAL"/>
              <w:rPr>
                <w:rFonts w:cs="Arial"/>
              </w:rPr>
            </w:pPr>
            <w:r>
              <w:t>Authorisation to allow MCVideo private communications to override or not to override active MCVideo group communications</w:t>
            </w:r>
          </w:p>
        </w:tc>
        <w:tc>
          <w:tcPr>
            <w:tcW w:w="1017" w:type="dxa"/>
            <w:tcBorders>
              <w:top w:val="single" w:sz="4" w:space="0" w:color="auto"/>
              <w:left w:val="single" w:sz="4" w:space="0" w:color="auto"/>
              <w:bottom w:val="single" w:sz="4" w:space="0" w:color="auto"/>
              <w:right w:val="single" w:sz="4" w:space="0" w:color="auto"/>
            </w:tcBorders>
          </w:tcPr>
          <w:p w14:paraId="2D80E0E5"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4406EC8"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6E6D455"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06CAD61" w14:textId="77777777" w:rsidR="00A90238" w:rsidRDefault="00A90238" w:rsidP="004260A6">
            <w:pPr>
              <w:pStyle w:val="TAC"/>
              <w:rPr>
                <w:lang w:eastAsia="zh-CN"/>
              </w:rPr>
            </w:pPr>
            <w:r>
              <w:rPr>
                <w:lang w:eastAsia="en-GB"/>
              </w:rPr>
              <w:t>Y</w:t>
            </w:r>
          </w:p>
        </w:tc>
      </w:tr>
      <w:tr w:rsidR="00A90238" w14:paraId="37B502E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318DE1E" w14:textId="77777777" w:rsidR="00A90238" w:rsidRDefault="00A90238" w:rsidP="004260A6">
            <w:pPr>
              <w:pStyle w:val="TAL"/>
            </w:pPr>
            <w:r>
              <w:t>[</w:t>
            </w:r>
            <w:r w:rsidRPr="00577B15">
              <w:t>R-5.2.8-005</w:t>
            </w:r>
            <w:r>
              <w:t xml:space="preserve">], </w:t>
            </w:r>
          </w:p>
          <w:p w14:paraId="5C0E03AE" w14:textId="77777777" w:rsidR="00A90238" w:rsidRDefault="00A90238" w:rsidP="004260A6">
            <w:pPr>
              <w:pStyle w:val="TAL"/>
            </w:pPr>
            <w:r>
              <w:t>[</w:t>
            </w:r>
            <w:r w:rsidRPr="00577B15">
              <w:t>R-5.2.8-00</w:t>
            </w:r>
            <w:r>
              <w:t>6]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20B021CC" w14:textId="77777777" w:rsidR="00A90238" w:rsidRDefault="00A90238" w:rsidP="004260A6">
            <w:pPr>
              <w:pStyle w:val="TAL"/>
              <w:rPr>
                <w:rFonts w:cs="Arial"/>
              </w:rPr>
            </w:pPr>
            <w:r>
              <w:t xml:space="preserve">Maximum length of time of a single video transmission </w:t>
            </w:r>
          </w:p>
        </w:tc>
        <w:tc>
          <w:tcPr>
            <w:tcW w:w="1017" w:type="dxa"/>
            <w:tcBorders>
              <w:top w:val="single" w:sz="4" w:space="0" w:color="auto"/>
              <w:left w:val="single" w:sz="4" w:space="0" w:color="auto"/>
              <w:bottom w:val="single" w:sz="4" w:space="0" w:color="auto"/>
              <w:right w:val="single" w:sz="4" w:space="0" w:color="auto"/>
            </w:tcBorders>
          </w:tcPr>
          <w:p w14:paraId="200D650E"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CEA8AA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CD6D85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936D5CE" w14:textId="77777777" w:rsidR="00A90238" w:rsidRDefault="00A90238" w:rsidP="004260A6">
            <w:pPr>
              <w:pStyle w:val="TAC"/>
              <w:rPr>
                <w:lang w:eastAsia="zh-CN"/>
              </w:rPr>
            </w:pPr>
            <w:r>
              <w:rPr>
                <w:lang w:eastAsia="en-GB"/>
              </w:rPr>
              <w:t>Y</w:t>
            </w:r>
          </w:p>
        </w:tc>
      </w:tr>
      <w:tr w:rsidR="00A90238" w14:paraId="379A52F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63CFAD6" w14:textId="77777777" w:rsidR="00A90238" w:rsidRDefault="00A90238" w:rsidP="004260A6">
            <w:pPr>
              <w:pStyle w:val="TAL"/>
            </w:pPr>
            <w:r w:rsidRPr="00646285">
              <w:t>[R-6.7.3-007a]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5C6FAFF1" w14:textId="77777777" w:rsidR="00A90238" w:rsidRDefault="00A90238" w:rsidP="004260A6">
            <w:pPr>
              <w:pStyle w:val="TAL"/>
            </w:pPr>
            <w:r w:rsidRPr="00646285">
              <w:t>List of user(s) from which MCVideo private calls can be received</w:t>
            </w:r>
          </w:p>
        </w:tc>
        <w:tc>
          <w:tcPr>
            <w:tcW w:w="1017" w:type="dxa"/>
            <w:tcBorders>
              <w:top w:val="single" w:sz="4" w:space="0" w:color="auto"/>
              <w:left w:val="single" w:sz="4" w:space="0" w:color="auto"/>
              <w:bottom w:val="single" w:sz="4" w:space="0" w:color="auto"/>
              <w:right w:val="single" w:sz="4" w:space="0" w:color="auto"/>
            </w:tcBorders>
          </w:tcPr>
          <w:p w14:paraId="43BDA657"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DA31FC3"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5606529B"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4B9BEB2F" w14:textId="77777777" w:rsidR="00A90238" w:rsidRDefault="00A90238" w:rsidP="004260A6">
            <w:pPr>
              <w:pStyle w:val="TAC"/>
              <w:rPr>
                <w:lang w:eastAsia="en-GB"/>
              </w:rPr>
            </w:pPr>
          </w:p>
        </w:tc>
      </w:tr>
      <w:tr w:rsidR="00A90238" w14:paraId="62DBBB2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66DFFB0"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34F6C5A0" w14:textId="77777777" w:rsidR="00A90238" w:rsidRDefault="00A90238" w:rsidP="004260A6">
            <w:pPr>
              <w:pStyle w:val="TAL"/>
            </w:pPr>
            <w:r w:rsidRPr="00646285">
              <w:t>&gt; MCVideo ID</w:t>
            </w:r>
          </w:p>
        </w:tc>
        <w:tc>
          <w:tcPr>
            <w:tcW w:w="1017" w:type="dxa"/>
            <w:tcBorders>
              <w:top w:val="single" w:sz="4" w:space="0" w:color="auto"/>
              <w:left w:val="single" w:sz="4" w:space="0" w:color="auto"/>
              <w:bottom w:val="single" w:sz="4" w:space="0" w:color="auto"/>
              <w:right w:val="single" w:sz="4" w:space="0" w:color="auto"/>
            </w:tcBorders>
          </w:tcPr>
          <w:p w14:paraId="7A0857EC" w14:textId="77777777" w:rsidR="00A90238" w:rsidRDefault="00A90238" w:rsidP="004260A6">
            <w:pPr>
              <w:pStyle w:val="TAC"/>
              <w:rPr>
                <w:lang w:eastAsia="en-GB"/>
              </w:rPr>
            </w:pPr>
            <w:r w:rsidRPr="00646285">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D21FFE8" w14:textId="77777777" w:rsidR="00A90238" w:rsidRDefault="00A90238" w:rsidP="004260A6">
            <w:pPr>
              <w:pStyle w:val="TAC"/>
              <w:rPr>
                <w:lang w:eastAsia="en-GB"/>
              </w:rPr>
            </w:pPr>
            <w:r w:rsidRPr="00646285">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C6334D6" w14:textId="77777777" w:rsidR="00A90238" w:rsidRDefault="00A90238" w:rsidP="004260A6">
            <w:pPr>
              <w:pStyle w:val="TAC"/>
              <w:rPr>
                <w:lang w:eastAsia="zh-CN"/>
              </w:rPr>
            </w:pPr>
            <w:r w:rsidRPr="00646285">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4EEA924" w14:textId="77777777" w:rsidR="00A90238" w:rsidRDefault="00A90238" w:rsidP="004260A6">
            <w:pPr>
              <w:pStyle w:val="TAC"/>
              <w:rPr>
                <w:lang w:eastAsia="en-GB"/>
              </w:rPr>
            </w:pPr>
            <w:r w:rsidRPr="00646285">
              <w:rPr>
                <w:lang w:eastAsia="en-GB"/>
              </w:rPr>
              <w:t>Y</w:t>
            </w:r>
          </w:p>
        </w:tc>
      </w:tr>
      <w:tr w:rsidR="00A90238" w14:paraId="294BF4B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2A757F4"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8E5F97F" w14:textId="77777777" w:rsidR="00A90238" w:rsidRDefault="00A90238" w:rsidP="004260A6">
            <w:pPr>
              <w:pStyle w:val="TAL"/>
            </w:pPr>
            <w:r w:rsidRPr="00646285">
              <w:t>&gt; Presentation priority relative to other users and groups</w:t>
            </w:r>
          </w:p>
        </w:tc>
        <w:tc>
          <w:tcPr>
            <w:tcW w:w="1017" w:type="dxa"/>
            <w:tcBorders>
              <w:top w:val="single" w:sz="4" w:space="0" w:color="auto"/>
              <w:left w:val="single" w:sz="4" w:space="0" w:color="auto"/>
              <w:bottom w:val="single" w:sz="4" w:space="0" w:color="auto"/>
              <w:right w:val="single" w:sz="4" w:space="0" w:color="auto"/>
            </w:tcBorders>
          </w:tcPr>
          <w:p w14:paraId="79A1260B" w14:textId="77777777" w:rsidR="00A90238" w:rsidRDefault="00A90238" w:rsidP="004260A6">
            <w:pPr>
              <w:pStyle w:val="TAC"/>
              <w:rPr>
                <w:lang w:eastAsia="en-GB"/>
              </w:rPr>
            </w:pPr>
            <w:r w:rsidRPr="00646285">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63D7AF1" w14:textId="77777777" w:rsidR="00A90238" w:rsidRDefault="00A90238" w:rsidP="004260A6">
            <w:pPr>
              <w:pStyle w:val="TAC"/>
              <w:rPr>
                <w:lang w:eastAsia="en-GB"/>
              </w:rPr>
            </w:pPr>
            <w:r w:rsidRPr="00646285">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6FA24EA2" w14:textId="77777777" w:rsidR="00A90238" w:rsidRDefault="00A90238" w:rsidP="004260A6">
            <w:pPr>
              <w:pStyle w:val="TAC"/>
              <w:rPr>
                <w:lang w:eastAsia="zh-CN"/>
              </w:rPr>
            </w:pPr>
            <w:r w:rsidRPr="00646285">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0AF89F3" w14:textId="77777777" w:rsidR="00A90238" w:rsidRDefault="00A90238" w:rsidP="004260A6">
            <w:pPr>
              <w:pStyle w:val="TAC"/>
              <w:rPr>
                <w:lang w:eastAsia="en-GB"/>
              </w:rPr>
            </w:pPr>
            <w:r w:rsidRPr="00646285">
              <w:rPr>
                <w:lang w:eastAsia="en-GB"/>
              </w:rPr>
              <w:t>Y</w:t>
            </w:r>
          </w:p>
        </w:tc>
      </w:tr>
      <w:tr w:rsidR="00A90238" w14:paraId="3E9BDDA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1F8B8BF" w14:textId="77777777" w:rsidR="00A90238" w:rsidRDefault="00A90238" w:rsidP="004260A6">
            <w:pPr>
              <w:pStyle w:val="TAL"/>
            </w:pPr>
            <w:r w:rsidRPr="00646285">
              <w:t>3GPP TS 33.180 [18]</w:t>
            </w:r>
          </w:p>
        </w:tc>
        <w:tc>
          <w:tcPr>
            <w:tcW w:w="3118" w:type="dxa"/>
            <w:tcBorders>
              <w:top w:val="single" w:sz="4" w:space="0" w:color="auto"/>
              <w:left w:val="single" w:sz="4" w:space="0" w:color="auto"/>
              <w:bottom w:val="single" w:sz="4" w:space="0" w:color="auto"/>
              <w:right w:val="single" w:sz="4" w:space="0" w:color="auto"/>
            </w:tcBorders>
            <w:vAlign w:val="center"/>
          </w:tcPr>
          <w:p w14:paraId="1DD4592C" w14:textId="77777777" w:rsidR="00A90238" w:rsidRDefault="00A90238" w:rsidP="004260A6">
            <w:pPr>
              <w:pStyle w:val="TAL"/>
            </w:pPr>
            <w:r w:rsidRPr="00646285">
              <w:t>&gt; KMSUri for security domain of MCVideo ID</w:t>
            </w:r>
          </w:p>
        </w:tc>
        <w:tc>
          <w:tcPr>
            <w:tcW w:w="1017" w:type="dxa"/>
            <w:tcBorders>
              <w:top w:val="single" w:sz="4" w:space="0" w:color="auto"/>
              <w:left w:val="single" w:sz="4" w:space="0" w:color="auto"/>
              <w:bottom w:val="single" w:sz="4" w:space="0" w:color="auto"/>
              <w:right w:val="single" w:sz="4" w:space="0" w:color="auto"/>
            </w:tcBorders>
          </w:tcPr>
          <w:p w14:paraId="766DA208" w14:textId="77777777" w:rsidR="00A90238" w:rsidRDefault="00A90238" w:rsidP="004260A6">
            <w:pPr>
              <w:pStyle w:val="TAC"/>
              <w:rPr>
                <w:lang w:eastAsia="en-GB"/>
              </w:rPr>
            </w:pPr>
            <w:r w:rsidRPr="00646285">
              <w:rPr>
                <w:rFonts w:hint="eastAsia"/>
                <w:lang w:eastAsia="en-GB"/>
              </w:rPr>
              <w:t>Y</w:t>
            </w:r>
          </w:p>
        </w:tc>
        <w:tc>
          <w:tcPr>
            <w:tcW w:w="990" w:type="dxa"/>
            <w:tcBorders>
              <w:top w:val="single" w:sz="4" w:space="0" w:color="auto"/>
              <w:left w:val="single" w:sz="4" w:space="0" w:color="auto"/>
              <w:bottom w:val="single" w:sz="4" w:space="0" w:color="auto"/>
              <w:right w:val="single" w:sz="4" w:space="0" w:color="auto"/>
            </w:tcBorders>
          </w:tcPr>
          <w:p w14:paraId="66EDFDD2" w14:textId="77777777" w:rsidR="00A90238" w:rsidRDefault="00A90238" w:rsidP="004260A6">
            <w:pPr>
              <w:pStyle w:val="TAC"/>
              <w:rPr>
                <w:lang w:eastAsia="en-GB"/>
              </w:rPr>
            </w:pPr>
            <w:r w:rsidRPr="00646285">
              <w:rPr>
                <w:rFonts w:hint="eastAsia"/>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32F574D" w14:textId="77777777" w:rsidR="00A90238" w:rsidRDefault="00A90238" w:rsidP="004260A6">
            <w:pPr>
              <w:pStyle w:val="TAC"/>
              <w:rPr>
                <w:lang w:eastAsia="zh-CN"/>
              </w:rPr>
            </w:pPr>
            <w:r w:rsidRPr="00646285">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A350208" w14:textId="77777777" w:rsidR="00A90238" w:rsidRDefault="00A90238" w:rsidP="004260A6">
            <w:pPr>
              <w:pStyle w:val="TAC"/>
              <w:rPr>
                <w:lang w:eastAsia="en-GB"/>
              </w:rPr>
            </w:pPr>
            <w:r w:rsidRPr="00646285">
              <w:rPr>
                <w:rFonts w:hint="eastAsia"/>
                <w:lang w:eastAsia="en-GB"/>
              </w:rPr>
              <w:t>Y</w:t>
            </w:r>
          </w:p>
        </w:tc>
      </w:tr>
      <w:tr w:rsidR="00A90238" w14:paraId="536AE60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C93F77B" w14:textId="77777777" w:rsidR="00A90238" w:rsidRDefault="00A90238" w:rsidP="004260A6">
            <w:pPr>
              <w:pStyle w:val="TAL"/>
            </w:pPr>
            <w:r w:rsidRPr="006D27E3">
              <w:t>[R-5.9a-012]</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p w14:paraId="538A2E61" w14:textId="77777777" w:rsidR="00A90238" w:rsidRPr="00646285" w:rsidRDefault="00A90238" w:rsidP="004260A6">
            <w:pPr>
              <w:pStyle w:val="TAL"/>
            </w:pPr>
            <w:r w:rsidRPr="006D27E3">
              <w:t>[R-5.9a-013]</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tc>
        <w:tc>
          <w:tcPr>
            <w:tcW w:w="3118" w:type="dxa"/>
            <w:tcBorders>
              <w:top w:val="single" w:sz="4" w:space="0" w:color="auto"/>
              <w:left w:val="single" w:sz="4" w:space="0" w:color="auto"/>
              <w:bottom w:val="single" w:sz="4" w:space="0" w:color="auto"/>
              <w:right w:val="single" w:sz="4" w:space="0" w:color="auto"/>
            </w:tcBorders>
          </w:tcPr>
          <w:p w14:paraId="77223373" w14:textId="77777777" w:rsidR="00A90238" w:rsidRPr="00646285" w:rsidRDefault="00A90238" w:rsidP="004260A6">
            <w:pPr>
              <w:pStyle w:val="TAL"/>
            </w:pPr>
            <w:r>
              <w:t>Authorised to request association between active functional alias(es) and MCVideo ID(s)</w:t>
            </w:r>
          </w:p>
        </w:tc>
        <w:tc>
          <w:tcPr>
            <w:tcW w:w="1017" w:type="dxa"/>
            <w:tcBorders>
              <w:top w:val="single" w:sz="4" w:space="0" w:color="auto"/>
              <w:left w:val="single" w:sz="4" w:space="0" w:color="auto"/>
              <w:bottom w:val="single" w:sz="4" w:space="0" w:color="auto"/>
              <w:right w:val="single" w:sz="4" w:space="0" w:color="auto"/>
            </w:tcBorders>
          </w:tcPr>
          <w:p w14:paraId="761CB869" w14:textId="77777777" w:rsidR="00A90238" w:rsidRPr="00646285"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46DB9B3D" w14:textId="77777777" w:rsidR="00A90238" w:rsidRPr="00646285" w:rsidRDefault="00A90238" w:rsidP="004260A6">
            <w:pPr>
              <w:pStyle w:val="TAC"/>
              <w:rPr>
                <w:lang w:eastAsia="en-GB"/>
              </w:rPr>
            </w:pPr>
            <w:r w:rsidRPr="006D27E3">
              <w:t>Y</w:t>
            </w:r>
          </w:p>
        </w:tc>
        <w:tc>
          <w:tcPr>
            <w:tcW w:w="1440" w:type="dxa"/>
            <w:tcBorders>
              <w:top w:val="single" w:sz="4" w:space="0" w:color="auto"/>
              <w:left w:val="single" w:sz="4" w:space="0" w:color="auto"/>
              <w:bottom w:val="single" w:sz="4" w:space="0" w:color="auto"/>
              <w:right w:val="single" w:sz="4" w:space="0" w:color="auto"/>
            </w:tcBorders>
          </w:tcPr>
          <w:p w14:paraId="71DF602E" w14:textId="77777777" w:rsidR="00A90238" w:rsidRPr="00646285" w:rsidRDefault="00A90238" w:rsidP="004260A6">
            <w:pPr>
              <w:pStyle w:val="TAC"/>
              <w:rPr>
                <w:lang w:eastAsia="zh-CN"/>
              </w:rPr>
            </w:pPr>
            <w:r w:rsidRPr="006D27E3">
              <w:t>Y</w:t>
            </w:r>
          </w:p>
        </w:tc>
        <w:tc>
          <w:tcPr>
            <w:tcW w:w="1080" w:type="dxa"/>
            <w:tcBorders>
              <w:top w:val="single" w:sz="4" w:space="0" w:color="auto"/>
              <w:left w:val="single" w:sz="4" w:space="0" w:color="auto"/>
              <w:bottom w:val="single" w:sz="4" w:space="0" w:color="auto"/>
              <w:right w:val="single" w:sz="4" w:space="0" w:color="auto"/>
            </w:tcBorders>
          </w:tcPr>
          <w:p w14:paraId="2179A991" w14:textId="77777777" w:rsidR="00A90238" w:rsidRPr="00646285" w:rsidRDefault="00A90238" w:rsidP="004260A6">
            <w:pPr>
              <w:pStyle w:val="TAC"/>
              <w:rPr>
                <w:lang w:eastAsia="en-GB"/>
              </w:rPr>
            </w:pPr>
            <w:r w:rsidRPr="006D27E3">
              <w:t>Y</w:t>
            </w:r>
          </w:p>
        </w:tc>
      </w:tr>
      <w:tr w:rsidR="00A90238" w14:paraId="5ECAC13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4707B040" w14:textId="77777777" w:rsidR="00A90238" w:rsidRDefault="00A90238" w:rsidP="004260A6">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0D015DF2" w14:textId="77777777" w:rsidR="00A90238" w:rsidRDefault="00A90238" w:rsidP="004260A6">
            <w:pPr>
              <w:pStyle w:val="TAL"/>
            </w:pPr>
            <w:r>
              <w:t>List of partner MCVideo systems in which this profile is valid for use during migration</w:t>
            </w:r>
          </w:p>
        </w:tc>
        <w:tc>
          <w:tcPr>
            <w:tcW w:w="1017" w:type="dxa"/>
            <w:tcBorders>
              <w:top w:val="single" w:sz="4" w:space="0" w:color="auto"/>
              <w:left w:val="single" w:sz="4" w:space="0" w:color="auto"/>
              <w:bottom w:val="single" w:sz="4" w:space="0" w:color="auto"/>
              <w:right w:val="single" w:sz="4" w:space="0" w:color="auto"/>
            </w:tcBorders>
          </w:tcPr>
          <w:p w14:paraId="087DC676"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C336386"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3A7DF089"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0C817DFB" w14:textId="77777777" w:rsidR="00A90238" w:rsidRDefault="00A90238" w:rsidP="004260A6">
            <w:pPr>
              <w:pStyle w:val="TAC"/>
              <w:rPr>
                <w:lang w:eastAsia="en-GB"/>
              </w:rPr>
            </w:pPr>
          </w:p>
        </w:tc>
      </w:tr>
      <w:tr w:rsidR="00A90238" w14:paraId="328BC88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363AD02" w14:textId="77777777" w:rsidR="00A90238" w:rsidRDefault="00A90238" w:rsidP="004260A6">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41F0DE86" w14:textId="77777777" w:rsidR="00A90238" w:rsidRDefault="00A90238" w:rsidP="004260A6">
            <w:pPr>
              <w:pStyle w:val="TAL"/>
            </w:pPr>
            <w:r>
              <w:t>&gt; Identity of partner MCVideo system</w:t>
            </w:r>
          </w:p>
        </w:tc>
        <w:tc>
          <w:tcPr>
            <w:tcW w:w="1017" w:type="dxa"/>
            <w:tcBorders>
              <w:top w:val="single" w:sz="4" w:space="0" w:color="auto"/>
              <w:left w:val="single" w:sz="4" w:space="0" w:color="auto"/>
              <w:bottom w:val="single" w:sz="4" w:space="0" w:color="auto"/>
              <w:right w:val="single" w:sz="4" w:space="0" w:color="auto"/>
            </w:tcBorders>
          </w:tcPr>
          <w:p w14:paraId="50958861"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39DD8F1" w14:textId="77777777" w:rsidR="00A90238" w:rsidRDefault="00A90238" w:rsidP="004260A6">
            <w:pPr>
              <w:pStyle w:val="TAC"/>
              <w:rPr>
                <w:lang w:eastAsia="en-GB"/>
              </w:rPr>
            </w:pPr>
            <w:r>
              <w:t>N</w:t>
            </w:r>
          </w:p>
        </w:tc>
        <w:tc>
          <w:tcPr>
            <w:tcW w:w="1440" w:type="dxa"/>
            <w:tcBorders>
              <w:top w:val="single" w:sz="4" w:space="0" w:color="auto"/>
              <w:left w:val="single" w:sz="4" w:space="0" w:color="auto"/>
              <w:bottom w:val="single" w:sz="4" w:space="0" w:color="auto"/>
              <w:right w:val="single" w:sz="4" w:space="0" w:color="auto"/>
            </w:tcBorders>
          </w:tcPr>
          <w:p w14:paraId="29985804"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4754959" w14:textId="77777777" w:rsidR="00A90238" w:rsidRDefault="00A90238" w:rsidP="004260A6">
            <w:pPr>
              <w:pStyle w:val="TAC"/>
              <w:rPr>
                <w:lang w:eastAsia="en-GB"/>
              </w:rPr>
            </w:pPr>
            <w:r w:rsidRPr="00AB5FED">
              <w:rPr>
                <w:rFonts w:hint="eastAsia"/>
                <w:lang w:eastAsia="zh-CN"/>
              </w:rPr>
              <w:t>Y</w:t>
            </w:r>
          </w:p>
        </w:tc>
      </w:tr>
      <w:tr w:rsidR="00A90238" w14:paraId="641AE42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797C94A" w14:textId="77777777" w:rsidR="00A90238" w:rsidRDefault="00A90238" w:rsidP="004260A6">
            <w:pPr>
              <w:pStyle w:val="TAL"/>
            </w:pPr>
            <w:r>
              <w:rPr>
                <w:szCs w:val="18"/>
              </w:rPr>
              <w:t xml:space="preserve">Subclause 10.1.1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55120036" w14:textId="676AD961" w:rsidR="00A90238" w:rsidRDefault="00A90238" w:rsidP="004260A6">
            <w:pPr>
              <w:pStyle w:val="TAL"/>
            </w:pPr>
            <w:r>
              <w:t>&gt; Access information for partner MCVideo system (see</w:t>
            </w:r>
            <w:r w:rsidR="001E1C79">
              <w:t> </w:t>
            </w:r>
            <w:r>
              <w:t>NOTE 5)</w:t>
            </w:r>
          </w:p>
        </w:tc>
        <w:tc>
          <w:tcPr>
            <w:tcW w:w="1017" w:type="dxa"/>
            <w:tcBorders>
              <w:top w:val="single" w:sz="4" w:space="0" w:color="auto"/>
              <w:left w:val="single" w:sz="4" w:space="0" w:color="auto"/>
              <w:bottom w:val="single" w:sz="4" w:space="0" w:color="auto"/>
              <w:right w:val="single" w:sz="4" w:space="0" w:color="auto"/>
            </w:tcBorders>
          </w:tcPr>
          <w:p w14:paraId="2E9EF9C6"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3E0F8D3" w14:textId="77777777" w:rsidR="00A90238" w:rsidRDefault="00A90238" w:rsidP="004260A6">
            <w:pPr>
              <w:pStyle w:val="TAC"/>
              <w:rPr>
                <w:lang w:eastAsia="en-GB"/>
              </w:rPr>
            </w:pPr>
            <w:r>
              <w:t>N</w:t>
            </w:r>
          </w:p>
        </w:tc>
        <w:tc>
          <w:tcPr>
            <w:tcW w:w="1440" w:type="dxa"/>
            <w:tcBorders>
              <w:top w:val="single" w:sz="4" w:space="0" w:color="auto"/>
              <w:left w:val="single" w:sz="4" w:space="0" w:color="auto"/>
              <w:bottom w:val="single" w:sz="4" w:space="0" w:color="auto"/>
              <w:right w:val="single" w:sz="4" w:space="0" w:color="auto"/>
            </w:tcBorders>
          </w:tcPr>
          <w:p w14:paraId="08B66C9B"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9712164" w14:textId="77777777" w:rsidR="00A90238" w:rsidRDefault="00A90238" w:rsidP="004260A6">
            <w:pPr>
              <w:pStyle w:val="TAC"/>
              <w:rPr>
                <w:lang w:eastAsia="en-GB"/>
              </w:rPr>
            </w:pPr>
            <w:r w:rsidRPr="00AB5FED">
              <w:rPr>
                <w:rFonts w:hint="eastAsia"/>
                <w:lang w:eastAsia="zh-CN"/>
              </w:rPr>
              <w:t>Y</w:t>
            </w:r>
          </w:p>
        </w:tc>
      </w:tr>
      <w:tr w:rsidR="00A90238" w14:paraId="5EB41A7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6B06CEF" w14:textId="77777777" w:rsidR="00A90238" w:rsidRPr="008D533D" w:rsidRDefault="00A90238" w:rsidP="004260A6">
            <w:pPr>
              <w:pStyle w:val="TAL"/>
              <w:rPr>
                <w:szCs w:val="18"/>
              </w:rPr>
            </w:pPr>
            <w:r>
              <w:rPr>
                <w:szCs w:val="18"/>
              </w:rPr>
              <w:t>[R-6.6.4.2-002a] and [R-6.6.4.2-002b]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694FFDD0" w14:textId="77777777" w:rsidR="00A90238" w:rsidRPr="008D533D" w:rsidRDefault="00A90238" w:rsidP="004260A6">
            <w:pPr>
              <w:pStyle w:val="TAL"/>
            </w:pPr>
            <w:r>
              <w:t>List of groups the client affiliates/de-affiliates when criteria is met</w:t>
            </w:r>
          </w:p>
        </w:tc>
        <w:tc>
          <w:tcPr>
            <w:tcW w:w="1017" w:type="dxa"/>
            <w:tcBorders>
              <w:top w:val="single" w:sz="4" w:space="0" w:color="auto"/>
              <w:left w:val="single" w:sz="4" w:space="0" w:color="auto"/>
              <w:bottom w:val="single" w:sz="4" w:space="0" w:color="auto"/>
              <w:right w:val="single" w:sz="4" w:space="0" w:color="auto"/>
            </w:tcBorders>
          </w:tcPr>
          <w:p w14:paraId="3CC91178" w14:textId="77777777" w:rsidR="00A90238" w:rsidRPr="008C02B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08AFFA92" w14:textId="77777777" w:rsidR="00A90238" w:rsidRPr="008C02B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22C5B93" w14:textId="77777777" w:rsidR="00A90238" w:rsidRPr="008C02B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AC1FA81" w14:textId="77777777" w:rsidR="00A90238" w:rsidRPr="008C02BD" w:rsidRDefault="00A90238" w:rsidP="004260A6">
            <w:pPr>
              <w:pStyle w:val="TAC"/>
            </w:pPr>
          </w:p>
        </w:tc>
      </w:tr>
      <w:tr w:rsidR="00A90238" w14:paraId="35FC25B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E689E93"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E984897" w14:textId="77777777" w:rsidR="00A90238" w:rsidRPr="008D533D" w:rsidRDefault="00A90238" w:rsidP="004260A6">
            <w:pPr>
              <w:pStyle w:val="TAL"/>
            </w:pPr>
            <w:r>
              <w:rPr>
                <w:rFonts w:cs="Arial"/>
              </w:rPr>
              <w:t>&gt; MCVideo Group ID</w:t>
            </w:r>
          </w:p>
        </w:tc>
        <w:tc>
          <w:tcPr>
            <w:tcW w:w="1017" w:type="dxa"/>
            <w:tcBorders>
              <w:top w:val="single" w:sz="4" w:space="0" w:color="auto"/>
              <w:left w:val="single" w:sz="4" w:space="0" w:color="auto"/>
              <w:bottom w:val="single" w:sz="4" w:space="0" w:color="auto"/>
              <w:right w:val="single" w:sz="4" w:space="0" w:color="auto"/>
            </w:tcBorders>
          </w:tcPr>
          <w:p w14:paraId="4325A4DE" w14:textId="77777777" w:rsidR="00A90238" w:rsidRPr="008C02BD" w:rsidRDefault="00A90238" w:rsidP="004260A6">
            <w:pPr>
              <w:pStyle w:val="TAC"/>
            </w:pPr>
            <w:r>
              <w:rPr>
                <w:rFonts w:cs="Arial"/>
              </w:rPr>
              <w:t>Y</w:t>
            </w:r>
          </w:p>
        </w:tc>
        <w:tc>
          <w:tcPr>
            <w:tcW w:w="990" w:type="dxa"/>
            <w:tcBorders>
              <w:top w:val="single" w:sz="4" w:space="0" w:color="auto"/>
              <w:left w:val="single" w:sz="4" w:space="0" w:color="auto"/>
              <w:bottom w:val="single" w:sz="4" w:space="0" w:color="auto"/>
              <w:right w:val="single" w:sz="4" w:space="0" w:color="auto"/>
            </w:tcBorders>
          </w:tcPr>
          <w:p w14:paraId="1632B497" w14:textId="77777777" w:rsidR="00A90238" w:rsidRPr="008C02BD" w:rsidRDefault="00A90238" w:rsidP="004260A6">
            <w:pPr>
              <w:pStyle w:val="TAC"/>
            </w:pPr>
            <w:r>
              <w:rPr>
                <w:rFonts w:cs="Arial"/>
              </w:rPr>
              <w:t>Y</w:t>
            </w:r>
          </w:p>
        </w:tc>
        <w:tc>
          <w:tcPr>
            <w:tcW w:w="1440" w:type="dxa"/>
            <w:tcBorders>
              <w:top w:val="single" w:sz="4" w:space="0" w:color="auto"/>
              <w:left w:val="single" w:sz="4" w:space="0" w:color="auto"/>
              <w:bottom w:val="single" w:sz="4" w:space="0" w:color="auto"/>
              <w:right w:val="single" w:sz="4" w:space="0" w:color="auto"/>
            </w:tcBorders>
          </w:tcPr>
          <w:p w14:paraId="3246B376" w14:textId="77777777" w:rsidR="00A90238" w:rsidRPr="008C02BD" w:rsidRDefault="00A90238" w:rsidP="004260A6">
            <w:pPr>
              <w:pStyle w:val="TAC"/>
            </w:pPr>
            <w:r>
              <w:rPr>
                <w:rFonts w:cs="Arial"/>
              </w:rPr>
              <w:t>Y</w:t>
            </w:r>
          </w:p>
        </w:tc>
        <w:tc>
          <w:tcPr>
            <w:tcW w:w="1080" w:type="dxa"/>
            <w:tcBorders>
              <w:top w:val="single" w:sz="4" w:space="0" w:color="auto"/>
              <w:left w:val="single" w:sz="4" w:space="0" w:color="auto"/>
              <w:bottom w:val="single" w:sz="4" w:space="0" w:color="auto"/>
              <w:right w:val="single" w:sz="4" w:space="0" w:color="auto"/>
            </w:tcBorders>
          </w:tcPr>
          <w:p w14:paraId="5D5F8EF5" w14:textId="77777777" w:rsidR="00A90238" w:rsidRPr="008C02BD" w:rsidRDefault="00A90238" w:rsidP="004260A6">
            <w:pPr>
              <w:pStyle w:val="TAC"/>
            </w:pPr>
            <w:r>
              <w:rPr>
                <w:rFonts w:cs="Arial"/>
                <w:lang w:eastAsia="zh-CN"/>
              </w:rPr>
              <w:t>Y</w:t>
            </w:r>
          </w:p>
        </w:tc>
      </w:tr>
      <w:tr w:rsidR="00A90238" w14:paraId="35B0E34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53FE015"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1E84501C" w14:textId="77777777" w:rsidR="00A90238" w:rsidRPr="008D533D" w:rsidRDefault="00A90238" w:rsidP="004260A6">
            <w:pPr>
              <w:pStyle w:val="TAL"/>
            </w:pPr>
            <w:r>
              <w:rPr>
                <w:rFonts w:cs="Arial"/>
                <w:szCs w:val="18"/>
              </w:rPr>
              <w:t>&gt;&gt; Criteria for affiliation (see NOTE 7)</w:t>
            </w:r>
          </w:p>
        </w:tc>
        <w:tc>
          <w:tcPr>
            <w:tcW w:w="1017" w:type="dxa"/>
            <w:tcBorders>
              <w:top w:val="single" w:sz="4" w:space="0" w:color="auto"/>
              <w:left w:val="single" w:sz="4" w:space="0" w:color="auto"/>
              <w:bottom w:val="single" w:sz="4" w:space="0" w:color="auto"/>
              <w:right w:val="single" w:sz="4" w:space="0" w:color="auto"/>
            </w:tcBorders>
          </w:tcPr>
          <w:p w14:paraId="55020AC7"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A644E82"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05249F61"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9031105" w14:textId="77777777" w:rsidR="00A90238" w:rsidRPr="008C02BD" w:rsidRDefault="00A90238" w:rsidP="004260A6">
            <w:pPr>
              <w:pStyle w:val="TAC"/>
            </w:pPr>
            <w:r>
              <w:rPr>
                <w:rFonts w:cs="Arial"/>
                <w:szCs w:val="18"/>
                <w:lang w:eastAsia="zh-CN"/>
              </w:rPr>
              <w:t>Y</w:t>
            </w:r>
          </w:p>
        </w:tc>
      </w:tr>
      <w:tr w:rsidR="00A90238" w14:paraId="0C2259D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E0BFB4D"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CB49104" w14:textId="77777777" w:rsidR="00A90238" w:rsidRPr="008D533D" w:rsidRDefault="00A90238" w:rsidP="004260A6">
            <w:pPr>
              <w:pStyle w:val="TAL"/>
            </w:pPr>
            <w:r>
              <w:rPr>
                <w:rFonts w:cs="Arial"/>
                <w:szCs w:val="18"/>
              </w:rPr>
              <w:t>&gt;&gt; Criteria for de-affiliation (see NOTE 7)</w:t>
            </w:r>
          </w:p>
        </w:tc>
        <w:tc>
          <w:tcPr>
            <w:tcW w:w="1017" w:type="dxa"/>
            <w:tcBorders>
              <w:top w:val="single" w:sz="4" w:space="0" w:color="auto"/>
              <w:left w:val="single" w:sz="4" w:space="0" w:color="auto"/>
              <w:bottom w:val="single" w:sz="4" w:space="0" w:color="auto"/>
              <w:right w:val="single" w:sz="4" w:space="0" w:color="auto"/>
            </w:tcBorders>
          </w:tcPr>
          <w:p w14:paraId="062C0A58"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629574CF"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1AAF14CD"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9BDA9A7" w14:textId="77777777" w:rsidR="00A90238" w:rsidRPr="008C02BD" w:rsidRDefault="00A90238" w:rsidP="004260A6">
            <w:pPr>
              <w:pStyle w:val="TAC"/>
            </w:pPr>
            <w:r>
              <w:rPr>
                <w:rFonts w:cs="Arial"/>
                <w:szCs w:val="18"/>
                <w:lang w:eastAsia="zh-CN"/>
              </w:rPr>
              <w:t>Y</w:t>
            </w:r>
          </w:p>
        </w:tc>
      </w:tr>
      <w:tr w:rsidR="00A90238" w14:paraId="74CDED1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CDC5ADB"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C963250" w14:textId="77777777" w:rsidR="00A90238" w:rsidRPr="008D533D" w:rsidRDefault="00A90238" w:rsidP="004260A6">
            <w:pPr>
              <w:pStyle w:val="TAL"/>
            </w:pPr>
            <w:r>
              <w:rPr>
                <w:rFonts w:cs="Arial"/>
                <w:szCs w:val="18"/>
              </w:rPr>
              <w:t>&gt;&gt; Manual de-affiliation is not allowed if the criteria for affiliation are met</w:t>
            </w:r>
          </w:p>
        </w:tc>
        <w:tc>
          <w:tcPr>
            <w:tcW w:w="1017" w:type="dxa"/>
            <w:tcBorders>
              <w:top w:val="single" w:sz="4" w:space="0" w:color="auto"/>
              <w:left w:val="single" w:sz="4" w:space="0" w:color="auto"/>
              <w:bottom w:val="single" w:sz="4" w:space="0" w:color="auto"/>
              <w:right w:val="single" w:sz="4" w:space="0" w:color="auto"/>
            </w:tcBorders>
          </w:tcPr>
          <w:p w14:paraId="39150E17"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77CA58D3"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28BE9A01"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326DBE0" w14:textId="77777777" w:rsidR="00A90238" w:rsidRPr="008C02BD" w:rsidRDefault="00A90238" w:rsidP="004260A6">
            <w:pPr>
              <w:pStyle w:val="TAC"/>
            </w:pPr>
            <w:r>
              <w:rPr>
                <w:rFonts w:cs="Arial"/>
                <w:szCs w:val="18"/>
                <w:lang w:eastAsia="zh-CN"/>
              </w:rPr>
              <w:t>Y</w:t>
            </w:r>
          </w:p>
        </w:tc>
      </w:tr>
      <w:tr w:rsidR="00A90238" w14:paraId="68D45AAF"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B0DD849" w14:textId="77777777" w:rsidR="00A90238" w:rsidRPr="008D533D" w:rsidRDefault="00A90238" w:rsidP="004260A6">
            <w:pPr>
              <w:pStyle w:val="TAL"/>
              <w:rPr>
                <w:szCs w:val="18"/>
              </w:rPr>
            </w:pPr>
            <w:r>
              <w:rPr>
                <w:szCs w:val="18"/>
              </w:rPr>
              <w:t>[R-6.6.4.2-002] of 3GPP TS 22.280 [2]</w:t>
            </w:r>
          </w:p>
        </w:tc>
        <w:tc>
          <w:tcPr>
            <w:tcW w:w="3118" w:type="dxa"/>
            <w:tcBorders>
              <w:top w:val="single" w:sz="4" w:space="0" w:color="auto"/>
              <w:left w:val="single" w:sz="4" w:space="0" w:color="auto"/>
              <w:bottom w:val="single" w:sz="4" w:space="0" w:color="auto"/>
              <w:right w:val="single" w:sz="4" w:space="0" w:color="auto"/>
            </w:tcBorders>
          </w:tcPr>
          <w:p w14:paraId="7D2F3A43" w14:textId="77777777" w:rsidR="00A90238" w:rsidRPr="008D533D" w:rsidRDefault="00A90238" w:rsidP="004260A6">
            <w:pPr>
              <w:pStyle w:val="TAL"/>
            </w:pPr>
            <w:r>
              <w:rPr>
                <w:rFonts w:cs="Arial"/>
                <w:szCs w:val="18"/>
              </w:rPr>
              <w:t>List of groups the client affiliates after receiving an emergency alert</w:t>
            </w:r>
          </w:p>
        </w:tc>
        <w:tc>
          <w:tcPr>
            <w:tcW w:w="1017" w:type="dxa"/>
            <w:tcBorders>
              <w:top w:val="single" w:sz="4" w:space="0" w:color="auto"/>
              <w:left w:val="single" w:sz="4" w:space="0" w:color="auto"/>
              <w:bottom w:val="single" w:sz="4" w:space="0" w:color="auto"/>
              <w:right w:val="single" w:sz="4" w:space="0" w:color="auto"/>
            </w:tcBorders>
          </w:tcPr>
          <w:p w14:paraId="17DB2310" w14:textId="77777777" w:rsidR="00A90238" w:rsidRPr="008C02B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DCE711" w14:textId="77777777" w:rsidR="00A90238" w:rsidRPr="008C02B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5199513D" w14:textId="77777777" w:rsidR="00A90238" w:rsidRPr="008C02B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01CE77BE" w14:textId="77777777" w:rsidR="00A90238" w:rsidRPr="008C02BD" w:rsidRDefault="00A90238" w:rsidP="004260A6">
            <w:pPr>
              <w:pStyle w:val="TAC"/>
            </w:pPr>
          </w:p>
        </w:tc>
      </w:tr>
      <w:tr w:rsidR="00A90238" w14:paraId="5CBD4F3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5A7E14A"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47AAC14" w14:textId="77777777" w:rsidR="00A90238" w:rsidRPr="008D533D" w:rsidRDefault="00A90238" w:rsidP="004260A6">
            <w:pPr>
              <w:pStyle w:val="TAL"/>
            </w:pPr>
            <w:r>
              <w:rPr>
                <w:rFonts w:cs="Arial"/>
                <w:szCs w:val="18"/>
              </w:rPr>
              <w:t>&gt; MCVideo Group ID</w:t>
            </w:r>
          </w:p>
        </w:tc>
        <w:tc>
          <w:tcPr>
            <w:tcW w:w="1017" w:type="dxa"/>
            <w:tcBorders>
              <w:top w:val="single" w:sz="4" w:space="0" w:color="auto"/>
              <w:left w:val="single" w:sz="4" w:space="0" w:color="auto"/>
              <w:bottom w:val="single" w:sz="4" w:space="0" w:color="auto"/>
              <w:right w:val="single" w:sz="4" w:space="0" w:color="auto"/>
            </w:tcBorders>
          </w:tcPr>
          <w:p w14:paraId="712826B9"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C626E89"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573743D4"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E31EF7B" w14:textId="77777777" w:rsidR="00A90238" w:rsidRPr="008C02BD" w:rsidRDefault="00A90238" w:rsidP="004260A6">
            <w:pPr>
              <w:pStyle w:val="TAC"/>
            </w:pPr>
            <w:r>
              <w:rPr>
                <w:rFonts w:cs="Arial"/>
                <w:szCs w:val="18"/>
                <w:lang w:eastAsia="zh-CN"/>
              </w:rPr>
              <w:t>Y</w:t>
            </w:r>
          </w:p>
        </w:tc>
      </w:tr>
      <w:tr w:rsidR="00A90238" w14:paraId="55469E7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5951C31"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4675F84" w14:textId="77777777" w:rsidR="00A90238" w:rsidRPr="008D533D" w:rsidRDefault="00A90238" w:rsidP="004260A6">
            <w:pPr>
              <w:pStyle w:val="TAL"/>
            </w:pPr>
            <w:r>
              <w:rPr>
                <w:rFonts w:cs="Arial"/>
                <w:szCs w:val="18"/>
              </w:rPr>
              <w:t>&gt;&gt; Manual de-affiliation is not allowed if the criteria for affiliation are met</w:t>
            </w:r>
          </w:p>
        </w:tc>
        <w:tc>
          <w:tcPr>
            <w:tcW w:w="1017" w:type="dxa"/>
            <w:tcBorders>
              <w:top w:val="single" w:sz="4" w:space="0" w:color="auto"/>
              <w:left w:val="single" w:sz="4" w:space="0" w:color="auto"/>
              <w:bottom w:val="single" w:sz="4" w:space="0" w:color="auto"/>
              <w:right w:val="single" w:sz="4" w:space="0" w:color="auto"/>
            </w:tcBorders>
          </w:tcPr>
          <w:p w14:paraId="2CC80B05"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15B7DE9"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7DFA04DE"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B99C5CF" w14:textId="77777777" w:rsidR="00A90238" w:rsidRPr="008C02BD" w:rsidRDefault="00A90238" w:rsidP="004260A6">
            <w:pPr>
              <w:pStyle w:val="TAC"/>
            </w:pPr>
            <w:r>
              <w:rPr>
                <w:rFonts w:cs="Arial"/>
                <w:szCs w:val="18"/>
                <w:lang w:eastAsia="zh-CN"/>
              </w:rPr>
              <w:t>Y</w:t>
            </w:r>
          </w:p>
        </w:tc>
      </w:tr>
      <w:tr w:rsidR="00A90238" w14:paraId="795600B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13B3133" w14:textId="77777777" w:rsidR="00A90238" w:rsidRPr="008D533D" w:rsidRDefault="00A90238" w:rsidP="004260A6">
            <w:pPr>
              <w:pStyle w:val="TAL"/>
              <w:rPr>
                <w:szCs w:val="18"/>
              </w:rPr>
            </w:pPr>
            <w:r w:rsidRPr="00F442A6">
              <w:t>[R-5.9a-012] of 3GPP TS 22.280 [2]</w:t>
            </w:r>
          </w:p>
        </w:tc>
        <w:tc>
          <w:tcPr>
            <w:tcW w:w="3118" w:type="dxa"/>
            <w:tcBorders>
              <w:top w:val="single" w:sz="4" w:space="0" w:color="auto"/>
              <w:left w:val="single" w:sz="4" w:space="0" w:color="auto"/>
              <w:bottom w:val="single" w:sz="4" w:space="0" w:color="auto"/>
              <w:right w:val="single" w:sz="4" w:space="0" w:color="auto"/>
            </w:tcBorders>
          </w:tcPr>
          <w:p w14:paraId="26DB3ACF" w14:textId="77777777" w:rsidR="00A90238" w:rsidRDefault="00A90238" w:rsidP="004260A6">
            <w:pPr>
              <w:pStyle w:val="TAL"/>
              <w:rPr>
                <w:rFonts w:cs="Arial"/>
                <w:szCs w:val="18"/>
              </w:rPr>
            </w:pPr>
            <w:r w:rsidRPr="00F442A6">
              <w:t>Authorised to take over a functional alias from another MCVideo user</w:t>
            </w:r>
          </w:p>
        </w:tc>
        <w:tc>
          <w:tcPr>
            <w:tcW w:w="1017" w:type="dxa"/>
            <w:tcBorders>
              <w:top w:val="single" w:sz="4" w:space="0" w:color="auto"/>
              <w:left w:val="single" w:sz="4" w:space="0" w:color="auto"/>
              <w:bottom w:val="single" w:sz="4" w:space="0" w:color="auto"/>
              <w:right w:val="single" w:sz="4" w:space="0" w:color="auto"/>
            </w:tcBorders>
          </w:tcPr>
          <w:p w14:paraId="436BE367" w14:textId="77777777" w:rsidR="00A90238" w:rsidRDefault="00A90238" w:rsidP="004260A6">
            <w:pPr>
              <w:pStyle w:val="TAC"/>
              <w:rPr>
                <w:rFonts w:cs="Arial"/>
                <w:szCs w:val="18"/>
              </w:rPr>
            </w:pPr>
            <w:r>
              <w:t>N</w:t>
            </w:r>
          </w:p>
        </w:tc>
        <w:tc>
          <w:tcPr>
            <w:tcW w:w="990" w:type="dxa"/>
            <w:tcBorders>
              <w:top w:val="single" w:sz="4" w:space="0" w:color="auto"/>
              <w:left w:val="single" w:sz="4" w:space="0" w:color="auto"/>
              <w:bottom w:val="single" w:sz="4" w:space="0" w:color="auto"/>
              <w:right w:val="single" w:sz="4" w:space="0" w:color="auto"/>
            </w:tcBorders>
          </w:tcPr>
          <w:p w14:paraId="1CFFB5D8" w14:textId="77777777" w:rsidR="00A90238" w:rsidRDefault="00A90238" w:rsidP="004260A6">
            <w:pPr>
              <w:pStyle w:val="TAC"/>
              <w:rPr>
                <w:rFonts w:cs="Arial"/>
                <w:szCs w:val="18"/>
              </w:rPr>
            </w:pPr>
            <w:r w:rsidRPr="00F442A6">
              <w:t>Y</w:t>
            </w:r>
          </w:p>
        </w:tc>
        <w:tc>
          <w:tcPr>
            <w:tcW w:w="1440" w:type="dxa"/>
            <w:tcBorders>
              <w:top w:val="single" w:sz="4" w:space="0" w:color="auto"/>
              <w:left w:val="single" w:sz="4" w:space="0" w:color="auto"/>
              <w:bottom w:val="single" w:sz="4" w:space="0" w:color="auto"/>
              <w:right w:val="single" w:sz="4" w:space="0" w:color="auto"/>
            </w:tcBorders>
          </w:tcPr>
          <w:p w14:paraId="18EFE7A1" w14:textId="77777777" w:rsidR="00A90238" w:rsidRDefault="00A90238" w:rsidP="004260A6">
            <w:pPr>
              <w:pStyle w:val="TAC"/>
              <w:rPr>
                <w:rFonts w:cs="Arial"/>
                <w:szCs w:val="18"/>
              </w:rPr>
            </w:pPr>
            <w:r w:rsidRPr="00F442A6">
              <w:t>Y</w:t>
            </w:r>
          </w:p>
        </w:tc>
        <w:tc>
          <w:tcPr>
            <w:tcW w:w="1080" w:type="dxa"/>
            <w:tcBorders>
              <w:top w:val="single" w:sz="4" w:space="0" w:color="auto"/>
              <w:left w:val="single" w:sz="4" w:space="0" w:color="auto"/>
              <w:bottom w:val="single" w:sz="4" w:space="0" w:color="auto"/>
              <w:right w:val="single" w:sz="4" w:space="0" w:color="auto"/>
            </w:tcBorders>
          </w:tcPr>
          <w:p w14:paraId="4695BBE4" w14:textId="77777777" w:rsidR="00A90238" w:rsidRDefault="00A90238" w:rsidP="004260A6">
            <w:pPr>
              <w:pStyle w:val="TAC"/>
              <w:rPr>
                <w:rFonts w:cs="Arial"/>
                <w:szCs w:val="18"/>
                <w:lang w:eastAsia="zh-CN"/>
              </w:rPr>
            </w:pPr>
            <w:r w:rsidRPr="00F442A6">
              <w:t>Y</w:t>
            </w:r>
          </w:p>
        </w:tc>
      </w:tr>
      <w:tr w:rsidR="00A90238" w14:paraId="7484235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365E24A"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6A7161D" w14:textId="77777777" w:rsidR="00A90238" w:rsidRDefault="00A90238" w:rsidP="004260A6">
            <w:pPr>
              <w:pStyle w:val="TAL"/>
              <w:rPr>
                <w:rFonts w:cs="Arial"/>
                <w:szCs w:val="18"/>
              </w:rPr>
            </w:pPr>
            <w:r w:rsidRPr="00F442A6">
              <w:t>List of functional alias(es) of the MCVideo user</w:t>
            </w:r>
          </w:p>
        </w:tc>
        <w:tc>
          <w:tcPr>
            <w:tcW w:w="1017" w:type="dxa"/>
            <w:tcBorders>
              <w:top w:val="single" w:sz="4" w:space="0" w:color="auto"/>
              <w:left w:val="single" w:sz="4" w:space="0" w:color="auto"/>
              <w:bottom w:val="single" w:sz="4" w:space="0" w:color="auto"/>
              <w:right w:val="single" w:sz="4" w:space="0" w:color="auto"/>
            </w:tcBorders>
          </w:tcPr>
          <w:p w14:paraId="7308194B" w14:textId="77777777" w:rsidR="00A90238" w:rsidRDefault="00A90238" w:rsidP="004260A6">
            <w:pPr>
              <w:pStyle w:val="TAC"/>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18BF4C62" w14:textId="77777777" w:rsidR="00A90238" w:rsidRDefault="00A90238" w:rsidP="004260A6">
            <w:pPr>
              <w:pStyle w:val="TAC"/>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7DE20212" w14:textId="77777777" w:rsidR="00A90238" w:rsidRDefault="00A90238" w:rsidP="004260A6">
            <w:pPr>
              <w:pStyle w:val="TAC"/>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62766EC3" w14:textId="77777777" w:rsidR="00A90238" w:rsidRDefault="00A90238" w:rsidP="004260A6">
            <w:pPr>
              <w:pStyle w:val="TAC"/>
              <w:rPr>
                <w:rFonts w:cs="Arial"/>
                <w:szCs w:val="18"/>
                <w:lang w:eastAsia="zh-CN"/>
              </w:rPr>
            </w:pPr>
          </w:p>
        </w:tc>
      </w:tr>
      <w:tr w:rsidR="00A90238" w14:paraId="4F0B943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C4D1ED9" w14:textId="77777777" w:rsidR="00A90238" w:rsidRPr="008D533D" w:rsidRDefault="00A90238" w:rsidP="004260A6">
            <w:pPr>
              <w:pStyle w:val="TAL"/>
              <w:rPr>
                <w:szCs w:val="18"/>
              </w:rPr>
            </w:pPr>
            <w:r w:rsidRPr="00F442A6">
              <w:t>[R-5.9a-005] of 3GPP TS 22.280 [2]</w:t>
            </w:r>
          </w:p>
        </w:tc>
        <w:tc>
          <w:tcPr>
            <w:tcW w:w="3118" w:type="dxa"/>
            <w:tcBorders>
              <w:top w:val="single" w:sz="4" w:space="0" w:color="auto"/>
              <w:left w:val="single" w:sz="4" w:space="0" w:color="auto"/>
              <w:bottom w:val="single" w:sz="4" w:space="0" w:color="auto"/>
              <w:right w:val="single" w:sz="4" w:space="0" w:color="auto"/>
            </w:tcBorders>
          </w:tcPr>
          <w:p w14:paraId="05A514B9" w14:textId="77777777" w:rsidR="00A90238" w:rsidRDefault="00A90238" w:rsidP="004260A6">
            <w:pPr>
              <w:pStyle w:val="TAL"/>
              <w:rPr>
                <w:rFonts w:cs="Arial"/>
                <w:szCs w:val="18"/>
              </w:rPr>
            </w:pPr>
            <w:r w:rsidRPr="00F442A6">
              <w:t>&gt; Functional alias</w:t>
            </w:r>
          </w:p>
        </w:tc>
        <w:tc>
          <w:tcPr>
            <w:tcW w:w="1017" w:type="dxa"/>
            <w:tcBorders>
              <w:top w:val="single" w:sz="4" w:space="0" w:color="auto"/>
              <w:left w:val="single" w:sz="4" w:space="0" w:color="auto"/>
              <w:bottom w:val="single" w:sz="4" w:space="0" w:color="auto"/>
              <w:right w:val="single" w:sz="4" w:space="0" w:color="auto"/>
            </w:tcBorders>
          </w:tcPr>
          <w:p w14:paraId="29189EED" w14:textId="77777777" w:rsidR="00A90238" w:rsidRDefault="00A90238" w:rsidP="004260A6">
            <w:pPr>
              <w:pStyle w:val="TAC"/>
              <w:rPr>
                <w:rFonts w:cs="Arial"/>
                <w:szCs w:val="18"/>
              </w:rPr>
            </w:pPr>
            <w:r w:rsidRPr="00F442A6">
              <w:t>Y</w:t>
            </w:r>
          </w:p>
        </w:tc>
        <w:tc>
          <w:tcPr>
            <w:tcW w:w="990" w:type="dxa"/>
            <w:tcBorders>
              <w:top w:val="single" w:sz="4" w:space="0" w:color="auto"/>
              <w:left w:val="single" w:sz="4" w:space="0" w:color="auto"/>
              <w:bottom w:val="single" w:sz="4" w:space="0" w:color="auto"/>
              <w:right w:val="single" w:sz="4" w:space="0" w:color="auto"/>
            </w:tcBorders>
          </w:tcPr>
          <w:p w14:paraId="3095B9E6" w14:textId="77777777" w:rsidR="00A90238" w:rsidRDefault="00A90238" w:rsidP="004260A6">
            <w:pPr>
              <w:pStyle w:val="TAC"/>
              <w:rPr>
                <w:rFonts w:cs="Arial"/>
                <w:szCs w:val="18"/>
              </w:rPr>
            </w:pPr>
            <w:r w:rsidRPr="00F442A6">
              <w:t>Y</w:t>
            </w:r>
          </w:p>
        </w:tc>
        <w:tc>
          <w:tcPr>
            <w:tcW w:w="1440" w:type="dxa"/>
            <w:tcBorders>
              <w:top w:val="single" w:sz="4" w:space="0" w:color="auto"/>
              <w:left w:val="single" w:sz="4" w:space="0" w:color="auto"/>
              <w:bottom w:val="single" w:sz="4" w:space="0" w:color="auto"/>
              <w:right w:val="single" w:sz="4" w:space="0" w:color="auto"/>
            </w:tcBorders>
          </w:tcPr>
          <w:p w14:paraId="7B097130" w14:textId="77777777" w:rsidR="00A90238" w:rsidRDefault="00A90238" w:rsidP="004260A6">
            <w:pPr>
              <w:pStyle w:val="TAC"/>
              <w:rPr>
                <w:rFonts w:cs="Arial"/>
                <w:szCs w:val="18"/>
              </w:rPr>
            </w:pPr>
            <w:r w:rsidRPr="00F442A6">
              <w:t>Y</w:t>
            </w:r>
          </w:p>
        </w:tc>
        <w:tc>
          <w:tcPr>
            <w:tcW w:w="1080" w:type="dxa"/>
            <w:tcBorders>
              <w:top w:val="single" w:sz="4" w:space="0" w:color="auto"/>
              <w:left w:val="single" w:sz="4" w:space="0" w:color="auto"/>
              <w:bottom w:val="single" w:sz="4" w:space="0" w:color="auto"/>
              <w:right w:val="single" w:sz="4" w:space="0" w:color="auto"/>
            </w:tcBorders>
          </w:tcPr>
          <w:p w14:paraId="344826F7" w14:textId="77777777" w:rsidR="00A90238" w:rsidRDefault="00A90238" w:rsidP="004260A6">
            <w:pPr>
              <w:pStyle w:val="TAC"/>
              <w:rPr>
                <w:rFonts w:cs="Arial"/>
                <w:szCs w:val="18"/>
                <w:lang w:eastAsia="zh-CN"/>
              </w:rPr>
            </w:pPr>
            <w:r w:rsidRPr="00F442A6">
              <w:t>Y</w:t>
            </w:r>
          </w:p>
        </w:tc>
      </w:tr>
      <w:tr w:rsidR="00A90238" w14:paraId="1FBC8E6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A40FA10" w14:textId="77777777" w:rsidR="00A90238" w:rsidRPr="00F442A6" w:rsidRDefault="00A90238" w:rsidP="004260A6">
            <w:pPr>
              <w:pStyle w:val="TAL"/>
            </w:pPr>
            <w:r w:rsidRPr="002A68A0">
              <w:t>[R-5.9a-018] of 3GPP TS</w:t>
            </w:r>
            <w:r>
              <w:t> </w:t>
            </w:r>
            <w:r w:rsidRPr="002A68A0">
              <w:t>22.280</w:t>
            </w:r>
            <w:r>
              <w:t> </w:t>
            </w:r>
            <w:r w:rsidRPr="002A68A0">
              <w:t>[2]</w:t>
            </w:r>
          </w:p>
        </w:tc>
        <w:tc>
          <w:tcPr>
            <w:tcW w:w="3118" w:type="dxa"/>
            <w:tcBorders>
              <w:top w:val="single" w:sz="4" w:space="0" w:color="auto"/>
              <w:left w:val="single" w:sz="4" w:space="0" w:color="auto"/>
              <w:bottom w:val="single" w:sz="4" w:space="0" w:color="auto"/>
              <w:right w:val="single" w:sz="4" w:space="0" w:color="auto"/>
            </w:tcBorders>
          </w:tcPr>
          <w:p w14:paraId="79C5FE9E" w14:textId="77777777" w:rsidR="00A90238" w:rsidRPr="00F442A6" w:rsidRDefault="00A90238" w:rsidP="004260A6">
            <w:pPr>
              <w:pStyle w:val="TAL"/>
            </w:pPr>
            <w:r w:rsidRPr="002A68A0">
              <w:t xml:space="preserve">&gt;&gt; MCVideo server </w:t>
            </w:r>
            <w:r>
              <w:t xml:space="preserve">trigger </w:t>
            </w:r>
            <w:r w:rsidRPr="002A68A0">
              <w:t>criteria for activation (see NOTE 6)</w:t>
            </w:r>
          </w:p>
        </w:tc>
        <w:tc>
          <w:tcPr>
            <w:tcW w:w="1017" w:type="dxa"/>
            <w:tcBorders>
              <w:top w:val="single" w:sz="4" w:space="0" w:color="auto"/>
              <w:left w:val="single" w:sz="4" w:space="0" w:color="auto"/>
              <w:bottom w:val="single" w:sz="4" w:space="0" w:color="auto"/>
              <w:right w:val="single" w:sz="4" w:space="0" w:color="auto"/>
            </w:tcBorders>
          </w:tcPr>
          <w:p w14:paraId="3BC5E630" w14:textId="77777777" w:rsidR="00A90238" w:rsidRPr="00F442A6" w:rsidRDefault="00A90238" w:rsidP="004260A6">
            <w:pPr>
              <w:pStyle w:val="TAC"/>
            </w:pPr>
            <w:r w:rsidRPr="002A68A0">
              <w:t>N</w:t>
            </w:r>
          </w:p>
        </w:tc>
        <w:tc>
          <w:tcPr>
            <w:tcW w:w="990" w:type="dxa"/>
            <w:tcBorders>
              <w:top w:val="single" w:sz="4" w:space="0" w:color="auto"/>
              <w:left w:val="single" w:sz="4" w:space="0" w:color="auto"/>
              <w:bottom w:val="single" w:sz="4" w:space="0" w:color="auto"/>
              <w:right w:val="single" w:sz="4" w:space="0" w:color="auto"/>
            </w:tcBorders>
          </w:tcPr>
          <w:p w14:paraId="321CA3C5" w14:textId="77777777" w:rsidR="00A90238" w:rsidRPr="00F442A6" w:rsidRDefault="00A90238" w:rsidP="004260A6">
            <w:pPr>
              <w:pStyle w:val="TAC"/>
            </w:pPr>
            <w:r w:rsidRPr="002A68A0">
              <w:t>Y</w:t>
            </w:r>
          </w:p>
        </w:tc>
        <w:tc>
          <w:tcPr>
            <w:tcW w:w="1440" w:type="dxa"/>
            <w:tcBorders>
              <w:top w:val="single" w:sz="4" w:space="0" w:color="auto"/>
              <w:left w:val="single" w:sz="4" w:space="0" w:color="auto"/>
              <w:bottom w:val="single" w:sz="4" w:space="0" w:color="auto"/>
              <w:right w:val="single" w:sz="4" w:space="0" w:color="auto"/>
            </w:tcBorders>
          </w:tcPr>
          <w:p w14:paraId="0FC3785D" w14:textId="77777777" w:rsidR="00A90238" w:rsidRPr="00F442A6" w:rsidRDefault="00A90238" w:rsidP="004260A6">
            <w:pPr>
              <w:pStyle w:val="TAC"/>
            </w:pPr>
            <w:r w:rsidRPr="002A68A0">
              <w:t>Y</w:t>
            </w:r>
          </w:p>
        </w:tc>
        <w:tc>
          <w:tcPr>
            <w:tcW w:w="1080" w:type="dxa"/>
            <w:tcBorders>
              <w:top w:val="single" w:sz="4" w:space="0" w:color="auto"/>
              <w:left w:val="single" w:sz="4" w:space="0" w:color="auto"/>
              <w:bottom w:val="single" w:sz="4" w:space="0" w:color="auto"/>
              <w:right w:val="single" w:sz="4" w:space="0" w:color="auto"/>
            </w:tcBorders>
          </w:tcPr>
          <w:p w14:paraId="58ED3950" w14:textId="77777777" w:rsidR="00A90238" w:rsidRPr="00F442A6" w:rsidRDefault="00A90238" w:rsidP="004260A6">
            <w:pPr>
              <w:pStyle w:val="TAC"/>
            </w:pPr>
            <w:r w:rsidRPr="002A68A0">
              <w:t>Y</w:t>
            </w:r>
          </w:p>
        </w:tc>
      </w:tr>
      <w:tr w:rsidR="00A90238" w14:paraId="43193AD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FAECA53" w14:textId="77777777" w:rsidR="00A90238" w:rsidRPr="00F442A6" w:rsidRDefault="00A90238" w:rsidP="004260A6">
            <w:pPr>
              <w:pStyle w:val="TAL"/>
            </w:pPr>
            <w:r w:rsidRPr="002A68A0">
              <w:t>[R-5.9a-017], [R-5.9a-018] of 3GPP</w:t>
            </w:r>
            <w:r>
              <w:t> </w:t>
            </w:r>
            <w:r w:rsidRPr="002A68A0">
              <w:t>TS 22.280</w:t>
            </w:r>
            <w:r>
              <w:t> </w:t>
            </w:r>
            <w:r w:rsidRPr="002A68A0">
              <w:t>[2]</w:t>
            </w:r>
          </w:p>
        </w:tc>
        <w:tc>
          <w:tcPr>
            <w:tcW w:w="3118" w:type="dxa"/>
            <w:tcBorders>
              <w:top w:val="single" w:sz="4" w:space="0" w:color="auto"/>
              <w:left w:val="single" w:sz="4" w:space="0" w:color="auto"/>
              <w:bottom w:val="single" w:sz="4" w:space="0" w:color="auto"/>
              <w:right w:val="single" w:sz="4" w:space="0" w:color="auto"/>
            </w:tcBorders>
          </w:tcPr>
          <w:p w14:paraId="0F9496A4" w14:textId="77777777" w:rsidR="00A90238" w:rsidRPr="00F442A6" w:rsidRDefault="00A90238" w:rsidP="004260A6">
            <w:pPr>
              <w:pStyle w:val="TAL"/>
            </w:pPr>
            <w:r w:rsidRPr="002A68A0">
              <w:t xml:space="preserve">&gt;&gt; MCVideo server </w:t>
            </w:r>
            <w:r>
              <w:t xml:space="preserve">trigger </w:t>
            </w:r>
            <w:r w:rsidRPr="002A68A0">
              <w:t>criteria for de-activation (see NOTE 6)</w:t>
            </w:r>
          </w:p>
        </w:tc>
        <w:tc>
          <w:tcPr>
            <w:tcW w:w="1017" w:type="dxa"/>
            <w:tcBorders>
              <w:top w:val="single" w:sz="4" w:space="0" w:color="auto"/>
              <w:left w:val="single" w:sz="4" w:space="0" w:color="auto"/>
              <w:bottom w:val="single" w:sz="4" w:space="0" w:color="auto"/>
              <w:right w:val="single" w:sz="4" w:space="0" w:color="auto"/>
            </w:tcBorders>
          </w:tcPr>
          <w:p w14:paraId="5263C5CD" w14:textId="77777777" w:rsidR="00A90238" w:rsidRPr="00F442A6" w:rsidRDefault="00A90238" w:rsidP="004260A6">
            <w:pPr>
              <w:pStyle w:val="TAC"/>
            </w:pPr>
            <w:r w:rsidRPr="002A68A0">
              <w:t>N</w:t>
            </w:r>
          </w:p>
        </w:tc>
        <w:tc>
          <w:tcPr>
            <w:tcW w:w="990" w:type="dxa"/>
            <w:tcBorders>
              <w:top w:val="single" w:sz="4" w:space="0" w:color="auto"/>
              <w:left w:val="single" w:sz="4" w:space="0" w:color="auto"/>
              <w:bottom w:val="single" w:sz="4" w:space="0" w:color="auto"/>
              <w:right w:val="single" w:sz="4" w:space="0" w:color="auto"/>
            </w:tcBorders>
          </w:tcPr>
          <w:p w14:paraId="58A83A77" w14:textId="77777777" w:rsidR="00A90238" w:rsidRPr="00F442A6" w:rsidRDefault="00A90238" w:rsidP="004260A6">
            <w:pPr>
              <w:pStyle w:val="TAC"/>
            </w:pPr>
            <w:r w:rsidRPr="002A68A0">
              <w:t>Y</w:t>
            </w:r>
          </w:p>
        </w:tc>
        <w:tc>
          <w:tcPr>
            <w:tcW w:w="1440" w:type="dxa"/>
            <w:tcBorders>
              <w:top w:val="single" w:sz="4" w:space="0" w:color="auto"/>
              <w:left w:val="single" w:sz="4" w:space="0" w:color="auto"/>
              <w:bottom w:val="single" w:sz="4" w:space="0" w:color="auto"/>
              <w:right w:val="single" w:sz="4" w:space="0" w:color="auto"/>
            </w:tcBorders>
          </w:tcPr>
          <w:p w14:paraId="48D7BDC6" w14:textId="77777777" w:rsidR="00A90238" w:rsidRPr="00F442A6" w:rsidRDefault="00A90238" w:rsidP="004260A6">
            <w:pPr>
              <w:pStyle w:val="TAC"/>
            </w:pPr>
            <w:r w:rsidRPr="002A68A0">
              <w:t>Y</w:t>
            </w:r>
          </w:p>
        </w:tc>
        <w:tc>
          <w:tcPr>
            <w:tcW w:w="1080" w:type="dxa"/>
            <w:tcBorders>
              <w:top w:val="single" w:sz="4" w:space="0" w:color="auto"/>
              <w:left w:val="single" w:sz="4" w:space="0" w:color="auto"/>
              <w:bottom w:val="single" w:sz="4" w:space="0" w:color="auto"/>
              <w:right w:val="single" w:sz="4" w:space="0" w:color="auto"/>
            </w:tcBorders>
          </w:tcPr>
          <w:p w14:paraId="179826E7" w14:textId="77777777" w:rsidR="00A90238" w:rsidRPr="00F442A6" w:rsidRDefault="00A90238" w:rsidP="004260A6">
            <w:pPr>
              <w:pStyle w:val="TAC"/>
            </w:pPr>
            <w:r w:rsidRPr="002A68A0">
              <w:t>Y</w:t>
            </w:r>
          </w:p>
        </w:tc>
      </w:tr>
      <w:tr w:rsidR="00A90238" w14:paraId="4B99259F"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9F24808" w14:textId="77777777" w:rsidR="00A90238" w:rsidRPr="00F442A6" w:rsidRDefault="00A90238" w:rsidP="004260A6">
            <w:pPr>
              <w:pStyle w:val="TAL"/>
            </w:pPr>
            <w:r w:rsidRPr="006C46A6">
              <w:rPr>
                <w:szCs w:val="18"/>
              </w:rPr>
              <w:t>[R-5.9a-019] of 3GPP TS 22.280 [</w:t>
            </w:r>
            <w:r>
              <w:rPr>
                <w:szCs w:val="18"/>
              </w:rPr>
              <w:t>16</w:t>
            </w:r>
            <w:r w:rsidRPr="006C46A6">
              <w:rPr>
                <w:szCs w:val="18"/>
              </w:rPr>
              <w:t>]</w:t>
            </w:r>
          </w:p>
        </w:tc>
        <w:tc>
          <w:tcPr>
            <w:tcW w:w="3118" w:type="dxa"/>
            <w:tcBorders>
              <w:top w:val="single" w:sz="4" w:space="0" w:color="auto"/>
              <w:left w:val="single" w:sz="4" w:space="0" w:color="auto"/>
              <w:bottom w:val="single" w:sz="4" w:space="0" w:color="auto"/>
              <w:right w:val="single" w:sz="4" w:space="0" w:color="auto"/>
            </w:tcBorders>
            <w:vAlign w:val="center"/>
          </w:tcPr>
          <w:p w14:paraId="1EC22829" w14:textId="7EB30947" w:rsidR="00A90238" w:rsidRPr="00F442A6" w:rsidRDefault="00A90238" w:rsidP="004260A6">
            <w:pPr>
              <w:pStyle w:val="TAL"/>
            </w:pPr>
            <w:r w:rsidRPr="00A71100">
              <w:t xml:space="preserve">&gt;&gt; </w:t>
            </w:r>
            <w:r>
              <w:t xml:space="preserve">MCVideo </w:t>
            </w:r>
            <w:r w:rsidRPr="00B62E5C">
              <w:t>client</w:t>
            </w:r>
            <w:r>
              <w:t xml:space="preserve"> trigger </w:t>
            </w:r>
            <w:r w:rsidRPr="00A71100">
              <w:t>criteria for activation</w:t>
            </w:r>
            <w:r>
              <w:t xml:space="preserve"> (see</w:t>
            </w:r>
            <w:r w:rsidR="001E1C79">
              <w:t> </w:t>
            </w:r>
            <w:r>
              <w:t>NOTE 6)</w:t>
            </w:r>
          </w:p>
        </w:tc>
        <w:tc>
          <w:tcPr>
            <w:tcW w:w="1017" w:type="dxa"/>
            <w:tcBorders>
              <w:top w:val="single" w:sz="4" w:space="0" w:color="auto"/>
              <w:left w:val="single" w:sz="4" w:space="0" w:color="auto"/>
              <w:bottom w:val="single" w:sz="4" w:space="0" w:color="auto"/>
              <w:right w:val="single" w:sz="4" w:space="0" w:color="auto"/>
            </w:tcBorders>
          </w:tcPr>
          <w:p w14:paraId="198B6ACA"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148C7C36"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C85D943"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65ECE1A3" w14:textId="77777777" w:rsidR="00A90238" w:rsidRPr="00F442A6" w:rsidRDefault="00A90238" w:rsidP="004260A6">
            <w:pPr>
              <w:pStyle w:val="TAC"/>
            </w:pPr>
            <w:r w:rsidRPr="00A71100">
              <w:rPr>
                <w:lang w:eastAsia="zh-CN"/>
              </w:rPr>
              <w:t>Y</w:t>
            </w:r>
          </w:p>
        </w:tc>
      </w:tr>
      <w:tr w:rsidR="00A90238" w14:paraId="662C721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4D4524D2" w14:textId="77777777" w:rsidR="00A90238" w:rsidRPr="00F442A6" w:rsidRDefault="00A90238" w:rsidP="004260A6">
            <w:pPr>
              <w:pStyle w:val="TAL"/>
            </w:pPr>
            <w:r w:rsidRPr="00FD0D20">
              <w:rPr>
                <w:szCs w:val="18"/>
              </w:rPr>
              <w:t>[R-5.9a-019] of 3GPP TS 22.280 [</w:t>
            </w:r>
            <w:r>
              <w:rPr>
                <w:szCs w:val="18"/>
              </w:rPr>
              <w:t>16</w:t>
            </w:r>
            <w:r w:rsidRPr="00FD0D20">
              <w:rPr>
                <w:szCs w:val="18"/>
              </w:rPr>
              <w:t>]</w:t>
            </w:r>
          </w:p>
        </w:tc>
        <w:tc>
          <w:tcPr>
            <w:tcW w:w="3118" w:type="dxa"/>
            <w:tcBorders>
              <w:top w:val="single" w:sz="4" w:space="0" w:color="auto"/>
              <w:left w:val="single" w:sz="4" w:space="0" w:color="auto"/>
              <w:bottom w:val="single" w:sz="4" w:space="0" w:color="auto"/>
              <w:right w:val="single" w:sz="4" w:space="0" w:color="auto"/>
            </w:tcBorders>
            <w:vAlign w:val="center"/>
          </w:tcPr>
          <w:p w14:paraId="70A260E1" w14:textId="129E40FD" w:rsidR="00A90238" w:rsidRPr="00F442A6" w:rsidRDefault="00A90238" w:rsidP="004260A6">
            <w:pPr>
              <w:pStyle w:val="TAL"/>
            </w:pPr>
            <w:r w:rsidRPr="00A71100">
              <w:t xml:space="preserve">&gt;&gt; </w:t>
            </w:r>
            <w:r>
              <w:t xml:space="preserve">MCVideo </w:t>
            </w:r>
            <w:r w:rsidRPr="00B62E5C">
              <w:t>client</w:t>
            </w:r>
            <w:r>
              <w:t xml:space="preserve"> trigger </w:t>
            </w:r>
            <w:r w:rsidRPr="00A71100">
              <w:t>criteria for de-activation</w:t>
            </w:r>
            <w:r>
              <w:t xml:space="preserve"> (see</w:t>
            </w:r>
            <w:r w:rsidR="001E1C79">
              <w:t> </w:t>
            </w:r>
            <w:r>
              <w:t>NOTE 6)</w:t>
            </w:r>
          </w:p>
        </w:tc>
        <w:tc>
          <w:tcPr>
            <w:tcW w:w="1017" w:type="dxa"/>
            <w:tcBorders>
              <w:top w:val="single" w:sz="4" w:space="0" w:color="auto"/>
              <w:left w:val="single" w:sz="4" w:space="0" w:color="auto"/>
              <w:bottom w:val="single" w:sz="4" w:space="0" w:color="auto"/>
              <w:right w:val="single" w:sz="4" w:space="0" w:color="auto"/>
            </w:tcBorders>
          </w:tcPr>
          <w:p w14:paraId="206B9AB7"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5B1B2570"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B78140D"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08A612D0" w14:textId="77777777" w:rsidR="00A90238" w:rsidRPr="00F442A6" w:rsidRDefault="00A90238" w:rsidP="004260A6">
            <w:pPr>
              <w:pStyle w:val="TAC"/>
            </w:pPr>
            <w:r w:rsidRPr="00A71100">
              <w:rPr>
                <w:lang w:eastAsia="zh-CN"/>
              </w:rPr>
              <w:t>Y</w:t>
            </w:r>
          </w:p>
        </w:tc>
      </w:tr>
      <w:tr w:rsidR="00A90238" w14:paraId="09679CE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22246A8" w14:textId="77777777" w:rsidR="00A90238" w:rsidRPr="00F442A6"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7FD7480" w14:textId="77777777" w:rsidR="00A90238" w:rsidRPr="00F442A6" w:rsidRDefault="00A90238" w:rsidP="004260A6">
            <w:pPr>
              <w:pStyle w:val="TAL"/>
            </w:pPr>
            <w:r w:rsidRPr="00A71100">
              <w:t>&gt;&gt; Manual de-activation is not allowed if the criteria are met</w:t>
            </w:r>
            <w:r>
              <w:t xml:space="preserve"> (see NOTE 6)</w:t>
            </w:r>
          </w:p>
        </w:tc>
        <w:tc>
          <w:tcPr>
            <w:tcW w:w="1017" w:type="dxa"/>
            <w:tcBorders>
              <w:top w:val="single" w:sz="4" w:space="0" w:color="auto"/>
              <w:left w:val="single" w:sz="4" w:space="0" w:color="auto"/>
              <w:bottom w:val="single" w:sz="4" w:space="0" w:color="auto"/>
              <w:right w:val="single" w:sz="4" w:space="0" w:color="auto"/>
            </w:tcBorders>
          </w:tcPr>
          <w:p w14:paraId="216B0155"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211EE183"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8BE2AF1"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72823CE9" w14:textId="77777777" w:rsidR="00A90238" w:rsidRPr="00F442A6" w:rsidRDefault="00A90238" w:rsidP="004260A6">
            <w:pPr>
              <w:pStyle w:val="TAC"/>
            </w:pPr>
            <w:r w:rsidRPr="00A71100">
              <w:rPr>
                <w:lang w:eastAsia="zh-CN"/>
              </w:rPr>
              <w:t>Y</w:t>
            </w:r>
          </w:p>
        </w:tc>
      </w:tr>
      <w:tr w:rsidR="00A90238" w14:paraId="56442CF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6FBE153" w14:textId="77777777" w:rsidR="00A90238" w:rsidRPr="00F442A6" w:rsidRDefault="00A90238" w:rsidP="004260A6">
            <w:pPr>
              <w:pStyle w:val="TAL"/>
            </w:pPr>
            <w:r w:rsidRPr="008D7661">
              <w:rPr>
                <w:szCs w:val="18"/>
              </w:rPr>
              <w:t>[R-5.10-001b] of 3GPP TS 22.280 [1</w:t>
            </w:r>
            <w:r w:rsidRPr="00852D1B">
              <w:rPr>
                <w:szCs w:val="18"/>
              </w:rPr>
              <w:t>6]</w:t>
            </w:r>
          </w:p>
        </w:tc>
        <w:tc>
          <w:tcPr>
            <w:tcW w:w="3118" w:type="dxa"/>
            <w:tcBorders>
              <w:top w:val="single" w:sz="4" w:space="0" w:color="auto"/>
              <w:left w:val="single" w:sz="4" w:space="0" w:color="auto"/>
              <w:bottom w:val="single" w:sz="4" w:space="0" w:color="auto"/>
              <w:right w:val="single" w:sz="4" w:space="0" w:color="auto"/>
            </w:tcBorders>
            <w:vAlign w:val="center"/>
          </w:tcPr>
          <w:p w14:paraId="680013F4" w14:textId="77777777" w:rsidR="00A90238" w:rsidRPr="00A71100" w:rsidRDefault="00A90238" w:rsidP="004260A6">
            <w:pPr>
              <w:pStyle w:val="TAL"/>
            </w:pPr>
            <w:r w:rsidRPr="0093752F">
              <w:t>Max</w:t>
            </w:r>
            <w:r>
              <w:t>imum</w:t>
            </w:r>
            <w:r w:rsidRPr="0093752F">
              <w:t xml:space="preserve"> number of successful simultaneous MC</w:t>
            </w:r>
            <w:r>
              <w:t>Video</w:t>
            </w:r>
            <w:r w:rsidRPr="0093752F">
              <w:t xml:space="preserve"> service authorizations for this user</w:t>
            </w:r>
            <w:r>
              <w:t xml:space="preserve"> (see NOTE 8)</w:t>
            </w:r>
          </w:p>
        </w:tc>
        <w:tc>
          <w:tcPr>
            <w:tcW w:w="1017" w:type="dxa"/>
            <w:tcBorders>
              <w:top w:val="single" w:sz="4" w:space="0" w:color="auto"/>
              <w:left w:val="single" w:sz="4" w:space="0" w:color="auto"/>
              <w:bottom w:val="single" w:sz="4" w:space="0" w:color="auto"/>
              <w:right w:val="single" w:sz="4" w:space="0" w:color="auto"/>
            </w:tcBorders>
          </w:tcPr>
          <w:p w14:paraId="660A5992" w14:textId="77777777" w:rsidR="00A90238" w:rsidRPr="00A71100"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361B1F64"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99001A4" w14:textId="77777777" w:rsidR="00A90238" w:rsidRPr="00A71100"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49BC0E7" w14:textId="77777777" w:rsidR="00A90238" w:rsidRPr="00A71100" w:rsidRDefault="00A90238" w:rsidP="004260A6">
            <w:pPr>
              <w:pStyle w:val="TAC"/>
              <w:rPr>
                <w:lang w:eastAsia="zh-CN"/>
              </w:rPr>
            </w:pPr>
            <w:r>
              <w:rPr>
                <w:lang w:eastAsia="zh-CN"/>
              </w:rPr>
              <w:t>Y</w:t>
            </w:r>
          </w:p>
        </w:tc>
      </w:tr>
      <w:tr w:rsidR="00A90238" w14:paraId="385ED1B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07DF1C6" w14:textId="77777777" w:rsidR="00A90238" w:rsidRPr="008D7661" w:rsidRDefault="00A90238" w:rsidP="004260A6">
            <w:pPr>
              <w:pStyle w:val="TAL"/>
              <w:rPr>
                <w:szCs w:val="18"/>
              </w:rPr>
            </w:pPr>
            <w:r>
              <w:t>[R-5.9a-020] of 3GPP TS 22.280 [17]</w:t>
            </w:r>
          </w:p>
        </w:tc>
        <w:tc>
          <w:tcPr>
            <w:tcW w:w="3118" w:type="dxa"/>
            <w:tcBorders>
              <w:top w:val="single" w:sz="4" w:space="0" w:color="auto"/>
              <w:left w:val="single" w:sz="4" w:space="0" w:color="auto"/>
              <w:bottom w:val="single" w:sz="4" w:space="0" w:color="auto"/>
              <w:right w:val="single" w:sz="4" w:space="0" w:color="auto"/>
            </w:tcBorders>
          </w:tcPr>
          <w:p w14:paraId="4AB0FDF0" w14:textId="77777777" w:rsidR="00A90238" w:rsidRPr="0093752F" w:rsidRDefault="00A90238" w:rsidP="004260A6">
            <w:pPr>
              <w:pStyle w:val="TAL"/>
            </w:pPr>
            <w:r>
              <w:t>List of functional aliases to which private calls are allowed when using a certain functional alias</w:t>
            </w:r>
          </w:p>
        </w:tc>
        <w:tc>
          <w:tcPr>
            <w:tcW w:w="1017" w:type="dxa"/>
            <w:tcBorders>
              <w:top w:val="single" w:sz="4" w:space="0" w:color="auto"/>
              <w:left w:val="single" w:sz="4" w:space="0" w:color="auto"/>
              <w:bottom w:val="single" w:sz="4" w:space="0" w:color="auto"/>
              <w:right w:val="single" w:sz="4" w:space="0" w:color="auto"/>
            </w:tcBorders>
          </w:tcPr>
          <w:p w14:paraId="030AC532"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F3BBCF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41CC691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9E81AF3" w14:textId="77777777" w:rsidR="00A90238" w:rsidRDefault="00A90238" w:rsidP="004260A6">
            <w:pPr>
              <w:pStyle w:val="TAC"/>
              <w:rPr>
                <w:lang w:eastAsia="zh-CN"/>
              </w:rPr>
            </w:pPr>
          </w:p>
        </w:tc>
      </w:tr>
      <w:tr w:rsidR="00A90238" w14:paraId="2C461E52"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289F3EFB"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03FE832" w14:textId="77777777" w:rsidR="00A90238" w:rsidRPr="0093752F" w:rsidRDefault="00A90238" w:rsidP="004260A6">
            <w:pPr>
              <w:pStyle w:val="TAL"/>
            </w:pPr>
            <w:r>
              <w:t>&gt; Used functional alias</w:t>
            </w:r>
          </w:p>
        </w:tc>
        <w:tc>
          <w:tcPr>
            <w:tcW w:w="1017" w:type="dxa"/>
            <w:tcBorders>
              <w:top w:val="single" w:sz="4" w:space="0" w:color="auto"/>
              <w:left w:val="single" w:sz="4" w:space="0" w:color="auto"/>
              <w:bottom w:val="single" w:sz="4" w:space="0" w:color="auto"/>
              <w:right w:val="single" w:sz="4" w:space="0" w:color="auto"/>
            </w:tcBorders>
          </w:tcPr>
          <w:p w14:paraId="2EBB84CE"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AE2A6FB"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42CD2B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69D5156" w14:textId="77777777" w:rsidR="00A90238" w:rsidRDefault="00A90238" w:rsidP="004260A6">
            <w:pPr>
              <w:pStyle w:val="TAC"/>
              <w:rPr>
                <w:lang w:eastAsia="zh-CN"/>
              </w:rPr>
            </w:pPr>
            <w:r>
              <w:t>Y</w:t>
            </w:r>
          </w:p>
        </w:tc>
      </w:tr>
      <w:tr w:rsidR="00A90238" w14:paraId="01910F3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905ED9C"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13792788" w14:textId="77777777" w:rsidR="00A90238" w:rsidRPr="0093752F" w:rsidRDefault="00A90238" w:rsidP="004260A6">
            <w:pPr>
              <w:pStyle w:val="TAL"/>
            </w:pPr>
            <w:r>
              <w:t>&gt;&gt; List of functional aliases which can be called</w:t>
            </w:r>
          </w:p>
        </w:tc>
        <w:tc>
          <w:tcPr>
            <w:tcW w:w="1017" w:type="dxa"/>
            <w:tcBorders>
              <w:top w:val="single" w:sz="4" w:space="0" w:color="auto"/>
              <w:left w:val="single" w:sz="4" w:space="0" w:color="auto"/>
              <w:bottom w:val="single" w:sz="4" w:space="0" w:color="auto"/>
              <w:right w:val="single" w:sz="4" w:space="0" w:color="auto"/>
            </w:tcBorders>
          </w:tcPr>
          <w:p w14:paraId="29EE462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50707E9"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9C74E22"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E0D5C0D" w14:textId="77777777" w:rsidR="00A90238" w:rsidRDefault="00A90238" w:rsidP="004260A6">
            <w:pPr>
              <w:pStyle w:val="TAC"/>
              <w:rPr>
                <w:lang w:eastAsia="zh-CN"/>
              </w:rPr>
            </w:pPr>
          </w:p>
        </w:tc>
      </w:tr>
      <w:tr w:rsidR="00A90238" w14:paraId="0164F32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35010560"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337F24C" w14:textId="77777777" w:rsidR="00A90238" w:rsidRPr="0093752F" w:rsidRDefault="00A90238" w:rsidP="004260A6">
            <w:pPr>
              <w:pStyle w:val="TAL"/>
            </w:pPr>
            <w:r>
              <w:t>&gt;&gt;&gt; Functional alias</w:t>
            </w:r>
          </w:p>
        </w:tc>
        <w:tc>
          <w:tcPr>
            <w:tcW w:w="1017" w:type="dxa"/>
            <w:tcBorders>
              <w:top w:val="single" w:sz="4" w:space="0" w:color="auto"/>
              <w:left w:val="single" w:sz="4" w:space="0" w:color="auto"/>
              <w:bottom w:val="single" w:sz="4" w:space="0" w:color="auto"/>
              <w:right w:val="single" w:sz="4" w:space="0" w:color="auto"/>
            </w:tcBorders>
          </w:tcPr>
          <w:p w14:paraId="1456F1FD"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68E44B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AEF632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CBCC882" w14:textId="77777777" w:rsidR="00A90238" w:rsidRDefault="00A90238" w:rsidP="004260A6">
            <w:pPr>
              <w:pStyle w:val="TAC"/>
              <w:rPr>
                <w:lang w:eastAsia="zh-CN"/>
              </w:rPr>
            </w:pPr>
            <w:r>
              <w:t>Y</w:t>
            </w:r>
          </w:p>
        </w:tc>
      </w:tr>
      <w:tr w:rsidR="00A90238" w14:paraId="4313D3E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8D1D7EC" w14:textId="77777777" w:rsidR="00A90238" w:rsidRPr="008D7661" w:rsidRDefault="00A90238" w:rsidP="004260A6">
            <w:pPr>
              <w:pStyle w:val="TAL"/>
              <w:rPr>
                <w:szCs w:val="18"/>
              </w:rPr>
            </w:pPr>
            <w:r>
              <w:t>[R-5.9a-021] of 3GPP TS 22.280 [17]</w:t>
            </w:r>
          </w:p>
        </w:tc>
        <w:tc>
          <w:tcPr>
            <w:tcW w:w="3118" w:type="dxa"/>
            <w:tcBorders>
              <w:top w:val="single" w:sz="4" w:space="0" w:color="auto"/>
              <w:left w:val="single" w:sz="4" w:space="0" w:color="auto"/>
              <w:bottom w:val="single" w:sz="4" w:space="0" w:color="auto"/>
              <w:right w:val="single" w:sz="4" w:space="0" w:color="auto"/>
            </w:tcBorders>
          </w:tcPr>
          <w:p w14:paraId="455532A8" w14:textId="77777777" w:rsidR="00A90238" w:rsidRPr="0093752F" w:rsidRDefault="00A90238" w:rsidP="004260A6">
            <w:pPr>
              <w:pStyle w:val="TAL"/>
            </w:pPr>
            <w:r>
              <w:t>List of functional aliases from which private calls can be received when using a certain functional alias</w:t>
            </w:r>
          </w:p>
        </w:tc>
        <w:tc>
          <w:tcPr>
            <w:tcW w:w="1017" w:type="dxa"/>
            <w:tcBorders>
              <w:top w:val="single" w:sz="4" w:space="0" w:color="auto"/>
              <w:left w:val="single" w:sz="4" w:space="0" w:color="auto"/>
              <w:bottom w:val="single" w:sz="4" w:space="0" w:color="auto"/>
              <w:right w:val="single" w:sz="4" w:space="0" w:color="auto"/>
            </w:tcBorders>
          </w:tcPr>
          <w:p w14:paraId="708525AA"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F02EFFB"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EBD4886"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6E941C6F" w14:textId="77777777" w:rsidR="00A90238" w:rsidRDefault="00A90238" w:rsidP="004260A6">
            <w:pPr>
              <w:pStyle w:val="TAC"/>
              <w:rPr>
                <w:lang w:eastAsia="zh-CN"/>
              </w:rPr>
            </w:pPr>
          </w:p>
        </w:tc>
      </w:tr>
      <w:tr w:rsidR="00A90238" w14:paraId="714C09F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6AB5D97A"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5D6507DE" w14:textId="77777777" w:rsidR="00A90238" w:rsidRPr="0093752F" w:rsidRDefault="00A90238" w:rsidP="004260A6">
            <w:pPr>
              <w:pStyle w:val="TAL"/>
            </w:pPr>
            <w:r>
              <w:t>&gt; Used functional alias</w:t>
            </w:r>
          </w:p>
        </w:tc>
        <w:tc>
          <w:tcPr>
            <w:tcW w:w="1017" w:type="dxa"/>
            <w:tcBorders>
              <w:top w:val="single" w:sz="4" w:space="0" w:color="auto"/>
              <w:left w:val="single" w:sz="4" w:space="0" w:color="auto"/>
              <w:bottom w:val="single" w:sz="4" w:space="0" w:color="auto"/>
              <w:right w:val="single" w:sz="4" w:space="0" w:color="auto"/>
            </w:tcBorders>
          </w:tcPr>
          <w:p w14:paraId="07EBB4BB"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78811EAE"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C82F49F"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6EF3189" w14:textId="77777777" w:rsidR="00A90238" w:rsidRDefault="00A90238" w:rsidP="004260A6">
            <w:pPr>
              <w:pStyle w:val="TAC"/>
              <w:rPr>
                <w:lang w:eastAsia="zh-CN"/>
              </w:rPr>
            </w:pPr>
            <w:r>
              <w:t>Y</w:t>
            </w:r>
          </w:p>
        </w:tc>
      </w:tr>
      <w:tr w:rsidR="00A90238" w14:paraId="474D819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D274796"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36F20CE6" w14:textId="77777777" w:rsidR="00A90238" w:rsidRPr="0093752F" w:rsidRDefault="00A90238" w:rsidP="004260A6">
            <w:pPr>
              <w:pStyle w:val="TAL"/>
            </w:pPr>
            <w:r>
              <w:t>&gt;&gt; List of functional aliases from which calls can be received</w:t>
            </w:r>
          </w:p>
        </w:tc>
        <w:tc>
          <w:tcPr>
            <w:tcW w:w="1017" w:type="dxa"/>
            <w:tcBorders>
              <w:top w:val="single" w:sz="4" w:space="0" w:color="auto"/>
              <w:left w:val="single" w:sz="4" w:space="0" w:color="auto"/>
              <w:bottom w:val="single" w:sz="4" w:space="0" w:color="auto"/>
              <w:right w:val="single" w:sz="4" w:space="0" w:color="auto"/>
            </w:tcBorders>
          </w:tcPr>
          <w:p w14:paraId="7EE5B15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D2268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351C2E7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52F0131" w14:textId="77777777" w:rsidR="00A90238" w:rsidRDefault="00A90238" w:rsidP="004260A6">
            <w:pPr>
              <w:pStyle w:val="TAC"/>
              <w:rPr>
                <w:lang w:eastAsia="zh-CN"/>
              </w:rPr>
            </w:pPr>
          </w:p>
        </w:tc>
      </w:tr>
      <w:tr w:rsidR="00A90238" w14:paraId="33A9F43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371D1C2"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088A6AA" w14:textId="77777777" w:rsidR="00A90238" w:rsidRPr="0093752F" w:rsidRDefault="00A90238" w:rsidP="004260A6">
            <w:pPr>
              <w:pStyle w:val="TAL"/>
            </w:pPr>
            <w:r>
              <w:t>&gt;&gt;&gt; Functional alias</w:t>
            </w:r>
          </w:p>
        </w:tc>
        <w:tc>
          <w:tcPr>
            <w:tcW w:w="1017" w:type="dxa"/>
            <w:tcBorders>
              <w:top w:val="single" w:sz="4" w:space="0" w:color="auto"/>
              <w:left w:val="single" w:sz="4" w:space="0" w:color="auto"/>
              <w:bottom w:val="single" w:sz="4" w:space="0" w:color="auto"/>
              <w:right w:val="single" w:sz="4" w:space="0" w:color="auto"/>
            </w:tcBorders>
          </w:tcPr>
          <w:p w14:paraId="556EA185"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10375C63"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6DFF91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9649B63" w14:textId="77777777" w:rsidR="00A90238" w:rsidRDefault="00A90238" w:rsidP="004260A6">
            <w:pPr>
              <w:pStyle w:val="TAC"/>
              <w:rPr>
                <w:lang w:eastAsia="zh-CN"/>
              </w:rPr>
            </w:pPr>
            <w:r>
              <w:t>Y</w:t>
            </w:r>
          </w:p>
        </w:tc>
      </w:tr>
      <w:tr w:rsidR="00C76C52" w14:paraId="0F32D66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DB306A8"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68134820" w14:textId="0A699391" w:rsidR="00C76C52" w:rsidRDefault="00C76C52" w:rsidP="00C76C52">
            <w:pPr>
              <w:pStyle w:val="TAL"/>
            </w:pPr>
            <w:r>
              <w:t>Ad hoc group call authorizations</w:t>
            </w:r>
          </w:p>
        </w:tc>
        <w:tc>
          <w:tcPr>
            <w:tcW w:w="1017" w:type="dxa"/>
            <w:tcBorders>
              <w:top w:val="single" w:sz="4" w:space="0" w:color="auto"/>
              <w:left w:val="single" w:sz="4" w:space="0" w:color="auto"/>
              <w:bottom w:val="single" w:sz="4" w:space="0" w:color="auto"/>
              <w:right w:val="single" w:sz="4" w:space="0" w:color="auto"/>
            </w:tcBorders>
          </w:tcPr>
          <w:p w14:paraId="46C2DF72" w14:textId="77777777" w:rsidR="00C76C52" w:rsidRDefault="00C76C52" w:rsidP="00C76C52">
            <w:pPr>
              <w:pStyle w:val="TAC"/>
            </w:pPr>
          </w:p>
        </w:tc>
        <w:tc>
          <w:tcPr>
            <w:tcW w:w="990" w:type="dxa"/>
            <w:tcBorders>
              <w:top w:val="single" w:sz="4" w:space="0" w:color="auto"/>
              <w:left w:val="single" w:sz="4" w:space="0" w:color="auto"/>
              <w:bottom w:val="single" w:sz="4" w:space="0" w:color="auto"/>
              <w:right w:val="single" w:sz="4" w:space="0" w:color="auto"/>
            </w:tcBorders>
          </w:tcPr>
          <w:p w14:paraId="3D0300DD" w14:textId="77777777" w:rsidR="00C76C52" w:rsidRDefault="00C76C52" w:rsidP="00C76C52">
            <w:pPr>
              <w:pStyle w:val="TAC"/>
            </w:pPr>
          </w:p>
        </w:tc>
        <w:tc>
          <w:tcPr>
            <w:tcW w:w="1440" w:type="dxa"/>
            <w:tcBorders>
              <w:top w:val="single" w:sz="4" w:space="0" w:color="auto"/>
              <w:left w:val="single" w:sz="4" w:space="0" w:color="auto"/>
              <w:bottom w:val="single" w:sz="4" w:space="0" w:color="auto"/>
              <w:right w:val="single" w:sz="4" w:space="0" w:color="auto"/>
            </w:tcBorders>
          </w:tcPr>
          <w:p w14:paraId="37450011" w14:textId="77777777" w:rsidR="00C76C52" w:rsidRDefault="00C76C52" w:rsidP="00C76C52">
            <w:pPr>
              <w:pStyle w:val="TAC"/>
            </w:pPr>
          </w:p>
        </w:tc>
        <w:tc>
          <w:tcPr>
            <w:tcW w:w="1080" w:type="dxa"/>
            <w:tcBorders>
              <w:top w:val="single" w:sz="4" w:space="0" w:color="auto"/>
              <w:left w:val="single" w:sz="4" w:space="0" w:color="auto"/>
              <w:bottom w:val="single" w:sz="4" w:space="0" w:color="auto"/>
              <w:right w:val="single" w:sz="4" w:space="0" w:color="auto"/>
            </w:tcBorders>
          </w:tcPr>
          <w:p w14:paraId="6D206796" w14:textId="77777777" w:rsidR="00C76C52" w:rsidRDefault="00C76C52" w:rsidP="00C76C52">
            <w:pPr>
              <w:pStyle w:val="TAC"/>
            </w:pPr>
          </w:p>
        </w:tc>
      </w:tr>
      <w:tr w:rsidR="00C76C52" w14:paraId="7BD8852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5CC46E37" w14:textId="0F4EE1D1" w:rsidR="00C76C52" w:rsidRPr="008D7661" w:rsidRDefault="00C76C52" w:rsidP="00C76C52">
            <w:pPr>
              <w:pStyle w:val="TAL"/>
              <w:rPr>
                <w:szCs w:val="18"/>
              </w:rPr>
            </w:pPr>
            <w:r w:rsidRPr="00D5765E">
              <w:t>[R-</w:t>
            </w:r>
            <w:r>
              <w:t>6.15.5.3</w:t>
            </w:r>
            <w:r w:rsidRPr="00D5765E">
              <w:t>-001]</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tcPr>
          <w:p w14:paraId="76C51768" w14:textId="6039D4FB" w:rsidR="00C76C52" w:rsidRDefault="00C76C52" w:rsidP="00C76C52">
            <w:pPr>
              <w:pStyle w:val="TAL"/>
            </w:pPr>
            <w:r>
              <w:t>&gt; Authorised to initiate ad hoc group call</w:t>
            </w:r>
          </w:p>
        </w:tc>
        <w:tc>
          <w:tcPr>
            <w:tcW w:w="1017" w:type="dxa"/>
            <w:tcBorders>
              <w:top w:val="single" w:sz="4" w:space="0" w:color="auto"/>
              <w:left w:val="single" w:sz="4" w:space="0" w:color="auto"/>
              <w:bottom w:val="single" w:sz="4" w:space="0" w:color="auto"/>
              <w:right w:val="single" w:sz="4" w:space="0" w:color="auto"/>
            </w:tcBorders>
          </w:tcPr>
          <w:p w14:paraId="021FF269" w14:textId="25AC9B05"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EA362EA" w14:textId="69C3CFA1"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D166A65" w14:textId="180131E7"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FFCAF28" w14:textId="00E4194E" w:rsidR="00C76C52" w:rsidRDefault="00C76C52" w:rsidP="00C76C52">
            <w:pPr>
              <w:pStyle w:val="TAC"/>
            </w:pPr>
            <w:r>
              <w:t>Y</w:t>
            </w:r>
          </w:p>
        </w:tc>
      </w:tr>
      <w:tr w:rsidR="00C76C52" w14:paraId="04C4F0E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BD4D00E" w14:textId="49AB6328" w:rsidR="00C76C52" w:rsidRPr="008D7661" w:rsidRDefault="00C76C52" w:rsidP="00C76C52">
            <w:pPr>
              <w:pStyle w:val="TAL"/>
              <w:rPr>
                <w:szCs w:val="18"/>
              </w:rPr>
            </w:pPr>
            <w:r w:rsidRPr="007A7526">
              <w:t>R-</w:t>
            </w:r>
            <w:r>
              <w:t>6.15.5.3</w:t>
            </w:r>
            <w:r w:rsidRPr="00D5765E">
              <w:t>-</w:t>
            </w:r>
            <w:r>
              <w:t>003] of 3GPP TS 22.280 [17]</w:t>
            </w:r>
          </w:p>
        </w:tc>
        <w:tc>
          <w:tcPr>
            <w:tcW w:w="3118" w:type="dxa"/>
            <w:tcBorders>
              <w:top w:val="single" w:sz="4" w:space="0" w:color="auto"/>
              <w:left w:val="single" w:sz="4" w:space="0" w:color="auto"/>
              <w:bottom w:val="single" w:sz="4" w:space="0" w:color="auto"/>
              <w:right w:val="single" w:sz="4" w:space="0" w:color="auto"/>
            </w:tcBorders>
          </w:tcPr>
          <w:p w14:paraId="3E3E96C8" w14:textId="4F07DA9C" w:rsidR="00C76C52" w:rsidRDefault="00C76C52" w:rsidP="00C76C52">
            <w:pPr>
              <w:pStyle w:val="TAL"/>
            </w:pPr>
            <w:r>
              <w:t>&gt; Authorised to participate in ad hoc group call</w:t>
            </w:r>
          </w:p>
        </w:tc>
        <w:tc>
          <w:tcPr>
            <w:tcW w:w="1017" w:type="dxa"/>
            <w:tcBorders>
              <w:top w:val="single" w:sz="4" w:space="0" w:color="auto"/>
              <w:left w:val="single" w:sz="4" w:space="0" w:color="auto"/>
              <w:bottom w:val="single" w:sz="4" w:space="0" w:color="auto"/>
              <w:right w:val="single" w:sz="4" w:space="0" w:color="auto"/>
            </w:tcBorders>
          </w:tcPr>
          <w:p w14:paraId="022B4D81" w14:textId="7B5A793F"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248EEFB" w14:textId="58EA5946"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5304F7F7" w14:textId="316FC825"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0A994FA" w14:textId="285DF4A1" w:rsidR="00C76C52" w:rsidRDefault="00C76C52" w:rsidP="00C76C52">
            <w:pPr>
              <w:pStyle w:val="TAC"/>
            </w:pPr>
            <w:r>
              <w:t>Y</w:t>
            </w:r>
          </w:p>
        </w:tc>
      </w:tr>
      <w:tr w:rsidR="00C76C52" w14:paraId="044EFBD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56E05527"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772FACB4" w14:textId="377E9F61" w:rsidR="00C76C52" w:rsidRDefault="00C76C52" w:rsidP="00C76C52">
            <w:pPr>
              <w:pStyle w:val="TAL"/>
            </w:pPr>
            <w:r>
              <w:t xml:space="preserve">&gt; Authorised to initiate </w:t>
            </w:r>
            <w:r w:rsidRPr="00D94A9A">
              <w:t>emergency</w:t>
            </w:r>
            <w:r>
              <w:t xml:space="preserve"> ad hoc group call</w:t>
            </w:r>
          </w:p>
        </w:tc>
        <w:tc>
          <w:tcPr>
            <w:tcW w:w="1017" w:type="dxa"/>
            <w:tcBorders>
              <w:top w:val="single" w:sz="4" w:space="0" w:color="auto"/>
              <w:left w:val="single" w:sz="4" w:space="0" w:color="auto"/>
              <w:bottom w:val="single" w:sz="4" w:space="0" w:color="auto"/>
              <w:right w:val="single" w:sz="4" w:space="0" w:color="auto"/>
            </w:tcBorders>
          </w:tcPr>
          <w:p w14:paraId="7B017909" w14:textId="0FB50C61"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28D5405" w14:textId="2FA8AB4C"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2DD0023" w14:textId="74C05614"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35AFAA8" w14:textId="11B32472" w:rsidR="00C76C52" w:rsidRDefault="00C76C52" w:rsidP="00C76C52">
            <w:pPr>
              <w:pStyle w:val="TAC"/>
            </w:pPr>
            <w:r>
              <w:t>Y</w:t>
            </w:r>
          </w:p>
        </w:tc>
      </w:tr>
      <w:tr w:rsidR="00C76C52" w14:paraId="32448A2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A1FA7F8"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B7BA5EE" w14:textId="2089E18A" w:rsidR="00C76C52" w:rsidRDefault="00C76C52" w:rsidP="00C76C52">
            <w:pPr>
              <w:pStyle w:val="TAL"/>
            </w:pPr>
            <w:r>
              <w:t>&gt; Authorised to initiate imminent peril ad hoc group call</w:t>
            </w:r>
          </w:p>
        </w:tc>
        <w:tc>
          <w:tcPr>
            <w:tcW w:w="1017" w:type="dxa"/>
            <w:tcBorders>
              <w:top w:val="single" w:sz="4" w:space="0" w:color="auto"/>
              <w:left w:val="single" w:sz="4" w:space="0" w:color="auto"/>
              <w:bottom w:val="single" w:sz="4" w:space="0" w:color="auto"/>
              <w:right w:val="single" w:sz="4" w:space="0" w:color="auto"/>
            </w:tcBorders>
          </w:tcPr>
          <w:p w14:paraId="61998C0A" w14:textId="649E207B"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A9E456E" w14:textId="2150F51D"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4DA7916" w14:textId="39D818A0"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C63F897" w14:textId="323589B8" w:rsidR="00C76C52" w:rsidRDefault="00C76C52" w:rsidP="00C76C52">
            <w:pPr>
              <w:pStyle w:val="TAC"/>
            </w:pPr>
            <w:r>
              <w:t>Y</w:t>
            </w:r>
          </w:p>
        </w:tc>
      </w:tr>
      <w:tr w:rsidR="00C76C52" w14:paraId="740C3EE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4E56D30"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09ABD61" w14:textId="61207418" w:rsidR="00C76C52" w:rsidRDefault="00BB191C" w:rsidP="00C76C52">
            <w:pPr>
              <w:pStyle w:val="TAL"/>
            </w:pPr>
            <w:r>
              <w:t xml:space="preserve">&gt; </w:t>
            </w:r>
            <w:r w:rsidR="00C76C52">
              <w:t>Authorised to receive the participants information of ad hoc group call</w:t>
            </w:r>
          </w:p>
        </w:tc>
        <w:tc>
          <w:tcPr>
            <w:tcW w:w="1017" w:type="dxa"/>
            <w:tcBorders>
              <w:top w:val="single" w:sz="4" w:space="0" w:color="auto"/>
              <w:left w:val="single" w:sz="4" w:space="0" w:color="auto"/>
              <w:bottom w:val="single" w:sz="4" w:space="0" w:color="auto"/>
              <w:right w:val="single" w:sz="4" w:space="0" w:color="auto"/>
            </w:tcBorders>
          </w:tcPr>
          <w:p w14:paraId="6B5FFE4A" w14:textId="3418AD1B" w:rsidR="00C76C52" w:rsidRDefault="00BB191C" w:rsidP="00C76C52">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5CAB44BB" w14:textId="34358958"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178B0D9" w14:textId="04E2B749"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E25326B" w14:textId="089E157C" w:rsidR="00C76C52" w:rsidRDefault="00C76C52" w:rsidP="00C76C52">
            <w:pPr>
              <w:pStyle w:val="TAC"/>
            </w:pPr>
            <w:r>
              <w:t>Y</w:t>
            </w:r>
          </w:p>
        </w:tc>
      </w:tr>
      <w:tr w:rsidR="00DF0927" w14:paraId="1A0B272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AF5B7D1" w14:textId="77777777" w:rsidR="00DF0927" w:rsidRPr="008D7661" w:rsidRDefault="00DF0927" w:rsidP="00DF0927">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3F99D140" w14:textId="5D6F14CC" w:rsidR="00DF0927" w:rsidRDefault="00DF0927" w:rsidP="00DF0927">
            <w:pPr>
              <w:pStyle w:val="TAL"/>
            </w:pPr>
            <w:r>
              <w:t>&gt; Authorised to modify the list of participants for an ad hoc group call</w:t>
            </w:r>
          </w:p>
        </w:tc>
        <w:tc>
          <w:tcPr>
            <w:tcW w:w="1017" w:type="dxa"/>
            <w:tcBorders>
              <w:top w:val="single" w:sz="4" w:space="0" w:color="auto"/>
              <w:left w:val="single" w:sz="4" w:space="0" w:color="auto"/>
              <w:bottom w:val="single" w:sz="4" w:space="0" w:color="auto"/>
              <w:right w:val="single" w:sz="4" w:space="0" w:color="auto"/>
            </w:tcBorders>
          </w:tcPr>
          <w:p w14:paraId="0AFD55B3" w14:textId="097DB712" w:rsidR="00DF0927" w:rsidRDefault="00DF0927" w:rsidP="00DF0927">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3CD7883" w14:textId="36E4E2AA" w:rsidR="00DF0927" w:rsidRDefault="00DF0927" w:rsidP="00DF0927">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C95142D" w14:textId="05D86549" w:rsidR="00DF0927" w:rsidRDefault="00DF0927" w:rsidP="00DF0927">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E33F357" w14:textId="59B2469C" w:rsidR="00DF0927" w:rsidRDefault="00DF0927" w:rsidP="00DF0927">
            <w:pPr>
              <w:pStyle w:val="TAC"/>
            </w:pPr>
            <w:r>
              <w:t>Y</w:t>
            </w:r>
          </w:p>
        </w:tc>
      </w:tr>
      <w:tr w:rsidR="00A90238" w14:paraId="77389E7A" w14:textId="77777777" w:rsidTr="004260A6">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1A0BA8BF" w14:textId="77777777" w:rsidR="00A90238" w:rsidRPr="00A054DD" w:rsidRDefault="00A90238" w:rsidP="004260A6">
            <w:pPr>
              <w:pStyle w:val="TAN"/>
              <w:rPr>
                <w:lang w:eastAsia="zh-CN"/>
              </w:rPr>
            </w:pPr>
            <w:r w:rsidRPr="00A054DD">
              <w:rPr>
                <w:lang w:eastAsia="zh-CN"/>
              </w:rPr>
              <w:lastRenderedPageBreak/>
              <w:t>NOTE 1:</w:t>
            </w:r>
            <w:r w:rsidRPr="00A054DD">
              <w:rPr>
                <w:lang w:eastAsia="zh-CN"/>
              </w:rPr>
              <w:tab/>
              <w:t xml:space="preserve">If this parameter is not configured, authorization to use the group shall be obtained from the identity management server identified in the initial MC service UE configuration data (on-network) configured in table A.6-1 of </w:t>
            </w:r>
            <w:r>
              <w:rPr>
                <w:lang w:eastAsia="zh-CN"/>
              </w:rPr>
              <w:t>3GPP </w:t>
            </w:r>
            <w:r w:rsidRPr="00A054DD">
              <w:rPr>
                <w:lang w:eastAsia="zh-CN"/>
              </w:rPr>
              <w:t>TS</w:t>
            </w:r>
            <w:r>
              <w:rPr>
                <w:lang w:eastAsia="zh-CN"/>
              </w:rPr>
              <w:t> </w:t>
            </w:r>
            <w:r w:rsidRPr="00A054DD">
              <w:rPr>
                <w:lang w:eastAsia="zh-CN"/>
              </w:rPr>
              <w:t>23.280</w:t>
            </w:r>
            <w:r>
              <w:rPr>
                <w:lang w:eastAsia="zh-CN"/>
              </w:rPr>
              <w:t> </w:t>
            </w:r>
            <w:r w:rsidRPr="00A054DD">
              <w:rPr>
                <w:lang w:eastAsia="zh-CN"/>
              </w:rPr>
              <w:t>[6].</w:t>
            </w:r>
          </w:p>
          <w:p w14:paraId="4C556008" w14:textId="77777777" w:rsidR="00A90238" w:rsidRPr="00A054DD" w:rsidRDefault="00A90238" w:rsidP="004260A6">
            <w:pPr>
              <w:pStyle w:val="TAN"/>
              <w:rPr>
                <w:lang w:eastAsia="zh-CN"/>
              </w:rPr>
            </w:pPr>
            <w:r w:rsidRPr="00A054DD">
              <w:rPr>
                <w:lang w:eastAsia="zh-CN"/>
              </w:rPr>
              <w:t>NOTE 2:</w:t>
            </w:r>
            <w:r w:rsidRPr="00A054DD">
              <w:rPr>
                <w:lang w:eastAsia="zh-CN"/>
              </w:rPr>
              <w:tab/>
              <w:t>The use of this parameter by the MCVideo UE is outside the scope of the present document.</w:t>
            </w:r>
          </w:p>
          <w:p w14:paraId="0251F90A" w14:textId="77777777" w:rsidR="00A90238" w:rsidRPr="0084229B" w:rsidRDefault="00A90238" w:rsidP="004260A6">
            <w:pPr>
              <w:pStyle w:val="TAN"/>
              <w:rPr>
                <w:lang w:eastAsia="zh-CN"/>
              </w:rPr>
            </w:pPr>
            <w:r w:rsidRPr="00A054DD">
              <w:rPr>
                <w:lang w:eastAsia="zh-CN"/>
              </w:rPr>
              <w:t>NOTE 3:</w:t>
            </w:r>
            <w:r w:rsidRPr="00A054DD">
              <w:rPr>
                <w:lang w:eastAsia="zh-CN"/>
              </w:rPr>
              <w:tab/>
              <w:t>The parameter can be set to an unlimited number of simultaneous streams received that can be received</w:t>
            </w:r>
            <w:r w:rsidRPr="0084229B">
              <w:rPr>
                <w:lang w:eastAsia="zh-CN"/>
              </w:rPr>
              <w:t>.</w:t>
            </w:r>
          </w:p>
          <w:p w14:paraId="1DCB97DA" w14:textId="77777777" w:rsidR="00A90238" w:rsidRDefault="00A90238" w:rsidP="004260A6">
            <w:pPr>
              <w:pStyle w:val="TAN"/>
              <w:rPr>
                <w:lang w:eastAsia="zh-CN"/>
              </w:rPr>
            </w:pPr>
            <w:r w:rsidRPr="0084229B">
              <w:rPr>
                <w:lang w:eastAsia="zh-CN"/>
              </w:rPr>
              <w:t>NOTE 4:</w:t>
            </w:r>
            <w:r w:rsidRPr="0084229B">
              <w:rPr>
                <w:lang w:eastAsia="zh-CN"/>
              </w:rPr>
              <w:tab/>
            </w:r>
            <w:r w:rsidRPr="0084229B">
              <w:rPr>
                <w:lang w:eastAsia="zh-CN"/>
              </w:rPr>
              <w:tab/>
              <w:t>If this parameter is absent, the KMSUri shall be that identified in the initial MC service UE configuration data (on-network) co</w:t>
            </w:r>
            <w:r>
              <w:rPr>
                <w:lang w:eastAsia="zh-CN"/>
              </w:rPr>
              <w:t>nfigured in table A.6-1 of 3GPP TS </w:t>
            </w:r>
            <w:r w:rsidRPr="0084229B">
              <w:rPr>
                <w:lang w:eastAsia="zh-CN"/>
              </w:rPr>
              <w:t>23.2</w:t>
            </w:r>
            <w:r>
              <w:rPr>
                <w:lang w:eastAsia="zh-CN"/>
              </w:rPr>
              <w:t>80 </w:t>
            </w:r>
            <w:r w:rsidRPr="0084229B">
              <w:rPr>
                <w:lang w:eastAsia="zh-CN"/>
              </w:rPr>
              <w:t>[6].</w:t>
            </w:r>
          </w:p>
          <w:p w14:paraId="268D47E9" w14:textId="77777777" w:rsidR="00A90238" w:rsidRDefault="00A90238" w:rsidP="004260A6">
            <w:pPr>
              <w:pStyle w:val="TAN"/>
              <w:rPr>
                <w:rFonts w:eastAsia="Malgun Gothic"/>
                <w:bCs/>
              </w:rPr>
            </w:pPr>
            <w:r>
              <w:rPr>
                <w:lang w:eastAsia="zh-CN"/>
              </w:rPr>
              <w:t>NOTE 5:</w:t>
            </w:r>
            <w:r>
              <w:rPr>
                <w:lang w:eastAsia="zh-CN"/>
              </w:rPr>
              <w:tab/>
              <w:t xml:space="preserve">Access information for each partner MCVideo system comprises the list of information required for initial UE configuration to access an MCVideo system, as defined in table A.6-1 of </w:t>
            </w:r>
            <w:r>
              <w:rPr>
                <w:rFonts w:eastAsia="Malgun Gothic"/>
                <w:bCs/>
              </w:rPr>
              <w:t>3GPP TS 23.280 [16]</w:t>
            </w:r>
          </w:p>
          <w:p w14:paraId="150C8B97" w14:textId="77777777" w:rsidR="00A90238" w:rsidRDefault="00A90238" w:rsidP="004260A6">
            <w:pPr>
              <w:pStyle w:val="TAN"/>
              <w:rPr>
                <w:lang w:eastAsia="zh-CN"/>
              </w:rPr>
            </w:pPr>
            <w:r w:rsidRPr="008D533D">
              <w:rPr>
                <w:lang w:eastAsia="zh-CN"/>
              </w:rPr>
              <w:t>NOTE</w:t>
            </w:r>
            <w:r>
              <w:rPr>
                <w:lang w:eastAsia="zh-CN"/>
              </w:rPr>
              <w:t> 6</w:t>
            </w:r>
            <w:r w:rsidRPr="008D533D">
              <w:rPr>
                <w:lang w:eastAsia="zh-CN"/>
              </w:rPr>
              <w:t>:</w:t>
            </w:r>
            <w:r w:rsidRPr="008D533D">
              <w:rPr>
                <w:lang w:eastAsia="zh-CN"/>
              </w:rPr>
              <w:tab/>
              <w:t>The criteria may consist of condition</w:t>
            </w:r>
            <w:r>
              <w:rPr>
                <w:lang w:eastAsia="zh-CN"/>
              </w:rPr>
              <w:t>s</w:t>
            </w:r>
            <w:r w:rsidRPr="008D533D">
              <w:rPr>
                <w:lang w:eastAsia="zh-CN"/>
              </w:rPr>
              <w:t xml:space="preserve"> </w:t>
            </w:r>
            <w:r>
              <w:rPr>
                <w:lang w:eastAsia="zh-CN"/>
              </w:rPr>
              <w:t xml:space="preserve">like the location of the </w:t>
            </w:r>
            <w:r w:rsidRPr="008D533D">
              <w:rPr>
                <w:lang w:eastAsia="zh-CN"/>
              </w:rPr>
              <w:t>MC</w:t>
            </w:r>
            <w:r>
              <w:rPr>
                <w:lang w:eastAsia="zh-CN"/>
              </w:rPr>
              <w:t>Video</w:t>
            </w:r>
            <w:r w:rsidRPr="008D533D">
              <w:rPr>
                <w:lang w:eastAsia="zh-CN"/>
              </w:rPr>
              <w:t xml:space="preserve"> user, local time</w:t>
            </w:r>
            <w:r>
              <w:rPr>
                <w:lang w:eastAsia="zh-CN"/>
              </w:rPr>
              <w:t xml:space="preserve"> etc.</w:t>
            </w:r>
          </w:p>
          <w:p w14:paraId="1D53E072" w14:textId="77777777" w:rsidR="00A90238" w:rsidRDefault="00A90238" w:rsidP="004260A6">
            <w:pPr>
              <w:pStyle w:val="TAN"/>
            </w:pPr>
            <w:r>
              <w:rPr>
                <w:lang w:eastAsia="zh-CN"/>
              </w:rPr>
              <w:t>NOTE 7:</w:t>
            </w:r>
            <w:r>
              <w:rPr>
                <w:lang w:eastAsia="zh-CN"/>
              </w:rPr>
              <w:tab/>
              <w:t>The criteria may consist of conditions such as the location of the MCVideo user or the active functional alias of the MCVideo user.</w:t>
            </w:r>
            <w:r>
              <w:t xml:space="preserve"> </w:t>
            </w:r>
          </w:p>
          <w:p w14:paraId="35D63EEB" w14:textId="77777777" w:rsidR="00A90238" w:rsidRDefault="00A90238" w:rsidP="004260A6">
            <w:pPr>
              <w:pStyle w:val="TAN"/>
              <w:rPr>
                <w:lang w:eastAsia="zh-CN"/>
              </w:rPr>
            </w:pPr>
            <w:r>
              <w:t>NOTE 8:</w:t>
            </w:r>
            <w:r w:rsidRPr="00FA6225">
              <w:t xml:space="preserve"> </w:t>
            </w:r>
            <w:r w:rsidRPr="00FA6225">
              <w:tab/>
            </w:r>
            <w:r w:rsidRPr="001E7298">
              <w:t xml:space="preserve">If configured, this value has precedence over the system level parameter </w:t>
            </w:r>
            <w:r w:rsidRPr="000D2A00">
              <w:t>"</w:t>
            </w:r>
            <w:r w:rsidRPr="001E7298">
              <w:t>maximum number of successful simultaneous service authorisations</w:t>
            </w:r>
            <w:r w:rsidRPr="000D2A00">
              <w:t>"</w:t>
            </w:r>
            <w:r w:rsidRPr="001E7298">
              <w:t xml:space="preserve"> in table A.5-2. If not configured, the corresponding parameter from table A.5-2 shall be used.</w:t>
            </w:r>
          </w:p>
        </w:tc>
      </w:tr>
    </w:tbl>
    <w:p w14:paraId="522497BE" w14:textId="77777777" w:rsidR="00A90238" w:rsidRDefault="00A90238" w:rsidP="00A90238"/>
    <w:p w14:paraId="60DE43BD" w14:textId="77777777" w:rsidR="00A90238" w:rsidRDefault="00A90238" w:rsidP="00A90238">
      <w:pPr>
        <w:pStyle w:val="TH"/>
      </w:pPr>
      <w:r>
        <w:t>Table A.3-3: MCVideo user profile configuration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4DB2611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D9A332" w14:textId="77777777" w:rsidR="00A90238" w:rsidRDefault="00A90238" w:rsidP="004260A6">
            <w:pPr>
              <w:pStyle w:val="TAH"/>
              <w:rPr>
                <w:lang w:eastAsia="en-GB"/>
              </w:rPr>
            </w:pPr>
            <w:r>
              <w:rPr>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D568078" w14:textId="77777777" w:rsidR="00A90238" w:rsidRDefault="00A90238" w:rsidP="004260A6">
            <w:pPr>
              <w:pStyle w:val="TAH"/>
              <w:rPr>
                <w:rFonts w:eastAsia="Malgun Gothic"/>
                <w:lang w:eastAsia="ko-KR"/>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3A8B4420"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0BC152E0"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12950749" w14:textId="77777777" w:rsidR="00A90238" w:rsidRDefault="00A90238" w:rsidP="004260A6">
            <w:pPr>
              <w:pStyle w:val="TAH"/>
              <w:rPr>
                <w:lang w:eastAsia="en-GB"/>
              </w:rPr>
            </w:pPr>
            <w:r>
              <w:rPr>
                <w:rFonts w:hint="eastAsia"/>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7A453FED" w14:textId="77777777" w:rsidR="00A90238" w:rsidRDefault="00A90238" w:rsidP="004260A6">
            <w:pPr>
              <w:pStyle w:val="TAH"/>
              <w:rPr>
                <w:lang w:eastAsia="en-GB"/>
              </w:rPr>
            </w:pPr>
            <w:r>
              <w:rPr>
                <w:lang w:eastAsia="en-GB"/>
              </w:rPr>
              <w:t>MCVideo user database</w:t>
            </w:r>
          </w:p>
        </w:tc>
      </w:tr>
      <w:tr w:rsidR="00A90238" w14:paraId="17539C8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F433161" w14:textId="77777777" w:rsidR="00A90238" w:rsidRDefault="00A90238" w:rsidP="004260A6">
            <w:pPr>
              <w:pStyle w:val="TAL"/>
            </w:pPr>
            <w:r>
              <w:t xml:space="preserve">[R-7.2-003], </w:t>
            </w:r>
          </w:p>
          <w:p w14:paraId="5FCA2C67" w14:textId="77777777" w:rsidR="00A90238" w:rsidRDefault="00A90238" w:rsidP="004260A6">
            <w:pPr>
              <w:pStyle w:val="TAL"/>
              <w:rPr>
                <w:lang w:val="nl-NL" w:eastAsia="zh-CN"/>
              </w:rPr>
            </w:pPr>
            <w:r>
              <w:t>[R-7.6-004] of 3GPP TS 22.280 [2]</w:t>
            </w:r>
          </w:p>
        </w:tc>
        <w:tc>
          <w:tcPr>
            <w:tcW w:w="3118" w:type="dxa"/>
            <w:tcBorders>
              <w:top w:val="single" w:sz="4" w:space="0" w:color="auto"/>
              <w:left w:val="single" w:sz="4" w:space="0" w:color="auto"/>
              <w:bottom w:val="single" w:sz="4" w:space="0" w:color="auto"/>
              <w:right w:val="single" w:sz="4" w:space="0" w:color="auto"/>
            </w:tcBorders>
          </w:tcPr>
          <w:p w14:paraId="6A166746" w14:textId="77777777" w:rsidR="00A90238" w:rsidRDefault="00A90238" w:rsidP="004260A6">
            <w:pPr>
              <w:pStyle w:val="TAL"/>
              <w:rPr>
                <w:lang w:val="nl-NL" w:eastAsia="zh-CN"/>
              </w:rPr>
            </w:pPr>
            <w:r>
              <w:rPr>
                <w:rFonts w:cs="Arial"/>
                <w:szCs w:val="18"/>
              </w:rPr>
              <w:t>List of off-network MCVideo groups for use by an MCVideo user</w:t>
            </w:r>
          </w:p>
        </w:tc>
        <w:tc>
          <w:tcPr>
            <w:tcW w:w="1017" w:type="dxa"/>
            <w:tcBorders>
              <w:top w:val="single" w:sz="4" w:space="0" w:color="auto"/>
              <w:left w:val="single" w:sz="4" w:space="0" w:color="auto"/>
              <w:bottom w:val="single" w:sz="4" w:space="0" w:color="auto"/>
              <w:right w:val="single" w:sz="4" w:space="0" w:color="auto"/>
            </w:tcBorders>
          </w:tcPr>
          <w:p w14:paraId="7884CBE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1990720F"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5574620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6CE138F9" w14:textId="77777777" w:rsidR="00A90238" w:rsidRDefault="00A90238" w:rsidP="004260A6">
            <w:pPr>
              <w:pStyle w:val="TAC"/>
            </w:pPr>
          </w:p>
        </w:tc>
      </w:tr>
      <w:tr w:rsidR="00A90238" w14:paraId="520F50A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DA88217"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44939C26" w14:textId="77777777" w:rsidR="00A90238" w:rsidRDefault="00A90238" w:rsidP="004260A6">
            <w:pPr>
              <w:pStyle w:val="TAL"/>
              <w:rPr>
                <w:rFonts w:cs="Arial"/>
                <w:szCs w:val="18"/>
              </w:rPr>
            </w:pPr>
            <w:r>
              <w:rPr>
                <w:rFonts w:cs="Arial"/>
                <w:szCs w:val="18"/>
              </w:rPr>
              <w:t>&gt; MCVideo Group IDs</w:t>
            </w:r>
          </w:p>
        </w:tc>
        <w:tc>
          <w:tcPr>
            <w:tcW w:w="1017" w:type="dxa"/>
            <w:tcBorders>
              <w:top w:val="single" w:sz="4" w:space="0" w:color="auto"/>
              <w:left w:val="single" w:sz="4" w:space="0" w:color="auto"/>
              <w:bottom w:val="single" w:sz="4" w:space="0" w:color="auto"/>
              <w:right w:val="single" w:sz="4" w:space="0" w:color="auto"/>
            </w:tcBorders>
          </w:tcPr>
          <w:p w14:paraId="6DDA37F1"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7A10618"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2773B62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D1F3A61" w14:textId="77777777" w:rsidR="00A90238" w:rsidRDefault="00A90238" w:rsidP="004260A6">
            <w:pPr>
              <w:pStyle w:val="TAC"/>
              <w:rPr>
                <w:lang w:eastAsia="zh-CN"/>
              </w:rPr>
            </w:pPr>
            <w:r>
              <w:rPr>
                <w:lang w:eastAsia="zh-CN"/>
              </w:rPr>
              <w:t>Y</w:t>
            </w:r>
          </w:p>
        </w:tc>
      </w:tr>
      <w:tr w:rsidR="00A90238" w14:paraId="1893AB6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09650CB"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11A636B8" w14:textId="77777777" w:rsidR="00A90238" w:rsidRDefault="00A90238" w:rsidP="004260A6">
            <w:pPr>
              <w:pStyle w:val="TAL"/>
              <w:rPr>
                <w:rFonts w:cs="Arial"/>
                <w:szCs w:val="18"/>
              </w:rPr>
            </w:pPr>
            <w:r>
              <w:rPr>
                <w:rFonts w:cs="Arial"/>
                <w:szCs w:val="18"/>
              </w:rP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308DE273"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E3512B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51B03FD"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874EC22" w14:textId="77777777" w:rsidR="00A90238" w:rsidRDefault="00A90238" w:rsidP="004260A6">
            <w:pPr>
              <w:pStyle w:val="TAC"/>
              <w:rPr>
                <w:lang w:eastAsia="zh-CN"/>
              </w:rPr>
            </w:pPr>
          </w:p>
        </w:tc>
      </w:tr>
      <w:tr w:rsidR="00A90238" w14:paraId="090A984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4240441"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4C43065" w14:textId="77777777" w:rsidR="00A90238" w:rsidRDefault="00A90238" w:rsidP="004260A6">
            <w:pPr>
              <w:pStyle w:val="TAL"/>
              <w:rPr>
                <w:rFonts w:cs="Arial"/>
                <w:szCs w:val="18"/>
              </w:rPr>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1581530F" w14:textId="77777777" w:rsidR="00A90238" w:rsidDel="00A054D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D5C1B0D" w14:textId="77777777" w:rsidR="00A90238" w:rsidDel="00A054DD" w:rsidRDefault="00A90238" w:rsidP="004260A6">
            <w:pPr>
              <w:pStyle w:val="TAC"/>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8688D4" w14:textId="77777777" w:rsidR="00A90238" w:rsidDel="00A054D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13C1551" w14:textId="77777777" w:rsidR="00A90238" w:rsidDel="00A054DD" w:rsidRDefault="00A90238" w:rsidP="004260A6">
            <w:pPr>
              <w:pStyle w:val="TAC"/>
              <w:rPr>
                <w:lang w:eastAsia="zh-CN"/>
              </w:rPr>
            </w:pPr>
            <w:r>
              <w:rPr>
                <w:lang w:eastAsia="zh-CN"/>
              </w:rPr>
              <w:t>Y</w:t>
            </w:r>
          </w:p>
        </w:tc>
      </w:tr>
      <w:tr w:rsidR="00A90238" w14:paraId="7663D25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68072B8"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38BDED03" w14:textId="67568D6F" w:rsidR="00A90238" w:rsidRDefault="00A90238" w:rsidP="004260A6">
            <w:pPr>
              <w:pStyle w:val="TAL"/>
              <w:rPr>
                <w:rFonts w:cs="Arial"/>
                <w:szCs w:val="18"/>
              </w:rPr>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1E1C79">
              <w:rPr>
                <w:rFonts w:cs="Arial"/>
                <w:szCs w:val="18"/>
              </w:rPr>
              <w:t> </w:t>
            </w:r>
            <w:r>
              <w:rPr>
                <w:rFonts w:cs="Arial"/>
                <w:szCs w:val="18"/>
              </w:rPr>
              <w:t>NOTE 1)</w:t>
            </w:r>
          </w:p>
        </w:tc>
        <w:tc>
          <w:tcPr>
            <w:tcW w:w="1017" w:type="dxa"/>
            <w:tcBorders>
              <w:top w:val="single" w:sz="4" w:space="0" w:color="auto"/>
              <w:left w:val="single" w:sz="4" w:space="0" w:color="auto"/>
              <w:bottom w:val="single" w:sz="4" w:space="0" w:color="auto"/>
              <w:right w:val="single" w:sz="4" w:space="0" w:color="auto"/>
            </w:tcBorders>
          </w:tcPr>
          <w:p w14:paraId="693A62C8" w14:textId="77777777" w:rsidR="00A90238" w:rsidDel="00A054D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7FEC7290" w14:textId="77777777" w:rsidR="00A90238" w:rsidDel="00A054D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2CF3EB56" w14:textId="77777777" w:rsidR="00A90238" w:rsidDel="00A054D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49800CF" w14:textId="77777777" w:rsidR="00A90238" w:rsidDel="00A054DD" w:rsidRDefault="00A90238" w:rsidP="004260A6">
            <w:pPr>
              <w:pStyle w:val="TAC"/>
              <w:rPr>
                <w:lang w:eastAsia="zh-CN"/>
              </w:rPr>
            </w:pPr>
          </w:p>
        </w:tc>
      </w:tr>
      <w:tr w:rsidR="00A90238" w14:paraId="42A3817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E8A8A29"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3E32647" w14:textId="77777777" w:rsidR="00A90238" w:rsidRDefault="00A90238" w:rsidP="004260A6">
            <w:pPr>
              <w:pStyle w:val="TAL"/>
              <w:rPr>
                <w:rFonts w:cs="Arial"/>
                <w:szCs w:val="18"/>
              </w:rPr>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4C405479" w14:textId="77777777" w:rsidR="00A90238" w:rsidDel="00A054D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AF58843" w14:textId="77777777" w:rsidR="00A90238" w:rsidDel="00A054DD" w:rsidRDefault="00A90238" w:rsidP="004260A6">
            <w:pPr>
              <w:pStyle w:val="TAC"/>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879582C" w14:textId="77777777" w:rsidR="00A90238" w:rsidDel="00A054D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02383DB2" w14:textId="77777777" w:rsidR="00A90238" w:rsidDel="00A054DD" w:rsidRDefault="00A90238" w:rsidP="004260A6">
            <w:pPr>
              <w:pStyle w:val="TAC"/>
              <w:rPr>
                <w:lang w:eastAsia="zh-CN"/>
              </w:rPr>
            </w:pPr>
            <w:r>
              <w:rPr>
                <w:lang w:eastAsia="zh-CN"/>
              </w:rPr>
              <w:t>Y</w:t>
            </w:r>
          </w:p>
        </w:tc>
      </w:tr>
      <w:tr w:rsidR="00A90238" w14:paraId="0C5C2FB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ABC8F2" w14:textId="77777777" w:rsidR="00A90238" w:rsidRDefault="00A90238" w:rsidP="004260A6">
            <w:pPr>
              <w:pStyle w:val="TAL"/>
            </w:pPr>
            <w:r>
              <w:t>3GPP TS </w:t>
            </w:r>
            <w:r w:rsidRPr="006F1700">
              <w:t>33.180</w:t>
            </w:r>
            <w:r>
              <w:t xml:space="preserve"> [14]</w:t>
            </w:r>
          </w:p>
        </w:tc>
        <w:tc>
          <w:tcPr>
            <w:tcW w:w="3118" w:type="dxa"/>
            <w:tcBorders>
              <w:top w:val="single" w:sz="4" w:space="0" w:color="auto"/>
              <w:left w:val="single" w:sz="4" w:space="0" w:color="auto"/>
              <w:bottom w:val="single" w:sz="4" w:space="0" w:color="auto"/>
              <w:right w:val="single" w:sz="4" w:space="0" w:color="auto"/>
            </w:tcBorders>
          </w:tcPr>
          <w:p w14:paraId="7A48B44B" w14:textId="7550D9D0" w:rsidR="00A90238" w:rsidRDefault="00A90238" w:rsidP="004260A6">
            <w:pPr>
              <w:pStyle w:val="TAL"/>
              <w:rPr>
                <w:rFonts w:cs="Arial"/>
                <w:szCs w:val="18"/>
              </w:rPr>
            </w:pPr>
            <w:r>
              <w:t>&gt; KMSUri for security domain of group (see</w:t>
            </w:r>
            <w:r w:rsidR="001E1C79">
              <w:t> </w:t>
            </w:r>
            <w:r>
              <w:t>NOTE 3)</w:t>
            </w:r>
          </w:p>
        </w:tc>
        <w:tc>
          <w:tcPr>
            <w:tcW w:w="1017" w:type="dxa"/>
            <w:tcBorders>
              <w:top w:val="single" w:sz="4" w:space="0" w:color="auto"/>
              <w:left w:val="single" w:sz="4" w:space="0" w:color="auto"/>
              <w:bottom w:val="single" w:sz="4" w:space="0" w:color="auto"/>
              <w:right w:val="single" w:sz="4" w:space="0" w:color="auto"/>
            </w:tcBorders>
          </w:tcPr>
          <w:p w14:paraId="52398CEB" w14:textId="77777777" w:rsidR="00A90238" w:rsidRDefault="00A90238" w:rsidP="004260A6">
            <w:pPr>
              <w:pStyle w:val="TAC"/>
              <w:rPr>
                <w:rFonts w:cs="Arial"/>
                <w:szCs w:val="18"/>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04DFEDF7" w14:textId="77777777" w:rsidR="00A90238" w:rsidRDefault="00A90238" w:rsidP="004260A6">
            <w:pPr>
              <w:pStyle w:val="TAC"/>
              <w:rPr>
                <w:rFonts w:cs="Arial"/>
                <w:szCs w:val="18"/>
              </w:rPr>
            </w:pPr>
            <w:r w:rsidRPr="00A55182">
              <w:t>N</w:t>
            </w:r>
          </w:p>
        </w:tc>
        <w:tc>
          <w:tcPr>
            <w:tcW w:w="1440" w:type="dxa"/>
            <w:tcBorders>
              <w:top w:val="single" w:sz="4" w:space="0" w:color="auto"/>
              <w:left w:val="single" w:sz="4" w:space="0" w:color="auto"/>
              <w:bottom w:val="single" w:sz="4" w:space="0" w:color="auto"/>
              <w:right w:val="single" w:sz="4" w:space="0" w:color="auto"/>
            </w:tcBorders>
          </w:tcPr>
          <w:p w14:paraId="1DB8C100" w14:textId="77777777" w:rsidR="00A90238" w:rsidRDefault="00A90238" w:rsidP="004260A6">
            <w:pPr>
              <w:pStyle w:val="TAC"/>
              <w:rPr>
                <w:rFonts w:cs="Arial"/>
                <w:szCs w:val="18"/>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53D0CD2E" w14:textId="77777777" w:rsidR="00A90238" w:rsidRDefault="00A90238" w:rsidP="004260A6">
            <w:pPr>
              <w:pStyle w:val="TAC"/>
              <w:rPr>
                <w:lang w:eastAsia="zh-CN"/>
              </w:rPr>
            </w:pPr>
            <w:r w:rsidRPr="00A55182">
              <w:rPr>
                <w:lang w:eastAsia="zh-CN"/>
              </w:rPr>
              <w:t>Y</w:t>
            </w:r>
          </w:p>
        </w:tc>
      </w:tr>
      <w:tr w:rsidR="00A90238" w14:paraId="64B7520B"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79E1B79"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1790D510" w14:textId="25A3F81A" w:rsidR="00A90238" w:rsidRDefault="00A90238" w:rsidP="004260A6">
            <w:pPr>
              <w:pStyle w:val="TAL"/>
              <w:rPr>
                <w:rFonts w:cs="Arial"/>
                <w:szCs w:val="18"/>
              </w:rPr>
            </w:pPr>
            <w:r>
              <w:t>&gt; Presentation priority of the group relative to other groups and users (see</w:t>
            </w:r>
            <w:r w:rsidR="001E1C79">
              <w:t> </w:t>
            </w:r>
            <w:r>
              <w:t>NOTE 2)</w:t>
            </w:r>
          </w:p>
        </w:tc>
        <w:tc>
          <w:tcPr>
            <w:tcW w:w="1017" w:type="dxa"/>
            <w:tcBorders>
              <w:top w:val="single" w:sz="4" w:space="0" w:color="auto"/>
              <w:left w:val="single" w:sz="4" w:space="0" w:color="auto"/>
              <w:bottom w:val="single" w:sz="4" w:space="0" w:color="auto"/>
              <w:right w:val="single" w:sz="4" w:space="0" w:color="auto"/>
            </w:tcBorders>
          </w:tcPr>
          <w:p w14:paraId="2A4A9411"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A1F0E12"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646B7D5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AB534CD" w14:textId="77777777" w:rsidR="00A90238" w:rsidRDefault="00A90238" w:rsidP="004260A6">
            <w:pPr>
              <w:pStyle w:val="TAC"/>
              <w:rPr>
                <w:lang w:eastAsia="zh-CN"/>
              </w:rPr>
            </w:pPr>
            <w:r>
              <w:rPr>
                <w:lang w:eastAsia="zh-CN"/>
              </w:rPr>
              <w:t>Y</w:t>
            </w:r>
          </w:p>
        </w:tc>
      </w:tr>
      <w:tr w:rsidR="00A90238" w14:paraId="536D369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7D36B53" w14:textId="77777777" w:rsidR="00A90238" w:rsidRDefault="00A90238" w:rsidP="004260A6">
            <w:pPr>
              <w:pStyle w:val="TAL"/>
            </w:pPr>
            <w:r>
              <w:t xml:space="preserve">[R-7.12-002], </w:t>
            </w:r>
          </w:p>
          <w:p w14:paraId="34C94E9B" w14:textId="77777777" w:rsidR="00A90238" w:rsidRDefault="00A90238" w:rsidP="004260A6">
            <w:pPr>
              <w:pStyle w:val="TAL"/>
            </w:pPr>
            <w:r>
              <w:t>[R-7.12-003] of 3GPP TS 22.280 [2]</w:t>
            </w:r>
          </w:p>
        </w:tc>
        <w:tc>
          <w:tcPr>
            <w:tcW w:w="3118" w:type="dxa"/>
            <w:tcBorders>
              <w:top w:val="single" w:sz="4" w:space="0" w:color="auto"/>
              <w:left w:val="single" w:sz="4" w:space="0" w:color="auto"/>
              <w:bottom w:val="single" w:sz="4" w:space="0" w:color="auto"/>
              <w:right w:val="single" w:sz="4" w:space="0" w:color="auto"/>
            </w:tcBorders>
          </w:tcPr>
          <w:p w14:paraId="29D96906" w14:textId="77777777" w:rsidR="00A90238" w:rsidRDefault="00A90238" w:rsidP="004260A6">
            <w:pPr>
              <w:pStyle w:val="TAL"/>
              <w:rPr>
                <w:lang w:val="nl-NL" w:eastAsia="zh-CN"/>
              </w:rPr>
            </w:pPr>
            <w:r>
              <w:t>Authorization for off-network services</w:t>
            </w:r>
          </w:p>
        </w:tc>
        <w:tc>
          <w:tcPr>
            <w:tcW w:w="1017" w:type="dxa"/>
            <w:tcBorders>
              <w:top w:val="single" w:sz="4" w:space="0" w:color="auto"/>
              <w:left w:val="single" w:sz="4" w:space="0" w:color="auto"/>
              <w:bottom w:val="single" w:sz="4" w:space="0" w:color="auto"/>
              <w:right w:val="single" w:sz="4" w:space="0" w:color="auto"/>
            </w:tcBorders>
          </w:tcPr>
          <w:p w14:paraId="149EE76B"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F20BE5A"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6334B4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8DCA330" w14:textId="77777777" w:rsidR="00A90238" w:rsidRDefault="00A90238" w:rsidP="004260A6">
            <w:pPr>
              <w:pStyle w:val="TAC"/>
            </w:pPr>
            <w:r>
              <w:rPr>
                <w:rFonts w:hint="eastAsia"/>
                <w:lang w:eastAsia="zh-CN"/>
              </w:rPr>
              <w:t>Y</w:t>
            </w:r>
          </w:p>
        </w:tc>
      </w:tr>
      <w:tr w:rsidR="00A90238" w14:paraId="2E4D263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FD403A4" w14:textId="77777777" w:rsidR="00A90238" w:rsidRDefault="00A90238" w:rsidP="004260A6">
            <w:pPr>
              <w:pStyle w:val="TAL"/>
            </w:pPr>
            <w:r>
              <w:rPr>
                <w:szCs w:val="18"/>
              </w:rPr>
              <w:t>Subclause 7.18.1</w:t>
            </w:r>
          </w:p>
        </w:tc>
        <w:tc>
          <w:tcPr>
            <w:tcW w:w="3118" w:type="dxa"/>
            <w:tcBorders>
              <w:top w:val="single" w:sz="4" w:space="0" w:color="auto"/>
              <w:left w:val="single" w:sz="4" w:space="0" w:color="auto"/>
              <w:bottom w:val="single" w:sz="4" w:space="0" w:color="auto"/>
              <w:right w:val="single" w:sz="4" w:space="0" w:color="auto"/>
            </w:tcBorders>
          </w:tcPr>
          <w:p w14:paraId="239C7AAE" w14:textId="77777777" w:rsidR="00A90238" w:rsidRDefault="00A90238" w:rsidP="004260A6">
            <w:pPr>
              <w:pStyle w:val="TAL"/>
            </w:pPr>
            <w:r>
              <w:rPr>
                <w:lang w:val="nl-NL" w:eastAsia="zh-CN"/>
              </w:rPr>
              <w:t>U</w:t>
            </w:r>
            <w:r>
              <w:rPr>
                <w:rFonts w:hint="eastAsia"/>
                <w:lang w:val="nl-NL" w:eastAsia="zh-CN"/>
              </w:rPr>
              <w:t xml:space="preserve">ser </w:t>
            </w:r>
            <w:r>
              <w:rPr>
                <w:lang w:val="nl-NL" w:eastAsia="zh-CN"/>
              </w:rPr>
              <w:t>i</w:t>
            </w:r>
            <w:r>
              <w:rPr>
                <w:rFonts w:hint="eastAsia"/>
                <w:lang w:val="nl-NL" w:eastAsia="zh-CN"/>
              </w:rPr>
              <w:t xml:space="preserve">nfo </w:t>
            </w:r>
            <w:r>
              <w:rPr>
                <w:lang w:val="nl-NL" w:eastAsia="zh-CN"/>
              </w:rPr>
              <w:t>i</w:t>
            </w:r>
            <w:r>
              <w:rPr>
                <w:rFonts w:hint="eastAsia"/>
                <w:lang w:val="nl-NL" w:eastAsia="zh-CN"/>
              </w:rPr>
              <w:t xml:space="preserve">d </w:t>
            </w:r>
            <w:r>
              <w:rPr>
                <w:lang w:val="nl-NL"/>
              </w:rPr>
              <w:t>(as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451B1F5B"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C8EBE1A"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4B1FAF5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9961916" w14:textId="77777777" w:rsidR="00A90238" w:rsidRDefault="00A90238" w:rsidP="004260A6">
            <w:pPr>
              <w:pStyle w:val="TAC"/>
            </w:pPr>
            <w:r>
              <w:rPr>
                <w:rFonts w:hint="eastAsia"/>
                <w:lang w:eastAsia="zh-CN"/>
              </w:rPr>
              <w:t>Y</w:t>
            </w:r>
          </w:p>
        </w:tc>
      </w:tr>
      <w:tr w:rsidR="00A90238" w14:paraId="1E65AF1F" w14:textId="77777777" w:rsidTr="004260A6">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60C0529D" w14:textId="77777777" w:rsidR="00A90238" w:rsidRDefault="00A90238" w:rsidP="004260A6">
            <w:pPr>
              <w:pStyle w:val="TAN"/>
              <w:rPr>
                <w:lang w:val="nl-NL" w:eastAsia="zh-CN"/>
              </w:rPr>
            </w:pPr>
            <w:r>
              <w:rPr>
                <w:lang w:val="nl-NL" w:eastAsia="zh-CN"/>
              </w:rPr>
              <w:t>NOTE 1:</w:t>
            </w:r>
            <w:r>
              <w:rPr>
                <w:lang w:val="nl-NL" w:eastAsia="zh-CN"/>
              </w:rPr>
              <w:tab/>
            </w:r>
            <w:r w:rsidRPr="00E4673F">
              <w:rPr>
                <w:lang w:val="nl-NL" w:eastAsia="zh-CN"/>
              </w:rPr>
              <w:t xml:space="preserve">If this parameter is not configured, authorization to use the group shall be obtained from the identity management server identified in the initial MC service UE configuration data (on-network) configured in table A.6-1 of </w:t>
            </w:r>
            <w:r>
              <w:rPr>
                <w:lang w:val="nl-NL" w:eastAsia="zh-CN"/>
              </w:rPr>
              <w:t>3GPP </w:t>
            </w:r>
            <w:r w:rsidRPr="00E4673F">
              <w:rPr>
                <w:lang w:val="nl-NL" w:eastAsia="zh-CN"/>
              </w:rPr>
              <w:t>TS</w:t>
            </w:r>
            <w:r>
              <w:rPr>
                <w:lang w:val="nl-NL" w:eastAsia="zh-CN"/>
              </w:rPr>
              <w:t> </w:t>
            </w:r>
            <w:r w:rsidRPr="00E4673F">
              <w:rPr>
                <w:lang w:val="nl-NL" w:eastAsia="zh-CN"/>
              </w:rPr>
              <w:t>23.280</w:t>
            </w:r>
            <w:r>
              <w:rPr>
                <w:lang w:val="nl-NL" w:eastAsia="zh-CN"/>
              </w:rPr>
              <w:t> </w:t>
            </w:r>
            <w:r w:rsidRPr="00E4673F">
              <w:rPr>
                <w:lang w:val="nl-NL" w:eastAsia="zh-CN"/>
              </w:rPr>
              <w:t>[</w:t>
            </w:r>
            <w:r>
              <w:rPr>
                <w:lang w:val="nl-NL" w:eastAsia="zh-CN"/>
              </w:rPr>
              <w:t>6</w:t>
            </w:r>
            <w:r w:rsidRPr="00E4673F">
              <w:rPr>
                <w:lang w:val="nl-NL" w:eastAsia="zh-CN"/>
              </w:rPr>
              <w:t>].</w:t>
            </w:r>
          </w:p>
          <w:p w14:paraId="4D2E3F2E" w14:textId="77777777" w:rsidR="00A90238" w:rsidRPr="0084229B" w:rsidRDefault="00A90238" w:rsidP="004260A6">
            <w:pPr>
              <w:pStyle w:val="TAN"/>
              <w:rPr>
                <w:lang w:eastAsia="zh-CN"/>
              </w:rPr>
            </w:pPr>
            <w:r>
              <w:rPr>
                <w:lang w:val="nl-NL" w:eastAsia="zh-CN"/>
              </w:rPr>
              <w:t>NOTE 2:</w:t>
            </w:r>
            <w:r>
              <w:rPr>
                <w:lang w:val="nl-NL" w:eastAsia="zh-CN"/>
              </w:rPr>
              <w:tab/>
              <w:t>The use of this parameter by the MCVideo UE is outside the scope of the present document.</w:t>
            </w:r>
            <w:r w:rsidRPr="0084229B">
              <w:rPr>
                <w:lang w:eastAsia="zh-CN"/>
              </w:rPr>
              <w:t xml:space="preserve"> </w:t>
            </w:r>
          </w:p>
          <w:p w14:paraId="023AA201" w14:textId="77777777" w:rsidR="00A90238" w:rsidRDefault="00A90238" w:rsidP="004260A6">
            <w:pPr>
              <w:pStyle w:val="TAN"/>
              <w:rPr>
                <w:lang w:eastAsia="zh-CN"/>
              </w:rPr>
            </w:pPr>
            <w:r w:rsidRPr="0084229B">
              <w:rPr>
                <w:lang w:eastAsia="zh-CN"/>
              </w:rPr>
              <w:t>NOTE</w:t>
            </w:r>
            <w:r>
              <w:rPr>
                <w:lang w:eastAsia="zh-CN"/>
              </w:rPr>
              <w:t> 3</w:t>
            </w:r>
            <w:r w:rsidRPr="0084229B">
              <w:rPr>
                <w:lang w:eastAsia="zh-CN"/>
              </w:rPr>
              <w:t>:</w:t>
            </w:r>
            <w:r w:rsidRPr="0084229B">
              <w:rPr>
                <w:lang w:eastAsia="zh-CN"/>
              </w:rPr>
              <w:tab/>
              <w:t>If this parameter is absent, the KMSUri shall be that identified in the initial MC service UE configuration data (on-network) configured in table A.6-1 of 3GPP</w:t>
            </w:r>
            <w:r>
              <w:rPr>
                <w:lang w:eastAsia="zh-CN"/>
              </w:rPr>
              <w:t> </w:t>
            </w:r>
            <w:r w:rsidRPr="0084229B">
              <w:rPr>
                <w:lang w:eastAsia="zh-CN"/>
              </w:rPr>
              <w:t>TS</w:t>
            </w:r>
            <w:r>
              <w:rPr>
                <w:lang w:eastAsia="zh-CN"/>
              </w:rPr>
              <w:t> </w:t>
            </w:r>
            <w:r w:rsidRPr="0084229B">
              <w:rPr>
                <w:lang w:eastAsia="zh-CN"/>
              </w:rPr>
              <w:t>23.280</w:t>
            </w:r>
            <w:r>
              <w:rPr>
                <w:lang w:eastAsia="zh-CN"/>
              </w:rPr>
              <w:t> </w:t>
            </w:r>
            <w:r w:rsidRPr="0084229B">
              <w:rPr>
                <w:lang w:eastAsia="zh-CN"/>
              </w:rPr>
              <w:t>[6].</w:t>
            </w:r>
          </w:p>
        </w:tc>
      </w:tr>
    </w:tbl>
    <w:p w14:paraId="3DFBF8ED" w14:textId="77777777" w:rsidR="00A90238" w:rsidRDefault="00A90238" w:rsidP="00A90238"/>
    <w:p w14:paraId="06898394" w14:textId="77777777" w:rsidR="00A90238" w:rsidRDefault="00A90238" w:rsidP="00A90238">
      <w:pPr>
        <w:pStyle w:val="Heading1"/>
      </w:pPr>
      <w:bookmarkStart w:id="1212" w:name="_Toc185772608"/>
      <w:r>
        <w:t>A.4</w:t>
      </w:r>
      <w:r>
        <w:tab/>
        <w:t>MCVideo related Group configuration data</w:t>
      </w:r>
      <w:bookmarkEnd w:id="1212"/>
    </w:p>
    <w:p w14:paraId="64897252" w14:textId="77777777" w:rsidR="00A90238" w:rsidRDefault="00A90238" w:rsidP="00A90238">
      <w:r>
        <w:t>The general aspects of group configuration are specified in 3GPP TS 23.280 [6].</w:t>
      </w:r>
    </w:p>
    <w:p w14:paraId="07F39E6A" w14:textId="77777777" w:rsidR="00A90238" w:rsidRDefault="00A90238" w:rsidP="00A90238">
      <w:r>
        <w:t>Parameters specified in table A.4-1 are child parameters of the MCVideo configuration parameter specified in table A.4-1 in 3GPP TS 23.280 [6]. Parameters specified in table A.4-2 are child parameters of the MCVideo configuration parameter specified in table A.4-2 in 3GPP TS 23.280 [6]. Parameters specified in table A.4-3 are child parameters of the MCVideo configuration parameter specified in table A.4-3 in 3GPP TS 23.280 [6].</w:t>
      </w:r>
    </w:p>
    <w:p w14:paraId="28110E31" w14:textId="77777777" w:rsidR="00A90238" w:rsidRDefault="00A90238" w:rsidP="00A90238"/>
    <w:p w14:paraId="315A44CB" w14:textId="77777777" w:rsidR="00A90238" w:rsidRDefault="00A90238" w:rsidP="00A90238">
      <w:pPr>
        <w:pStyle w:val="TH"/>
      </w:pPr>
      <w:r>
        <w:lastRenderedPageBreak/>
        <w:t>Table A.4-1: 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7E45119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F0DF529"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58328CC"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3C0DA2D"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687EAF6F"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5F1D3347" w14:textId="77777777" w:rsidR="00A90238" w:rsidRDefault="00A90238" w:rsidP="004260A6">
            <w:pPr>
              <w:pStyle w:val="TAH"/>
              <w:rPr>
                <w:lang w:eastAsia="en-GB"/>
              </w:rPr>
            </w:pPr>
            <w:r>
              <w:rPr>
                <w:lang w:eastAsia="en-GB"/>
              </w:rPr>
              <w:t>Group management server</w:t>
            </w:r>
          </w:p>
        </w:tc>
      </w:tr>
      <w:tr w:rsidR="00A90238" w14:paraId="4824CE2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AC0D627"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2E4593B" w14:textId="1209F764" w:rsidR="00A90238" w:rsidRDefault="00A90238" w:rsidP="004260A6">
            <w:pPr>
              <w:pStyle w:val="TAL"/>
              <w:rPr>
                <w:lang w:val="nl-NL" w:eastAsia="zh-CN"/>
              </w:rPr>
            </w:pPr>
            <w:r>
              <w:rPr>
                <w:lang w:val="nl-NL" w:eastAsia="zh-CN"/>
              </w:rPr>
              <w:t>&gt;&gt; Media confidentiality and integrity protection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5D3FF5B6"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9C239AE"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B2BBE00" w14:textId="77777777" w:rsidR="00A90238" w:rsidRDefault="00A90238" w:rsidP="004260A6">
            <w:pPr>
              <w:pStyle w:val="TAC"/>
              <w:rPr>
                <w:lang w:val="nl-NL" w:eastAsia="zh-CN"/>
              </w:rPr>
            </w:pPr>
            <w:r>
              <w:rPr>
                <w:lang w:val="nl-NL" w:eastAsia="zh-CN"/>
              </w:rPr>
              <w:t>Y</w:t>
            </w:r>
          </w:p>
        </w:tc>
      </w:tr>
      <w:tr w:rsidR="00A90238" w14:paraId="54DD6FC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705AB4C"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F89697C" w14:textId="35C16B67" w:rsidR="00A90238" w:rsidRDefault="00A90238" w:rsidP="004260A6">
            <w:pPr>
              <w:pStyle w:val="TAL"/>
              <w:rPr>
                <w:lang w:val="nl-NL" w:eastAsia="zh-CN"/>
              </w:rPr>
            </w:pPr>
            <w:r>
              <w:rPr>
                <w:lang w:val="nl-NL" w:eastAsia="zh-CN"/>
              </w:rPr>
              <w:t>&gt;&gt; Transmission control confidentiality and integrity protection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15A0A2F3"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E980324"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8BD6521" w14:textId="77777777" w:rsidR="00A90238" w:rsidRDefault="00A90238" w:rsidP="004260A6">
            <w:pPr>
              <w:pStyle w:val="TAC"/>
              <w:rPr>
                <w:lang w:val="nl-NL" w:eastAsia="zh-CN"/>
              </w:rPr>
            </w:pPr>
            <w:r>
              <w:rPr>
                <w:lang w:val="nl-NL" w:eastAsia="zh-CN"/>
              </w:rPr>
              <w:t>Y</w:t>
            </w:r>
          </w:p>
        </w:tc>
      </w:tr>
      <w:tr w:rsidR="00A90238" w14:paraId="0CE9DE1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E167931"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F341A5A" w14:textId="695EA78B" w:rsidR="00A90238" w:rsidRDefault="00A90238" w:rsidP="004260A6">
            <w:pPr>
              <w:pStyle w:val="TAL"/>
              <w:rPr>
                <w:lang w:val="nl-NL" w:eastAsia="zh-CN"/>
              </w:rPr>
            </w:pPr>
            <w:r>
              <w:rPr>
                <w:lang w:val="nl-NL" w:eastAsia="zh-CN"/>
              </w:rPr>
              <w:t>&gt;&gt; Group media protection security material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1CE3C876"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98E2192"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CAABB8E" w14:textId="77777777" w:rsidR="00A90238" w:rsidRDefault="00A90238" w:rsidP="004260A6">
            <w:pPr>
              <w:pStyle w:val="TAC"/>
              <w:rPr>
                <w:lang w:val="nl-NL" w:eastAsia="zh-CN"/>
              </w:rPr>
            </w:pPr>
            <w:r>
              <w:rPr>
                <w:lang w:val="nl-NL" w:eastAsia="zh-CN"/>
              </w:rPr>
              <w:t>Y</w:t>
            </w:r>
          </w:p>
        </w:tc>
      </w:tr>
      <w:tr w:rsidR="00A90238" w14:paraId="28A6875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2F94E2E"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138F4EE" w14:textId="77777777" w:rsidR="00A90238" w:rsidRDefault="00A90238" w:rsidP="004260A6">
            <w:pPr>
              <w:pStyle w:val="TAL"/>
              <w:rPr>
                <w:lang w:val="nl-NL" w:eastAsia="zh-CN"/>
              </w:rPr>
            </w:pPr>
            <w:r>
              <w:rPr>
                <w:lang w:val="nl-NL" w:eastAsia="zh-CN"/>
              </w:rPr>
              <w:t>&gt;&gt; List of allowed sets of video codecs and related information in order of preference</w:t>
            </w:r>
          </w:p>
        </w:tc>
        <w:tc>
          <w:tcPr>
            <w:tcW w:w="1275" w:type="dxa"/>
            <w:tcBorders>
              <w:top w:val="single" w:sz="4" w:space="0" w:color="auto"/>
              <w:left w:val="single" w:sz="4" w:space="0" w:color="auto"/>
              <w:bottom w:val="single" w:sz="4" w:space="0" w:color="auto"/>
              <w:right w:val="single" w:sz="4" w:space="0" w:color="auto"/>
            </w:tcBorders>
          </w:tcPr>
          <w:p w14:paraId="71192D78"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DF251B9"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04360D3D" w14:textId="77777777" w:rsidR="00A90238" w:rsidRDefault="00A90238" w:rsidP="004260A6">
            <w:pPr>
              <w:pStyle w:val="TAC"/>
              <w:rPr>
                <w:lang w:val="nl-NL" w:eastAsia="zh-CN"/>
              </w:rPr>
            </w:pPr>
          </w:p>
        </w:tc>
      </w:tr>
      <w:tr w:rsidR="00A90238" w14:paraId="643D8502"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7A31EED"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7E62969" w14:textId="77777777" w:rsidR="00A90238" w:rsidRDefault="00A90238" w:rsidP="004260A6">
            <w:pPr>
              <w:pStyle w:val="TAL"/>
              <w:rPr>
                <w:lang w:val="nl-NL" w:eastAsia="zh-CN"/>
              </w:rPr>
            </w:pPr>
            <w:r>
              <w:rPr>
                <w:lang w:val="nl-NL" w:eastAsia="zh-CN"/>
              </w:rPr>
              <w:t>&gt;&gt;&gt; Video codecs</w:t>
            </w:r>
          </w:p>
        </w:tc>
        <w:tc>
          <w:tcPr>
            <w:tcW w:w="1275" w:type="dxa"/>
            <w:tcBorders>
              <w:top w:val="single" w:sz="4" w:space="0" w:color="auto"/>
              <w:left w:val="single" w:sz="4" w:space="0" w:color="auto"/>
              <w:bottom w:val="single" w:sz="4" w:space="0" w:color="auto"/>
              <w:right w:val="single" w:sz="4" w:space="0" w:color="auto"/>
            </w:tcBorders>
          </w:tcPr>
          <w:p w14:paraId="03CF8DA5"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C79A704"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2092781" w14:textId="77777777" w:rsidR="00A90238" w:rsidRDefault="00A90238" w:rsidP="004260A6">
            <w:pPr>
              <w:pStyle w:val="TAC"/>
              <w:rPr>
                <w:lang w:val="nl-NL" w:eastAsia="zh-CN"/>
              </w:rPr>
            </w:pPr>
            <w:r>
              <w:rPr>
                <w:lang w:val="nl-NL" w:eastAsia="zh-CN"/>
              </w:rPr>
              <w:t>Y</w:t>
            </w:r>
          </w:p>
        </w:tc>
      </w:tr>
      <w:tr w:rsidR="00A90238" w14:paraId="067CE6C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7249564"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183D3E0" w14:textId="77777777" w:rsidR="00A90238" w:rsidRDefault="00A90238" w:rsidP="004260A6">
            <w:pPr>
              <w:pStyle w:val="TAL"/>
              <w:rPr>
                <w:lang w:val="nl-NL" w:eastAsia="zh-CN"/>
              </w:rPr>
            </w:pPr>
            <w:r>
              <w:rPr>
                <w:lang w:val="nl-NL" w:eastAsia="zh-CN"/>
              </w:rPr>
              <w:t>&gt;&gt;&gt; List of allowed v</w:t>
            </w:r>
            <w:r w:rsidRPr="00577B15">
              <w:t>ideo resolution</w:t>
            </w:r>
          </w:p>
        </w:tc>
        <w:tc>
          <w:tcPr>
            <w:tcW w:w="1275" w:type="dxa"/>
            <w:tcBorders>
              <w:top w:val="single" w:sz="4" w:space="0" w:color="auto"/>
              <w:left w:val="single" w:sz="4" w:space="0" w:color="auto"/>
              <w:bottom w:val="single" w:sz="4" w:space="0" w:color="auto"/>
              <w:right w:val="single" w:sz="4" w:space="0" w:color="auto"/>
            </w:tcBorders>
          </w:tcPr>
          <w:p w14:paraId="79641B34"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0748A23"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61E41816" w14:textId="77777777" w:rsidR="00A90238" w:rsidRDefault="00A90238" w:rsidP="004260A6">
            <w:pPr>
              <w:pStyle w:val="TAC"/>
              <w:rPr>
                <w:lang w:val="nl-NL" w:eastAsia="zh-CN"/>
              </w:rPr>
            </w:pPr>
          </w:p>
        </w:tc>
      </w:tr>
      <w:tr w:rsidR="00A90238" w14:paraId="13C722B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0AD16AA"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B4B331B" w14:textId="77777777" w:rsidR="00A90238" w:rsidRDefault="00A90238" w:rsidP="004260A6">
            <w:pPr>
              <w:pStyle w:val="TAL"/>
              <w:rPr>
                <w:lang w:val="nl-NL" w:eastAsia="zh-CN"/>
              </w:rPr>
            </w:pPr>
            <w:r>
              <w:rPr>
                <w:lang w:val="nl-NL" w:eastAsia="zh-CN"/>
              </w:rPr>
              <w:t>&gt;&gt;&gt;&gt; Video resolutions</w:t>
            </w:r>
          </w:p>
        </w:tc>
        <w:tc>
          <w:tcPr>
            <w:tcW w:w="1275" w:type="dxa"/>
            <w:tcBorders>
              <w:top w:val="single" w:sz="4" w:space="0" w:color="auto"/>
              <w:left w:val="single" w:sz="4" w:space="0" w:color="auto"/>
              <w:bottom w:val="single" w:sz="4" w:space="0" w:color="auto"/>
              <w:right w:val="single" w:sz="4" w:space="0" w:color="auto"/>
            </w:tcBorders>
          </w:tcPr>
          <w:p w14:paraId="5EF440E4"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B6A4501"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6E6152D" w14:textId="77777777" w:rsidR="00A90238" w:rsidRDefault="00A90238" w:rsidP="004260A6">
            <w:pPr>
              <w:pStyle w:val="TAC"/>
              <w:rPr>
                <w:lang w:val="nl-NL" w:eastAsia="zh-CN"/>
              </w:rPr>
            </w:pPr>
            <w:r>
              <w:rPr>
                <w:lang w:val="nl-NL" w:eastAsia="zh-CN"/>
              </w:rPr>
              <w:t>Y</w:t>
            </w:r>
          </w:p>
        </w:tc>
      </w:tr>
      <w:tr w:rsidR="00A90238" w14:paraId="325D6F9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98B5EE8"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2C4CC5D" w14:textId="77777777" w:rsidR="00A90238" w:rsidRDefault="00A90238" w:rsidP="004260A6">
            <w:pPr>
              <w:pStyle w:val="TAL"/>
              <w:rPr>
                <w:lang w:val="nl-NL" w:eastAsia="zh-CN"/>
              </w:rPr>
            </w:pPr>
            <w:r>
              <w:rPr>
                <w:lang w:val="nl-NL" w:eastAsia="zh-CN"/>
              </w:rPr>
              <w:t>&gt;&gt;&gt; List of allowed video frame rates</w:t>
            </w:r>
          </w:p>
        </w:tc>
        <w:tc>
          <w:tcPr>
            <w:tcW w:w="1275" w:type="dxa"/>
            <w:tcBorders>
              <w:top w:val="single" w:sz="4" w:space="0" w:color="auto"/>
              <w:left w:val="single" w:sz="4" w:space="0" w:color="auto"/>
              <w:bottom w:val="single" w:sz="4" w:space="0" w:color="auto"/>
              <w:right w:val="single" w:sz="4" w:space="0" w:color="auto"/>
            </w:tcBorders>
          </w:tcPr>
          <w:p w14:paraId="62E0DCB5"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77FEC2F"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3194BE83" w14:textId="77777777" w:rsidR="00A90238" w:rsidRDefault="00A90238" w:rsidP="004260A6">
            <w:pPr>
              <w:pStyle w:val="TAC"/>
              <w:rPr>
                <w:lang w:val="nl-NL" w:eastAsia="zh-CN"/>
              </w:rPr>
            </w:pPr>
          </w:p>
        </w:tc>
      </w:tr>
      <w:tr w:rsidR="00A90238" w14:paraId="08F9673B"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58F096A"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B68F044" w14:textId="77777777" w:rsidR="00A90238" w:rsidRDefault="00A90238" w:rsidP="004260A6">
            <w:pPr>
              <w:pStyle w:val="TAL"/>
              <w:rPr>
                <w:lang w:val="nl-NL" w:eastAsia="zh-CN"/>
              </w:rPr>
            </w:pPr>
            <w:r>
              <w:rPr>
                <w:lang w:val="nl-NL" w:eastAsia="zh-CN"/>
              </w:rPr>
              <w:t>&gt;&gt;&gt;&gt; Video frame rates</w:t>
            </w:r>
          </w:p>
        </w:tc>
        <w:tc>
          <w:tcPr>
            <w:tcW w:w="1275" w:type="dxa"/>
            <w:tcBorders>
              <w:top w:val="single" w:sz="4" w:space="0" w:color="auto"/>
              <w:left w:val="single" w:sz="4" w:space="0" w:color="auto"/>
              <w:bottom w:val="single" w:sz="4" w:space="0" w:color="auto"/>
              <w:right w:val="single" w:sz="4" w:space="0" w:color="auto"/>
            </w:tcBorders>
          </w:tcPr>
          <w:p w14:paraId="23D6227E"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8F601AE"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0AB5C1C" w14:textId="77777777" w:rsidR="00A90238" w:rsidRDefault="00A90238" w:rsidP="004260A6">
            <w:pPr>
              <w:pStyle w:val="TAC"/>
              <w:rPr>
                <w:lang w:val="nl-NL" w:eastAsia="zh-CN"/>
              </w:rPr>
            </w:pPr>
            <w:r>
              <w:rPr>
                <w:lang w:val="nl-NL" w:eastAsia="zh-CN"/>
              </w:rPr>
              <w:t>Y</w:t>
            </w:r>
          </w:p>
        </w:tc>
      </w:tr>
      <w:tr w:rsidR="00A90238" w14:paraId="49190DF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2F9F9BB" w14:textId="77777777" w:rsidR="00A90238" w:rsidRDefault="00A90238" w:rsidP="004260A6">
            <w:pPr>
              <w:pStyle w:val="TAL"/>
              <w:rPr>
                <w:lang w:val="nl-NL" w:eastAsia="zh-CN"/>
              </w:rPr>
            </w:pPr>
            <w:r w:rsidRPr="00577B15">
              <w:t>[R-5.1.1.3.2-002]</w:t>
            </w:r>
            <w:r>
              <w:t xml:space="preserve"> of 3GPP TS 22.281 [3]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EE56B9" w14:textId="77777777" w:rsidR="00A90238" w:rsidRDefault="00A90238" w:rsidP="004260A6">
            <w:pPr>
              <w:pStyle w:val="TAL"/>
              <w:rPr>
                <w:lang w:val="nl-NL" w:eastAsia="zh-CN"/>
              </w:rPr>
            </w:pPr>
            <w:r>
              <w:rPr>
                <w:lang w:val="nl-NL" w:eastAsia="zh-CN"/>
              </w:rPr>
              <w:t>&gt;&gt; Allowed video modes</w:t>
            </w:r>
          </w:p>
        </w:tc>
        <w:tc>
          <w:tcPr>
            <w:tcW w:w="1275" w:type="dxa"/>
            <w:tcBorders>
              <w:top w:val="single" w:sz="4" w:space="0" w:color="auto"/>
              <w:left w:val="single" w:sz="4" w:space="0" w:color="auto"/>
              <w:bottom w:val="single" w:sz="4" w:space="0" w:color="auto"/>
              <w:right w:val="single" w:sz="4" w:space="0" w:color="auto"/>
            </w:tcBorders>
          </w:tcPr>
          <w:p w14:paraId="1481BE3E"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506C0B7E"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5C01B8BD" w14:textId="77777777" w:rsidR="00A90238" w:rsidRDefault="00A90238" w:rsidP="004260A6">
            <w:pPr>
              <w:pStyle w:val="TAC"/>
              <w:rPr>
                <w:lang w:val="nl-NL" w:eastAsia="zh-CN"/>
              </w:rPr>
            </w:pPr>
          </w:p>
        </w:tc>
      </w:tr>
      <w:tr w:rsidR="00A90238" w14:paraId="0DA30C3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138A3E0"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4F3B399" w14:textId="77777777" w:rsidR="00A90238" w:rsidRDefault="00A90238" w:rsidP="004260A6">
            <w:pPr>
              <w:pStyle w:val="TAL"/>
              <w:rPr>
                <w:lang w:val="nl-NL" w:eastAsia="zh-CN"/>
              </w:rPr>
            </w:pPr>
            <w:r>
              <w:rPr>
                <w:lang w:val="nl-NL" w:eastAsia="zh-CN"/>
              </w:rPr>
              <w:t>&gt;&gt;&gt; Urgent real time mode allowed</w:t>
            </w:r>
          </w:p>
        </w:tc>
        <w:tc>
          <w:tcPr>
            <w:tcW w:w="1275" w:type="dxa"/>
            <w:tcBorders>
              <w:top w:val="single" w:sz="4" w:space="0" w:color="auto"/>
              <w:left w:val="single" w:sz="4" w:space="0" w:color="auto"/>
              <w:bottom w:val="single" w:sz="4" w:space="0" w:color="auto"/>
              <w:right w:val="single" w:sz="4" w:space="0" w:color="auto"/>
            </w:tcBorders>
          </w:tcPr>
          <w:p w14:paraId="243DCBA7"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1BA7BB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A280DB8" w14:textId="77777777" w:rsidR="00A90238" w:rsidRDefault="00A90238" w:rsidP="004260A6">
            <w:pPr>
              <w:pStyle w:val="TAC"/>
              <w:rPr>
                <w:lang w:val="nl-NL" w:eastAsia="zh-CN"/>
              </w:rPr>
            </w:pPr>
            <w:r>
              <w:rPr>
                <w:lang w:val="nl-NL" w:eastAsia="zh-CN"/>
              </w:rPr>
              <w:t>Y</w:t>
            </w:r>
          </w:p>
        </w:tc>
      </w:tr>
      <w:tr w:rsidR="00A90238" w14:paraId="1FBE91B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3182838"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0CBB374" w14:textId="77777777" w:rsidR="00A90238" w:rsidRDefault="00A90238" w:rsidP="004260A6">
            <w:pPr>
              <w:pStyle w:val="TAL"/>
              <w:rPr>
                <w:lang w:val="nl-NL" w:eastAsia="zh-CN"/>
              </w:rPr>
            </w:pPr>
            <w:r>
              <w:rPr>
                <w:lang w:val="nl-NL" w:eastAsia="zh-CN"/>
              </w:rPr>
              <w:t>&gt;&gt;&gt; Non-urgent real time mode allowed</w:t>
            </w:r>
          </w:p>
        </w:tc>
        <w:tc>
          <w:tcPr>
            <w:tcW w:w="1275" w:type="dxa"/>
            <w:tcBorders>
              <w:top w:val="single" w:sz="4" w:space="0" w:color="auto"/>
              <w:left w:val="single" w:sz="4" w:space="0" w:color="auto"/>
              <w:bottom w:val="single" w:sz="4" w:space="0" w:color="auto"/>
              <w:right w:val="single" w:sz="4" w:space="0" w:color="auto"/>
            </w:tcBorders>
          </w:tcPr>
          <w:p w14:paraId="71B02B13"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E71721D"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1337FE7" w14:textId="77777777" w:rsidR="00A90238" w:rsidRDefault="00A90238" w:rsidP="004260A6">
            <w:pPr>
              <w:pStyle w:val="TAC"/>
              <w:rPr>
                <w:lang w:val="nl-NL" w:eastAsia="zh-CN"/>
              </w:rPr>
            </w:pPr>
            <w:r>
              <w:rPr>
                <w:lang w:val="nl-NL" w:eastAsia="zh-CN"/>
              </w:rPr>
              <w:t>Y</w:t>
            </w:r>
          </w:p>
        </w:tc>
      </w:tr>
      <w:tr w:rsidR="00A90238" w14:paraId="752EB23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CE805CB"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C333C6D" w14:textId="77777777" w:rsidR="00A90238" w:rsidRDefault="00A90238" w:rsidP="004260A6">
            <w:pPr>
              <w:pStyle w:val="TAL"/>
              <w:rPr>
                <w:lang w:val="nl-NL" w:eastAsia="zh-CN"/>
              </w:rPr>
            </w:pPr>
            <w:r>
              <w:rPr>
                <w:lang w:val="nl-NL" w:eastAsia="zh-CN"/>
              </w:rPr>
              <w:t>&gt;&gt;&gt; Non real time mode allowed</w:t>
            </w:r>
          </w:p>
        </w:tc>
        <w:tc>
          <w:tcPr>
            <w:tcW w:w="1275" w:type="dxa"/>
            <w:tcBorders>
              <w:top w:val="single" w:sz="4" w:space="0" w:color="auto"/>
              <w:left w:val="single" w:sz="4" w:space="0" w:color="auto"/>
              <w:bottom w:val="single" w:sz="4" w:space="0" w:color="auto"/>
              <w:right w:val="single" w:sz="4" w:space="0" w:color="auto"/>
            </w:tcBorders>
          </w:tcPr>
          <w:p w14:paraId="74A1E8DA"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26EE97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3FE1313" w14:textId="77777777" w:rsidR="00A90238" w:rsidRDefault="00A90238" w:rsidP="004260A6">
            <w:pPr>
              <w:pStyle w:val="TAC"/>
              <w:rPr>
                <w:lang w:val="nl-NL" w:eastAsia="zh-CN"/>
              </w:rPr>
            </w:pPr>
            <w:r>
              <w:rPr>
                <w:lang w:val="nl-NL" w:eastAsia="zh-CN"/>
              </w:rPr>
              <w:t>Y</w:t>
            </w:r>
          </w:p>
        </w:tc>
      </w:tr>
      <w:tr w:rsidR="00A90238" w14:paraId="1B2B34D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B78EC7C" w14:textId="77777777" w:rsidR="00A90238" w:rsidRDefault="00A90238" w:rsidP="004260A6">
            <w:pPr>
              <w:pStyle w:val="TAL"/>
              <w:rPr>
                <w:lang w:val="nl-NL" w:eastAsia="zh-CN"/>
              </w:rPr>
            </w:pPr>
            <w:r w:rsidRPr="00577B15">
              <w:t>[R-5.1.1.3.2-002]</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915238C" w14:textId="77777777" w:rsidR="00A90238" w:rsidRDefault="00A90238" w:rsidP="004260A6">
            <w:pPr>
              <w:pStyle w:val="TAL"/>
              <w:rPr>
                <w:lang w:val="nl-NL" w:eastAsia="zh-CN"/>
              </w:rPr>
            </w:pPr>
            <w:r>
              <w:rPr>
                <w:lang w:val="nl-NL" w:eastAsia="zh-CN"/>
              </w:rPr>
              <w:t>&gt;&gt; Active video mode (urgent real time mode, non urgent real time mode, non real time mode)</w:t>
            </w:r>
          </w:p>
        </w:tc>
        <w:tc>
          <w:tcPr>
            <w:tcW w:w="1275" w:type="dxa"/>
            <w:tcBorders>
              <w:top w:val="single" w:sz="4" w:space="0" w:color="auto"/>
              <w:left w:val="single" w:sz="4" w:space="0" w:color="auto"/>
              <w:bottom w:val="single" w:sz="4" w:space="0" w:color="auto"/>
              <w:right w:val="single" w:sz="4" w:space="0" w:color="auto"/>
            </w:tcBorders>
          </w:tcPr>
          <w:p w14:paraId="0B0164D0"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F8546D2"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6FAB62A" w14:textId="77777777" w:rsidR="00A90238" w:rsidRDefault="00A90238" w:rsidP="004260A6">
            <w:pPr>
              <w:pStyle w:val="TAC"/>
              <w:rPr>
                <w:lang w:val="nl-NL" w:eastAsia="zh-CN"/>
              </w:rPr>
            </w:pPr>
            <w:r>
              <w:rPr>
                <w:lang w:val="nl-NL" w:eastAsia="zh-CN"/>
              </w:rPr>
              <w:t>Y</w:t>
            </w:r>
          </w:p>
        </w:tc>
      </w:tr>
      <w:tr w:rsidR="00A90238" w14:paraId="6827485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397C053" w14:textId="77777777" w:rsidR="00A90238" w:rsidRDefault="00A90238" w:rsidP="004260A6">
            <w:pPr>
              <w:pStyle w:val="TAL"/>
              <w:rPr>
                <w:lang w:val="nl-NL" w:eastAsia="zh-CN"/>
              </w:rPr>
            </w:pPr>
            <w:r w:rsidRPr="00577B15">
              <w:t>[R-5.3.2.2-002]</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FBA1947" w14:textId="77777777" w:rsidR="00A90238" w:rsidRDefault="00A90238" w:rsidP="004260A6">
            <w:pPr>
              <w:pStyle w:val="TAL"/>
              <w:rPr>
                <w:lang w:val="nl-NL" w:eastAsia="zh-CN"/>
              </w:rPr>
            </w:pPr>
            <w:r>
              <w:rPr>
                <w:lang w:val="nl-NL" w:eastAsia="zh-CN"/>
              </w:rPr>
              <w:t>&gt;&gt; Allowed maximum simultaneous MCVideo transmitting group members</w:t>
            </w:r>
          </w:p>
        </w:tc>
        <w:tc>
          <w:tcPr>
            <w:tcW w:w="1275" w:type="dxa"/>
            <w:tcBorders>
              <w:top w:val="single" w:sz="4" w:space="0" w:color="auto"/>
              <w:left w:val="single" w:sz="4" w:space="0" w:color="auto"/>
              <w:bottom w:val="single" w:sz="4" w:space="0" w:color="auto"/>
              <w:right w:val="single" w:sz="4" w:space="0" w:color="auto"/>
            </w:tcBorders>
          </w:tcPr>
          <w:p w14:paraId="31688C90"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12E54D0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1C7C6EE" w14:textId="77777777" w:rsidR="00A90238" w:rsidRDefault="00A90238" w:rsidP="004260A6">
            <w:pPr>
              <w:pStyle w:val="TAC"/>
              <w:rPr>
                <w:lang w:val="nl-NL" w:eastAsia="zh-CN"/>
              </w:rPr>
            </w:pPr>
            <w:r>
              <w:rPr>
                <w:lang w:val="nl-NL" w:eastAsia="zh-CN"/>
              </w:rPr>
              <w:t>Y</w:t>
            </w:r>
          </w:p>
        </w:tc>
      </w:tr>
      <w:tr w:rsidR="00A90238" w14:paraId="4A9B9890" w14:textId="77777777" w:rsidTr="004260A6">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60F0E12" w14:textId="77777777" w:rsidR="00A90238" w:rsidRDefault="00A90238" w:rsidP="004260A6">
            <w:pPr>
              <w:pStyle w:val="TAN"/>
              <w:rPr>
                <w:lang w:eastAsia="en-GB"/>
              </w:rPr>
            </w:pPr>
            <w:r>
              <w:rPr>
                <w:lang w:eastAsia="en-GB"/>
              </w:rPr>
              <w:t>NOTE:</w:t>
            </w:r>
            <w:r>
              <w:rPr>
                <w:lang w:eastAsia="en-GB"/>
              </w:rPr>
              <w:tab/>
              <w:t>Security mechanisms are specified in 3GPP TS </w:t>
            </w:r>
            <w:r>
              <w:t>33.180 [14]</w:t>
            </w:r>
            <w:r>
              <w:rPr>
                <w:lang w:eastAsia="en-GB"/>
              </w:rPr>
              <w:t>.</w:t>
            </w:r>
          </w:p>
        </w:tc>
      </w:tr>
    </w:tbl>
    <w:p w14:paraId="4E38A5DA" w14:textId="77777777" w:rsidR="00A90238" w:rsidRDefault="00A90238" w:rsidP="00A90238"/>
    <w:p w14:paraId="6E3F785B" w14:textId="77777777" w:rsidR="00A90238" w:rsidRDefault="00A90238" w:rsidP="00A90238">
      <w:pPr>
        <w:pStyle w:val="TH"/>
      </w:pPr>
      <w:r>
        <w:t>Table A.4-2: Group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6CBDFB4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F924EF"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80AB1A0"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2D4D27EF"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0401C961"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539741A3" w14:textId="77777777" w:rsidR="00A90238" w:rsidRDefault="00A90238" w:rsidP="004260A6">
            <w:pPr>
              <w:pStyle w:val="TAH"/>
              <w:rPr>
                <w:lang w:eastAsia="en-GB"/>
              </w:rPr>
            </w:pPr>
            <w:r>
              <w:rPr>
                <w:lang w:eastAsia="en-GB"/>
              </w:rPr>
              <w:t>Group management server</w:t>
            </w:r>
          </w:p>
        </w:tc>
      </w:tr>
      <w:tr w:rsidR="00A90238" w14:paraId="7726049B"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F5DD6AB" w14:textId="77777777" w:rsidR="00A90238" w:rsidRDefault="00A90238" w:rsidP="004260A6">
            <w:pPr>
              <w:pStyle w:val="TAL"/>
              <w:rPr>
                <w:lang w:eastAsia="en-GB"/>
              </w:rPr>
            </w:pPr>
            <w:r>
              <w:rPr>
                <w:lang w:eastAsia="en-GB"/>
              </w:rPr>
              <w:t xml:space="preserve">[R-6.4.5-001], </w:t>
            </w:r>
          </w:p>
          <w:p w14:paraId="5E012BF8" w14:textId="77777777" w:rsidR="00A90238" w:rsidRDefault="00A90238" w:rsidP="004260A6">
            <w:pPr>
              <w:pStyle w:val="TAL"/>
              <w:rPr>
                <w:lang w:eastAsia="en-GB"/>
              </w:rPr>
            </w:pPr>
            <w:r>
              <w:rPr>
                <w:lang w:eastAsia="en-GB"/>
              </w:rPr>
              <w:t>[R-6.4.5-003]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E00BEBB" w14:textId="77777777" w:rsidR="00A90238" w:rsidRDefault="00A90238" w:rsidP="004260A6">
            <w:pPr>
              <w:pStyle w:val="TAL"/>
              <w:rPr>
                <w:szCs w:val="18"/>
                <w:lang w:eastAsia="en-GB"/>
              </w:rPr>
            </w:pPr>
            <w:r>
              <w:rPr>
                <w:lang w:eastAsia="en-GB"/>
              </w:rPr>
              <w:t xml:space="preserve">&gt;&gt; </w:t>
            </w:r>
            <w:r>
              <w:rPr>
                <w:szCs w:val="18"/>
                <w:lang w:eastAsia="en-GB"/>
              </w:rPr>
              <w:t>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2DA1EC85" w14:textId="77777777" w:rsidR="00A90238" w:rsidRDefault="00A90238" w:rsidP="004260A6">
            <w:pPr>
              <w:pStyle w:val="TAC"/>
              <w:rPr>
                <w:szCs w:val="18"/>
                <w:lang w:eastAsia="en-GB"/>
              </w:rPr>
            </w:pPr>
            <w:r>
              <w:rPr>
                <w:szCs w:val="18"/>
                <w:lang w:eastAsia="en-GB"/>
              </w:rPr>
              <w:t>Y</w:t>
            </w:r>
          </w:p>
        </w:tc>
        <w:tc>
          <w:tcPr>
            <w:tcW w:w="1276" w:type="dxa"/>
            <w:tcBorders>
              <w:top w:val="single" w:sz="4" w:space="0" w:color="auto"/>
              <w:left w:val="single" w:sz="4" w:space="0" w:color="auto"/>
              <w:bottom w:val="single" w:sz="4" w:space="0" w:color="auto"/>
              <w:right w:val="single" w:sz="4" w:space="0" w:color="auto"/>
            </w:tcBorders>
          </w:tcPr>
          <w:p w14:paraId="37FB630A" w14:textId="77777777" w:rsidR="00A90238" w:rsidRDefault="00A90238" w:rsidP="004260A6">
            <w:pPr>
              <w:pStyle w:val="TAC"/>
              <w:rPr>
                <w:szCs w:val="18"/>
                <w:lang w:eastAsia="en-GB"/>
              </w:rPr>
            </w:pPr>
            <w:r>
              <w:rPr>
                <w:szCs w:val="18"/>
                <w:lang w:eastAsia="en-GB"/>
              </w:rPr>
              <w:t>Y</w:t>
            </w:r>
          </w:p>
        </w:tc>
        <w:tc>
          <w:tcPr>
            <w:tcW w:w="1559" w:type="dxa"/>
            <w:tcBorders>
              <w:top w:val="single" w:sz="4" w:space="0" w:color="auto"/>
              <w:left w:val="single" w:sz="4" w:space="0" w:color="auto"/>
              <w:bottom w:val="single" w:sz="4" w:space="0" w:color="auto"/>
              <w:right w:val="single" w:sz="4" w:space="0" w:color="auto"/>
            </w:tcBorders>
          </w:tcPr>
          <w:p w14:paraId="42133D5E" w14:textId="77777777" w:rsidR="00A90238" w:rsidRDefault="00A90238" w:rsidP="004260A6">
            <w:pPr>
              <w:pStyle w:val="TAC"/>
              <w:rPr>
                <w:szCs w:val="18"/>
                <w:lang w:eastAsia="en-GB"/>
              </w:rPr>
            </w:pPr>
            <w:r>
              <w:rPr>
                <w:szCs w:val="18"/>
                <w:lang w:eastAsia="en-GB"/>
              </w:rPr>
              <w:t>Y</w:t>
            </w:r>
          </w:p>
        </w:tc>
      </w:tr>
      <w:tr w:rsidR="00A90238" w14:paraId="1BD9A853"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88B96C3" w14:textId="77777777" w:rsidR="00A90238" w:rsidRDefault="00A90238" w:rsidP="004260A6">
            <w:pPr>
              <w:pStyle w:val="TAL"/>
              <w:rPr>
                <w:lang w:eastAsia="en-GB"/>
              </w:rPr>
            </w:pPr>
            <w:r>
              <w:rPr>
                <w:lang w:eastAsia="en-GB"/>
              </w:rPr>
              <w:t xml:space="preserve">[R-5.1.7-002], </w:t>
            </w:r>
          </w:p>
          <w:p w14:paraId="6E237268" w14:textId="77777777" w:rsidR="00A90238" w:rsidRDefault="00A90238" w:rsidP="004260A6">
            <w:pPr>
              <w:pStyle w:val="TAL"/>
              <w:rPr>
                <w:lang w:eastAsia="zh-CN"/>
              </w:rPr>
            </w:pPr>
            <w:r>
              <w:rPr>
                <w:lang w:eastAsia="en-GB"/>
              </w:rPr>
              <w:t xml:space="preserve">[R-6.2.2-001], </w:t>
            </w:r>
          </w:p>
          <w:p w14:paraId="60E8E921" w14:textId="77777777" w:rsidR="00A90238" w:rsidRDefault="00A90238" w:rsidP="004260A6">
            <w:pPr>
              <w:pStyle w:val="TAL"/>
              <w:rPr>
                <w:lang w:eastAsia="en-GB"/>
              </w:rPr>
            </w:pPr>
            <w:r>
              <w:rPr>
                <w:lang w:eastAsia="en-GB"/>
              </w:rPr>
              <w:t xml:space="preserve">[R-6.6.2.2-006], </w:t>
            </w:r>
          </w:p>
          <w:p w14:paraId="62447FD0" w14:textId="77777777" w:rsidR="00A90238" w:rsidRDefault="00A90238" w:rsidP="004260A6">
            <w:pPr>
              <w:pStyle w:val="TAL"/>
              <w:rPr>
                <w:lang w:eastAsia="en-GB"/>
              </w:rPr>
            </w:pPr>
            <w:r>
              <w:rPr>
                <w:lang w:eastAsia="en-GB"/>
              </w:rPr>
              <w:t>[R-6.8.7.2-003]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78E82CD2" w14:textId="77777777" w:rsidR="00A90238" w:rsidRDefault="00A90238" w:rsidP="004260A6">
            <w:pPr>
              <w:pStyle w:val="TAL"/>
              <w:rPr>
                <w:szCs w:val="18"/>
                <w:lang w:eastAsia="en-GB"/>
              </w:rPr>
            </w:pPr>
            <w:r>
              <w:rPr>
                <w:lang w:eastAsia="en-GB"/>
              </w:rPr>
              <w:t>&gt;&gt; Priority of the group</w:t>
            </w:r>
          </w:p>
        </w:tc>
        <w:tc>
          <w:tcPr>
            <w:tcW w:w="1275" w:type="dxa"/>
            <w:tcBorders>
              <w:top w:val="single" w:sz="4" w:space="0" w:color="auto"/>
              <w:left w:val="single" w:sz="4" w:space="0" w:color="auto"/>
              <w:bottom w:val="single" w:sz="4" w:space="0" w:color="auto"/>
              <w:right w:val="single" w:sz="4" w:space="0" w:color="auto"/>
            </w:tcBorders>
          </w:tcPr>
          <w:p w14:paraId="7E0C6175" w14:textId="77777777" w:rsidR="00A90238" w:rsidRDefault="00A90238" w:rsidP="004260A6">
            <w:pPr>
              <w:pStyle w:val="TAC"/>
              <w:rPr>
                <w:szCs w:val="18"/>
                <w:lang w:eastAsia="en-GB"/>
              </w:rPr>
            </w:pPr>
            <w:r>
              <w:rPr>
                <w:lang w:val="nl-NL" w:eastAsia="en-GB"/>
              </w:rPr>
              <w:t>N</w:t>
            </w:r>
          </w:p>
        </w:tc>
        <w:tc>
          <w:tcPr>
            <w:tcW w:w="1276" w:type="dxa"/>
            <w:tcBorders>
              <w:top w:val="single" w:sz="4" w:space="0" w:color="auto"/>
              <w:left w:val="single" w:sz="4" w:space="0" w:color="auto"/>
              <w:bottom w:val="single" w:sz="4" w:space="0" w:color="auto"/>
              <w:right w:val="single" w:sz="4" w:space="0" w:color="auto"/>
            </w:tcBorders>
          </w:tcPr>
          <w:p w14:paraId="3C03B85F" w14:textId="77777777" w:rsidR="00A90238" w:rsidRDefault="00A90238" w:rsidP="004260A6">
            <w:pPr>
              <w:pStyle w:val="TAC"/>
              <w:rPr>
                <w:szCs w:val="18"/>
                <w:lang w:eastAsia="en-GB"/>
              </w:rPr>
            </w:pPr>
            <w:r>
              <w:rPr>
                <w:lang w:val="nl-NL" w:eastAsia="en-GB"/>
              </w:rPr>
              <w:t>Y</w:t>
            </w:r>
          </w:p>
        </w:tc>
        <w:tc>
          <w:tcPr>
            <w:tcW w:w="1559" w:type="dxa"/>
            <w:tcBorders>
              <w:top w:val="single" w:sz="4" w:space="0" w:color="auto"/>
              <w:left w:val="single" w:sz="4" w:space="0" w:color="auto"/>
              <w:bottom w:val="single" w:sz="4" w:space="0" w:color="auto"/>
              <w:right w:val="single" w:sz="4" w:space="0" w:color="auto"/>
            </w:tcBorders>
          </w:tcPr>
          <w:p w14:paraId="75C4D985" w14:textId="77777777" w:rsidR="00A90238" w:rsidRDefault="00A90238" w:rsidP="004260A6">
            <w:pPr>
              <w:pStyle w:val="TAC"/>
              <w:rPr>
                <w:szCs w:val="18"/>
                <w:lang w:eastAsia="en-GB"/>
              </w:rPr>
            </w:pPr>
            <w:r>
              <w:rPr>
                <w:lang w:val="nl-NL" w:eastAsia="en-GB"/>
              </w:rPr>
              <w:t>Y</w:t>
            </w:r>
          </w:p>
        </w:tc>
      </w:tr>
    </w:tbl>
    <w:p w14:paraId="081B25F0" w14:textId="77777777" w:rsidR="00A90238" w:rsidRDefault="00A90238" w:rsidP="00A90238"/>
    <w:p w14:paraId="148B1AFE" w14:textId="77777777" w:rsidR="00A90238" w:rsidRDefault="00A90238" w:rsidP="00A90238">
      <w:pPr>
        <w:pStyle w:val="TH"/>
      </w:pPr>
      <w:r>
        <w:lastRenderedPageBreak/>
        <w:t>Table A.4-3: Group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377A1A7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7973B98"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FD60E56"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1F0C419"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5C9FB82A"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76690F3A" w14:textId="77777777" w:rsidR="00A90238" w:rsidRDefault="00A90238" w:rsidP="004260A6">
            <w:pPr>
              <w:pStyle w:val="TAH"/>
              <w:rPr>
                <w:lang w:eastAsia="en-GB"/>
              </w:rPr>
            </w:pPr>
            <w:r>
              <w:rPr>
                <w:lang w:eastAsia="en-GB"/>
              </w:rPr>
              <w:t>Group management server</w:t>
            </w:r>
          </w:p>
        </w:tc>
      </w:tr>
      <w:tr w:rsidR="00A90238" w14:paraId="78F91ED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255D40B" w14:textId="77777777" w:rsidR="00A90238" w:rsidRDefault="00A90238" w:rsidP="004260A6">
            <w:pPr>
              <w:pStyle w:val="TAL"/>
              <w:rPr>
                <w:szCs w:val="18"/>
                <w:lang w:eastAsia="en-GB"/>
              </w:rPr>
            </w:pPr>
            <w:r>
              <w:rPr>
                <w:szCs w:val="18"/>
                <w:lang w:eastAsia="en-GB"/>
              </w:rPr>
              <w:t>Subclause 7.7.2.1</w:t>
            </w:r>
          </w:p>
        </w:tc>
        <w:tc>
          <w:tcPr>
            <w:tcW w:w="3544" w:type="dxa"/>
            <w:tcBorders>
              <w:top w:val="single" w:sz="4" w:space="0" w:color="auto"/>
              <w:left w:val="single" w:sz="4" w:space="0" w:color="auto"/>
              <w:bottom w:val="single" w:sz="4" w:space="0" w:color="auto"/>
              <w:right w:val="single" w:sz="4" w:space="0" w:color="auto"/>
            </w:tcBorders>
          </w:tcPr>
          <w:p w14:paraId="11B48629" w14:textId="77777777" w:rsidR="00A90238" w:rsidRDefault="00A90238" w:rsidP="004260A6">
            <w:pPr>
              <w:pStyle w:val="TAL"/>
              <w:rPr>
                <w:lang w:eastAsia="en-GB"/>
              </w:rPr>
            </w:pPr>
            <w:r>
              <w:rPr>
                <w:lang w:eastAsia="en-GB"/>
              </w:rPr>
              <w:t xml:space="preserve">&gt;&gt; </w:t>
            </w:r>
            <w:r>
              <w:rPr>
                <w:lang w:val="nl-NL" w:eastAsia="zh-CN"/>
              </w:rPr>
              <w:t>I</w:t>
            </w:r>
            <w:r>
              <w:rPr>
                <w:lang w:val="nl-NL" w:eastAsia="en-GB"/>
              </w:rPr>
              <w:t xml:space="preserve">ndication of whether the UE shall use </w:t>
            </w:r>
            <w:r>
              <w:t>s</w:t>
            </w:r>
            <w:r w:rsidRPr="00E010FD">
              <w:t>ingle arbitrator</w:t>
            </w:r>
            <w:r>
              <w:rPr>
                <w:lang w:val="nl-NL" w:eastAsia="en-GB"/>
              </w:rPr>
              <w:t xml:space="preserve"> approach or </w:t>
            </w:r>
            <w:r>
              <w:t>s</w:t>
            </w:r>
            <w:r w:rsidRPr="00E010FD">
              <w:t>elf arbitration</w:t>
            </w:r>
            <w:r>
              <w:rPr>
                <w:lang w:val="nl-NL" w:eastAsia="en-GB"/>
              </w:rPr>
              <w:t xml:space="preserve"> approach.</w:t>
            </w:r>
          </w:p>
        </w:tc>
        <w:tc>
          <w:tcPr>
            <w:tcW w:w="1275" w:type="dxa"/>
            <w:tcBorders>
              <w:top w:val="single" w:sz="4" w:space="0" w:color="auto"/>
              <w:left w:val="single" w:sz="4" w:space="0" w:color="auto"/>
              <w:bottom w:val="single" w:sz="4" w:space="0" w:color="auto"/>
              <w:right w:val="single" w:sz="4" w:space="0" w:color="auto"/>
            </w:tcBorders>
          </w:tcPr>
          <w:p w14:paraId="558B9667"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715E081"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4D52B511" w14:textId="77777777" w:rsidR="00A90238" w:rsidRDefault="00A90238" w:rsidP="004260A6">
            <w:pPr>
              <w:pStyle w:val="TAC"/>
              <w:rPr>
                <w:lang w:val="nl-NL" w:eastAsia="zh-CN"/>
              </w:rPr>
            </w:pPr>
            <w:r>
              <w:rPr>
                <w:lang w:val="nl-NL" w:eastAsia="zh-CN"/>
              </w:rPr>
              <w:t>Y</w:t>
            </w:r>
          </w:p>
        </w:tc>
      </w:tr>
      <w:tr w:rsidR="00A90238" w14:paraId="7FBA1E2B"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821443A" w14:textId="77777777" w:rsidR="00A90238" w:rsidRDefault="00A90238" w:rsidP="004260A6">
            <w:pPr>
              <w:pStyle w:val="TAL"/>
              <w:rPr>
                <w:szCs w:val="18"/>
                <w:lang w:eastAsia="en-GB"/>
              </w:rPr>
            </w:pPr>
            <w:r w:rsidRPr="00577B15">
              <w:t>[R-5.3.2.2-00</w:t>
            </w:r>
            <w:r>
              <w:t>3</w:t>
            </w:r>
            <w:r w:rsidRPr="00577B15">
              <w:t>]</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tcPr>
          <w:p w14:paraId="7F430D01" w14:textId="77777777" w:rsidR="00A90238" w:rsidRDefault="00A90238" w:rsidP="004260A6">
            <w:pPr>
              <w:pStyle w:val="TAL"/>
              <w:rPr>
                <w:lang w:eastAsia="en-GB"/>
              </w:rPr>
            </w:pPr>
            <w:r>
              <w:rPr>
                <w:lang w:val="nl-NL" w:eastAsia="zh-CN"/>
              </w:rPr>
              <w:t>&gt;&gt; Allowed maximum number of simultaneous transmissions (N9)</w:t>
            </w:r>
          </w:p>
        </w:tc>
        <w:tc>
          <w:tcPr>
            <w:tcW w:w="1275" w:type="dxa"/>
            <w:tcBorders>
              <w:top w:val="single" w:sz="4" w:space="0" w:color="auto"/>
              <w:left w:val="single" w:sz="4" w:space="0" w:color="auto"/>
              <w:bottom w:val="single" w:sz="4" w:space="0" w:color="auto"/>
              <w:right w:val="single" w:sz="4" w:space="0" w:color="auto"/>
            </w:tcBorders>
          </w:tcPr>
          <w:p w14:paraId="4A56D872"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0BA7BA3"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D25D71D" w14:textId="77777777" w:rsidR="00A90238" w:rsidRDefault="00A90238" w:rsidP="004260A6">
            <w:pPr>
              <w:pStyle w:val="TAC"/>
              <w:rPr>
                <w:lang w:val="nl-NL" w:eastAsia="zh-CN"/>
              </w:rPr>
            </w:pPr>
            <w:r>
              <w:rPr>
                <w:lang w:val="nl-NL" w:eastAsia="zh-CN"/>
              </w:rPr>
              <w:t>Y</w:t>
            </w:r>
          </w:p>
        </w:tc>
      </w:tr>
      <w:tr w:rsidR="00A90238" w14:paraId="3E533F2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2244A87" w14:textId="77777777" w:rsidR="00A90238" w:rsidRPr="00577B15" w:rsidRDefault="00A90238" w:rsidP="004260A6">
            <w:pPr>
              <w:pStyle w:val="TAL"/>
            </w:pPr>
            <w:r w:rsidRPr="00AB5FED">
              <w:rPr>
                <w:szCs w:val="18"/>
              </w:rPr>
              <w:t>Subclause </w:t>
            </w:r>
            <w:r>
              <w:rPr>
                <w:szCs w:val="18"/>
              </w:rPr>
              <w:t>7.1.3</w:t>
            </w:r>
          </w:p>
        </w:tc>
        <w:tc>
          <w:tcPr>
            <w:tcW w:w="3544" w:type="dxa"/>
            <w:tcBorders>
              <w:top w:val="single" w:sz="4" w:space="0" w:color="auto"/>
              <w:left w:val="single" w:sz="4" w:space="0" w:color="auto"/>
              <w:bottom w:val="single" w:sz="4" w:space="0" w:color="auto"/>
              <w:right w:val="single" w:sz="4" w:space="0" w:color="auto"/>
            </w:tcBorders>
          </w:tcPr>
          <w:p w14:paraId="654BD251" w14:textId="77777777" w:rsidR="00A90238" w:rsidRDefault="00A90238" w:rsidP="004260A6">
            <w:pPr>
              <w:pStyle w:val="TAL"/>
              <w:rPr>
                <w:lang w:val="nl-NL" w:eastAsia="zh-CN"/>
              </w:rPr>
            </w:pPr>
            <w:r>
              <w:t xml:space="preserve">&gt;&gt; </w:t>
            </w:r>
            <w:r w:rsidRPr="00AB5FED">
              <w:rPr>
                <w:lang w:val="nl-NL" w:eastAsia="zh-CN"/>
              </w:rPr>
              <w:t xml:space="preserve">Default </w:t>
            </w:r>
            <w:r w:rsidRPr="00404B03">
              <w:rPr>
                <w:lang w:eastAsia="ko-KR"/>
              </w:rPr>
              <w:t>Pro</w:t>
            </w:r>
            <w:r>
              <w:rPr>
                <w:lang w:eastAsia="ko-KR"/>
              </w:rPr>
              <w:t>S</w:t>
            </w:r>
            <w:r w:rsidRPr="00404B03">
              <w:rPr>
                <w:lang w:eastAsia="ko-KR"/>
              </w:rPr>
              <w:t>e</w:t>
            </w:r>
            <w:r w:rsidRPr="00AB5FED">
              <w:rPr>
                <w:lang w:val="nl-NL" w:eastAsia="zh-CN"/>
              </w:rPr>
              <w:t xml:space="preserve"> Per-Packet priority (as specified in 3GPP TS 23.303 [</w:t>
            </w:r>
            <w:r>
              <w:rPr>
                <w:lang w:val="nl-NL" w:eastAsia="zh-CN"/>
              </w:rPr>
              <w:t>7</w:t>
            </w:r>
            <w:r w:rsidRPr="00AB5FED">
              <w:rPr>
                <w:lang w:val="nl-NL" w:eastAsia="zh-CN"/>
              </w:rPr>
              <w:t>]) value</w:t>
            </w:r>
            <w:r>
              <w:rPr>
                <w:lang w:val="nl-NL" w:eastAsia="zh-CN"/>
              </w:rPr>
              <w:t>s</w:t>
            </w:r>
          </w:p>
        </w:tc>
        <w:tc>
          <w:tcPr>
            <w:tcW w:w="1275" w:type="dxa"/>
            <w:tcBorders>
              <w:top w:val="single" w:sz="4" w:space="0" w:color="auto"/>
              <w:left w:val="single" w:sz="4" w:space="0" w:color="auto"/>
              <w:bottom w:val="single" w:sz="4" w:space="0" w:color="auto"/>
              <w:right w:val="single" w:sz="4" w:space="0" w:color="auto"/>
            </w:tcBorders>
          </w:tcPr>
          <w:p w14:paraId="28D04CE3"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5A2263AD"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7456BB10" w14:textId="77777777" w:rsidR="00A90238" w:rsidRDefault="00A90238" w:rsidP="004260A6">
            <w:pPr>
              <w:pStyle w:val="TAC"/>
              <w:rPr>
                <w:lang w:val="nl-NL" w:eastAsia="zh-CN"/>
              </w:rPr>
            </w:pPr>
          </w:p>
        </w:tc>
      </w:tr>
      <w:tr w:rsidR="00A90238" w14:paraId="36D8AB8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AA9F1F7"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04B458D1" w14:textId="77777777" w:rsidR="00A90238" w:rsidRDefault="00A90238" w:rsidP="004260A6">
            <w:pPr>
              <w:pStyle w:val="TAL"/>
              <w:rPr>
                <w:lang w:val="nl-NL" w:eastAsia="zh-CN"/>
              </w:rPr>
            </w:pPr>
            <w:r>
              <w:rPr>
                <w:lang w:val="nl-NL" w:eastAsia="zh-CN"/>
              </w:rPr>
              <w:t>&gt;&gt;&gt; MCVideo group call signalling</w:t>
            </w:r>
          </w:p>
        </w:tc>
        <w:tc>
          <w:tcPr>
            <w:tcW w:w="1275" w:type="dxa"/>
            <w:tcBorders>
              <w:top w:val="single" w:sz="4" w:space="0" w:color="auto"/>
              <w:left w:val="single" w:sz="4" w:space="0" w:color="auto"/>
              <w:bottom w:val="single" w:sz="4" w:space="0" w:color="auto"/>
              <w:right w:val="single" w:sz="4" w:space="0" w:color="auto"/>
            </w:tcBorders>
          </w:tcPr>
          <w:p w14:paraId="15BFF35D"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FE7FB6A"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1A52066" w14:textId="77777777" w:rsidR="00A90238" w:rsidRDefault="00A90238" w:rsidP="004260A6">
            <w:pPr>
              <w:pStyle w:val="TAC"/>
              <w:rPr>
                <w:lang w:val="nl-NL" w:eastAsia="zh-CN"/>
              </w:rPr>
            </w:pPr>
            <w:r>
              <w:rPr>
                <w:lang w:val="nl-NL" w:eastAsia="zh-CN"/>
              </w:rPr>
              <w:t>Y</w:t>
            </w:r>
          </w:p>
        </w:tc>
      </w:tr>
      <w:tr w:rsidR="00A90238" w14:paraId="276011D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138C537"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9F2A140" w14:textId="77777777" w:rsidR="00A90238" w:rsidRDefault="00A90238" w:rsidP="004260A6">
            <w:pPr>
              <w:pStyle w:val="TAL"/>
              <w:rPr>
                <w:lang w:val="nl-NL" w:eastAsia="zh-CN"/>
              </w:rPr>
            </w:pPr>
            <w:r>
              <w:rPr>
                <w:lang w:val="nl-NL" w:eastAsia="zh-CN"/>
              </w:rPr>
              <w:t>&gt;&gt;&gt; MCVideo group call media</w:t>
            </w:r>
          </w:p>
          <w:p w14:paraId="1C20FF06"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38E45CCD"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BC8F339"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727A7E0" w14:textId="77777777" w:rsidR="00A90238" w:rsidRDefault="00A90238" w:rsidP="004260A6">
            <w:pPr>
              <w:pStyle w:val="TAC"/>
              <w:rPr>
                <w:lang w:val="nl-NL" w:eastAsia="zh-CN"/>
              </w:rPr>
            </w:pPr>
            <w:r>
              <w:rPr>
                <w:lang w:val="nl-NL" w:eastAsia="zh-CN"/>
              </w:rPr>
              <w:t>Y</w:t>
            </w:r>
          </w:p>
        </w:tc>
      </w:tr>
      <w:tr w:rsidR="00A90238" w14:paraId="249FCB6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B9A5528"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5AC19B66" w14:textId="77777777" w:rsidR="00A90238" w:rsidRDefault="00A90238" w:rsidP="004260A6">
            <w:pPr>
              <w:pStyle w:val="TAL"/>
              <w:rPr>
                <w:lang w:val="nl-NL" w:eastAsia="zh-CN"/>
              </w:rPr>
            </w:pPr>
            <w:r>
              <w:rPr>
                <w:lang w:val="nl-NL" w:eastAsia="zh-CN"/>
              </w:rPr>
              <w:t>&gt;&gt;&gt; MCVideo emergency group call signalling</w:t>
            </w:r>
          </w:p>
          <w:p w14:paraId="507376EA"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78A5C732"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AD7C15A"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2215AA9" w14:textId="77777777" w:rsidR="00A90238" w:rsidRDefault="00A90238" w:rsidP="004260A6">
            <w:pPr>
              <w:pStyle w:val="TAC"/>
              <w:rPr>
                <w:lang w:val="nl-NL" w:eastAsia="zh-CN"/>
              </w:rPr>
            </w:pPr>
            <w:r>
              <w:rPr>
                <w:lang w:val="nl-NL" w:eastAsia="zh-CN"/>
              </w:rPr>
              <w:t>Y</w:t>
            </w:r>
          </w:p>
        </w:tc>
      </w:tr>
      <w:tr w:rsidR="00A90238" w14:paraId="37B700B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14A14BE"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20A81F5" w14:textId="77777777" w:rsidR="00A90238" w:rsidRDefault="00A90238" w:rsidP="004260A6">
            <w:pPr>
              <w:pStyle w:val="TAL"/>
              <w:rPr>
                <w:lang w:val="nl-NL" w:eastAsia="zh-CN"/>
              </w:rPr>
            </w:pPr>
            <w:r>
              <w:rPr>
                <w:lang w:val="nl-NL" w:eastAsia="zh-CN"/>
              </w:rPr>
              <w:t>&gt;&gt;&gt; MCVideo emergency group call media</w:t>
            </w:r>
          </w:p>
          <w:p w14:paraId="5828720A"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22ABC1E7"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23A6D59"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681AC2D" w14:textId="77777777" w:rsidR="00A90238" w:rsidRDefault="00A90238" w:rsidP="004260A6">
            <w:pPr>
              <w:pStyle w:val="TAC"/>
              <w:rPr>
                <w:lang w:val="nl-NL" w:eastAsia="zh-CN"/>
              </w:rPr>
            </w:pPr>
            <w:r>
              <w:rPr>
                <w:lang w:val="nl-NL" w:eastAsia="zh-CN"/>
              </w:rPr>
              <w:t>Y</w:t>
            </w:r>
          </w:p>
        </w:tc>
      </w:tr>
      <w:tr w:rsidR="00A90238" w14:paraId="4855075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2A2E8BD"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EC74AFD" w14:textId="77777777" w:rsidR="00A90238" w:rsidRDefault="00A90238" w:rsidP="004260A6">
            <w:pPr>
              <w:pStyle w:val="TAL"/>
              <w:rPr>
                <w:lang w:val="nl-NL" w:eastAsia="zh-CN"/>
              </w:rPr>
            </w:pPr>
            <w:r>
              <w:rPr>
                <w:lang w:val="nl-NL" w:eastAsia="zh-CN"/>
              </w:rPr>
              <w:t>&gt;&gt;&gt; MCVideo imminent peril group call signalling</w:t>
            </w:r>
          </w:p>
          <w:p w14:paraId="7E94ABD1"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289074F4"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8E36A37"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76E94F3" w14:textId="77777777" w:rsidR="00A90238" w:rsidRDefault="00A90238" w:rsidP="004260A6">
            <w:pPr>
              <w:pStyle w:val="TAC"/>
              <w:rPr>
                <w:lang w:val="nl-NL" w:eastAsia="zh-CN"/>
              </w:rPr>
            </w:pPr>
            <w:r>
              <w:rPr>
                <w:lang w:val="nl-NL" w:eastAsia="zh-CN"/>
              </w:rPr>
              <w:t>Y</w:t>
            </w:r>
          </w:p>
        </w:tc>
      </w:tr>
      <w:tr w:rsidR="00A90238" w14:paraId="0B94FAE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10879DE"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D37EF86" w14:textId="77777777" w:rsidR="00A90238" w:rsidRDefault="00A90238" w:rsidP="004260A6">
            <w:pPr>
              <w:pStyle w:val="TAL"/>
              <w:rPr>
                <w:lang w:val="nl-NL" w:eastAsia="zh-CN"/>
              </w:rPr>
            </w:pPr>
            <w:r>
              <w:rPr>
                <w:lang w:val="nl-NL" w:eastAsia="zh-CN"/>
              </w:rPr>
              <w:t>&gt;&gt;&gt; MCVideo imminent peril group call media</w:t>
            </w:r>
          </w:p>
        </w:tc>
        <w:tc>
          <w:tcPr>
            <w:tcW w:w="1275" w:type="dxa"/>
            <w:tcBorders>
              <w:top w:val="single" w:sz="4" w:space="0" w:color="auto"/>
              <w:left w:val="single" w:sz="4" w:space="0" w:color="auto"/>
              <w:bottom w:val="single" w:sz="4" w:space="0" w:color="auto"/>
              <w:right w:val="single" w:sz="4" w:space="0" w:color="auto"/>
            </w:tcBorders>
          </w:tcPr>
          <w:p w14:paraId="25ECB229"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47BA2F8"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627AFEE" w14:textId="77777777" w:rsidR="00A90238" w:rsidRDefault="00A90238" w:rsidP="004260A6">
            <w:pPr>
              <w:pStyle w:val="TAC"/>
              <w:rPr>
                <w:lang w:val="nl-NL" w:eastAsia="zh-CN"/>
              </w:rPr>
            </w:pPr>
            <w:r>
              <w:rPr>
                <w:lang w:val="nl-NL" w:eastAsia="zh-CN"/>
              </w:rPr>
              <w:t>Y</w:t>
            </w:r>
          </w:p>
        </w:tc>
      </w:tr>
    </w:tbl>
    <w:p w14:paraId="6D6A47A8" w14:textId="77777777" w:rsidR="00A90238" w:rsidRDefault="00A90238" w:rsidP="00A90238"/>
    <w:p w14:paraId="214BECC6" w14:textId="77777777" w:rsidR="00A90238" w:rsidRDefault="00A90238" w:rsidP="00A90238">
      <w:pPr>
        <w:pStyle w:val="Heading1"/>
      </w:pPr>
      <w:bookmarkStart w:id="1213" w:name="_Toc185772609"/>
      <w:r>
        <w:t>A.5</w:t>
      </w:r>
      <w:r>
        <w:tab/>
        <w:t>MCVideo service configuration data</w:t>
      </w:r>
      <w:bookmarkEnd w:id="1213"/>
    </w:p>
    <w:p w14:paraId="78C71B67" w14:textId="77777777" w:rsidR="00A90238" w:rsidRDefault="00A90238" w:rsidP="00A90238">
      <w:r>
        <w:t>The general aspects of MC service configuration are specified in 3GPP TS 23.280 [6]. The MCVideo service configuration data is stored in the MCVideo server.</w:t>
      </w:r>
    </w:p>
    <w:p w14:paraId="09733675" w14:textId="77777777" w:rsidR="00A90238" w:rsidRDefault="00A90238" w:rsidP="00A90238">
      <w:r w:rsidRPr="005E1B53">
        <w:t>Tables A.5-1 and A.5-2 describe the configuration data required to sup</w:t>
      </w:r>
      <w:r>
        <w:t>port the use of on-network MCVideo</w:t>
      </w:r>
      <w:r w:rsidRPr="005E1B53">
        <w:t xml:space="preserve"> service.</w:t>
      </w:r>
      <w:r>
        <w:t xml:space="preserve"> Tables A.5-1 and A.5-3 describe the configuration data required to support the use of off-network MCVideo service. Data in table A.5-1 and table A.5-3 can be configured offline using the CSC-11 reference point.</w:t>
      </w:r>
    </w:p>
    <w:p w14:paraId="23FCD9AF" w14:textId="77777777" w:rsidR="00A90238" w:rsidRDefault="00A90238" w:rsidP="00A90238"/>
    <w:p w14:paraId="3637C460" w14:textId="77777777" w:rsidR="00A90238" w:rsidRDefault="00A90238" w:rsidP="00A90238">
      <w:pPr>
        <w:pStyle w:val="TH"/>
      </w:pPr>
      <w:r>
        <w:t>Table A.5-1: MCVideo service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477A3A3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4755A63"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51954B0"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67D2E423"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20870AD4"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77B72102"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64DC42F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7175C5E" w14:textId="77777777" w:rsidR="00A90238" w:rsidRDefault="00A90238" w:rsidP="004260A6">
            <w:pPr>
              <w:pStyle w:val="TAL"/>
            </w:pPr>
            <w:r w:rsidRPr="00AB5FED">
              <w:t>[R-5.2.2-001]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163F5193" w14:textId="77777777" w:rsidR="00A90238" w:rsidRDefault="00A90238" w:rsidP="004260A6">
            <w:pPr>
              <w:pStyle w:val="TAL"/>
            </w:pPr>
            <w:r w:rsidRPr="00AB5FED">
              <w:t>Levels of group hierarchy for group-broadcast groups (B</w:t>
            </w:r>
            <w:r>
              <w:t>c</w:t>
            </w:r>
            <w:r w:rsidRPr="00AB5FED">
              <w:t>1)</w:t>
            </w:r>
          </w:p>
        </w:tc>
        <w:tc>
          <w:tcPr>
            <w:tcW w:w="1275" w:type="dxa"/>
            <w:tcBorders>
              <w:top w:val="single" w:sz="4" w:space="0" w:color="auto"/>
              <w:left w:val="single" w:sz="4" w:space="0" w:color="auto"/>
              <w:bottom w:val="single" w:sz="4" w:space="0" w:color="auto"/>
              <w:right w:val="single" w:sz="4" w:space="0" w:color="auto"/>
            </w:tcBorders>
          </w:tcPr>
          <w:p w14:paraId="16293C90"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470510B7"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85F235C" w14:textId="77777777" w:rsidR="00A90238" w:rsidRDefault="00A90238" w:rsidP="004260A6">
            <w:pPr>
              <w:pStyle w:val="TAC"/>
            </w:pPr>
            <w:r w:rsidRPr="00AB5FED">
              <w:t>Y</w:t>
            </w:r>
          </w:p>
        </w:tc>
      </w:tr>
      <w:tr w:rsidR="00A90238" w14:paraId="57E638E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101963B" w14:textId="77777777" w:rsidR="00A90238" w:rsidRDefault="00A90238" w:rsidP="004260A6">
            <w:pPr>
              <w:pStyle w:val="TAL"/>
            </w:pPr>
            <w:r w:rsidRPr="00AB5FED">
              <w:t>[R-5.2.3-001]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4ED3E7B" w14:textId="77777777" w:rsidR="00A90238" w:rsidRDefault="00A90238" w:rsidP="004260A6">
            <w:pPr>
              <w:pStyle w:val="TAL"/>
            </w:pPr>
            <w:r w:rsidRPr="00AB5FED">
              <w:t>Levels of user hierarchy for user-broadcast groups (B</w:t>
            </w:r>
            <w:r>
              <w:t>c</w:t>
            </w:r>
            <w:r w:rsidRPr="00AB5FED">
              <w:t>2)</w:t>
            </w:r>
          </w:p>
        </w:tc>
        <w:tc>
          <w:tcPr>
            <w:tcW w:w="1275" w:type="dxa"/>
            <w:tcBorders>
              <w:top w:val="single" w:sz="4" w:space="0" w:color="auto"/>
              <w:left w:val="single" w:sz="4" w:space="0" w:color="auto"/>
              <w:bottom w:val="single" w:sz="4" w:space="0" w:color="auto"/>
              <w:right w:val="single" w:sz="4" w:space="0" w:color="auto"/>
            </w:tcBorders>
          </w:tcPr>
          <w:p w14:paraId="7C82E7FF"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450B1061"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5480450F" w14:textId="77777777" w:rsidR="00A90238" w:rsidRDefault="00A90238" w:rsidP="004260A6">
            <w:pPr>
              <w:pStyle w:val="TAC"/>
            </w:pPr>
            <w:r w:rsidRPr="00AB5FED">
              <w:t>Y</w:t>
            </w:r>
          </w:p>
        </w:tc>
      </w:tr>
      <w:tr w:rsidR="00A90238" w14:paraId="74E9A79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621B156" w14:textId="77777777" w:rsidR="00A90238" w:rsidRDefault="00A90238" w:rsidP="004260A6">
            <w:pPr>
              <w:pStyle w:val="TAL"/>
            </w:pPr>
            <w:r>
              <w:t>[R-5.7</w:t>
            </w:r>
            <w:r w:rsidRPr="00AB5FED">
              <w:t>-002]</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459D0BA8" w14:textId="77777777" w:rsidR="00A90238" w:rsidRDefault="00A90238" w:rsidP="004260A6">
            <w:pPr>
              <w:pStyle w:val="TAL"/>
            </w:pPr>
            <w:r w:rsidRPr="00AB5FED">
              <w:t>Minimum length (N</w:t>
            </w:r>
            <w:r>
              <w:t>c</w:t>
            </w:r>
            <w:r w:rsidRPr="00AB5FED">
              <w:t xml:space="preserve">3) of an alphanumeric identifier (i.e. alias) assigned by an </w:t>
            </w:r>
            <w:r>
              <w:t>MCVideo</w:t>
            </w:r>
            <w:r w:rsidRPr="00AB5FED">
              <w:t xml:space="preserve"> administrator.</w:t>
            </w:r>
          </w:p>
        </w:tc>
        <w:tc>
          <w:tcPr>
            <w:tcW w:w="1275" w:type="dxa"/>
            <w:tcBorders>
              <w:top w:val="single" w:sz="4" w:space="0" w:color="auto"/>
              <w:left w:val="single" w:sz="4" w:space="0" w:color="auto"/>
              <w:bottom w:val="single" w:sz="4" w:space="0" w:color="auto"/>
              <w:right w:val="single" w:sz="4" w:space="0" w:color="auto"/>
            </w:tcBorders>
          </w:tcPr>
          <w:p w14:paraId="34D4F696"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6904A810" w14:textId="77777777" w:rsidR="00A90238" w:rsidRDefault="00A90238" w:rsidP="004260A6">
            <w:pPr>
              <w:pStyle w:val="TAC"/>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2B06A44" w14:textId="77777777" w:rsidR="00A90238" w:rsidRDefault="00A90238" w:rsidP="004260A6">
            <w:pPr>
              <w:pStyle w:val="TAC"/>
            </w:pPr>
            <w:r w:rsidRPr="00AB5FED">
              <w:t>Y</w:t>
            </w:r>
          </w:p>
        </w:tc>
      </w:tr>
    </w:tbl>
    <w:p w14:paraId="42CF337B" w14:textId="77777777" w:rsidR="00A90238" w:rsidRDefault="00A90238" w:rsidP="00A90238"/>
    <w:p w14:paraId="21F6D79E" w14:textId="77777777" w:rsidR="00A90238" w:rsidRDefault="00A90238" w:rsidP="00A90238">
      <w:pPr>
        <w:pStyle w:val="TH"/>
      </w:pPr>
      <w:r>
        <w:lastRenderedPageBreak/>
        <w:t>Table A.5-2: MCVideo service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0AE93D0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5BA8B63"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0821747"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9C3CF1F"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37ED80F3"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2D78B5F5"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4BCADB6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0D68118"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302349DD" w14:textId="77777777" w:rsidR="00A90238" w:rsidRDefault="00A90238" w:rsidP="004260A6">
            <w:pPr>
              <w:pStyle w:val="TAL"/>
            </w:pPr>
            <w:r w:rsidRPr="00AB5FED">
              <w:t>Protect confidentiality of signalling (see</w:t>
            </w:r>
            <w:r>
              <w:t> </w:t>
            </w:r>
            <w:r w:rsidRPr="00AB5FED">
              <w:t>NOTE</w:t>
            </w:r>
            <w:r>
              <w:t xml:space="preserve">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54D57C73"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D142777"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93AB1FC" w14:textId="77777777" w:rsidR="00A90238" w:rsidRDefault="00A90238" w:rsidP="004260A6">
            <w:pPr>
              <w:pStyle w:val="TAC"/>
            </w:pPr>
            <w:r w:rsidRPr="00AB5FED">
              <w:t>Y</w:t>
            </w:r>
          </w:p>
        </w:tc>
      </w:tr>
      <w:tr w:rsidR="00A90238" w14:paraId="724D3D0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04FC381"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4F0BF179" w14:textId="77777777" w:rsidR="00A90238" w:rsidRDefault="00A90238" w:rsidP="004260A6">
            <w:pPr>
              <w:pStyle w:val="TAL"/>
            </w:pPr>
            <w:r w:rsidRPr="00AB5FED">
              <w:t>Protect integrity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183B7EFC"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D833CB9"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EBD615E" w14:textId="77777777" w:rsidR="00A90238" w:rsidRDefault="00A90238" w:rsidP="004260A6">
            <w:pPr>
              <w:pStyle w:val="TAC"/>
            </w:pPr>
            <w:r w:rsidRPr="00AB5FED">
              <w:t>Y</w:t>
            </w:r>
          </w:p>
        </w:tc>
      </w:tr>
      <w:tr w:rsidR="00A90238" w14:paraId="37BD982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82ADBFC"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3F460D11" w14:textId="76B4EF41" w:rsidR="00A90238" w:rsidRDefault="00A90238" w:rsidP="004260A6">
            <w:pPr>
              <w:pStyle w:val="TAL"/>
            </w:pPr>
            <w:r>
              <w:rPr>
                <w:lang w:val="nl-NL" w:eastAsia="zh-CN"/>
              </w:rPr>
              <w:t>Use signalling protection between MCVideo servers (see</w:t>
            </w:r>
            <w:r w:rsidR="001E1C79">
              <w:rPr>
                <w:lang w:val="nl-NL" w:eastAsia="zh-CN"/>
              </w:rPr>
              <w:t> </w:t>
            </w:r>
            <w:r>
              <w:rPr>
                <w:lang w:val="nl-NL" w:eastAsia="zh-CN"/>
              </w:rPr>
              <w:t>NOTE 1)</w:t>
            </w:r>
          </w:p>
        </w:tc>
        <w:tc>
          <w:tcPr>
            <w:tcW w:w="1275" w:type="dxa"/>
            <w:tcBorders>
              <w:top w:val="single" w:sz="4" w:space="0" w:color="auto"/>
              <w:left w:val="single" w:sz="4" w:space="0" w:color="auto"/>
              <w:bottom w:val="single" w:sz="4" w:space="0" w:color="auto"/>
              <w:right w:val="single" w:sz="4" w:space="0" w:color="auto"/>
            </w:tcBorders>
          </w:tcPr>
          <w:p w14:paraId="7D7019B1" w14:textId="77777777" w:rsidR="00A90238" w:rsidRDefault="00A90238" w:rsidP="004260A6">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5096974E" w14:textId="77777777" w:rsidR="00A90238" w:rsidRDefault="00A90238" w:rsidP="004260A6">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C377CDA" w14:textId="77777777" w:rsidR="00A90238" w:rsidRDefault="00A90238" w:rsidP="004260A6">
            <w:pPr>
              <w:pStyle w:val="TAC"/>
            </w:pPr>
            <w:r>
              <w:rPr>
                <w:lang w:val="nl-NL" w:eastAsia="zh-CN"/>
              </w:rPr>
              <w:t>Y</w:t>
            </w:r>
          </w:p>
        </w:tc>
      </w:tr>
      <w:tr w:rsidR="00A90238" w14:paraId="558DD0C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F82EBA7"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5C975D8D" w14:textId="749A887A" w:rsidR="00A90238" w:rsidRDefault="00A90238" w:rsidP="004260A6">
            <w:pPr>
              <w:pStyle w:val="TAL"/>
            </w:pPr>
            <w:r>
              <w:rPr>
                <w:lang w:val="nl-NL" w:eastAsia="zh-CN"/>
              </w:rPr>
              <w:t>Use transmission control protection between MCVideo servers (see</w:t>
            </w:r>
            <w:r w:rsidR="001E1C79">
              <w:rPr>
                <w:lang w:val="nl-NL" w:eastAsia="zh-CN"/>
              </w:rPr>
              <w:t> </w:t>
            </w:r>
            <w:r>
              <w:rPr>
                <w:lang w:val="nl-NL" w:eastAsia="zh-CN"/>
              </w:rPr>
              <w:t>NOTE 1)</w:t>
            </w:r>
          </w:p>
        </w:tc>
        <w:tc>
          <w:tcPr>
            <w:tcW w:w="1275" w:type="dxa"/>
            <w:tcBorders>
              <w:top w:val="single" w:sz="4" w:space="0" w:color="auto"/>
              <w:left w:val="single" w:sz="4" w:space="0" w:color="auto"/>
              <w:bottom w:val="single" w:sz="4" w:space="0" w:color="auto"/>
              <w:right w:val="single" w:sz="4" w:space="0" w:color="auto"/>
            </w:tcBorders>
          </w:tcPr>
          <w:p w14:paraId="35ECDC0A" w14:textId="77777777" w:rsidR="00A90238" w:rsidRDefault="00A90238" w:rsidP="004260A6">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5AC24219" w14:textId="77777777" w:rsidR="00A90238" w:rsidRDefault="00A90238" w:rsidP="004260A6">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96EAA72" w14:textId="77777777" w:rsidR="00A90238" w:rsidRDefault="00A90238" w:rsidP="004260A6">
            <w:pPr>
              <w:pStyle w:val="TAC"/>
            </w:pPr>
            <w:r>
              <w:rPr>
                <w:lang w:val="nl-NL" w:eastAsia="zh-CN"/>
              </w:rPr>
              <w:t>Y</w:t>
            </w:r>
          </w:p>
        </w:tc>
      </w:tr>
      <w:tr w:rsidR="00A90238" w14:paraId="60D9928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C9005D7" w14:textId="77777777" w:rsidR="00A90238" w:rsidRPr="00AB5FED" w:rsidRDefault="00A90238" w:rsidP="004260A6">
            <w:pPr>
              <w:pStyle w:val="TAL"/>
            </w:pPr>
            <w:r w:rsidRPr="00CB3909">
              <w:t>[R-5.10-001a] of 3GPP TS 22.280 [2]</w:t>
            </w:r>
          </w:p>
        </w:tc>
        <w:tc>
          <w:tcPr>
            <w:tcW w:w="3544" w:type="dxa"/>
            <w:tcBorders>
              <w:top w:val="single" w:sz="4" w:space="0" w:color="auto"/>
              <w:left w:val="single" w:sz="4" w:space="0" w:color="auto"/>
              <w:bottom w:val="single" w:sz="4" w:space="0" w:color="auto"/>
              <w:right w:val="single" w:sz="4" w:space="0" w:color="auto"/>
            </w:tcBorders>
          </w:tcPr>
          <w:p w14:paraId="7C3CD9E0" w14:textId="77777777" w:rsidR="00A90238" w:rsidRDefault="00A90238" w:rsidP="004260A6">
            <w:pPr>
              <w:pStyle w:val="TAL"/>
              <w:rPr>
                <w:lang w:val="nl-NL" w:eastAsia="zh-CN"/>
              </w:rPr>
            </w:pPr>
            <w:r w:rsidRPr="00CB3909">
              <w:rPr>
                <w:lang w:val="nl-NL" w:eastAsia="zh-CN"/>
              </w:rP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457F5F3C" w14:textId="77777777" w:rsidR="00A90238" w:rsidRDefault="00A90238" w:rsidP="004260A6">
            <w:pPr>
              <w:pStyle w:val="TAC"/>
              <w:rPr>
                <w:lang w:val="nl-NL" w:eastAsia="zh-CN"/>
              </w:rPr>
            </w:pPr>
            <w:r w:rsidRPr="00CB3909">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42755A30" w14:textId="77777777" w:rsidR="00A90238" w:rsidRDefault="00A90238" w:rsidP="004260A6">
            <w:pPr>
              <w:pStyle w:val="TAC"/>
              <w:rPr>
                <w:lang w:val="nl-NL" w:eastAsia="zh-CN"/>
              </w:rPr>
            </w:pPr>
            <w:r w:rsidRPr="00CB3909">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B11B1AA" w14:textId="77777777" w:rsidR="00A90238" w:rsidRDefault="00A90238" w:rsidP="004260A6">
            <w:pPr>
              <w:pStyle w:val="TAC"/>
              <w:rPr>
                <w:lang w:val="nl-NL" w:eastAsia="zh-CN"/>
              </w:rPr>
            </w:pPr>
            <w:r w:rsidRPr="00CB3909">
              <w:rPr>
                <w:lang w:val="nl-NL" w:eastAsia="zh-CN"/>
              </w:rPr>
              <w:t>Y</w:t>
            </w:r>
          </w:p>
        </w:tc>
      </w:tr>
      <w:tr w:rsidR="00A90238" w14:paraId="6BCFEA2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D67792" w14:textId="77777777" w:rsidR="00A90238" w:rsidRPr="00AB5FED"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5FB5D68E" w14:textId="77777777" w:rsidR="00A90238" w:rsidRDefault="00A90238" w:rsidP="004260A6">
            <w:pPr>
              <w:pStyle w:val="TAL"/>
              <w:rPr>
                <w:lang w:val="nl-NL" w:eastAsia="zh-CN"/>
              </w:rPr>
            </w:pPr>
            <w:r w:rsidRPr="002F044B">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5DF50078"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B1FD13D"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2EAADC3D" w14:textId="77777777" w:rsidR="00A90238" w:rsidRDefault="00A90238" w:rsidP="004260A6">
            <w:pPr>
              <w:pStyle w:val="TAC"/>
              <w:rPr>
                <w:lang w:val="nl-NL" w:eastAsia="zh-CN"/>
              </w:rPr>
            </w:pPr>
          </w:p>
        </w:tc>
      </w:tr>
      <w:tr w:rsidR="00A90238" w14:paraId="05F7365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256936A"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6E621AA7" w14:textId="77777777" w:rsidR="00A90238" w:rsidRDefault="00A90238" w:rsidP="004260A6">
            <w:pPr>
              <w:pStyle w:val="TAL"/>
              <w:rPr>
                <w:lang w:val="nl-NL" w:eastAsia="zh-CN"/>
              </w:rPr>
            </w:pPr>
            <w:r w:rsidRPr="002F044B">
              <w:t>&gt; Functional alias</w:t>
            </w:r>
          </w:p>
        </w:tc>
        <w:tc>
          <w:tcPr>
            <w:tcW w:w="1275" w:type="dxa"/>
            <w:tcBorders>
              <w:top w:val="single" w:sz="4" w:space="0" w:color="auto"/>
              <w:left w:val="single" w:sz="4" w:space="0" w:color="auto"/>
              <w:bottom w:val="single" w:sz="4" w:space="0" w:color="auto"/>
              <w:right w:val="single" w:sz="4" w:space="0" w:color="auto"/>
            </w:tcBorders>
          </w:tcPr>
          <w:p w14:paraId="44A56E01" w14:textId="77777777" w:rsidR="00A90238" w:rsidRDefault="00A90238" w:rsidP="004260A6">
            <w:pPr>
              <w:pStyle w:val="TAC"/>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197A0797"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7981DC8E" w14:textId="77777777" w:rsidR="00A90238" w:rsidRDefault="00A90238" w:rsidP="004260A6">
            <w:pPr>
              <w:pStyle w:val="TAC"/>
              <w:rPr>
                <w:lang w:val="nl-NL" w:eastAsia="zh-CN"/>
              </w:rPr>
            </w:pPr>
            <w:r w:rsidRPr="002F044B">
              <w:t>Y</w:t>
            </w:r>
          </w:p>
        </w:tc>
      </w:tr>
      <w:tr w:rsidR="00A90238" w14:paraId="1C24FF2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7EC59BB" w14:textId="77777777" w:rsidR="00A90238" w:rsidRPr="00AB5FED" w:rsidRDefault="00A90238" w:rsidP="004260A6">
            <w:pPr>
              <w:pStyle w:val="TAL"/>
            </w:pPr>
            <w:r w:rsidRPr="002F044B">
              <w:t xml:space="preserve">[R-5.9a-005] of 3GPP TS 22.280 [2] </w:t>
            </w:r>
          </w:p>
        </w:tc>
        <w:tc>
          <w:tcPr>
            <w:tcW w:w="3544" w:type="dxa"/>
            <w:tcBorders>
              <w:top w:val="single" w:sz="4" w:space="0" w:color="auto"/>
              <w:left w:val="single" w:sz="4" w:space="0" w:color="auto"/>
              <w:bottom w:val="single" w:sz="4" w:space="0" w:color="auto"/>
              <w:right w:val="single" w:sz="4" w:space="0" w:color="auto"/>
            </w:tcBorders>
          </w:tcPr>
          <w:p w14:paraId="413B48A1" w14:textId="77777777" w:rsidR="00A90238" w:rsidRDefault="00A90238" w:rsidP="004260A6">
            <w:pPr>
              <w:pStyle w:val="TAL"/>
              <w:rPr>
                <w:lang w:val="nl-NL" w:eastAsia="zh-CN"/>
              </w:rPr>
            </w:pPr>
            <w:r w:rsidRPr="002F044B">
              <w:t>&gt;</w:t>
            </w:r>
            <w:r>
              <w:t>&gt;</w:t>
            </w:r>
            <w:r w:rsidRPr="002F044B">
              <w:t xml:space="preserve"> 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1A5E1F55"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7E4C75D"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0EC0F934" w14:textId="77777777" w:rsidR="00A90238" w:rsidRDefault="00A90238" w:rsidP="004260A6">
            <w:pPr>
              <w:pStyle w:val="TAC"/>
              <w:rPr>
                <w:lang w:val="nl-NL" w:eastAsia="zh-CN"/>
              </w:rPr>
            </w:pPr>
            <w:r w:rsidRPr="002F044B">
              <w:t>Y</w:t>
            </w:r>
          </w:p>
        </w:tc>
      </w:tr>
      <w:tr w:rsidR="00A90238" w14:paraId="44BB04C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25C7A84"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40D4F883" w14:textId="77777777" w:rsidR="00A90238" w:rsidRDefault="00A90238" w:rsidP="004260A6">
            <w:pPr>
              <w:pStyle w:val="TAL"/>
              <w:rPr>
                <w:lang w:val="nl-NL" w:eastAsia="zh-CN"/>
              </w:rPr>
            </w:pPr>
            <w:r w:rsidRPr="002F044B">
              <w:t>&gt;</w:t>
            </w:r>
            <w:r>
              <w:t>&gt;</w:t>
            </w:r>
            <w:r w:rsidRPr="002F044B">
              <w:t xml:space="preserve"> 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454E9C45" w14:textId="77777777" w:rsidR="00A90238" w:rsidRDefault="00A90238" w:rsidP="004260A6">
            <w:pPr>
              <w:pStyle w:val="TAC"/>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73CDE55F"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3CE55357" w14:textId="77777777" w:rsidR="00A90238" w:rsidRDefault="00A90238" w:rsidP="004260A6">
            <w:pPr>
              <w:pStyle w:val="TAC"/>
              <w:rPr>
                <w:lang w:val="nl-NL" w:eastAsia="zh-CN"/>
              </w:rPr>
            </w:pPr>
            <w:r w:rsidRPr="002F044B">
              <w:t>Y</w:t>
            </w:r>
          </w:p>
        </w:tc>
      </w:tr>
      <w:tr w:rsidR="00A90238" w14:paraId="15A4A1A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5B212EA" w14:textId="77777777" w:rsidR="00A90238" w:rsidRPr="00AB5FED"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2B8C7AB1" w14:textId="77777777" w:rsidR="00A90238" w:rsidRDefault="00A90238" w:rsidP="004260A6">
            <w:pPr>
              <w:pStyle w:val="TAL"/>
              <w:rPr>
                <w:lang w:val="nl-NL" w:eastAsia="zh-CN"/>
              </w:rPr>
            </w:pPr>
            <w:r w:rsidRPr="002F044B">
              <w:t>&gt;</w:t>
            </w:r>
            <w:r>
              <w:t>&gt;</w:t>
            </w:r>
            <w:r w:rsidRPr="002F044B">
              <w:t xml:space="preserve"> List of user</w:t>
            </w:r>
            <w:r>
              <w:t>s who can activate this functional alias</w:t>
            </w:r>
          </w:p>
        </w:tc>
        <w:tc>
          <w:tcPr>
            <w:tcW w:w="1275" w:type="dxa"/>
            <w:tcBorders>
              <w:top w:val="single" w:sz="4" w:space="0" w:color="auto"/>
              <w:left w:val="single" w:sz="4" w:space="0" w:color="auto"/>
              <w:bottom w:val="single" w:sz="4" w:space="0" w:color="auto"/>
              <w:right w:val="single" w:sz="4" w:space="0" w:color="auto"/>
            </w:tcBorders>
          </w:tcPr>
          <w:p w14:paraId="474BB06B"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3DBBC3BA"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67507BA7" w14:textId="77777777" w:rsidR="00A90238" w:rsidRDefault="00A90238" w:rsidP="004260A6">
            <w:pPr>
              <w:pStyle w:val="TAC"/>
              <w:rPr>
                <w:lang w:val="nl-NL" w:eastAsia="zh-CN"/>
              </w:rPr>
            </w:pPr>
          </w:p>
        </w:tc>
      </w:tr>
      <w:tr w:rsidR="00A90238" w14:paraId="7DA6515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7D9E099"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2C8A4D7C" w14:textId="77777777" w:rsidR="00A90238" w:rsidRDefault="00A90238" w:rsidP="004260A6">
            <w:pPr>
              <w:pStyle w:val="TAL"/>
              <w:rPr>
                <w:lang w:val="nl-NL" w:eastAsia="zh-CN"/>
              </w:rPr>
            </w:pPr>
            <w:r w:rsidRPr="002F044B">
              <w:t>&gt;&gt;</w:t>
            </w:r>
            <w:r>
              <w:t>&gt;</w:t>
            </w:r>
            <w:r w:rsidRPr="002F044B">
              <w:t xml:space="preserve"> MCVideo ID</w:t>
            </w:r>
          </w:p>
        </w:tc>
        <w:tc>
          <w:tcPr>
            <w:tcW w:w="1275" w:type="dxa"/>
            <w:tcBorders>
              <w:top w:val="single" w:sz="4" w:space="0" w:color="auto"/>
              <w:left w:val="single" w:sz="4" w:space="0" w:color="auto"/>
              <w:bottom w:val="single" w:sz="4" w:space="0" w:color="auto"/>
              <w:right w:val="single" w:sz="4" w:space="0" w:color="auto"/>
            </w:tcBorders>
          </w:tcPr>
          <w:p w14:paraId="50CB6A35"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6B65D21"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3D1F87B7" w14:textId="77777777" w:rsidR="00A90238" w:rsidRDefault="00A90238" w:rsidP="004260A6">
            <w:pPr>
              <w:pStyle w:val="TAC"/>
              <w:rPr>
                <w:lang w:val="nl-NL" w:eastAsia="zh-CN"/>
              </w:rPr>
            </w:pPr>
            <w:r w:rsidRPr="002F044B">
              <w:t>Y</w:t>
            </w:r>
          </w:p>
        </w:tc>
      </w:tr>
      <w:tr w:rsidR="00A90238" w14:paraId="3B4B984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08A8875" w14:textId="77777777" w:rsidR="00A90238" w:rsidRPr="002F044B" w:rsidRDefault="00A90238" w:rsidP="004260A6">
            <w:pPr>
              <w:pStyle w:val="TAL"/>
            </w:pPr>
            <w:r w:rsidRPr="00B60E7C">
              <w:t>[R-5.9a-016] of 3GPP TS 22.280 [</w:t>
            </w:r>
            <w:r>
              <w:t>2</w:t>
            </w:r>
            <w:r w:rsidRPr="00B60E7C">
              <w:t>]</w:t>
            </w:r>
          </w:p>
        </w:tc>
        <w:tc>
          <w:tcPr>
            <w:tcW w:w="3544" w:type="dxa"/>
            <w:tcBorders>
              <w:top w:val="single" w:sz="4" w:space="0" w:color="auto"/>
              <w:left w:val="single" w:sz="4" w:space="0" w:color="auto"/>
              <w:bottom w:val="single" w:sz="4" w:space="0" w:color="auto"/>
              <w:right w:val="single" w:sz="4" w:space="0" w:color="auto"/>
            </w:tcBorders>
          </w:tcPr>
          <w:p w14:paraId="0DA1F069" w14:textId="77777777" w:rsidR="00A90238" w:rsidRPr="002F044B" w:rsidRDefault="00A90238" w:rsidP="004260A6">
            <w:pPr>
              <w:pStyle w:val="TAL"/>
            </w:pPr>
            <w:r w:rsidRPr="00DE14B3">
              <w:t>&gt;</w:t>
            </w:r>
            <w:r>
              <w:t>&gt;</w:t>
            </w:r>
            <w:r w:rsidRPr="00DE14B3">
              <w:t xml:space="preserve"> Communication priority (see</w:t>
            </w:r>
            <w:r>
              <w:t> </w:t>
            </w:r>
            <w:r w:rsidRPr="00DE14B3">
              <w:t>NOTE</w:t>
            </w:r>
            <w:r>
              <w:t> </w:t>
            </w:r>
            <w:r w:rsidRPr="00DE14B3">
              <w:t>2)</w:t>
            </w:r>
          </w:p>
        </w:tc>
        <w:tc>
          <w:tcPr>
            <w:tcW w:w="1275" w:type="dxa"/>
            <w:tcBorders>
              <w:top w:val="single" w:sz="4" w:space="0" w:color="auto"/>
              <w:left w:val="single" w:sz="4" w:space="0" w:color="auto"/>
              <w:bottom w:val="single" w:sz="4" w:space="0" w:color="auto"/>
              <w:right w:val="single" w:sz="4" w:space="0" w:color="auto"/>
            </w:tcBorders>
          </w:tcPr>
          <w:p w14:paraId="1890A205" w14:textId="77777777" w:rsidR="00A90238" w:rsidRDefault="00A90238" w:rsidP="004260A6">
            <w:pPr>
              <w:pStyle w:val="TAC"/>
              <w:rPr>
                <w:lang w:val="nl-NL" w:eastAsia="zh-CN"/>
              </w:rPr>
            </w:pPr>
            <w:r w:rsidRPr="002E69D9">
              <w:t>N</w:t>
            </w:r>
          </w:p>
        </w:tc>
        <w:tc>
          <w:tcPr>
            <w:tcW w:w="1276" w:type="dxa"/>
            <w:tcBorders>
              <w:top w:val="single" w:sz="4" w:space="0" w:color="auto"/>
              <w:left w:val="single" w:sz="4" w:space="0" w:color="auto"/>
              <w:bottom w:val="single" w:sz="4" w:space="0" w:color="auto"/>
              <w:right w:val="single" w:sz="4" w:space="0" w:color="auto"/>
            </w:tcBorders>
          </w:tcPr>
          <w:p w14:paraId="7FA4644B" w14:textId="77777777" w:rsidR="00A90238" w:rsidRPr="002F044B" w:rsidRDefault="00A90238" w:rsidP="004260A6">
            <w:pPr>
              <w:pStyle w:val="TAC"/>
            </w:pPr>
            <w:r w:rsidRPr="002E69D9">
              <w:t>Y</w:t>
            </w:r>
          </w:p>
        </w:tc>
        <w:tc>
          <w:tcPr>
            <w:tcW w:w="1559" w:type="dxa"/>
            <w:tcBorders>
              <w:top w:val="single" w:sz="4" w:space="0" w:color="auto"/>
              <w:left w:val="single" w:sz="4" w:space="0" w:color="auto"/>
              <w:bottom w:val="single" w:sz="4" w:space="0" w:color="auto"/>
              <w:right w:val="single" w:sz="4" w:space="0" w:color="auto"/>
            </w:tcBorders>
          </w:tcPr>
          <w:p w14:paraId="60A88037" w14:textId="77777777" w:rsidR="00A90238" w:rsidRPr="002F044B" w:rsidRDefault="00A90238" w:rsidP="004260A6">
            <w:pPr>
              <w:pStyle w:val="TAC"/>
            </w:pPr>
            <w:r w:rsidRPr="002E69D9">
              <w:t>Y</w:t>
            </w:r>
          </w:p>
        </w:tc>
      </w:tr>
      <w:tr w:rsidR="00C76C52" w14:paraId="532F50F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B5AE2BD"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28B9460D" w14:textId="17633C3D" w:rsidR="00C76C52" w:rsidRPr="00142F06" w:rsidRDefault="00C76C52" w:rsidP="00C76C52">
            <w:pPr>
              <w:pStyle w:val="TAL"/>
            </w:pPr>
            <w:r>
              <w:t>Ad hoc group call configurations</w:t>
            </w:r>
          </w:p>
        </w:tc>
        <w:tc>
          <w:tcPr>
            <w:tcW w:w="1275" w:type="dxa"/>
            <w:tcBorders>
              <w:top w:val="single" w:sz="4" w:space="0" w:color="auto"/>
              <w:left w:val="single" w:sz="4" w:space="0" w:color="auto"/>
              <w:bottom w:val="single" w:sz="4" w:space="0" w:color="auto"/>
              <w:right w:val="single" w:sz="4" w:space="0" w:color="auto"/>
            </w:tcBorders>
          </w:tcPr>
          <w:p w14:paraId="66C12EF2" w14:textId="77777777" w:rsidR="00C76C52" w:rsidRDefault="00C76C52" w:rsidP="00C76C52">
            <w:pPr>
              <w:pStyle w:val="TAC"/>
            </w:pPr>
          </w:p>
        </w:tc>
        <w:tc>
          <w:tcPr>
            <w:tcW w:w="1276" w:type="dxa"/>
            <w:tcBorders>
              <w:top w:val="single" w:sz="4" w:space="0" w:color="auto"/>
              <w:left w:val="single" w:sz="4" w:space="0" w:color="auto"/>
              <w:bottom w:val="single" w:sz="4" w:space="0" w:color="auto"/>
              <w:right w:val="single" w:sz="4" w:space="0" w:color="auto"/>
            </w:tcBorders>
          </w:tcPr>
          <w:p w14:paraId="1C32EC08" w14:textId="77777777" w:rsidR="00C76C52" w:rsidRPr="00142F06" w:rsidRDefault="00C76C52" w:rsidP="00C76C52">
            <w:pPr>
              <w:pStyle w:val="TAC"/>
            </w:pPr>
          </w:p>
        </w:tc>
        <w:tc>
          <w:tcPr>
            <w:tcW w:w="1559" w:type="dxa"/>
            <w:tcBorders>
              <w:top w:val="single" w:sz="4" w:space="0" w:color="auto"/>
              <w:left w:val="single" w:sz="4" w:space="0" w:color="auto"/>
              <w:bottom w:val="single" w:sz="4" w:space="0" w:color="auto"/>
              <w:right w:val="single" w:sz="4" w:space="0" w:color="auto"/>
            </w:tcBorders>
          </w:tcPr>
          <w:p w14:paraId="6895BAE2" w14:textId="77777777" w:rsidR="00C76C52" w:rsidRPr="00142F06" w:rsidRDefault="00C76C52" w:rsidP="00C76C52">
            <w:pPr>
              <w:pStyle w:val="TAC"/>
            </w:pPr>
          </w:p>
        </w:tc>
      </w:tr>
      <w:tr w:rsidR="00C76C52" w14:paraId="5401140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4EE7CB5" w14:textId="550AAD9A" w:rsidR="00C76C52" w:rsidRPr="00B60E7C" w:rsidRDefault="00C76C52" w:rsidP="00C76C52">
            <w:pPr>
              <w:pStyle w:val="TAL"/>
            </w:pPr>
            <w:r>
              <w:t>[R-6.15.5.3</w:t>
            </w:r>
            <w:r w:rsidRPr="00D5765E">
              <w:t>-</w:t>
            </w:r>
            <w:r>
              <w:t>005</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C33060B" w14:textId="13F9FD32" w:rsidR="00C76C52" w:rsidRPr="00142F06" w:rsidRDefault="00C76C52" w:rsidP="00C76C52">
            <w:pPr>
              <w:pStyle w:val="TAL"/>
            </w:pPr>
            <w:r>
              <w:t>&gt; Support of ad hoc group call</w:t>
            </w:r>
            <w:r w:rsidR="00AC659C" w:rsidRPr="00AC659C">
              <w:t xml:space="preserve"> (enabled/disabled) (see</w:t>
            </w:r>
            <w:r w:rsidR="00AC659C">
              <w:t> </w:t>
            </w:r>
            <w:r w:rsidR="00AC659C" w:rsidRPr="00AC659C">
              <w:t>NOTE</w:t>
            </w:r>
            <w:r w:rsidR="00AC659C">
              <w:t> </w:t>
            </w:r>
            <w:r w:rsidR="00AC659C" w:rsidRPr="00AC659C">
              <w:t>3)</w:t>
            </w:r>
          </w:p>
        </w:tc>
        <w:tc>
          <w:tcPr>
            <w:tcW w:w="1275" w:type="dxa"/>
            <w:tcBorders>
              <w:top w:val="single" w:sz="4" w:space="0" w:color="auto"/>
              <w:left w:val="single" w:sz="4" w:space="0" w:color="auto"/>
              <w:bottom w:val="single" w:sz="4" w:space="0" w:color="auto"/>
              <w:right w:val="single" w:sz="4" w:space="0" w:color="auto"/>
            </w:tcBorders>
          </w:tcPr>
          <w:p w14:paraId="2C7BA91E" w14:textId="06306251"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F13A490" w14:textId="093870C1"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4F9CF8C9" w14:textId="554A5FD9" w:rsidR="00C76C52" w:rsidRPr="00142F06" w:rsidRDefault="00C76C52" w:rsidP="00C76C52">
            <w:pPr>
              <w:pStyle w:val="TAC"/>
            </w:pPr>
            <w:r>
              <w:t>Y</w:t>
            </w:r>
          </w:p>
        </w:tc>
      </w:tr>
      <w:tr w:rsidR="00C76C52" w14:paraId="5E22A4D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EC9DE33" w14:textId="214BE977" w:rsidR="00C76C52" w:rsidRPr="00B60E7C" w:rsidRDefault="00C76C52" w:rsidP="00C76C52">
            <w:pPr>
              <w:pStyle w:val="TAL"/>
            </w:pPr>
            <w:r w:rsidRPr="00D5765E">
              <w:t>[R-</w:t>
            </w:r>
            <w:r>
              <w:t>6.15.5.3</w:t>
            </w:r>
            <w:r w:rsidRPr="00D5765E">
              <w:t>-002]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15E25DE" w14:textId="776776DE" w:rsidR="00C76C52" w:rsidRPr="00142F06" w:rsidRDefault="00C76C52" w:rsidP="00C76C52">
            <w:pPr>
              <w:pStyle w:val="TAL"/>
            </w:pPr>
            <w:r>
              <w:t>&gt; Maximum number of partic</w:t>
            </w:r>
            <w:r w:rsidR="00AC659C">
              <w:t>i</w:t>
            </w:r>
            <w:r>
              <w:t>pants allowed to participate in an ad hoc group call</w:t>
            </w:r>
          </w:p>
        </w:tc>
        <w:tc>
          <w:tcPr>
            <w:tcW w:w="1275" w:type="dxa"/>
            <w:tcBorders>
              <w:top w:val="single" w:sz="4" w:space="0" w:color="auto"/>
              <w:left w:val="single" w:sz="4" w:space="0" w:color="auto"/>
              <w:bottom w:val="single" w:sz="4" w:space="0" w:color="auto"/>
              <w:right w:val="single" w:sz="4" w:space="0" w:color="auto"/>
            </w:tcBorders>
          </w:tcPr>
          <w:p w14:paraId="03DF793D" w14:textId="07F3BD8E"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F3AC67E" w14:textId="2CBB9920"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7CDDA57D" w14:textId="33EE1E5E" w:rsidR="00C76C52" w:rsidRPr="00142F06" w:rsidRDefault="00C76C52" w:rsidP="00C76C52">
            <w:pPr>
              <w:pStyle w:val="TAC"/>
            </w:pPr>
            <w:r>
              <w:t>Y</w:t>
            </w:r>
          </w:p>
        </w:tc>
      </w:tr>
      <w:tr w:rsidR="00AC659C" w14:paraId="25F551B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1F8F456" w14:textId="2A911BF4" w:rsidR="00AC659C" w:rsidRPr="00D5765E" w:rsidRDefault="00AC659C" w:rsidP="00AC659C">
            <w:pPr>
              <w:pStyle w:val="TAL"/>
            </w:pPr>
            <w:r>
              <w:t>[R-6.15.5.3</w:t>
            </w:r>
            <w:r w:rsidRPr="00D5765E">
              <w:t>-</w:t>
            </w:r>
            <w:r>
              <w:t>004</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6C2422B" w14:textId="1BEA210E" w:rsidR="00AC659C" w:rsidRDefault="00AC659C" w:rsidP="00AC659C">
            <w:pPr>
              <w:pStyle w:val="TAL"/>
            </w:pPr>
            <w:r>
              <w:t xml:space="preserve">&gt; </w:t>
            </w:r>
            <w:r w:rsidRPr="006C0883">
              <w:t>Hang timer for ad hoc group call</w:t>
            </w:r>
          </w:p>
        </w:tc>
        <w:tc>
          <w:tcPr>
            <w:tcW w:w="1275" w:type="dxa"/>
            <w:tcBorders>
              <w:top w:val="single" w:sz="4" w:space="0" w:color="auto"/>
              <w:left w:val="single" w:sz="4" w:space="0" w:color="auto"/>
              <w:bottom w:val="single" w:sz="4" w:space="0" w:color="auto"/>
              <w:right w:val="single" w:sz="4" w:space="0" w:color="auto"/>
            </w:tcBorders>
          </w:tcPr>
          <w:p w14:paraId="25714BA9" w14:textId="0002DF85" w:rsidR="00AC659C" w:rsidRDefault="00AC659C" w:rsidP="00AC659C">
            <w:pPr>
              <w:pStyle w:val="TAC"/>
            </w:pPr>
            <w:r w:rsidRPr="006C0883">
              <w:t>N</w:t>
            </w:r>
          </w:p>
        </w:tc>
        <w:tc>
          <w:tcPr>
            <w:tcW w:w="1276" w:type="dxa"/>
            <w:tcBorders>
              <w:top w:val="single" w:sz="4" w:space="0" w:color="auto"/>
              <w:left w:val="single" w:sz="4" w:space="0" w:color="auto"/>
              <w:bottom w:val="single" w:sz="4" w:space="0" w:color="auto"/>
              <w:right w:val="single" w:sz="4" w:space="0" w:color="auto"/>
            </w:tcBorders>
          </w:tcPr>
          <w:p w14:paraId="067057DB" w14:textId="0945A518" w:rsidR="00AC659C" w:rsidRDefault="00AC659C" w:rsidP="00AC659C">
            <w:pPr>
              <w:pStyle w:val="TAC"/>
            </w:pPr>
            <w:r w:rsidRPr="006C0883">
              <w:t>Y</w:t>
            </w:r>
          </w:p>
        </w:tc>
        <w:tc>
          <w:tcPr>
            <w:tcW w:w="1559" w:type="dxa"/>
            <w:tcBorders>
              <w:top w:val="single" w:sz="4" w:space="0" w:color="auto"/>
              <w:left w:val="single" w:sz="4" w:space="0" w:color="auto"/>
              <w:bottom w:val="single" w:sz="4" w:space="0" w:color="auto"/>
              <w:right w:val="single" w:sz="4" w:space="0" w:color="auto"/>
            </w:tcBorders>
          </w:tcPr>
          <w:p w14:paraId="1EE72EA6" w14:textId="4FDB50E7" w:rsidR="00AC659C" w:rsidRDefault="00AC659C" w:rsidP="00AC659C">
            <w:pPr>
              <w:pStyle w:val="TAC"/>
            </w:pPr>
            <w:r w:rsidRPr="006C0883">
              <w:t>Y</w:t>
            </w:r>
          </w:p>
        </w:tc>
      </w:tr>
      <w:tr w:rsidR="00C76C52" w14:paraId="3B6269E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B46BB1D"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33850C05" w14:textId="510FC966" w:rsidR="00C76C52" w:rsidRPr="00142F06" w:rsidRDefault="00C76C52" w:rsidP="00C76C52">
            <w:pPr>
              <w:pStyle w:val="TAL"/>
            </w:pPr>
            <w:r>
              <w:t>&gt; Maximum duration for ad hoc group call</w:t>
            </w:r>
          </w:p>
        </w:tc>
        <w:tc>
          <w:tcPr>
            <w:tcW w:w="1275" w:type="dxa"/>
            <w:tcBorders>
              <w:top w:val="single" w:sz="4" w:space="0" w:color="auto"/>
              <w:left w:val="single" w:sz="4" w:space="0" w:color="auto"/>
              <w:bottom w:val="single" w:sz="4" w:space="0" w:color="auto"/>
              <w:right w:val="single" w:sz="4" w:space="0" w:color="auto"/>
            </w:tcBorders>
          </w:tcPr>
          <w:p w14:paraId="122AF668" w14:textId="65AE324F" w:rsidR="00C76C52" w:rsidRDefault="00C76C52" w:rsidP="00C76C52">
            <w:pPr>
              <w:pStyle w:val="TAC"/>
            </w:pPr>
            <w:r w:rsidRPr="006C0883">
              <w:t>Y</w:t>
            </w:r>
          </w:p>
        </w:tc>
        <w:tc>
          <w:tcPr>
            <w:tcW w:w="1276" w:type="dxa"/>
            <w:tcBorders>
              <w:top w:val="single" w:sz="4" w:space="0" w:color="auto"/>
              <w:left w:val="single" w:sz="4" w:space="0" w:color="auto"/>
              <w:bottom w:val="single" w:sz="4" w:space="0" w:color="auto"/>
              <w:right w:val="single" w:sz="4" w:space="0" w:color="auto"/>
            </w:tcBorders>
          </w:tcPr>
          <w:p w14:paraId="153BBE6A" w14:textId="66CCDBE3" w:rsidR="00C76C52" w:rsidRPr="00142F06" w:rsidRDefault="00C76C52" w:rsidP="00C76C52">
            <w:pPr>
              <w:pStyle w:val="TAC"/>
            </w:pPr>
            <w:r w:rsidRPr="006C0883">
              <w:t>Y</w:t>
            </w:r>
          </w:p>
        </w:tc>
        <w:tc>
          <w:tcPr>
            <w:tcW w:w="1559" w:type="dxa"/>
            <w:tcBorders>
              <w:top w:val="single" w:sz="4" w:space="0" w:color="auto"/>
              <w:left w:val="single" w:sz="4" w:space="0" w:color="auto"/>
              <w:bottom w:val="single" w:sz="4" w:space="0" w:color="auto"/>
              <w:right w:val="single" w:sz="4" w:space="0" w:color="auto"/>
            </w:tcBorders>
          </w:tcPr>
          <w:p w14:paraId="300498B0" w14:textId="5C1C6F7A" w:rsidR="00C76C52" w:rsidRPr="00142F06" w:rsidRDefault="00C76C52" w:rsidP="00C76C52">
            <w:pPr>
              <w:pStyle w:val="TAC"/>
            </w:pPr>
            <w:r w:rsidRPr="006C0883">
              <w:t>Y</w:t>
            </w:r>
          </w:p>
        </w:tc>
      </w:tr>
      <w:tr w:rsidR="00C76C52" w14:paraId="14DD480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B60034B"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5D6B4E74" w14:textId="49ED7742" w:rsidR="00C76C52" w:rsidRPr="00142F06" w:rsidRDefault="00C76C52" w:rsidP="00C76C52">
            <w:pPr>
              <w:pStyle w:val="TAL"/>
            </w:pPr>
            <w:r>
              <w:t>&gt; List of p</w:t>
            </w:r>
            <w:r w:rsidRPr="00D94A9A">
              <w:t xml:space="preserve">referred </w:t>
            </w:r>
            <w:r>
              <w:t>video</w:t>
            </w:r>
            <w:r w:rsidRPr="00D94A9A">
              <w:t xml:space="preserve"> codecs for </w:t>
            </w:r>
            <w:r>
              <w:t>ad hoc group call</w:t>
            </w:r>
          </w:p>
        </w:tc>
        <w:tc>
          <w:tcPr>
            <w:tcW w:w="1275" w:type="dxa"/>
            <w:tcBorders>
              <w:top w:val="single" w:sz="4" w:space="0" w:color="auto"/>
              <w:left w:val="single" w:sz="4" w:space="0" w:color="auto"/>
              <w:bottom w:val="single" w:sz="4" w:space="0" w:color="auto"/>
              <w:right w:val="single" w:sz="4" w:space="0" w:color="auto"/>
            </w:tcBorders>
          </w:tcPr>
          <w:p w14:paraId="78AD9BDE" w14:textId="3604F3F2"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37418AC9" w14:textId="770F6400"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687613AA" w14:textId="247C5315" w:rsidR="00C76C52" w:rsidRPr="00142F06" w:rsidRDefault="00C76C52" w:rsidP="00C76C52">
            <w:pPr>
              <w:pStyle w:val="TAC"/>
            </w:pPr>
            <w:r>
              <w:t>Y</w:t>
            </w:r>
          </w:p>
        </w:tc>
      </w:tr>
      <w:tr w:rsidR="00A90238" w14:paraId="7C3CA692" w14:textId="77777777" w:rsidTr="004260A6">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02141FF7" w14:textId="77777777" w:rsidR="00A90238" w:rsidRDefault="00A90238" w:rsidP="004260A6">
            <w:pPr>
              <w:pStyle w:val="TAN"/>
            </w:pPr>
            <w:r w:rsidRPr="00AB5FED">
              <w:t>NOTE</w:t>
            </w:r>
            <w:r>
              <w:t> 1</w:t>
            </w:r>
            <w:r w:rsidRPr="00AB5FED">
              <w:t>:</w:t>
            </w:r>
            <w:r w:rsidRPr="00AB5FED">
              <w:tab/>
              <w:t>Security mechanisms are specified in 3GPP</w:t>
            </w:r>
            <w:r>
              <w:t> </w:t>
            </w:r>
            <w:r w:rsidRPr="00AB5FED">
              <w:t>TS</w:t>
            </w:r>
            <w:r>
              <w:t> 33.180 [14]</w:t>
            </w:r>
            <w:r w:rsidRPr="00AB5FED">
              <w:t>.</w:t>
            </w:r>
            <w:r>
              <w:t xml:space="preserve"> </w:t>
            </w:r>
          </w:p>
          <w:p w14:paraId="24BB436C" w14:textId="77777777" w:rsidR="00AC659C" w:rsidRDefault="00A90238" w:rsidP="00AC659C">
            <w:pPr>
              <w:pStyle w:val="TAN"/>
            </w:pPr>
            <w:r w:rsidRPr="002B552D">
              <w:t>NOTE</w:t>
            </w:r>
            <w:r>
              <w:t> 2</w:t>
            </w:r>
            <w:r w:rsidRPr="002B552D">
              <w:t>:</w:t>
            </w:r>
            <w:r w:rsidRPr="002B552D">
              <w:tab/>
            </w:r>
            <w:r>
              <w:t xml:space="preserve">The </w:t>
            </w:r>
            <w:r w:rsidRPr="004A5D8F">
              <w:t>usag</w:t>
            </w:r>
            <w:r>
              <w:t>e of this parameter by the MCVideo server</w:t>
            </w:r>
            <w:r w:rsidRPr="004A5D8F">
              <w:t xml:space="preserve"> is </w:t>
            </w:r>
            <w:r>
              <w:t xml:space="preserve">up to </w:t>
            </w:r>
            <w:r w:rsidRPr="004A5D8F">
              <w:t>implementation</w:t>
            </w:r>
            <w:r w:rsidRPr="002B552D">
              <w:t>.</w:t>
            </w:r>
          </w:p>
          <w:p w14:paraId="591B0286" w14:textId="3F163F08" w:rsidR="00A90238" w:rsidRDefault="00AC659C" w:rsidP="00AC659C">
            <w:pPr>
              <w:pStyle w:val="TAN"/>
              <w:rPr>
                <w:lang w:val="nl-NL" w:eastAsia="zh-CN"/>
              </w:rPr>
            </w:pPr>
            <w:r>
              <w:t>NOTE 3:</w:t>
            </w:r>
            <w:r>
              <w:tab/>
            </w:r>
            <w:r>
              <w:rPr>
                <w:rFonts w:eastAsia="SimSun"/>
              </w:rPr>
              <w:t xml:space="preserve">If </w:t>
            </w:r>
            <w:r>
              <w:t xml:space="preserve">the support for ad hoc group call is disabled by the MC system then all other configurations related to </w:t>
            </w:r>
            <w:r>
              <w:rPr>
                <w:lang w:val="nl-NL" w:eastAsia="zh-CN"/>
              </w:rPr>
              <w:t xml:space="preserve">ad hoc group </w:t>
            </w:r>
            <w:r>
              <w:t>call are not applicable.</w:t>
            </w:r>
          </w:p>
        </w:tc>
      </w:tr>
    </w:tbl>
    <w:p w14:paraId="3DCF225B" w14:textId="77777777" w:rsidR="00A90238" w:rsidRDefault="00A90238" w:rsidP="00A90238"/>
    <w:p w14:paraId="4E65C584" w14:textId="77777777" w:rsidR="00A90238" w:rsidRDefault="00A90238" w:rsidP="00A90238">
      <w:pPr>
        <w:pStyle w:val="TH"/>
      </w:pPr>
      <w:r>
        <w:lastRenderedPageBreak/>
        <w:t>Table A.5-3: MCVideo service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750FC10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157253B"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73C1ED3"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58776F0D"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78EC1CDC"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151C2DA5"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3B55C4D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86CD1DA" w14:textId="77777777" w:rsidR="00A90238" w:rsidRDefault="00A90238" w:rsidP="004260A6">
            <w:pPr>
              <w:pStyle w:val="TAL"/>
            </w:pPr>
            <w:r w:rsidRPr="00AB5FED">
              <w:t>[R-7.</w:t>
            </w:r>
            <w:r>
              <w:t>6</w:t>
            </w:r>
            <w:r w:rsidRPr="00AB5FED">
              <w:t>-001]</w:t>
            </w:r>
            <w:r>
              <w:t xml:space="preserve">, </w:t>
            </w:r>
            <w:r w:rsidRPr="00AB5FED">
              <w:t>[R-7.</w:t>
            </w:r>
            <w:r>
              <w:t>6</w:t>
            </w:r>
            <w:r w:rsidRPr="00AB5FED">
              <w:t>-002]</w:t>
            </w:r>
            <w:r>
              <w:t xml:space="preserve">, </w:t>
            </w:r>
            <w:r w:rsidRPr="00AB5FED">
              <w:t>[R-7.</w:t>
            </w:r>
            <w:r>
              <w:t>6</w:t>
            </w:r>
            <w:r w:rsidRPr="00AB5FED">
              <w:t>-003]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01BB8DE9" w14:textId="77777777" w:rsidR="00A90238" w:rsidRDefault="00A90238" w:rsidP="004260A6">
            <w:pPr>
              <w:pStyle w:val="TAL"/>
            </w:pPr>
            <w:r w:rsidRPr="00AB5FED">
              <w:t>Default ProSe Per-Packet priority (as specified in 3GPP TS 23.303 [</w:t>
            </w:r>
            <w:r>
              <w:t>7</w:t>
            </w:r>
            <w:r w:rsidRPr="00AB5FED">
              <w:t>]) value</w:t>
            </w:r>
            <w:r>
              <w:t>s</w:t>
            </w:r>
            <w:r w:rsidRPr="00AB5FED">
              <w:t xml:space="preserve"> </w:t>
            </w:r>
          </w:p>
        </w:tc>
        <w:tc>
          <w:tcPr>
            <w:tcW w:w="1275" w:type="dxa"/>
            <w:tcBorders>
              <w:top w:val="single" w:sz="4" w:space="0" w:color="auto"/>
              <w:left w:val="single" w:sz="4" w:space="0" w:color="auto"/>
              <w:bottom w:val="single" w:sz="4" w:space="0" w:color="auto"/>
              <w:right w:val="single" w:sz="4" w:space="0" w:color="auto"/>
            </w:tcBorders>
          </w:tcPr>
          <w:p w14:paraId="133FE4E9" w14:textId="77777777" w:rsidR="00A90238" w:rsidRDefault="00A90238" w:rsidP="004260A6">
            <w:pPr>
              <w:pStyle w:val="TAC"/>
            </w:pPr>
          </w:p>
        </w:tc>
        <w:tc>
          <w:tcPr>
            <w:tcW w:w="1276" w:type="dxa"/>
            <w:tcBorders>
              <w:top w:val="single" w:sz="4" w:space="0" w:color="auto"/>
              <w:left w:val="single" w:sz="4" w:space="0" w:color="auto"/>
              <w:bottom w:val="single" w:sz="4" w:space="0" w:color="auto"/>
              <w:right w:val="single" w:sz="4" w:space="0" w:color="auto"/>
            </w:tcBorders>
          </w:tcPr>
          <w:p w14:paraId="153D7A25" w14:textId="77777777" w:rsidR="00A90238" w:rsidRDefault="00A90238" w:rsidP="004260A6">
            <w:pPr>
              <w:pStyle w:val="TAC"/>
            </w:pPr>
          </w:p>
        </w:tc>
        <w:tc>
          <w:tcPr>
            <w:tcW w:w="1559" w:type="dxa"/>
            <w:tcBorders>
              <w:top w:val="single" w:sz="4" w:space="0" w:color="auto"/>
              <w:left w:val="single" w:sz="4" w:space="0" w:color="auto"/>
              <w:bottom w:val="single" w:sz="4" w:space="0" w:color="auto"/>
              <w:right w:val="single" w:sz="4" w:space="0" w:color="auto"/>
            </w:tcBorders>
          </w:tcPr>
          <w:p w14:paraId="72838A19" w14:textId="77777777" w:rsidR="00A90238" w:rsidRDefault="00A90238" w:rsidP="004260A6">
            <w:pPr>
              <w:pStyle w:val="TAC"/>
            </w:pPr>
          </w:p>
        </w:tc>
      </w:tr>
      <w:tr w:rsidR="00A90238" w14:paraId="0AC760A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46C3069"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258A059C" w14:textId="77777777" w:rsidR="00A90238" w:rsidRDefault="00A90238" w:rsidP="004260A6">
            <w:pPr>
              <w:pStyle w:val="TAL"/>
            </w:pPr>
            <w:r>
              <w:rPr>
                <w:lang w:val="nl-NL" w:eastAsia="zh-CN"/>
              </w:rPr>
              <w:t>&gt; MCVideo private call signalling</w:t>
            </w:r>
          </w:p>
        </w:tc>
        <w:tc>
          <w:tcPr>
            <w:tcW w:w="1275" w:type="dxa"/>
            <w:tcBorders>
              <w:top w:val="single" w:sz="4" w:space="0" w:color="auto"/>
              <w:left w:val="single" w:sz="4" w:space="0" w:color="auto"/>
              <w:bottom w:val="single" w:sz="4" w:space="0" w:color="auto"/>
              <w:right w:val="single" w:sz="4" w:space="0" w:color="auto"/>
            </w:tcBorders>
          </w:tcPr>
          <w:p w14:paraId="3B0606DE"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71423A47"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14C2A883" w14:textId="77777777" w:rsidR="00A90238" w:rsidRDefault="00A90238" w:rsidP="004260A6">
            <w:pPr>
              <w:pStyle w:val="TAC"/>
            </w:pPr>
            <w:r>
              <w:t>Y</w:t>
            </w:r>
          </w:p>
        </w:tc>
      </w:tr>
      <w:tr w:rsidR="00A90238" w14:paraId="2EA4D63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DD420A4"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DF506F9" w14:textId="77777777" w:rsidR="00A90238" w:rsidRDefault="00A90238" w:rsidP="004260A6">
            <w:pPr>
              <w:pStyle w:val="TAL"/>
            </w:pPr>
            <w:r>
              <w:rPr>
                <w:lang w:val="nl-NL" w:eastAsia="zh-CN"/>
              </w:rPr>
              <w:t>&gt; MCVideo private call media</w:t>
            </w:r>
          </w:p>
        </w:tc>
        <w:tc>
          <w:tcPr>
            <w:tcW w:w="1275" w:type="dxa"/>
            <w:tcBorders>
              <w:top w:val="single" w:sz="4" w:space="0" w:color="auto"/>
              <w:left w:val="single" w:sz="4" w:space="0" w:color="auto"/>
              <w:bottom w:val="single" w:sz="4" w:space="0" w:color="auto"/>
              <w:right w:val="single" w:sz="4" w:space="0" w:color="auto"/>
            </w:tcBorders>
          </w:tcPr>
          <w:p w14:paraId="6C195EAA"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451824A"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66002553" w14:textId="77777777" w:rsidR="00A90238" w:rsidRDefault="00A90238" w:rsidP="004260A6">
            <w:pPr>
              <w:pStyle w:val="TAC"/>
            </w:pPr>
            <w:r>
              <w:t>Y</w:t>
            </w:r>
          </w:p>
        </w:tc>
      </w:tr>
      <w:tr w:rsidR="00A90238" w14:paraId="263A231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4B9E501"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A930A9D" w14:textId="77777777" w:rsidR="00A90238" w:rsidRDefault="00A90238" w:rsidP="004260A6">
            <w:pPr>
              <w:pStyle w:val="TAL"/>
            </w:pPr>
            <w:r>
              <w:rPr>
                <w:lang w:val="nl-NL" w:eastAsia="zh-CN"/>
              </w:rPr>
              <w:t>&gt; MCVideo Emergency private call signalling</w:t>
            </w:r>
          </w:p>
        </w:tc>
        <w:tc>
          <w:tcPr>
            <w:tcW w:w="1275" w:type="dxa"/>
            <w:tcBorders>
              <w:top w:val="single" w:sz="4" w:space="0" w:color="auto"/>
              <w:left w:val="single" w:sz="4" w:space="0" w:color="auto"/>
              <w:bottom w:val="single" w:sz="4" w:space="0" w:color="auto"/>
              <w:right w:val="single" w:sz="4" w:space="0" w:color="auto"/>
            </w:tcBorders>
          </w:tcPr>
          <w:p w14:paraId="260B0C2B"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0DE8D03"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44D47931" w14:textId="77777777" w:rsidR="00A90238" w:rsidRDefault="00A90238" w:rsidP="004260A6">
            <w:pPr>
              <w:pStyle w:val="TAC"/>
            </w:pPr>
            <w:r>
              <w:t>Y</w:t>
            </w:r>
          </w:p>
        </w:tc>
      </w:tr>
      <w:tr w:rsidR="00A90238" w14:paraId="514AC70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F621955"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117286C8" w14:textId="77777777" w:rsidR="00A90238" w:rsidRDefault="00A90238" w:rsidP="004260A6">
            <w:pPr>
              <w:pStyle w:val="TAL"/>
            </w:pPr>
            <w:r>
              <w:rPr>
                <w:lang w:val="nl-NL" w:eastAsia="zh-CN"/>
              </w:rPr>
              <w:t>&gt; MCVideo Emergency private call media</w:t>
            </w:r>
          </w:p>
        </w:tc>
        <w:tc>
          <w:tcPr>
            <w:tcW w:w="1275" w:type="dxa"/>
            <w:tcBorders>
              <w:top w:val="single" w:sz="4" w:space="0" w:color="auto"/>
              <w:left w:val="single" w:sz="4" w:space="0" w:color="auto"/>
              <w:bottom w:val="single" w:sz="4" w:space="0" w:color="auto"/>
              <w:right w:val="single" w:sz="4" w:space="0" w:color="auto"/>
            </w:tcBorders>
          </w:tcPr>
          <w:p w14:paraId="71A96345"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0A524C40"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1243E23C" w14:textId="77777777" w:rsidR="00A90238" w:rsidRDefault="00A90238" w:rsidP="004260A6">
            <w:pPr>
              <w:pStyle w:val="TAC"/>
            </w:pPr>
            <w:r>
              <w:t>Y</w:t>
            </w:r>
          </w:p>
        </w:tc>
      </w:tr>
      <w:tr w:rsidR="00A90238" w14:paraId="5D0EB90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CC13579" w14:textId="77777777" w:rsidR="00A90238" w:rsidRDefault="00A90238" w:rsidP="004260A6">
            <w:pPr>
              <w:pStyle w:val="TAL"/>
            </w:pPr>
            <w:r>
              <w:rPr>
                <w:lang w:eastAsia="zh-CN"/>
              </w:rPr>
              <w:t>Subclause </w:t>
            </w:r>
            <w:r w:rsidRPr="00D5454C">
              <w:rPr>
                <w:lang w:eastAsia="zh-CN"/>
              </w:rPr>
              <w:t>7</w:t>
            </w:r>
            <w:r w:rsidRPr="00D5454C">
              <w:t>.</w:t>
            </w:r>
            <w:r>
              <w:rPr>
                <w:lang w:eastAsia="zh-CN"/>
              </w:rPr>
              <w:t>5.3</w:t>
            </w:r>
            <w:r w:rsidRPr="00D5454C">
              <w:t>.3</w:t>
            </w:r>
          </w:p>
        </w:tc>
        <w:tc>
          <w:tcPr>
            <w:tcW w:w="3544" w:type="dxa"/>
            <w:tcBorders>
              <w:top w:val="single" w:sz="4" w:space="0" w:color="auto"/>
              <w:left w:val="single" w:sz="4" w:space="0" w:color="auto"/>
              <w:bottom w:val="single" w:sz="4" w:space="0" w:color="auto"/>
              <w:right w:val="single" w:sz="4" w:space="0" w:color="auto"/>
            </w:tcBorders>
          </w:tcPr>
          <w:p w14:paraId="5B2D4111" w14:textId="6737D993" w:rsidR="00A90238" w:rsidRDefault="00A90238" w:rsidP="004260A6">
            <w:pPr>
              <w:pStyle w:val="TAL"/>
              <w:rPr>
                <w:lang w:val="nl-NL" w:eastAsia="zh-CN"/>
              </w:rPr>
            </w:pPr>
            <w:r>
              <w:rPr>
                <w:lang w:val="nl-NL" w:eastAsia="zh-CN"/>
              </w:rPr>
              <w:t>Periodicity interval (in seconds) of Capability announcement (see</w:t>
            </w:r>
            <w:r w:rsidR="00DE7127">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72260868"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381D78D0"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5DB0A74A" w14:textId="77777777" w:rsidR="00A90238" w:rsidRDefault="00A90238" w:rsidP="004260A6">
            <w:pPr>
              <w:pStyle w:val="TAC"/>
            </w:pPr>
            <w:r>
              <w:t>Y</w:t>
            </w:r>
          </w:p>
        </w:tc>
      </w:tr>
      <w:tr w:rsidR="00A90238" w14:paraId="68D72160" w14:textId="77777777" w:rsidTr="004260A6">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18DCC751" w14:textId="77777777" w:rsidR="00A90238" w:rsidRDefault="00A90238" w:rsidP="004260A6">
            <w:pPr>
              <w:pStyle w:val="TAN"/>
            </w:pPr>
            <w:r>
              <w:t>NOTE:</w:t>
            </w:r>
            <w:r>
              <w:tab/>
              <w:t>If the value of the periodicity interval is set to zero, the capability announcement is not sent.</w:t>
            </w:r>
          </w:p>
        </w:tc>
      </w:tr>
    </w:tbl>
    <w:p w14:paraId="20284D7F" w14:textId="77777777" w:rsidR="00A90238" w:rsidRDefault="00A90238" w:rsidP="00A90238"/>
    <w:p w14:paraId="4531D103" w14:textId="77777777" w:rsidR="00A90238" w:rsidRPr="004D3578" w:rsidRDefault="00A90238" w:rsidP="00A90238">
      <w:pPr>
        <w:pStyle w:val="Heading8"/>
      </w:pPr>
      <w:r>
        <w:br w:type="page"/>
      </w:r>
      <w:bookmarkStart w:id="1214" w:name="_Toc185772610"/>
      <w:r>
        <w:lastRenderedPageBreak/>
        <w:t xml:space="preserve">Annex </w:t>
      </w:r>
      <w:r>
        <w:rPr>
          <w:lang w:eastAsia="zh-CN"/>
        </w:rPr>
        <w:t>B</w:t>
      </w:r>
      <w:r w:rsidRPr="004D3578">
        <w:t xml:space="preserve"> (informative):</w:t>
      </w:r>
      <w:r w:rsidRPr="004D3578">
        <w:br/>
        <w:t>Change history</w:t>
      </w:r>
      <w:bookmarkEnd w:id="824"/>
      <w:bookmarkEnd w:id="825"/>
      <w:bookmarkEnd w:id="826"/>
      <w:bookmarkEnd w:id="827"/>
      <w:bookmarkEnd w:id="828"/>
      <w:bookmarkEnd w:id="829"/>
      <w:bookmarkEnd w:id="830"/>
      <w:bookmarkEnd w:id="831"/>
      <w:bookmarkEnd w:id="832"/>
      <w:bookmarkEnd w:id="121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284"/>
        <w:gridCol w:w="425"/>
        <w:gridCol w:w="4820"/>
        <w:gridCol w:w="708"/>
      </w:tblGrid>
      <w:tr w:rsidR="00A90238" w:rsidRPr="00FF42F5" w14:paraId="68CBCB95" w14:textId="77777777" w:rsidTr="004260A6">
        <w:tc>
          <w:tcPr>
            <w:tcW w:w="800" w:type="dxa"/>
            <w:shd w:val="pct10" w:color="auto" w:fill="FFFFFF"/>
          </w:tcPr>
          <w:bookmarkEnd w:id="271"/>
          <w:p w14:paraId="232C2BB2" w14:textId="77777777" w:rsidR="00A90238" w:rsidRPr="00FF42F5" w:rsidRDefault="00A90238" w:rsidP="004260A6">
            <w:pPr>
              <w:pStyle w:val="TAL"/>
              <w:rPr>
                <w:b/>
                <w:sz w:val="16"/>
              </w:rPr>
            </w:pPr>
            <w:r w:rsidRPr="00FF42F5">
              <w:rPr>
                <w:b/>
                <w:sz w:val="16"/>
              </w:rPr>
              <w:lastRenderedPageBreak/>
              <w:t>Date</w:t>
            </w:r>
          </w:p>
        </w:tc>
        <w:tc>
          <w:tcPr>
            <w:tcW w:w="901" w:type="dxa"/>
            <w:shd w:val="pct10" w:color="auto" w:fill="FFFFFF"/>
          </w:tcPr>
          <w:p w14:paraId="709509B4" w14:textId="77777777" w:rsidR="00A90238" w:rsidRPr="00FF42F5" w:rsidRDefault="00A90238" w:rsidP="004260A6">
            <w:pPr>
              <w:pStyle w:val="TAL"/>
              <w:rPr>
                <w:b/>
                <w:sz w:val="16"/>
              </w:rPr>
            </w:pPr>
            <w:r>
              <w:rPr>
                <w:b/>
                <w:sz w:val="16"/>
              </w:rPr>
              <w:t>Meeting</w:t>
            </w:r>
          </w:p>
        </w:tc>
        <w:tc>
          <w:tcPr>
            <w:tcW w:w="1134" w:type="dxa"/>
            <w:shd w:val="pct10" w:color="auto" w:fill="FFFFFF"/>
          </w:tcPr>
          <w:p w14:paraId="20A22784" w14:textId="77777777" w:rsidR="00A90238" w:rsidRPr="00FF42F5" w:rsidRDefault="00A90238" w:rsidP="004260A6">
            <w:pPr>
              <w:pStyle w:val="TAL"/>
              <w:rPr>
                <w:b/>
                <w:sz w:val="16"/>
              </w:rPr>
            </w:pPr>
            <w:r w:rsidRPr="00FF42F5">
              <w:rPr>
                <w:b/>
                <w:sz w:val="16"/>
              </w:rPr>
              <w:t>T</w:t>
            </w:r>
            <w:r>
              <w:rPr>
                <w:b/>
                <w:sz w:val="16"/>
              </w:rPr>
              <w:t>D</w:t>
            </w:r>
            <w:r w:rsidRPr="00FF42F5">
              <w:rPr>
                <w:b/>
                <w:sz w:val="16"/>
              </w:rPr>
              <w:t>oc</w:t>
            </w:r>
          </w:p>
        </w:tc>
        <w:tc>
          <w:tcPr>
            <w:tcW w:w="567" w:type="dxa"/>
            <w:shd w:val="pct10" w:color="auto" w:fill="FFFFFF"/>
          </w:tcPr>
          <w:p w14:paraId="07D2C6CD" w14:textId="77777777" w:rsidR="00A90238" w:rsidRPr="00FF42F5" w:rsidRDefault="00A90238" w:rsidP="004260A6">
            <w:pPr>
              <w:pStyle w:val="TAL"/>
              <w:rPr>
                <w:b/>
                <w:sz w:val="16"/>
              </w:rPr>
            </w:pPr>
            <w:r w:rsidRPr="00FF42F5">
              <w:rPr>
                <w:b/>
                <w:sz w:val="16"/>
              </w:rPr>
              <w:t>CR</w:t>
            </w:r>
          </w:p>
        </w:tc>
        <w:tc>
          <w:tcPr>
            <w:tcW w:w="284" w:type="dxa"/>
            <w:shd w:val="pct10" w:color="auto" w:fill="FFFFFF"/>
          </w:tcPr>
          <w:p w14:paraId="3C2163C4" w14:textId="77777777" w:rsidR="00A90238" w:rsidRPr="00FF42F5" w:rsidRDefault="00A90238" w:rsidP="004260A6">
            <w:pPr>
              <w:pStyle w:val="TAL"/>
              <w:rPr>
                <w:b/>
                <w:sz w:val="16"/>
              </w:rPr>
            </w:pPr>
            <w:r w:rsidRPr="00FF42F5">
              <w:rPr>
                <w:b/>
                <w:sz w:val="16"/>
              </w:rPr>
              <w:t>Rev</w:t>
            </w:r>
          </w:p>
        </w:tc>
        <w:tc>
          <w:tcPr>
            <w:tcW w:w="425" w:type="dxa"/>
            <w:shd w:val="pct10" w:color="auto" w:fill="FFFFFF"/>
          </w:tcPr>
          <w:p w14:paraId="67FD2001" w14:textId="77777777" w:rsidR="00A90238" w:rsidRPr="00FF42F5" w:rsidRDefault="00A90238" w:rsidP="004260A6">
            <w:pPr>
              <w:pStyle w:val="TAL"/>
              <w:rPr>
                <w:b/>
                <w:sz w:val="16"/>
              </w:rPr>
            </w:pPr>
            <w:r w:rsidRPr="00FF42F5">
              <w:rPr>
                <w:b/>
                <w:sz w:val="16"/>
              </w:rPr>
              <w:t>Cat</w:t>
            </w:r>
          </w:p>
        </w:tc>
        <w:tc>
          <w:tcPr>
            <w:tcW w:w="4820" w:type="dxa"/>
            <w:shd w:val="pct10" w:color="auto" w:fill="FFFFFF"/>
          </w:tcPr>
          <w:p w14:paraId="74C1C357" w14:textId="77777777" w:rsidR="00A90238" w:rsidRPr="00FF42F5" w:rsidRDefault="00A90238" w:rsidP="004260A6">
            <w:pPr>
              <w:pStyle w:val="TAL"/>
              <w:rPr>
                <w:b/>
                <w:sz w:val="16"/>
              </w:rPr>
            </w:pPr>
            <w:r w:rsidRPr="00FF42F5">
              <w:rPr>
                <w:b/>
                <w:sz w:val="16"/>
              </w:rPr>
              <w:t>Subject/Comment</w:t>
            </w:r>
          </w:p>
        </w:tc>
        <w:tc>
          <w:tcPr>
            <w:tcW w:w="708" w:type="dxa"/>
            <w:shd w:val="pct10" w:color="auto" w:fill="FFFFFF"/>
          </w:tcPr>
          <w:p w14:paraId="486FDFE9" w14:textId="77777777" w:rsidR="00A90238" w:rsidRDefault="00A90238" w:rsidP="004260A6">
            <w:pPr>
              <w:pStyle w:val="TAL"/>
              <w:rPr>
                <w:b/>
                <w:sz w:val="16"/>
              </w:rPr>
            </w:pPr>
            <w:r w:rsidRPr="00FF42F5">
              <w:rPr>
                <w:b/>
                <w:sz w:val="16"/>
              </w:rPr>
              <w:t>New</w:t>
            </w:r>
          </w:p>
          <w:p w14:paraId="06EDB880" w14:textId="77777777" w:rsidR="00A90238" w:rsidRPr="00FF42F5" w:rsidRDefault="00A90238" w:rsidP="004260A6">
            <w:pPr>
              <w:pStyle w:val="TAL"/>
              <w:rPr>
                <w:b/>
                <w:sz w:val="16"/>
              </w:rPr>
            </w:pPr>
            <w:r>
              <w:rPr>
                <w:b/>
                <w:sz w:val="16"/>
              </w:rPr>
              <w:t>version</w:t>
            </w:r>
          </w:p>
        </w:tc>
      </w:tr>
      <w:tr w:rsidR="00A90238" w:rsidRPr="00FF42F5" w14:paraId="5E074777" w14:textId="77777777" w:rsidTr="004260A6">
        <w:tc>
          <w:tcPr>
            <w:tcW w:w="800" w:type="dxa"/>
            <w:shd w:val="solid" w:color="FFFFFF" w:fill="auto"/>
          </w:tcPr>
          <w:p w14:paraId="6D4DFF19" w14:textId="77777777" w:rsidR="00A90238" w:rsidRPr="00FF42F5" w:rsidRDefault="00A90238" w:rsidP="004260A6">
            <w:pPr>
              <w:pStyle w:val="TAL"/>
              <w:rPr>
                <w:lang w:eastAsia="zh-CN"/>
              </w:rPr>
            </w:pPr>
            <w:r w:rsidRPr="00FF42F5">
              <w:t>201</w:t>
            </w:r>
            <w:r>
              <w:rPr>
                <w:rFonts w:hint="eastAsia"/>
                <w:lang w:eastAsia="zh-CN"/>
              </w:rPr>
              <w:t>6</w:t>
            </w:r>
            <w:r w:rsidRPr="00FF42F5">
              <w:t>-0</w:t>
            </w:r>
            <w:r>
              <w:rPr>
                <w:rFonts w:hint="eastAsia"/>
                <w:lang w:eastAsia="zh-CN"/>
              </w:rPr>
              <w:t>4</w:t>
            </w:r>
          </w:p>
        </w:tc>
        <w:tc>
          <w:tcPr>
            <w:tcW w:w="901" w:type="dxa"/>
            <w:shd w:val="solid" w:color="FFFFFF" w:fill="auto"/>
          </w:tcPr>
          <w:p w14:paraId="64405878" w14:textId="77777777" w:rsidR="00A90238" w:rsidRPr="00FF42F5" w:rsidRDefault="00A90238" w:rsidP="004260A6">
            <w:pPr>
              <w:pStyle w:val="TAL"/>
            </w:pPr>
          </w:p>
        </w:tc>
        <w:tc>
          <w:tcPr>
            <w:tcW w:w="1134" w:type="dxa"/>
            <w:shd w:val="solid" w:color="FFFFFF" w:fill="auto"/>
          </w:tcPr>
          <w:p w14:paraId="138ECD23" w14:textId="77777777" w:rsidR="00A90238" w:rsidRPr="00FF42F5" w:rsidRDefault="00A90238" w:rsidP="004260A6">
            <w:pPr>
              <w:pStyle w:val="TAL"/>
            </w:pPr>
          </w:p>
        </w:tc>
        <w:tc>
          <w:tcPr>
            <w:tcW w:w="567" w:type="dxa"/>
            <w:shd w:val="solid" w:color="FFFFFF" w:fill="auto"/>
          </w:tcPr>
          <w:p w14:paraId="68606D83" w14:textId="77777777" w:rsidR="00A90238" w:rsidRPr="00FF42F5" w:rsidRDefault="00A90238" w:rsidP="004260A6">
            <w:pPr>
              <w:pStyle w:val="TAL"/>
              <w:jc w:val="center"/>
            </w:pPr>
          </w:p>
        </w:tc>
        <w:tc>
          <w:tcPr>
            <w:tcW w:w="284" w:type="dxa"/>
            <w:shd w:val="solid" w:color="FFFFFF" w:fill="auto"/>
          </w:tcPr>
          <w:p w14:paraId="56562476" w14:textId="77777777" w:rsidR="00A90238" w:rsidRPr="00FF42F5" w:rsidRDefault="00A90238" w:rsidP="004260A6">
            <w:pPr>
              <w:pStyle w:val="TAL"/>
              <w:jc w:val="center"/>
            </w:pPr>
          </w:p>
        </w:tc>
        <w:tc>
          <w:tcPr>
            <w:tcW w:w="425" w:type="dxa"/>
            <w:shd w:val="solid" w:color="FFFFFF" w:fill="auto"/>
          </w:tcPr>
          <w:p w14:paraId="41C1B5F5" w14:textId="77777777" w:rsidR="00A90238" w:rsidRPr="00FF42F5" w:rsidRDefault="00A90238" w:rsidP="004260A6">
            <w:pPr>
              <w:pStyle w:val="TAL"/>
              <w:jc w:val="center"/>
            </w:pPr>
          </w:p>
        </w:tc>
        <w:tc>
          <w:tcPr>
            <w:tcW w:w="4820" w:type="dxa"/>
            <w:shd w:val="solid" w:color="FFFFFF" w:fill="auto"/>
          </w:tcPr>
          <w:p w14:paraId="3F6E51D8" w14:textId="77777777" w:rsidR="00A90238" w:rsidRPr="00FF42F5" w:rsidRDefault="00A90238" w:rsidP="004260A6">
            <w:pPr>
              <w:pStyle w:val="TAL"/>
            </w:pPr>
            <w:r w:rsidRPr="00FF42F5">
              <w:t>Initial version.</w:t>
            </w:r>
          </w:p>
        </w:tc>
        <w:tc>
          <w:tcPr>
            <w:tcW w:w="708" w:type="dxa"/>
            <w:shd w:val="solid" w:color="FFFFFF" w:fill="auto"/>
          </w:tcPr>
          <w:p w14:paraId="06469D25" w14:textId="77777777" w:rsidR="00A90238" w:rsidRPr="00FF42F5" w:rsidRDefault="00A90238" w:rsidP="004260A6">
            <w:pPr>
              <w:pStyle w:val="TAL"/>
            </w:pPr>
            <w:r w:rsidRPr="00FF42F5">
              <w:t>0.0.0</w:t>
            </w:r>
          </w:p>
        </w:tc>
      </w:tr>
      <w:tr w:rsidR="00A90238" w:rsidRPr="00FF42F5" w14:paraId="2294917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84D94D1" w14:textId="77777777" w:rsidR="00A90238" w:rsidRPr="00FF42F5" w:rsidRDefault="00A90238" w:rsidP="004260A6">
            <w:pPr>
              <w:pStyle w:val="TAL"/>
              <w:rPr>
                <w:snapToGrid w:val="0"/>
                <w:lang w:eastAsia="zh-CN"/>
              </w:rPr>
            </w:pPr>
            <w:r>
              <w:rPr>
                <w:rFonts w:hint="eastAsia"/>
                <w:snapToGrid w:val="0"/>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53080B"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6859FA"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0865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1D3E8C21"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927D46"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5DC8B25" w14:textId="77777777" w:rsidR="00A90238" w:rsidRDefault="00A90238" w:rsidP="004260A6">
            <w:pPr>
              <w:pStyle w:val="TAL"/>
              <w:rPr>
                <w:snapToGrid w:val="0"/>
                <w:lang w:eastAsia="zh-CN"/>
              </w:rPr>
            </w:pPr>
            <w:r>
              <w:rPr>
                <w:rFonts w:hint="eastAsia"/>
                <w:snapToGrid w:val="0"/>
                <w:lang w:eastAsia="zh-CN"/>
              </w:rPr>
              <w:t>Implemented the following pCRs approved in SA6#11:</w:t>
            </w:r>
          </w:p>
          <w:p w14:paraId="18D2E46F" w14:textId="77777777" w:rsidR="00A90238" w:rsidRDefault="00A90238" w:rsidP="004260A6">
            <w:pPr>
              <w:pStyle w:val="TAL"/>
              <w:rPr>
                <w:snapToGrid w:val="0"/>
                <w:lang w:eastAsia="zh-CN"/>
              </w:rPr>
            </w:pPr>
            <w:r>
              <w:rPr>
                <w:rFonts w:hint="eastAsia"/>
                <w:snapToGrid w:val="0"/>
                <w:lang w:eastAsia="zh-CN"/>
              </w:rPr>
              <w:t>S6-160535, S6-160536, S6-160589</w:t>
            </w:r>
          </w:p>
          <w:p w14:paraId="6D922F91" w14:textId="77777777" w:rsidR="00A90238" w:rsidRPr="00FF42F5" w:rsidRDefault="00A90238" w:rsidP="004260A6">
            <w:pPr>
              <w:pStyle w:val="TAL"/>
              <w:rPr>
                <w:snapToGrid w:val="0"/>
                <w:lang w:eastAsia="zh-CN"/>
              </w:rPr>
            </w:pPr>
            <w:r w:rsidRPr="00AC7544">
              <w:rPr>
                <w:snapToGrid w:val="0"/>
                <w:lang w:eastAsia="zh-CN"/>
              </w:rPr>
              <w:t>Title align</w:t>
            </w:r>
            <w:r>
              <w:rPr>
                <w:rFonts w:hint="eastAsia"/>
                <w:snapToGrid w:val="0"/>
                <w:lang w:eastAsia="zh-CN"/>
              </w:rPr>
              <w:t>ed</w:t>
            </w:r>
            <w:r w:rsidRPr="00AC7544">
              <w:rPr>
                <w:snapToGrid w:val="0"/>
                <w:lang w:eastAsia="zh-CN"/>
              </w:rPr>
              <w:t xml:space="preserve"> with </w:t>
            </w:r>
            <w:r>
              <w:rPr>
                <w:rFonts w:hint="eastAsia"/>
                <w:snapToGrid w:val="0"/>
                <w:lang w:eastAsia="zh-CN"/>
              </w:rPr>
              <w:t xml:space="preserve">the title in </w:t>
            </w:r>
            <w:r w:rsidRPr="00AC7544">
              <w:rPr>
                <w:snapToGrid w:val="0"/>
                <w:lang w:eastAsia="zh-CN"/>
              </w:rPr>
              <w:t>MCVideo WID.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37C530" w14:textId="77777777" w:rsidR="00A90238" w:rsidRPr="00FF42F5" w:rsidRDefault="00A90238" w:rsidP="004260A6">
            <w:pPr>
              <w:pStyle w:val="TAL"/>
              <w:rPr>
                <w:snapToGrid w:val="0"/>
                <w:lang w:eastAsia="zh-CN"/>
              </w:rPr>
            </w:pPr>
            <w:r>
              <w:rPr>
                <w:rFonts w:hint="eastAsia"/>
                <w:snapToGrid w:val="0"/>
                <w:lang w:eastAsia="zh-CN"/>
              </w:rPr>
              <w:t>0.1.0</w:t>
            </w:r>
          </w:p>
        </w:tc>
      </w:tr>
      <w:tr w:rsidR="00A90238" w:rsidRPr="00FF42F5" w14:paraId="1A34B81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89E3417" w14:textId="77777777" w:rsidR="00A90238" w:rsidRPr="00FF42F5" w:rsidRDefault="00A90238" w:rsidP="004260A6">
            <w:pPr>
              <w:pStyle w:val="TAL"/>
              <w:rPr>
                <w:snapToGrid w:val="0"/>
                <w:lang w:eastAsia="zh-CN"/>
              </w:rPr>
            </w:pPr>
            <w:r>
              <w:rPr>
                <w:rFonts w:hint="eastAsia"/>
                <w:snapToGrid w:val="0"/>
                <w:lang w:eastAsia="zh-CN"/>
              </w:rPr>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411B5E"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C3A3C9"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6F508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09712436"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86E4F0"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609A34D" w14:textId="77777777" w:rsidR="00A90238" w:rsidRPr="00D97FAD" w:rsidRDefault="00A90238" w:rsidP="004260A6">
            <w:pPr>
              <w:pStyle w:val="TAL"/>
              <w:rPr>
                <w:snapToGrid w:val="0"/>
              </w:rPr>
            </w:pPr>
            <w:r w:rsidRPr="00D97FAD">
              <w:rPr>
                <w:snapToGrid w:val="0"/>
              </w:rPr>
              <w:t>Implemented the following pCRs approved in SA6#12:</w:t>
            </w:r>
          </w:p>
          <w:p w14:paraId="4ACAB230" w14:textId="77777777" w:rsidR="00A90238" w:rsidRPr="00FF42F5" w:rsidRDefault="00A90238" w:rsidP="004260A6">
            <w:pPr>
              <w:pStyle w:val="TAL"/>
              <w:rPr>
                <w:snapToGrid w:val="0"/>
              </w:rPr>
            </w:pPr>
            <w:r w:rsidRPr="00D97FAD">
              <w:rPr>
                <w:snapToGrid w:val="0"/>
              </w:rPr>
              <w:t>S6-160800, S6-160805,S6-160881, S6-160882, S6-160931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D22C6E2" w14:textId="77777777" w:rsidR="00A90238" w:rsidRPr="00FF42F5" w:rsidRDefault="00A90238" w:rsidP="004260A6">
            <w:pPr>
              <w:pStyle w:val="TAL"/>
              <w:rPr>
                <w:snapToGrid w:val="0"/>
                <w:lang w:eastAsia="zh-CN"/>
              </w:rPr>
            </w:pPr>
            <w:r>
              <w:rPr>
                <w:rFonts w:hint="eastAsia"/>
                <w:snapToGrid w:val="0"/>
                <w:lang w:eastAsia="zh-CN"/>
              </w:rPr>
              <w:t>0.2.0</w:t>
            </w:r>
          </w:p>
        </w:tc>
      </w:tr>
      <w:tr w:rsidR="00A90238" w:rsidRPr="00FF42F5" w14:paraId="5C517E8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38680EC" w14:textId="77777777" w:rsidR="00A90238" w:rsidRPr="00FF42F5" w:rsidRDefault="00A90238" w:rsidP="004260A6">
            <w:pPr>
              <w:pStyle w:val="TAL"/>
              <w:rPr>
                <w:snapToGrid w:val="0"/>
              </w:rPr>
            </w:pPr>
            <w:r>
              <w:rPr>
                <w:snapToGrid w:val="0"/>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0CDDA4"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9F9274"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C2369F"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23B63A5F"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A025D"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6977EF" w14:textId="77777777" w:rsidR="00A90238" w:rsidRPr="00FF42F5" w:rsidRDefault="00A90238" w:rsidP="004260A6">
            <w:pPr>
              <w:pStyle w:val="TAL"/>
              <w:rPr>
                <w:snapToGrid w:val="0"/>
              </w:rPr>
            </w:pPr>
            <w:r>
              <w:rPr>
                <w:snapToGrid w:val="0"/>
              </w:rPr>
              <w:t xml:space="preserve">Implemented the following pCRs approved in SA6#13: </w:t>
            </w:r>
            <w:r w:rsidRPr="004D373D">
              <w:rPr>
                <w:snapToGrid w:val="0"/>
              </w:rPr>
              <w:t>S6-161155, S6-161166, S6-161226, S6-161227, S6-161233, S6-161234, S6-161235, S6-161236, S6-161237, S6-161239, S6-161240, S6-161241, S6-161264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2AF6FA" w14:textId="77777777" w:rsidR="00A90238" w:rsidRPr="00FF42F5" w:rsidRDefault="00A90238" w:rsidP="004260A6">
            <w:pPr>
              <w:pStyle w:val="TAL"/>
              <w:rPr>
                <w:snapToGrid w:val="0"/>
              </w:rPr>
            </w:pPr>
            <w:r>
              <w:rPr>
                <w:snapToGrid w:val="0"/>
              </w:rPr>
              <w:t>0.3.0</w:t>
            </w:r>
          </w:p>
        </w:tc>
      </w:tr>
      <w:tr w:rsidR="00A90238" w:rsidRPr="00FF42F5" w14:paraId="75812B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D70EE18" w14:textId="77777777" w:rsidR="00A90238" w:rsidRPr="00FF42F5" w:rsidRDefault="00A90238" w:rsidP="004260A6">
            <w:pPr>
              <w:pStyle w:val="TAL"/>
              <w:rPr>
                <w:snapToGrid w:val="0"/>
              </w:rPr>
            </w:pPr>
            <w:r>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6AE6C3"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238ABA"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8DCAC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60A8F986"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798396"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9B9FFA3" w14:textId="77777777" w:rsidR="00A90238" w:rsidRPr="00FF42F5" w:rsidRDefault="00A90238" w:rsidP="004260A6">
            <w:pPr>
              <w:pStyle w:val="TAL"/>
              <w:rPr>
                <w:snapToGrid w:val="0"/>
              </w:rPr>
            </w:pPr>
            <w:r>
              <w:rPr>
                <w:snapToGrid w:val="0"/>
              </w:rPr>
              <w:t xml:space="preserve">Implemented the following pCRs approved in SA6#14: </w:t>
            </w:r>
            <w:r w:rsidRPr="00490516">
              <w:rPr>
                <w:snapToGrid w:val="0"/>
              </w:rPr>
              <w:t>S6-161461, S6-161464, S6-161465, S6-161468, S6-161469, S6-161473, S6-161474, S6-161476, S6-161479, S6-161481, S6-161482, S6-161483, S6-161485, S6-161497, S6-161566, S6-161567, S6-161568, S6-161569, S6-161570, S6-161574, S6-161575, S6-161585, S6-161588, S6-161599, S6-161600, S6-161601, S6-161602, S6-161603, S6-161608</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90EA80" w14:textId="77777777" w:rsidR="00A90238" w:rsidRPr="00FF42F5" w:rsidRDefault="00A90238" w:rsidP="004260A6">
            <w:pPr>
              <w:pStyle w:val="TAL"/>
              <w:rPr>
                <w:snapToGrid w:val="0"/>
              </w:rPr>
            </w:pPr>
            <w:r>
              <w:rPr>
                <w:snapToGrid w:val="0"/>
              </w:rPr>
              <w:t>0.4.0</w:t>
            </w:r>
          </w:p>
        </w:tc>
      </w:tr>
      <w:tr w:rsidR="00A90238" w:rsidRPr="00FF42F5" w14:paraId="68E717B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7812335" w14:textId="77777777" w:rsidR="00A90238" w:rsidRPr="00B47AE1" w:rsidRDefault="00A90238" w:rsidP="004260A6">
            <w:pPr>
              <w:pStyle w:val="TAL"/>
              <w:rPr>
                <w:snapToGrid w:val="0"/>
              </w:rPr>
            </w:pPr>
            <w:r>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309F2B" w14:textId="77777777" w:rsidR="00A90238" w:rsidRPr="00B47AE1" w:rsidRDefault="00A90238" w:rsidP="004260A6">
            <w:pPr>
              <w:pStyle w:val="TAL"/>
              <w:rPr>
                <w:snapToGrid w:val="0"/>
              </w:rPr>
            </w:pPr>
            <w:r>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56F249" w14:textId="77777777" w:rsidR="00A90238" w:rsidRPr="00B47AE1" w:rsidRDefault="00A90238" w:rsidP="004260A6">
            <w:pPr>
              <w:pStyle w:val="TAL"/>
              <w:rPr>
                <w:snapToGrid w:val="0"/>
              </w:rPr>
            </w:pPr>
            <w:r>
              <w:rPr>
                <w:snapToGrid w:val="0"/>
              </w:rPr>
              <w:t>SP-160877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99C72B" w14:textId="77777777" w:rsidR="00A90238" w:rsidRPr="00B47AE1"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747A7EA1" w14:textId="77777777" w:rsidR="00A90238" w:rsidRPr="00B47AE1"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58E7AB" w14:textId="77777777" w:rsidR="00A90238" w:rsidRPr="00B47AE1"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FBC444A" w14:textId="77777777" w:rsidR="00A90238" w:rsidRPr="00B47AE1" w:rsidRDefault="00A90238" w:rsidP="004260A6">
            <w:pPr>
              <w:pStyle w:val="TAL"/>
              <w:rPr>
                <w:snapToGrid w:val="0"/>
              </w:rPr>
            </w:pPr>
            <w:r w:rsidRPr="00B71FBA">
              <w:rPr>
                <w:snapToGrid w:val="0"/>
              </w:rPr>
              <w:t>Submitted for Approval at SA#7</w:t>
            </w:r>
            <w:r>
              <w:rPr>
                <w:snapToGrid w:val="0"/>
              </w:rPr>
              <w:t>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94BB6D" w14:textId="77777777" w:rsidR="00A90238" w:rsidRPr="00B47AE1" w:rsidRDefault="00A90238" w:rsidP="004260A6">
            <w:pPr>
              <w:pStyle w:val="TAL"/>
              <w:rPr>
                <w:snapToGrid w:val="0"/>
              </w:rPr>
            </w:pPr>
            <w:r>
              <w:rPr>
                <w:snapToGrid w:val="0"/>
              </w:rPr>
              <w:t>1.0.0</w:t>
            </w:r>
          </w:p>
        </w:tc>
      </w:tr>
      <w:tr w:rsidR="00A90238" w:rsidRPr="00FF42F5" w14:paraId="2FF9F4C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84CC01" w14:textId="77777777" w:rsidR="00A90238" w:rsidRPr="00B47AE1" w:rsidRDefault="00A90238" w:rsidP="004260A6">
            <w:pPr>
              <w:pStyle w:val="TAL"/>
              <w:rPr>
                <w:snapToGrid w:val="0"/>
              </w:rPr>
            </w:pPr>
            <w:r>
              <w:rPr>
                <w:snapToGrid w:val="0"/>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92E8A6" w14:textId="77777777" w:rsidR="00A90238" w:rsidRPr="00B47AE1" w:rsidRDefault="00A90238" w:rsidP="004260A6">
            <w:pPr>
              <w:pStyle w:val="TAL"/>
              <w:rPr>
                <w:snapToGrid w:val="0"/>
              </w:rPr>
            </w:pPr>
            <w:r>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F4218A" w14:textId="77777777" w:rsidR="00A90238" w:rsidRPr="00B47AE1" w:rsidRDefault="00A90238" w:rsidP="004260A6">
            <w:pPr>
              <w:pStyle w:val="TAL"/>
              <w:rPr>
                <w:snapToGrid w:val="0"/>
              </w:rPr>
            </w:pPr>
            <w:r>
              <w:rPr>
                <w:snapToGrid w:val="0"/>
              </w:rPr>
              <w:t>SP-160877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B78113" w14:textId="77777777" w:rsidR="00A90238" w:rsidRPr="00B47AE1"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61DF9CDA" w14:textId="77777777" w:rsidR="00A90238" w:rsidRPr="00B47AE1"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914736" w14:textId="77777777" w:rsidR="00A90238" w:rsidRPr="00B47AE1"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265D1AA" w14:textId="77777777" w:rsidR="00A90238" w:rsidRPr="00B47AE1" w:rsidRDefault="00A90238" w:rsidP="004260A6">
            <w:pPr>
              <w:pStyle w:val="TAL"/>
              <w:rPr>
                <w:snapToGrid w:val="0"/>
              </w:rPr>
            </w:pPr>
            <w:r w:rsidRPr="00EA74BC">
              <w:rPr>
                <w:snapToGrid w:val="0"/>
              </w:rPr>
              <w:t xml:space="preserve">MCC Editorial update for publication after TSG SA approval </w:t>
            </w:r>
            <w:r>
              <w:rPr>
                <w:snapToGrid w:val="0"/>
              </w:rPr>
              <w:t>(</w:t>
            </w:r>
            <w:r w:rsidRPr="00B71FBA">
              <w:rPr>
                <w:snapToGrid w:val="0"/>
              </w:rPr>
              <w:t>SA#7</w:t>
            </w:r>
            <w:r>
              <w:rPr>
                <w:snapToGrid w:val="0"/>
              </w:rPr>
              <w:t>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292193" w14:textId="77777777" w:rsidR="00A90238" w:rsidRPr="00B47AE1" w:rsidRDefault="00A90238" w:rsidP="004260A6">
            <w:pPr>
              <w:pStyle w:val="TAL"/>
              <w:rPr>
                <w:snapToGrid w:val="0"/>
              </w:rPr>
            </w:pPr>
            <w:r>
              <w:rPr>
                <w:snapToGrid w:val="0"/>
              </w:rPr>
              <w:t>14.0.0</w:t>
            </w:r>
          </w:p>
        </w:tc>
      </w:tr>
      <w:tr w:rsidR="00A90238" w:rsidRPr="00FF42F5" w14:paraId="29B0F3E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30FB45"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2452A5"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834FD7" w14:textId="77777777" w:rsidR="00A9023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9AEB62" w14:textId="77777777" w:rsidR="00A90238" w:rsidRPr="00B47AE1" w:rsidRDefault="00A90238" w:rsidP="004260A6">
            <w:pPr>
              <w:pStyle w:val="TAL"/>
              <w:jc w:val="center"/>
              <w:rPr>
                <w:snapToGrid w:val="0"/>
              </w:rPr>
            </w:pPr>
            <w:r>
              <w:rPr>
                <w:snapToGrid w:val="0"/>
              </w:rPr>
              <w:t>0001</w:t>
            </w:r>
          </w:p>
        </w:tc>
        <w:tc>
          <w:tcPr>
            <w:tcW w:w="284" w:type="dxa"/>
            <w:tcBorders>
              <w:top w:val="single" w:sz="6" w:space="0" w:color="auto"/>
              <w:left w:val="single" w:sz="6" w:space="0" w:color="auto"/>
              <w:bottom w:val="single" w:sz="6" w:space="0" w:color="auto"/>
              <w:right w:val="single" w:sz="6" w:space="0" w:color="auto"/>
            </w:tcBorders>
          </w:tcPr>
          <w:p w14:paraId="3344E73E" w14:textId="77777777" w:rsidR="00A90238" w:rsidRPr="00B47AE1"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680ACA" w14:textId="77777777" w:rsidR="00A90238" w:rsidRPr="00B47AE1"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372DC59" w14:textId="77777777" w:rsidR="00A90238" w:rsidRPr="00EA74BC" w:rsidRDefault="00A90238" w:rsidP="004260A6">
            <w:pPr>
              <w:pStyle w:val="TAL"/>
              <w:rPr>
                <w:snapToGrid w:val="0"/>
              </w:rPr>
            </w:pPr>
            <w:r w:rsidRPr="00DC7F78">
              <w:rPr>
                <w:snapToGrid w:val="0"/>
              </w:rPr>
              <w:t>Alignment of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7C0AA3" w14:textId="77777777" w:rsidR="00A90238" w:rsidRDefault="00A90238" w:rsidP="004260A6">
            <w:pPr>
              <w:pStyle w:val="TAL"/>
              <w:rPr>
                <w:snapToGrid w:val="0"/>
              </w:rPr>
            </w:pPr>
            <w:r>
              <w:rPr>
                <w:snapToGrid w:val="0"/>
              </w:rPr>
              <w:t>14.1.0</w:t>
            </w:r>
          </w:p>
        </w:tc>
      </w:tr>
      <w:tr w:rsidR="00A90238" w:rsidRPr="00FF42F5" w14:paraId="4F7C215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8A5D02"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1ED903"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78264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6131A3" w14:textId="77777777" w:rsidR="00A90238" w:rsidRDefault="00A90238" w:rsidP="004260A6">
            <w:pPr>
              <w:pStyle w:val="TAL"/>
              <w:jc w:val="center"/>
              <w:rPr>
                <w:snapToGrid w:val="0"/>
              </w:rPr>
            </w:pPr>
            <w:r>
              <w:rPr>
                <w:snapToGrid w:val="0"/>
              </w:rPr>
              <w:t>0002</w:t>
            </w:r>
          </w:p>
        </w:tc>
        <w:tc>
          <w:tcPr>
            <w:tcW w:w="284" w:type="dxa"/>
            <w:tcBorders>
              <w:top w:val="single" w:sz="6" w:space="0" w:color="auto"/>
              <w:left w:val="single" w:sz="6" w:space="0" w:color="auto"/>
              <w:bottom w:val="single" w:sz="6" w:space="0" w:color="auto"/>
              <w:right w:val="single" w:sz="6" w:space="0" w:color="auto"/>
            </w:tcBorders>
          </w:tcPr>
          <w:p w14:paraId="58B9E466"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7C010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3F8F68" w14:textId="77777777" w:rsidR="00A90238" w:rsidRPr="00DC7F78" w:rsidRDefault="00A90238" w:rsidP="004260A6">
            <w:pPr>
              <w:pStyle w:val="TAL"/>
              <w:rPr>
                <w:snapToGrid w:val="0"/>
              </w:rPr>
            </w:pPr>
            <w:r w:rsidRPr="00D13B75">
              <w:rPr>
                <w:snapToGrid w:val="0"/>
              </w:rPr>
              <w:t>Alignment of group affiliation and de-affiliation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6D4EFD" w14:textId="77777777" w:rsidR="00A90238" w:rsidRDefault="00A90238" w:rsidP="004260A6">
            <w:pPr>
              <w:pStyle w:val="TAL"/>
              <w:rPr>
                <w:snapToGrid w:val="0"/>
              </w:rPr>
            </w:pPr>
            <w:r>
              <w:rPr>
                <w:snapToGrid w:val="0"/>
              </w:rPr>
              <w:t>14.1.0</w:t>
            </w:r>
          </w:p>
        </w:tc>
      </w:tr>
      <w:tr w:rsidR="00A90238" w:rsidRPr="00FF42F5" w14:paraId="7DF8937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16FF5C"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4F4B9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1360D4"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68CB8" w14:textId="77777777" w:rsidR="00A90238" w:rsidRDefault="00A90238" w:rsidP="004260A6">
            <w:pPr>
              <w:pStyle w:val="TAL"/>
              <w:jc w:val="center"/>
              <w:rPr>
                <w:snapToGrid w:val="0"/>
              </w:rPr>
            </w:pPr>
            <w:r>
              <w:rPr>
                <w:snapToGrid w:val="0"/>
              </w:rPr>
              <w:t>0003</w:t>
            </w:r>
          </w:p>
        </w:tc>
        <w:tc>
          <w:tcPr>
            <w:tcW w:w="284" w:type="dxa"/>
            <w:tcBorders>
              <w:top w:val="single" w:sz="6" w:space="0" w:color="auto"/>
              <w:left w:val="single" w:sz="6" w:space="0" w:color="auto"/>
              <w:bottom w:val="single" w:sz="6" w:space="0" w:color="auto"/>
              <w:right w:val="single" w:sz="6" w:space="0" w:color="auto"/>
            </w:tcBorders>
          </w:tcPr>
          <w:p w14:paraId="6701314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CD5B9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83FC363" w14:textId="77777777" w:rsidR="00A90238" w:rsidRPr="00D13B75" w:rsidRDefault="00A90238" w:rsidP="004260A6">
            <w:pPr>
              <w:pStyle w:val="TAL"/>
              <w:rPr>
                <w:snapToGrid w:val="0"/>
              </w:rPr>
            </w:pPr>
            <w:r w:rsidRPr="00D373B7">
              <w:rPr>
                <w:snapToGrid w:val="0"/>
              </w:rPr>
              <w:t>Alignment of bearer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379FC1" w14:textId="77777777" w:rsidR="00A90238" w:rsidRDefault="00A90238" w:rsidP="004260A6">
            <w:pPr>
              <w:pStyle w:val="TAL"/>
              <w:rPr>
                <w:snapToGrid w:val="0"/>
              </w:rPr>
            </w:pPr>
            <w:r>
              <w:rPr>
                <w:snapToGrid w:val="0"/>
              </w:rPr>
              <w:t>14.1.0</w:t>
            </w:r>
          </w:p>
        </w:tc>
      </w:tr>
      <w:tr w:rsidR="00A90238" w:rsidRPr="00FF42F5" w14:paraId="5EECED0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43D3848"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A5011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27AE85"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ECBCF" w14:textId="77777777" w:rsidR="00A90238" w:rsidRDefault="00A90238" w:rsidP="004260A6">
            <w:pPr>
              <w:pStyle w:val="TAL"/>
              <w:jc w:val="center"/>
              <w:rPr>
                <w:snapToGrid w:val="0"/>
              </w:rPr>
            </w:pPr>
            <w:r>
              <w:rPr>
                <w:snapToGrid w:val="0"/>
              </w:rPr>
              <w:t>0004</w:t>
            </w:r>
          </w:p>
        </w:tc>
        <w:tc>
          <w:tcPr>
            <w:tcW w:w="284" w:type="dxa"/>
            <w:tcBorders>
              <w:top w:val="single" w:sz="6" w:space="0" w:color="auto"/>
              <w:left w:val="single" w:sz="6" w:space="0" w:color="auto"/>
              <w:bottom w:val="single" w:sz="6" w:space="0" w:color="auto"/>
              <w:right w:val="single" w:sz="6" w:space="0" w:color="auto"/>
            </w:tcBorders>
          </w:tcPr>
          <w:p w14:paraId="2CBD6D1D"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0FABC1"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63CF5A0" w14:textId="77777777" w:rsidR="00A90238" w:rsidRPr="00D373B7" w:rsidRDefault="00A90238" w:rsidP="004260A6">
            <w:pPr>
              <w:pStyle w:val="TAL"/>
              <w:rPr>
                <w:snapToGrid w:val="0"/>
              </w:rPr>
            </w:pPr>
            <w:r w:rsidRPr="00D373B7">
              <w:rPr>
                <w:snapToGrid w:val="0"/>
              </w:rPr>
              <w:t>Adding descriptive text for several general sections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A7C994" w14:textId="77777777" w:rsidR="00A90238" w:rsidRDefault="00A90238" w:rsidP="004260A6">
            <w:pPr>
              <w:pStyle w:val="TAL"/>
              <w:rPr>
                <w:snapToGrid w:val="0"/>
              </w:rPr>
            </w:pPr>
            <w:r>
              <w:rPr>
                <w:snapToGrid w:val="0"/>
              </w:rPr>
              <w:t>14.1.0</w:t>
            </w:r>
          </w:p>
        </w:tc>
      </w:tr>
      <w:tr w:rsidR="00A90238" w:rsidRPr="00FF42F5" w14:paraId="57A27FB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24F3E6D"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1ABD9A"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E8AD44"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4BC7F9" w14:textId="77777777" w:rsidR="00A90238" w:rsidRDefault="00A90238" w:rsidP="004260A6">
            <w:pPr>
              <w:pStyle w:val="TAL"/>
              <w:jc w:val="center"/>
              <w:rPr>
                <w:snapToGrid w:val="0"/>
              </w:rPr>
            </w:pPr>
            <w:r>
              <w:rPr>
                <w:snapToGrid w:val="0"/>
              </w:rPr>
              <w:t>0005</w:t>
            </w:r>
          </w:p>
        </w:tc>
        <w:tc>
          <w:tcPr>
            <w:tcW w:w="284" w:type="dxa"/>
            <w:tcBorders>
              <w:top w:val="single" w:sz="6" w:space="0" w:color="auto"/>
              <w:left w:val="single" w:sz="6" w:space="0" w:color="auto"/>
              <w:bottom w:val="single" w:sz="6" w:space="0" w:color="auto"/>
              <w:right w:val="single" w:sz="6" w:space="0" w:color="auto"/>
            </w:tcBorders>
          </w:tcPr>
          <w:p w14:paraId="30434CC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49C4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4B11B2" w14:textId="77777777" w:rsidR="00A90238" w:rsidRPr="00D373B7" w:rsidRDefault="00A90238" w:rsidP="004260A6">
            <w:pPr>
              <w:pStyle w:val="TAL"/>
              <w:rPr>
                <w:snapToGrid w:val="0"/>
              </w:rPr>
            </w:pPr>
            <w:r w:rsidRPr="00562F95">
              <w:rPr>
                <w:snapToGrid w:val="0"/>
              </w:rPr>
              <w:t>MCVideo call connect and disconnect on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F2E0AF" w14:textId="77777777" w:rsidR="00A90238" w:rsidRDefault="00A90238" w:rsidP="004260A6">
            <w:pPr>
              <w:pStyle w:val="TAL"/>
              <w:rPr>
                <w:snapToGrid w:val="0"/>
              </w:rPr>
            </w:pPr>
            <w:r>
              <w:rPr>
                <w:snapToGrid w:val="0"/>
              </w:rPr>
              <w:t>14.1.0</w:t>
            </w:r>
          </w:p>
        </w:tc>
      </w:tr>
      <w:tr w:rsidR="00A90238" w:rsidRPr="00FF42F5" w14:paraId="04D49D7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009E5F9"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C8432B"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C5ADED"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AE26C0" w14:textId="77777777" w:rsidR="00A90238" w:rsidRDefault="00A90238" w:rsidP="004260A6">
            <w:pPr>
              <w:pStyle w:val="TAL"/>
              <w:jc w:val="center"/>
              <w:rPr>
                <w:snapToGrid w:val="0"/>
              </w:rPr>
            </w:pPr>
            <w:r>
              <w:rPr>
                <w:snapToGrid w:val="0"/>
              </w:rPr>
              <w:t>0007</w:t>
            </w:r>
          </w:p>
        </w:tc>
        <w:tc>
          <w:tcPr>
            <w:tcW w:w="284" w:type="dxa"/>
            <w:tcBorders>
              <w:top w:val="single" w:sz="6" w:space="0" w:color="auto"/>
              <w:left w:val="single" w:sz="6" w:space="0" w:color="auto"/>
              <w:bottom w:val="single" w:sz="6" w:space="0" w:color="auto"/>
              <w:right w:val="single" w:sz="6" w:space="0" w:color="auto"/>
            </w:tcBorders>
          </w:tcPr>
          <w:p w14:paraId="091182CC"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D386ED"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0EC227D" w14:textId="77777777" w:rsidR="00A90238" w:rsidRPr="00562F95" w:rsidRDefault="00A90238" w:rsidP="004260A6">
            <w:pPr>
              <w:pStyle w:val="TAL"/>
              <w:rPr>
                <w:snapToGrid w:val="0"/>
              </w:rPr>
            </w:pPr>
            <w:r w:rsidRPr="00CD3ABA">
              <w:rPr>
                <w:snapToGrid w:val="0"/>
              </w:rPr>
              <w:t>Alignment of business relationships, identities, and application of functional model to deployments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F400EF" w14:textId="77777777" w:rsidR="00A90238" w:rsidRDefault="00A90238" w:rsidP="004260A6">
            <w:pPr>
              <w:pStyle w:val="TAL"/>
              <w:rPr>
                <w:snapToGrid w:val="0"/>
              </w:rPr>
            </w:pPr>
            <w:r>
              <w:rPr>
                <w:snapToGrid w:val="0"/>
              </w:rPr>
              <w:t>14.1.0</w:t>
            </w:r>
          </w:p>
        </w:tc>
      </w:tr>
      <w:tr w:rsidR="00A90238" w:rsidRPr="00FF42F5" w14:paraId="2117E07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BAA243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3B4197"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503D4E"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4CD87E" w14:textId="77777777" w:rsidR="00A90238" w:rsidRDefault="00A90238" w:rsidP="004260A6">
            <w:pPr>
              <w:pStyle w:val="TAL"/>
              <w:jc w:val="center"/>
              <w:rPr>
                <w:snapToGrid w:val="0"/>
              </w:rPr>
            </w:pPr>
            <w:r>
              <w:rPr>
                <w:snapToGrid w:val="0"/>
              </w:rPr>
              <w:t>0008</w:t>
            </w:r>
          </w:p>
        </w:tc>
        <w:tc>
          <w:tcPr>
            <w:tcW w:w="284" w:type="dxa"/>
            <w:tcBorders>
              <w:top w:val="single" w:sz="6" w:space="0" w:color="auto"/>
              <w:left w:val="single" w:sz="6" w:space="0" w:color="auto"/>
              <w:bottom w:val="single" w:sz="6" w:space="0" w:color="auto"/>
              <w:right w:val="single" w:sz="6" w:space="0" w:color="auto"/>
            </w:tcBorders>
          </w:tcPr>
          <w:p w14:paraId="551A16B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E551A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795259" w14:textId="77777777" w:rsidR="00A90238" w:rsidRPr="00562F95" w:rsidRDefault="00A90238" w:rsidP="004260A6">
            <w:pPr>
              <w:pStyle w:val="TAL"/>
              <w:rPr>
                <w:snapToGrid w:val="0"/>
              </w:rPr>
            </w:pPr>
            <w:r w:rsidRPr="0019350C">
              <w:rPr>
                <w:snapToGrid w:val="0"/>
              </w:rPr>
              <w:t>Functional model update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58F766" w14:textId="77777777" w:rsidR="00A90238" w:rsidRDefault="00A90238" w:rsidP="004260A6">
            <w:pPr>
              <w:pStyle w:val="TAL"/>
              <w:rPr>
                <w:snapToGrid w:val="0"/>
              </w:rPr>
            </w:pPr>
            <w:r>
              <w:rPr>
                <w:snapToGrid w:val="0"/>
              </w:rPr>
              <w:t>14.1.0</w:t>
            </w:r>
          </w:p>
        </w:tc>
      </w:tr>
      <w:tr w:rsidR="00A90238" w:rsidRPr="00FF42F5" w14:paraId="374DCDA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C0A2778"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98E6F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E11FF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943433" w14:textId="77777777" w:rsidR="00A90238" w:rsidRDefault="00A90238" w:rsidP="004260A6">
            <w:pPr>
              <w:pStyle w:val="TAL"/>
              <w:jc w:val="center"/>
              <w:rPr>
                <w:snapToGrid w:val="0"/>
              </w:rPr>
            </w:pPr>
            <w:r>
              <w:rPr>
                <w:snapToGrid w:val="0"/>
              </w:rPr>
              <w:t>0009</w:t>
            </w:r>
          </w:p>
        </w:tc>
        <w:tc>
          <w:tcPr>
            <w:tcW w:w="284" w:type="dxa"/>
            <w:tcBorders>
              <w:top w:val="single" w:sz="6" w:space="0" w:color="auto"/>
              <w:left w:val="single" w:sz="6" w:space="0" w:color="auto"/>
              <w:bottom w:val="single" w:sz="6" w:space="0" w:color="auto"/>
              <w:right w:val="single" w:sz="6" w:space="0" w:color="auto"/>
            </w:tcBorders>
          </w:tcPr>
          <w:p w14:paraId="1BA370D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2C48D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F40395" w14:textId="77777777" w:rsidR="00A90238" w:rsidRPr="0019350C" w:rsidRDefault="00A90238" w:rsidP="004260A6">
            <w:pPr>
              <w:pStyle w:val="TAL"/>
              <w:rPr>
                <w:snapToGrid w:val="0"/>
              </w:rPr>
            </w:pPr>
            <w:r w:rsidRPr="00DB497A">
              <w:rPr>
                <w:snapToGrid w:val="0"/>
              </w:rPr>
              <w:t>Location related description alignment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3A0E91" w14:textId="77777777" w:rsidR="00A90238" w:rsidRDefault="00A90238" w:rsidP="004260A6">
            <w:pPr>
              <w:pStyle w:val="TAL"/>
              <w:rPr>
                <w:snapToGrid w:val="0"/>
              </w:rPr>
            </w:pPr>
            <w:r>
              <w:rPr>
                <w:snapToGrid w:val="0"/>
              </w:rPr>
              <w:t>14.1.0</w:t>
            </w:r>
          </w:p>
        </w:tc>
      </w:tr>
      <w:tr w:rsidR="00A90238" w:rsidRPr="00FF42F5" w14:paraId="6108D50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ED77EF9"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EE13C"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839F4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82309A" w14:textId="77777777" w:rsidR="00A90238" w:rsidRDefault="00A90238" w:rsidP="004260A6">
            <w:pPr>
              <w:pStyle w:val="TAL"/>
              <w:jc w:val="center"/>
              <w:rPr>
                <w:snapToGrid w:val="0"/>
              </w:rPr>
            </w:pPr>
            <w:r>
              <w:rPr>
                <w:snapToGrid w:val="0"/>
              </w:rPr>
              <w:t>0010</w:t>
            </w:r>
          </w:p>
        </w:tc>
        <w:tc>
          <w:tcPr>
            <w:tcW w:w="284" w:type="dxa"/>
            <w:tcBorders>
              <w:top w:val="single" w:sz="6" w:space="0" w:color="auto"/>
              <w:left w:val="single" w:sz="6" w:space="0" w:color="auto"/>
              <w:bottom w:val="single" w:sz="6" w:space="0" w:color="auto"/>
              <w:right w:val="single" w:sz="6" w:space="0" w:color="auto"/>
            </w:tcBorders>
          </w:tcPr>
          <w:p w14:paraId="268F343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D26177"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7F2035F" w14:textId="77777777" w:rsidR="00A90238" w:rsidRPr="00DB497A" w:rsidRDefault="00A90238" w:rsidP="004260A6">
            <w:pPr>
              <w:pStyle w:val="TAL"/>
              <w:rPr>
                <w:snapToGrid w:val="0"/>
              </w:rPr>
            </w:pPr>
            <w:r w:rsidRPr="00C95176">
              <w:rPr>
                <w:snapToGrid w:val="0"/>
              </w:rPr>
              <w:t>Reception control at receiving participant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7837FE" w14:textId="77777777" w:rsidR="00A90238" w:rsidRDefault="00A90238" w:rsidP="004260A6">
            <w:pPr>
              <w:pStyle w:val="TAL"/>
              <w:rPr>
                <w:snapToGrid w:val="0"/>
              </w:rPr>
            </w:pPr>
            <w:r>
              <w:rPr>
                <w:snapToGrid w:val="0"/>
              </w:rPr>
              <w:t>14.1.0</w:t>
            </w:r>
          </w:p>
        </w:tc>
      </w:tr>
      <w:tr w:rsidR="00A90238" w:rsidRPr="00FF42F5" w14:paraId="254BF48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AE05703"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76EB2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28019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D1261D" w14:textId="77777777" w:rsidR="00A90238" w:rsidRDefault="00A90238" w:rsidP="004260A6">
            <w:pPr>
              <w:pStyle w:val="TAL"/>
              <w:jc w:val="center"/>
              <w:rPr>
                <w:snapToGrid w:val="0"/>
              </w:rPr>
            </w:pPr>
            <w:r>
              <w:rPr>
                <w:snapToGrid w:val="0"/>
              </w:rPr>
              <w:t>0011</w:t>
            </w:r>
          </w:p>
        </w:tc>
        <w:tc>
          <w:tcPr>
            <w:tcW w:w="284" w:type="dxa"/>
            <w:tcBorders>
              <w:top w:val="single" w:sz="6" w:space="0" w:color="auto"/>
              <w:left w:val="single" w:sz="6" w:space="0" w:color="auto"/>
              <w:bottom w:val="single" w:sz="6" w:space="0" w:color="auto"/>
              <w:right w:val="single" w:sz="6" w:space="0" w:color="auto"/>
            </w:tcBorders>
          </w:tcPr>
          <w:p w14:paraId="03B00BD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C300C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B010185" w14:textId="77777777" w:rsidR="00A90238" w:rsidRPr="00C95176" w:rsidRDefault="00A90238" w:rsidP="004260A6">
            <w:pPr>
              <w:pStyle w:val="TAL"/>
              <w:rPr>
                <w:snapToGrid w:val="0"/>
              </w:rPr>
            </w:pPr>
            <w:r w:rsidRPr="00F24C6D">
              <w:rPr>
                <w:snapToGrid w:val="0"/>
              </w:rPr>
              <w:t>Feedback between reception control and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A42C80" w14:textId="77777777" w:rsidR="00A90238" w:rsidRDefault="00A90238" w:rsidP="004260A6">
            <w:pPr>
              <w:pStyle w:val="TAL"/>
              <w:rPr>
                <w:snapToGrid w:val="0"/>
              </w:rPr>
            </w:pPr>
            <w:r>
              <w:rPr>
                <w:snapToGrid w:val="0"/>
              </w:rPr>
              <w:t>14.1.0</w:t>
            </w:r>
          </w:p>
        </w:tc>
      </w:tr>
      <w:tr w:rsidR="00A90238" w:rsidRPr="00FF42F5" w14:paraId="3ECD132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DF0CA9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97E941"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DC2EAA"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F7179D" w14:textId="77777777" w:rsidR="00A90238" w:rsidRDefault="00A90238" w:rsidP="004260A6">
            <w:pPr>
              <w:pStyle w:val="TAL"/>
              <w:jc w:val="center"/>
              <w:rPr>
                <w:snapToGrid w:val="0"/>
              </w:rPr>
            </w:pPr>
            <w:r>
              <w:rPr>
                <w:snapToGrid w:val="0"/>
              </w:rPr>
              <w:t>0013</w:t>
            </w:r>
          </w:p>
        </w:tc>
        <w:tc>
          <w:tcPr>
            <w:tcW w:w="284" w:type="dxa"/>
            <w:tcBorders>
              <w:top w:val="single" w:sz="6" w:space="0" w:color="auto"/>
              <w:left w:val="single" w:sz="6" w:space="0" w:color="auto"/>
              <w:bottom w:val="single" w:sz="6" w:space="0" w:color="auto"/>
              <w:right w:val="single" w:sz="6" w:space="0" w:color="auto"/>
            </w:tcBorders>
          </w:tcPr>
          <w:p w14:paraId="72518C1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77648F"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8598982" w14:textId="77777777" w:rsidR="00A90238" w:rsidRPr="00F24C6D" w:rsidRDefault="00A90238" w:rsidP="004260A6">
            <w:pPr>
              <w:pStyle w:val="TAL"/>
              <w:rPr>
                <w:snapToGrid w:val="0"/>
              </w:rPr>
            </w:pPr>
            <w:r w:rsidRPr="00621B4C">
              <w:rPr>
                <w:snapToGrid w:val="0"/>
              </w:rPr>
              <w:t>Activity status sharing</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FD059D" w14:textId="77777777" w:rsidR="00A90238" w:rsidRDefault="00A90238" w:rsidP="004260A6">
            <w:pPr>
              <w:pStyle w:val="TAL"/>
              <w:rPr>
                <w:snapToGrid w:val="0"/>
              </w:rPr>
            </w:pPr>
            <w:r>
              <w:rPr>
                <w:snapToGrid w:val="0"/>
              </w:rPr>
              <w:t>14.1.0</w:t>
            </w:r>
          </w:p>
        </w:tc>
      </w:tr>
      <w:tr w:rsidR="00A90238" w:rsidRPr="00FF42F5" w14:paraId="5D2E4F6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C64A512"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1D7E9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8DC1D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52394A" w14:textId="77777777" w:rsidR="00A90238" w:rsidRDefault="00A90238" w:rsidP="004260A6">
            <w:pPr>
              <w:pStyle w:val="TAL"/>
              <w:jc w:val="center"/>
              <w:rPr>
                <w:snapToGrid w:val="0"/>
              </w:rPr>
            </w:pPr>
            <w:r>
              <w:rPr>
                <w:snapToGrid w:val="0"/>
              </w:rPr>
              <w:t>0014</w:t>
            </w:r>
          </w:p>
        </w:tc>
        <w:tc>
          <w:tcPr>
            <w:tcW w:w="284" w:type="dxa"/>
            <w:tcBorders>
              <w:top w:val="single" w:sz="6" w:space="0" w:color="auto"/>
              <w:left w:val="single" w:sz="6" w:space="0" w:color="auto"/>
              <w:bottom w:val="single" w:sz="6" w:space="0" w:color="auto"/>
              <w:right w:val="single" w:sz="6" w:space="0" w:color="auto"/>
            </w:tcBorders>
          </w:tcPr>
          <w:p w14:paraId="046C79B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8727C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C0E894D" w14:textId="77777777" w:rsidR="00A90238" w:rsidRPr="00621B4C" w:rsidRDefault="00A90238" w:rsidP="004260A6">
            <w:pPr>
              <w:pStyle w:val="TAL"/>
              <w:rPr>
                <w:snapToGrid w:val="0"/>
              </w:rPr>
            </w:pPr>
            <w:r w:rsidRPr="00DE6F43">
              <w:rPr>
                <w:snapToGrid w:val="0"/>
              </w:rPr>
              <w:t>Corrections to video push</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B6357A" w14:textId="77777777" w:rsidR="00A90238" w:rsidRDefault="00A90238" w:rsidP="004260A6">
            <w:pPr>
              <w:pStyle w:val="TAL"/>
              <w:rPr>
                <w:snapToGrid w:val="0"/>
              </w:rPr>
            </w:pPr>
            <w:r>
              <w:rPr>
                <w:snapToGrid w:val="0"/>
              </w:rPr>
              <w:t>14.1.0</w:t>
            </w:r>
          </w:p>
        </w:tc>
      </w:tr>
      <w:tr w:rsidR="00A90238" w:rsidRPr="00FF42F5" w14:paraId="007D3A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4A80FB5"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6F79E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A57DDF"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DAA8C1" w14:textId="77777777" w:rsidR="00A90238" w:rsidRDefault="00A90238" w:rsidP="004260A6">
            <w:pPr>
              <w:pStyle w:val="TAL"/>
              <w:jc w:val="center"/>
              <w:rPr>
                <w:snapToGrid w:val="0"/>
              </w:rPr>
            </w:pPr>
            <w:r>
              <w:rPr>
                <w:snapToGrid w:val="0"/>
              </w:rPr>
              <w:t>0017</w:t>
            </w:r>
          </w:p>
        </w:tc>
        <w:tc>
          <w:tcPr>
            <w:tcW w:w="284" w:type="dxa"/>
            <w:tcBorders>
              <w:top w:val="single" w:sz="6" w:space="0" w:color="auto"/>
              <w:left w:val="single" w:sz="6" w:space="0" w:color="auto"/>
              <w:bottom w:val="single" w:sz="6" w:space="0" w:color="auto"/>
              <w:right w:val="single" w:sz="6" w:space="0" w:color="auto"/>
            </w:tcBorders>
          </w:tcPr>
          <w:p w14:paraId="5788DEA9"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D2DE7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CADA313" w14:textId="77777777" w:rsidR="00A90238" w:rsidRPr="00DE6F43" w:rsidRDefault="00A90238" w:rsidP="004260A6">
            <w:pPr>
              <w:pStyle w:val="TAL"/>
              <w:rPr>
                <w:snapToGrid w:val="0"/>
              </w:rPr>
            </w:pPr>
            <w:r w:rsidRPr="00890DAB">
              <w:rPr>
                <w:snapToGrid w:val="0"/>
              </w:rPr>
              <w:t>Obsolete editor's notes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55BE94" w14:textId="77777777" w:rsidR="00A90238" w:rsidRDefault="00A90238" w:rsidP="004260A6">
            <w:pPr>
              <w:pStyle w:val="TAL"/>
              <w:rPr>
                <w:snapToGrid w:val="0"/>
              </w:rPr>
            </w:pPr>
            <w:r>
              <w:rPr>
                <w:snapToGrid w:val="0"/>
              </w:rPr>
              <w:t>14.1.0</w:t>
            </w:r>
          </w:p>
        </w:tc>
      </w:tr>
      <w:tr w:rsidR="00A90238" w:rsidRPr="00FF42F5" w14:paraId="7E6E64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F2E182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62874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EBDF8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EAC469" w14:textId="77777777" w:rsidR="00A90238" w:rsidRDefault="00A90238" w:rsidP="004260A6">
            <w:pPr>
              <w:pStyle w:val="TAL"/>
              <w:jc w:val="center"/>
              <w:rPr>
                <w:snapToGrid w:val="0"/>
              </w:rPr>
            </w:pPr>
            <w:r>
              <w:rPr>
                <w:snapToGrid w:val="0"/>
              </w:rPr>
              <w:t>0018</w:t>
            </w:r>
          </w:p>
        </w:tc>
        <w:tc>
          <w:tcPr>
            <w:tcW w:w="284" w:type="dxa"/>
            <w:tcBorders>
              <w:top w:val="single" w:sz="6" w:space="0" w:color="auto"/>
              <w:left w:val="single" w:sz="6" w:space="0" w:color="auto"/>
              <w:bottom w:val="single" w:sz="6" w:space="0" w:color="auto"/>
              <w:right w:val="single" w:sz="6" w:space="0" w:color="auto"/>
            </w:tcBorders>
          </w:tcPr>
          <w:p w14:paraId="7C7DDAD7"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415D2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9E4134" w14:textId="77777777" w:rsidR="00A90238" w:rsidRPr="00890DAB" w:rsidRDefault="00A90238" w:rsidP="004260A6">
            <w:pPr>
              <w:pStyle w:val="TAL"/>
              <w:rPr>
                <w:snapToGrid w:val="0"/>
              </w:rPr>
            </w:pPr>
            <w:r w:rsidRPr="0087663A">
              <w:rPr>
                <w:snapToGrid w:val="0"/>
              </w:rPr>
              <w:t>Response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386B05" w14:textId="77777777" w:rsidR="00A90238" w:rsidRDefault="00A90238" w:rsidP="004260A6">
            <w:pPr>
              <w:pStyle w:val="TAL"/>
              <w:rPr>
                <w:snapToGrid w:val="0"/>
              </w:rPr>
            </w:pPr>
            <w:r>
              <w:rPr>
                <w:snapToGrid w:val="0"/>
              </w:rPr>
              <w:t>14.1.0</w:t>
            </w:r>
          </w:p>
        </w:tc>
      </w:tr>
      <w:tr w:rsidR="00A90238" w:rsidRPr="00FF42F5" w14:paraId="50BC157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0F799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B9A24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4944035"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702218" w14:textId="77777777" w:rsidR="00A90238" w:rsidRDefault="00A90238" w:rsidP="004260A6">
            <w:pPr>
              <w:pStyle w:val="TAL"/>
              <w:jc w:val="center"/>
              <w:rPr>
                <w:snapToGrid w:val="0"/>
              </w:rPr>
            </w:pPr>
            <w:r>
              <w:rPr>
                <w:snapToGrid w:val="0"/>
              </w:rPr>
              <w:t>0020</w:t>
            </w:r>
          </w:p>
        </w:tc>
        <w:tc>
          <w:tcPr>
            <w:tcW w:w="284" w:type="dxa"/>
            <w:tcBorders>
              <w:top w:val="single" w:sz="6" w:space="0" w:color="auto"/>
              <w:left w:val="single" w:sz="6" w:space="0" w:color="auto"/>
              <w:bottom w:val="single" w:sz="6" w:space="0" w:color="auto"/>
              <w:right w:val="single" w:sz="6" w:space="0" w:color="auto"/>
            </w:tcBorders>
          </w:tcPr>
          <w:p w14:paraId="46D8E1D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5CB6F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4E414F8" w14:textId="77777777" w:rsidR="00A90238" w:rsidRPr="0087663A" w:rsidRDefault="00A90238" w:rsidP="004260A6">
            <w:pPr>
              <w:pStyle w:val="TAL"/>
              <w:rPr>
                <w:snapToGrid w:val="0"/>
              </w:rPr>
            </w:pPr>
            <w:r w:rsidRPr="00500952">
              <w:rPr>
                <w:snapToGrid w:val="0"/>
              </w:rPr>
              <w:t>Clarification on Editor</w:t>
            </w:r>
            <w:r w:rsidRPr="00CA63F3">
              <w:rPr>
                <w:snapToGrid w:val="0"/>
              </w:rPr>
              <w:t>'</w:t>
            </w:r>
            <w:r w:rsidRPr="00500952">
              <w:rPr>
                <w:snapToGrid w:val="0"/>
              </w:rPr>
              <w:t>s notes in subclause 7.3.3.2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0555DE" w14:textId="77777777" w:rsidR="00A90238" w:rsidRDefault="00A90238" w:rsidP="004260A6">
            <w:pPr>
              <w:pStyle w:val="TAL"/>
              <w:rPr>
                <w:snapToGrid w:val="0"/>
              </w:rPr>
            </w:pPr>
            <w:r>
              <w:rPr>
                <w:snapToGrid w:val="0"/>
              </w:rPr>
              <w:t>14.1.0</w:t>
            </w:r>
          </w:p>
        </w:tc>
      </w:tr>
      <w:tr w:rsidR="00A90238" w:rsidRPr="00FF42F5" w14:paraId="0DD927C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A8F6A3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9A0FB"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D1AC7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D1ADDE" w14:textId="77777777" w:rsidR="00A90238" w:rsidRDefault="00A90238" w:rsidP="004260A6">
            <w:pPr>
              <w:pStyle w:val="TAL"/>
              <w:jc w:val="center"/>
              <w:rPr>
                <w:snapToGrid w:val="0"/>
              </w:rPr>
            </w:pPr>
            <w:r>
              <w:rPr>
                <w:snapToGrid w:val="0"/>
              </w:rPr>
              <w:t>0021</w:t>
            </w:r>
          </w:p>
        </w:tc>
        <w:tc>
          <w:tcPr>
            <w:tcW w:w="284" w:type="dxa"/>
            <w:tcBorders>
              <w:top w:val="single" w:sz="6" w:space="0" w:color="auto"/>
              <w:left w:val="single" w:sz="6" w:space="0" w:color="auto"/>
              <w:bottom w:val="single" w:sz="6" w:space="0" w:color="auto"/>
              <w:right w:val="single" w:sz="6" w:space="0" w:color="auto"/>
            </w:tcBorders>
          </w:tcPr>
          <w:p w14:paraId="6C07DB5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7578B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9A4A048" w14:textId="77777777" w:rsidR="00A90238" w:rsidRPr="00500952" w:rsidRDefault="00A90238" w:rsidP="004260A6">
            <w:pPr>
              <w:pStyle w:val="TAL"/>
              <w:rPr>
                <w:snapToGrid w:val="0"/>
              </w:rPr>
            </w:pPr>
            <w:r>
              <w:rPr>
                <w:snapToGrid w:val="0"/>
              </w:rPr>
              <w:t>Clarification on Editor</w:t>
            </w:r>
            <w:r w:rsidRPr="00CA63F3">
              <w:rPr>
                <w:snapToGrid w:val="0"/>
              </w:rPr>
              <w:t>'</w:t>
            </w:r>
            <w:r w:rsidRPr="00500952">
              <w:rPr>
                <w:snapToGrid w:val="0"/>
              </w:rPr>
              <w:t>s notes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A5AC8B" w14:textId="77777777" w:rsidR="00A90238" w:rsidRDefault="00A90238" w:rsidP="004260A6">
            <w:pPr>
              <w:pStyle w:val="TAL"/>
              <w:rPr>
                <w:snapToGrid w:val="0"/>
              </w:rPr>
            </w:pPr>
            <w:r>
              <w:rPr>
                <w:snapToGrid w:val="0"/>
              </w:rPr>
              <w:t>14.1.0</w:t>
            </w:r>
          </w:p>
        </w:tc>
      </w:tr>
      <w:tr w:rsidR="00A90238" w:rsidRPr="00FF42F5" w14:paraId="574BE89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ED83B4F"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68381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3D986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0BDE5C" w14:textId="77777777" w:rsidR="00A90238" w:rsidRDefault="00A90238" w:rsidP="004260A6">
            <w:pPr>
              <w:pStyle w:val="TAL"/>
              <w:jc w:val="center"/>
              <w:rPr>
                <w:snapToGrid w:val="0"/>
              </w:rPr>
            </w:pPr>
            <w:r>
              <w:rPr>
                <w:snapToGrid w:val="0"/>
              </w:rPr>
              <w:t>0022</w:t>
            </w:r>
          </w:p>
        </w:tc>
        <w:tc>
          <w:tcPr>
            <w:tcW w:w="284" w:type="dxa"/>
            <w:tcBorders>
              <w:top w:val="single" w:sz="6" w:space="0" w:color="auto"/>
              <w:left w:val="single" w:sz="6" w:space="0" w:color="auto"/>
              <w:bottom w:val="single" w:sz="6" w:space="0" w:color="auto"/>
              <w:right w:val="single" w:sz="6" w:space="0" w:color="auto"/>
            </w:tcBorders>
          </w:tcPr>
          <w:p w14:paraId="295E6BC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5A85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BC3912" w14:textId="77777777" w:rsidR="00A90238" w:rsidRPr="00500952" w:rsidRDefault="00A90238" w:rsidP="004260A6">
            <w:pPr>
              <w:pStyle w:val="TAL"/>
              <w:rPr>
                <w:snapToGrid w:val="0"/>
              </w:rPr>
            </w:pPr>
            <w:r w:rsidRPr="00881AF0">
              <w:rPr>
                <w:snapToGrid w:val="0"/>
              </w:rPr>
              <w:t>Clarification on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4E66F62" w14:textId="77777777" w:rsidR="00A90238" w:rsidRDefault="00A90238" w:rsidP="004260A6">
            <w:pPr>
              <w:pStyle w:val="TAL"/>
              <w:rPr>
                <w:snapToGrid w:val="0"/>
              </w:rPr>
            </w:pPr>
            <w:r>
              <w:rPr>
                <w:snapToGrid w:val="0"/>
              </w:rPr>
              <w:t>14.1.0</w:t>
            </w:r>
          </w:p>
        </w:tc>
      </w:tr>
      <w:tr w:rsidR="00A90238" w:rsidRPr="00FF42F5" w14:paraId="00BE74D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62657C6"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0210E2"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4E92A7"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5D07BA" w14:textId="77777777" w:rsidR="00A90238" w:rsidRDefault="00A90238" w:rsidP="004260A6">
            <w:pPr>
              <w:pStyle w:val="TAL"/>
              <w:jc w:val="center"/>
              <w:rPr>
                <w:snapToGrid w:val="0"/>
              </w:rPr>
            </w:pPr>
            <w:r>
              <w:rPr>
                <w:snapToGrid w:val="0"/>
              </w:rPr>
              <w:t>0023</w:t>
            </w:r>
          </w:p>
        </w:tc>
        <w:tc>
          <w:tcPr>
            <w:tcW w:w="284" w:type="dxa"/>
            <w:tcBorders>
              <w:top w:val="single" w:sz="6" w:space="0" w:color="auto"/>
              <w:left w:val="single" w:sz="6" w:space="0" w:color="auto"/>
              <w:bottom w:val="single" w:sz="6" w:space="0" w:color="auto"/>
              <w:right w:val="single" w:sz="6" w:space="0" w:color="auto"/>
            </w:tcBorders>
          </w:tcPr>
          <w:p w14:paraId="3AFE5C76"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2DF84D"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D9B8F38" w14:textId="77777777" w:rsidR="00A90238" w:rsidRPr="00881AF0" w:rsidRDefault="00A90238" w:rsidP="004260A6">
            <w:pPr>
              <w:pStyle w:val="TAL"/>
              <w:rPr>
                <w:snapToGrid w:val="0"/>
              </w:rPr>
            </w:pPr>
            <w:r w:rsidRPr="006A55FF">
              <w:rPr>
                <w:snapToGrid w:val="0"/>
              </w:rPr>
              <w:t>Editorial corrections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3D22ABE" w14:textId="77777777" w:rsidR="00A90238" w:rsidRDefault="00A90238" w:rsidP="004260A6">
            <w:pPr>
              <w:pStyle w:val="TAL"/>
              <w:rPr>
                <w:snapToGrid w:val="0"/>
              </w:rPr>
            </w:pPr>
            <w:r>
              <w:rPr>
                <w:snapToGrid w:val="0"/>
              </w:rPr>
              <w:t>14.1.0</w:t>
            </w:r>
          </w:p>
        </w:tc>
      </w:tr>
      <w:tr w:rsidR="00A90238" w:rsidRPr="00FF42F5" w14:paraId="6DD7B95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5964B2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CEF81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1010D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62C3B7" w14:textId="77777777" w:rsidR="00A90238" w:rsidRDefault="00A90238" w:rsidP="004260A6">
            <w:pPr>
              <w:pStyle w:val="TAL"/>
              <w:jc w:val="center"/>
              <w:rPr>
                <w:snapToGrid w:val="0"/>
              </w:rPr>
            </w:pPr>
            <w:r>
              <w:rPr>
                <w:snapToGrid w:val="0"/>
              </w:rPr>
              <w:t>0024</w:t>
            </w:r>
          </w:p>
        </w:tc>
        <w:tc>
          <w:tcPr>
            <w:tcW w:w="284" w:type="dxa"/>
            <w:tcBorders>
              <w:top w:val="single" w:sz="6" w:space="0" w:color="auto"/>
              <w:left w:val="single" w:sz="6" w:space="0" w:color="auto"/>
              <w:bottom w:val="single" w:sz="6" w:space="0" w:color="auto"/>
              <w:right w:val="single" w:sz="6" w:space="0" w:color="auto"/>
            </w:tcBorders>
          </w:tcPr>
          <w:p w14:paraId="2AFAF6BC"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D8471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C2B1691" w14:textId="77777777" w:rsidR="00A90238" w:rsidRPr="006A55FF" w:rsidRDefault="00A90238" w:rsidP="004260A6">
            <w:pPr>
              <w:pStyle w:val="TAL"/>
              <w:rPr>
                <w:snapToGrid w:val="0"/>
              </w:rPr>
            </w:pPr>
            <w:r w:rsidRPr="00B022BE">
              <w:rPr>
                <w:snapToGrid w:val="0"/>
              </w:rPr>
              <w:t>MCVideo configurations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C0D85ED" w14:textId="77777777" w:rsidR="00A90238" w:rsidRDefault="00A90238" w:rsidP="004260A6">
            <w:pPr>
              <w:pStyle w:val="TAL"/>
              <w:rPr>
                <w:snapToGrid w:val="0"/>
              </w:rPr>
            </w:pPr>
            <w:r>
              <w:rPr>
                <w:snapToGrid w:val="0"/>
              </w:rPr>
              <w:t>14.1.0</w:t>
            </w:r>
          </w:p>
        </w:tc>
      </w:tr>
      <w:tr w:rsidR="00A90238" w:rsidRPr="00FF42F5" w14:paraId="529D934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7EE8CE3"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9F9630"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51925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680AD0" w14:textId="77777777" w:rsidR="00A90238" w:rsidRDefault="00A90238" w:rsidP="004260A6">
            <w:pPr>
              <w:pStyle w:val="TAL"/>
              <w:jc w:val="center"/>
              <w:rPr>
                <w:snapToGrid w:val="0"/>
              </w:rPr>
            </w:pPr>
            <w:r>
              <w:rPr>
                <w:snapToGrid w:val="0"/>
              </w:rPr>
              <w:t>0027</w:t>
            </w:r>
          </w:p>
        </w:tc>
        <w:tc>
          <w:tcPr>
            <w:tcW w:w="284" w:type="dxa"/>
            <w:tcBorders>
              <w:top w:val="single" w:sz="6" w:space="0" w:color="auto"/>
              <w:left w:val="single" w:sz="6" w:space="0" w:color="auto"/>
              <w:bottom w:val="single" w:sz="6" w:space="0" w:color="auto"/>
              <w:right w:val="single" w:sz="6" w:space="0" w:color="auto"/>
            </w:tcBorders>
          </w:tcPr>
          <w:p w14:paraId="1C73CD6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9B4AA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D8C7E0D" w14:textId="77777777" w:rsidR="00A90238" w:rsidRPr="00B022BE" w:rsidRDefault="00A90238" w:rsidP="004260A6">
            <w:pPr>
              <w:pStyle w:val="TAL"/>
              <w:rPr>
                <w:snapToGrid w:val="0"/>
              </w:rPr>
            </w:pPr>
            <w:r w:rsidRPr="00854864">
              <w:rPr>
                <w:snapToGrid w:val="0"/>
              </w:rPr>
              <w:t>Addition of definition for MCVideo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CCA331" w14:textId="77777777" w:rsidR="00A90238" w:rsidRDefault="00A90238" w:rsidP="004260A6">
            <w:pPr>
              <w:pStyle w:val="TAL"/>
              <w:rPr>
                <w:snapToGrid w:val="0"/>
              </w:rPr>
            </w:pPr>
            <w:r>
              <w:rPr>
                <w:snapToGrid w:val="0"/>
              </w:rPr>
              <w:t>14.1.0</w:t>
            </w:r>
          </w:p>
        </w:tc>
      </w:tr>
      <w:tr w:rsidR="00A90238" w:rsidRPr="00FF42F5" w14:paraId="7F53838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227C3AB"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8A256D"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AAA2E"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EF808C" w14:textId="77777777" w:rsidR="00A90238" w:rsidRDefault="00A90238" w:rsidP="004260A6">
            <w:pPr>
              <w:pStyle w:val="TAL"/>
              <w:jc w:val="center"/>
              <w:rPr>
                <w:snapToGrid w:val="0"/>
              </w:rPr>
            </w:pPr>
            <w:r>
              <w:rPr>
                <w:snapToGrid w:val="0"/>
              </w:rPr>
              <w:t>0028</w:t>
            </w:r>
          </w:p>
        </w:tc>
        <w:tc>
          <w:tcPr>
            <w:tcW w:w="284" w:type="dxa"/>
            <w:tcBorders>
              <w:top w:val="single" w:sz="6" w:space="0" w:color="auto"/>
              <w:left w:val="single" w:sz="6" w:space="0" w:color="auto"/>
              <w:bottom w:val="single" w:sz="6" w:space="0" w:color="auto"/>
              <w:right w:val="single" w:sz="6" w:space="0" w:color="auto"/>
            </w:tcBorders>
          </w:tcPr>
          <w:p w14:paraId="242372E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FB949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7FE65B" w14:textId="77777777" w:rsidR="00A90238" w:rsidRPr="00854864" w:rsidRDefault="00A90238" w:rsidP="004260A6">
            <w:pPr>
              <w:pStyle w:val="TAL"/>
              <w:rPr>
                <w:snapToGrid w:val="0"/>
              </w:rPr>
            </w:pPr>
            <w:r w:rsidRPr="00D24F56">
              <w:rPr>
                <w:snapToGrid w:val="0"/>
              </w:rPr>
              <w:t>Correction of requirement reference for list of implicitly affiliated groups in MCVideo user profile config</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9B4FCD1" w14:textId="77777777" w:rsidR="00A90238" w:rsidRDefault="00A90238" w:rsidP="004260A6">
            <w:pPr>
              <w:pStyle w:val="TAL"/>
              <w:rPr>
                <w:snapToGrid w:val="0"/>
              </w:rPr>
            </w:pPr>
            <w:r>
              <w:rPr>
                <w:snapToGrid w:val="0"/>
              </w:rPr>
              <w:t>14.1.0</w:t>
            </w:r>
          </w:p>
        </w:tc>
      </w:tr>
      <w:tr w:rsidR="00A90238" w:rsidRPr="00FF42F5" w14:paraId="152764F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1EA2604"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C13C0C"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2974F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793B6A" w14:textId="77777777" w:rsidR="00A90238" w:rsidRDefault="00A90238" w:rsidP="004260A6">
            <w:pPr>
              <w:pStyle w:val="TAL"/>
              <w:jc w:val="center"/>
              <w:rPr>
                <w:snapToGrid w:val="0"/>
              </w:rPr>
            </w:pPr>
            <w:r>
              <w:rPr>
                <w:snapToGrid w:val="0"/>
              </w:rPr>
              <w:t>0029</w:t>
            </w:r>
          </w:p>
        </w:tc>
        <w:tc>
          <w:tcPr>
            <w:tcW w:w="284" w:type="dxa"/>
            <w:tcBorders>
              <w:top w:val="single" w:sz="6" w:space="0" w:color="auto"/>
              <w:left w:val="single" w:sz="6" w:space="0" w:color="auto"/>
              <w:bottom w:val="single" w:sz="6" w:space="0" w:color="auto"/>
              <w:right w:val="single" w:sz="6" w:space="0" w:color="auto"/>
            </w:tcBorders>
          </w:tcPr>
          <w:p w14:paraId="48E92BDF"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44E61A"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3C2FFD" w14:textId="77777777" w:rsidR="00A90238" w:rsidRPr="00D24F56" w:rsidRDefault="00A90238" w:rsidP="004260A6">
            <w:pPr>
              <w:pStyle w:val="TAL"/>
              <w:rPr>
                <w:snapToGrid w:val="0"/>
              </w:rPr>
            </w:pPr>
            <w:r w:rsidRPr="004C32B2">
              <w:rPr>
                <w:snapToGrid w:val="0"/>
              </w:rPr>
              <w:t>Off-network transmission arbitration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09CDC1" w14:textId="77777777" w:rsidR="00A90238" w:rsidRDefault="00A90238" w:rsidP="004260A6">
            <w:pPr>
              <w:pStyle w:val="TAL"/>
              <w:rPr>
                <w:snapToGrid w:val="0"/>
              </w:rPr>
            </w:pPr>
            <w:r>
              <w:rPr>
                <w:snapToGrid w:val="0"/>
              </w:rPr>
              <w:t>14.1.0</w:t>
            </w:r>
          </w:p>
        </w:tc>
      </w:tr>
      <w:tr w:rsidR="00A90238" w:rsidRPr="00FF42F5" w14:paraId="1372E6D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5846BF"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9ED506"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5EED2B" w14:textId="77777777" w:rsidR="00A90238" w:rsidRPr="00DC7F7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BD67FC" w14:textId="77777777" w:rsidR="00A90238" w:rsidRDefault="00A90238" w:rsidP="004260A6">
            <w:pPr>
              <w:pStyle w:val="TAL"/>
              <w:jc w:val="center"/>
              <w:rPr>
                <w:snapToGrid w:val="0"/>
              </w:rPr>
            </w:pPr>
            <w:r>
              <w:rPr>
                <w:snapToGrid w:val="0"/>
              </w:rPr>
              <w:t>0042</w:t>
            </w:r>
          </w:p>
        </w:tc>
        <w:tc>
          <w:tcPr>
            <w:tcW w:w="284" w:type="dxa"/>
            <w:tcBorders>
              <w:top w:val="single" w:sz="6" w:space="0" w:color="auto"/>
              <w:left w:val="single" w:sz="6" w:space="0" w:color="auto"/>
              <w:bottom w:val="single" w:sz="6" w:space="0" w:color="auto"/>
              <w:right w:val="single" w:sz="6" w:space="0" w:color="auto"/>
            </w:tcBorders>
          </w:tcPr>
          <w:p w14:paraId="654AEE7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AAFC6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8A11B6F" w14:textId="77777777" w:rsidR="00A90238" w:rsidRPr="004C32B2" w:rsidRDefault="00A90238" w:rsidP="004260A6">
            <w:pPr>
              <w:pStyle w:val="TAL"/>
              <w:rPr>
                <w:snapToGrid w:val="0"/>
              </w:rPr>
            </w:pPr>
            <w:r w:rsidRPr="009A40ED">
              <w:rPr>
                <w:snapToGrid w:val="0"/>
              </w:rPr>
              <w:t>Miscellaneous corrections to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A65761" w14:textId="77777777" w:rsidR="00A90238" w:rsidRDefault="00A90238" w:rsidP="004260A6">
            <w:pPr>
              <w:pStyle w:val="TAL"/>
              <w:rPr>
                <w:snapToGrid w:val="0"/>
              </w:rPr>
            </w:pPr>
            <w:r>
              <w:rPr>
                <w:snapToGrid w:val="0"/>
              </w:rPr>
              <w:t>14.2.0</w:t>
            </w:r>
          </w:p>
        </w:tc>
      </w:tr>
      <w:tr w:rsidR="00A90238" w:rsidRPr="00FF42F5" w14:paraId="7B7E392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A0EFF07"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5A9478"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FEB322"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2AFCC9" w14:textId="77777777" w:rsidR="00A90238" w:rsidRDefault="00A90238" w:rsidP="004260A6">
            <w:pPr>
              <w:pStyle w:val="TAL"/>
              <w:jc w:val="center"/>
              <w:rPr>
                <w:snapToGrid w:val="0"/>
              </w:rPr>
            </w:pPr>
            <w:r>
              <w:rPr>
                <w:snapToGrid w:val="0"/>
              </w:rPr>
              <w:t>0043</w:t>
            </w:r>
          </w:p>
        </w:tc>
        <w:tc>
          <w:tcPr>
            <w:tcW w:w="284" w:type="dxa"/>
            <w:tcBorders>
              <w:top w:val="single" w:sz="6" w:space="0" w:color="auto"/>
              <w:left w:val="single" w:sz="6" w:space="0" w:color="auto"/>
              <w:bottom w:val="single" w:sz="6" w:space="0" w:color="auto"/>
              <w:right w:val="single" w:sz="6" w:space="0" w:color="auto"/>
            </w:tcBorders>
          </w:tcPr>
          <w:p w14:paraId="6B309843" w14:textId="77777777" w:rsidR="00A90238" w:rsidRDefault="00A90238" w:rsidP="004260A6">
            <w:pPr>
              <w:pStyle w:val="TAL"/>
              <w:jc w:val="center"/>
              <w:rPr>
                <w:snapToGrid w:val="0"/>
              </w:rPr>
            </w:pPr>
            <w:r>
              <w:rPr>
                <w:snapToGrid w:val="0"/>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4E3C4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6A2B1B" w14:textId="77777777" w:rsidR="00A90238" w:rsidRPr="009A40ED" w:rsidRDefault="00A90238" w:rsidP="004260A6">
            <w:pPr>
              <w:pStyle w:val="TAL"/>
              <w:rPr>
                <w:snapToGrid w:val="0"/>
              </w:rPr>
            </w:pPr>
            <w:r w:rsidRPr="00C32B2D">
              <w:rPr>
                <w:snapToGrid w:val="0"/>
              </w:rPr>
              <w:t>Addition of identity management server address per group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048C10" w14:textId="77777777" w:rsidR="00A90238" w:rsidRDefault="00A90238" w:rsidP="004260A6">
            <w:pPr>
              <w:pStyle w:val="TAL"/>
              <w:rPr>
                <w:snapToGrid w:val="0"/>
              </w:rPr>
            </w:pPr>
            <w:r>
              <w:rPr>
                <w:snapToGrid w:val="0"/>
              </w:rPr>
              <w:t>14.2.0</w:t>
            </w:r>
          </w:p>
        </w:tc>
      </w:tr>
      <w:tr w:rsidR="00A90238" w:rsidRPr="00FF42F5" w14:paraId="7741CA9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4643463"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3A86EC"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56ADC0"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548A6C" w14:textId="77777777" w:rsidR="00A90238" w:rsidRDefault="00A90238" w:rsidP="004260A6">
            <w:pPr>
              <w:pStyle w:val="TAL"/>
              <w:jc w:val="center"/>
              <w:rPr>
                <w:snapToGrid w:val="0"/>
              </w:rPr>
            </w:pPr>
            <w:r>
              <w:rPr>
                <w:snapToGrid w:val="0"/>
              </w:rPr>
              <w:t>0044</w:t>
            </w:r>
          </w:p>
        </w:tc>
        <w:tc>
          <w:tcPr>
            <w:tcW w:w="284" w:type="dxa"/>
            <w:tcBorders>
              <w:top w:val="single" w:sz="6" w:space="0" w:color="auto"/>
              <w:left w:val="single" w:sz="6" w:space="0" w:color="auto"/>
              <w:bottom w:val="single" w:sz="6" w:space="0" w:color="auto"/>
              <w:right w:val="single" w:sz="6" w:space="0" w:color="auto"/>
            </w:tcBorders>
          </w:tcPr>
          <w:p w14:paraId="6D4F42C0"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C0A0B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CE21B64" w14:textId="77777777" w:rsidR="00A90238" w:rsidRPr="00C32B2D" w:rsidRDefault="00A90238" w:rsidP="004260A6">
            <w:pPr>
              <w:pStyle w:val="TAL"/>
              <w:rPr>
                <w:snapToGrid w:val="0"/>
              </w:rPr>
            </w:pPr>
            <w:r w:rsidRPr="0059704A">
              <w:rPr>
                <w:noProof/>
                <w:lang w:eastAsia="zh-CN"/>
              </w:rPr>
              <w:t>Clarifications on off-network</w:t>
            </w:r>
            <w:r w:rsidRPr="00AF06FE">
              <w:rPr>
                <w:noProof/>
                <w:lang w:eastAsia="zh-CN"/>
              </w:rPr>
              <w:t xml:space="preserve"> group call answer response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941AAC9" w14:textId="77777777" w:rsidR="00A90238" w:rsidRDefault="00A90238" w:rsidP="004260A6">
            <w:pPr>
              <w:pStyle w:val="TAL"/>
              <w:rPr>
                <w:snapToGrid w:val="0"/>
              </w:rPr>
            </w:pPr>
            <w:r>
              <w:rPr>
                <w:snapToGrid w:val="0"/>
              </w:rPr>
              <w:t>14.2.0</w:t>
            </w:r>
          </w:p>
        </w:tc>
      </w:tr>
      <w:tr w:rsidR="00A90238" w:rsidRPr="00FF42F5" w14:paraId="02EAEDF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060070"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4B8CA6"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5F8C7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9D0BCC" w14:textId="77777777" w:rsidR="00A90238" w:rsidRDefault="00A90238" w:rsidP="004260A6">
            <w:pPr>
              <w:pStyle w:val="TAL"/>
              <w:jc w:val="center"/>
              <w:rPr>
                <w:snapToGrid w:val="0"/>
              </w:rPr>
            </w:pPr>
            <w:r>
              <w:rPr>
                <w:snapToGrid w:val="0"/>
              </w:rPr>
              <w:t>0045</w:t>
            </w:r>
          </w:p>
        </w:tc>
        <w:tc>
          <w:tcPr>
            <w:tcW w:w="284" w:type="dxa"/>
            <w:tcBorders>
              <w:top w:val="single" w:sz="6" w:space="0" w:color="auto"/>
              <w:left w:val="single" w:sz="6" w:space="0" w:color="auto"/>
              <w:bottom w:val="single" w:sz="6" w:space="0" w:color="auto"/>
              <w:right w:val="single" w:sz="6" w:space="0" w:color="auto"/>
            </w:tcBorders>
          </w:tcPr>
          <w:p w14:paraId="4BDA6507"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62A82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7DA3F4E" w14:textId="77777777" w:rsidR="00A90238" w:rsidRPr="0059704A" w:rsidRDefault="00A90238" w:rsidP="004260A6">
            <w:pPr>
              <w:pStyle w:val="TAL"/>
              <w:rPr>
                <w:noProof/>
                <w:lang w:eastAsia="zh-CN"/>
              </w:rPr>
            </w:pPr>
            <w:r>
              <w:rPr>
                <w:rFonts w:hint="eastAsia"/>
                <w:noProof/>
                <w:lang w:eastAsia="zh-CN"/>
              </w:rPr>
              <w:t>C</w:t>
            </w:r>
            <w:r w:rsidRPr="00AF06FE">
              <w:rPr>
                <w:rFonts w:hint="eastAsia"/>
                <w:noProof/>
                <w:lang w:eastAsia="zh-CN"/>
              </w:rPr>
              <w:t>larifications on off-network group call</w:t>
            </w:r>
            <w:r>
              <w:rPr>
                <w:rFonts w:hint="eastAsia"/>
                <w:noProof/>
                <w:lang w:eastAsia="zh-CN"/>
              </w:rPr>
              <w:t xml:space="preserve"> procedure descriptions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ABB6A53" w14:textId="77777777" w:rsidR="00A90238" w:rsidRDefault="00A90238" w:rsidP="004260A6">
            <w:pPr>
              <w:pStyle w:val="TAL"/>
              <w:rPr>
                <w:snapToGrid w:val="0"/>
              </w:rPr>
            </w:pPr>
            <w:r>
              <w:rPr>
                <w:snapToGrid w:val="0"/>
              </w:rPr>
              <w:t>14.2.0</w:t>
            </w:r>
          </w:p>
        </w:tc>
      </w:tr>
      <w:tr w:rsidR="00A90238" w:rsidRPr="00FF42F5" w14:paraId="05DD7B4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9B6C65D"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E49DC7"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85AA69"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E74182" w14:textId="77777777" w:rsidR="00A90238" w:rsidRDefault="00A90238" w:rsidP="004260A6">
            <w:pPr>
              <w:pStyle w:val="TAL"/>
              <w:jc w:val="center"/>
              <w:rPr>
                <w:snapToGrid w:val="0"/>
              </w:rPr>
            </w:pPr>
            <w:r>
              <w:rPr>
                <w:snapToGrid w:val="0"/>
              </w:rPr>
              <w:t>0046</w:t>
            </w:r>
          </w:p>
        </w:tc>
        <w:tc>
          <w:tcPr>
            <w:tcW w:w="284" w:type="dxa"/>
            <w:tcBorders>
              <w:top w:val="single" w:sz="6" w:space="0" w:color="auto"/>
              <w:left w:val="single" w:sz="6" w:space="0" w:color="auto"/>
              <w:bottom w:val="single" w:sz="6" w:space="0" w:color="auto"/>
              <w:right w:val="single" w:sz="6" w:space="0" w:color="auto"/>
            </w:tcBorders>
          </w:tcPr>
          <w:p w14:paraId="70C8D70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ED968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CB4D6C5" w14:textId="77777777" w:rsidR="00A90238" w:rsidRDefault="00A90238" w:rsidP="004260A6">
            <w:pPr>
              <w:pStyle w:val="TAL"/>
              <w:rPr>
                <w:noProof/>
                <w:lang w:eastAsia="zh-CN"/>
              </w:rPr>
            </w:pPr>
            <w:r>
              <w:rPr>
                <w:noProof/>
                <w:lang w:eastAsia="zh-CN"/>
              </w:rPr>
              <w:t>C</w:t>
            </w:r>
            <w:r w:rsidRPr="00AF06FE">
              <w:rPr>
                <w:rFonts w:hint="eastAsia"/>
                <w:noProof/>
                <w:lang w:eastAsia="zh-CN"/>
              </w:rPr>
              <w:t xml:space="preserve">larifications on </w:t>
            </w:r>
            <w:r>
              <w:rPr>
                <w:noProof/>
                <w:lang w:eastAsia="zh-CN"/>
              </w:rPr>
              <w:t xml:space="preserve">pre-conditions of group communication in </w:t>
            </w:r>
            <w:r w:rsidRPr="00AF06FE">
              <w:rPr>
                <w:rFonts w:hint="eastAsia"/>
                <w:noProof/>
                <w:lang w:eastAsia="zh-CN"/>
              </w:rPr>
              <w:t>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A0049B" w14:textId="77777777" w:rsidR="00A90238" w:rsidRDefault="00A90238" w:rsidP="004260A6">
            <w:pPr>
              <w:pStyle w:val="TAL"/>
              <w:rPr>
                <w:snapToGrid w:val="0"/>
              </w:rPr>
            </w:pPr>
            <w:r>
              <w:rPr>
                <w:snapToGrid w:val="0"/>
              </w:rPr>
              <w:t>14.2.0</w:t>
            </w:r>
          </w:p>
        </w:tc>
      </w:tr>
      <w:tr w:rsidR="00A90238" w:rsidRPr="00FF42F5" w14:paraId="6894FD8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CCE81B9"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535B8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EAB177"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A70C41" w14:textId="77777777" w:rsidR="00A90238" w:rsidRDefault="00A90238" w:rsidP="004260A6">
            <w:pPr>
              <w:pStyle w:val="TAL"/>
              <w:jc w:val="center"/>
              <w:rPr>
                <w:snapToGrid w:val="0"/>
              </w:rPr>
            </w:pPr>
            <w:r>
              <w:rPr>
                <w:snapToGrid w:val="0"/>
              </w:rPr>
              <w:t>0048</w:t>
            </w:r>
          </w:p>
        </w:tc>
        <w:tc>
          <w:tcPr>
            <w:tcW w:w="284" w:type="dxa"/>
            <w:tcBorders>
              <w:top w:val="single" w:sz="6" w:space="0" w:color="auto"/>
              <w:left w:val="single" w:sz="6" w:space="0" w:color="auto"/>
              <w:bottom w:val="single" w:sz="6" w:space="0" w:color="auto"/>
              <w:right w:val="single" w:sz="6" w:space="0" w:color="auto"/>
            </w:tcBorders>
          </w:tcPr>
          <w:p w14:paraId="068DF44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E119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C97E3BF" w14:textId="77777777" w:rsidR="00A90238" w:rsidRDefault="00A90238" w:rsidP="004260A6">
            <w:pPr>
              <w:pStyle w:val="TAL"/>
              <w:rPr>
                <w:noProof/>
                <w:lang w:eastAsia="zh-CN"/>
              </w:rPr>
            </w:pPr>
            <w:r>
              <w:rPr>
                <w:noProof/>
              </w:rPr>
              <w:t>Remove Editor's Note on broadcast group communication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090F19" w14:textId="77777777" w:rsidR="00A90238" w:rsidRDefault="00A90238" w:rsidP="004260A6">
            <w:pPr>
              <w:pStyle w:val="TAL"/>
              <w:rPr>
                <w:snapToGrid w:val="0"/>
              </w:rPr>
            </w:pPr>
            <w:r>
              <w:rPr>
                <w:snapToGrid w:val="0"/>
              </w:rPr>
              <w:t>14.2.0</w:t>
            </w:r>
          </w:p>
        </w:tc>
      </w:tr>
      <w:tr w:rsidR="00A90238" w:rsidRPr="00FF42F5" w14:paraId="5943EBA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6CF473D"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ECBA2A"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AEB047"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D7787" w14:textId="77777777" w:rsidR="00A90238" w:rsidRDefault="00A90238" w:rsidP="004260A6">
            <w:pPr>
              <w:pStyle w:val="TAL"/>
              <w:jc w:val="center"/>
              <w:rPr>
                <w:snapToGrid w:val="0"/>
              </w:rPr>
            </w:pPr>
            <w:r>
              <w:rPr>
                <w:snapToGrid w:val="0"/>
              </w:rPr>
              <w:t>0049</w:t>
            </w:r>
          </w:p>
        </w:tc>
        <w:tc>
          <w:tcPr>
            <w:tcW w:w="284" w:type="dxa"/>
            <w:tcBorders>
              <w:top w:val="single" w:sz="6" w:space="0" w:color="auto"/>
              <w:left w:val="single" w:sz="6" w:space="0" w:color="auto"/>
              <w:bottom w:val="single" w:sz="6" w:space="0" w:color="auto"/>
              <w:right w:val="single" w:sz="6" w:space="0" w:color="auto"/>
            </w:tcBorders>
          </w:tcPr>
          <w:p w14:paraId="5DCF2073"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1CD4A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3164A87" w14:textId="77777777" w:rsidR="00A90238" w:rsidRDefault="00A90238" w:rsidP="004260A6">
            <w:pPr>
              <w:pStyle w:val="TAL"/>
              <w:rPr>
                <w:noProof/>
              </w:rPr>
            </w:pPr>
            <w:r>
              <w:rPr>
                <w:noProof/>
              </w:rPr>
              <w:t xml:space="preserve">Remove Editor's Note on Video </w:t>
            </w:r>
            <w:r w:rsidRPr="00BD66A8">
              <w:rPr>
                <w:noProof/>
              </w:rPr>
              <w:t>details in Video pull and push</w:t>
            </w:r>
            <w:r>
              <w:rPr>
                <w:noProof/>
              </w:rPr>
              <w:t xml:space="preserve">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360AA9" w14:textId="77777777" w:rsidR="00A90238" w:rsidRDefault="00A90238" w:rsidP="004260A6">
            <w:pPr>
              <w:pStyle w:val="TAL"/>
              <w:rPr>
                <w:snapToGrid w:val="0"/>
              </w:rPr>
            </w:pPr>
            <w:r>
              <w:rPr>
                <w:snapToGrid w:val="0"/>
              </w:rPr>
              <w:t>14.2.0</w:t>
            </w:r>
          </w:p>
        </w:tc>
      </w:tr>
      <w:tr w:rsidR="00A90238" w:rsidRPr="00FF42F5" w14:paraId="4E41DD4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DB3717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14538C"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D5E4A0"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B07B88" w14:textId="77777777" w:rsidR="00A90238" w:rsidRDefault="00A90238" w:rsidP="004260A6">
            <w:pPr>
              <w:pStyle w:val="TAL"/>
              <w:jc w:val="center"/>
              <w:rPr>
                <w:snapToGrid w:val="0"/>
              </w:rPr>
            </w:pPr>
            <w:r>
              <w:rPr>
                <w:snapToGrid w:val="0"/>
              </w:rPr>
              <w:t>0050</w:t>
            </w:r>
          </w:p>
        </w:tc>
        <w:tc>
          <w:tcPr>
            <w:tcW w:w="284" w:type="dxa"/>
            <w:tcBorders>
              <w:top w:val="single" w:sz="6" w:space="0" w:color="auto"/>
              <w:left w:val="single" w:sz="6" w:space="0" w:color="auto"/>
              <w:bottom w:val="single" w:sz="6" w:space="0" w:color="auto"/>
              <w:right w:val="single" w:sz="6" w:space="0" w:color="auto"/>
            </w:tcBorders>
          </w:tcPr>
          <w:p w14:paraId="137FED18"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B77FA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A8B32E" w14:textId="77777777" w:rsidR="00A90238" w:rsidRDefault="00A90238" w:rsidP="004260A6">
            <w:pPr>
              <w:pStyle w:val="TAL"/>
              <w:rPr>
                <w:noProof/>
              </w:rPr>
            </w:pPr>
            <w:r>
              <w:rPr>
                <w:noProof/>
              </w:rPr>
              <w:t xml:space="preserve">Remove Editor's Note on </w:t>
            </w:r>
            <w:r w:rsidRPr="009B6672">
              <w:rPr>
                <w:noProof/>
              </w:rPr>
              <w:t>Device ID used for Capabilities info request</w:t>
            </w:r>
            <w:r>
              <w:rPr>
                <w:noProof/>
              </w:rPr>
              <w:t xml:space="preserve">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EEEE8A" w14:textId="77777777" w:rsidR="00A90238" w:rsidRDefault="00A90238" w:rsidP="004260A6">
            <w:pPr>
              <w:pStyle w:val="TAL"/>
              <w:rPr>
                <w:snapToGrid w:val="0"/>
              </w:rPr>
            </w:pPr>
            <w:r>
              <w:rPr>
                <w:snapToGrid w:val="0"/>
              </w:rPr>
              <w:t>14.2.0</w:t>
            </w:r>
          </w:p>
        </w:tc>
      </w:tr>
      <w:tr w:rsidR="00A90238" w:rsidRPr="00FF42F5" w14:paraId="563DEFF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FD3C384"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00720D"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24210F"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150919" w14:textId="77777777" w:rsidR="00A90238" w:rsidRDefault="00A90238" w:rsidP="004260A6">
            <w:pPr>
              <w:pStyle w:val="TAL"/>
              <w:jc w:val="center"/>
              <w:rPr>
                <w:snapToGrid w:val="0"/>
              </w:rPr>
            </w:pPr>
            <w:r>
              <w:rPr>
                <w:snapToGrid w:val="0"/>
              </w:rPr>
              <w:t>0051</w:t>
            </w:r>
          </w:p>
        </w:tc>
        <w:tc>
          <w:tcPr>
            <w:tcW w:w="284" w:type="dxa"/>
            <w:tcBorders>
              <w:top w:val="single" w:sz="6" w:space="0" w:color="auto"/>
              <w:left w:val="single" w:sz="6" w:space="0" w:color="auto"/>
              <w:bottom w:val="single" w:sz="6" w:space="0" w:color="auto"/>
              <w:right w:val="single" w:sz="6" w:space="0" w:color="auto"/>
            </w:tcBorders>
          </w:tcPr>
          <w:p w14:paraId="510AFD5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A4E23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987575C" w14:textId="77777777" w:rsidR="00A90238" w:rsidRDefault="00A90238" w:rsidP="004260A6">
            <w:pPr>
              <w:pStyle w:val="TAL"/>
              <w:rPr>
                <w:noProof/>
              </w:rPr>
            </w:pPr>
            <w:r>
              <w:rPr>
                <w:noProof/>
              </w:rPr>
              <w:t>Remove Editor's Note on C</w:t>
            </w:r>
            <w:r w:rsidRPr="00E14491">
              <w:rPr>
                <w:noProof/>
              </w:rPr>
              <w:t>larification</w:t>
            </w:r>
            <w:r>
              <w:rPr>
                <w:noProof/>
              </w:rPr>
              <w:t>s</w:t>
            </w:r>
            <w:r w:rsidRPr="00E14491">
              <w:rPr>
                <w:noProof/>
              </w:rPr>
              <w:t xml:space="preserve"> for </w:t>
            </w:r>
            <w:r>
              <w:rPr>
                <w:noProof/>
              </w:rPr>
              <w:t>periodic capability announcements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2F362B" w14:textId="77777777" w:rsidR="00A90238" w:rsidRDefault="00A90238" w:rsidP="004260A6">
            <w:pPr>
              <w:pStyle w:val="TAL"/>
              <w:rPr>
                <w:snapToGrid w:val="0"/>
              </w:rPr>
            </w:pPr>
            <w:r>
              <w:rPr>
                <w:snapToGrid w:val="0"/>
              </w:rPr>
              <w:t>14.2.0</w:t>
            </w:r>
          </w:p>
        </w:tc>
      </w:tr>
      <w:tr w:rsidR="00A90238" w:rsidRPr="00FF42F5" w14:paraId="0D0A632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2C3A4A" w14:textId="77777777" w:rsidR="00A90238" w:rsidRDefault="00A90238" w:rsidP="004260A6">
            <w:pPr>
              <w:pStyle w:val="TAL"/>
              <w:rPr>
                <w:snapToGrid w:val="0"/>
              </w:rPr>
            </w:pPr>
            <w:r>
              <w:rPr>
                <w:snapToGrid w:val="0"/>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C4F503"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F83C8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79323" w14:textId="77777777" w:rsidR="00A90238" w:rsidRDefault="00A90238" w:rsidP="004260A6">
            <w:pPr>
              <w:pStyle w:val="TAL"/>
              <w:jc w:val="center"/>
              <w:rPr>
                <w:snapToGrid w:val="0"/>
              </w:rPr>
            </w:pPr>
            <w:r>
              <w:rPr>
                <w:snapToGrid w:val="0"/>
              </w:rPr>
              <w:t>0052</w:t>
            </w:r>
          </w:p>
        </w:tc>
        <w:tc>
          <w:tcPr>
            <w:tcW w:w="284" w:type="dxa"/>
            <w:tcBorders>
              <w:top w:val="single" w:sz="6" w:space="0" w:color="auto"/>
              <w:left w:val="single" w:sz="6" w:space="0" w:color="auto"/>
              <w:bottom w:val="single" w:sz="6" w:space="0" w:color="auto"/>
              <w:right w:val="single" w:sz="6" w:space="0" w:color="auto"/>
            </w:tcBorders>
          </w:tcPr>
          <w:p w14:paraId="6B147C4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EFC1F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7F05655" w14:textId="77777777" w:rsidR="00A90238" w:rsidRDefault="00A90238" w:rsidP="004260A6">
            <w:pPr>
              <w:pStyle w:val="TAL"/>
              <w:rPr>
                <w:noProof/>
              </w:rPr>
            </w:pPr>
            <w:r w:rsidRPr="00AF06FE">
              <w:rPr>
                <w:rFonts w:hint="eastAsia"/>
                <w:noProof/>
                <w:lang w:eastAsia="zh-CN"/>
              </w:rPr>
              <w:t>Some clarifications on off-network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2CA032" w14:textId="77777777" w:rsidR="00A90238" w:rsidRDefault="00A90238" w:rsidP="004260A6">
            <w:pPr>
              <w:pStyle w:val="TAL"/>
              <w:rPr>
                <w:snapToGrid w:val="0"/>
              </w:rPr>
            </w:pPr>
            <w:r>
              <w:rPr>
                <w:snapToGrid w:val="0"/>
              </w:rPr>
              <w:t>14.2.0</w:t>
            </w:r>
          </w:p>
        </w:tc>
      </w:tr>
      <w:tr w:rsidR="00A90238" w:rsidRPr="00FF42F5" w14:paraId="349C38B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28B73FC"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D850F"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164341"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1ECDEF" w14:textId="77777777" w:rsidR="00A90238" w:rsidRDefault="00A90238" w:rsidP="004260A6">
            <w:pPr>
              <w:pStyle w:val="TAL"/>
              <w:jc w:val="center"/>
              <w:rPr>
                <w:snapToGrid w:val="0"/>
              </w:rPr>
            </w:pPr>
            <w:r>
              <w:rPr>
                <w:snapToGrid w:val="0"/>
              </w:rPr>
              <w:t>0060</w:t>
            </w:r>
          </w:p>
        </w:tc>
        <w:tc>
          <w:tcPr>
            <w:tcW w:w="284" w:type="dxa"/>
            <w:tcBorders>
              <w:top w:val="single" w:sz="6" w:space="0" w:color="auto"/>
              <w:left w:val="single" w:sz="6" w:space="0" w:color="auto"/>
              <w:bottom w:val="single" w:sz="6" w:space="0" w:color="auto"/>
              <w:right w:val="single" w:sz="6" w:space="0" w:color="auto"/>
            </w:tcBorders>
          </w:tcPr>
          <w:p w14:paraId="52CF21F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55E567"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D4E8BDD" w14:textId="77777777" w:rsidR="00A90238" w:rsidRPr="00AF06FE" w:rsidRDefault="00A90238" w:rsidP="004260A6">
            <w:pPr>
              <w:pStyle w:val="TAL"/>
              <w:rPr>
                <w:noProof/>
                <w:lang w:eastAsia="zh-CN"/>
              </w:rPr>
            </w:pPr>
            <w:bookmarkStart w:id="1215" w:name="OLE_LINK2"/>
            <w:r w:rsidRPr="00E34540">
              <w:rPr>
                <w:noProof/>
              </w:rPr>
              <w:t xml:space="preserve">Editorial correction in </w:t>
            </w:r>
            <w:r>
              <w:rPr>
                <w:rFonts w:hint="eastAsia"/>
                <w:noProof/>
                <w:lang w:eastAsia="zh-CN"/>
              </w:rPr>
              <w:t xml:space="preserve">chapter </w:t>
            </w:r>
            <w:r w:rsidRPr="00AB5FED">
              <w:t xml:space="preserve">Release </w:t>
            </w:r>
            <w:r>
              <w:rPr>
                <w:rFonts w:hint="eastAsia"/>
                <w:lang w:eastAsia="zh-CN"/>
              </w:rPr>
              <w:t>chat</w:t>
            </w:r>
            <w:r w:rsidRPr="00AB5FED">
              <w:t xml:space="preserve"> group call</w:t>
            </w:r>
            <w:r w:rsidRPr="00E34540">
              <w:rPr>
                <w:noProof/>
              </w:rPr>
              <w:t xml:space="preserve"> </w:t>
            </w:r>
            <w:r>
              <w:rPr>
                <w:rFonts w:hint="eastAsia"/>
                <w:noProof/>
                <w:lang w:eastAsia="zh-CN"/>
              </w:rPr>
              <w:t xml:space="preserve">of </w:t>
            </w:r>
            <w:r w:rsidRPr="00E34540">
              <w:rPr>
                <w:noProof/>
              </w:rPr>
              <w:t>MCVideo</w:t>
            </w:r>
            <w:bookmarkEnd w:id="1215"/>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588968" w14:textId="77777777" w:rsidR="00A90238" w:rsidRDefault="00A90238" w:rsidP="004260A6">
            <w:pPr>
              <w:pStyle w:val="TAL"/>
              <w:rPr>
                <w:snapToGrid w:val="0"/>
              </w:rPr>
            </w:pPr>
            <w:r>
              <w:rPr>
                <w:snapToGrid w:val="0"/>
              </w:rPr>
              <w:t>14.2.0</w:t>
            </w:r>
          </w:p>
        </w:tc>
      </w:tr>
      <w:tr w:rsidR="00A90238" w:rsidRPr="00FF42F5" w14:paraId="5CBEDEF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39A252"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1500B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C8B5D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F582CE" w14:textId="77777777" w:rsidR="00A90238" w:rsidRDefault="00A90238" w:rsidP="004260A6">
            <w:pPr>
              <w:pStyle w:val="TAL"/>
              <w:jc w:val="center"/>
              <w:rPr>
                <w:snapToGrid w:val="0"/>
              </w:rPr>
            </w:pPr>
            <w:r>
              <w:rPr>
                <w:snapToGrid w:val="0"/>
              </w:rPr>
              <w:t>0061</w:t>
            </w:r>
          </w:p>
        </w:tc>
        <w:tc>
          <w:tcPr>
            <w:tcW w:w="284" w:type="dxa"/>
            <w:tcBorders>
              <w:top w:val="single" w:sz="6" w:space="0" w:color="auto"/>
              <w:left w:val="single" w:sz="6" w:space="0" w:color="auto"/>
              <w:bottom w:val="single" w:sz="6" w:space="0" w:color="auto"/>
              <w:right w:val="single" w:sz="6" w:space="0" w:color="auto"/>
            </w:tcBorders>
          </w:tcPr>
          <w:p w14:paraId="79A7D03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EB640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688A27" w14:textId="77777777" w:rsidR="00A90238" w:rsidRPr="00E34540" w:rsidRDefault="00A90238" w:rsidP="004260A6">
            <w:pPr>
              <w:pStyle w:val="TAL"/>
              <w:rPr>
                <w:noProof/>
              </w:rPr>
            </w:pPr>
            <w:r>
              <w:rPr>
                <w:noProof/>
              </w:rPr>
              <w:t>Inclusion of KMSUri to allow multiple security domains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88C373" w14:textId="77777777" w:rsidR="00A90238" w:rsidRDefault="00A90238" w:rsidP="004260A6">
            <w:pPr>
              <w:pStyle w:val="TAL"/>
              <w:rPr>
                <w:snapToGrid w:val="0"/>
              </w:rPr>
            </w:pPr>
            <w:r>
              <w:rPr>
                <w:snapToGrid w:val="0"/>
              </w:rPr>
              <w:t>14.2.0</w:t>
            </w:r>
          </w:p>
        </w:tc>
      </w:tr>
      <w:tr w:rsidR="00A90238" w:rsidRPr="00FF42F5" w14:paraId="24DC4F4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7D129C"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3FB2D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BC45C8"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DF089" w14:textId="77777777" w:rsidR="00A90238" w:rsidRDefault="00A90238" w:rsidP="004260A6">
            <w:pPr>
              <w:pStyle w:val="TAL"/>
              <w:jc w:val="center"/>
              <w:rPr>
                <w:snapToGrid w:val="0"/>
              </w:rPr>
            </w:pPr>
            <w:r>
              <w:rPr>
                <w:snapToGrid w:val="0"/>
              </w:rPr>
              <w:t>0062</w:t>
            </w:r>
          </w:p>
        </w:tc>
        <w:tc>
          <w:tcPr>
            <w:tcW w:w="284" w:type="dxa"/>
            <w:tcBorders>
              <w:top w:val="single" w:sz="6" w:space="0" w:color="auto"/>
              <w:left w:val="single" w:sz="6" w:space="0" w:color="auto"/>
              <w:bottom w:val="single" w:sz="6" w:space="0" w:color="auto"/>
              <w:right w:val="single" w:sz="6" w:space="0" w:color="auto"/>
            </w:tcBorders>
          </w:tcPr>
          <w:p w14:paraId="68917A4E"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0DE791"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079685D" w14:textId="77777777" w:rsidR="00A90238" w:rsidRDefault="00A90238" w:rsidP="004260A6">
            <w:pPr>
              <w:pStyle w:val="TAL"/>
              <w:rPr>
                <w:noProof/>
              </w:rPr>
            </w:pPr>
            <w:r>
              <w:rPr>
                <w:noProof/>
              </w:rPr>
              <w:t>Addition of ProSe Per Packet Priority to group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A58496" w14:textId="77777777" w:rsidR="00A90238" w:rsidRDefault="00A90238" w:rsidP="004260A6">
            <w:pPr>
              <w:pStyle w:val="TAL"/>
              <w:rPr>
                <w:snapToGrid w:val="0"/>
              </w:rPr>
            </w:pPr>
            <w:r>
              <w:rPr>
                <w:snapToGrid w:val="0"/>
              </w:rPr>
              <w:t>14.2.0</w:t>
            </w:r>
          </w:p>
        </w:tc>
      </w:tr>
      <w:tr w:rsidR="00A90238" w:rsidRPr="00FF42F5" w14:paraId="4B2CB69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DB0A86"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2F9072"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C5301D"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D3CC68" w14:textId="77777777" w:rsidR="00A90238" w:rsidRDefault="00A90238" w:rsidP="004260A6">
            <w:pPr>
              <w:pStyle w:val="TAL"/>
              <w:jc w:val="center"/>
              <w:rPr>
                <w:snapToGrid w:val="0"/>
              </w:rPr>
            </w:pPr>
            <w:r>
              <w:rPr>
                <w:snapToGrid w:val="0"/>
              </w:rPr>
              <w:t>0063</w:t>
            </w:r>
          </w:p>
        </w:tc>
        <w:tc>
          <w:tcPr>
            <w:tcW w:w="284" w:type="dxa"/>
            <w:tcBorders>
              <w:top w:val="single" w:sz="6" w:space="0" w:color="auto"/>
              <w:left w:val="single" w:sz="6" w:space="0" w:color="auto"/>
              <w:bottom w:val="single" w:sz="6" w:space="0" w:color="auto"/>
              <w:right w:val="single" w:sz="6" w:space="0" w:color="auto"/>
            </w:tcBorders>
          </w:tcPr>
          <w:p w14:paraId="4E55A5FF"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CDF6F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6890919" w14:textId="77777777" w:rsidR="00A90238" w:rsidRDefault="00A90238" w:rsidP="004260A6">
            <w:pPr>
              <w:pStyle w:val="TAL"/>
              <w:rPr>
                <w:noProof/>
              </w:rPr>
            </w:pPr>
            <w:r>
              <w:rPr>
                <w:noProof/>
              </w:rPr>
              <w:t>Configuration for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2EDEF9" w14:textId="77777777" w:rsidR="00A90238" w:rsidRDefault="00A90238" w:rsidP="004260A6">
            <w:pPr>
              <w:pStyle w:val="TAL"/>
              <w:rPr>
                <w:snapToGrid w:val="0"/>
              </w:rPr>
            </w:pPr>
            <w:r>
              <w:rPr>
                <w:snapToGrid w:val="0"/>
              </w:rPr>
              <w:t>14.2.0</w:t>
            </w:r>
          </w:p>
        </w:tc>
      </w:tr>
      <w:tr w:rsidR="00A90238" w:rsidRPr="00FF42F5" w14:paraId="0EBE82E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D65D1A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28540D"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2D378A"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B8612D" w14:textId="77777777" w:rsidR="00A90238" w:rsidRDefault="00A90238" w:rsidP="004260A6">
            <w:pPr>
              <w:pStyle w:val="TAL"/>
              <w:jc w:val="center"/>
              <w:rPr>
                <w:snapToGrid w:val="0"/>
              </w:rPr>
            </w:pPr>
            <w:r>
              <w:rPr>
                <w:snapToGrid w:val="0"/>
              </w:rPr>
              <w:t>0066</w:t>
            </w:r>
          </w:p>
        </w:tc>
        <w:tc>
          <w:tcPr>
            <w:tcW w:w="284" w:type="dxa"/>
            <w:tcBorders>
              <w:top w:val="single" w:sz="6" w:space="0" w:color="auto"/>
              <w:left w:val="single" w:sz="6" w:space="0" w:color="auto"/>
              <w:bottom w:val="single" w:sz="6" w:space="0" w:color="auto"/>
              <w:right w:val="single" w:sz="6" w:space="0" w:color="auto"/>
            </w:tcBorders>
          </w:tcPr>
          <w:p w14:paraId="3D74F67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1FAAC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8E6E6E4" w14:textId="77777777" w:rsidR="00A90238" w:rsidRDefault="00A90238" w:rsidP="004260A6">
            <w:pPr>
              <w:pStyle w:val="TAL"/>
              <w:rPr>
                <w:noProof/>
              </w:rPr>
            </w:pPr>
            <w:r w:rsidRPr="001C76E2">
              <w:rPr>
                <w:noProof/>
              </w:rPr>
              <w:t>Video modes usage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46974" w14:textId="77777777" w:rsidR="00A90238" w:rsidRDefault="00A90238" w:rsidP="004260A6">
            <w:pPr>
              <w:pStyle w:val="TAL"/>
              <w:rPr>
                <w:snapToGrid w:val="0"/>
              </w:rPr>
            </w:pPr>
            <w:r>
              <w:rPr>
                <w:snapToGrid w:val="0"/>
              </w:rPr>
              <w:t>14.2.0</w:t>
            </w:r>
          </w:p>
        </w:tc>
      </w:tr>
      <w:tr w:rsidR="00A90238" w:rsidRPr="00FF42F5" w14:paraId="28A56A7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DB1744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C6616B"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94245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4392C6" w14:textId="77777777" w:rsidR="00A90238" w:rsidRDefault="00A90238" w:rsidP="004260A6">
            <w:pPr>
              <w:pStyle w:val="TAL"/>
              <w:jc w:val="center"/>
              <w:rPr>
                <w:snapToGrid w:val="0"/>
              </w:rPr>
            </w:pPr>
            <w:r>
              <w:rPr>
                <w:snapToGrid w:val="0"/>
              </w:rPr>
              <w:t>0067</w:t>
            </w:r>
          </w:p>
        </w:tc>
        <w:tc>
          <w:tcPr>
            <w:tcW w:w="284" w:type="dxa"/>
            <w:tcBorders>
              <w:top w:val="single" w:sz="6" w:space="0" w:color="auto"/>
              <w:left w:val="single" w:sz="6" w:space="0" w:color="auto"/>
              <w:bottom w:val="single" w:sz="6" w:space="0" w:color="auto"/>
              <w:right w:val="single" w:sz="6" w:space="0" w:color="auto"/>
            </w:tcBorders>
          </w:tcPr>
          <w:p w14:paraId="156275FF"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5576B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B89529" w14:textId="77777777" w:rsidR="00A90238" w:rsidRPr="001C76E2" w:rsidRDefault="00A90238" w:rsidP="004260A6">
            <w:pPr>
              <w:pStyle w:val="TAL"/>
              <w:rPr>
                <w:noProof/>
              </w:rPr>
            </w:pPr>
            <w:r w:rsidRPr="00C006C5">
              <w:rPr>
                <w:noProof/>
              </w:rPr>
              <w:t>Communications remote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3F2CC6" w14:textId="77777777" w:rsidR="00A90238" w:rsidRDefault="00A90238" w:rsidP="004260A6">
            <w:pPr>
              <w:pStyle w:val="TAL"/>
              <w:rPr>
                <w:snapToGrid w:val="0"/>
              </w:rPr>
            </w:pPr>
            <w:r>
              <w:rPr>
                <w:snapToGrid w:val="0"/>
              </w:rPr>
              <w:t>14.2.0</w:t>
            </w:r>
          </w:p>
        </w:tc>
      </w:tr>
      <w:tr w:rsidR="00A90238" w:rsidRPr="00FF42F5" w14:paraId="79A3128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F23C7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063D8E"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743D8A"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699F83" w14:textId="77777777" w:rsidR="00A90238" w:rsidRDefault="00A90238" w:rsidP="004260A6">
            <w:pPr>
              <w:pStyle w:val="TAL"/>
              <w:jc w:val="center"/>
              <w:rPr>
                <w:snapToGrid w:val="0"/>
              </w:rPr>
            </w:pPr>
            <w:r>
              <w:rPr>
                <w:snapToGrid w:val="0"/>
              </w:rPr>
              <w:t>0069</w:t>
            </w:r>
          </w:p>
        </w:tc>
        <w:tc>
          <w:tcPr>
            <w:tcW w:w="284" w:type="dxa"/>
            <w:tcBorders>
              <w:top w:val="single" w:sz="6" w:space="0" w:color="auto"/>
              <w:left w:val="single" w:sz="6" w:space="0" w:color="auto"/>
              <w:bottom w:val="single" w:sz="6" w:space="0" w:color="auto"/>
              <w:right w:val="single" w:sz="6" w:space="0" w:color="auto"/>
            </w:tcBorders>
          </w:tcPr>
          <w:p w14:paraId="2B195043"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28F4EF"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491918" w14:textId="77777777" w:rsidR="00A90238" w:rsidRPr="00C006C5" w:rsidRDefault="00A90238" w:rsidP="004260A6">
            <w:pPr>
              <w:pStyle w:val="TAL"/>
              <w:rPr>
                <w:noProof/>
              </w:rPr>
            </w:pPr>
            <w:r w:rsidRPr="007B47FD">
              <w:rPr>
                <w:noProof/>
              </w:rPr>
              <w:t>Alignment of MCVideo user profile configurations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2545DE7" w14:textId="77777777" w:rsidR="00A90238" w:rsidRDefault="00A90238" w:rsidP="004260A6">
            <w:pPr>
              <w:pStyle w:val="TAL"/>
              <w:rPr>
                <w:snapToGrid w:val="0"/>
              </w:rPr>
            </w:pPr>
            <w:r>
              <w:rPr>
                <w:snapToGrid w:val="0"/>
              </w:rPr>
              <w:t>14.2.0</w:t>
            </w:r>
          </w:p>
        </w:tc>
      </w:tr>
      <w:tr w:rsidR="00A90238" w:rsidRPr="00FF42F5" w14:paraId="1CDE427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00A93F3"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DA7FA9"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603A95"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B4327C" w14:textId="77777777" w:rsidR="00A90238" w:rsidRDefault="00A90238" w:rsidP="004260A6">
            <w:pPr>
              <w:pStyle w:val="TAL"/>
              <w:jc w:val="center"/>
              <w:rPr>
                <w:snapToGrid w:val="0"/>
              </w:rPr>
            </w:pPr>
            <w:r>
              <w:rPr>
                <w:snapToGrid w:val="0"/>
              </w:rPr>
              <w:t>0071</w:t>
            </w:r>
          </w:p>
        </w:tc>
        <w:tc>
          <w:tcPr>
            <w:tcW w:w="284" w:type="dxa"/>
            <w:tcBorders>
              <w:top w:val="single" w:sz="6" w:space="0" w:color="auto"/>
              <w:left w:val="single" w:sz="6" w:space="0" w:color="auto"/>
              <w:bottom w:val="single" w:sz="6" w:space="0" w:color="auto"/>
              <w:right w:val="single" w:sz="6" w:space="0" w:color="auto"/>
            </w:tcBorders>
          </w:tcPr>
          <w:p w14:paraId="1B01760C"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1A6A4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A6BD6F2" w14:textId="77777777" w:rsidR="00A90238" w:rsidRPr="007B47FD" w:rsidRDefault="00A90238" w:rsidP="004260A6">
            <w:pPr>
              <w:pStyle w:val="TAL"/>
              <w:rPr>
                <w:noProof/>
              </w:rPr>
            </w:pPr>
            <w:r w:rsidRPr="00CF19AE">
              <w:rPr>
                <w:noProof/>
              </w:rPr>
              <w:t>Corrections to Group configuration data for all MC services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21E1BF" w14:textId="77777777" w:rsidR="00A90238" w:rsidRDefault="00A90238" w:rsidP="004260A6">
            <w:pPr>
              <w:pStyle w:val="TAL"/>
              <w:rPr>
                <w:snapToGrid w:val="0"/>
              </w:rPr>
            </w:pPr>
            <w:r>
              <w:rPr>
                <w:snapToGrid w:val="0"/>
              </w:rPr>
              <w:t>14.2.0</w:t>
            </w:r>
          </w:p>
        </w:tc>
      </w:tr>
      <w:tr w:rsidR="00A90238" w:rsidRPr="00FF42F5" w14:paraId="75C270A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5A7ABAA"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715E97"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46ABCA" w14:textId="77777777" w:rsidR="00A90238" w:rsidRDefault="00A90238" w:rsidP="004260A6">
            <w:pPr>
              <w:pStyle w:val="TAL"/>
              <w:rPr>
                <w:snapToGrid w:val="0"/>
              </w:rPr>
            </w:pPr>
            <w:r>
              <w:rPr>
                <w:snapToGrid w:val="0"/>
              </w:rPr>
              <w:t>SP-170395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90B33" w14:textId="77777777" w:rsidR="00A90238" w:rsidRDefault="00A90238" w:rsidP="004260A6">
            <w:pPr>
              <w:pStyle w:val="TAL"/>
              <w:jc w:val="center"/>
              <w:rPr>
                <w:snapToGrid w:val="0"/>
              </w:rPr>
            </w:pPr>
            <w:r>
              <w:rPr>
                <w:snapToGrid w:val="0"/>
              </w:rPr>
              <w:t>0070</w:t>
            </w:r>
          </w:p>
        </w:tc>
        <w:tc>
          <w:tcPr>
            <w:tcW w:w="284" w:type="dxa"/>
            <w:tcBorders>
              <w:top w:val="single" w:sz="6" w:space="0" w:color="auto"/>
              <w:left w:val="single" w:sz="6" w:space="0" w:color="auto"/>
              <w:bottom w:val="single" w:sz="6" w:space="0" w:color="auto"/>
              <w:right w:val="single" w:sz="6" w:space="0" w:color="auto"/>
            </w:tcBorders>
          </w:tcPr>
          <w:p w14:paraId="756F5A72"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EDCD16" w14:textId="77777777" w:rsidR="00A90238" w:rsidRDefault="00A90238" w:rsidP="004260A6">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CE1A0A0" w14:textId="77777777" w:rsidR="00A90238" w:rsidRPr="00CF19AE" w:rsidRDefault="00A90238" w:rsidP="004260A6">
            <w:pPr>
              <w:pStyle w:val="TAL"/>
              <w:rPr>
                <w:noProof/>
              </w:rPr>
            </w:pPr>
            <w:r>
              <w:rPr>
                <w:noProof/>
              </w:rPr>
              <w:t>Resource Management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DC1FF2" w14:textId="77777777" w:rsidR="00A90238" w:rsidRDefault="00A90238" w:rsidP="004260A6">
            <w:pPr>
              <w:pStyle w:val="TAL"/>
              <w:rPr>
                <w:snapToGrid w:val="0"/>
              </w:rPr>
            </w:pPr>
            <w:r>
              <w:rPr>
                <w:snapToGrid w:val="0"/>
              </w:rPr>
              <w:t>15.0.0</w:t>
            </w:r>
          </w:p>
        </w:tc>
      </w:tr>
      <w:tr w:rsidR="00A90238" w:rsidRPr="00FF42F5" w14:paraId="68E439F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F680271"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32922E"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1E9C1D" w14:textId="77777777" w:rsidR="00A90238" w:rsidRDefault="00A90238" w:rsidP="004260A6">
            <w:pPr>
              <w:pStyle w:val="TAL"/>
              <w:rPr>
                <w:snapToGrid w:val="0"/>
              </w:rPr>
            </w:pPr>
            <w:r w:rsidRPr="004F02DA">
              <w:rPr>
                <w:snapToGrid w:val="0"/>
              </w:rPr>
              <w:t>SP-170680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580795" w14:textId="77777777" w:rsidR="00A90238" w:rsidRDefault="00A90238" w:rsidP="004260A6">
            <w:pPr>
              <w:pStyle w:val="TAL"/>
              <w:jc w:val="center"/>
              <w:rPr>
                <w:snapToGrid w:val="0"/>
              </w:rPr>
            </w:pPr>
            <w:r>
              <w:rPr>
                <w:snapToGrid w:val="0"/>
              </w:rPr>
              <w:t>0072</w:t>
            </w:r>
          </w:p>
        </w:tc>
        <w:tc>
          <w:tcPr>
            <w:tcW w:w="284" w:type="dxa"/>
            <w:tcBorders>
              <w:top w:val="single" w:sz="6" w:space="0" w:color="auto"/>
              <w:left w:val="single" w:sz="6" w:space="0" w:color="auto"/>
              <w:bottom w:val="single" w:sz="6" w:space="0" w:color="auto"/>
              <w:right w:val="single" w:sz="6" w:space="0" w:color="auto"/>
            </w:tcBorders>
          </w:tcPr>
          <w:p w14:paraId="6427D37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E9660F"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FD2CC3" w14:textId="77777777" w:rsidR="00A90238" w:rsidRDefault="00A90238" w:rsidP="004260A6">
            <w:pPr>
              <w:pStyle w:val="TAL"/>
              <w:rPr>
                <w:noProof/>
              </w:rPr>
            </w:pPr>
            <w:r w:rsidRPr="00057FE7">
              <w:rPr>
                <w:noProof/>
                <w:lang w:eastAsia="zh-CN"/>
              </w:rPr>
              <w:t>CR on MCVideo capabilities information retrival and remote transmit media end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AAEA1D" w14:textId="77777777" w:rsidR="00A90238" w:rsidRDefault="00A90238" w:rsidP="004260A6">
            <w:pPr>
              <w:pStyle w:val="TAL"/>
              <w:rPr>
                <w:snapToGrid w:val="0"/>
              </w:rPr>
            </w:pPr>
            <w:r>
              <w:rPr>
                <w:snapToGrid w:val="0"/>
              </w:rPr>
              <w:t>15.1.0</w:t>
            </w:r>
          </w:p>
        </w:tc>
      </w:tr>
      <w:tr w:rsidR="00A90238" w:rsidRPr="00FF42F5" w14:paraId="169012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691AEDA"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ED920C"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08C0AF" w14:textId="77777777" w:rsidR="00A90238" w:rsidRPr="004F02DA" w:rsidRDefault="00A90238" w:rsidP="004260A6">
            <w:pPr>
              <w:pStyle w:val="TAL"/>
              <w:rPr>
                <w:snapToGrid w:val="0"/>
              </w:rPr>
            </w:pPr>
            <w:r w:rsidRPr="004F02DA">
              <w:rPr>
                <w:snapToGrid w:val="0"/>
              </w:rPr>
              <w:t>SP-170680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D4C9D3" w14:textId="77777777" w:rsidR="00A90238" w:rsidRDefault="00A90238" w:rsidP="004260A6">
            <w:pPr>
              <w:pStyle w:val="TAL"/>
              <w:jc w:val="center"/>
              <w:rPr>
                <w:snapToGrid w:val="0"/>
              </w:rPr>
            </w:pPr>
            <w:r>
              <w:rPr>
                <w:snapToGrid w:val="0"/>
              </w:rPr>
              <w:t>0075</w:t>
            </w:r>
          </w:p>
        </w:tc>
        <w:tc>
          <w:tcPr>
            <w:tcW w:w="284" w:type="dxa"/>
            <w:tcBorders>
              <w:top w:val="single" w:sz="6" w:space="0" w:color="auto"/>
              <w:left w:val="single" w:sz="6" w:space="0" w:color="auto"/>
              <w:bottom w:val="single" w:sz="6" w:space="0" w:color="auto"/>
              <w:right w:val="single" w:sz="6" w:space="0" w:color="auto"/>
            </w:tcBorders>
          </w:tcPr>
          <w:p w14:paraId="3E4F6BBC"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E4DB19"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1B612B7" w14:textId="77777777" w:rsidR="00A90238" w:rsidRPr="00057FE7" w:rsidRDefault="00A90238" w:rsidP="004260A6">
            <w:pPr>
              <w:pStyle w:val="TAL"/>
              <w:rPr>
                <w:noProof/>
                <w:lang w:eastAsia="zh-CN"/>
              </w:rPr>
            </w:pPr>
            <w:r w:rsidRPr="00594581">
              <w:rPr>
                <w:rFonts w:hint="eastAsia"/>
                <w:noProof/>
                <w:lang w:eastAsia="zh-CN"/>
              </w:rPr>
              <w:t>MCVideo call connect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F8DF01" w14:textId="77777777" w:rsidR="00A90238" w:rsidRDefault="00A90238" w:rsidP="004260A6">
            <w:pPr>
              <w:pStyle w:val="TAL"/>
              <w:rPr>
                <w:snapToGrid w:val="0"/>
              </w:rPr>
            </w:pPr>
            <w:r>
              <w:rPr>
                <w:snapToGrid w:val="0"/>
              </w:rPr>
              <w:t>15.1.0</w:t>
            </w:r>
          </w:p>
        </w:tc>
      </w:tr>
      <w:tr w:rsidR="00A90238" w:rsidRPr="00FF42F5" w14:paraId="255416B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01699C6"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160EB4"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3EFE0F" w14:textId="77777777" w:rsidR="00A90238" w:rsidRPr="004F02DA"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A56A3B" w14:textId="77777777" w:rsidR="00A90238" w:rsidRDefault="00A90238" w:rsidP="004260A6">
            <w:pPr>
              <w:pStyle w:val="TAL"/>
              <w:jc w:val="center"/>
              <w:rPr>
                <w:snapToGrid w:val="0"/>
              </w:rPr>
            </w:pPr>
            <w:r>
              <w:rPr>
                <w:snapToGrid w:val="0"/>
              </w:rPr>
              <w:t>0077</w:t>
            </w:r>
          </w:p>
        </w:tc>
        <w:tc>
          <w:tcPr>
            <w:tcW w:w="284" w:type="dxa"/>
            <w:tcBorders>
              <w:top w:val="single" w:sz="6" w:space="0" w:color="auto"/>
              <w:left w:val="single" w:sz="6" w:space="0" w:color="auto"/>
              <w:bottom w:val="single" w:sz="6" w:space="0" w:color="auto"/>
              <w:right w:val="single" w:sz="6" w:space="0" w:color="auto"/>
            </w:tcBorders>
          </w:tcPr>
          <w:p w14:paraId="7AE918AB"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646403"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55DA5BA" w14:textId="77777777" w:rsidR="00A90238" w:rsidRPr="00594581" w:rsidRDefault="00A90238" w:rsidP="004260A6">
            <w:pPr>
              <w:pStyle w:val="TAL"/>
              <w:rPr>
                <w:noProof/>
                <w:lang w:eastAsia="zh-CN"/>
              </w:rPr>
            </w:pPr>
            <w:r w:rsidRPr="00C4136A">
              <w:rPr>
                <w:noProof/>
              </w:rPr>
              <w:t xml:space="preserve">Camera </w:t>
            </w:r>
            <w:r>
              <w:rPr>
                <w:noProof/>
              </w:rPr>
              <w:t>query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AB93DB" w14:textId="77777777" w:rsidR="00A90238" w:rsidRDefault="00A90238" w:rsidP="004260A6">
            <w:pPr>
              <w:pStyle w:val="TAL"/>
              <w:rPr>
                <w:snapToGrid w:val="0"/>
              </w:rPr>
            </w:pPr>
            <w:r>
              <w:rPr>
                <w:snapToGrid w:val="0"/>
              </w:rPr>
              <w:t>15.1.0</w:t>
            </w:r>
          </w:p>
        </w:tc>
      </w:tr>
      <w:tr w:rsidR="00A90238" w:rsidRPr="00FF42F5" w14:paraId="37F9C58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5F95D3A"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7A4A9E"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8D735A" w14:textId="77777777" w:rsidR="00A90238" w:rsidRPr="005451D9"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8F295F" w14:textId="77777777" w:rsidR="00A90238" w:rsidRDefault="00A90238" w:rsidP="004260A6">
            <w:pPr>
              <w:pStyle w:val="TAL"/>
              <w:jc w:val="center"/>
              <w:rPr>
                <w:snapToGrid w:val="0"/>
              </w:rPr>
            </w:pPr>
            <w:r>
              <w:rPr>
                <w:snapToGrid w:val="0"/>
              </w:rPr>
              <w:t>0078</w:t>
            </w:r>
          </w:p>
        </w:tc>
        <w:tc>
          <w:tcPr>
            <w:tcW w:w="284" w:type="dxa"/>
            <w:tcBorders>
              <w:top w:val="single" w:sz="6" w:space="0" w:color="auto"/>
              <w:left w:val="single" w:sz="6" w:space="0" w:color="auto"/>
              <w:bottom w:val="single" w:sz="6" w:space="0" w:color="auto"/>
              <w:right w:val="single" w:sz="6" w:space="0" w:color="auto"/>
            </w:tcBorders>
          </w:tcPr>
          <w:p w14:paraId="78330E14"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B01D1C"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459A126" w14:textId="77777777" w:rsidR="00A90238" w:rsidRPr="00C4136A" w:rsidRDefault="00A90238" w:rsidP="004260A6">
            <w:pPr>
              <w:pStyle w:val="TAL"/>
              <w:rPr>
                <w:noProof/>
              </w:rPr>
            </w:pPr>
            <w:r w:rsidRPr="003B3DB8">
              <w:rPr>
                <w:noProof/>
              </w:rPr>
              <w:t>Video capabilities sharing enha</w:t>
            </w:r>
            <w:r>
              <w:rPr>
                <w:noProof/>
              </w:rPr>
              <w:t>n</w:t>
            </w:r>
            <w:r w:rsidRPr="003B3DB8">
              <w:rPr>
                <w:noProof/>
              </w:rPr>
              <w:t>cement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8810D0" w14:textId="77777777" w:rsidR="00A90238" w:rsidRDefault="00A90238" w:rsidP="004260A6">
            <w:pPr>
              <w:pStyle w:val="TAL"/>
              <w:rPr>
                <w:snapToGrid w:val="0"/>
              </w:rPr>
            </w:pPr>
            <w:r>
              <w:rPr>
                <w:snapToGrid w:val="0"/>
              </w:rPr>
              <w:t>15.1.0</w:t>
            </w:r>
          </w:p>
        </w:tc>
      </w:tr>
      <w:tr w:rsidR="00A90238" w:rsidRPr="00FF42F5" w14:paraId="4F785B2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1B3D83"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1374ED"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7973A1" w14:textId="77777777" w:rsidR="00A90238" w:rsidRPr="005451D9"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59E8F" w14:textId="77777777" w:rsidR="00A90238" w:rsidRDefault="00A90238" w:rsidP="004260A6">
            <w:pPr>
              <w:pStyle w:val="TAL"/>
              <w:jc w:val="center"/>
              <w:rPr>
                <w:snapToGrid w:val="0"/>
              </w:rPr>
            </w:pPr>
            <w:r>
              <w:rPr>
                <w:snapToGrid w:val="0"/>
              </w:rPr>
              <w:t>0079</w:t>
            </w:r>
          </w:p>
        </w:tc>
        <w:tc>
          <w:tcPr>
            <w:tcW w:w="284" w:type="dxa"/>
            <w:tcBorders>
              <w:top w:val="single" w:sz="6" w:space="0" w:color="auto"/>
              <w:left w:val="single" w:sz="6" w:space="0" w:color="auto"/>
              <w:bottom w:val="single" w:sz="6" w:space="0" w:color="auto"/>
              <w:right w:val="single" w:sz="6" w:space="0" w:color="auto"/>
            </w:tcBorders>
          </w:tcPr>
          <w:p w14:paraId="66B0C13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5F06E9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3CE4429" w14:textId="77777777" w:rsidR="00A90238" w:rsidRPr="003B3DB8" w:rsidRDefault="00A90238" w:rsidP="004260A6">
            <w:pPr>
              <w:pStyle w:val="TAL"/>
              <w:rPr>
                <w:noProof/>
              </w:rPr>
            </w:pPr>
            <w:r>
              <w:rPr>
                <w:noProof/>
              </w:rPr>
              <w:t>MCVideo emergency private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19950F" w14:textId="77777777" w:rsidR="00A90238" w:rsidRDefault="00A90238" w:rsidP="004260A6">
            <w:pPr>
              <w:pStyle w:val="TAL"/>
              <w:rPr>
                <w:snapToGrid w:val="0"/>
              </w:rPr>
            </w:pPr>
            <w:r>
              <w:rPr>
                <w:snapToGrid w:val="0"/>
              </w:rPr>
              <w:t>15.1.0</w:t>
            </w:r>
          </w:p>
        </w:tc>
      </w:tr>
      <w:tr w:rsidR="00A90238" w:rsidRPr="00FF42F5" w14:paraId="3FC50A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74EE1EE"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3E48B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788BD7" w14:textId="77777777" w:rsidR="00A90238" w:rsidRPr="005451D9" w:rsidRDefault="00A90238" w:rsidP="004260A6">
            <w:pPr>
              <w:pStyle w:val="TAL"/>
              <w:rPr>
                <w:snapToGrid w:val="0"/>
              </w:rPr>
            </w:pPr>
            <w:r>
              <w:rPr>
                <w:snapToGrid w:val="0"/>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999E82" w14:textId="77777777" w:rsidR="00A90238" w:rsidRDefault="00A90238" w:rsidP="004260A6">
            <w:pPr>
              <w:pStyle w:val="TAL"/>
              <w:jc w:val="center"/>
              <w:rPr>
                <w:snapToGrid w:val="0"/>
              </w:rPr>
            </w:pPr>
            <w:r>
              <w:rPr>
                <w:snapToGrid w:val="0"/>
              </w:rPr>
              <w:t>0080</w:t>
            </w:r>
          </w:p>
        </w:tc>
        <w:tc>
          <w:tcPr>
            <w:tcW w:w="284" w:type="dxa"/>
            <w:tcBorders>
              <w:top w:val="single" w:sz="6" w:space="0" w:color="auto"/>
              <w:left w:val="single" w:sz="6" w:space="0" w:color="auto"/>
              <w:bottom w:val="single" w:sz="6" w:space="0" w:color="auto"/>
              <w:right w:val="single" w:sz="6" w:space="0" w:color="auto"/>
            </w:tcBorders>
          </w:tcPr>
          <w:p w14:paraId="5762AE2D"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C0E317"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5D4D508" w14:textId="77777777" w:rsidR="00A90238" w:rsidRDefault="00A90238" w:rsidP="004260A6">
            <w:pPr>
              <w:pStyle w:val="TAL"/>
              <w:rPr>
                <w:noProof/>
              </w:rPr>
            </w:pPr>
            <w:r>
              <w:rPr>
                <w:noProof/>
              </w:rPr>
              <w:t>Functional model for MCVideo interconnection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FD4821" w14:textId="77777777" w:rsidR="00A90238" w:rsidRDefault="00A90238" w:rsidP="004260A6">
            <w:pPr>
              <w:pStyle w:val="TAL"/>
              <w:rPr>
                <w:snapToGrid w:val="0"/>
              </w:rPr>
            </w:pPr>
            <w:r>
              <w:rPr>
                <w:snapToGrid w:val="0"/>
              </w:rPr>
              <w:t>15.2.0</w:t>
            </w:r>
          </w:p>
        </w:tc>
      </w:tr>
      <w:tr w:rsidR="00A90238" w:rsidRPr="00FF42F5" w14:paraId="4E25BE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54315B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A5528A"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5C6D65"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D9FDF" w14:textId="77777777" w:rsidR="00A90238" w:rsidRDefault="00A90238" w:rsidP="004260A6">
            <w:pPr>
              <w:pStyle w:val="TAL"/>
              <w:jc w:val="center"/>
              <w:rPr>
                <w:snapToGrid w:val="0"/>
              </w:rPr>
            </w:pPr>
            <w:r>
              <w:rPr>
                <w:snapToGrid w:val="0"/>
              </w:rPr>
              <w:t>0083</w:t>
            </w:r>
          </w:p>
        </w:tc>
        <w:tc>
          <w:tcPr>
            <w:tcW w:w="284" w:type="dxa"/>
            <w:tcBorders>
              <w:top w:val="single" w:sz="6" w:space="0" w:color="auto"/>
              <w:left w:val="single" w:sz="6" w:space="0" w:color="auto"/>
              <w:bottom w:val="single" w:sz="6" w:space="0" w:color="auto"/>
              <w:right w:val="single" w:sz="6" w:space="0" w:color="auto"/>
            </w:tcBorders>
          </w:tcPr>
          <w:p w14:paraId="7B4B023A"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A17192"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8EA350" w14:textId="77777777" w:rsidR="00A90238" w:rsidRDefault="00A90238" w:rsidP="004260A6">
            <w:pPr>
              <w:pStyle w:val="TAL"/>
              <w:rPr>
                <w:noProof/>
              </w:rPr>
            </w:pPr>
            <w:r w:rsidRPr="00AC4417">
              <w:rPr>
                <w:rFonts w:hint="eastAsia"/>
                <w:noProof/>
                <w:lang w:eastAsia="zh-CN"/>
              </w:rPr>
              <w:t>CR on clarification</w:t>
            </w:r>
            <w:r>
              <w:rPr>
                <w:noProof/>
                <w:lang w:eastAsia="zh-CN"/>
              </w:rPr>
              <w:t xml:space="preserve"> for MC service group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1C1386" w14:textId="77777777" w:rsidR="00A90238" w:rsidRDefault="00A90238" w:rsidP="004260A6">
            <w:pPr>
              <w:pStyle w:val="TAL"/>
              <w:rPr>
                <w:snapToGrid w:val="0"/>
              </w:rPr>
            </w:pPr>
            <w:r>
              <w:rPr>
                <w:snapToGrid w:val="0"/>
              </w:rPr>
              <w:t>15.2.0</w:t>
            </w:r>
          </w:p>
        </w:tc>
      </w:tr>
      <w:tr w:rsidR="00A90238" w:rsidRPr="00FF42F5" w14:paraId="6C9D46B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919080C"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567851"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52B1F6"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8211FE" w14:textId="77777777" w:rsidR="00A90238" w:rsidRDefault="00A90238" w:rsidP="004260A6">
            <w:pPr>
              <w:pStyle w:val="TAL"/>
              <w:jc w:val="center"/>
              <w:rPr>
                <w:snapToGrid w:val="0"/>
              </w:rPr>
            </w:pPr>
            <w:r>
              <w:rPr>
                <w:snapToGrid w:val="0"/>
              </w:rPr>
              <w:t>0084</w:t>
            </w:r>
          </w:p>
        </w:tc>
        <w:tc>
          <w:tcPr>
            <w:tcW w:w="284" w:type="dxa"/>
            <w:tcBorders>
              <w:top w:val="single" w:sz="6" w:space="0" w:color="auto"/>
              <w:left w:val="single" w:sz="6" w:space="0" w:color="auto"/>
              <w:bottom w:val="single" w:sz="6" w:space="0" w:color="auto"/>
              <w:right w:val="single" w:sz="6" w:space="0" w:color="auto"/>
            </w:tcBorders>
          </w:tcPr>
          <w:p w14:paraId="7BF91F20"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2C175F"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895E04" w14:textId="77777777" w:rsidR="00A90238" w:rsidRPr="00AC4417" w:rsidRDefault="00A90238" w:rsidP="004260A6">
            <w:pPr>
              <w:pStyle w:val="TAL"/>
              <w:rPr>
                <w:noProof/>
                <w:lang w:eastAsia="zh-CN"/>
              </w:rPr>
            </w:pPr>
            <w:r w:rsidRPr="00CC0FB7">
              <w:rPr>
                <w:noProof/>
              </w:rPr>
              <w:t>Mutual adaption</w:t>
            </w:r>
            <w:r>
              <w:rPr>
                <w:noProof/>
              </w:rPr>
              <w:t xml:space="preserve"> during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E8BCBC" w14:textId="77777777" w:rsidR="00A90238" w:rsidRDefault="00A90238" w:rsidP="004260A6">
            <w:pPr>
              <w:pStyle w:val="TAL"/>
              <w:rPr>
                <w:snapToGrid w:val="0"/>
              </w:rPr>
            </w:pPr>
            <w:r>
              <w:rPr>
                <w:snapToGrid w:val="0"/>
              </w:rPr>
              <w:t>15.2.0</w:t>
            </w:r>
          </w:p>
        </w:tc>
      </w:tr>
      <w:tr w:rsidR="00A90238" w:rsidRPr="00FF42F5" w14:paraId="581329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AFEE0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4C0220"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FA4F34"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BD65F8" w14:textId="77777777" w:rsidR="00A90238" w:rsidRDefault="00A90238" w:rsidP="004260A6">
            <w:pPr>
              <w:pStyle w:val="TAL"/>
              <w:jc w:val="center"/>
              <w:rPr>
                <w:snapToGrid w:val="0"/>
              </w:rPr>
            </w:pPr>
            <w:r>
              <w:rPr>
                <w:snapToGrid w:val="0"/>
              </w:rPr>
              <w:t>0085</w:t>
            </w:r>
          </w:p>
        </w:tc>
        <w:tc>
          <w:tcPr>
            <w:tcW w:w="284" w:type="dxa"/>
            <w:tcBorders>
              <w:top w:val="single" w:sz="6" w:space="0" w:color="auto"/>
              <w:left w:val="single" w:sz="6" w:space="0" w:color="auto"/>
              <w:bottom w:val="single" w:sz="6" w:space="0" w:color="auto"/>
              <w:right w:val="single" w:sz="6" w:space="0" w:color="auto"/>
            </w:tcBorders>
          </w:tcPr>
          <w:p w14:paraId="33FD9A09"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0B14ED"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B2E90C6" w14:textId="77777777" w:rsidR="00A90238" w:rsidRPr="00CC0FB7" w:rsidRDefault="00A90238" w:rsidP="004260A6">
            <w:pPr>
              <w:pStyle w:val="TAL"/>
              <w:rPr>
                <w:noProof/>
              </w:rPr>
            </w:pPr>
            <w:r w:rsidRPr="00EB6EAB">
              <w:rPr>
                <w:noProof/>
              </w:rPr>
              <w:t>Renaming of MC</w:t>
            </w:r>
            <w:r>
              <w:rPr>
                <w:noProof/>
              </w:rPr>
              <w:t>Video</w:t>
            </w:r>
            <w:r w:rsidRPr="00EB6EAB">
              <w:rPr>
                <w:noProof/>
              </w:rPr>
              <w:t xml:space="preserve"> emergency group call cancel</w:t>
            </w:r>
            <w:r>
              <w:rPr>
                <w:noProof/>
              </w:rPr>
              <w:t xml:space="preserve"> and correction to clause</w:t>
            </w:r>
            <w:r>
              <w:t xml:space="preserve"> 7.1.2.5.</w:t>
            </w:r>
            <w:r w:rsidRPr="00AB5FED">
              <w:t>1.3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475037A" w14:textId="77777777" w:rsidR="00A90238" w:rsidRDefault="00A90238" w:rsidP="004260A6">
            <w:pPr>
              <w:pStyle w:val="TAL"/>
              <w:rPr>
                <w:snapToGrid w:val="0"/>
              </w:rPr>
            </w:pPr>
            <w:r>
              <w:rPr>
                <w:snapToGrid w:val="0"/>
              </w:rPr>
              <w:t>15.2.0</w:t>
            </w:r>
          </w:p>
        </w:tc>
      </w:tr>
      <w:tr w:rsidR="00A90238" w:rsidRPr="00FF42F5" w14:paraId="1EBB9A0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22906B9"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F3D607"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6696E5"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B7AC8D" w14:textId="77777777" w:rsidR="00A90238" w:rsidRDefault="00A90238" w:rsidP="004260A6">
            <w:pPr>
              <w:pStyle w:val="TAL"/>
              <w:jc w:val="center"/>
              <w:rPr>
                <w:snapToGrid w:val="0"/>
              </w:rPr>
            </w:pPr>
            <w:r>
              <w:rPr>
                <w:snapToGrid w:val="0"/>
              </w:rPr>
              <w:t>0086</w:t>
            </w:r>
          </w:p>
        </w:tc>
        <w:tc>
          <w:tcPr>
            <w:tcW w:w="284" w:type="dxa"/>
            <w:tcBorders>
              <w:top w:val="single" w:sz="6" w:space="0" w:color="auto"/>
              <w:left w:val="single" w:sz="6" w:space="0" w:color="auto"/>
              <w:bottom w:val="single" w:sz="6" w:space="0" w:color="auto"/>
              <w:right w:val="single" w:sz="6" w:space="0" w:color="auto"/>
            </w:tcBorders>
          </w:tcPr>
          <w:p w14:paraId="5263838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B89D0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6C824A" w14:textId="77777777" w:rsidR="00A90238" w:rsidRPr="00EB6EAB" w:rsidRDefault="00A90238" w:rsidP="004260A6">
            <w:pPr>
              <w:pStyle w:val="TAL"/>
              <w:rPr>
                <w:noProof/>
              </w:rPr>
            </w:pPr>
            <w:r w:rsidRPr="00D90A91">
              <w:rPr>
                <w:noProof/>
              </w:rPr>
              <w:t>Adding implicit</w:t>
            </w:r>
            <w:r>
              <w:rPr>
                <w:noProof/>
              </w:rPr>
              <w:t xml:space="preserve"> transmit media</w:t>
            </w:r>
            <w:r w:rsidRPr="00D90A91">
              <w:rPr>
                <w:noProof/>
              </w:rPr>
              <w:t xml:space="preserve"> request IE to MCVideo emergency group call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CF1093" w14:textId="77777777" w:rsidR="00A90238" w:rsidRDefault="00A90238" w:rsidP="004260A6">
            <w:pPr>
              <w:pStyle w:val="TAL"/>
              <w:rPr>
                <w:snapToGrid w:val="0"/>
              </w:rPr>
            </w:pPr>
            <w:r>
              <w:rPr>
                <w:snapToGrid w:val="0"/>
              </w:rPr>
              <w:t>15.2.0</w:t>
            </w:r>
          </w:p>
        </w:tc>
      </w:tr>
      <w:tr w:rsidR="00A90238" w:rsidRPr="00FF42F5" w14:paraId="1FCD9A7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10514A"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0B4272"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0102F5"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DB2813" w14:textId="77777777" w:rsidR="00A90238" w:rsidRDefault="00A90238" w:rsidP="004260A6">
            <w:pPr>
              <w:pStyle w:val="TAL"/>
              <w:jc w:val="center"/>
              <w:rPr>
                <w:snapToGrid w:val="0"/>
              </w:rPr>
            </w:pPr>
            <w:r>
              <w:rPr>
                <w:snapToGrid w:val="0"/>
              </w:rPr>
              <w:t>0087</w:t>
            </w:r>
          </w:p>
        </w:tc>
        <w:tc>
          <w:tcPr>
            <w:tcW w:w="284" w:type="dxa"/>
            <w:tcBorders>
              <w:top w:val="single" w:sz="6" w:space="0" w:color="auto"/>
              <w:left w:val="single" w:sz="6" w:space="0" w:color="auto"/>
              <w:bottom w:val="single" w:sz="6" w:space="0" w:color="auto"/>
              <w:right w:val="single" w:sz="6" w:space="0" w:color="auto"/>
            </w:tcBorders>
          </w:tcPr>
          <w:p w14:paraId="319D4E2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CBDB3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A513BB" w14:textId="77777777" w:rsidR="00A90238" w:rsidRPr="00D90A91" w:rsidRDefault="00A90238" w:rsidP="004260A6">
            <w:pPr>
              <w:pStyle w:val="TAL"/>
              <w:rPr>
                <w:noProof/>
              </w:rPr>
            </w:pPr>
            <w:r w:rsidRPr="00EB6EAB">
              <w:rPr>
                <w:noProof/>
              </w:rPr>
              <w:t>Renaming of MC</w:t>
            </w:r>
            <w:r>
              <w:rPr>
                <w:noProof/>
              </w:rPr>
              <w:t>Video</w:t>
            </w:r>
            <w:r w:rsidRPr="00EB6EAB">
              <w:rPr>
                <w:noProof/>
              </w:rPr>
              <w:t xml:space="preserve"> </w:t>
            </w:r>
            <w:r w:rsidRPr="005A3E8B">
              <w:rPr>
                <w:noProof/>
              </w:rPr>
              <w:t>"</w:t>
            </w:r>
            <w:r w:rsidRPr="00EB6EAB">
              <w:rPr>
                <w:noProof/>
              </w:rPr>
              <w:t>emergency c</w:t>
            </w:r>
            <w:r>
              <w:rPr>
                <w:noProof/>
              </w:rPr>
              <w:t>ondition</w:t>
            </w:r>
            <w:r w:rsidRPr="005A3E8B">
              <w:rPr>
                <w:noProof/>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F2F5D4" w14:textId="77777777" w:rsidR="00A90238" w:rsidRDefault="00A90238" w:rsidP="004260A6">
            <w:pPr>
              <w:pStyle w:val="TAL"/>
              <w:rPr>
                <w:snapToGrid w:val="0"/>
              </w:rPr>
            </w:pPr>
            <w:r>
              <w:rPr>
                <w:snapToGrid w:val="0"/>
              </w:rPr>
              <w:t>15.2.0</w:t>
            </w:r>
          </w:p>
        </w:tc>
      </w:tr>
      <w:tr w:rsidR="00A90238" w:rsidRPr="00FF42F5" w14:paraId="3C46E86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DAB6F8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E2F6B3"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1EE448"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285AEC" w14:textId="77777777" w:rsidR="00A90238" w:rsidRDefault="00A90238" w:rsidP="004260A6">
            <w:pPr>
              <w:pStyle w:val="TAL"/>
              <w:jc w:val="center"/>
              <w:rPr>
                <w:snapToGrid w:val="0"/>
              </w:rPr>
            </w:pPr>
            <w:r>
              <w:rPr>
                <w:snapToGrid w:val="0"/>
              </w:rPr>
              <w:t>0091</w:t>
            </w:r>
          </w:p>
        </w:tc>
        <w:tc>
          <w:tcPr>
            <w:tcW w:w="284" w:type="dxa"/>
            <w:tcBorders>
              <w:top w:val="single" w:sz="6" w:space="0" w:color="auto"/>
              <w:left w:val="single" w:sz="6" w:space="0" w:color="auto"/>
              <w:bottom w:val="single" w:sz="6" w:space="0" w:color="auto"/>
              <w:right w:val="single" w:sz="6" w:space="0" w:color="auto"/>
            </w:tcBorders>
          </w:tcPr>
          <w:p w14:paraId="3534F57D"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BA898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3A3CE8" w14:textId="77777777" w:rsidR="00A90238" w:rsidRPr="00EB6EAB" w:rsidRDefault="00A90238" w:rsidP="004260A6">
            <w:pPr>
              <w:pStyle w:val="TAL"/>
              <w:rPr>
                <w:noProof/>
              </w:rPr>
            </w:pPr>
            <w:r>
              <w:rPr>
                <w:rFonts w:hint="eastAsia"/>
                <w:noProof/>
                <w:lang w:eastAsia="zh-CN"/>
              </w:rPr>
              <w:t>Rejection of g</w:t>
            </w:r>
            <w:r w:rsidRPr="00812F59">
              <w:rPr>
                <w:rFonts w:hint="eastAsia"/>
                <w:noProof/>
                <w:lang w:eastAsia="zh-CN"/>
              </w:rPr>
              <w:t xml:space="preserve">roup </w:t>
            </w:r>
            <w:r>
              <w:rPr>
                <w:rFonts w:hint="eastAsia"/>
                <w:noProof/>
                <w:lang w:eastAsia="zh-CN"/>
              </w:rPr>
              <w:t>call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3F73B6" w14:textId="77777777" w:rsidR="00A90238" w:rsidRDefault="00A90238" w:rsidP="004260A6">
            <w:pPr>
              <w:pStyle w:val="TAL"/>
              <w:rPr>
                <w:snapToGrid w:val="0"/>
              </w:rPr>
            </w:pPr>
            <w:r>
              <w:rPr>
                <w:snapToGrid w:val="0"/>
              </w:rPr>
              <w:t>15.2.0</w:t>
            </w:r>
          </w:p>
        </w:tc>
      </w:tr>
      <w:tr w:rsidR="00A90238" w:rsidRPr="00FF42F5" w14:paraId="1DB76E1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74DB439"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07A02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981A3C"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36BBB" w14:textId="77777777" w:rsidR="00A90238" w:rsidRDefault="00A90238" w:rsidP="004260A6">
            <w:pPr>
              <w:pStyle w:val="TAL"/>
              <w:jc w:val="center"/>
              <w:rPr>
                <w:snapToGrid w:val="0"/>
              </w:rPr>
            </w:pPr>
            <w:r>
              <w:rPr>
                <w:snapToGrid w:val="0"/>
              </w:rPr>
              <w:t>0093</w:t>
            </w:r>
          </w:p>
        </w:tc>
        <w:tc>
          <w:tcPr>
            <w:tcW w:w="284" w:type="dxa"/>
            <w:tcBorders>
              <w:top w:val="single" w:sz="6" w:space="0" w:color="auto"/>
              <w:left w:val="single" w:sz="6" w:space="0" w:color="auto"/>
              <w:bottom w:val="single" w:sz="6" w:space="0" w:color="auto"/>
              <w:right w:val="single" w:sz="6" w:space="0" w:color="auto"/>
            </w:tcBorders>
          </w:tcPr>
          <w:p w14:paraId="4BB8A93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3FA8DA"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33D63D3" w14:textId="77777777" w:rsidR="00A90238" w:rsidRDefault="00A90238" w:rsidP="004260A6">
            <w:pPr>
              <w:pStyle w:val="TAL"/>
              <w:rPr>
                <w:noProof/>
                <w:lang w:eastAsia="zh-CN"/>
              </w:rPr>
            </w:pPr>
            <w:r>
              <w:rPr>
                <w:rFonts w:hint="eastAsia"/>
                <w:noProof/>
                <w:lang w:eastAsia="zh-CN"/>
              </w:rPr>
              <w:t>MCVideo server PSI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2B6B11" w14:textId="77777777" w:rsidR="00A90238" w:rsidRDefault="00A90238" w:rsidP="004260A6">
            <w:pPr>
              <w:pStyle w:val="TAL"/>
              <w:rPr>
                <w:snapToGrid w:val="0"/>
              </w:rPr>
            </w:pPr>
            <w:r>
              <w:rPr>
                <w:snapToGrid w:val="0"/>
              </w:rPr>
              <w:t>15.2.0</w:t>
            </w:r>
          </w:p>
        </w:tc>
      </w:tr>
      <w:tr w:rsidR="00A90238" w:rsidRPr="00FF42F5" w14:paraId="7AA001F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06B555"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673CF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9ACDB0"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D19960" w14:textId="77777777" w:rsidR="00A90238" w:rsidRDefault="00A90238" w:rsidP="004260A6">
            <w:pPr>
              <w:pStyle w:val="TAL"/>
              <w:jc w:val="center"/>
              <w:rPr>
                <w:snapToGrid w:val="0"/>
              </w:rPr>
            </w:pPr>
            <w:r>
              <w:rPr>
                <w:snapToGrid w:val="0"/>
              </w:rPr>
              <w:t>0095</w:t>
            </w:r>
          </w:p>
        </w:tc>
        <w:tc>
          <w:tcPr>
            <w:tcW w:w="284" w:type="dxa"/>
            <w:tcBorders>
              <w:top w:val="single" w:sz="6" w:space="0" w:color="auto"/>
              <w:left w:val="single" w:sz="6" w:space="0" w:color="auto"/>
              <w:bottom w:val="single" w:sz="6" w:space="0" w:color="auto"/>
              <w:right w:val="single" w:sz="6" w:space="0" w:color="auto"/>
            </w:tcBorders>
          </w:tcPr>
          <w:p w14:paraId="64F5D9C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B19D2F"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E7FCC0" w14:textId="77777777" w:rsidR="00A90238" w:rsidRDefault="00A90238" w:rsidP="004260A6">
            <w:pPr>
              <w:pStyle w:val="TAL"/>
              <w:rPr>
                <w:noProof/>
                <w:lang w:eastAsia="zh-CN"/>
              </w:rPr>
            </w:pPr>
            <w:r>
              <w:rPr>
                <w:rFonts w:hint="eastAsia"/>
                <w:lang w:eastAsia="zh-CN"/>
              </w:rPr>
              <w:t xml:space="preserve">Correction of wrong </w:t>
            </w:r>
            <w:r w:rsidRPr="005A3E8B">
              <w:rPr>
                <w:lang w:eastAsia="zh-CN"/>
              </w:rPr>
              <w:t>"</w:t>
            </w:r>
            <w:r>
              <w:rPr>
                <w:rFonts w:hint="eastAsia"/>
                <w:lang w:eastAsia="zh-CN"/>
              </w:rPr>
              <w:t>MCPTT</w:t>
            </w:r>
            <w:r w:rsidRPr="005A3E8B">
              <w:rPr>
                <w:lang w:eastAsia="zh-CN"/>
              </w:rPr>
              <w:t>"</w:t>
            </w:r>
            <w:r>
              <w:rPr>
                <w:rFonts w:hint="eastAsia"/>
                <w:lang w:eastAsia="zh-CN"/>
              </w:rPr>
              <w:t xml:space="preserve"> words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D82213" w14:textId="77777777" w:rsidR="00A90238" w:rsidRDefault="00A90238" w:rsidP="004260A6">
            <w:pPr>
              <w:pStyle w:val="TAL"/>
              <w:rPr>
                <w:snapToGrid w:val="0"/>
              </w:rPr>
            </w:pPr>
            <w:r>
              <w:rPr>
                <w:snapToGrid w:val="0"/>
              </w:rPr>
              <w:t>15.2.0</w:t>
            </w:r>
          </w:p>
        </w:tc>
      </w:tr>
      <w:tr w:rsidR="00A90238" w:rsidRPr="00FF42F5" w14:paraId="79C838B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777B951"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0D43F2"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48DDA"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F2D69D" w14:textId="77777777" w:rsidR="00A90238" w:rsidRDefault="00A90238" w:rsidP="004260A6">
            <w:pPr>
              <w:pStyle w:val="TAL"/>
              <w:jc w:val="center"/>
              <w:rPr>
                <w:snapToGrid w:val="0"/>
              </w:rPr>
            </w:pPr>
            <w:r>
              <w:rPr>
                <w:snapToGrid w:val="0"/>
              </w:rPr>
              <w:t>0097</w:t>
            </w:r>
          </w:p>
        </w:tc>
        <w:tc>
          <w:tcPr>
            <w:tcW w:w="284" w:type="dxa"/>
            <w:tcBorders>
              <w:top w:val="single" w:sz="6" w:space="0" w:color="auto"/>
              <w:left w:val="single" w:sz="6" w:space="0" w:color="auto"/>
              <w:bottom w:val="single" w:sz="6" w:space="0" w:color="auto"/>
              <w:right w:val="single" w:sz="6" w:space="0" w:color="auto"/>
            </w:tcBorders>
          </w:tcPr>
          <w:p w14:paraId="2120068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A7131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893BC48" w14:textId="77777777" w:rsidR="00A90238" w:rsidRDefault="00A90238" w:rsidP="004260A6">
            <w:pPr>
              <w:pStyle w:val="TAL"/>
              <w:rPr>
                <w:lang w:eastAsia="zh-CN"/>
              </w:rPr>
            </w:pPr>
            <w:r w:rsidRPr="00EB6EAB">
              <w:rPr>
                <w:noProof/>
              </w:rPr>
              <w:t xml:space="preserve">Renaming of </w:t>
            </w:r>
            <w:r w:rsidRPr="005A3E8B">
              <w:rPr>
                <w:noProof/>
              </w:rPr>
              <w:t>"</w:t>
            </w:r>
            <w:r w:rsidRPr="00EB6EAB">
              <w:rPr>
                <w:noProof/>
              </w:rPr>
              <w:t>MC</w:t>
            </w:r>
            <w:r>
              <w:rPr>
                <w:noProof/>
              </w:rPr>
              <w:t>Video</w:t>
            </w:r>
            <w:r w:rsidRPr="00EB6EAB">
              <w:rPr>
                <w:noProof/>
              </w:rPr>
              <w:t xml:space="preserve"> emergency </w:t>
            </w:r>
            <w:r>
              <w:rPr>
                <w:noProof/>
              </w:rPr>
              <w:t>state cancel</w:t>
            </w:r>
            <w:r w:rsidRPr="005A3E8B">
              <w:rPr>
                <w:noProof/>
              </w:rPr>
              <w:t>"</w:t>
            </w:r>
            <w:r>
              <w:rPr>
                <w:noProof/>
              </w:rPr>
              <w:t xml:space="preserve"> and other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AB0413" w14:textId="77777777" w:rsidR="00A90238" w:rsidRDefault="00A90238" w:rsidP="004260A6">
            <w:pPr>
              <w:pStyle w:val="TAL"/>
              <w:rPr>
                <w:snapToGrid w:val="0"/>
              </w:rPr>
            </w:pPr>
            <w:r>
              <w:rPr>
                <w:snapToGrid w:val="0"/>
              </w:rPr>
              <w:t>15.2.0</w:t>
            </w:r>
          </w:p>
        </w:tc>
      </w:tr>
      <w:tr w:rsidR="00A90238" w:rsidRPr="00FF42F5" w14:paraId="36B31B6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134F9A9"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5A83F7"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855DB8" w14:textId="77777777" w:rsidR="00A90238" w:rsidRDefault="00A90238" w:rsidP="004260A6">
            <w:pPr>
              <w:pStyle w:val="TAL"/>
              <w:rPr>
                <w:snapToGrid w:val="0"/>
              </w:rPr>
            </w:pPr>
            <w:r>
              <w:rPr>
                <w:snapToGrid w:val="0"/>
              </w:rPr>
              <w:t>SP-180147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691E28" w14:textId="77777777" w:rsidR="00A90238" w:rsidRDefault="00A90238" w:rsidP="004260A6">
            <w:pPr>
              <w:pStyle w:val="TAL"/>
              <w:jc w:val="center"/>
              <w:rPr>
                <w:snapToGrid w:val="0"/>
              </w:rPr>
            </w:pPr>
            <w:r>
              <w:rPr>
                <w:snapToGrid w:val="0"/>
              </w:rPr>
              <w:t>0099</w:t>
            </w:r>
          </w:p>
        </w:tc>
        <w:tc>
          <w:tcPr>
            <w:tcW w:w="284" w:type="dxa"/>
            <w:tcBorders>
              <w:top w:val="single" w:sz="6" w:space="0" w:color="auto"/>
              <w:left w:val="single" w:sz="6" w:space="0" w:color="auto"/>
              <w:bottom w:val="single" w:sz="6" w:space="0" w:color="auto"/>
              <w:right w:val="single" w:sz="6" w:space="0" w:color="auto"/>
            </w:tcBorders>
          </w:tcPr>
          <w:p w14:paraId="11B6B4DC"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45049C"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CEA059" w14:textId="77777777" w:rsidR="00A90238" w:rsidRPr="00EB6EAB" w:rsidRDefault="00A90238" w:rsidP="004260A6">
            <w:pPr>
              <w:pStyle w:val="TAL"/>
              <w:rPr>
                <w:noProof/>
              </w:rPr>
            </w:pPr>
            <w:r w:rsidRPr="00554C01">
              <w:rPr>
                <w:noProof/>
              </w:rPr>
              <w:t>Correction of security specification references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EA61B5" w14:textId="77777777" w:rsidR="00A90238" w:rsidRDefault="00A90238" w:rsidP="004260A6">
            <w:pPr>
              <w:pStyle w:val="TAL"/>
              <w:rPr>
                <w:snapToGrid w:val="0"/>
              </w:rPr>
            </w:pPr>
            <w:r>
              <w:rPr>
                <w:snapToGrid w:val="0"/>
              </w:rPr>
              <w:t>15.3.0</w:t>
            </w:r>
          </w:p>
        </w:tc>
      </w:tr>
      <w:tr w:rsidR="00A90238" w:rsidRPr="00FF42F5" w14:paraId="5E4D8F3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02EC5D7"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687BE8"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6652F7" w14:textId="77777777" w:rsidR="00A90238" w:rsidRDefault="00A90238" w:rsidP="004260A6">
            <w:pPr>
              <w:pStyle w:val="TAL"/>
              <w:rPr>
                <w:snapToGrid w:val="0"/>
              </w:rPr>
            </w:pPr>
            <w:r>
              <w:rPr>
                <w:snapToGrid w:val="0"/>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89A5EB" w14:textId="77777777" w:rsidR="00A90238" w:rsidRDefault="00A90238" w:rsidP="004260A6">
            <w:pPr>
              <w:pStyle w:val="TAL"/>
              <w:jc w:val="center"/>
              <w:rPr>
                <w:snapToGrid w:val="0"/>
              </w:rPr>
            </w:pPr>
            <w:r>
              <w:rPr>
                <w:snapToGrid w:val="0"/>
              </w:rPr>
              <w:t>0100</w:t>
            </w:r>
          </w:p>
        </w:tc>
        <w:tc>
          <w:tcPr>
            <w:tcW w:w="284" w:type="dxa"/>
            <w:tcBorders>
              <w:top w:val="single" w:sz="6" w:space="0" w:color="auto"/>
              <w:left w:val="single" w:sz="6" w:space="0" w:color="auto"/>
              <w:bottom w:val="single" w:sz="6" w:space="0" w:color="auto"/>
              <w:right w:val="single" w:sz="6" w:space="0" w:color="auto"/>
            </w:tcBorders>
          </w:tcPr>
          <w:p w14:paraId="27AF208F"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80CEEA"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C8EACFD" w14:textId="77777777" w:rsidR="00A90238" w:rsidRPr="00554C01" w:rsidRDefault="00A90238" w:rsidP="004260A6">
            <w:pPr>
              <w:pStyle w:val="TAL"/>
              <w:rPr>
                <w:noProof/>
              </w:rPr>
            </w:pPr>
            <w:r w:rsidRPr="000943F3">
              <w:rPr>
                <w:noProof/>
              </w:rPr>
              <w:t>User profile for MCVideo migration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88F58C6" w14:textId="77777777" w:rsidR="00A90238" w:rsidRDefault="00A90238" w:rsidP="004260A6">
            <w:pPr>
              <w:pStyle w:val="TAL"/>
              <w:rPr>
                <w:snapToGrid w:val="0"/>
              </w:rPr>
            </w:pPr>
            <w:r>
              <w:rPr>
                <w:snapToGrid w:val="0"/>
              </w:rPr>
              <w:t>15.3.0</w:t>
            </w:r>
          </w:p>
        </w:tc>
      </w:tr>
      <w:tr w:rsidR="00A90238" w:rsidRPr="00FF42F5" w14:paraId="5472A46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07C821B"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81E14"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C697B2" w14:textId="77777777" w:rsidR="00A90238" w:rsidRDefault="00A90238" w:rsidP="004260A6">
            <w:pPr>
              <w:pStyle w:val="TAL"/>
              <w:rPr>
                <w:snapToGrid w:val="0"/>
              </w:rPr>
            </w:pPr>
            <w:r>
              <w:rPr>
                <w:snapToGrid w:val="0"/>
              </w:rPr>
              <w:t>SP-180152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B64481" w14:textId="77777777" w:rsidR="00A90238" w:rsidRDefault="00A90238" w:rsidP="004260A6">
            <w:pPr>
              <w:pStyle w:val="TAL"/>
              <w:jc w:val="center"/>
              <w:rPr>
                <w:snapToGrid w:val="0"/>
              </w:rPr>
            </w:pPr>
            <w:r>
              <w:rPr>
                <w:snapToGrid w:val="0"/>
              </w:rPr>
              <w:t>0101</w:t>
            </w:r>
          </w:p>
        </w:tc>
        <w:tc>
          <w:tcPr>
            <w:tcW w:w="284" w:type="dxa"/>
            <w:tcBorders>
              <w:top w:val="single" w:sz="6" w:space="0" w:color="auto"/>
              <w:left w:val="single" w:sz="6" w:space="0" w:color="auto"/>
              <w:bottom w:val="single" w:sz="6" w:space="0" w:color="auto"/>
              <w:right w:val="single" w:sz="6" w:space="0" w:color="auto"/>
            </w:tcBorders>
          </w:tcPr>
          <w:p w14:paraId="796EF59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D0447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0DFACCD" w14:textId="77777777" w:rsidR="00A90238" w:rsidRPr="000943F3" w:rsidRDefault="00A90238" w:rsidP="004260A6">
            <w:pPr>
              <w:pStyle w:val="TAL"/>
              <w:rPr>
                <w:noProof/>
              </w:rPr>
            </w:pPr>
            <w:r w:rsidRPr="002C1425">
              <w:rPr>
                <w:noProof/>
              </w:rPr>
              <w:t>Update of references to stage 1 specifications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FF4FBF4" w14:textId="77777777" w:rsidR="00A90238" w:rsidRDefault="00A90238" w:rsidP="004260A6">
            <w:pPr>
              <w:pStyle w:val="TAL"/>
              <w:rPr>
                <w:snapToGrid w:val="0"/>
              </w:rPr>
            </w:pPr>
            <w:r>
              <w:rPr>
                <w:snapToGrid w:val="0"/>
              </w:rPr>
              <w:t>15.3.0</w:t>
            </w:r>
          </w:p>
        </w:tc>
      </w:tr>
      <w:tr w:rsidR="00A90238" w:rsidRPr="00FF42F5" w14:paraId="001DAA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D1A8279"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0C417D"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39109C" w14:textId="77777777" w:rsidR="00A90238" w:rsidRDefault="00A90238" w:rsidP="004260A6">
            <w:pPr>
              <w:pStyle w:val="TAL"/>
              <w:rPr>
                <w:snapToGrid w:val="0"/>
              </w:rPr>
            </w:pPr>
            <w:r>
              <w:rPr>
                <w:snapToGrid w:val="0"/>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3EECFD" w14:textId="77777777" w:rsidR="00A90238" w:rsidRDefault="00A90238" w:rsidP="004260A6">
            <w:pPr>
              <w:pStyle w:val="TAL"/>
              <w:jc w:val="center"/>
              <w:rPr>
                <w:snapToGrid w:val="0"/>
              </w:rPr>
            </w:pPr>
            <w:r>
              <w:rPr>
                <w:snapToGrid w:val="0"/>
              </w:rPr>
              <w:t>0103</w:t>
            </w:r>
          </w:p>
        </w:tc>
        <w:tc>
          <w:tcPr>
            <w:tcW w:w="284" w:type="dxa"/>
            <w:tcBorders>
              <w:top w:val="single" w:sz="6" w:space="0" w:color="auto"/>
              <w:left w:val="single" w:sz="6" w:space="0" w:color="auto"/>
              <w:bottom w:val="single" w:sz="6" w:space="0" w:color="auto"/>
              <w:right w:val="single" w:sz="6" w:space="0" w:color="auto"/>
            </w:tcBorders>
          </w:tcPr>
          <w:p w14:paraId="0B16883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748BCE"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4245844" w14:textId="77777777" w:rsidR="00A90238" w:rsidRPr="002C1425" w:rsidRDefault="00A90238" w:rsidP="004260A6">
            <w:pPr>
              <w:pStyle w:val="TAL"/>
              <w:rPr>
                <w:noProof/>
              </w:rPr>
            </w:pPr>
            <w:r w:rsidRPr="00F53DA0">
              <w:rPr>
                <w:noProof/>
              </w:rPr>
              <w:t>Definition of MCVideo-3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15B2169" w14:textId="77777777" w:rsidR="00A90238" w:rsidRDefault="00A90238" w:rsidP="004260A6">
            <w:pPr>
              <w:pStyle w:val="TAL"/>
              <w:rPr>
                <w:snapToGrid w:val="0"/>
              </w:rPr>
            </w:pPr>
            <w:r>
              <w:rPr>
                <w:snapToGrid w:val="0"/>
              </w:rPr>
              <w:t>15.3.0</w:t>
            </w:r>
          </w:p>
        </w:tc>
      </w:tr>
      <w:tr w:rsidR="00A90238" w:rsidRPr="00FF42F5" w14:paraId="2993B1E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D3195F8" w14:textId="77777777" w:rsidR="00A90238" w:rsidRDefault="00A90238" w:rsidP="004260A6">
            <w:pPr>
              <w:pStyle w:val="TAL"/>
              <w:rPr>
                <w:snapToGrid w:val="0"/>
              </w:rPr>
            </w:pPr>
            <w:r>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52F3DB" w14:textId="77777777" w:rsidR="00A90238" w:rsidRDefault="00A90238" w:rsidP="004260A6">
            <w:pPr>
              <w:pStyle w:val="TAL"/>
              <w:rPr>
                <w:snapToGrid w:val="0"/>
              </w:rPr>
            </w:pPr>
            <w:r>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61F996" w14:textId="77777777" w:rsidR="00A90238" w:rsidRDefault="00A90238" w:rsidP="004260A6">
            <w:pPr>
              <w:pStyle w:val="TAL"/>
              <w:rPr>
                <w:snapToGrid w:val="0"/>
              </w:rPr>
            </w:pPr>
            <w:r>
              <w:rPr>
                <w:snapToGrid w:val="0"/>
              </w:rPr>
              <w:t>SP-180366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B09C4C" w14:textId="77777777" w:rsidR="00A90238" w:rsidRDefault="00A90238" w:rsidP="004260A6">
            <w:pPr>
              <w:pStyle w:val="TAL"/>
              <w:jc w:val="center"/>
              <w:rPr>
                <w:snapToGrid w:val="0"/>
              </w:rPr>
            </w:pPr>
            <w:r>
              <w:rPr>
                <w:snapToGrid w:val="0"/>
              </w:rPr>
              <w:t>0105</w:t>
            </w:r>
          </w:p>
        </w:tc>
        <w:tc>
          <w:tcPr>
            <w:tcW w:w="284" w:type="dxa"/>
            <w:tcBorders>
              <w:top w:val="single" w:sz="6" w:space="0" w:color="auto"/>
              <w:left w:val="single" w:sz="6" w:space="0" w:color="auto"/>
              <w:bottom w:val="single" w:sz="6" w:space="0" w:color="auto"/>
              <w:right w:val="single" w:sz="6" w:space="0" w:color="auto"/>
            </w:tcBorders>
          </w:tcPr>
          <w:p w14:paraId="72690146"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62C95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D24867" w14:textId="77777777" w:rsidR="00A90238" w:rsidRPr="00F53DA0" w:rsidRDefault="00A90238" w:rsidP="004260A6">
            <w:pPr>
              <w:pStyle w:val="TAL"/>
              <w:rPr>
                <w:noProof/>
              </w:rPr>
            </w:pPr>
            <w:r w:rsidRPr="00CE6751">
              <w:rPr>
                <w:noProof/>
              </w:rPr>
              <w:t>Clarification for presentation priority in MCVideo UE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304353" w14:textId="77777777" w:rsidR="00A90238" w:rsidRDefault="00A90238" w:rsidP="004260A6">
            <w:pPr>
              <w:pStyle w:val="TAL"/>
              <w:rPr>
                <w:snapToGrid w:val="0"/>
              </w:rPr>
            </w:pPr>
            <w:r>
              <w:rPr>
                <w:snapToGrid w:val="0"/>
              </w:rPr>
              <w:t>15.4.0</w:t>
            </w:r>
          </w:p>
        </w:tc>
      </w:tr>
      <w:tr w:rsidR="00A90238" w:rsidRPr="00FF42F5" w14:paraId="27DDD8A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21DA4CB" w14:textId="77777777" w:rsidR="00A90238" w:rsidRDefault="00A90238" w:rsidP="004260A6">
            <w:pPr>
              <w:pStyle w:val="TAL"/>
              <w:rPr>
                <w:snapToGrid w:val="0"/>
              </w:rPr>
            </w:pPr>
            <w:r>
              <w:rPr>
                <w:snapToGrid w:val="0"/>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47D576" w14:textId="77777777" w:rsidR="00A90238" w:rsidRDefault="00A90238" w:rsidP="004260A6">
            <w:pPr>
              <w:pStyle w:val="TAL"/>
              <w:rPr>
                <w:snapToGrid w:val="0"/>
              </w:rPr>
            </w:pPr>
            <w:r>
              <w:rPr>
                <w:snapToGrid w:val="0"/>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D50846" w14:textId="77777777" w:rsidR="00A90238" w:rsidRDefault="00A90238" w:rsidP="004260A6">
            <w:pPr>
              <w:pStyle w:val="TAL"/>
              <w:rPr>
                <w:snapToGrid w:val="0"/>
              </w:rPr>
            </w:pPr>
            <w:r>
              <w:rPr>
                <w:snapToGrid w:val="0"/>
              </w:rPr>
              <w:t>SP-181170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AB61A9" w14:textId="77777777" w:rsidR="00A90238" w:rsidRDefault="00A90238" w:rsidP="004260A6">
            <w:pPr>
              <w:pStyle w:val="TAL"/>
              <w:jc w:val="center"/>
              <w:rPr>
                <w:snapToGrid w:val="0"/>
              </w:rPr>
            </w:pPr>
            <w:r>
              <w:rPr>
                <w:snapToGrid w:val="0"/>
              </w:rPr>
              <w:t>0111</w:t>
            </w:r>
          </w:p>
        </w:tc>
        <w:tc>
          <w:tcPr>
            <w:tcW w:w="284" w:type="dxa"/>
            <w:tcBorders>
              <w:top w:val="single" w:sz="6" w:space="0" w:color="auto"/>
              <w:left w:val="single" w:sz="6" w:space="0" w:color="auto"/>
              <w:bottom w:val="single" w:sz="6" w:space="0" w:color="auto"/>
              <w:right w:val="single" w:sz="6" w:space="0" w:color="auto"/>
            </w:tcBorders>
          </w:tcPr>
          <w:p w14:paraId="20CE7088"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BFC69B"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A3300CD" w14:textId="77777777" w:rsidR="00A90238" w:rsidRPr="00CE6751" w:rsidRDefault="00A90238" w:rsidP="004260A6">
            <w:pPr>
              <w:pStyle w:val="TAL"/>
              <w:rPr>
                <w:noProof/>
              </w:rPr>
            </w:pPr>
            <w:r w:rsidRPr="004D2094">
              <w:rPr>
                <w:noProof/>
              </w:rPr>
              <w:t>MCVideo QCI update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B27FCE" w14:textId="77777777" w:rsidR="00A90238" w:rsidRDefault="00A90238" w:rsidP="004260A6">
            <w:pPr>
              <w:pStyle w:val="TAL"/>
              <w:rPr>
                <w:snapToGrid w:val="0"/>
              </w:rPr>
            </w:pPr>
            <w:r>
              <w:rPr>
                <w:snapToGrid w:val="0"/>
              </w:rPr>
              <w:t>15.5.0</w:t>
            </w:r>
          </w:p>
        </w:tc>
      </w:tr>
      <w:tr w:rsidR="00A90238" w:rsidRPr="00FF42F5" w14:paraId="0350FD8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CE52B2" w14:textId="77777777" w:rsidR="00A90238" w:rsidRDefault="00A90238" w:rsidP="004260A6">
            <w:pPr>
              <w:pStyle w:val="TAL"/>
              <w:rPr>
                <w:snapToGrid w:val="0"/>
              </w:rPr>
            </w:pPr>
            <w:r>
              <w:rPr>
                <w:snapToGrid w:val="0"/>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473513" w14:textId="77777777" w:rsidR="00A90238" w:rsidRDefault="00A90238" w:rsidP="004260A6">
            <w:pPr>
              <w:pStyle w:val="TAL"/>
              <w:rPr>
                <w:snapToGrid w:val="0"/>
              </w:rPr>
            </w:pPr>
            <w:r>
              <w:rPr>
                <w:snapToGrid w:val="0"/>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CC25DF" w14:textId="77777777" w:rsidR="00A90238" w:rsidRDefault="00A90238" w:rsidP="004260A6">
            <w:pPr>
              <w:pStyle w:val="TAL"/>
              <w:rPr>
                <w:snapToGrid w:val="0"/>
              </w:rPr>
            </w:pPr>
            <w:r>
              <w:rPr>
                <w:snapToGrid w:val="0"/>
              </w:rPr>
              <w:t>SP-181180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D59B2D" w14:textId="77777777" w:rsidR="00A90238" w:rsidRDefault="00A90238" w:rsidP="004260A6">
            <w:pPr>
              <w:pStyle w:val="TAL"/>
              <w:jc w:val="center"/>
              <w:rPr>
                <w:snapToGrid w:val="0"/>
              </w:rPr>
            </w:pPr>
            <w:r>
              <w:rPr>
                <w:snapToGrid w:val="0"/>
              </w:rPr>
              <w:t>0109</w:t>
            </w:r>
          </w:p>
        </w:tc>
        <w:tc>
          <w:tcPr>
            <w:tcW w:w="284" w:type="dxa"/>
            <w:tcBorders>
              <w:top w:val="single" w:sz="6" w:space="0" w:color="auto"/>
              <w:left w:val="single" w:sz="6" w:space="0" w:color="auto"/>
              <w:bottom w:val="single" w:sz="6" w:space="0" w:color="auto"/>
              <w:right w:val="single" w:sz="6" w:space="0" w:color="auto"/>
            </w:tcBorders>
          </w:tcPr>
          <w:p w14:paraId="1FAEEBE9"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9D061D"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700506A" w14:textId="77777777" w:rsidR="00A90238" w:rsidRPr="004D2094" w:rsidRDefault="00A90238" w:rsidP="004260A6">
            <w:pPr>
              <w:pStyle w:val="TAL"/>
              <w:rPr>
                <w:noProof/>
              </w:rPr>
            </w:pPr>
            <w:r w:rsidRPr="007F00F1">
              <w:rPr>
                <w:noProof/>
              </w:rPr>
              <w:t>Spelling of ProSe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219D019" w14:textId="77777777" w:rsidR="00A90238" w:rsidRDefault="00A90238" w:rsidP="004260A6">
            <w:pPr>
              <w:pStyle w:val="TAL"/>
              <w:rPr>
                <w:snapToGrid w:val="0"/>
              </w:rPr>
            </w:pPr>
            <w:r>
              <w:rPr>
                <w:snapToGrid w:val="0"/>
              </w:rPr>
              <w:t>16.0.0</w:t>
            </w:r>
          </w:p>
        </w:tc>
      </w:tr>
      <w:tr w:rsidR="00A90238" w:rsidRPr="00FF42F5" w14:paraId="7BF2681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1B6249"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966B7B"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A619D0" w14:textId="77777777" w:rsidR="00A90238" w:rsidRDefault="00A90238" w:rsidP="004260A6">
            <w:pPr>
              <w:pStyle w:val="TAL"/>
              <w:rPr>
                <w:snapToGrid w:val="0"/>
              </w:rPr>
            </w:pPr>
            <w:r w:rsidRPr="005F1CEC">
              <w:rPr>
                <w:snapToGrid w:val="0"/>
              </w:rPr>
              <w:t>SP-190070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390905" w14:textId="77777777" w:rsidR="00A90238" w:rsidRDefault="00A90238" w:rsidP="004260A6">
            <w:pPr>
              <w:pStyle w:val="TAL"/>
              <w:jc w:val="center"/>
              <w:rPr>
                <w:snapToGrid w:val="0"/>
              </w:rPr>
            </w:pPr>
            <w:r>
              <w:rPr>
                <w:snapToGrid w:val="0"/>
              </w:rPr>
              <w:t>0114</w:t>
            </w:r>
          </w:p>
        </w:tc>
        <w:tc>
          <w:tcPr>
            <w:tcW w:w="284" w:type="dxa"/>
            <w:tcBorders>
              <w:top w:val="single" w:sz="6" w:space="0" w:color="auto"/>
              <w:left w:val="single" w:sz="6" w:space="0" w:color="auto"/>
              <w:bottom w:val="single" w:sz="6" w:space="0" w:color="auto"/>
              <w:right w:val="single" w:sz="6" w:space="0" w:color="auto"/>
            </w:tcBorders>
          </w:tcPr>
          <w:p w14:paraId="451BD11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315C1C"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A78893" w14:textId="77777777" w:rsidR="00A90238" w:rsidRPr="007F00F1" w:rsidRDefault="00A90238" w:rsidP="004260A6">
            <w:pPr>
              <w:pStyle w:val="TAL"/>
              <w:rPr>
                <w:noProof/>
              </w:rPr>
            </w:pPr>
            <w:r>
              <w:rPr>
                <w:noProof/>
              </w:rPr>
              <w:t>Corrections to MCVideo Group join information flows and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2F202F" w14:textId="77777777" w:rsidR="00A90238" w:rsidRDefault="00A90238" w:rsidP="004260A6">
            <w:pPr>
              <w:pStyle w:val="TAL"/>
              <w:rPr>
                <w:snapToGrid w:val="0"/>
              </w:rPr>
            </w:pPr>
            <w:r>
              <w:rPr>
                <w:snapToGrid w:val="0"/>
              </w:rPr>
              <w:t>16.1.0</w:t>
            </w:r>
          </w:p>
        </w:tc>
      </w:tr>
      <w:tr w:rsidR="00A90238" w:rsidRPr="00FF42F5" w14:paraId="0F8354D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D8F2879"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106AC6"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DCE5FA" w14:textId="77777777" w:rsidR="00A90238" w:rsidRPr="005F1CEC" w:rsidRDefault="00A90238" w:rsidP="004260A6">
            <w:pPr>
              <w:pStyle w:val="TAL"/>
              <w:rPr>
                <w:snapToGrid w:val="0"/>
              </w:rPr>
            </w:pPr>
            <w:r w:rsidRPr="005F1CEC">
              <w:rPr>
                <w:snapToGrid w:val="0"/>
              </w:rPr>
              <w:t>SP-19007</w:t>
            </w: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6F7C90" w14:textId="77777777" w:rsidR="00A90238" w:rsidRDefault="00A90238" w:rsidP="004260A6">
            <w:pPr>
              <w:pStyle w:val="TAL"/>
              <w:rPr>
                <w:snapToGrid w:val="0"/>
              </w:rPr>
            </w:pPr>
            <w:r>
              <w:rPr>
                <w:snapToGrid w:val="0"/>
              </w:rPr>
              <w:t>0116</w:t>
            </w:r>
          </w:p>
        </w:tc>
        <w:tc>
          <w:tcPr>
            <w:tcW w:w="284" w:type="dxa"/>
            <w:tcBorders>
              <w:top w:val="single" w:sz="6" w:space="0" w:color="auto"/>
              <w:left w:val="single" w:sz="6" w:space="0" w:color="auto"/>
              <w:bottom w:val="single" w:sz="6" w:space="0" w:color="auto"/>
              <w:right w:val="single" w:sz="6" w:space="0" w:color="auto"/>
            </w:tcBorders>
          </w:tcPr>
          <w:p w14:paraId="190A8ADD"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7DFF0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AC7E1D" w14:textId="77777777" w:rsidR="00A90238" w:rsidRDefault="00A90238" w:rsidP="004260A6">
            <w:pPr>
              <w:pStyle w:val="TAL"/>
              <w:rPr>
                <w:noProof/>
              </w:rPr>
            </w:pPr>
            <w:r>
              <w:rPr>
                <w:noProof/>
              </w:rPr>
              <w:t>Corrections to 'general' subclause for pre-arranged and chat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6EF394" w14:textId="77777777" w:rsidR="00A90238" w:rsidRDefault="00A90238" w:rsidP="004260A6">
            <w:pPr>
              <w:pStyle w:val="TAL"/>
              <w:rPr>
                <w:snapToGrid w:val="0"/>
              </w:rPr>
            </w:pPr>
            <w:r>
              <w:rPr>
                <w:snapToGrid w:val="0"/>
              </w:rPr>
              <w:t>16.1.0</w:t>
            </w:r>
          </w:p>
        </w:tc>
      </w:tr>
      <w:tr w:rsidR="00A90238" w:rsidRPr="00FF42F5" w14:paraId="33605A0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C59F73F"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6F087F"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A5DD75" w14:textId="77777777" w:rsidR="00A90238" w:rsidRPr="005F1CEC" w:rsidRDefault="00A90238" w:rsidP="004260A6">
            <w:pPr>
              <w:pStyle w:val="TAL"/>
              <w:rPr>
                <w:snapToGrid w:val="0"/>
              </w:rPr>
            </w:pPr>
            <w:r w:rsidRPr="00DF3F4A">
              <w:rPr>
                <w:snapToGrid w:val="0"/>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2DABDD" w14:textId="77777777" w:rsidR="00A90238" w:rsidRDefault="00A90238" w:rsidP="004260A6">
            <w:pPr>
              <w:pStyle w:val="TAL"/>
              <w:rPr>
                <w:snapToGrid w:val="0"/>
              </w:rPr>
            </w:pPr>
            <w:r>
              <w:rPr>
                <w:snapToGrid w:val="0"/>
              </w:rPr>
              <w:t>0117</w:t>
            </w:r>
          </w:p>
        </w:tc>
        <w:tc>
          <w:tcPr>
            <w:tcW w:w="284" w:type="dxa"/>
            <w:tcBorders>
              <w:top w:val="single" w:sz="6" w:space="0" w:color="auto"/>
              <w:left w:val="single" w:sz="6" w:space="0" w:color="auto"/>
              <w:bottom w:val="single" w:sz="6" w:space="0" w:color="auto"/>
              <w:right w:val="single" w:sz="6" w:space="0" w:color="auto"/>
            </w:tcBorders>
          </w:tcPr>
          <w:p w14:paraId="69273FBC"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C4F24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8F659D" w14:textId="77777777" w:rsidR="00A90238" w:rsidRDefault="00A90238" w:rsidP="004260A6">
            <w:pPr>
              <w:pStyle w:val="TAL"/>
              <w:rPr>
                <w:noProof/>
              </w:rPr>
            </w:pPr>
            <w:r>
              <w:rPr>
                <w:noProof/>
              </w:rPr>
              <w:t>Late entry for MCVideo chat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9E703" w14:textId="77777777" w:rsidR="00A90238" w:rsidRDefault="00A90238" w:rsidP="004260A6">
            <w:pPr>
              <w:pStyle w:val="TAL"/>
              <w:rPr>
                <w:snapToGrid w:val="0"/>
              </w:rPr>
            </w:pPr>
            <w:r>
              <w:rPr>
                <w:snapToGrid w:val="0"/>
              </w:rPr>
              <w:t>16.1.0</w:t>
            </w:r>
          </w:p>
        </w:tc>
      </w:tr>
      <w:tr w:rsidR="00A90238" w:rsidRPr="00FF42F5" w14:paraId="78B1603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26A5C4B"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6360FF"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8CCF82" w14:textId="77777777" w:rsidR="00A90238" w:rsidRPr="00DF3F4A" w:rsidRDefault="00A90238" w:rsidP="004260A6">
            <w:pPr>
              <w:pStyle w:val="TAL"/>
              <w:rPr>
                <w:snapToGrid w:val="0"/>
              </w:rPr>
            </w:pPr>
            <w:r w:rsidRPr="00037A34">
              <w:rPr>
                <w:snapToGrid w:val="0"/>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0182E5" w14:textId="77777777" w:rsidR="00A90238" w:rsidRDefault="00A90238" w:rsidP="004260A6">
            <w:pPr>
              <w:pStyle w:val="TAL"/>
              <w:rPr>
                <w:snapToGrid w:val="0"/>
              </w:rPr>
            </w:pPr>
            <w:r>
              <w:rPr>
                <w:snapToGrid w:val="0"/>
              </w:rPr>
              <w:t>0118</w:t>
            </w:r>
          </w:p>
        </w:tc>
        <w:tc>
          <w:tcPr>
            <w:tcW w:w="284" w:type="dxa"/>
            <w:tcBorders>
              <w:top w:val="single" w:sz="6" w:space="0" w:color="auto"/>
              <w:left w:val="single" w:sz="6" w:space="0" w:color="auto"/>
              <w:bottom w:val="single" w:sz="6" w:space="0" w:color="auto"/>
              <w:right w:val="single" w:sz="6" w:space="0" w:color="auto"/>
            </w:tcBorders>
          </w:tcPr>
          <w:p w14:paraId="36076EC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3164C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FF38DF1" w14:textId="77777777" w:rsidR="00A90238" w:rsidRDefault="00A90238" w:rsidP="004260A6">
            <w:pPr>
              <w:pStyle w:val="TAL"/>
              <w:rPr>
                <w:noProof/>
              </w:rPr>
            </w:pPr>
            <w:r>
              <w:rPr>
                <w:noProof/>
              </w:rPr>
              <w:t>Procedure for MCVideo user leaving a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992F1D" w14:textId="77777777" w:rsidR="00A90238" w:rsidRDefault="00A90238" w:rsidP="004260A6">
            <w:pPr>
              <w:pStyle w:val="TAL"/>
              <w:rPr>
                <w:snapToGrid w:val="0"/>
              </w:rPr>
            </w:pPr>
            <w:r>
              <w:rPr>
                <w:snapToGrid w:val="0"/>
              </w:rPr>
              <w:t>16.1.0</w:t>
            </w:r>
          </w:p>
        </w:tc>
      </w:tr>
      <w:tr w:rsidR="00A90238" w:rsidRPr="00FF42F5" w14:paraId="49CAB97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7C4575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56DA0D"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F808D3" w14:textId="77777777" w:rsidR="00A90238" w:rsidRPr="00037A34"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777A45" w14:textId="77777777" w:rsidR="00A90238" w:rsidRDefault="00A90238" w:rsidP="004260A6">
            <w:pPr>
              <w:pStyle w:val="TAL"/>
              <w:rPr>
                <w:snapToGrid w:val="0"/>
              </w:rPr>
            </w:pPr>
            <w:r>
              <w:rPr>
                <w:snapToGrid w:val="0"/>
              </w:rPr>
              <w:t>0119</w:t>
            </w:r>
          </w:p>
        </w:tc>
        <w:tc>
          <w:tcPr>
            <w:tcW w:w="284" w:type="dxa"/>
            <w:tcBorders>
              <w:top w:val="single" w:sz="6" w:space="0" w:color="auto"/>
              <w:left w:val="single" w:sz="6" w:space="0" w:color="auto"/>
              <w:bottom w:val="single" w:sz="6" w:space="0" w:color="auto"/>
              <w:right w:val="single" w:sz="6" w:space="0" w:color="auto"/>
            </w:tcBorders>
          </w:tcPr>
          <w:p w14:paraId="189A66F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6CA03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04A53D0" w14:textId="77777777" w:rsidR="00A90238" w:rsidRDefault="00A90238" w:rsidP="004260A6">
            <w:pPr>
              <w:pStyle w:val="TAL"/>
              <w:rPr>
                <w:noProof/>
              </w:rPr>
            </w:pPr>
            <w:r w:rsidRPr="00A54720">
              <w:rPr>
                <w:noProof/>
              </w:rPr>
              <w:t>Restricting incoming private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E7E2E7F" w14:textId="77777777" w:rsidR="00A90238" w:rsidRDefault="00A90238" w:rsidP="004260A6">
            <w:pPr>
              <w:pStyle w:val="TAL"/>
              <w:rPr>
                <w:snapToGrid w:val="0"/>
              </w:rPr>
            </w:pPr>
            <w:r>
              <w:rPr>
                <w:snapToGrid w:val="0"/>
              </w:rPr>
              <w:t>16.2.0</w:t>
            </w:r>
          </w:p>
        </w:tc>
      </w:tr>
      <w:tr w:rsidR="00A90238" w:rsidRPr="00FF42F5" w14:paraId="2600141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3A09D6"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98170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B861E7"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90B1A5" w14:textId="77777777" w:rsidR="00A90238" w:rsidRDefault="00A90238" w:rsidP="004260A6">
            <w:pPr>
              <w:pStyle w:val="TAL"/>
              <w:rPr>
                <w:snapToGrid w:val="0"/>
              </w:rPr>
            </w:pPr>
            <w:r>
              <w:rPr>
                <w:snapToGrid w:val="0"/>
              </w:rPr>
              <w:t>0120</w:t>
            </w:r>
          </w:p>
        </w:tc>
        <w:tc>
          <w:tcPr>
            <w:tcW w:w="284" w:type="dxa"/>
            <w:tcBorders>
              <w:top w:val="single" w:sz="6" w:space="0" w:color="auto"/>
              <w:left w:val="single" w:sz="6" w:space="0" w:color="auto"/>
              <w:bottom w:val="single" w:sz="6" w:space="0" w:color="auto"/>
              <w:right w:val="single" w:sz="6" w:space="0" w:color="auto"/>
            </w:tcBorders>
          </w:tcPr>
          <w:p w14:paraId="34FBFD8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3988C5"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440C2E9" w14:textId="77777777" w:rsidR="00A90238" w:rsidRPr="00A54720" w:rsidRDefault="00A90238" w:rsidP="004260A6">
            <w:pPr>
              <w:pStyle w:val="TAL"/>
              <w:rPr>
                <w:noProof/>
              </w:rPr>
            </w:pPr>
            <w:r w:rsidRPr="000F35FD">
              <w:rPr>
                <w:noProof/>
              </w:rPr>
              <w:t>User configuration for functional alias information query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823A37" w14:textId="77777777" w:rsidR="00A90238" w:rsidRDefault="00A90238" w:rsidP="004260A6">
            <w:pPr>
              <w:pStyle w:val="TAL"/>
              <w:rPr>
                <w:snapToGrid w:val="0"/>
              </w:rPr>
            </w:pPr>
            <w:r>
              <w:rPr>
                <w:snapToGrid w:val="0"/>
              </w:rPr>
              <w:t>16.2.0</w:t>
            </w:r>
          </w:p>
        </w:tc>
      </w:tr>
      <w:tr w:rsidR="00A90238" w:rsidRPr="00FF42F5" w14:paraId="1CA48E8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0F9477"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BF7877"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7D41F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58D802" w14:textId="77777777" w:rsidR="00A90238" w:rsidRDefault="00A90238" w:rsidP="004260A6">
            <w:pPr>
              <w:pStyle w:val="TAL"/>
              <w:rPr>
                <w:snapToGrid w:val="0"/>
              </w:rPr>
            </w:pPr>
            <w:r>
              <w:rPr>
                <w:snapToGrid w:val="0"/>
              </w:rPr>
              <w:t>0121</w:t>
            </w:r>
          </w:p>
        </w:tc>
        <w:tc>
          <w:tcPr>
            <w:tcW w:w="284" w:type="dxa"/>
            <w:tcBorders>
              <w:top w:val="single" w:sz="6" w:space="0" w:color="auto"/>
              <w:left w:val="single" w:sz="6" w:space="0" w:color="auto"/>
              <w:bottom w:val="single" w:sz="6" w:space="0" w:color="auto"/>
              <w:right w:val="single" w:sz="6" w:space="0" w:color="auto"/>
            </w:tcBorders>
          </w:tcPr>
          <w:p w14:paraId="5363837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B6612A"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BA5D4E" w14:textId="77777777" w:rsidR="00A90238" w:rsidRPr="000F35FD" w:rsidRDefault="00A90238" w:rsidP="004260A6">
            <w:pPr>
              <w:pStyle w:val="TAL"/>
              <w:rPr>
                <w:noProof/>
              </w:rPr>
            </w:pPr>
            <w:r w:rsidRPr="005A3127">
              <w:rPr>
                <w:noProof/>
              </w:rPr>
              <w:t>User requested priority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9A3308" w14:textId="77777777" w:rsidR="00A90238" w:rsidRDefault="00A90238" w:rsidP="004260A6">
            <w:pPr>
              <w:pStyle w:val="TAL"/>
              <w:rPr>
                <w:snapToGrid w:val="0"/>
              </w:rPr>
            </w:pPr>
            <w:r>
              <w:rPr>
                <w:snapToGrid w:val="0"/>
              </w:rPr>
              <w:t>16.2.0</w:t>
            </w:r>
          </w:p>
        </w:tc>
      </w:tr>
      <w:tr w:rsidR="00A90238" w:rsidRPr="00FF42F5" w14:paraId="3EA3CE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FFBA11C"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609C7F"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606836"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8AC2AD" w14:textId="77777777" w:rsidR="00A90238" w:rsidRDefault="00A90238" w:rsidP="004260A6">
            <w:pPr>
              <w:pStyle w:val="TAL"/>
              <w:rPr>
                <w:snapToGrid w:val="0"/>
              </w:rPr>
            </w:pPr>
            <w:r>
              <w:rPr>
                <w:snapToGrid w:val="0"/>
              </w:rPr>
              <w:t>0122</w:t>
            </w:r>
          </w:p>
        </w:tc>
        <w:tc>
          <w:tcPr>
            <w:tcW w:w="284" w:type="dxa"/>
            <w:tcBorders>
              <w:top w:val="single" w:sz="6" w:space="0" w:color="auto"/>
              <w:left w:val="single" w:sz="6" w:space="0" w:color="auto"/>
              <w:bottom w:val="single" w:sz="6" w:space="0" w:color="auto"/>
              <w:right w:val="single" w:sz="6" w:space="0" w:color="auto"/>
            </w:tcBorders>
          </w:tcPr>
          <w:p w14:paraId="4B5B1F45"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CB6B4B"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DFCBD3" w14:textId="77777777" w:rsidR="00A90238" w:rsidRPr="005A3127" w:rsidRDefault="00A90238" w:rsidP="004260A6">
            <w:pPr>
              <w:pStyle w:val="TAL"/>
              <w:rPr>
                <w:noProof/>
              </w:rPr>
            </w:pPr>
            <w:r w:rsidRPr="00597472">
              <w:rPr>
                <w:noProof/>
              </w:rPr>
              <w:t>MCVideo configuration for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9B449B" w14:textId="77777777" w:rsidR="00A90238" w:rsidRDefault="00A90238" w:rsidP="004260A6">
            <w:pPr>
              <w:pStyle w:val="TAL"/>
              <w:rPr>
                <w:snapToGrid w:val="0"/>
              </w:rPr>
            </w:pPr>
            <w:r>
              <w:rPr>
                <w:snapToGrid w:val="0"/>
              </w:rPr>
              <w:t>16.2.0</w:t>
            </w:r>
          </w:p>
        </w:tc>
      </w:tr>
      <w:tr w:rsidR="00A90238" w:rsidRPr="00FF42F5" w14:paraId="62B267D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D44DFEA"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4EDABD"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2A707B"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2A0723" w14:textId="77777777" w:rsidR="00A90238" w:rsidRDefault="00A90238" w:rsidP="004260A6">
            <w:pPr>
              <w:pStyle w:val="TAL"/>
              <w:rPr>
                <w:snapToGrid w:val="0"/>
              </w:rPr>
            </w:pPr>
            <w:r>
              <w:rPr>
                <w:snapToGrid w:val="0"/>
              </w:rPr>
              <w:t>0123</w:t>
            </w:r>
          </w:p>
        </w:tc>
        <w:tc>
          <w:tcPr>
            <w:tcW w:w="284" w:type="dxa"/>
            <w:tcBorders>
              <w:top w:val="single" w:sz="6" w:space="0" w:color="auto"/>
              <w:left w:val="single" w:sz="6" w:space="0" w:color="auto"/>
              <w:bottom w:val="single" w:sz="6" w:space="0" w:color="auto"/>
              <w:right w:val="single" w:sz="6" w:space="0" w:color="auto"/>
            </w:tcBorders>
          </w:tcPr>
          <w:p w14:paraId="4C608522"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E044C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BADDC3" w14:textId="77777777" w:rsidR="00A90238" w:rsidRPr="00597472" w:rsidRDefault="00A90238" w:rsidP="004260A6">
            <w:pPr>
              <w:pStyle w:val="TAL"/>
              <w:rPr>
                <w:noProof/>
              </w:rPr>
            </w:pPr>
            <w:r w:rsidRPr="00367D51">
              <w:rPr>
                <w:noProof/>
              </w:rPr>
              <w:t>Criteria based automatic group affiliation and deaffiliation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DA2B0E" w14:textId="77777777" w:rsidR="00A90238" w:rsidRDefault="00A90238" w:rsidP="004260A6">
            <w:pPr>
              <w:pStyle w:val="TAL"/>
              <w:rPr>
                <w:snapToGrid w:val="0"/>
              </w:rPr>
            </w:pPr>
            <w:r>
              <w:rPr>
                <w:snapToGrid w:val="0"/>
              </w:rPr>
              <w:t>16.2.0</w:t>
            </w:r>
          </w:p>
        </w:tc>
      </w:tr>
      <w:tr w:rsidR="00A90238" w:rsidRPr="00FF42F5" w14:paraId="27BD7A9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1458B7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03A26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7A2B5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DDDEAE" w14:textId="77777777" w:rsidR="00A90238" w:rsidRDefault="00A90238" w:rsidP="004260A6">
            <w:pPr>
              <w:pStyle w:val="TAL"/>
              <w:rPr>
                <w:snapToGrid w:val="0"/>
              </w:rPr>
            </w:pPr>
            <w:r>
              <w:rPr>
                <w:snapToGrid w:val="0"/>
              </w:rPr>
              <w:t>0124</w:t>
            </w:r>
          </w:p>
        </w:tc>
        <w:tc>
          <w:tcPr>
            <w:tcW w:w="284" w:type="dxa"/>
            <w:tcBorders>
              <w:top w:val="single" w:sz="6" w:space="0" w:color="auto"/>
              <w:left w:val="single" w:sz="6" w:space="0" w:color="auto"/>
              <w:bottom w:val="single" w:sz="6" w:space="0" w:color="auto"/>
              <w:right w:val="single" w:sz="6" w:space="0" w:color="auto"/>
            </w:tcBorders>
          </w:tcPr>
          <w:p w14:paraId="39B4A1E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1B351DC"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758614E" w14:textId="77777777" w:rsidR="00A90238" w:rsidRPr="00367D51" w:rsidRDefault="00A90238" w:rsidP="004260A6">
            <w:pPr>
              <w:pStyle w:val="TAL"/>
              <w:rPr>
                <w:noProof/>
              </w:rPr>
            </w:pPr>
            <w:r w:rsidRPr="000A08E2">
              <w:rPr>
                <w:noProof/>
              </w:rPr>
              <w:t>Add configuration data to support functional alias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99B4E4" w14:textId="77777777" w:rsidR="00A90238" w:rsidRDefault="00A90238" w:rsidP="004260A6">
            <w:pPr>
              <w:pStyle w:val="TAL"/>
              <w:rPr>
                <w:snapToGrid w:val="0"/>
              </w:rPr>
            </w:pPr>
            <w:r>
              <w:rPr>
                <w:snapToGrid w:val="0"/>
              </w:rPr>
              <w:t>16.2.0</w:t>
            </w:r>
          </w:p>
        </w:tc>
      </w:tr>
      <w:tr w:rsidR="00A90238" w:rsidRPr="00FF42F5" w14:paraId="25D16C6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B143AE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23D601"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D5BF66"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1CA07E" w14:textId="77777777" w:rsidR="00A90238" w:rsidRDefault="00A90238" w:rsidP="004260A6">
            <w:pPr>
              <w:pStyle w:val="TAL"/>
              <w:rPr>
                <w:snapToGrid w:val="0"/>
              </w:rPr>
            </w:pPr>
            <w:r>
              <w:rPr>
                <w:snapToGrid w:val="0"/>
              </w:rPr>
              <w:t>0125</w:t>
            </w:r>
          </w:p>
        </w:tc>
        <w:tc>
          <w:tcPr>
            <w:tcW w:w="284" w:type="dxa"/>
            <w:tcBorders>
              <w:top w:val="single" w:sz="6" w:space="0" w:color="auto"/>
              <w:left w:val="single" w:sz="6" w:space="0" w:color="auto"/>
              <w:bottom w:val="single" w:sz="6" w:space="0" w:color="auto"/>
              <w:right w:val="single" w:sz="6" w:space="0" w:color="auto"/>
            </w:tcBorders>
          </w:tcPr>
          <w:p w14:paraId="6745E61A"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99559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875CCD6" w14:textId="77777777" w:rsidR="00A90238" w:rsidRPr="000A08E2" w:rsidRDefault="00A90238" w:rsidP="004260A6">
            <w:pPr>
              <w:pStyle w:val="TAL"/>
              <w:rPr>
                <w:noProof/>
              </w:rPr>
            </w:pPr>
            <w:r w:rsidRPr="00496729">
              <w:rPr>
                <w:noProof/>
              </w:rPr>
              <w:t>Add functional alias to MCVideo for video pull and push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400A22" w14:textId="77777777" w:rsidR="00A90238" w:rsidRDefault="00A90238" w:rsidP="004260A6">
            <w:pPr>
              <w:pStyle w:val="TAL"/>
              <w:rPr>
                <w:snapToGrid w:val="0"/>
              </w:rPr>
            </w:pPr>
            <w:r>
              <w:rPr>
                <w:snapToGrid w:val="0"/>
              </w:rPr>
              <w:t>16.2.0</w:t>
            </w:r>
          </w:p>
        </w:tc>
      </w:tr>
      <w:tr w:rsidR="00A90238" w:rsidRPr="00FF42F5" w14:paraId="168C289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E389224"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4B706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240D0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150882" w14:textId="77777777" w:rsidR="00A90238" w:rsidRDefault="00A90238" w:rsidP="004260A6">
            <w:pPr>
              <w:pStyle w:val="TAL"/>
              <w:rPr>
                <w:snapToGrid w:val="0"/>
              </w:rPr>
            </w:pPr>
            <w:r>
              <w:rPr>
                <w:snapToGrid w:val="0"/>
              </w:rPr>
              <w:t>0126</w:t>
            </w:r>
          </w:p>
        </w:tc>
        <w:tc>
          <w:tcPr>
            <w:tcW w:w="284" w:type="dxa"/>
            <w:tcBorders>
              <w:top w:val="single" w:sz="6" w:space="0" w:color="auto"/>
              <w:left w:val="single" w:sz="6" w:space="0" w:color="auto"/>
              <w:bottom w:val="single" w:sz="6" w:space="0" w:color="auto"/>
              <w:right w:val="single" w:sz="6" w:space="0" w:color="auto"/>
            </w:tcBorders>
          </w:tcPr>
          <w:p w14:paraId="23F42ED5"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B55F6B"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E1A74FE" w14:textId="77777777" w:rsidR="00A90238" w:rsidRPr="00496729" w:rsidRDefault="00A90238" w:rsidP="004260A6">
            <w:pPr>
              <w:pStyle w:val="TAL"/>
              <w:rPr>
                <w:noProof/>
              </w:rPr>
            </w:pPr>
            <w:r>
              <w:rPr>
                <w:noProof/>
              </w:rPr>
              <w:t>Add functional alias to MCVideo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072E69" w14:textId="77777777" w:rsidR="00A90238" w:rsidRDefault="00A90238" w:rsidP="004260A6">
            <w:pPr>
              <w:pStyle w:val="TAL"/>
              <w:rPr>
                <w:snapToGrid w:val="0"/>
              </w:rPr>
            </w:pPr>
            <w:r>
              <w:rPr>
                <w:snapToGrid w:val="0"/>
              </w:rPr>
              <w:t>16.2.0</w:t>
            </w:r>
          </w:p>
        </w:tc>
      </w:tr>
      <w:tr w:rsidR="00A90238" w:rsidRPr="00FF42F5" w14:paraId="3D500E6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9FF114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460557"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47B7D1"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63A544" w14:textId="77777777" w:rsidR="00A90238" w:rsidRDefault="00A90238" w:rsidP="004260A6">
            <w:pPr>
              <w:pStyle w:val="TAL"/>
              <w:rPr>
                <w:snapToGrid w:val="0"/>
              </w:rPr>
            </w:pPr>
            <w:r>
              <w:rPr>
                <w:snapToGrid w:val="0"/>
              </w:rPr>
              <w:t>0127</w:t>
            </w:r>
          </w:p>
        </w:tc>
        <w:tc>
          <w:tcPr>
            <w:tcW w:w="284" w:type="dxa"/>
            <w:tcBorders>
              <w:top w:val="single" w:sz="6" w:space="0" w:color="auto"/>
              <w:left w:val="single" w:sz="6" w:space="0" w:color="auto"/>
              <w:bottom w:val="single" w:sz="6" w:space="0" w:color="auto"/>
              <w:right w:val="single" w:sz="6" w:space="0" w:color="auto"/>
            </w:tcBorders>
          </w:tcPr>
          <w:p w14:paraId="69C80176"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ECEAF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FE595F" w14:textId="77777777" w:rsidR="00A90238" w:rsidRDefault="00A90238" w:rsidP="004260A6">
            <w:pPr>
              <w:pStyle w:val="TAL"/>
              <w:rPr>
                <w:noProof/>
              </w:rPr>
            </w:pPr>
            <w:r w:rsidRPr="001B5F81">
              <w:rPr>
                <w:noProof/>
              </w:rPr>
              <w:t>Add functional alias to MCVideo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B77D54" w14:textId="77777777" w:rsidR="00A90238" w:rsidRDefault="00A90238" w:rsidP="004260A6">
            <w:pPr>
              <w:pStyle w:val="TAL"/>
              <w:rPr>
                <w:snapToGrid w:val="0"/>
              </w:rPr>
            </w:pPr>
            <w:r>
              <w:rPr>
                <w:snapToGrid w:val="0"/>
              </w:rPr>
              <w:t>16.2.0</w:t>
            </w:r>
          </w:p>
        </w:tc>
      </w:tr>
      <w:tr w:rsidR="00A90238" w:rsidRPr="00FF42F5" w14:paraId="6990E47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3456E3E"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A31EC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E0CBD3" w14:textId="77777777" w:rsidR="00A90238" w:rsidRPr="00A54720" w:rsidRDefault="00A90238" w:rsidP="004260A6">
            <w:pPr>
              <w:pStyle w:val="TAL"/>
              <w:rPr>
                <w:snapToGrid w:val="0"/>
              </w:rPr>
            </w:pPr>
            <w:r w:rsidRPr="00A54720">
              <w:rPr>
                <w:snapToGrid w:val="0"/>
              </w:rPr>
              <w:t>SP-19048</w:t>
            </w: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85072" w14:textId="77777777" w:rsidR="00A90238" w:rsidRDefault="00A90238" w:rsidP="004260A6">
            <w:pPr>
              <w:pStyle w:val="TAL"/>
              <w:rPr>
                <w:snapToGrid w:val="0"/>
              </w:rPr>
            </w:pPr>
            <w:r>
              <w:rPr>
                <w:snapToGrid w:val="0"/>
              </w:rPr>
              <w:t>0129</w:t>
            </w:r>
          </w:p>
        </w:tc>
        <w:tc>
          <w:tcPr>
            <w:tcW w:w="284" w:type="dxa"/>
            <w:tcBorders>
              <w:top w:val="single" w:sz="6" w:space="0" w:color="auto"/>
              <w:left w:val="single" w:sz="6" w:space="0" w:color="auto"/>
              <w:bottom w:val="single" w:sz="6" w:space="0" w:color="auto"/>
              <w:right w:val="single" w:sz="6" w:space="0" w:color="auto"/>
            </w:tcBorders>
          </w:tcPr>
          <w:p w14:paraId="5C32E36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49E2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87F1495" w14:textId="77777777" w:rsidR="00A90238" w:rsidRPr="001B5F81" w:rsidRDefault="00A90238" w:rsidP="004260A6">
            <w:pPr>
              <w:pStyle w:val="TAL"/>
              <w:rPr>
                <w:noProof/>
              </w:rPr>
            </w:pPr>
            <w:r w:rsidRPr="00895C82">
              <w:rPr>
                <w:noProof/>
              </w:rPr>
              <w:t>Remove the duplicated MCVideo server URI in UE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457471" w14:textId="77777777" w:rsidR="00A90238" w:rsidRDefault="00A90238" w:rsidP="004260A6">
            <w:pPr>
              <w:pStyle w:val="TAL"/>
              <w:rPr>
                <w:snapToGrid w:val="0"/>
              </w:rPr>
            </w:pPr>
            <w:r>
              <w:rPr>
                <w:snapToGrid w:val="0"/>
              </w:rPr>
              <w:t>16.2.0</w:t>
            </w:r>
          </w:p>
        </w:tc>
      </w:tr>
      <w:tr w:rsidR="00A90238" w:rsidRPr="00FF42F5" w14:paraId="2E40AAE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69AC6FB"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D08C23"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9CE56C" w14:textId="77777777" w:rsidR="00A90238" w:rsidRPr="00A54720" w:rsidRDefault="00A90238" w:rsidP="004260A6">
            <w:pPr>
              <w:pStyle w:val="TAL"/>
              <w:rPr>
                <w:snapToGrid w:val="0"/>
              </w:rPr>
            </w:pPr>
            <w:r w:rsidRPr="00A54720">
              <w:rPr>
                <w:snapToGrid w:val="0"/>
              </w:rPr>
              <w:t>SP-19048</w:t>
            </w:r>
            <w:r>
              <w:rPr>
                <w:snapToGrid w:val="0"/>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1A1762" w14:textId="77777777" w:rsidR="00A90238" w:rsidRDefault="00A90238" w:rsidP="004260A6">
            <w:pPr>
              <w:pStyle w:val="TAL"/>
              <w:rPr>
                <w:snapToGrid w:val="0"/>
              </w:rPr>
            </w:pPr>
            <w:r>
              <w:rPr>
                <w:snapToGrid w:val="0"/>
              </w:rPr>
              <w:t>0130</w:t>
            </w:r>
          </w:p>
        </w:tc>
        <w:tc>
          <w:tcPr>
            <w:tcW w:w="284" w:type="dxa"/>
            <w:tcBorders>
              <w:top w:val="single" w:sz="6" w:space="0" w:color="auto"/>
              <w:left w:val="single" w:sz="6" w:space="0" w:color="auto"/>
              <w:bottom w:val="single" w:sz="6" w:space="0" w:color="auto"/>
              <w:right w:val="single" w:sz="6" w:space="0" w:color="auto"/>
            </w:tcBorders>
          </w:tcPr>
          <w:p w14:paraId="2EFFD87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1FA96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1B32817" w14:textId="77777777" w:rsidR="00A90238" w:rsidRPr="00895C82" w:rsidRDefault="00A90238" w:rsidP="004260A6">
            <w:pPr>
              <w:pStyle w:val="TAL"/>
              <w:rPr>
                <w:noProof/>
              </w:rPr>
            </w:pPr>
            <w:r w:rsidRPr="00895C82">
              <w:rPr>
                <w:noProof/>
              </w:rPr>
              <w:t>Fix the missing parameters in the user profile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15D95E" w14:textId="77777777" w:rsidR="00A90238" w:rsidRDefault="00A90238" w:rsidP="004260A6">
            <w:pPr>
              <w:pStyle w:val="TAL"/>
              <w:rPr>
                <w:snapToGrid w:val="0"/>
              </w:rPr>
            </w:pPr>
            <w:r>
              <w:rPr>
                <w:snapToGrid w:val="0"/>
              </w:rPr>
              <w:t>16.2.0</w:t>
            </w:r>
          </w:p>
        </w:tc>
      </w:tr>
      <w:tr w:rsidR="00A90238" w:rsidRPr="00FF42F5" w14:paraId="0CD8AFD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E99C97"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290E90"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20B5FC" w14:textId="77777777" w:rsidR="00A90238" w:rsidRPr="00A54720" w:rsidRDefault="00A90238" w:rsidP="004260A6">
            <w:pPr>
              <w:pStyle w:val="TAL"/>
              <w:rPr>
                <w:snapToGrid w:val="0"/>
              </w:rPr>
            </w:pPr>
            <w:r w:rsidRPr="00A54720">
              <w:rPr>
                <w:snapToGrid w:val="0"/>
              </w:rPr>
              <w:t>SP-19048</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F23EEA" w14:textId="77777777" w:rsidR="00A90238" w:rsidRDefault="00A90238" w:rsidP="004260A6">
            <w:pPr>
              <w:pStyle w:val="TAL"/>
              <w:rPr>
                <w:snapToGrid w:val="0"/>
              </w:rPr>
            </w:pPr>
            <w:r>
              <w:rPr>
                <w:snapToGrid w:val="0"/>
              </w:rPr>
              <w:t>0131</w:t>
            </w:r>
          </w:p>
        </w:tc>
        <w:tc>
          <w:tcPr>
            <w:tcW w:w="284" w:type="dxa"/>
            <w:tcBorders>
              <w:top w:val="single" w:sz="6" w:space="0" w:color="auto"/>
              <w:left w:val="single" w:sz="6" w:space="0" w:color="auto"/>
              <w:bottom w:val="single" w:sz="6" w:space="0" w:color="auto"/>
              <w:right w:val="single" w:sz="6" w:space="0" w:color="auto"/>
            </w:tcBorders>
          </w:tcPr>
          <w:p w14:paraId="796483F3"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270587"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0BD673" w14:textId="77777777" w:rsidR="00A90238" w:rsidRPr="00895C82" w:rsidRDefault="00A90238" w:rsidP="004260A6">
            <w:pPr>
              <w:pStyle w:val="TAL"/>
              <w:rPr>
                <w:noProof/>
              </w:rPr>
            </w:pPr>
            <w:r w:rsidRPr="00AC50AD">
              <w:rPr>
                <w:noProof/>
              </w:rPr>
              <w:t>MCVideo server limits the number of simultaneous successful service authorisations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2EBB6B" w14:textId="77777777" w:rsidR="00A90238" w:rsidRDefault="00A90238" w:rsidP="004260A6">
            <w:pPr>
              <w:pStyle w:val="TAL"/>
              <w:rPr>
                <w:snapToGrid w:val="0"/>
              </w:rPr>
            </w:pPr>
            <w:r>
              <w:rPr>
                <w:snapToGrid w:val="0"/>
              </w:rPr>
              <w:t>16.2.0</w:t>
            </w:r>
          </w:p>
        </w:tc>
      </w:tr>
      <w:tr w:rsidR="00A90238" w:rsidRPr="00FF42F5" w14:paraId="2CD283D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FDEBF3E"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5B9C31"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83E895" w14:textId="77777777" w:rsidR="00A90238" w:rsidRPr="00A54720" w:rsidRDefault="00A90238" w:rsidP="004260A6">
            <w:pPr>
              <w:pStyle w:val="TAL"/>
              <w:rPr>
                <w:snapToGrid w:val="0"/>
              </w:rPr>
            </w:pPr>
            <w:r w:rsidRPr="00A54720">
              <w:rPr>
                <w:snapToGrid w:val="0"/>
              </w:rPr>
              <w:t>SP-19048</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E5B5E" w14:textId="77777777" w:rsidR="00A90238" w:rsidRDefault="00A90238" w:rsidP="004260A6">
            <w:pPr>
              <w:pStyle w:val="TAL"/>
              <w:rPr>
                <w:snapToGrid w:val="0"/>
              </w:rPr>
            </w:pPr>
            <w:r>
              <w:rPr>
                <w:snapToGrid w:val="0"/>
              </w:rPr>
              <w:t>0132</w:t>
            </w:r>
          </w:p>
        </w:tc>
        <w:tc>
          <w:tcPr>
            <w:tcW w:w="284" w:type="dxa"/>
            <w:tcBorders>
              <w:top w:val="single" w:sz="6" w:space="0" w:color="auto"/>
              <w:left w:val="single" w:sz="6" w:space="0" w:color="auto"/>
              <w:bottom w:val="single" w:sz="6" w:space="0" w:color="auto"/>
              <w:right w:val="single" w:sz="6" w:space="0" w:color="auto"/>
            </w:tcBorders>
          </w:tcPr>
          <w:p w14:paraId="55840AAD"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59A6D6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0641176" w14:textId="77777777" w:rsidR="00A90238" w:rsidRPr="00AC50AD" w:rsidRDefault="00A90238" w:rsidP="004260A6">
            <w:pPr>
              <w:pStyle w:val="TAL"/>
              <w:rPr>
                <w:noProof/>
              </w:rPr>
            </w:pPr>
            <w:r w:rsidRPr="00470E1C">
              <w:rPr>
                <w:noProof/>
              </w:rPr>
              <w:t>MCVideo client performs automatic activation and deactivation of functional aliases based on location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FEBE2D" w14:textId="77777777" w:rsidR="00A90238" w:rsidRDefault="00A90238" w:rsidP="004260A6">
            <w:pPr>
              <w:pStyle w:val="TAL"/>
              <w:rPr>
                <w:snapToGrid w:val="0"/>
              </w:rPr>
            </w:pPr>
            <w:r>
              <w:rPr>
                <w:snapToGrid w:val="0"/>
              </w:rPr>
              <w:t>16.2.0</w:t>
            </w:r>
          </w:p>
        </w:tc>
      </w:tr>
      <w:tr w:rsidR="00A90238" w:rsidRPr="00FF42F5" w14:paraId="70B8EAC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1796A2" w14:textId="77777777" w:rsidR="00A90238" w:rsidRDefault="00A90238" w:rsidP="004260A6">
            <w:pPr>
              <w:pStyle w:val="TAL"/>
              <w:rPr>
                <w:snapToGrid w:val="0"/>
              </w:rPr>
            </w:pPr>
            <w:r>
              <w:rPr>
                <w:snapToGrid w:val="0"/>
              </w:rPr>
              <w:lastRenderedPageBreak/>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FA970C"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818B2A" w14:textId="77777777" w:rsidR="00A90238" w:rsidRPr="00A54720" w:rsidRDefault="00A90238" w:rsidP="004260A6">
            <w:pPr>
              <w:pStyle w:val="TAL"/>
              <w:rPr>
                <w:snapToGrid w:val="0"/>
              </w:rPr>
            </w:pPr>
            <w:r w:rsidRPr="00A54720">
              <w:rPr>
                <w:snapToGrid w:val="0"/>
              </w:rPr>
              <w:t>SP-190</w:t>
            </w:r>
            <w:r>
              <w:rPr>
                <w:snapToGrid w:val="0"/>
              </w:rPr>
              <w:t>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C4A200" w14:textId="77777777" w:rsidR="00A90238" w:rsidRDefault="00A90238" w:rsidP="004260A6">
            <w:pPr>
              <w:pStyle w:val="TAL"/>
              <w:rPr>
                <w:snapToGrid w:val="0"/>
              </w:rPr>
            </w:pPr>
            <w:r>
              <w:rPr>
                <w:snapToGrid w:val="0"/>
              </w:rPr>
              <w:t>0133</w:t>
            </w:r>
          </w:p>
        </w:tc>
        <w:tc>
          <w:tcPr>
            <w:tcW w:w="284" w:type="dxa"/>
            <w:tcBorders>
              <w:top w:val="single" w:sz="6" w:space="0" w:color="auto"/>
              <w:left w:val="single" w:sz="6" w:space="0" w:color="auto"/>
              <w:bottom w:val="single" w:sz="6" w:space="0" w:color="auto"/>
              <w:right w:val="single" w:sz="6" w:space="0" w:color="auto"/>
            </w:tcBorders>
          </w:tcPr>
          <w:p w14:paraId="3087A860"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53449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87A326A" w14:textId="77777777" w:rsidR="00A90238" w:rsidRPr="00470E1C" w:rsidRDefault="00A90238" w:rsidP="004260A6">
            <w:pPr>
              <w:pStyle w:val="TAL"/>
              <w:rPr>
                <w:noProof/>
              </w:rPr>
            </w:pPr>
            <w:r w:rsidRPr="00DC6A0D">
              <w:rPr>
                <w:noProof/>
              </w:rPr>
              <w:t>Correct the configuration parameters for the MCVideo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2ECC7C7" w14:textId="77777777" w:rsidR="00A90238" w:rsidRDefault="00A90238" w:rsidP="004260A6">
            <w:pPr>
              <w:pStyle w:val="TAL"/>
              <w:rPr>
                <w:snapToGrid w:val="0"/>
              </w:rPr>
            </w:pPr>
            <w:r>
              <w:rPr>
                <w:snapToGrid w:val="0"/>
              </w:rPr>
              <w:t>16.3.0</w:t>
            </w:r>
          </w:p>
        </w:tc>
      </w:tr>
      <w:tr w:rsidR="00A90238" w:rsidRPr="00FF42F5" w14:paraId="08A40F7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135A5E" w14:textId="77777777" w:rsidR="00A90238" w:rsidRDefault="00A90238" w:rsidP="004260A6">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7E70AF"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B5CDAE" w14:textId="77777777" w:rsidR="00A90238" w:rsidRPr="00A54720" w:rsidRDefault="00A90238" w:rsidP="004260A6">
            <w:pPr>
              <w:pStyle w:val="TAL"/>
              <w:rPr>
                <w:snapToGrid w:val="0"/>
              </w:rPr>
            </w:pPr>
            <w:r w:rsidRPr="00A54720">
              <w:rPr>
                <w:snapToGrid w:val="0"/>
              </w:rPr>
              <w:t>SP-190</w:t>
            </w:r>
            <w:r>
              <w:rPr>
                <w:snapToGrid w:val="0"/>
              </w:rPr>
              <w:t>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A064ED" w14:textId="77777777" w:rsidR="00A90238" w:rsidRDefault="00A90238" w:rsidP="004260A6">
            <w:pPr>
              <w:pStyle w:val="TAL"/>
              <w:rPr>
                <w:snapToGrid w:val="0"/>
              </w:rPr>
            </w:pPr>
            <w:r>
              <w:rPr>
                <w:snapToGrid w:val="0"/>
              </w:rPr>
              <w:t>0136</w:t>
            </w:r>
          </w:p>
        </w:tc>
        <w:tc>
          <w:tcPr>
            <w:tcW w:w="284" w:type="dxa"/>
            <w:tcBorders>
              <w:top w:val="single" w:sz="6" w:space="0" w:color="auto"/>
              <w:left w:val="single" w:sz="6" w:space="0" w:color="auto"/>
              <w:bottom w:val="single" w:sz="6" w:space="0" w:color="auto"/>
              <w:right w:val="single" w:sz="6" w:space="0" w:color="auto"/>
            </w:tcBorders>
          </w:tcPr>
          <w:p w14:paraId="044CB457"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DAF11B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047AED1" w14:textId="77777777" w:rsidR="00A90238" w:rsidRPr="00DC6A0D" w:rsidRDefault="00A90238" w:rsidP="004260A6">
            <w:pPr>
              <w:pStyle w:val="TAL"/>
              <w:rPr>
                <w:noProof/>
              </w:rPr>
            </w:pPr>
            <w:r w:rsidRPr="002E39F7">
              <w:rPr>
                <w:noProof/>
              </w:rPr>
              <w:t>Fixing the user profile configuration data for criteria triggered functional alias activation and de-activation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0A3BC7" w14:textId="77777777" w:rsidR="00A90238" w:rsidRDefault="00A90238" w:rsidP="004260A6">
            <w:pPr>
              <w:pStyle w:val="TAL"/>
              <w:rPr>
                <w:snapToGrid w:val="0"/>
              </w:rPr>
            </w:pPr>
            <w:r>
              <w:rPr>
                <w:snapToGrid w:val="0"/>
              </w:rPr>
              <w:t>16.3.0</w:t>
            </w:r>
          </w:p>
        </w:tc>
      </w:tr>
      <w:tr w:rsidR="00A90238" w:rsidRPr="00FF42F5" w14:paraId="12612A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8F14D33" w14:textId="77777777" w:rsidR="00A90238" w:rsidRDefault="00A90238" w:rsidP="004260A6">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2B6D9F"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973A2" w14:textId="77777777" w:rsidR="00A90238" w:rsidRPr="00A54720" w:rsidRDefault="00A90238" w:rsidP="004260A6">
            <w:pPr>
              <w:pStyle w:val="TAL"/>
              <w:rPr>
                <w:snapToGrid w:val="0"/>
              </w:rPr>
            </w:pPr>
            <w:r w:rsidRPr="00A54720">
              <w:rPr>
                <w:snapToGrid w:val="0"/>
              </w:rPr>
              <w:t>SP-190</w:t>
            </w:r>
            <w:r>
              <w:rPr>
                <w:snapToGrid w:val="0"/>
              </w:rPr>
              <w:t>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75E5E4" w14:textId="77777777" w:rsidR="00A90238" w:rsidRDefault="00A90238" w:rsidP="004260A6">
            <w:pPr>
              <w:pStyle w:val="TAL"/>
              <w:rPr>
                <w:snapToGrid w:val="0"/>
              </w:rPr>
            </w:pPr>
            <w:r>
              <w:rPr>
                <w:snapToGrid w:val="0"/>
              </w:rPr>
              <w:t>0134</w:t>
            </w:r>
          </w:p>
        </w:tc>
        <w:tc>
          <w:tcPr>
            <w:tcW w:w="284" w:type="dxa"/>
            <w:tcBorders>
              <w:top w:val="single" w:sz="6" w:space="0" w:color="auto"/>
              <w:left w:val="single" w:sz="6" w:space="0" w:color="auto"/>
              <w:bottom w:val="single" w:sz="6" w:space="0" w:color="auto"/>
              <w:right w:val="single" w:sz="6" w:space="0" w:color="auto"/>
            </w:tcBorders>
          </w:tcPr>
          <w:p w14:paraId="5601461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EA367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388530" w14:textId="77777777" w:rsidR="00A90238" w:rsidRPr="002E39F7" w:rsidRDefault="00A90238" w:rsidP="004260A6">
            <w:pPr>
              <w:pStyle w:val="TAL"/>
              <w:rPr>
                <w:noProof/>
              </w:rPr>
            </w:pPr>
            <w:r w:rsidRPr="008E7BA3">
              <w:rPr>
                <w:noProof/>
              </w:rPr>
              <w:t>Communication priority for functional aliases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5A7C59" w14:textId="77777777" w:rsidR="00A90238" w:rsidRDefault="00A90238" w:rsidP="004260A6">
            <w:pPr>
              <w:pStyle w:val="TAL"/>
              <w:rPr>
                <w:snapToGrid w:val="0"/>
              </w:rPr>
            </w:pPr>
            <w:r>
              <w:rPr>
                <w:snapToGrid w:val="0"/>
              </w:rPr>
              <w:t>17.0.0</w:t>
            </w:r>
          </w:p>
        </w:tc>
      </w:tr>
      <w:tr w:rsidR="00A90238" w:rsidRPr="00FF42F5" w14:paraId="366D8DF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49C54B2" w14:textId="77777777" w:rsidR="00A90238" w:rsidRDefault="00A90238" w:rsidP="004260A6">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6A01A9" w14:textId="77777777" w:rsidR="00A90238" w:rsidRDefault="00A90238" w:rsidP="004260A6">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CE97CC" w14:textId="77777777" w:rsidR="00A90238" w:rsidRPr="00A54720" w:rsidRDefault="00A90238" w:rsidP="004260A6">
            <w:pPr>
              <w:pStyle w:val="TAL"/>
              <w:rPr>
                <w:snapToGrid w:val="0"/>
              </w:rPr>
            </w:pPr>
            <w:r w:rsidRPr="00A54720">
              <w:rPr>
                <w:snapToGrid w:val="0"/>
              </w:rPr>
              <w:t>SP-19</w:t>
            </w:r>
            <w:r>
              <w:rPr>
                <w:snapToGrid w:val="0"/>
              </w:rPr>
              <w:t>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A23A10" w14:textId="77777777" w:rsidR="00A90238" w:rsidRDefault="00A90238" w:rsidP="004260A6">
            <w:pPr>
              <w:pStyle w:val="TAL"/>
              <w:rPr>
                <w:snapToGrid w:val="0"/>
              </w:rPr>
            </w:pPr>
            <w:r>
              <w:rPr>
                <w:snapToGrid w:val="0"/>
              </w:rPr>
              <w:t>0137</w:t>
            </w:r>
          </w:p>
        </w:tc>
        <w:tc>
          <w:tcPr>
            <w:tcW w:w="284" w:type="dxa"/>
            <w:tcBorders>
              <w:top w:val="single" w:sz="6" w:space="0" w:color="auto"/>
              <w:left w:val="single" w:sz="6" w:space="0" w:color="auto"/>
              <w:bottom w:val="single" w:sz="6" w:space="0" w:color="auto"/>
              <w:right w:val="single" w:sz="6" w:space="0" w:color="auto"/>
            </w:tcBorders>
          </w:tcPr>
          <w:p w14:paraId="7B9A403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9D837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0C9938C" w14:textId="77777777" w:rsidR="00A90238" w:rsidRPr="008E7BA3" w:rsidRDefault="00A90238" w:rsidP="004260A6">
            <w:pPr>
              <w:pStyle w:val="TAL"/>
              <w:rPr>
                <w:noProof/>
              </w:rPr>
            </w:pPr>
            <w:r w:rsidRPr="004358A7">
              <w:rPr>
                <w:noProof/>
              </w:rPr>
              <w:t>Priority of the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2E2C7C" w14:textId="77777777" w:rsidR="00A90238" w:rsidRDefault="00A90238" w:rsidP="004260A6">
            <w:pPr>
              <w:pStyle w:val="TAL"/>
              <w:rPr>
                <w:snapToGrid w:val="0"/>
              </w:rPr>
            </w:pPr>
            <w:r>
              <w:rPr>
                <w:snapToGrid w:val="0"/>
              </w:rPr>
              <w:t>17.1.0</w:t>
            </w:r>
          </w:p>
        </w:tc>
      </w:tr>
      <w:tr w:rsidR="00A90238" w:rsidRPr="00FF42F5" w14:paraId="2C3201C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EB9BB0" w14:textId="77777777" w:rsidR="00A90238" w:rsidRDefault="00A90238" w:rsidP="004260A6">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C084CF" w14:textId="77777777" w:rsidR="00A90238" w:rsidRDefault="00A90238" w:rsidP="004260A6">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B3B2D2" w14:textId="77777777" w:rsidR="00A90238" w:rsidRPr="00A54720" w:rsidRDefault="00A90238" w:rsidP="004260A6">
            <w:pPr>
              <w:pStyle w:val="TAL"/>
              <w:rPr>
                <w:snapToGrid w:val="0"/>
              </w:rPr>
            </w:pPr>
            <w:r w:rsidRPr="00A54720">
              <w:rPr>
                <w:snapToGrid w:val="0"/>
              </w:rPr>
              <w:t>SP-19</w:t>
            </w:r>
            <w:r>
              <w:rPr>
                <w:snapToGrid w:val="0"/>
              </w:rPr>
              <w:t>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DFEFEA" w14:textId="77777777" w:rsidR="00A90238" w:rsidRDefault="00A90238" w:rsidP="004260A6">
            <w:pPr>
              <w:pStyle w:val="TAL"/>
              <w:rPr>
                <w:snapToGrid w:val="0"/>
              </w:rPr>
            </w:pPr>
            <w:r>
              <w:rPr>
                <w:snapToGrid w:val="0"/>
              </w:rPr>
              <w:t>0138</w:t>
            </w:r>
          </w:p>
        </w:tc>
        <w:tc>
          <w:tcPr>
            <w:tcW w:w="284" w:type="dxa"/>
            <w:tcBorders>
              <w:top w:val="single" w:sz="6" w:space="0" w:color="auto"/>
              <w:left w:val="single" w:sz="6" w:space="0" w:color="auto"/>
              <w:bottom w:val="single" w:sz="6" w:space="0" w:color="auto"/>
              <w:right w:val="single" w:sz="6" w:space="0" w:color="auto"/>
            </w:tcBorders>
          </w:tcPr>
          <w:p w14:paraId="4603C4BD"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9F739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522DF32" w14:textId="77777777" w:rsidR="00A90238" w:rsidRPr="004358A7" w:rsidRDefault="00A90238" w:rsidP="004260A6">
            <w:pPr>
              <w:pStyle w:val="TAL"/>
              <w:rPr>
                <w:noProof/>
              </w:rPr>
            </w:pPr>
            <w:r w:rsidRPr="00C349CF">
              <w:rPr>
                <w:noProof/>
              </w:rPr>
              <w:t>Alignment on MCX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D94B7D" w14:textId="77777777" w:rsidR="00A90238" w:rsidRDefault="00A90238" w:rsidP="004260A6">
            <w:pPr>
              <w:pStyle w:val="TAL"/>
              <w:rPr>
                <w:snapToGrid w:val="0"/>
              </w:rPr>
            </w:pPr>
            <w:r>
              <w:rPr>
                <w:snapToGrid w:val="0"/>
              </w:rPr>
              <w:t>17.1.0</w:t>
            </w:r>
          </w:p>
        </w:tc>
      </w:tr>
      <w:tr w:rsidR="00A90238" w:rsidRPr="00FF42F5" w14:paraId="299B7EC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57C1E5F"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A5D084"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3D4606" w14:textId="77777777" w:rsidR="00A90238" w:rsidRPr="00A54720"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B42780" w14:textId="77777777" w:rsidR="00A90238" w:rsidRDefault="00A90238" w:rsidP="004260A6">
            <w:pPr>
              <w:pStyle w:val="TAL"/>
              <w:rPr>
                <w:snapToGrid w:val="0"/>
              </w:rPr>
            </w:pPr>
            <w:r>
              <w:rPr>
                <w:snapToGrid w:val="0"/>
              </w:rPr>
              <w:t>0139</w:t>
            </w:r>
          </w:p>
        </w:tc>
        <w:tc>
          <w:tcPr>
            <w:tcW w:w="284" w:type="dxa"/>
            <w:tcBorders>
              <w:top w:val="single" w:sz="6" w:space="0" w:color="auto"/>
              <w:left w:val="single" w:sz="6" w:space="0" w:color="auto"/>
              <w:bottom w:val="single" w:sz="6" w:space="0" w:color="auto"/>
              <w:right w:val="single" w:sz="6" w:space="0" w:color="auto"/>
            </w:tcBorders>
          </w:tcPr>
          <w:p w14:paraId="5C5C32BD"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13635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AD5C80E" w14:textId="77777777" w:rsidR="00A90238" w:rsidRPr="00C349CF" w:rsidRDefault="00A90238" w:rsidP="004260A6">
            <w:pPr>
              <w:pStyle w:val="TAL"/>
              <w:rPr>
                <w:noProof/>
              </w:rPr>
            </w:pPr>
            <w:r w:rsidRPr="008223AF">
              <w:rPr>
                <w:noProof/>
              </w:rPr>
              <w:t>Enhancing MCVideo communication requests with application priority capabilities in on-network mode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68B2AD" w14:textId="77777777" w:rsidR="00A90238" w:rsidRDefault="00A90238" w:rsidP="004260A6">
            <w:pPr>
              <w:pStyle w:val="TAL"/>
              <w:rPr>
                <w:snapToGrid w:val="0"/>
              </w:rPr>
            </w:pPr>
            <w:r>
              <w:rPr>
                <w:snapToGrid w:val="0"/>
              </w:rPr>
              <w:t>17.2.0</w:t>
            </w:r>
          </w:p>
        </w:tc>
      </w:tr>
      <w:tr w:rsidR="00A90238" w:rsidRPr="00FF42F5" w14:paraId="4A05922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D5B495F"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A9A60"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A13F0D"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FC97F5" w14:textId="77777777" w:rsidR="00A90238" w:rsidRDefault="00A90238" w:rsidP="004260A6">
            <w:pPr>
              <w:pStyle w:val="TAL"/>
              <w:rPr>
                <w:snapToGrid w:val="0"/>
              </w:rPr>
            </w:pPr>
            <w:r>
              <w:rPr>
                <w:snapToGrid w:val="0"/>
              </w:rPr>
              <w:t>0140</w:t>
            </w:r>
          </w:p>
        </w:tc>
        <w:tc>
          <w:tcPr>
            <w:tcW w:w="284" w:type="dxa"/>
            <w:tcBorders>
              <w:top w:val="single" w:sz="6" w:space="0" w:color="auto"/>
              <w:left w:val="single" w:sz="6" w:space="0" w:color="auto"/>
              <w:bottom w:val="single" w:sz="6" w:space="0" w:color="auto"/>
              <w:right w:val="single" w:sz="6" w:space="0" w:color="auto"/>
            </w:tcBorders>
          </w:tcPr>
          <w:p w14:paraId="025E81BA"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A3697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E11596A" w14:textId="77777777" w:rsidR="00A90238" w:rsidRPr="008223AF" w:rsidRDefault="00A90238" w:rsidP="004260A6">
            <w:pPr>
              <w:pStyle w:val="TAL"/>
              <w:rPr>
                <w:noProof/>
              </w:rPr>
            </w:pPr>
            <w:r w:rsidRPr="006B44FD">
              <w:rPr>
                <w:noProof/>
              </w:rPr>
              <w:t>Alignment of functional alias to group binding handling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A012FE" w14:textId="77777777" w:rsidR="00A90238" w:rsidRDefault="00A90238" w:rsidP="004260A6">
            <w:pPr>
              <w:pStyle w:val="TAL"/>
              <w:rPr>
                <w:snapToGrid w:val="0"/>
              </w:rPr>
            </w:pPr>
            <w:r>
              <w:rPr>
                <w:snapToGrid w:val="0"/>
              </w:rPr>
              <w:t>17.2.0</w:t>
            </w:r>
          </w:p>
        </w:tc>
      </w:tr>
      <w:tr w:rsidR="00A90238" w:rsidRPr="00FF42F5" w14:paraId="464FD9A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2C4FA59"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C4FECC"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6FC97A"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912057" w14:textId="77777777" w:rsidR="00A90238" w:rsidRDefault="00A90238" w:rsidP="004260A6">
            <w:pPr>
              <w:pStyle w:val="TAL"/>
              <w:rPr>
                <w:snapToGrid w:val="0"/>
              </w:rPr>
            </w:pPr>
            <w:r>
              <w:rPr>
                <w:snapToGrid w:val="0"/>
              </w:rPr>
              <w:t>0143</w:t>
            </w:r>
          </w:p>
        </w:tc>
        <w:tc>
          <w:tcPr>
            <w:tcW w:w="284" w:type="dxa"/>
            <w:tcBorders>
              <w:top w:val="single" w:sz="6" w:space="0" w:color="auto"/>
              <w:left w:val="single" w:sz="6" w:space="0" w:color="auto"/>
              <w:bottom w:val="single" w:sz="6" w:space="0" w:color="auto"/>
              <w:right w:val="single" w:sz="6" w:space="0" w:color="auto"/>
            </w:tcBorders>
          </w:tcPr>
          <w:p w14:paraId="16928D5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44ED1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24864D1" w14:textId="77777777" w:rsidR="00A90238" w:rsidRPr="006B44FD" w:rsidRDefault="00A90238" w:rsidP="004260A6">
            <w:pPr>
              <w:pStyle w:val="TAL"/>
              <w:rPr>
                <w:noProof/>
              </w:rPr>
            </w:pPr>
            <w:r w:rsidRPr="00886513">
              <w:rPr>
                <w:noProof/>
              </w:rPr>
              <w:t>Adding missing server to server information flows for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50A17C" w14:textId="77777777" w:rsidR="00A90238" w:rsidRDefault="00A90238" w:rsidP="004260A6">
            <w:pPr>
              <w:pStyle w:val="TAL"/>
              <w:rPr>
                <w:snapToGrid w:val="0"/>
              </w:rPr>
            </w:pPr>
            <w:r>
              <w:rPr>
                <w:snapToGrid w:val="0"/>
              </w:rPr>
              <w:t>17.2.0</w:t>
            </w:r>
          </w:p>
        </w:tc>
      </w:tr>
      <w:tr w:rsidR="00A90238" w:rsidRPr="00FF42F5" w14:paraId="5243610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05EB491"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41D5AC"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AF0DC4"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AFD7BF" w14:textId="77777777" w:rsidR="00A90238" w:rsidRDefault="00A90238" w:rsidP="004260A6">
            <w:pPr>
              <w:pStyle w:val="TAL"/>
              <w:rPr>
                <w:snapToGrid w:val="0"/>
              </w:rPr>
            </w:pPr>
            <w:r>
              <w:rPr>
                <w:snapToGrid w:val="0"/>
              </w:rPr>
              <w:t>0144</w:t>
            </w:r>
          </w:p>
        </w:tc>
        <w:tc>
          <w:tcPr>
            <w:tcW w:w="284" w:type="dxa"/>
            <w:tcBorders>
              <w:top w:val="single" w:sz="6" w:space="0" w:color="auto"/>
              <w:left w:val="single" w:sz="6" w:space="0" w:color="auto"/>
              <w:bottom w:val="single" w:sz="6" w:space="0" w:color="auto"/>
              <w:right w:val="single" w:sz="6" w:space="0" w:color="auto"/>
            </w:tcBorders>
          </w:tcPr>
          <w:p w14:paraId="66F46F0F"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5586E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2496A5" w14:textId="77777777" w:rsidR="00A90238" w:rsidRPr="00886513" w:rsidRDefault="00A90238" w:rsidP="004260A6">
            <w:pPr>
              <w:pStyle w:val="TAL"/>
              <w:rPr>
                <w:noProof/>
              </w:rPr>
            </w:pPr>
            <w:r w:rsidRPr="004B6A76">
              <w:rPr>
                <w:noProof/>
              </w:rPr>
              <w:t>Adding missing server to server information flows for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B40C29" w14:textId="77777777" w:rsidR="00A90238" w:rsidRDefault="00A90238" w:rsidP="004260A6">
            <w:pPr>
              <w:pStyle w:val="TAL"/>
              <w:rPr>
                <w:snapToGrid w:val="0"/>
              </w:rPr>
            </w:pPr>
            <w:r>
              <w:rPr>
                <w:snapToGrid w:val="0"/>
              </w:rPr>
              <w:t>17.2.0</w:t>
            </w:r>
          </w:p>
        </w:tc>
      </w:tr>
      <w:tr w:rsidR="00A90238" w:rsidRPr="00FF42F5" w14:paraId="789AC08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DEE252D" w14:textId="77777777" w:rsidR="00A90238" w:rsidRDefault="00A90238" w:rsidP="004260A6">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15352C" w14:textId="77777777" w:rsidR="00A90238" w:rsidRDefault="00A90238" w:rsidP="004260A6">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A59C59" w14:textId="77777777" w:rsidR="00A90238" w:rsidRPr="008223AF" w:rsidRDefault="00A90238" w:rsidP="004260A6">
            <w:pPr>
              <w:pStyle w:val="TAL"/>
              <w:rPr>
                <w:snapToGrid w:val="0"/>
              </w:rPr>
            </w:pPr>
            <w:r w:rsidRPr="008223AF">
              <w:rPr>
                <w:snapToGrid w:val="0"/>
              </w:rPr>
              <w:t>SP-200</w:t>
            </w:r>
            <w:r>
              <w:rPr>
                <w:snapToGrid w:val="0"/>
              </w:rPr>
              <w:t>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6BC11F" w14:textId="77777777" w:rsidR="00A90238" w:rsidRDefault="00A90238" w:rsidP="004260A6">
            <w:pPr>
              <w:pStyle w:val="TAL"/>
              <w:rPr>
                <w:snapToGrid w:val="0"/>
              </w:rPr>
            </w:pPr>
            <w:r>
              <w:rPr>
                <w:snapToGrid w:val="0"/>
              </w:rPr>
              <w:t>0142</w:t>
            </w:r>
          </w:p>
        </w:tc>
        <w:tc>
          <w:tcPr>
            <w:tcW w:w="284" w:type="dxa"/>
            <w:tcBorders>
              <w:top w:val="single" w:sz="6" w:space="0" w:color="auto"/>
              <w:left w:val="single" w:sz="6" w:space="0" w:color="auto"/>
              <w:bottom w:val="single" w:sz="6" w:space="0" w:color="auto"/>
              <w:right w:val="single" w:sz="6" w:space="0" w:color="auto"/>
            </w:tcBorders>
          </w:tcPr>
          <w:p w14:paraId="08DCA459" w14:textId="77777777" w:rsidR="00A90238" w:rsidRDefault="00A90238" w:rsidP="004260A6">
            <w:pPr>
              <w:pStyle w:val="TAL"/>
              <w:jc w:val="center"/>
              <w:rPr>
                <w:snapToGrid w:val="0"/>
              </w:rPr>
            </w:pPr>
            <w:r>
              <w:rPr>
                <w:snapToGrid w:val="0"/>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9994E5"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F1CF44" w14:textId="77777777" w:rsidR="00A90238" w:rsidRPr="004B6A76" w:rsidRDefault="00A90238" w:rsidP="004260A6">
            <w:pPr>
              <w:pStyle w:val="TAL"/>
              <w:rPr>
                <w:noProof/>
              </w:rPr>
            </w:pPr>
            <w:r w:rsidRPr="0003015C">
              <w:rPr>
                <w:noProof/>
              </w:rPr>
              <w:t>Introducing a functional alias as target address for private video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8A90E6A" w14:textId="77777777" w:rsidR="00A90238" w:rsidRDefault="00A90238" w:rsidP="004260A6">
            <w:pPr>
              <w:pStyle w:val="TAL"/>
              <w:rPr>
                <w:snapToGrid w:val="0"/>
              </w:rPr>
            </w:pPr>
            <w:r>
              <w:rPr>
                <w:snapToGrid w:val="0"/>
              </w:rPr>
              <w:t>17.3.0</w:t>
            </w:r>
          </w:p>
        </w:tc>
      </w:tr>
      <w:tr w:rsidR="00A90238" w:rsidRPr="00FF42F5" w14:paraId="44E9B8B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3D850C8"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9FF7C6"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F14F15" w14:textId="77777777" w:rsidR="00A90238" w:rsidRPr="008223AF" w:rsidRDefault="00A90238" w:rsidP="004260A6">
            <w:pPr>
              <w:pStyle w:val="TAL"/>
              <w:rPr>
                <w:snapToGrid w:val="0"/>
              </w:rPr>
            </w:pPr>
            <w:r w:rsidRPr="008223AF">
              <w:rPr>
                <w:snapToGrid w:val="0"/>
              </w:rPr>
              <w:t>SP-200</w:t>
            </w:r>
            <w:r>
              <w:rPr>
                <w:snapToGrid w:val="0"/>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739EB1" w14:textId="77777777" w:rsidR="00A90238" w:rsidRDefault="00A90238" w:rsidP="004260A6">
            <w:pPr>
              <w:pStyle w:val="TAL"/>
              <w:rPr>
                <w:snapToGrid w:val="0"/>
              </w:rPr>
            </w:pPr>
            <w:r>
              <w:rPr>
                <w:snapToGrid w:val="0"/>
              </w:rPr>
              <w:t>0145</w:t>
            </w:r>
          </w:p>
        </w:tc>
        <w:tc>
          <w:tcPr>
            <w:tcW w:w="284" w:type="dxa"/>
            <w:tcBorders>
              <w:top w:val="single" w:sz="6" w:space="0" w:color="auto"/>
              <w:left w:val="single" w:sz="6" w:space="0" w:color="auto"/>
              <w:bottom w:val="single" w:sz="6" w:space="0" w:color="auto"/>
              <w:right w:val="single" w:sz="6" w:space="0" w:color="auto"/>
            </w:tcBorders>
          </w:tcPr>
          <w:p w14:paraId="799B996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15911F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112C27D" w14:textId="77777777" w:rsidR="00A90238" w:rsidRPr="0003015C" w:rsidRDefault="00A90238" w:rsidP="004260A6">
            <w:pPr>
              <w:pStyle w:val="TAL"/>
              <w:rPr>
                <w:noProof/>
              </w:rPr>
            </w:pPr>
            <w:r w:rsidRPr="00D40420">
              <w:rPr>
                <w:noProof/>
              </w:rPr>
              <w:t>Correction of private call setup procedures when using a functional alias as target address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BC1120" w14:textId="77777777" w:rsidR="00A90238" w:rsidRDefault="00A90238" w:rsidP="004260A6">
            <w:pPr>
              <w:pStyle w:val="TAL"/>
              <w:rPr>
                <w:snapToGrid w:val="0"/>
              </w:rPr>
            </w:pPr>
            <w:r>
              <w:rPr>
                <w:snapToGrid w:val="0"/>
              </w:rPr>
              <w:t>17.4.0</w:t>
            </w:r>
          </w:p>
        </w:tc>
      </w:tr>
      <w:tr w:rsidR="00A90238" w:rsidRPr="00FF42F5" w14:paraId="63E3D49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5F1D64"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F75CEB"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B48A2B"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259BEA" w14:textId="77777777" w:rsidR="00A90238" w:rsidRDefault="00A90238" w:rsidP="004260A6">
            <w:pPr>
              <w:pStyle w:val="TAL"/>
              <w:rPr>
                <w:snapToGrid w:val="0"/>
              </w:rPr>
            </w:pPr>
            <w:r>
              <w:rPr>
                <w:snapToGrid w:val="0"/>
              </w:rPr>
              <w:t>0146</w:t>
            </w:r>
          </w:p>
        </w:tc>
        <w:tc>
          <w:tcPr>
            <w:tcW w:w="284" w:type="dxa"/>
            <w:tcBorders>
              <w:top w:val="single" w:sz="6" w:space="0" w:color="auto"/>
              <w:left w:val="single" w:sz="6" w:space="0" w:color="auto"/>
              <w:bottom w:val="single" w:sz="6" w:space="0" w:color="auto"/>
              <w:right w:val="single" w:sz="6" w:space="0" w:color="auto"/>
            </w:tcBorders>
          </w:tcPr>
          <w:p w14:paraId="5ADB496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9CF09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4C73684" w14:textId="77777777" w:rsidR="00A90238" w:rsidRPr="00D40420" w:rsidRDefault="00A90238" w:rsidP="004260A6">
            <w:pPr>
              <w:pStyle w:val="TAL"/>
              <w:rPr>
                <w:noProof/>
              </w:rPr>
            </w:pPr>
            <w:r w:rsidRPr="00715832">
              <w:rPr>
                <w:noProof/>
              </w:rPr>
              <w:t>Add the IE of priority in Information flows for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830F03" w14:textId="77777777" w:rsidR="00A90238" w:rsidRDefault="00A90238" w:rsidP="004260A6">
            <w:pPr>
              <w:pStyle w:val="TAL"/>
              <w:rPr>
                <w:snapToGrid w:val="0"/>
              </w:rPr>
            </w:pPr>
            <w:r>
              <w:rPr>
                <w:snapToGrid w:val="0"/>
              </w:rPr>
              <w:t>17.4.0</w:t>
            </w:r>
          </w:p>
        </w:tc>
      </w:tr>
      <w:tr w:rsidR="00A90238" w:rsidRPr="00FF42F5" w14:paraId="06FACF1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6603B71"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D51E91"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026337" w14:textId="77777777" w:rsidR="00A90238" w:rsidRPr="008223AF" w:rsidRDefault="00A90238" w:rsidP="004260A6">
            <w:pPr>
              <w:pStyle w:val="TAL"/>
              <w:rPr>
                <w:snapToGrid w:val="0"/>
              </w:rPr>
            </w:pPr>
            <w:r w:rsidRPr="008223AF">
              <w:rPr>
                <w:snapToGrid w:val="0"/>
              </w:rPr>
              <w:t>SP-200</w:t>
            </w:r>
            <w:r>
              <w:rPr>
                <w:snapToGrid w:val="0"/>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A4F3D9" w14:textId="77777777" w:rsidR="00A90238" w:rsidRDefault="00A90238" w:rsidP="004260A6">
            <w:pPr>
              <w:pStyle w:val="TAL"/>
              <w:rPr>
                <w:snapToGrid w:val="0"/>
              </w:rPr>
            </w:pPr>
            <w:r>
              <w:rPr>
                <w:snapToGrid w:val="0"/>
              </w:rPr>
              <w:t>0147</w:t>
            </w:r>
          </w:p>
        </w:tc>
        <w:tc>
          <w:tcPr>
            <w:tcW w:w="284" w:type="dxa"/>
            <w:tcBorders>
              <w:top w:val="single" w:sz="6" w:space="0" w:color="auto"/>
              <w:left w:val="single" w:sz="6" w:space="0" w:color="auto"/>
              <w:bottom w:val="single" w:sz="6" w:space="0" w:color="auto"/>
              <w:right w:val="single" w:sz="6" w:space="0" w:color="auto"/>
            </w:tcBorders>
          </w:tcPr>
          <w:p w14:paraId="082B8E8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07511F"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5BFCCB4" w14:textId="77777777" w:rsidR="00A90238" w:rsidRPr="00715832" w:rsidRDefault="00A90238" w:rsidP="004260A6">
            <w:pPr>
              <w:pStyle w:val="TAL"/>
              <w:rPr>
                <w:noProof/>
              </w:rPr>
            </w:pPr>
            <w:r w:rsidRPr="000D2A00">
              <w:rPr>
                <w:noProof/>
              </w:rPr>
              <w:t>Limit the number of simultaneous logins on per user basis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1D094E" w14:textId="77777777" w:rsidR="00A90238" w:rsidRDefault="00A90238" w:rsidP="004260A6">
            <w:pPr>
              <w:pStyle w:val="TAL"/>
              <w:rPr>
                <w:snapToGrid w:val="0"/>
              </w:rPr>
            </w:pPr>
            <w:r>
              <w:rPr>
                <w:snapToGrid w:val="0"/>
              </w:rPr>
              <w:t>17.4.0</w:t>
            </w:r>
          </w:p>
        </w:tc>
      </w:tr>
      <w:tr w:rsidR="00A90238" w:rsidRPr="00FF42F5" w14:paraId="0FD28A8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EE7E326"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020652"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91F47"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F1B611" w14:textId="77777777" w:rsidR="00A90238" w:rsidRDefault="00A90238" w:rsidP="004260A6">
            <w:pPr>
              <w:pStyle w:val="TAL"/>
              <w:rPr>
                <w:snapToGrid w:val="0"/>
              </w:rPr>
            </w:pPr>
            <w:r>
              <w:rPr>
                <w:snapToGrid w:val="0"/>
              </w:rPr>
              <w:t>0148</w:t>
            </w:r>
          </w:p>
        </w:tc>
        <w:tc>
          <w:tcPr>
            <w:tcW w:w="284" w:type="dxa"/>
            <w:tcBorders>
              <w:top w:val="single" w:sz="6" w:space="0" w:color="auto"/>
              <w:left w:val="single" w:sz="6" w:space="0" w:color="auto"/>
              <w:bottom w:val="single" w:sz="6" w:space="0" w:color="auto"/>
              <w:right w:val="single" w:sz="6" w:space="0" w:color="auto"/>
            </w:tcBorders>
          </w:tcPr>
          <w:p w14:paraId="78E2963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A9DFB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AF7AB85" w14:textId="77777777" w:rsidR="00A90238" w:rsidRPr="000D2A00" w:rsidRDefault="00A90238" w:rsidP="004260A6">
            <w:pPr>
              <w:pStyle w:val="TAL"/>
              <w:rPr>
                <w:noProof/>
              </w:rPr>
            </w:pPr>
            <w:r w:rsidRPr="00A70A39">
              <w:rPr>
                <w:noProof/>
              </w:rPr>
              <w:t>MCVideo emergency group call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A7BF0D2" w14:textId="77777777" w:rsidR="00A90238" w:rsidRDefault="00A90238" w:rsidP="004260A6">
            <w:pPr>
              <w:pStyle w:val="TAL"/>
              <w:rPr>
                <w:snapToGrid w:val="0"/>
              </w:rPr>
            </w:pPr>
            <w:r>
              <w:rPr>
                <w:snapToGrid w:val="0"/>
              </w:rPr>
              <w:t>17.4.0</w:t>
            </w:r>
          </w:p>
        </w:tc>
      </w:tr>
      <w:tr w:rsidR="00A90238" w:rsidRPr="00FF42F5" w14:paraId="1E7FF78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B18EF2E"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9C698A"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89A4F4"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8A0BF8" w14:textId="77777777" w:rsidR="00A90238" w:rsidRDefault="00A90238" w:rsidP="004260A6">
            <w:pPr>
              <w:pStyle w:val="TAL"/>
              <w:rPr>
                <w:snapToGrid w:val="0"/>
              </w:rPr>
            </w:pPr>
            <w:r>
              <w:rPr>
                <w:snapToGrid w:val="0"/>
              </w:rPr>
              <w:t>0149</w:t>
            </w:r>
          </w:p>
        </w:tc>
        <w:tc>
          <w:tcPr>
            <w:tcW w:w="284" w:type="dxa"/>
            <w:tcBorders>
              <w:top w:val="single" w:sz="6" w:space="0" w:color="auto"/>
              <w:left w:val="single" w:sz="6" w:space="0" w:color="auto"/>
              <w:bottom w:val="single" w:sz="6" w:space="0" w:color="auto"/>
              <w:right w:val="single" w:sz="6" w:space="0" w:color="auto"/>
            </w:tcBorders>
          </w:tcPr>
          <w:p w14:paraId="1AF9EF1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559EC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B8B080" w14:textId="77777777" w:rsidR="00A90238" w:rsidRPr="00A70A39" w:rsidRDefault="00A90238" w:rsidP="004260A6">
            <w:pPr>
              <w:pStyle w:val="TAL"/>
              <w:rPr>
                <w:noProof/>
              </w:rPr>
            </w:pPr>
            <w:r w:rsidRPr="00E15FCA">
              <w:rPr>
                <w:noProof/>
              </w:rPr>
              <w:t>MCVideo emergency private call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57FC89" w14:textId="77777777" w:rsidR="00A90238" w:rsidRDefault="00A90238" w:rsidP="004260A6">
            <w:pPr>
              <w:pStyle w:val="TAL"/>
              <w:rPr>
                <w:snapToGrid w:val="0"/>
              </w:rPr>
            </w:pPr>
            <w:r>
              <w:rPr>
                <w:snapToGrid w:val="0"/>
              </w:rPr>
              <w:t>17.4.0</w:t>
            </w:r>
          </w:p>
        </w:tc>
      </w:tr>
      <w:tr w:rsidR="00A90238" w:rsidRPr="00FF42F5" w14:paraId="19F9D27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E46BA46"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64E1EC"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3C1A6A"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CE1BC5" w14:textId="77777777" w:rsidR="00A90238" w:rsidRDefault="00A90238" w:rsidP="004260A6">
            <w:pPr>
              <w:pStyle w:val="TAL"/>
              <w:rPr>
                <w:snapToGrid w:val="0"/>
              </w:rPr>
            </w:pPr>
            <w:r>
              <w:rPr>
                <w:snapToGrid w:val="0"/>
              </w:rPr>
              <w:t>0150</w:t>
            </w:r>
          </w:p>
        </w:tc>
        <w:tc>
          <w:tcPr>
            <w:tcW w:w="284" w:type="dxa"/>
            <w:tcBorders>
              <w:top w:val="single" w:sz="6" w:space="0" w:color="auto"/>
              <w:left w:val="single" w:sz="6" w:space="0" w:color="auto"/>
              <w:bottom w:val="single" w:sz="6" w:space="0" w:color="auto"/>
              <w:right w:val="single" w:sz="6" w:space="0" w:color="auto"/>
            </w:tcBorders>
          </w:tcPr>
          <w:p w14:paraId="7D0BFE1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1F10DE"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D6F920" w14:textId="77777777" w:rsidR="00A90238" w:rsidRPr="00E15FCA" w:rsidRDefault="00A90238" w:rsidP="004260A6">
            <w:pPr>
              <w:pStyle w:val="TAL"/>
              <w:rPr>
                <w:noProof/>
              </w:rPr>
            </w:pPr>
            <w:r w:rsidRPr="00F34253">
              <w:rPr>
                <w:noProof/>
              </w:rPr>
              <w:t>Clarifications on the use of ProSe in off-network MCVideo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2030B8" w14:textId="77777777" w:rsidR="00A90238" w:rsidRDefault="00A90238" w:rsidP="004260A6">
            <w:pPr>
              <w:pStyle w:val="TAL"/>
              <w:rPr>
                <w:snapToGrid w:val="0"/>
              </w:rPr>
            </w:pPr>
            <w:r>
              <w:rPr>
                <w:snapToGrid w:val="0"/>
              </w:rPr>
              <w:t>17.4.0</w:t>
            </w:r>
          </w:p>
        </w:tc>
      </w:tr>
      <w:tr w:rsidR="00A90238" w:rsidRPr="00FF42F5" w14:paraId="21275D7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00D08D6"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18C426"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9A771" w14:textId="77777777" w:rsidR="00A90238" w:rsidRPr="008223AF" w:rsidRDefault="00A90238" w:rsidP="004260A6">
            <w:pPr>
              <w:pStyle w:val="TAL"/>
              <w:rPr>
                <w:snapToGrid w:val="0"/>
              </w:rPr>
            </w:pPr>
            <w:r w:rsidRPr="00031BA4">
              <w:rPr>
                <w:snapToGrid w:val="0"/>
              </w:rPr>
              <w:t>SP-201000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097863" w14:textId="77777777" w:rsidR="00A90238" w:rsidRDefault="00A90238" w:rsidP="004260A6">
            <w:pPr>
              <w:pStyle w:val="TAL"/>
              <w:rPr>
                <w:snapToGrid w:val="0"/>
              </w:rPr>
            </w:pPr>
            <w:r>
              <w:rPr>
                <w:snapToGrid w:val="0"/>
              </w:rPr>
              <w:t>0152</w:t>
            </w:r>
          </w:p>
        </w:tc>
        <w:tc>
          <w:tcPr>
            <w:tcW w:w="284" w:type="dxa"/>
            <w:tcBorders>
              <w:top w:val="single" w:sz="6" w:space="0" w:color="auto"/>
              <w:left w:val="single" w:sz="6" w:space="0" w:color="auto"/>
              <w:bottom w:val="single" w:sz="6" w:space="0" w:color="auto"/>
              <w:right w:val="single" w:sz="6" w:space="0" w:color="auto"/>
            </w:tcBorders>
          </w:tcPr>
          <w:p w14:paraId="5F5C3BBD"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6CB05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B56B39" w14:textId="77777777" w:rsidR="00A90238" w:rsidRPr="00F34253" w:rsidRDefault="00A90238" w:rsidP="004260A6">
            <w:pPr>
              <w:pStyle w:val="TAL"/>
              <w:rPr>
                <w:noProof/>
              </w:rPr>
            </w:pPr>
            <w:r w:rsidRPr="00031BA4">
              <w:rPr>
                <w:noProof/>
              </w:rPr>
              <w:t>MCVideo pull and push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DF21FB" w14:textId="77777777" w:rsidR="00A90238" w:rsidRDefault="00A90238" w:rsidP="004260A6">
            <w:pPr>
              <w:pStyle w:val="TAL"/>
              <w:rPr>
                <w:snapToGrid w:val="0"/>
              </w:rPr>
            </w:pPr>
            <w:r>
              <w:rPr>
                <w:snapToGrid w:val="0"/>
              </w:rPr>
              <w:t>17.5.0</w:t>
            </w:r>
          </w:p>
        </w:tc>
      </w:tr>
      <w:tr w:rsidR="00A90238" w:rsidRPr="00FF42F5" w14:paraId="789820A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E39A2C6"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269280"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CEE2AF" w14:textId="77777777" w:rsidR="00A90238" w:rsidRPr="00031BA4" w:rsidRDefault="00A90238" w:rsidP="004260A6">
            <w:pPr>
              <w:pStyle w:val="TAL"/>
              <w:rPr>
                <w:snapToGrid w:val="0"/>
              </w:rPr>
            </w:pPr>
            <w:r w:rsidRPr="00666386">
              <w:rPr>
                <w:snapToGrid w:val="0"/>
              </w:rPr>
              <w:t>SP-200994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DB3787" w14:textId="77777777" w:rsidR="00A90238" w:rsidRDefault="00A90238" w:rsidP="004260A6">
            <w:pPr>
              <w:pStyle w:val="TAL"/>
              <w:rPr>
                <w:snapToGrid w:val="0"/>
              </w:rPr>
            </w:pPr>
            <w:r>
              <w:rPr>
                <w:snapToGrid w:val="0"/>
              </w:rPr>
              <w:t>0153</w:t>
            </w:r>
          </w:p>
        </w:tc>
        <w:tc>
          <w:tcPr>
            <w:tcW w:w="284" w:type="dxa"/>
            <w:tcBorders>
              <w:top w:val="single" w:sz="6" w:space="0" w:color="auto"/>
              <w:left w:val="single" w:sz="6" w:space="0" w:color="auto"/>
              <w:bottom w:val="single" w:sz="6" w:space="0" w:color="auto"/>
              <w:right w:val="single" w:sz="6" w:space="0" w:color="auto"/>
            </w:tcBorders>
          </w:tcPr>
          <w:p w14:paraId="49EE1BB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AA4E57" w14:textId="77777777" w:rsidR="00A90238" w:rsidRDefault="00A90238" w:rsidP="004260A6">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68C3A0A" w14:textId="77777777" w:rsidR="00A90238" w:rsidRPr="00031BA4" w:rsidRDefault="00A90238" w:rsidP="004260A6">
            <w:pPr>
              <w:pStyle w:val="TAL"/>
              <w:rPr>
                <w:noProof/>
              </w:rPr>
            </w:pPr>
            <w:r w:rsidRPr="00666386">
              <w:rPr>
                <w:noProof/>
              </w:rPr>
              <w:t>Call restrictions for normal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9B9B0C" w14:textId="77777777" w:rsidR="00A90238" w:rsidRDefault="00A90238" w:rsidP="004260A6">
            <w:pPr>
              <w:pStyle w:val="TAL"/>
              <w:rPr>
                <w:snapToGrid w:val="0"/>
              </w:rPr>
            </w:pPr>
            <w:r>
              <w:rPr>
                <w:snapToGrid w:val="0"/>
              </w:rPr>
              <w:t>17.5.0</w:t>
            </w:r>
          </w:p>
        </w:tc>
      </w:tr>
      <w:tr w:rsidR="00A90238" w:rsidRPr="00FF42F5" w14:paraId="793B301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F29AC43"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C28172"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ECDD09" w14:textId="77777777" w:rsidR="00A90238" w:rsidRPr="00666386" w:rsidRDefault="00A90238" w:rsidP="004260A6">
            <w:pPr>
              <w:pStyle w:val="TAL"/>
              <w:rPr>
                <w:snapToGrid w:val="0"/>
              </w:rPr>
            </w:pPr>
            <w:r w:rsidRPr="007B21E9">
              <w:rPr>
                <w:snapToGrid w:val="0"/>
              </w:rPr>
              <w:t>SP-200990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E88E64" w14:textId="77777777" w:rsidR="00A90238" w:rsidRDefault="00A90238" w:rsidP="004260A6">
            <w:pPr>
              <w:pStyle w:val="TAL"/>
              <w:rPr>
                <w:snapToGrid w:val="0"/>
              </w:rPr>
            </w:pPr>
            <w:r>
              <w:rPr>
                <w:snapToGrid w:val="0"/>
              </w:rPr>
              <w:t>0155</w:t>
            </w:r>
          </w:p>
        </w:tc>
        <w:tc>
          <w:tcPr>
            <w:tcW w:w="284" w:type="dxa"/>
            <w:tcBorders>
              <w:top w:val="single" w:sz="6" w:space="0" w:color="auto"/>
              <w:left w:val="single" w:sz="6" w:space="0" w:color="auto"/>
              <w:bottom w:val="single" w:sz="6" w:space="0" w:color="auto"/>
              <w:right w:val="single" w:sz="6" w:space="0" w:color="auto"/>
            </w:tcBorders>
          </w:tcPr>
          <w:p w14:paraId="35AB704A"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CFF982F"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47DF99F" w14:textId="77777777" w:rsidR="00A90238" w:rsidRPr="00666386" w:rsidRDefault="00A90238" w:rsidP="004260A6">
            <w:pPr>
              <w:pStyle w:val="TAL"/>
              <w:rPr>
                <w:noProof/>
              </w:rPr>
            </w:pPr>
            <w:r w:rsidRPr="007B21E9">
              <w:rPr>
                <w:noProof/>
              </w:rPr>
              <w:t>FA controlling role description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DE2B98" w14:textId="77777777" w:rsidR="00A90238" w:rsidRDefault="00A90238" w:rsidP="004260A6">
            <w:pPr>
              <w:pStyle w:val="TAL"/>
              <w:rPr>
                <w:snapToGrid w:val="0"/>
              </w:rPr>
            </w:pPr>
            <w:r>
              <w:rPr>
                <w:snapToGrid w:val="0"/>
              </w:rPr>
              <w:t>17.5.0</w:t>
            </w:r>
          </w:p>
        </w:tc>
      </w:tr>
      <w:tr w:rsidR="00A90238" w:rsidRPr="00FF42F5" w14:paraId="213DCFD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EB10CAA"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3FD104"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4258A6" w14:textId="77777777" w:rsidR="00A90238" w:rsidRPr="007B21E9" w:rsidRDefault="00A90238" w:rsidP="004260A6">
            <w:pPr>
              <w:pStyle w:val="TAL"/>
              <w:rPr>
                <w:snapToGrid w:val="0"/>
              </w:rPr>
            </w:pPr>
            <w:r w:rsidRPr="007B21E9">
              <w:rPr>
                <w:snapToGrid w:val="0"/>
              </w:rPr>
              <w:t>SP-200990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4FBC1C" w14:textId="77777777" w:rsidR="00A90238" w:rsidRDefault="00A90238" w:rsidP="004260A6">
            <w:pPr>
              <w:pStyle w:val="TAL"/>
              <w:rPr>
                <w:snapToGrid w:val="0"/>
              </w:rPr>
            </w:pPr>
            <w:r>
              <w:rPr>
                <w:snapToGrid w:val="0"/>
              </w:rPr>
              <w:t>0157</w:t>
            </w:r>
          </w:p>
        </w:tc>
        <w:tc>
          <w:tcPr>
            <w:tcW w:w="284" w:type="dxa"/>
            <w:tcBorders>
              <w:top w:val="single" w:sz="6" w:space="0" w:color="auto"/>
              <w:left w:val="single" w:sz="6" w:space="0" w:color="auto"/>
              <w:bottom w:val="single" w:sz="6" w:space="0" w:color="auto"/>
              <w:right w:val="single" w:sz="6" w:space="0" w:color="auto"/>
            </w:tcBorders>
          </w:tcPr>
          <w:p w14:paraId="29F055EA"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1CC06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E0D494A" w14:textId="77777777" w:rsidR="00A90238" w:rsidRPr="007B21E9" w:rsidRDefault="00A90238" w:rsidP="004260A6">
            <w:pPr>
              <w:pStyle w:val="TAL"/>
              <w:rPr>
                <w:noProof/>
              </w:rPr>
            </w:pPr>
            <w:r w:rsidRPr="000009FF">
              <w:rPr>
                <w:noProof/>
              </w:rPr>
              <w:t>FA management procedure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C185FB" w14:textId="77777777" w:rsidR="00A90238" w:rsidRDefault="00A90238" w:rsidP="004260A6">
            <w:pPr>
              <w:pStyle w:val="TAL"/>
              <w:rPr>
                <w:snapToGrid w:val="0"/>
              </w:rPr>
            </w:pPr>
            <w:r>
              <w:rPr>
                <w:snapToGrid w:val="0"/>
              </w:rPr>
              <w:t>17.5.0</w:t>
            </w:r>
          </w:p>
        </w:tc>
      </w:tr>
      <w:tr w:rsidR="00A90238" w:rsidRPr="00FF42F5" w14:paraId="1C19A10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B5A5266" w14:textId="77777777" w:rsidR="00A90238" w:rsidRDefault="00A90238" w:rsidP="004260A6">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180C37" w14:textId="77777777" w:rsidR="00A90238" w:rsidRDefault="00A90238" w:rsidP="004260A6">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9968CE" w14:textId="77777777" w:rsidR="00A90238" w:rsidRPr="007B21E9" w:rsidRDefault="00A90238" w:rsidP="004260A6">
            <w:pPr>
              <w:pStyle w:val="TAL"/>
              <w:rPr>
                <w:snapToGrid w:val="0"/>
              </w:rPr>
            </w:pPr>
            <w:r w:rsidRPr="003C64FE">
              <w:rPr>
                <w:snapToGrid w:val="0"/>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5683F8" w14:textId="77777777" w:rsidR="00A90238" w:rsidRDefault="00A90238" w:rsidP="004260A6">
            <w:pPr>
              <w:pStyle w:val="TAL"/>
              <w:rPr>
                <w:snapToGrid w:val="0"/>
              </w:rPr>
            </w:pPr>
            <w:r>
              <w:rPr>
                <w:snapToGrid w:val="0"/>
              </w:rPr>
              <w:t>0158</w:t>
            </w:r>
          </w:p>
        </w:tc>
        <w:tc>
          <w:tcPr>
            <w:tcW w:w="284" w:type="dxa"/>
            <w:tcBorders>
              <w:top w:val="single" w:sz="6" w:space="0" w:color="auto"/>
              <w:left w:val="single" w:sz="6" w:space="0" w:color="auto"/>
              <w:bottom w:val="single" w:sz="6" w:space="0" w:color="auto"/>
              <w:right w:val="single" w:sz="6" w:space="0" w:color="auto"/>
            </w:tcBorders>
          </w:tcPr>
          <w:p w14:paraId="6611B8D4"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EC80E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C19AFE7" w14:textId="77777777" w:rsidR="00A90238" w:rsidRPr="000009FF" w:rsidRDefault="00A90238" w:rsidP="004260A6">
            <w:pPr>
              <w:pStyle w:val="TAL"/>
              <w:rPr>
                <w:noProof/>
              </w:rPr>
            </w:pPr>
            <w:r w:rsidRPr="003C64FE">
              <w:rPr>
                <w:noProof/>
              </w:rPr>
              <w:t>Correction to MCVideo-5 reference point description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07DFB2D" w14:textId="77777777" w:rsidR="00A90238" w:rsidRDefault="00A90238" w:rsidP="004260A6">
            <w:pPr>
              <w:pStyle w:val="TAL"/>
              <w:rPr>
                <w:snapToGrid w:val="0"/>
              </w:rPr>
            </w:pPr>
            <w:r>
              <w:rPr>
                <w:snapToGrid w:val="0"/>
              </w:rPr>
              <w:t>17.6.0</w:t>
            </w:r>
          </w:p>
        </w:tc>
      </w:tr>
      <w:tr w:rsidR="00A90238" w:rsidRPr="00FF42F5" w14:paraId="0C03892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442FF0" w14:textId="77777777" w:rsidR="00A90238" w:rsidRDefault="00A90238" w:rsidP="004260A6">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EFD737" w14:textId="77777777" w:rsidR="00A90238" w:rsidRDefault="00A90238" w:rsidP="004260A6">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02854" w14:textId="77777777" w:rsidR="00A90238" w:rsidRPr="003C64FE" w:rsidRDefault="00A90238" w:rsidP="004260A6">
            <w:pPr>
              <w:pStyle w:val="TAL"/>
              <w:rPr>
                <w:snapToGrid w:val="0"/>
              </w:rPr>
            </w:pPr>
            <w:r w:rsidRPr="0094675C">
              <w:rPr>
                <w:snapToGrid w:val="0"/>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B80611" w14:textId="77777777" w:rsidR="00A90238" w:rsidRDefault="00A90238" w:rsidP="004260A6">
            <w:pPr>
              <w:pStyle w:val="TAL"/>
              <w:rPr>
                <w:snapToGrid w:val="0"/>
              </w:rPr>
            </w:pPr>
            <w:r>
              <w:rPr>
                <w:snapToGrid w:val="0"/>
              </w:rPr>
              <w:t>0159</w:t>
            </w:r>
          </w:p>
        </w:tc>
        <w:tc>
          <w:tcPr>
            <w:tcW w:w="284" w:type="dxa"/>
            <w:tcBorders>
              <w:top w:val="single" w:sz="6" w:space="0" w:color="auto"/>
              <w:left w:val="single" w:sz="6" w:space="0" w:color="auto"/>
              <w:bottom w:val="single" w:sz="6" w:space="0" w:color="auto"/>
              <w:right w:val="single" w:sz="6" w:space="0" w:color="auto"/>
            </w:tcBorders>
          </w:tcPr>
          <w:p w14:paraId="6ECD951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DC6D5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5A827C" w14:textId="77777777" w:rsidR="00A90238" w:rsidRPr="003C64FE" w:rsidRDefault="00A90238" w:rsidP="004260A6">
            <w:pPr>
              <w:pStyle w:val="TAL"/>
              <w:rPr>
                <w:noProof/>
              </w:rPr>
            </w:pPr>
            <w:r w:rsidRPr="00647E55">
              <w:rPr>
                <w:noProof/>
              </w:rPr>
              <w:t>Connection authorisation configuration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4CA284" w14:textId="77777777" w:rsidR="00A90238" w:rsidRDefault="00A90238" w:rsidP="004260A6">
            <w:pPr>
              <w:pStyle w:val="TAL"/>
              <w:rPr>
                <w:snapToGrid w:val="0"/>
              </w:rPr>
            </w:pPr>
            <w:r>
              <w:rPr>
                <w:snapToGrid w:val="0"/>
              </w:rPr>
              <w:t>18.0.0</w:t>
            </w:r>
          </w:p>
        </w:tc>
      </w:tr>
      <w:tr w:rsidR="00A90238" w:rsidRPr="00FF42F5" w14:paraId="017C615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EB09578" w14:textId="77777777" w:rsidR="00A90238" w:rsidRDefault="00A90238" w:rsidP="004260A6">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631EAB" w14:textId="77777777" w:rsidR="00A90238" w:rsidRDefault="00A90238" w:rsidP="004260A6">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9C6C8D" w14:textId="77777777" w:rsidR="00A90238" w:rsidRPr="0094675C" w:rsidRDefault="00A90238" w:rsidP="004260A6">
            <w:pPr>
              <w:pStyle w:val="TAL"/>
              <w:rPr>
                <w:snapToGrid w:val="0"/>
              </w:rPr>
            </w:pPr>
            <w:r w:rsidRPr="00E004C2">
              <w:rPr>
                <w:snapToGrid w:val="0"/>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FD1C50" w14:textId="77777777" w:rsidR="00A90238" w:rsidRDefault="00A90238" w:rsidP="004260A6">
            <w:pPr>
              <w:pStyle w:val="TAL"/>
              <w:rPr>
                <w:snapToGrid w:val="0"/>
              </w:rPr>
            </w:pPr>
            <w:r>
              <w:rPr>
                <w:snapToGrid w:val="0"/>
              </w:rPr>
              <w:t>0162</w:t>
            </w:r>
          </w:p>
        </w:tc>
        <w:tc>
          <w:tcPr>
            <w:tcW w:w="284" w:type="dxa"/>
            <w:tcBorders>
              <w:top w:val="single" w:sz="6" w:space="0" w:color="auto"/>
              <w:left w:val="single" w:sz="6" w:space="0" w:color="auto"/>
              <w:bottom w:val="single" w:sz="6" w:space="0" w:color="auto"/>
              <w:right w:val="single" w:sz="6" w:space="0" w:color="auto"/>
            </w:tcBorders>
          </w:tcPr>
          <w:p w14:paraId="183400A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09ED7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E7F686" w14:textId="77777777" w:rsidR="00A90238" w:rsidRPr="00647E55" w:rsidRDefault="00A90238" w:rsidP="004260A6">
            <w:pPr>
              <w:pStyle w:val="TAL"/>
              <w:rPr>
                <w:noProof/>
              </w:rPr>
            </w:pPr>
            <w:r w:rsidRPr="00E004C2">
              <w:rPr>
                <w:noProof/>
              </w:rPr>
              <w:t>Allow the user to restrict the dissemination of the location information – MCVideo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E95C07" w14:textId="77777777" w:rsidR="00A90238" w:rsidRDefault="00A90238" w:rsidP="004260A6">
            <w:pPr>
              <w:pStyle w:val="TAL"/>
              <w:rPr>
                <w:snapToGrid w:val="0"/>
              </w:rPr>
            </w:pPr>
            <w:r>
              <w:rPr>
                <w:snapToGrid w:val="0"/>
              </w:rPr>
              <w:t>18.1.0</w:t>
            </w:r>
          </w:p>
        </w:tc>
      </w:tr>
      <w:tr w:rsidR="00B9672E" w:rsidRPr="00FF42F5" w14:paraId="5C5F03B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CB98BC9" w14:textId="6763F3DC" w:rsidR="00B9672E" w:rsidRDefault="00B9672E" w:rsidP="00B9672E">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34534C" w14:textId="04D3C442" w:rsidR="00B9672E" w:rsidRDefault="00B9672E" w:rsidP="00B9672E">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6C43B5" w14:textId="3E93F48B" w:rsidR="00B9672E" w:rsidRPr="00E004C2" w:rsidRDefault="001C6F86" w:rsidP="00B9672E">
            <w:pPr>
              <w:pStyle w:val="TAL"/>
              <w:rPr>
                <w:snapToGrid w:val="0"/>
              </w:rPr>
            </w:pPr>
            <w:r w:rsidRPr="001C6F86">
              <w:rPr>
                <w:snapToGrid w:val="0"/>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6E39F7" w14:textId="1803ABCB" w:rsidR="00B9672E" w:rsidRDefault="00B9672E" w:rsidP="00B9672E">
            <w:pPr>
              <w:pStyle w:val="TAL"/>
              <w:rPr>
                <w:snapToGrid w:val="0"/>
              </w:rPr>
            </w:pPr>
            <w:r>
              <w:rPr>
                <w:snapToGrid w:val="0"/>
              </w:rPr>
              <w:t>0163</w:t>
            </w:r>
          </w:p>
        </w:tc>
        <w:tc>
          <w:tcPr>
            <w:tcW w:w="284" w:type="dxa"/>
            <w:tcBorders>
              <w:top w:val="single" w:sz="6" w:space="0" w:color="auto"/>
              <w:left w:val="single" w:sz="6" w:space="0" w:color="auto"/>
              <w:bottom w:val="single" w:sz="6" w:space="0" w:color="auto"/>
              <w:right w:val="single" w:sz="6" w:space="0" w:color="auto"/>
            </w:tcBorders>
          </w:tcPr>
          <w:p w14:paraId="0EB28FF3" w14:textId="122812A2" w:rsidR="00B9672E" w:rsidRDefault="00B9672E" w:rsidP="00B9672E">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49213C" w14:textId="1B083875" w:rsidR="00B9672E" w:rsidRDefault="00B9672E" w:rsidP="00B9672E">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8CF155" w14:textId="3487A61F" w:rsidR="00B9672E" w:rsidRPr="00E004C2" w:rsidRDefault="00B9672E" w:rsidP="00B9672E">
            <w:pPr>
              <w:pStyle w:val="TAL"/>
              <w:rPr>
                <w:noProof/>
              </w:rPr>
            </w:pPr>
            <w:r w:rsidRPr="00B9672E">
              <w:rPr>
                <w:noProof/>
              </w:rPr>
              <w:t>Private MCVideo call to a FA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133181" w14:textId="0E37E330" w:rsidR="00B9672E" w:rsidRDefault="00B9672E" w:rsidP="00B9672E">
            <w:pPr>
              <w:pStyle w:val="TAL"/>
              <w:rPr>
                <w:snapToGrid w:val="0"/>
              </w:rPr>
            </w:pPr>
            <w:r>
              <w:rPr>
                <w:snapToGrid w:val="0"/>
              </w:rPr>
              <w:t>18.2.0</w:t>
            </w:r>
          </w:p>
        </w:tc>
      </w:tr>
      <w:tr w:rsidR="00116891" w:rsidRPr="00FF42F5" w14:paraId="73DD716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B2A193F" w14:textId="11450BB9" w:rsidR="00116891" w:rsidRDefault="00116891" w:rsidP="00116891">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175A2E" w14:textId="08FE77C3" w:rsidR="00116891" w:rsidRDefault="00116891" w:rsidP="00116891">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EB7DD1" w14:textId="44A45885" w:rsidR="00116891" w:rsidRPr="00E004C2" w:rsidRDefault="001C6F86" w:rsidP="00116891">
            <w:pPr>
              <w:pStyle w:val="TAL"/>
              <w:rPr>
                <w:snapToGrid w:val="0"/>
              </w:rPr>
            </w:pPr>
            <w:r w:rsidRPr="001C6F86">
              <w:rPr>
                <w:snapToGrid w:val="0"/>
              </w:rPr>
              <w:t>SP-220926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466C01" w14:textId="2D8915D9" w:rsidR="00116891" w:rsidRDefault="00116891" w:rsidP="00116891">
            <w:pPr>
              <w:pStyle w:val="TAL"/>
              <w:rPr>
                <w:snapToGrid w:val="0"/>
              </w:rPr>
            </w:pPr>
            <w:r>
              <w:rPr>
                <w:snapToGrid w:val="0"/>
              </w:rPr>
              <w:t>0164</w:t>
            </w:r>
          </w:p>
        </w:tc>
        <w:tc>
          <w:tcPr>
            <w:tcW w:w="284" w:type="dxa"/>
            <w:tcBorders>
              <w:top w:val="single" w:sz="6" w:space="0" w:color="auto"/>
              <w:left w:val="single" w:sz="6" w:space="0" w:color="auto"/>
              <w:bottom w:val="single" w:sz="6" w:space="0" w:color="auto"/>
              <w:right w:val="single" w:sz="6" w:space="0" w:color="auto"/>
            </w:tcBorders>
          </w:tcPr>
          <w:p w14:paraId="20AA3B3B" w14:textId="77777777" w:rsidR="00116891" w:rsidRDefault="00116891" w:rsidP="00116891">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AF0A3F" w14:textId="2B2410CE" w:rsidR="00116891" w:rsidRDefault="00116891" w:rsidP="00116891">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F28D51F" w14:textId="56E320C0" w:rsidR="00116891" w:rsidRPr="00B9672E" w:rsidRDefault="00116891" w:rsidP="00116891">
            <w:pPr>
              <w:pStyle w:val="TAL"/>
              <w:rPr>
                <w:noProof/>
              </w:rPr>
            </w:pPr>
            <w:r w:rsidRPr="00116891">
              <w:rPr>
                <w:noProof/>
              </w:rPr>
              <w:t>Updating MCVideo private call end request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84F5FA" w14:textId="4587298D" w:rsidR="00116891" w:rsidRDefault="00116891" w:rsidP="00116891">
            <w:pPr>
              <w:pStyle w:val="TAL"/>
              <w:rPr>
                <w:snapToGrid w:val="0"/>
              </w:rPr>
            </w:pPr>
            <w:r>
              <w:rPr>
                <w:snapToGrid w:val="0"/>
              </w:rPr>
              <w:t>18.2.0</w:t>
            </w:r>
          </w:p>
        </w:tc>
      </w:tr>
      <w:tr w:rsidR="001C6F86" w:rsidRPr="00FF42F5" w14:paraId="28F6602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D27919C" w14:textId="4A05C6EB" w:rsidR="001C6F86" w:rsidRDefault="001C6F86" w:rsidP="001C6F86">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0A07A8" w14:textId="192D14B0" w:rsidR="001C6F86" w:rsidRDefault="001C6F86" w:rsidP="001C6F86">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5D486C7" w14:textId="38351E65" w:rsidR="001C6F86" w:rsidRPr="001C6F86" w:rsidRDefault="001C6F86" w:rsidP="001C6F86">
            <w:pPr>
              <w:pStyle w:val="TAL"/>
              <w:rPr>
                <w:snapToGrid w:val="0"/>
              </w:rPr>
            </w:pPr>
            <w:r w:rsidRPr="001C6F86">
              <w:rPr>
                <w:snapToGrid w:val="0"/>
              </w:rPr>
              <w:t>SP-22092</w:t>
            </w: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437CD3" w14:textId="68DBE394" w:rsidR="001C6F86" w:rsidRDefault="001C6F86" w:rsidP="001C6F86">
            <w:pPr>
              <w:pStyle w:val="TAL"/>
              <w:rPr>
                <w:snapToGrid w:val="0"/>
              </w:rPr>
            </w:pPr>
            <w:r>
              <w:rPr>
                <w:snapToGrid w:val="0"/>
              </w:rPr>
              <w:t>0165</w:t>
            </w:r>
          </w:p>
        </w:tc>
        <w:tc>
          <w:tcPr>
            <w:tcW w:w="284" w:type="dxa"/>
            <w:tcBorders>
              <w:top w:val="single" w:sz="6" w:space="0" w:color="auto"/>
              <w:left w:val="single" w:sz="6" w:space="0" w:color="auto"/>
              <w:bottom w:val="single" w:sz="6" w:space="0" w:color="auto"/>
              <w:right w:val="single" w:sz="6" w:space="0" w:color="auto"/>
            </w:tcBorders>
          </w:tcPr>
          <w:p w14:paraId="29188026" w14:textId="56B68B44" w:rsidR="001C6F86" w:rsidRDefault="001C6F86" w:rsidP="001C6F8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F8EEF3" w14:textId="54358C07" w:rsidR="001C6F86" w:rsidRDefault="001C6F86" w:rsidP="001C6F8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7F39C26" w14:textId="774E63D2" w:rsidR="001C6F86" w:rsidRPr="00116891" w:rsidRDefault="001C6F86" w:rsidP="001C6F86">
            <w:pPr>
              <w:pStyle w:val="TAL"/>
              <w:rPr>
                <w:noProof/>
              </w:rPr>
            </w:pPr>
            <w:r w:rsidRPr="001C6F86">
              <w:rPr>
                <w:noProof/>
              </w:rPr>
              <w:t>Auto-receive transmission mode for emergency call, imminent peril calls etc over unicast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BA164D" w14:textId="65C8BEE5" w:rsidR="001C6F86" w:rsidRDefault="001C6F86" w:rsidP="001C6F86">
            <w:pPr>
              <w:pStyle w:val="TAL"/>
              <w:rPr>
                <w:snapToGrid w:val="0"/>
              </w:rPr>
            </w:pPr>
            <w:r>
              <w:rPr>
                <w:snapToGrid w:val="0"/>
              </w:rPr>
              <w:t>18.2.0</w:t>
            </w:r>
          </w:p>
        </w:tc>
      </w:tr>
      <w:tr w:rsidR="00860186" w:rsidRPr="00FF42F5" w14:paraId="475071B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1382A3" w14:textId="7B1B05D9" w:rsidR="00860186" w:rsidRDefault="00860186" w:rsidP="00860186">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8765C8" w14:textId="1B9750AF" w:rsidR="00860186" w:rsidRDefault="00860186" w:rsidP="00860186">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5876D5" w14:textId="43810718" w:rsidR="00860186" w:rsidRPr="001C6F86" w:rsidRDefault="00860186" w:rsidP="00860186">
            <w:pPr>
              <w:pStyle w:val="TAL"/>
              <w:rPr>
                <w:snapToGrid w:val="0"/>
              </w:rPr>
            </w:pPr>
            <w:r w:rsidRPr="001C6F86">
              <w:rPr>
                <w:snapToGrid w:val="0"/>
              </w:rPr>
              <w:t>SP-2</w:t>
            </w:r>
            <w:r>
              <w:rPr>
                <w:snapToGrid w:val="0"/>
              </w:rP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D3A6AB" w14:textId="27326D3E" w:rsidR="00860186" w:rsidRDefault="00860186" w:rsidP="00860186">
            <w:pPr>
              <w:pStyle w:val="TAL"/>
              <w:rPr>
                <w:snapToGrid w:val="0"/>
              </w:rPr>
            </w:pPr>
            <w:r>
              <w:rPr>
                <w:snapToGrid w:val="0"/>
              </w:rPr>
              <w:t>0168</w:t>
            </w:r>
          </w:p>
        </w:tc>
        <w:tc>
          <w:tcPr>
            <w:tcW w:w="284" w:type="dxa"/>
            <w:tcBorders>
              <w:top w:val="single" w:sz="6" w:space="0" w:color="auto"/>
              <w:left w:val="single" w:sz="6" w:space="0" w:color="auto"/>
              <w:bottom w:val="single" w:sz="6" w:space="0" w:color="auto"/>
              <w:right w:val="single" w:sz="6" w:space="0" w:color="auto"/>
            </w:tcBorders>
          </w:tcPr>
          <w:p w14:paraId="00ADA712" w14:textId="3C11720F" w:rsidR="00860186" w:rsidRDefault="00860186" w:rsidP="0086018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F12D1" w14:textId="00DB4CE5" w:rsidR="00860186" w:rsidRDefault="00860186" w:rsidP="0086018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B19507" w14:textId="62EAC40F" w:rsidR="00860186" w:rsidRPr="001C6F86" w:rsidRDefault="00860186" w:rsidP="00860186">
            <w:pPr>
              <w:pStyle w:val="TAL"/>
              <w:rPr>
                <w:noProof/>
              </w:rPr>
            </w:pPr>
            <w:r w:rsidRPr="00860186">
              <w:rPr>
                <w:noProof/>
              </w:rPr>
              <w:t>User profile configuration data to support MCVideo ad hoc group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AED5E4" w14:textId="1F06C408" w:rsidR="00860186" w:rsidRDefault="00860186" w:rsidP="00860186">
            <w:pPr>
              <w:pStyle w:val="TAL"/>
              <w:rPr>
                <w:snapToGrid w:val="0"/>
              </w:rPr>
            </w:pPr>
            <w:r>
              <w:rPr>
                <w:snapToGrid w:val="0"/>
              </w:rPr>
              <w:t>18.3.0</w:t>
            </w:r>
          </w:p>
        </w:tc>
      </w:tr>
      <w:tr w:rsidR="00C962A0" w:rsidRPr="00FF42F5" w14:paraId="4705B1B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C63E077" w14:textId="352129FC"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A6DC91" w14:textId="5454719A"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688E61" w14:textId="4696FE9B" w:rsidR="00C962A0" w:rsidRPr="001C6F86" w:rsidRDefault="00C962A0" w:rsidP="00C962A0">
            <w:pPr>
              <w:pStyle w:val="TAL"/>
              <w:rPr>
                <w:snapToGrid w:val="0"/>
              </w:rPr>
            </w:pPr>
            <w:r w:rsidRPr="001C6F86">
              <w:rPr>
                <w:snapToGrid w:val="0"/>
              </w:rPr>
              <w:t>SP-2</w:t>
            </w:r>
            <w:r>
              <w:rPr>
                <w:snapToGrid w:val="0"/>
              </w:rPr>
              <w:t>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2AE1B3" w14:textId="29B25C19" w:rsidR="00C962A0" w:rsidRDefault="00C962A0" w:rsidP="00C962A0">
            <w:pPr>
              <w:pStyle w:val="TAL"/>
              <w:rPr>
                <w:snapToGrid w:val="0"/>
              </w:rPr>
            </w:pPr>
            <w:r>
              <w:rPr>
                <w:snapToGrid w:val="0"/>
              </w:rPr>
              <w:t>0171</w:t>
            </w:r>
          </w:p>
        </w:tc>
        <w:tc>
          <w:tcPr>
            <w:tcW w:w="284" w:type="dxa"/>
            <w:tcBorders>
              <w:top w:val="single" w:sz="6" w:space="0" w:color="auto"/>
              <w:left w:val="single" w:sz="6" w:space="0" w:color="auto"/>
              <w:bottom w:val="single" w:sz="6" w:space="0" w:color="auto"/>
              <w:right w:val="single" w:sz="6" w:space="0" w:color="auto"/>
            </w:tcBorders>
          </w:tcPr>
          <w:p w14:paraId="18216E4A" w14:textId="3A83F21D" w:rsidR="00C962A0" w:rsidRDefault="00C962A0" w:rsidP="00C962A0">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90D3B0" w14:textId="72EC23DD" w:rsidR="00C962A0" w:rsidRDefault="00C962A0" w:rsidP="00C962A0">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15F9BB" w14:textId="6828D39D" w:rsidR="00C962A0" w:rsidRPr="00860186" w:rsidRDefault="00C962A0" w:rsidP="00C962A0">
            <w:pPr>
              <w:pStyle w:val="TAL"/>
              <w:rPr>
                <w:noProof/>
              </w:rPr>
            </w:pPr>
            <w:r w:rsidRPr="00454AA6">
              <w:rPr>
                <w:noProof/>
              </w:rPr>
              <w:t>Add location information in MCVideo group call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1A38E6" w14:textId="014B1178" w:rsidR="00C962A0" w:rsidRDefault="00C962A0" w:rsidP="00C962A0">
            <w:pPr>
              <w:pStyle w:val="TAL"/>
              <w:rPr>
                <w:snapToGrid w:val="0"/>
              </w:rPr>
            </w:pPr>
            <w:r>
              <w:rPr>
                <w:snapToGrid w:val="0"/>
              </w:rPr>
              <w:t>18.3.0</w:t>
            </w:r>
          </w:p>
        </w:tc>
      </w:tr>
      <w:tr w:rsidR="00C962A0" w:rsidRPr="00FF42F5" w14:paraId="3C22713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87AF0AC" w14:textId="303C959A"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6FDDF6" w14:textId="1F440280"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A2FA5D" w14:textId="0F209BE7" w:rsidR="00C962A0" w:rsidRPr="001C6F86" w:rsidRDefault="00C962A0" w:rsidP="00C962A0">
            <w:pPr>
              <w:pStyle w:val="TAL"/>
              <w:rPr>
                <w:snapToGrid w:val="0"/>
              </w:rPr>
            </w:pPr>
            <w:r w:rsidRPr="001C6F86">
              <w:rPr>
                <w:snapToGrid w:val="0"/>
              </w:rPr>
              <w:t>SP-2</w:t>
            </w:r>
            <w:r>
              <w:rPr>
                <w:snapToGrid w:val="0"/>
              </w:rPr>
              <w:t>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6B8D04" w14:textId="246BD96E" w:rsidR="00C962A0" w:rsidRDefault="00C962A0" w:rsidP="00C962A0">
            <w:pPr>
              <w:pStyle w:val="TAL"/>
              <w:rPr>
                <w:snapToGrid w:val="0"/>
              </w:rPr>
            </w:pPr>
            <w:r>
              <w:rPr>
                <w:snapToGrid w:val="0"/>
              </w:rPr>
              <w:t>0172</w:t>
            </w:r>
          </w:p>
        </w:tc>
        <w:tc>
          <w:tcPr>
            <w:tcW w:w="284" w:type="dxa"/>
            <w:tcBorders>
              <w:top w:val="single" w:sz="6" w:space="0" w:color="auto"/>
              <w:left w:val="single" w:sz="6" w:space="0" w:color="auto"/>
              <w:bottom w:val="single" w:sz="6" w:space="0" w:color="auto"/>
              <w:right w:val="single" w:sz="6" w:space="0" w:color="auto"/>
            </w:tcBorders>
          </w:tcPr>
          <w:p w14:paraId="2D0D9404" w14:textId="1CD62C46" w:rsidR="00C962A0" w:rsidRDefault="00C962A0" w:rsidP="00C962A0">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F434D1" w14:textId="5F6D4747" w:rsidR="00C962A0" w:rsidRDefault="00C962A0" w:rsidP="00C962A0">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F9B2E30" w14:textId="4E61500B" w:rsidR="00C962A0" w:rsidRPr="00454AA6" w:rsidRDefault="00C962A0" w:rsidP="00C962A0">
            <w:pPr>
              <w:pStyle w:val="TAL"/>
              <w:rPr>
                <w:noProof/>
              </w:rPr>
            </w:pPr>
            <w:r w:rsidRPr="00C962A0">
              <w:rPr>
                <w:noProof/>
              </w:rPr>
              <w:t>MCVideo user profile configuration parameters for location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47AF72" w14:textId="069DB08C" w:rsidR="00C962A0" w:rsidRDefault="00C962A0" w:rsidP="00C962A0">
            <w:pPr>
              <w:pStyle w:val="TAL"/>
              <w:rPr>
                <w:snapToGrid w:val="0"/>
              </w:rPr>
            </w:pPr>
            <w:r>
              <w:rPr>
                <w:snapToGrid w:val="0"/>
              </w:rPr>
              <w:t>18.3.0</w:t>
            </w:r>
          </w:p>
        </w:tc>
      </w:tr>
      <w:tr w:rsidR="00C962A0" w:rsidRPr="00FF42F5" w14:paraId="412B7DB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9026449" w14:textId="63A1DE67"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CDF4B3" w14:textId="53DE11CC"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3148FF" w14:textId="03ECBA65" w:rsidR="00C962A0" w:rsidRPr="001C6F86" w:rsidRDefault="00C962A0" w:rsidP="00C962A0">
            <w:pPr>
              <w:pStyle w:val="TAL"/>
              <w:rPr>
                <w:snapToGrid w:val="0"/>
              </w:rPr>
            </w:pPr>
            <w:r w:rsidRPr="001C6F86">
              <w:rPr>
                <w:snapToGrid w:val="0"/>
              </w:rPr>
              <w:t>SP-2</w:t>
            </w:r>
            <w:r>
              <w:rPr>
                <w:snapToGrid w:val="0"/>
              </w:rP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CA53E6" w14:textId="79AB3E27" w:rsidR="00C962A0" w:rsidRDefault="00C962A0" w:rsidP="00C962A0">
            <w:pPr>
              <w:pStyle w:val="TAL"/>
              <w:rPr>
                <w:snapToGrid w:val="0"/>
              </w:rPr>
            </w:pPr>
            <w:r>
              <w:rPr>
                <w:snapToGrid w:val="0"/>
              </w:rPr>
              <w:t>0173</w:t>
            </w:r>
          </w:p>
        </w:tc>
        <w:tc>
          <w:tcPr>
            <w:tcW w:w="284" w:type="dxa"/>
            <w:tcBorders>
              <w:top w:val="single" w:sz="6" w:space="0" w:color="auto"/>
              <w:left w:val="single" w:sz="6" w:space="0" w:color="auto"/>
              <w:bottom w:val="single" w:sz="6" w:space="0" w:color="auto"/>
              <w:right w:val="single" w:sz="6" w:space="0" w:color="auto"/>
            </w:tcBorders>
          </w:tcPr>
          <w:p w14:paraId="350182A9" w14:textId="22DDAA97" w:rsidR="00C962A0" w:rsidRDefault="00C962A0" w:rsidP="00C962A0">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FE5AA6" w14:textId="14153FD1" w:rsidR="00C962A0" w:rsidRDefault="00C962A0" w:rsidP="00C962A0">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9E85032" w14:textId="50182C8C" w:rsidR="00C962A0" w:rsidRPr="00C962A0" w:rsidRDefault="00C962A0" w:rsidP="00C962A0">
            <w:pPr>
              <w:pStyle w:val="TAL"/>
              <w:rPr>
                <w:noProof/>
              </w:rPr>
            </w:pPr>
            <w:r w:rsidRPr="00C962A0">
              <w:rPr>
                <w:noProof/>
              </w:rPr>
              <w:t>Ad hoc group call feature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059695A" w14:textId="388D0CE5" w:rsidR="00C962A0" w:rsidRDefault="00C962A0" w:rsidP="00C962A0">
            <w:pPr>
              <w:pStyle w:val="TAL"/>
              <w:rPr>
                <w:snapToGrid w:val="0"/>
              </w:rPr>
            </w:pPr>
            <w:r>
              <w:rPr>
                <w:snapToGrid w:val="0"/>
              </w:rPr>
              <w:t>18.3.0</w:t>
            </w:r>
          </w:p>
        </w:tc>
      </w:tr>
      <w:tr w:rsidR="002D565B" w:rsidRPr="00FF42F5" w14:paraId="3144376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8E3F3B6" w14:textId="3DF87F91" w:rsidR="002D565B" w:rsidRDefault="002D565B" w:rsidP="002D565B">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096130" w14:textId="17AA3B60" w:rsidR="002D565B" w:rsidRDefault="002D565B" w:rsidP="002D565B">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240A3" w14:textId="72FB51C2" w:rsidR="002D565B" w:rsidRPr="001C6F86" w:rsidRDefault="002D565B" w:rsidP="002D565B">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D66AA8" w14:textId="3298E956" w:rsidR="002D565B" w:rsidRDefault="002D565B" w:rsidP="002D565B">
            <w:pPr>
              <w:pStyle w:val="TAL"/>
              <w:rPr>
                <w:snapToGrid w:val="0"/>
              </w:rPr>
            </w:pPr>
            <w:r>
              <w:rPr>
                <w:snapToGrid w:val="0"/>
              </w:rPr>
              <w:t>0174</w:t>
            </w:r>
          </w:p>
        </w:tc>
        <w:tc>
          <w:tcPr>
            <w:tcW w:w="284" w:type="dxa"/>
            <w:tcBorders>
              <w:top w:val="single" w:sz="6" w:space="0" w:color="auto"/>
              <w:left w:val="single" w:sz="6" w:space="0" w:color="auto"/>
              <w:bottom w:val="single" w:sz="6" w:space="0" w:color="auto"/>
              <w:right w:val="single" w:sz="6" w:space="0" w:color="auto"/>
            </w:tcBorders>
          </w:tcPr>
          <w:p w14:paraId="14C686C6" w14:textId="7D188FDC" w:rsidR="002D565B" w:rsidRDefault="002D565B" w:rsidP="002D565B">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2D284F" w14:textId="3253EECC" w:rsidR="002D565B" w:rsidRDefault="002D565B" w:rsidP="002D565B">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701207" w14:textId="6DC425D9" w:rsidR="002D565B" w:rsidRPr="00C962A0" w:rsidRDefault="002D565B" w:rsidP="002D565B">
            <w:pPr>
              <w:pStyle w:val="TAL"/>
              <w:rPr>
                <w:noProof/>
              </w:rPr>
            </w:pPr>
            <w:r w:rsidRPr="002D565B">
              <w:rPr>
                <w:noProof/>
              </w:rPr>
              <w:t>Adds user profile data for allowing subsequent MCVideo communications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0705A47" w14:textId="6FEC76E9" w:rsidR="002D565B" w:rsidRDefault="002D565B" w:rsidP="002D565B">
            <w:pPr>
              <w:pStyle w:val="TAL"/>
              <w:rPr>
                <w:snapToGrid w:val="0"/>
              </w:rPr>
            </w:pPr>
            <w:r>
              <w:rPr>
                <w:snapToGrid w:val="0"/>
              </w:rPr>
              <w:t>18.4.0</w:t>
            </w:r>
          </w:p>
        </w:tc>
      </w:tr>
      <w:tr w:rsidR="00774974" w:rsidRPr="00FF42F5" w14:paraId="1BB6E54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2E516F5" w14:textId="6C48426D" w:rsidR="00774974" w:rsidRDefault="00774974" w:rsidP="00774974">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AE6182" w14:textId="50CEF10F" w:rsidR="00774974" w:rsidRDefault="00774974" w:rsidP="00774974">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DFB462" w14:textId="2E029F65" w:rsidR="00774974" w:rsidRPr="002D565B" w:rsidRDefault="00774974" w:rsidP="00774974">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17ECB0" w14:textId="089C7610" w:rsidR="00774974" w:rsidRDefault="00774974" w:rsidP="00774974">
            <w:pPr>
              <w:pStyle w:val="TAL"/>
              <w:rPr>
                <w:snapToGrid w:val="0"/>
              </w:rPr>
            </w:pPr>
            <w:r>
              <w:rPr>
                <w:snapToGrid w:val="0"/>
              </w:rPr>
              <w:t>0175</w:t>
            </w:r>
          </w:p>
        </w:tc>
        <w:tc>
          <w:tcPr>
            <w:tcW w:w="284" w:type="dxa"/>
            <w:tcBorders>
              <w:top w:val="single" w:sz="6" w:space="0" w:color="auto"/>
              <w:left w:val="single" w:sz="6" w:space="0" w:color="auto"/>
              <w:bottom w:val="single" w:sz="6" w:space="0" w:color="auto"/>
              <w:right w:val="single" w:sz="6" w:space="0" w:color="auto"/>
            </w:tcBorders>
          </w:tcPr>
          <w:p w14:paraId="26E01B05" w14:textId="4C95B109" w:rsidR="00774974" w:rsidRDefault="00774974" w:rsidP="00774974">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7944B0" w14:textId="25B57865" w:rsidR="00774974" w:rsidRDefault="00774974" w:rsidP="00774974">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D4D04C8" w14:textId="25715CDC" w:rsidR="00774974" w:rsidRPr="002D565B" w:rsidRDefault="00774974" w:rsidP="00774974">
            <w:pPr>
              <w:pStyle w:val="TAL"/>
              <w:rPr>
                <w:noProof/>
              </w:rPr>
            </w:pPr>
            <w:r w:rsidRPr="00774974">
              <w:rPr>
                <w:noProof/>
              </w:rPr>
              <w:t>Configuration for receiving the adhoc group emergency alert participants list notification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EBD3569" w14:textId="337A341F" w:rsidR="00774974" w:rsidRDefault="00774974" w:rsidP="00774974">
            <w:pPr>
              <w:pStyle w:val="TAL"/>
              <w:rPr>
                <w:snapToGrid w:val="0"/>
              </w:rPr>
            </w:pPr>
            <w:r>
              <w:rPr>
                <w:snapToGrid w:val="0"/>
              </w:rPr>
              <w:t>18.4.0</w:t>
            </w:r>
          </w:p>
        </w:tc>
      </w:tr>
      <w:tr w:rsidR="002E6DCF" w:rsidRPr="00FF42F5" w14:paraId="1FEB1C1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C171AAD" w14:textId="02A15738" w:rsidR="002E6DCF" w:rsidRDefault="002E6DCF" w:rsidP="002E6DC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6751EC" w14:textId="4C6BF998" w:rsidR="002E6DCF" w:rsidRDefault="002E6DCF" w:rsidP="002E6DC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BE8628" w14:textId="6553111C" w:rsidR="002E6DCF" w:rsidRPr="002D565B" w:rsidRDefault="002E6DCF" w:rsidP="002E6DC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2D6194" w14:textId="2516A051" w:rsidR="002E6DCF" w:rsidRDefault="002E6DCF" w:rsidP="002E6DCF">
            <w:pPr>
              <w:pStyle w:val="TAL"/>
              <w:rPr>
                <w:snapToGrid w:val="0"/>
              </w:rPr>
            </w:pPr>
            <w:r>
              <w:rPr>
                <w:snapToGrid w:val="0"/>
              </w:rPr>
              <w:t>0176</w:t>
            </w:r>
          </w:p>
        </w:tc>
        <w:tc>
          <w:tcPr>
            <w:tcW w:w="284" w:type="dxa"/>
            <w:tcBorders>
              <w:top w:val="single" w:sz="6" w:space="0" w:color="auto"/>
              <w:left w:val="single" w:sz="6" w:space="0" w:color="auto"/>
              <w:bottom w:val="single" w:sz="6" w:space="0" w:color="auto"/>
              <w:right w:val="single" w:sz="6" w:space="0" w:color="auto"/>
            </w:tcBorders>
          </w:tcPr>
          <w:p w14:paraId="47055BAF" w14:textId="20890A8E" w:rsidR="002E6DCF" w:rsidRDefault="002E6DCF" w:rsidP="002E6DCF">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9B1839" w14:textId="6F8A3E03" w:rsidR="002E6DCF" w:rsidRDefault="002E6DCF" w:rsidP="002E6DCF">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FFD1FC4" w14:textId="5EB4C2E5" w:rsidR="002E6DCF" w:rsidRPr="00774974" w:rsidRDefault="002E6DCF" w:rsidP="002E6DCF">
            <w:pPr>
              <w:pStyle w:val="TAL"/>
              <w:rPr>
                <w:noProof/>
              </w:rPr>
            </w:pPr>
            <w:r w:rsidRPr="002E6DCF">
              <w:rPr>
                <w:noProof/>
              </w:rPr>
              <w:t>Correcting the ad hoc group communication criteria between multiple MCVideo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B892F9" w14:textId="524F2511" w:rsidR="002E6DCF" w:rsidRDefault="002E6DCF" w:rsidP="002E6DCF">
            <w:pPr>
              <w:pStyle w:val="TAL"/>
              <w:rPr>
                <w:snapToGrid w:val="0"/>
              </w:rPr>
            </w:pPr>
            <w:r>
              <w:rPr>
                <w:snapToGrid w:val="0"/>
              </w:rPr>
              <w:t>18.4.0</w:t>
            </w:r>
          </w:p>
        </w:tc>
      </w:tr>
      <w:tr w:rsidR="004331EA" w:rsidRPr="00FF42F5" w14:paraId="03EF1A0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64D60E" w14:textId="63255E23" w:rsidR="004331EA" w:rsidRDefault="004331EA" w:rsidP="004331EA">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74A515" w14:textId="6538B7A7" w:rsidR="004331EA" w:rsidRDefault="004331EA" w:rsidP="004331EA">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EE1A35" w14:textId="4BEA6180" w:rsidR="004331EA" w:rsidRPr="002D565B" w:rsidRDefault="004331EA" w:rsidP="004331EA">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153B" w14:textId="05580F46" w:rsidR="004331EA" w:rsidRDefault="004331EA" w:rsidP="004331EA">
            <w:pPr>
              <w:pStyle w:val="TAL"/>
              <w:rPr>
                <w:snapToGrid w:val="0"/>
              </w:rPr>
            </w:pPr>
            <w:r>
              <w:rPr>
                <w:snapToGrid w:val="0"/>
              </w:rPr>
              <w:t>0177</w:t>
            </w:r>
          </w:p>
        </w:tc>
        <w:tc>
          <w:tcPr>
            <w:tcW w:w="284" w:type="dxa"/>
            <w:tcBorders>
              <w:top w:val="single" w:sz="6" w:space="0" w:color="auto"/>
              <w:left w:val="single" w:sz="6" w:space="0" w:color="auto"/>
              <w:bottom w:val="single" w:sz="6" w:space="0" w:color="auto"/>
              <w:right w:val="single" w:sz="6" w:space="0" w:color="auto"/>
            </w:tcBorders>
          </w:tcPr>
          <w:p w14:paraId="0EEB5832" w14:textId="652F3AE3" w:rsidR="004331EA" w:rsidRDefault="004331EA" w:rsidP="004331EA">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A32EE2" w14:textId="0962EA72" w:rsidR="004331EA" w:rsidRDefault="004331EA" w:rsidP="004331EA">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04A8133" w14:textId="2C8FEC37" w:rsidR="004331EA" w:rsidRPr="002E6DCF" w:rsidRDefault="004331EA" w:rsidP="004331EA">
            <w:pPr>
              <w:pStyle w:val="TAL"/>
              <w:rPr>
                <w:noProof/>
              </w:rPr>
            </w:pPr>
            <w:r w:rsidRPr="004331EA">
              <w:rPr>
                <w:noProof/>
              </w:rPr>
              <w:t>Notifying authorized user about adhoc group participants list involving multiple MC systems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4B46FD" w14:textId="031D76C4" w:rsidR="004331EA" w:rsidRDefault="004331EA" w:rsidP="004331EA">
            <w:pPr>
              <w:pStyle w:val="TAL"/>
              <w:rPr>
                <w:snapToGrid w:val="0"/>
              </w:rPr>
            </w:pPr>
            <w:r>
              <w:rPr>
                <w:snapToGrid w:val="0"/>
              </w:rPr>
              <w:t>18.4.0</w:t>
            </w:r>
          </w:p>
        </w:tc>
      </w:tr>
      <w:tr w:rsidR="007D1C99" w:rsidRPr="00FF42F5" w14:paraId="404878A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5B60038" w14:textId="32C9F01E" w:rsidR="007D1C99" w:rsidRDefault="007D1C99" w:rsidP="007D1C99">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33308C" w14:textId="42FBC4F0" w:rsidR="007D1C99" w:rsidRDefault="007D1C99" w:rsidP="007D1C99">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DA3A49" w14:textId="4FBF0C72" w:rsidR="007D1C99" w:rsidRPr="002D565B" w:rsidRDefault="007D1C99" w:rsidP="007D1C99">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FACAAC" w14:textId="32BDD09E" w:rsidR="007D1C99" w:rsidRDefault="007D1C99" w:rsidP="007D1C99">
            <w:pPr>
              <w:pStyle w:val="TAL"/>
              <w:rPr>
                <w:snapToGrid w:val="0"/>
              </w:rPr>
            </w:pPr>
            <w:r>
              <w:rPr>
                <w:snapToGrid w:val="0"/>
              </w:rPr>
              <w:t>0178</w:t>
            </w:r>
          </w:p>
        </w:tc>
        <w:tc>
          <w:tcPr>
            <w:tcW w:w="284" w:type="dxa"/>
            <w:tcBorders>
              <w:top w:val="single" w:sz="6" w:space="0" w:color="auto"/>
              <w:left w:val="single" w:sz="6" w:space="0" w:color="auto"/>
              <w:bottom w:val="single" w:sz="6" w:space="0" w:color="auto"/>
              <w:right w:val="single" w:sz="6" w:space="0" w:color="auto"/>
            </w:tcBorders>
          </w:tcPr>
          <w:p w14:paraId="263E259E" w14:textId="4178022C" w:rsidR="007D1C99" w:rsidRDefault="007D1C99" w:rsidP="007D1C99">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35DF10" w14:textId="01F99D8D" w:rsidR="007D1C99" w:rsidRDefault="007D1C99" w:rsidP="007D1C99">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2BB3949" w14:textId="42C2F029" w:rsidR="007D1C99" w:rsidRPr="004331EA" w:rsidRDefault="007D1C99" w:rsidP="007D1C99">
            <w:pPr>
              <w:pStyle w:val="TAL"/>
              <w:rPr>
                <w:noProof/>
              </w:rPr>
            </w:pPr>
            <w:r w:rsidRPr="007D1C99">
              <w:rPr>
                <w:noProof/>
              </w:rPr>
              <w:t>Get user list Information flows for the ad hoc group call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918281" w14:textId="72E083F1" w:rsidR="007D1C99" w:rsidRDefault="007D1C99" w:rsidP="007D1C99">
            <w:pPr>
              <w:pStyle w:val="TAL"/>
              <w:rPr>
                <w:snapToGrid w:val="0"/>
              </w:rPr>
            </w:pPr>
            <w:r>
              <w:rPr>
                <w:snapToGrid w:val="0"/>
              </w:rPr>
              <w:t>18.4.0</w:t>
            </w:r>
          </w:p>
        </w:tc>
      </w:tr>
      <w:tr w:rsidR="0046468E" w:rsidRPr="00FF42F5" w14:paraId="3F45AA9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72D869A" w14:textId="5B3F1E55" w:rsidR="0046468E" w:rsidRDefault="0046468E" w:rsidP="0046468E">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918B4D" w14:textId="4D3DAC39" w:rsidR="0046468E" w:rsidRDefault="0046468E" w:rsidP="0046468E">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99DC25" w14:textId="5204E0D8" w:rsidR="0046468E" w:rsidRPr="002D565B" w:rsidRDefault="0046468E" w:rsidP="0046468E">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9F42BF" w14:textId="124D267E" w:rsidR="0046468E" w:rsidRDefault="0046468E" w:rsidP="0046468E">
            <w:pPr>
              <w:pStyle w:val="TAL"/>
              <w:rPr>
                <w:snapToGrid w:val="0"/>
              </w:rPr>
            </w:pPr>
            <w:r>
              <w:rPr>
                <w:snapToGrid w:val="0"/>
              </w:rPr>
              <w:t>0179</w:t>
            </w:r>
          </w:p>
        </w:tc>
        <w:tc>
          <w:tcPr>
            <w:tcW w:w="284" w:type="dxa"/>
            <w:tcBorders>
              <w:top w:val="single" w:sz="6" w:space="0" w:color="auto"/>
              <w:left w:val="single" w:sz="6" w:space="0" w:color="auto"/>
              <w:bottom w:val="single" w:sz="6" w:space="0" w:color="auto"/>
              <w:right w:val="single" w:sz="6" w:space="0" w:color="auto"/>
            </w:tcBorders>
          </w:tcPr>
          <w:p w14:paraId="7FD061EA" w14:textId="28A292E1" w:rsidR="0046468E" w:rsidRDefault="0046468E" w:rsidP="0046468E">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49479D" w14:textId="6B6F0BB6" w:rsidR="0046468E" w:rsidRDefault="0046468E" w:rsidP="0046468E">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E4D4ABF" w14:textId="02132352" w:rsidR="0046468E" w:rsidRPr="007D1C99" w:rsidRDefault="0046468E" w:rsidP="0046468E">
            <w:pPr>
              <w:pStyle w:val="TAL"/>
              <w:rPr>
                <w:noProof/>
              </w:rPr>
            </w:pPr>
            <w:r w:rsidRPr="0046468E">
              <w:rPr>
                <w:noProof/>
              </w:rPr>
              <w:t>Correct MCVideo ad hoc group call information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6394CD6" w14:textId="2D87B251" w:rsidR="0046468E" w:rsidRDefault="0046468E" w:rsidP="0046468E">
            <w:pPr>
              <w:pStyle w:val="TAL"/>
              <w:rPr>
                <w:snapToGrid w:val="0"/>
              </w:rPr>
            </w:pPr>
            <w:r>
              <w:rPr>
                <w:snapToGrid w:val="0"/>
              </w:rPr>
              <w:t>18.4.0</w:t>
            </w:r>
          </w:p>
        </w:tc>
      </w:tr>
      <w:tr w:rsidR="009B379F" w:rsidRPr="00FF42F5" w14:paraId="7E257BF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F80CD5E" w14:textId="46EA6290" w:rsidR="009B379F" w:rsidRDefault="009B379F" w:rsidP="009B379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5354C2" w14:textId="759AAAA1" w:rsidR="009B379F" w:rsidRDefault="009B379F" w:rsidP="009B379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E76680" w14:textId="4990D79A" w:rsidR="009B379F" w:rsidRPr="002D565B" w:rsidRDefault="009B379F" w:rsidP="009B379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54160A" w14:textId="1AA244F8" w:rsidR="009B379F" w:rsidRDefault="009B379F" w:rsidP="009B379F">
            <w:pPr>
              <w:pStyle w:val="TAL"/>
              <w:rPr>
                <w:snapToGrid w:val="0"/>
              </w:rPr>
            </w:pPr>
            <w:r>
              <w:rPr>
                <w:snapToGrid w:val="0"/>
              </w:rPr>
              <w:t>0180</w:t>
            </w:r>
          </w:p>
        </w:tc>
        <w:tc>
          <w:tcPr>
            <w:tcW w:w="284" w:type="dxa"/>
            <w:tcBorders>
              <w:top w:val="single" w:sz="6" w:space="0" w:color="auto"/>
              <w:left w:val="single" w:sz="6" w:space="0" w:color="auto"/>
              <w:bottom w:val="single" w:sz="6" w:space="0" w:color="auto"/>
              <w:right w:val="single" w:sz="6" w:space="0" w:color="auto"/>
            </w:tcBorders>
          </w:tcPr>
          <w:p w14:paraId="42DE59CB" w14:textId="2F18E61F" w:rsidR="009B379F" w:rsidRDefault="009B379F" w:rsidP="009B379F">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27AA9E" w14:textId="2D79D763" w:rsidR="009B379F" w:rsidRDefault="009B379F" w:rsidP="009B379F">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7C9627C" w14:textId="0AF7976D" w:rsidR="009B379F" w:rsidRPr="0046468E" w:rsidRDefault="009B379F" w:rsidP="009B379F">
            <w:pPr>
              <w:pStyle w:val="TAL"/>
              <w:rPr>
                <w:noProof/>
              </w:rPr>
            </w:pPr>
            <w:r w:rsidRPr="009B379F">
              <w:rPr>
                <w:noProof/>
              </w:rPr>
              <w:t>Addressing EN related to user configuration for ad hoc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D42F41" w14:textId="0FC7F816" w:rsidR="009B379F" w:rsidRDefault="009B379F" w:rsidP="009B379F">
            <w:pPr>
              <w:pStyle w:val="TAL"/>
              <w:rPr>
                <w:snapToGrid w:val="0"/>
              </w:rPr>
            </w:pPr>
            <w:r>
              <w:rPr>
                <w:snapToGrid w:val="0"/>
              </w:rPr>
              <w:t>18.4.0</w:t>
            </w:r>
          </w:p>
        </w:tc>
      </w:tr>
      <w:tr w:rsidR="009B379F" w:rsidRPr="00FF42F5" w14:paraId="597A6CF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BA8961E" w14:textId="5F85AE53" w:rsidR="009B379F" w:rsidRDefault="009B379F" w:rsidP="009B379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93A25C" w14:textId="3E3750EF" w:rsidR="009B379F" w:rsidRDefault="009B379F" w:rsidP="009B379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C89CBC" w14:textId="6B28A4C8" w:rsidR="009B379F" w:rsidRPr="002D565B" w:rsidRDefault="009B379F" w:rsidP="009B379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318EB2" w14:textId="056F4A26" w:rsidR="009B379F" w:rsidRDefault="009B379F" w:rsidP="009B379F">
            <w:pPr>
              <w:pStyle w:val="TAL"/>
              <w:rPr>
                <w:snapToGrid w:val="0"/>
              </w:rPr>
            </w:pPr>
            <w:r>
              <w:rPr>
                <w:snapToGrid w:val="0"/>
              </w:rPr>
              <w:t>0181</w:t>
            </w:r>
          </w:p>
        </w:tc>
        <w:tc>
          <w:tcPr>
            <w:tcW w:w="284" w:type="dxa"/>
            <w:tcBorders>
              <w:top w:val="single" w:sz="6" w:space="0" w:color="auto"/>
              <w:left w:val="single" w:sz="6" w:space="0" w:color="auto"/>
              <w:bottom w:val="single" w:sz="6" w:space="0" w:color="auto"/>
              <w:right w:val="single" w:sz="6" w:space="0" w:color="auto"/>
            </w:tcBorders>
          </w:tcPr>
          <w:p w14:paraId="023C1790" w14:textId="064FF033" w:rsidR="009B379F" w:rsidRDefault="009B379F" w:rsidP="009B379F">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609B12" w14:textId="19F1101E" w:rsidR="009B379F" w:rsidRDefault="009B379F" w:rsidP="009B379F">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329DE60" w14:textId="4A30FB2B" w:rsidR="009B379F" w:rsidRPr="009B379F" w:rsidRDefault="009B379F" w:rsidP="009B379F">
            <w:pPr>
              <w:pStyle w:val="TAL"/>
              <w:rPr>
                <w:noProof/>
              </w:rPr>
            </w:pPr>
            <w:r w:rsidRPr="009B379F">
              <w:rPr>
                <w:noProof/>
              </w:rPr>
              <w:t>Updates adhoc group call procedures for allowing a subsequent MCVideo call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44FBBE" w14:textId="67064585" w:rsidR="009B379F" w:rsidRDefault="009B379F" w:rsidP="009B379F">
            <w:pPr>
              <w:pStyle w:val="TAL"/>
              <w:rPr>
                <w:snapToGrid w:val="0"/>
              </w:rPr>
            </w:pPr>
            <w:r>
              <w:rPr>
                <w:snapToGrid w:val="0"/>
              </w:rPr>
              <w:t>18.4.0</w:t>
            </w:r>
          </w:p>
        </w:tc>
      </w:tr>
      <w:tr w:rsidR="000A168D" w:rsidRPr="00FF42F5" w14:paraId="2D5215F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8461581" w14:textId="230944B4" w:rsidR="000A168D" w:rsidRDefault="000A168D" w:rsidP="000A168D">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B3E282" w14:textId="6F64FE3A" w:rsidR="000A168D" w:rsidRDefault="000A168D" w:rsidP="000A168D">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057D9A" w14:textId="1079EFEF" w:rsidR="000A168D" w:rsidRPr="002D565B" w:rsidRDefault="000A168D" w:rsidP="000A168D">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B057C2" w14:textId="1EB6F05A" w:rsidR="000A168D" w:rsidRDefault="000A168D" w:rsidP="000A168D">
            <w:pPr>
              <w:pStyle w:val="TAL"/>
              <w:rPr>
                <w:snapToGrid w:val="0"/>
              </w:rPr>
            </w:pPr>
            <w:r>
              <w:rPr>
                <w:snapToGrid w:val="0"/>
              </w:rPr>
              <w:t>0182</w:t>
            </w:r>
          </w:p>
        </w:tc>
        <w:tc>
          <w:tcPr>
            <w:tcW w:w="284" w:type="dxa"/>
            <w:tcBorders>
              <w:top w:val="single" w:sz="6" w:space="0" w:color="auto"/>
              <w:left w:val="single" w:sz="6" w:space="0" w:color="auto"/>
              <w:bottom w:val="single" w:sz="6" w:space="0" w:color="auto"/>
              <w:right w:val="single" w:sz="6" w:space="0" w:color="auto"/>
            </w:tcBorders>
          </w:tcPr>
          <w:p w14:paraId="00238D04" w14:textId="7991435D" w:rsidR="000A168D" w:rsidRDefault="000A168D" w:rsidP="000A168D">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E57644" w14:textId="0834AE69" w:rsidR="000A168D" w:rsidRDefault="000A168D" w:rsidP="000A168D">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F70829" w14:textId="7B814EB1" w:rsidR="000A168D" w:rsidRPr="009B379F" w:rsidRDefault="000A168D" w:rsidP="000A168D">
            <w:pPr>
              <w:pStyle w:val="TAL"/>
              <w:rPr>
                <w:noProof/>
              </w:rPr>
            </w:pPr>
            <w:r w:rsidRPr="000A168D">
              <w:rPr>
                <w:noProof/>
              </w:rPr>
              <w:t>Corrections to ad hoc group call setup procedure involving multiple MC system</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01060D" w14:textId="56EF6337" w:rsidR="000A168D" w:rsidRDefault="000A168D" w:rsidP="000A168D">
            <w:pPr>
              <w:pStyle w:val="TAL"/>
              <w:rPr>
                <w:snapToGrid w:val="0"/>
              </w:rPr>
            </w:pPr>
            <w:r>
              <w:rPr>
                <w:snapToGrid w:val="0"/>
              </w:rPr>
              <w:t>18.4.0</w:t>
            </w:r>
          </w:p>
        </w:tc>
      </w:tr>
      <w:tr w:rsidR="006F5D96" w:rsidRPr="00FF42F5" w14:paraId="45C51A1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D1E355" w14:textId="3FB0FFC7" w:rsidR="006F5D96" w:rsidRDefault="006F5D96" w:rsidP="006F5D96">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0B0865" w14:textId="26F94762" w:rsidR="006F5D96" w:rsidRDefault="006F5D96" w:rsidP="006F5D96">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4E06B2" w14:textId="550D66FD" w:rsidR="006F5D96" w:rsidRPr="002D565B" w:rsidRDefault="006F5D96" w:rsidP="006F5D96">
            <w:pPr>
              <w:pStyle w:val="TAL"/>
              <w:rPr>
                <w:snapToGrid w:val="0"/>
              </w:rPr>
            </w:pPr>
            <w:r w:rsidRPr="006F5D96">
              <w:rPr>
                <w:snapToGrid w:val="0"/>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63CC2E" w14:textId="1BF9C62A" w:rsidR="006F5D96" w:rsidRDefault="006F5D96" w:rsidP="006F5D96">
            <w:pPr>
              <w:pStyle w:val="TAL"/>
              <w:rPr>
                <w:snapToGrid w:val="0"/>
              </w:rPr>
            </w:pPr>
            <w:r>
              <w:rPr>
                <w:snapToGrid w:val="0"/>
              </w:rPr>
              <w:t>0184</w:t>
            </w:r>
          </w:p>
        </w:tc>
        <w:tc>
          <w:tcPr>
            <w:tcW w:w="284" w:type="dxa"/>
            <w:tcBorders>
              <w:top w:val="single" w:sz="6" w:space="0" w:color="auto"/>
              <w:left w:val="single" w:sz="6" w:space="0" w:color="auto"/>
              <w:bottom w:val="single" w:sz="6" w:space="0" w:color="auto"/>
              <w:right w:val="single" w:sz="6" w:space="0" w:color="auto"/>
            </w:tcBorders>
          </w:tcPr>
          <w:p w14:paraId="2D9CE1BF" w14:textId="1B2676AC" w:rsidR="006F5D96" w:rsidRDefault="006F5D96" w:rsidP="006F5D9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8D187A" w14:textId="4BE613F9" w:rsidR="006F5D96" w:rsidRDefault="006F5D96" w:rsidP="006F5D9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DF0F416" w14:textId="1E05299E" w:rsidR="006F5D96" w:rsidRPr="000A168D" w:rsidRDefault="006F5D96" w:rsidP="006F5D96">
            <w:pPr>
              <w:pStyle w:val="TAL"/>
              <w:rPr>
                <w:noProof/>
              </w:rPr>
            </w:pPr>
            <w:r w:rsidRPr="006F5D96">
              <w:rPr>
                <w:noProof/>
              </w:rPr>
              <w:t>Adding references on group definitions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D0BBE5" w14:textId="219664EB" w:rsidR="006F5D96" w:rsidRDefault="006F5D96" w:rsidP="006F5D96">
            <w:pPr>
              <w:pStyle w:val="TAL"/>
              <w:rPr>
                <w:snapToGrid w:val="0"/>
              </w:rPr>
            </w:pPr>
            <w:r>
              <w:rPr>
                <w:snapToGrid w:val="0"/>
              </w:rPr>
              <w:t>18.</w:t>
            </w:r>
            <w:r w:rsidR="00FF7179">
              <w:rPr>
                <w:snapToGrid w:val="0"/>
              </w:rPr>
              <w:t>5</w:t>
            </w:r>
            <w:r>
              <w:rPr>
                <w:snapToGrid w:val="0"/>
              </w:rPr>
              <w:t>.0</w:t>
            </w:r>
          </w:p>
        </w:tc>
      </w:tr>
      <w:tr w:rsidR="004A33C7" w:rsidRPr="00FF42F5" w14:paraId="02B077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2BF4E7" w14:textId="2C1E4343" w:rsidR="004A33C7" w:rsidRDefault="004A33C7" w:rsidP="004A33C7">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5F01C3" w14:textId="20071BDC" w:rsidR="004A33C7" w:rsidRDefault="004A33C7" w:rsidP="004A33C7">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D34006" w14:textId="5FCF4694" w:rsidR="004A33C7" w:rsidRPr="006F5D96" w:rsidRDefault="004A33C7" w:rsidP="004A33C7">
            <w:pPr>
              <w:pStyle w:val="TAL"/>
              <w:rPr>
                <w:snapToGrid w:val="0"/>
              </w:rPr>
            </w:pPr>
            <w:r w:rsidRPr="004A33C7">
              <w:rPr>
                <w:snapToGrid w:val="0"/>
              </w:rPr>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4C15A2" w14:textId="7F6D0AC5" w:rsidR="004A33C7" w:rsidRDefault="004A33C7" w:rsidP="004A33C7">
            <w:pPr>
              <w:pStyle w:val="TAL"/>
              <w:rPr>
                <w:snapToGrid w:val="0"/>
              </w:rPr>
            </w:pPr>
            <w:r>
              <w:rPr>
                <w:snapToGrid w:val="0"/>
              </w:rPr>
              <w:t>0187</w:t>
            </w:r>
          </w:p>
        </w:tc>
        <w:tc>
          <w:tcPr>
            <w:tcW w:w="284" w:type="dxa"/>
            <w:tcBorders>
              <w:top w:val="single" w:sz="6" w:space="0" w:color="auto"/>
              <w:left w:val="single" w:sz="6" w:space="0" w:color="auto"/>
              <w:bottom w:val="single" w:sz="6" w:space="0" w:color="auto"/>
              <w:right w:val="single" w:sz="6" w:space="0" w:color="auto"/>
            </w:tcBorders>
          </w:tcPr>
          <w:p w14:paraId="6DE6DC36" w14:textId="33E45D20" w:rsidR="004A33C7" w:rsidRDefault="004A33C7" w:rsidP="004A33C7">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9B0731" w14:textId="292B7904" w:rsidR="004A33C7" w:rsidRDefault="004A33C7" w:rsidP="004A33C7">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26FBB23" w14:textId="25964ECE" w:rsidR="004A33C7" w:rsidRPr="006F5D96" w:rsidRDefault="004A33C7" w:rsidP="004A33C7">
            <w:pPr>
              <w:pStyle w:val="TAL"/>
              <w:rPr>
                <w:noProof/>
              </w:rPr>
            </w:pPr>
            <w:r w:rsidRPr="004A33C7">
              <w:rPr>
                <w:noProof/>
              </w:rPr>
              <w:t>Missing configuration for ad hoc group MCVideo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6B33D6" w14:textId="1BA16F2D" w:rsidR="004A33C7" w:rsidRDefault="004A33C7" w:rsidP="004A33C7">
            <w:pPr>
              <w:pStyle w:val="TAL"/>
              <w:rPr>
                <w:snapToGrid w:val="0"/>
              </w:rPr>
            </w:pPr>
            <w:r>
              <w:rPr>
                <w:snapToGrid w:val="0"/>
              </w:rPr>
              <w:t>18.5.0</w:t>
            </w:r>
          </w:p>
        </w:tc>
      </w:tr>
      <w:tr w:rsidR="00AC659C" w:rsidRPr="00FF42F5" w14:paraId="2BE1777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CF70FF4" w14:textId="77EEEE21" w:rsidR="00AC659C" w:rsidRDefault="00AC659C" w:rsidP="00AC659C">
            <w:pPr>
              <w:pStyle w:val="TAL"/>
              <w:rPr>
                <w:snapToGrid w:val="0"/>
              </w:rPr>
            </w:pPr>
            <w:r>
              <w:rPr>
                <w:snapToGrid w:val="0"/>
              </w:rPr>
              <w:lastRenderedPageBreak/>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2BAFF5" w14:textId="243269EA" w:rsidR="00AC659C" w:rsidRDefault="00AC659C" w:rsidP="00AC659C">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0A47ED" w14:textId="3D160EA6" w:rsidR="00AC659C" w:rsidRPr="004A33C7" w:rsidRDefault="00AC659C" w:rsidP="00AC659C">
            <w:pPr>
              <w:pStyle w:val="TAL"/>
              <w:rPr>
                <w:snapToGrid w:val="0"/>
              </w:rPr>
            </w:pPr>
            <w:r w:rsidRPr="004A33C7">
              <w:rPr>
                <w:snapToGrid w:val="0"/>
              </w:rPr>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75F8FB" w14:textId="16DACB14" w:rsidR="00AC659C" w:rsidRDefault="00AC659C" w:rsidP="00AC659C">
            <w:pPr>
              <w:pStyle w:val="TAL"/>
              <w:rPr>
                <w:snapToGrid w:val="0"/>
              </w:rPr>
            </w:pPr>
            <w:r>
              <w:rPr>
                <w:snapToGrid w:val="0"/>
              </w:rPr>
              <w:t>0188</w:t>
            </w:r>
          </w:p>
        </w:tc>
        <w:tc>
          <w:tcPr>
            <w:tcW w:w="284" w:type="dxa"/>
            <w:tcBorders>
              <w:top w:val="single" w:sz="6" w:space="0" w:color="auto"/>
              <w:left w:val="single" w:sz="6" w:space="0" w:color="auto"/>
              <w:bottom w:val="single" w:sz="6" w:space="0" w:color="auto"/>
              <w:right w:val="single" w:sz="6" w:space="0" w:color="auto"/>
            </w:tcBorders>
          </w:tcPr>
          <w:p w14:paraId="49DDA3A1" w14:textId="197F414A" w:rsidR="00AC659C" w:rsidRDefault="00AC659C" w:rsidP="00AC659C">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DB2770" w14:textId="415A9501" w:rsidR="00AC659C" w:rsidRDefault="00AC659C" w:rsidP="00AC659C">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84C642" w14:textId="6756E7B2" w:rsidR="00AC659C" w:rsidRPr="004A33C7" w:rsidRDefault="00AC659C" w:rsidP="00AC659C">
            <w:pPr>
              <w:pStyle w:val="TAL"/>
              <w:rPr>
                <w:noProof/>
              </w:rPr>
            </w:pPr>
            <w:r w:rsidRPr="00AC659C">
              <w:rPr>
                <w:noProof/>
              </w:rPr>
              <w:t>Missing pre-conditions and steps for ad hoc group MCVideo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B6B242" w14:textId="354A17F4" w:rsidR="00AC659C" w:rsidRDefault="00AC659C" w:rsidP="00AC659C">
            <w:pPr>
              <w:pStyle w:val="TAL"/>
              <w:rPr>
                <w:snapToGrid w:val="0"/>
              </w:rPr>
            </w:pPr>
            <w:r>
              <w:rPr>
                <w:snapToGrid w:val="0"/>
              </w:rPr>
              <w:t>18.5.0</w:t>
            </w:r>
          </w:p>
        </w:tc>
      </w:tr>
      <w:tr w:rsidR="004162BA" w:rsidRPr="00FF42F5" w14:paraId="37868FE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01C008E" w14:textId="38B852F0" w:rsidR="004162BA" w:rsidRDefault="004162BA" w:rsidP="004162BA">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4E3FD8" w14:textId="12529ACE" w:rsidR="004162BA" w:rsidRDefault="004162BA" w:rsidP="004162BA">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F42FD7" w14:textId="06098D9B" w:rsidR="004162BA" w:rsidRPr="004A33C7" w:rsidRDefault="004162BA" w:rsidP="004162BA">
            <w:pPr>
              <w:pStyle w:val="TAL"/>
              <w:rPr>
                <w:snapToGrid w:val="0"/>
              </w:rPr>
            </w:pPr>
            <w:r w:rsidRPr="004A33C7">
              <w:rPr>
                <w:snapToGrid w:val="0"/>
              </w:rPr>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DC1402" w14:textId="6F676F01" w:rsidR="004162BA" w:rsidRDefault="004162BA" w:rsidP="004162BA">
            <w:pPr>
              <w:pStyle w:val="TAL"/>
              <w:rPr>
                <w:snapToGrid w:val="0"/>
              </w:rPr>
            </w:pPr>
            <w:r>
              <w:rPr>
                <w:snapToGrid w:val="0"/>
              </w:rPr>
              <w:t>0189</w:t>
            </w:r>
          </w:p>
        </w:tc>
        <w:tc>
          <w:tcPr>
            <w:tcW w:w="284" w:type="dxa"/>
            <w:tcBorders>
              <w:top w:val="single" w:sz="6" w:space="0" w:color="auto"/>
              <w:left w:val="single" w:sz="6" w:space="0" w:color="auto"/>
              <w:bottom w:val="single" w:sz="6" w:space="0" w:color="auto"/>
              <w:right w:val="single" w:sz="6" w:space="0" w:color="auto"/>
            </w:tcBorders>
          </w:tcPr>
          <w:p w14:paraId="24F886D1" w14:textId="4BC7CA21" w:rsidR="004162BA" w:rsidRDefault="004162BA" w:rsidP="004162BA">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58BD97" w14:textId="4AA22A4E" w:rsidR="004162BA" w:rsidRDefault="004162BA" w:rsidP="004162BA">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06E3681" w14:textId="27664D9D" w:rsidR="004162BA" w:rsidRPr="00AC659C" w:rsidRDefault="004162BA" w:rsidP="004162BA">
            <w:pPr>
              <w:pStyle w:val="TAL"/>
              <w:rPr>
                <w:noProof/>
              </w:rPr>
            </w:pPr>
            <w:r w:rsidRPr="004162BA">
              <w:rPr>
                <w:noProof/>
              </w:rPr>
              <w:t>Correcting configuration for ad hoc group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2DB507" w14:textId="413E9B77" w:rsidR="004162BA" w:rsidRDefault="004162BA" w:rsidP="004162BA">
            <w:pPr>
              <w:pStyle w:val="TAL"/>
              <w:rPr>
                <w:snapToGrid w:val="0"/>
              </w:rPr>
            </w:pPr>
            <w:r>
              <w:rPr>
                <w:snapToGrid w:val="0"/>
              </w:rPr>
              <w:t>18.5.0</w:t>
            </w:r>
          </w:p>
        </w:tc>
      </w:tr>
      <w:tr w:rsidR="00806101" w:rsidRPr="00FF42F5" w14:paraId="0E0272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E58F94" w14:textId="535936AB" w:rsidR="00806101" w:rsidRDefault="00806101" w:rsidP="00806101">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C1E014" w14:textId="2E57E26E" w:rsidR="00806101" w:rsidRDefault="00806101" w:rsidP="00806101">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BE4BC4" w14:textId="51F40FD0" w:rsidR="00806101" w:rsidRPr="004A33C7" w:rsidRDefault="00BA3FF7" w:rsidP="00806101">
            <w:pPr>
              <w:pStyle w:val="TAL"/>
              <w:rPr>
                <w:snapToGrid w:val="0"/>
              </w:rPr>
            </w:pPr>
            <w:r w:rsidRPr="00BA3FF7">
              <w:rPr>
                <w:snapToGrid w:val="0"/>
              </w:rPr>
              <w:t>SP-231552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6D5248" w14:textId="49D05517" w:rsidR="00806101" w:rsidRDefault="00806101" w:rsidP="00806101">
            <w:pPr>
              <w:pStyle w:val="TAL"/>
              <w:rPr>
                <w:snapToGrid w:val="0"/>
              </w:rPr>
            </w:pPr>
            <w:r>
              <w:rPr>
                <w:snapToGrid w:val="0"/>
              </w:rPr>
              <w:t>0194</w:t>
            </w:r>
          </w:p>
        </w:tc>
        <w:tc>
          <w:tcPr>
            <w:tcW w:w="284" w:type="dxa"/>
            <w:tcBorders>
              <w:top w:val="single" w:sz="6" w:space="0" w:color="auto"/>
              <w:left w:val="single" w:sz="6" w:space="0" w:color="auto"/>
              <w:bottom w:val="single" w:sz="6" w:space="0" w:color="auto"/>
              <w:right w:val="single" w:sz="6" w:space="0" w:color="auto"/>
            </w:tcBorders>
          </w:tcPr>
          <w:p w14:paraId="2AFA50DA" w14:textId="14428702" w:rsidR="00806101" w:rsidRDefault="00806101" w:rsidP="00806101">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FC739D" w14:textId="574BCDA1" w:rsidR="00806101" w:rsidRDefault="00806101" w:rsidP="00806101">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2EC459E" w14:textId="0CADF856" w:rsidR="00806101" w:rsidRPr="004162BA" w:rsidRDefault="00806101" w:rsidP="00806101">
            <w:pPr>
              <w:pStyle w:val="TAL"/>
              <w:rPr>
                <w:noProof/>
              </w:rPr>
            </w:pPr>
            <w:r w:rsidRPr="00806101">
              <w:rPr>
                <w:noProof/>
              </w:rPr>
              <w:t>Introducing transmission idle message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7BAB4" w14:textId="1BE6E586" w:rsidR="00806101" w:rsidRDefault="00806101" w:rsidP="00806101">
            <w:pPr>
              <w:pStyle w:val="TAL"/>
              <w:rPr>
                <w:snapToGrid w:val="0"/>
              </w:rPr>
            </w:pPr>
            <w:r>
              <w:rPr>
                <w:snapToGrid w:val="0"/>
              </w:rPr>
              <w:t>18.6.0</w:t>
            </w:r>
          </w:p>
        </w:tc>
      </w:tr>
      <w:tr w:rsidR="0089526F" w:rsidRPr="00FF42F5" w14:paraId="69BCE7A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238F626" w14:textId="726131AB" w:rsidR="0089526F" w:rsidRDefault="0089526F" w:rsidP="0089526F">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47EFF1" w14:textId="15BB72A5" w:rsidR="0089526F" w:rsidRDefault="0089526F" w:rsidP="0089526F">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CCA5C0" w14:textId="6532AC1A" w:rsidR="0089526F" w:rsidRPr="00BA3FF7" w:rsidRDefault="0089526F" w:rsidP="0089526F">
            <w:pPr>
              <w:pStyle w:val="TAL"/>
              <w:rPr>
                <w:snapToGrid w:val="0"/>
              </w:rPr>
            </w:pPr>
            <w:r w:rsidRPr="00BA3FF7">
              <w:rPr>
                <w:snapToGrid w:val="0"/>
              </w:rPr>
              <w:t>SP-23155</w:t>
            </w:r>
            <w:r w:rsidR="00DF0927">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FF8F3D" w14:textId="471AC39E" w:rsidR="0089526F" w:rsidRDefault="0089526F" w:rsidP="0089526F">
            <w:pPr>
              <w:pStyle w:val="TAL"/>
              <w:rPr>
                <w:snapToGrid w:val="0"/>
              </w:rPr>
            </w:pPr>
            <w:r>
              <w:rPr>
                <w:snapToGrid w:val="0"/>
              </w:rPr>
              <w:t>019</w:t>
            </w:r>
            <w:r w:rsidR="00DF0927">
              <w:rPr>
                <w:snapToGrid w:val="0"/>
              </w:rPr>
              <w:t>8</w:t>
            </w:r>
          </w:p>
        </w:tc>
        <w:tc>
          <w:tcPr>
            <w:tcW w:w="284" w:type="dxa"/>
            <w:tcBorders>
              <w:top w:val="single" w:sz="6" w:space="0" w:color="auto"/>
              <w:left w:val="single" w:sz="6" w:space="0" w:color="auto"/>
              <w:bottom w:val="single" w:sz="6" w:space="0" w:color="auto"/>
              <w:right w:val="single" w:sz="6" w:space="0" w:color="auto"/>
            </w:tcBorders>
          </w:tcPr>
          <w:p w14:paraId="002704DC" w14:textId="73485B54" w:rsidR="0089526F" w:rsidRDefault="00DF0927" w:rsidP="0089526F">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F21C66" w14:textId="37786A98" w:rsidR="0089526F" w:rsidRDefault="00DF0927" w:rsidP="0089526F">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A3862E7" w14:textId="30683771" w:rsidR="0089526F" w:rsidRPr="00806101" w:rsidRDefault="00DF0927" w:rsidP="0089526F">
            <w:pPr>
              <w:pStyle w:val="TAL"/>
              <w:rPr>
                <w:noProof/>
              </w:rPr>
            </w:pPr>
            <w:r w:rsidRPr="00DF0927">
              <w:rPr>
                <w:noProof/>
              </w:rPr>
              <w:t>Configuration for authorising modification of ad hoc group call participants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03704B8" w14:textId="37A0F622" w:rsidR="0089526F" w:rsidRDefault="0089526F" w:rsidP="0089526F">
            <w:pPr>
              <w:pStyle w:val="TAL"/>
              <w:rPr>
                <w:snapToGrid w:val="0"/>
              </w:rPr>
            </w:pPr>
            <w:r>
              <w:rPr>
                <w:snapToGrid w:val="0"/>
              </w:rPr>
              <w:t>18.6.0</w:t>
            </w:r>
          </w:p>
        </w:tc>
      </w:tr>
      <w:tr w:rsidR="0080118B" w:rsidRPr="00FF42F5" w14:paraId="3695360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3A44EDC" w14:textId="70706D04" w:rsidR="0080118B" w:rsidRDefault="0080118B" w:rsidP="0080118B">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722729" w14:textId="241329F7" w:rsidR="0080118B" w:rsidRDefault="0080118B" w:rsidP="0080118B">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5368C" w14:textId="0E3DB7C8" w:rsidR="0080118B" w:rsidRPr="00BA3FF7" w:rsidRDefault="0080118B" w:rsidP="0080118B">
            <w:pPr>
              <w:pStyle w:val="TAL"/>
              <w:rPr>
                <w:snapToGrid w:val="0"/>
              </w:rPr>
            </w:pPr>
            <w:r w:rsidRPr="00BA3FF7">
              <w:rPr>
                <w:snapToGrid w:val="0"/>
              </w:rPr>
              <w:t>SP-23155</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1A6CDC" w14:textId="3DEF49AA" w:rsidR="0080118B" w:rsidRDefault="0080118B" w:rsidP="0080118B">
            <w:pPr>
              <w:pStyle w:val="TAL"/>
              <w:rPr>
                <w:snapToGrid w:val="0"/>
              </w:rPr>
            </w:pPr>
            <w:r>
              <w:rPr>
                <w:snapToGrid w:val="0"/>
              </w:rPr>
              <w:t>0201</w:t>
            </w:r>
          </w:p>
        </w:tc>
        <w:tc>
          <w:tcPr>
            <w:tcW w:w="284" w:type="dxa"/>
            <w:tcBorders>
              <w:top w:val="single" w:sz="6" w:space="0" w:color="auto"/>
              <w:left w:val="single" w:sz="6" w:space="0" w:color="auto"/>
              <w:bottom w:val="single" w:sz="6" w:space="0" w:color="auto"/>
              <w:right w:val="single" w:sz="6" w:space="0" w:color="auto"/>
            </w:tcBorders>
          </w:tcPr>
          <w:p w14:paraId="1BCED8CA" w14:textId="1A4A8B41" w:rsidR="0080118B" w:rsidRDefault="0080118B" w:rsidP="0080118B">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5F7EF1" w14:textId="38CCFB54" w:rsidR="0080118B" w:rsidRDefault="0080118B" w:rsidP="0080118B">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95E149" w14:textId="5DB99743" w:rsidR="0080118B" w:rsidRPr="00DF0927" w:rsidRDefault="0080118B" w:rsidP="0080118B">
            <w:pPr>
              <w:pStyle w:val="TAL"/>
              <w:rPr>
                <w:noProof/>
              </w:rPr>
            </w:pPr>
            <w:r w:rsidRPr="0080118B">
              <w:rPr>
                <w:noProof/>
              </w:rPr>
              <w:t>Modification of ad hoc group call participants involving multiple MCVideo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F0590F" w14:textId="6D691588" w:rsidR="0080118B" w:rsidRDefault="0080118B" w:rsidP="0080118B">
            <w:pPr>
              <w:pStyle w:val="TAL"/>
              <w:rPr>
                <w:snapToGrid w:val="0"/>
              </w:rPr>
            </w:pPr>
            <w:r>
              <w:rPr>
                <w:snapToGrid w:val="0"/>
              </w:rPr>
              <w:t>18.6.0</w:t>
            </w:r>
          </w:p>
        </w:tc>
      </w:tr>
      <w:tr w:rsidR="00C949A8" w:rsidRPr="00FF42F5" w14:paraId="7ED74D0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D5101C8" w14:textId="79D5431D" w:rsidR="00C949A8" w:rsidRDefault="00C949A8" w:rsidP="00C949A8">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BE40CF" w14:textId="057CB62F" w:rsidR="00C949A8" w:rsidRDefault="00C949A8" w:rsidP="00C949A8">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C8EEF0" w14:textId="1C65EC4A" w:rsidR="00C949A8" w:rsidRPr="00BA3FF7" w:rsidRDefault="00C949A8" w:rsidP="00C949A8">
            <w:pPr>
              <w:pStyle w:val="TAL"/>
              <w:rPr>
                <w:snapToGrid w:val="0"/>
              </w:rPr>
            </w:pPr>
            <w:r w:rsidRPr="00BA3FF7">
              <w:rPr>
                <w:snapToGrid w:val="0"/>
              </w:rPr>
              <w:t>SP-23155</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832755" w14:textId="486B70DD" w:rsidR="00C949A8" w:rsidRDefault="00C949A8" w:rsidP="00C949A8">
            <w:pPr>
              <w:pStyle w:val="TAL"/>
              <w:rPr>
                <w:snapToGrid w:val="0"/>
              </w:rPr>
            </w:pPr>
            <w:r>
              <w:rPr>
                <w:snapToGrid w:val="0"/>
              </w:rPr>
              <w:t>0203</w:t>
            </w:r>
          </w:p>
        </w:tc>
        <w:tc>
          <w:tcPr>
            <w:tcW w:w="284" w:type="dxa"/>
            <w:tcBorders>
              <w:top w:val="single" w:sz="6" w:space="0" w:color="auto"/>
              <w:left w:val="single" w:sz="6" w:space="0" w:color="auto"/>
              <w:bottom w:val="single" w:sz="6" w:space="0" w:color="auto"/>
              <w:right w:val="single" w:sz="6" w:space="0" w:color="auto"/>
            </w:tcBorders>
          </w:tcPr>
          <w:p w14:paraId="2588BFEC" w14:textId="1998AD9F" w:rsidR="00C949A8" w:rsidRDefault="00C949A8" w:rsidP="00C949A8">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37849F" w14:textId="11497CF0" w:rsidR="00C949A8" w:rsidRDefault="00C949A8" w:rsidP="00C949A8">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E790F8" w14:textId="418EEF59" w:rsidR="00C949A8" w:rsidRPr="0080118B" w:rsidRDefault="00C949A8" w:rsidP="00C949A8">
            <w:pPr>
              <w:pStyle w:val="TAL"/>
              <w:rPr>
                <w:noProof/>
              </w:rPr>
            </w:pPr>
            <w:r w:rsidRPr="00C949A8">
              <w:rPr>
                <w:noProof/>
              </w:rPr>
              <w:t>Correction to modification of ad hoc group call participants procedure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B13F53" w14:textId="0E5991E5" w:rsidR="00C949A8" w:rsidRDefault="00C949A8" w:rsidP="00C949A8">
            <w:pPr>
              <w:pStyle w:val="TAL"/>
              <w:rPr>
                <w:snapToGrid w:val="0"/>
              </w:rPr>
            </w:pPr>
            <w:r>
              <w:rPr>
                <w:snapToGrid w:val="0"/>
              </w:rPr>
              <w:t>18.6.0</w:t>
            </w:r>
          </w:p>
        </w:tc>
      </w:tr>
      <w:tr w:rsidR="00DB27AA" w:rsidRPr="00FF42F5" w14:paraId="7FFB2F1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9FC3198" w14:textId="19987EF9" w:rsidR="00DB27AA" w:rsidRDefault="00DB27AA" w:rsidP="00DB27AA">
            <w:pPr>
              <w:pStyle w:val="TAL"/>
              <w:rPr>
                <w:snapToGrid w:val="0"/>
              </w:rPr>
            </w:pPr>
            <w:r>
              <w:rPr>
                <w:snapToGrid w:val="0"/>
              </w:rPr>
              <w:t>2024-03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076032" w14:textId="74AA4AB2" w:rsidR="00DB27AA" w:rsidRDefault="00DB27AA" w:rsidP="00DB27AA">
            <w:pPr>
              <w:pStyle w:val="TAL"/>
              <w:rPr>
                <w:snapToGrid w:val="0"/>
              </w:rPr>
            </w:pPr>
            <w:r>
              <w:rPr>
                <w:snapToGrid w:val="0"/>
              </w:rPr>
              <w:t>SA#103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023F0B" w14:textId="730A7A9C" w:rsidR="00DB27AA" w:rsidRPr="00BA3FF7" w:rsidRDefault="00DB27AA" w:rsidP="00DB27AA">
            <w:pPr>
              <w:pStyle w:val="TAL"/>
              <w:rPr>
                <w:snapToGrid w:val="0"/>
              </w:rPr>
            </w:pPr>
            <w:r w:rsidRPr="00DB27AA">
              <w:rPr>
                <w:snapToGrid w:val="0"/>
              </w:rPr>
              <w:t>SP-240304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3983E0" w14:textId="7861F104" w:rsidR="00DB27AA" w:rsidRDefault="00DB27AA" w:rsidP="00DB27AA">
            <w:pPr>
              <w:pStyle w:val="TAL"/>
              <w:rPr>
                <w:snapToGrid w:val="0"/>
              </w:rPr>
            </w:pPr>
            <w:r>
              <w:rPr>
                <w:snapToGrid w:val="0"/>
              </w:rPr>
              <w:t>0210</w:t>
            </w:r>
          </w:p>
        </w:tc>
        <w:tc>
          <w:tcPr>
            <w:tcW w:w="284" w:type="dxa"/>
            <w:tcBorders>
              <w:top w:val="single" w:sz="6" w:space="0" w:color="auto"/>
              <w:left w:val="single" w:sz="6" w:space="0" w:color="auto"/>
              <w:bottom w:val="single" w:sz="6" w:space="0" w:color="auto"/>
              <w:right w:val="single" w:sz="6" w:space="0" w:color="auto"/>
            </w:tcBorders>
          </w:tcPr>
          <w:p w14:paraId="23852462" w14:textId="3A060393" w:rsidR="00DB27AA" w:rsidRDefault="00DB27AA" w:rsidP="00DB27AA">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5D18EC1" w14:textId="2AC3A1EE" w:rsidR="00DB27AA" w:rsidRDefault="00DB27AA" w:rsidP="00DB27AA">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35E6313" w14:textId="1E19AF8A" w:rsidR="00DB27AA" w:rsidRPr="00C949A8" w:rsidRDefault="00DB27AA" w:rsidP="00DB27AA">
            <w:pPr>
              <w:pStyle w:val="TAL"/>
              <w:rPr>
                <w:noProof/>
              </w:rPr>
            </w:pPr>
            <w:r w:rsidRPr="00DB27AA">
              <w:rPr>
                <w:noProof/>
              </w:rPr>
              <w:t>Correcting flow name for ad hoc group call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0B8507" w14:textId="57AF6EF2" w:rsidR="00DB27AA" w:rsidRDefault="00DB27AA" w:rsidP="00DB27AA">
            <w:pPr>
              <w:pStyle w:val="TAL"/>
              <w:rPr>
                <w:snapToGrid w:val="0"/>
              </w:rPr>
            </w:pPr>
            <w:r>
              <w:rPr>
                <w:snapToGrid w:val="0"/>
              </w:rPr>
              <w:t>18.7.0</w:t>
            </w:r>
          </w:p>
        </w:tc>
      </w:tr>
      <w:tr w:rsidR="00F93408" w:rsidRPr="00FF42F5" w14:paraId="5811F92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DFDE4DE" w14:textId="602D4E30" w:rsidR="00F93408" w:rsidRDefault="00F93408" w:rsidP="00F93408">
            <w:pPr>
              <w:pStyle w:val="TAL"/>
              <w:rPr>
                <w:snapToGrid w:val="0"/>
              </w:rPr>
            </w:pPr>
            <w:r>
              <w:rPr>
                <w:snapToGrid w:val="0"/>
              </w:rPr>
              <w:t>2024-06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421A20" w14:textId="1F87AA60" w:rsidR="00F93408" w:rsidRDefault="00F93408" w:rsidP="00F93408">
            <w:pPr>
              <w:pStyle w:val="TAL"/>
              <w:rPr>
                <w:snapToGrid w:val="0"/>
              </w:rPr>
            </w:pPr>
            <w:r>
              <w:rPr>
                <w:snapToGrid w:val="0"/>
              </w:rPr>
              <w:t>SA#104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F112AB" w14:textId="54C370B2" w:rsidR="00F93408" w:rsidRPr="00DB27AA" w:rsidRDefault="00F93408" w:rsidP="00F93408">
            <w:pPr>
              <w:pStyle w:val="TAL"/>
              <w:rPr>
                <w:snapToGrid w:val="0"/>
              </w:rPr>
            </w:pPr>
            <w:r w:rsidRPr="00DB27AA">
              <w:rPr>
                <w:snapToGrid w:val="0"/>
              </w:rPr>
              <w:t>SP-240</w:t>
            </w:r>
            <w:r>
              <w:rPr>
                <w:snapToGrid w:val="0"/>
              </w:rPr>
              <w:t>758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660A2E" w14:textId="6D399C0D" w:rsidR="00F93408" w:rsidRDefault="00F93408" w:rsidP="00F93408">
            <w:pPr>
              <w:pStyle w:val="TAL"/>
              <w:rPr>
                <w:snapToGrid w:val="0"/>
              </w:rPr>
            </w:pPr>
            <w:r>
              <w:rPr>
                <w:snapToGrid w:val="0"/>
              </w:rPr>
              <w:t>0221</w:t>
            </w:r>
          </w:p>
        </w:tc>
        <w:tc>
          <w:tcPr>
            <w:tcW w:w="284" w:type="dxa"/>
            <w:tcBorders>
              <w:top w:val="single" w:sz="6" w:space="0" w:color="auto"/>
              <w:left w:val="single" w:sz="6" w:space="0" w:color="auto"/>
              <w:bottom w:val="single" w:sz="6" w:space="0" w:color="auto"/>
              <w:right w:val="single" w:sz="6" w:space="0" w:color="auto"/>
            </w:tcBorders>
          </w:tcPr>
          <w:p w14:paraId="26A15B4F" w14:textId="052C217F" w:rsidR="00F93408" w:rsidRDefault="00F93408" w:rsidP="00F93408">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389BF3" w14:textId="24C415DD" w:rsidR="00F93408" w:rsidRDefault="00F93408" w:rsidP="00F93408">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1C3803B" w14:textId="692FBBEE" w:rsidR="00F93408" w:rsidRPr="00DB27AA" w:rsidRDefault="00F93408" w:rsidP="00F93408">
            <w:pPr>
              <w:pStyle w:val="TAL"/>
              <w:rPr>
                <w:noProof/>
              </w:rPr>
            </w:pPr>
            <w:r w:rsidRPr="00F93408">
              <w:rPr>
                <w:noProof/>
              </w:rPr>
              <w:t>Removal of GW MC service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41B5828" w14:textId="4D8069ED" w:rsidR="00F93408" w:rsidRDefault="00F93408" w:rsidP="00F93408">
            <w:pPr>
              <w:pStyle w:val="TAL"/>
              <w:rPr>
                <w:snapToGrid w:val="0"/>
              </w:rPr>
            </w:pPr>
            <w:r>
              <w:rPr>
                <w:snapToGrid w:val="0"/>
              </w:rPr>
              <w:t>18.</w:t>
            </w:r>
            <w:r w:rsidR="001057E0">
              <w:rPr>
                <w:snapToGrid w:val="0"/>
              </w:rPr>
              <w:t>8</w:t>
            </w:r>
            <w:r>
              <w:rPr>
                <w:snapToGrid w:val="0"/>
              </w:rPr>
              <w:t>.0</w:t>
            </w:r>
          </w:p>
        </w:tc>
      </w:tr>
      <w:tr w:rsidR="00E53581" w:rsidRPr="00FF42F5" w14:paraId="096EEAA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5F89E10" w14:textId="51393811" w:rsidR="00E53581" w:rsidRDefault="00E53581" w:rsidP="00E53581">
            <w:pPr>
              <w:pStyle w:val="TAL"/>
              <w:rPr>
                <w:snapToGrid w:val="0"/>
              </w:rPr>
            </w:pPr>
            <w:r>
              <w:rPr>
                <w:snapToGrid w:val="0"/>
              </w:rPr>
              <w:t>2024-</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D4C739" w14:textId="45A0DF31" w:rsidR="00E53581" w:rsidRDefault="00E53581" w:rsidP="00E53581">
            <w:pPr>
              <w:pStyle w:val="TAL"/>
              <w:rPr>
                <w:snapToGrid w:val="0"/>
              </w:rPr>
            </w:pPr>
            <w:r>
              <w:rPr>
                <w:snapToGrid w:val="0"/>
              </w:rPr>
              <w:t>SA#10</w:t>
            </w:r>
            <w:r>
              <w:rPr>
                <w:snapToGrid w:val="0"/>
              </w:rPr>
              <w:t>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EB8F67" w14:textId="074B63EC" w:rsidR="00E53581" w:rsidRPr="00DB27AA" w:rsidRDefault="0011192C" w:rsidP="00E53581">
            <w:pPr>
              <w:pStyle w:val="TAL"/>
              <w:rPr>
                <w:snapToGrid w:val="0"/>
              </w:rPr>
            </w:pPr>
            <w:r w:rsidRPr="0011192C">
              <w:rPr>
                <w:snapToGrid w:val="0"/>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E93704" w14:textId="5C91BA23" w:rsidR="00E53581" w:rsidRDefault="00E53581" w:rsidP="00E53581">
            <w:pPr>
              <w:pStyle w:val="TAL"/>
              <w:rPr>
                <w:snapToGrid w:val="0"/>
              </w:rPr>
            </w:pPr>
            <w:r>
              <w:rPr>
                <w:snapToGrid w:val="0"/>
              </w:rPr>
              <w:t>02</w:t>
            </w:r>
            <w:r>
              <w:rPr>
                <w:snapToGrid w:val="0"/>
              </w:rPr>
              <w:t>36</w:t>
            </w:r>
          </w:p>
        </w:tc>
        <w:tc>
          <w:tcPr>
            <w:tcW w:w="284" w:type="dxa"/>
            <w:tcBorders>
              <w:top w:val="single" w:sz="6" w:space="0" w:color="auto"/>
              <w:left w:val="single" w:sz="6" w:space="0" w:color="auto"/>
              <w:bottom w:val="single" w:sz="6" w:space="0" w:color="auto"/>
              <w:right w:val="single" w:sz="6" w:space="0" w:color="auto"/>
            </w:tcBorders>
          </w:tcPr>
          <w:p w14:paraId="5EF04AB3" w14:textId="6F29A76B" w:rsidR="00E53581" w:rsidRDefault="00E53581" w:rsidP="00E53581">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6EA259" w14:textId="2C0895BB" w:rsidR="00E53581" w:rsidRDefault="00E53581" w:rsidP="00E53581">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6570AB3" w14:textId="55D69439" w:rsidR="00E53581" w:rsidRPr="00F93408" w:rsidRDefault="00E53581" w:rsidP="00E53581">
            <w:pPr>
              <w:pStyle w:val="TAL"/>
              <w:rPr>
                <w:noProof/>
              </w:rPr>
            </w:pPr>
            <w:r w:rsidRPr="00E53581">
              <w:rPr>
                <w:noProof/>
              </w:rPr>
              <w:t>Resolving the ENs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422AC0" w14:textId="1936C025" w:rsidR="00E53581" w:rsidRDefault="00E53581" w:rsidP="00E53581">
            <w:pPr>
              <w:pStyle w:val="TAL"/>
              <w:rPr>
                <w:snapToGrid w:val="0"/>
              </w:rPr>
            </w:pPr>
            <w:r>
              <w:rPr>
                <w:snapToGrid w:val="0"/>
              </w:rPr>
              <w:t>18.</w:t>
            </w:r>
            <w:r>
              <w:rPr>
                <w:snapToGrid w:val="0"/>
              </w:rPr>
              <w:t>9</w:t>
            </w:r>
            <w:r>
              <w:rPr>
                <w:snapToGrid w:val="0"/>
              </w:rPr>
              <w:t>.0</w:t>
            </w:r>
          </w:p>
        </w:tc>
      </w:tr>
    </w:tbl>
    <w:p w14:paraId="6AE5F0B0" w14:textId="51644FF4" w:rsidR="00080512" w:rsidRDefault="00080512" w:rsidP="00A90238"/>
    <w:sectPr w:rsidR="00080512">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22CA07" w14:textId="77777777" w:rsidR="008804F9" w:rsidRDefault="008804F9">
      <w:r>
        <w:separator/>
      </w:r>
    </w:p>
  </w:endnote>
  <w:endnote w:type="continuationSeparator" w:id="0">
    <w:p w14:paraId="4EF1B8FB" w14:textId="77777777" w:rsidR="008804F9" w:rsidRDefault="00880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otu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224E38" w14:textId="77777777" w:rsidR="008804F9" w:rsidRDefault="008804F9">
      <w:r>
        <w:separator/>
      </w:r>
    </w:p>
  </w:footnote>
  <w:footnote w:type="continuationSeparator" w:id="0">
    <w:p w14:paraId="67082CC1" w14:textId="77777777" w:rsidR="008804F9" w:rsidRDefault="008804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AA2FE" w14:textId="252EE724"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0031D4">
      <w:rPr>
        <w:rFonts w:ascii="Arial" w:hAnsi="Arial" w:cs="Arial"/>
        <w:b/>
        <w:noProof/>
        <w:sz w:val="18"/>
        <w:szCs w:val="18"/>
      </w:rPr>
      <w:t>3GPP TS 23.281 V18.9.0 (2024-12)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506E9909"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7B216E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D96E00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FB21A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202727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4E19A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0671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56856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9831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8045B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720" w:hanging="360"/>
      </w:pPr>
      <w:rPr>
        <w:lang w:val="en-US"/>
      </w:rPr>
    </w:lvl>
  </w:abstractNum>
  <w:abstractNum w:abstractNumId="13"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5"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6"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8"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5"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7"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num w:numId="1" w16cid:durableId="102709883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5605376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825730870">
    <w:abstractNumId w:val="14"/>
  </w:num>
  <w:num w:numId="4" w16cid:durableId="203299049">
    <w:abstractNumId w:val="33"/>
  </w:num>
  <w:num w:numId="5" w16cid:durableId="1256599149">
    <w:abstractNumId w:val="29"/>
  </w:num>
  <w:num w:numId="6" w16cid:durableId="1481926691">
    <w:abstractNumId w:val="16"/>
  </w:num>
  <w:num w:numId="7" w16cid:durableId="2028553342">
    <w:abstractNumId w:val="35"/>
  </w:num>
  <w:num w:numId="8" w16cid:durableId="340590922">
    <w:abstractNumId w:val="34"/>
  </w:num>
  <w:num w:numId="9" w16cid:durableId="575019544">
    <w:abstractNumId w:val="25"/>
  </w:num>
  <w:num w:numId="10" w16cid:durableId="1288780493">
    <w:abstractNumId w:val="20"/>
  </w:num>
  <w:num w:numId="11" w16cid:durableId="1299530336">
    <w:abstractNumId w:val="36"/>
  </w:num>
  <w:num w:numId="12" w16cid:durableId="1284918618">
    <w:abstractNumId w:val="23"/>
  </w:num>
  <w:num w:numId="13" w16cid:durableId="719717362">
    <w:abstractNumId w:val="24"/>
  </w:num>
  <w:num w:numId="14" w16cid:durableId="147857154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17162258">
    <w:abstractNumId w:val="26"/>
  </w:num>
  <w:num w:numId="16" w16cid:durableId="374500894">
    <w:abstractNumId w:val="21"/>
  </w:num>
  <w:num w:numId="17" w16cid:durableId="579482817">
    <w:abstractNumId w:val="28"/>
  </w:num>
  <w:num w:numId="18" w16cid:durableId="1759055072">
    <w:abstractNumId w:val="32"/>
  </w:num>
  <w:num w:numId="19" w16cid:durableId="1664965255">
    <w:abstractNumId w:val="18"/>
  </w:num>
  <w:num w:numId="20" w16cid:durableId="1628076228">
    <w:abstractNumId w:val="17"/>
  </w:num>
  <w:num w:numId="21" w16cid:durableId="1921476626">
    <w:abstractNumId w:val="15"/>
  </w:num>
  <w:num w:numId="22" w16cid:durableId="522016073">
    <w:abstractNumId w:val="22"/>
  </w:num>
  <w:num w:numId="23" w16cid:durableId="267978261">
    <w:abstractNumId w:val="3"/>
  </w:num>
  <w:num w:numId="24" w16cid:durableId="932859091">
    <w:abstractNumId w:val="37"/>
  </w:num>
  <w:num w:numId="25" w16cid:durableId="499858323">
    <w:abstractNumId w:val="19"/>
  </w:num>
  <w:num w:numId="26" w16cid:durableId="1785608491">
    <w:abstractNumId w:val="31"/>
  </w:num>
  <w:num w:numId="27" w16cid:durableId="118347833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59827199">
    <w:abstractNumId w:val="9"/>
  </w:num>
  <w:num w:numId="29" w16cid:durableId="699553280">
    <w:abstractNumId w:val="7"/>
  </w:num>
  <w:num w:numId="30" w16cid:durableId="1807045282">
    <w:abstractNumId w:val="6"/>
  </w:num>
  <w:num w:numId="31" w16cid:durableId="1184784892">
    <w:abstractNumId w:val="5"/>
  </w:num>
  <w:num w:numId="32" w16cid:durableId="1876427543">
    <w:abstractNumId w:val="4"/>
  </w:num>
  <w:num w:numId="33" w16cid:durableId="725302561">
    <w:abstractNumId w:val="8"/>
  </w:num>
  <w:num w:numId="34" w16cid:durableId="1967471726">
    <w:abstractNumId w:val="2"/>
  </w:num>
  <w:num w:numId="35" w16cid:durableId="2115050294">
    <w:abstractNumId w:val="1"/>
  </w:num>
  <w:num w:numId="36" w16cid:durableId="164052018">
    <w:abstractNumId w:val="0"/>
  </w:num>
  <w:num w:numId="37" w16cid:durableId="575481672">
    <w:abstractNumId w:val="11"/>
  </w:num>
  <w:num w:numId="38" w16cid:durableId="1281373768">
    <w:abstractNumId w:val="12"/>
  </w:num>
  <w:num w:numId="39" w16cid:durableId="1466509595">
    <w:abstractNumId w:val="10"/>
    <w:lvlOverride w:ilvl="0">
      <w:lvl w:ilvl="0">
        <w:start w:val="1"/>
        <w:numFmt w:val="bullet"/>
        <w:lvlText w:val=""/>
        <w:legacy w:legacy="1" w:legacySpace="0" w:legacyIndent="283"/>
        <w:lvlJc w:val="left"/>
        <w:pPr>
          <w:ind w:left="1134" w:hanging="283"/>
        </w:pPr>
        <w:rPr>
          <w:rFonts w:ascii="Geneva" w:hAnsi="Geneva" w:hint="default"/>
        </w:rPr>
      </w:lvl>
    </w:lvlOverride>
  </w:num>
  <w:num w:numId="40" w16cid:durableId="1809933126">
    <w:abstractNumId w:val="13"/>
  </w:num>
  <w:num w:numId="41" w16cid:durableId="1517770162">
    <w:abstractNumId w:val="30"/>
  </w:num>
  <w:num w:numId="42" w16cid:durableId="88744998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1D4"/>
    <w:rsid w:val="00033397"/>
    <w:rsid w:val="00040095"/>
    <w:rsid w:val="00051834"/>
    <w:rsid w:val="00054A22"/>
    <w:rsid w:val="000575BD"/>
    <w:rsid w:val="00060A62"/>
    <w:rsid w:val="00062023"/>
    <w:rsid w:val="000655A6"/>
    <w:rsid w:val="00080512"/>
    <w:rsid w:val="00091987"/>
    <w:rsid w:val="000A168D"/>
    <w:rsid w:val="000A2B97"/>
    <w:rsid w:val="000B125D"/>
    <w:rsid w:val="000C47C3"/>
    <w:rsid w:val="000D58AB"/>
    <w:rsid w:val="001057E0"/>
    <w:rsid w:val="0011192C"/>
    <w:rsid w:val="00116891"/>
    <w:rsid w:val="00133525"/>
    <w:rsid w:val="001565C5"/>
    <w:rsid w:val="0018014B"/>
    <w:rsid w:val="0019746C"/>
    <w:rsid w:val="001A4C42"/>
    <w:rsid w:val="001A7420"/>
    <w:rsid w:val="001B0202"/>
    <w:rsid w:val="001B6637"/>
    <w:rsid w:val="001C21C3"/>
    <w:rsid w:val="001C2730"/>
    <w:rsid w:val="001C6F86"/>
    <w:rsid w:val="001D02C2"/>
    <w:rsid w:val="001D1102"/>
    <w:rsid w:val="001D1527"/>
    <w:rsid w:val="001E1C79"/>
    <w:rsid w:val="001F0C1D"/>
    <w:rsid w:val="001F1132"/>
    <w:rsid w:val="001F168B"/>
    <w:rsid w:val="001F645C"/>
    <w:rsid w:val="00200851"/>
    <w:rsid w:val="002014A9"/>
    <w:rsid w:val="00217E9E"/>
    <w:rsid w:val="002213AA"/>
    <w:rsid w:val="002347A2"/>
    <w:rsid w:val="00252785"/>
    <w:rsid w:val="00256C32"/>
    <w:rsid w:val="002675F0"/>
    <w:rsid w:val="002760EE"/>
    <w:rsid w:val="002B6339"/>
    <w:rsid w:val="002D565B"/>
    <w:rsid w:val="002E00EE"/>
    <w:rsid w:val="002E214B"/>
    <w:rsid w:val="002E6DCF"/>
    <w:rsid w:val="002E72E6"/>
    <w:rsid w:val="003172DC"/>
    <w:rsid w:val="00326F46"/>
    <w:rsid w:val="003322F4"/>
    <w:rsid w:val="00340825"/>
    <w:rsid w:val="0035462D"/>
    <w:rsid w:val="00356555"/>
    <w:rsid w:val="003765B8"/>
    <w:rsid w:val="00392949"/>
    <w:rsid w:val="003C3971"/>
    <w:rsid w:val="003E7EE9"/>
    <w:rsid w:val="00404979"/>
    <w:rsid w:val="004162BA"/>
    <w:rsid w:val="00423334"/>
    <w:rsid w:val="004331EA"/>
    <w:rsid w:val="004345EC"/>
    <w:rsid w:val="00454AA6"/>
    <w:rsid w:val="0046468E"/>
    <w:rsid w:val="00465515"/>
    <w:rsid w:val="00471B7A"/>
    <w:rsid w:val="00475B79"/>
    <w:rsid w:val="0049751D"/>
    <w:rsid w:val="004A33C7"/>
    <w:rsid w:val="004A5FAA"/>
    <w:rsid w:val="004C2680"/>
    <w:rsid w:val="004C30AC"/>
    <w:rsid w:val="004D3578"/>
    <w:rsid w:val="004E213A"/>
    <w:rsid w:val="004F0988"/>
    <w:rsid w:val="004F3340"/>
    <w:rsid w:val="00530220"/>
    <w:rsid w:val="0053388B"/>
    <w:rsid w:val="00535773"/>
    <w:rsid w:val="00543E6C"/>
    <w:rsid w:val="00557BA3"/>
    <w:rsid w:val="00565087"/>
    <w:rsid w:val="005741E5"/>
    <w:rsid w:val="00597B11"/>
    <w:rsid w:val="005A3CDE"/>
    <w:rsid w:val="005D2E01"/>
    <w:rsid w:val="005D7526"/>
    <w:rsid w:val="005E4BB2"/>
    <w:rsid w:val="005F788A"/>
    <w:rsid w:val="00602AEA"/>
    <w:rsid w:val="00614FDF"/>
    <w:rsid w:val="0063543D"/>
    <w:rsid w:val="00647114"/>
    <w:rsid w:val="006912E9"/>
    <w:rsid w:val="006A323F"/>
    <w:rsid w:val="006B30D0"/>
    <w:rsid w:val="006C05DF"/>
    <w:rsid w:val="006C3D95"/>
    <w:rsid w:val="006C6A48"/>
    <w:rsid w:val="006C7670"/>
    <w:rsid w:val="006E5C86"/>
    <w:rsid w:val="006F5D96"/>
    <w:rsid w:val="00701116"/>
    <w:rsid w:val="007066F7"/>
    <w:rsid w:val="0071174C"/>
    <w:rsid w:val="00713C44"/>
    <w:rsid w:val="00734A5B"/>
    <w:rsid w:val="0074026F"/>
    <w:rsid w:val="007429F6"/>
    <w:rsid w:val="00744E76"/>
    <w:rsid w:val="00765EA3"/>
    <w:rsid w:val="00774974"/>
    <w:rsid w:val="00774DA4"/>
    <w:rsid w:val="00781F0F"/>
    <w:rsid w:val="007903A3"/>
    <w:rsid w:val="00792D0A"/>
    <w:rsid w:val="007B2769"/>
    <w:rsid w:val="007B56FC"/>
    <w:rsid w:val="007B600E"/>
    <w:rsid w:val="007D1C99"/>
    <w:rsid w:val="007F0F4A"/>
    <w:rsid w:val="0080118B"/>
    <w:rsid w:val="00801C18"/>
    <w:rsid w:val="008028A4"/>
    <w:rsid w:val="00806101"/>
    <w:rsid w:val="00822477"/>
    <w:rsid w:val="00830747"/>
    <w:rsid w:val="0084238F"/>
    <w:rsid w:val="00857044"/>
    <w:rsid w:val="00860186"/>
    <w:rsid w:val="00860C7E"/>
    <w:rsid w:val="008768CA"/>
    <w:rsid w:val="008804F9"/>
    <w:rsid w:val="0089526F"/>
    <w:rsid w:val="008C1340"/>
    <w:rsid w:val="008C384C"/>
    <w:rsid w:val="008C5C90"/>
    <w:rsid w:val="008D2645"/>
    <w:rsid w:val="008E2D68"/>
    <w:rsid w:val="008E6756"/>
    <w:rsid w:val="008F13DD"/>
    <w:rsid w:val="008F2A84"/>
    <w:rsid w:val="0090271F"/>
    <w:rsid w:val="00902E23"/>
    <w:rsid w:val="00903079"/>
    <w:rsid w:val="009114D7"/>
    <w:rsid w:val="0091348E"/>
    <w:rsid w:val="00917CCB"/>
    <w:rsid w:val="00933FB0"/>
    <w:rsid w:val="00942EC2"/>
    <w:rsid w:val="009813B5"/>
    <w:rsid w:val="00992651"/>
    <w:rsid w:val="009B379F"/>
    <w:rsid w:val="009D677A"/>
    <w:rsid w:val="009E25A5"/>
    <w:rsid w:val="009F37B7"/>
    <w:rsid w:val="00A10673"/>
    <w:rsid w:val="00A10F02"/>
    <w:rsid w:val="00A164B4"/>
    <w:rsid w:val="00A21651"/>
    <w:rsid w:val="00A26956"/>
    <w:rsid w:val="00A27486"/>
    <w:rsid w:val="00A35C2A"/>
    <w:rsid w:val="00A429B1"/>
    <w:rsid w:val="00A53724"/>
    <w:rsid w:val="00A56066"/>
    <w:rsid w:val="00A73129"/>
    <w:rsid w:val="00A82346"/>
    <w:rsid w:val="00A90238"/>
    <w:rsid w:val="00A92BA1"/>
    <w:rsid w:val="00A95A32"/>
    <w:rsid w:val="00AB4A5D"/>
    <w:rsid w:val="00AC659C"/>
    <w:rsid w:val="00AC6BC6"/>
    <w:rsid w:val="00AD0FC9"/>
    <w:rsid w:val="00AE65E2"/>
    <w:rsid w:val="00AF1460"/>
    <w:rsid w:val="00AF193F"/>
    <w:rsid w:val="00B00525"/>
    <w:rsid w:val="00B15449"/>
    <w:rsid w:val="00B319A5"/>
    <w:rsid w:val="00B85E90"/>
    <w:rsid w:val="00B93086"/>
    <w:rsid w:val="00B9672E"/>
    <w:rsid w:val="00BA19ED"/>
    <w:rsid w:val="00BA3FF7"/>
    <w:rsid w:val="00BA4B8D"/>
    <w:rsid w:val="00BB191C"/>
    <w:rsid w:val="00BC0F7D"/>
    <w:rsid w:val="00BC23C8"/>
    <w:rsid w:val="00BD20B0"/>
    <w:rsid w:val="00BD7D31"/>
    <w:rsid w:val="00BE3255"/>
    <w:rsid w:val="00BF128E"/>
    <w:rsid w:val="00C074DD"/>
    <w:rsid w:val="00C13C03"/>
    <w:rsid w:val="00C1496A"/>
    <w:rsid w:val="00C33079"/>
    <w:rsid w:val="00C45231"/>
    <w:rsid w:val="00C551FF"/>
    <w:rsid w:val="00C67390"/>
    <w:rsid w:val="00C712DF"/>
    <w:rsid w:val="00C72833"/>
    <w:rsid w:val="00C76C52"/>
    <w:rsid w:val="00C80F1D"/>
    <w:rsid w:val="00C91962"/>
    <w:rsid w:val="00C93A65"/>
    <w:rsid w:val="00C93F40"/>
    <w:rsid w:val="00C949A8"/>
    <w:rsid w:val="00C962A0"/>
    <w:rsid w:val="00CA0F9A"/>
    <w:rsid w:val="00CA3D0C"/>
    <w:rsid w:val="00CA6C4F"/>
    <w:rsid w:val="00D57972"/>
    <w:rsid w:val="00D675A9"/>
    <w:rsid w:val="00D738D6"/>
    <w:rsid w:val="00D755EB"/>
    <w:rsid w:val="00D76048"/>
    <w:rsid w:val="00D82E6F"/>
    <w:rsid w:val="00D87E00"/>
    <w:rsid w:val="00D9134D"/>
    <w:rsid w:val="00DA7A03"/>
    <w:rsid w:val="00DB1818"/>
    <w:rsid w:val="00DB27AA"/>
    <w:rsid w:val="00DC309B"/>
    <w:rsid w:val="00DC4DA2"/>
    <w:rsid w:val="00DD4C17"/>
    <w:rsid w:val="00DD74A5"/>
    <w:rsid w:val="00DD74D0"/>
    <w:rsid w:val="00DE7127"/>
    <w:rsid w:val="00DF0927"/>
    <w:rsid w:val="00DF2B1F"/>
    <w:rsid w:val="00DF506F"/>
    <w:rsid w:val="00DF62CD"/>
    <w:rsid w:val="00E16509"/>
    <w:rsid w:val="00E31D04"/>
    <w:rsid w:val="00E333F3"/>
    <w:rsid w:val="00E44582"/>
    <w:rsid w:val="00E53581"/>
    <w:rsid w:val="00E77645"/>
    <w:rsid w:val="00E90D49"/>
    <w:rsid w:val="00EA15B0"/>
    <w:rsid w:val="00EA5EA7"/>
    <w:rsid w:val="00EC4A25"/>
    <w:rsid w:val="00EE5305"/>
    <w:rsid w:val="00EF608C"/>
    <w:rsid w:val="00F025A2"/>
    <w:rsid w:val="00F04712"/>
    <w:rsid w:val="00F13360"/>
    <w:rsid w:val="00F22EC7"/>
    <w:rsid w:val="00F325C8"/>
    <w:rsid w:val="00F653B8"/>
    <w:rsid w:val="00F9008D"/>
    <w:rsid w:val="00F93408"/>
    <w:rsid w:val="00F947F7"/>
    <w:rsid w:val="00FA1266"/>
    <w:rsid w:val="00FA7DA6"/>
    <w:rsid w:val="00FB0D13"/>
    <w:rsid w:val="00FC00A8"/>
    <w:rsid w:val="00FC1192"/>
    <w:rsid w:val="00FC25F1"/>
    <w:rsid w:val="00FF71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Editor's Noteormal"/>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2Char">
    <w:name w:val="Heading 2 Char"/>
    <w:link w:val="Heading2"/>
    <w:rsid w:val="00A90238"/>
    <w:rPr>
      <w:rFonts w:ascii="Arial" w:hAnsi="Arial"/>
      <w:sz w:val="32"/>
      <w:lang w:eastAsia="en-US"/>
    </w:rPr>
  </w:style>
  <w:style w:type="character" w:customStyle="1" w:styleId="Heading3Char">
    <w:name w:val="Heading 3 Char"/>
    <w:link w:val="Heading3"/>
    <w:rsid w:val="00A90238"/>
    <w:rPr>
      <w:rFonts w:ascii="Arial" w:hAnsi="Arial"/>
      <w:sz w:val="28"/>
      <w:lang w:eastAsia="en-US"/>
    </w:rPr>
  </w:style>
  <w:style w:type="character" w:customStyle="1" w:styleId="Heading4Char">
    <w:name w:val="Heading 4 Char"/>
    <w:link w:val="Heading4"/>
    <w:rsid w:val="00A90238"/>
    <w:rPr>
      <w:rFonts w:ascii="Arial" w:hAnsi="Arial"/>
      <w:sz w:val="24"/>
      <w:lang w:eastAsia="en-US"/>
    </w:rPr>
  </w:style>
  <w:style w:type="character" w:customStyle="1" w:styleId="Heading5Char">
    <w:name w:val="Heading 5 Char"/>
    <w:link w:val="Heading5"/>
    <w:rsid w:val="00A90238"/>
    <w:rPr>
      <w:rFonts w:ascii="Arial" w:hAnsi="Arial"/>
      <w:sz w:val="22"/>
      <w:lang w:eastAsia="en-US"/>
    </w:rPr>
  </w:style>
  <w:style w:type="character" w:customStyle="1" w:styleId="Heading6Char">
    <w:name w:val="Heading 6 Char"/>
    <w:link w:val="Heading6"/>
    <w:rsid w:val="00A90238"/>
    <w:rPr>
      <w:rFonts w:ascii="Arial" w:hAnsi="Arial"/>
      <w:lang w:eastAsia="en-US"/>
    </w:rPr>
  </w:style>
  <w:style w:type="character" w:customStyle="1" w:styleId="Heading8Char">
    <w:name w:val="Heading 8 Char"/>
    <w:link w:val="Heading8"/>
    <w:rsid w:val="00A90238"/>
    <w:rPr>
      <w:rFonts w:ascii="Arial" w:hAnsi="Arial"/>
      <w:sz w:val="36"/>
      <w:lang w:eastAsia="en-US"/>
    </w:rPr>
  </w:style>
  <w:style w:type="character" w:customStyle="1" w:styleId="HeaderChar">
    <w:name w:val="Header Char"/>
    <w:link w:val="Header"/>
    <w:rsid w:val="00A90238"/>
    <w:rPr>
      <w:rFonts w:ascii="Arial" w:hAnsi="Arial"/>
      <w:b/>
      <w:sz w:val="18"/>
      <w:lang w:eastAsia="ja-JP"/>
    </w:rPr>
  </w:style>
  <w:style w:type="character" w:customStyle="1" w:styleId="NOChar">
    <w:name w:val="NO Char"/>
    <w:link w:val="NO"/>
    <w:locked/>
    <w:rsid w:val="00A90238"/>
    <w:rPr>
      <w:lang w:eastAsia="en-US"/>
    </w:rPr>
  </w:style>
  <w:style w:type="character" w:customStyle="1" w:styleId="TACChar">
    <w:name w:val="TAC Char"/>
    <w:link w:val="TAC"/>
    <w:locked/>
    <w:rsid w:val="00A90238"/>
    <w:rPr>
      <w:rFonts w:ascii="Arial" w:hAnsi="Arial"/>
      <w:sz w:val="18"/>
      <w:lang w:eastAsia="en-US"/>
    </w:rPr>
  </w:style>
  <w:style w:type="character" w:customStyle="1" w:styleId="TAHChar">
    <w:name w:val="TAH Char"/>
    <w:link w:val="TAH"/>
    <w:locked/>
    <w:rsid w:val="00A90238"/>
    <w:rPr>
      <w:rFonts w:ascii="Arial" w:hAnsi="Arial"/>
      <w:b/>
      <w:sz w:val="18"/>
      <w:lang w:eastAsia="en-US"/>
    </w:rPr>
  </w:style>
  <w:style w:type="character" w:customStyle="1" w:styleId="B1Char">
    <w:name w:val="B1 Char"/>
    <w:link w:val="B1"/>
    <w:qFormat/>
    <w:locked/>
    <w:rsid w:val="00A90238"/>
    <w:rPr>
      <w:lang w:eastAsia="en-US"/>
    </w:rPr>
  </w:style>
  <w:style w:type="character" w:customStyle="1" w:styleId="EditorsNoteChar">
    <w:name w:val="Editor's Note Char"/>
    <w:aliases w:val="EN Char,Editor's Note Char1"/>
    <w:link w:val="EditorsNote"/>
    <w:qFormat/>
    <w:locked/>
    <w:rsid w:val="00A90238"/>
    <w:rPr>
      <w:color w:val="FF0000"/>
      <w:lang w:eastAsia="en-US"/>
    </w:rPr>
  </w:style>
  <w:style w:type="character" w:customStyle="1" w:styleId="THChar">
    <w:name w:val="TH Char"/>
    <w:link w:val="TH"/>
    <w:qFormat/>
    <w:locked/>
    <w:rsid w:val="00A90238"/>
    <w:rPr>
      <w:rFonts w:ascii="Arial" w:hAnsi="Arial"/>
      <w:b/>
      <w:lang w:eastAsia="en-US"/>
    </w:rPr>
  </w:style>
  <w:style w:type="character" w:customStyle="1" w:styleId="TFChar">
    <w:name w:val="TF Char"/>
    <w:link w:val="TF"/>
    <w:qFormat/>
    <w:locked/>
    <w:rsid w:val="00A90238"/>
    <w:rPr>
      <w:rFonts w:ascii="Arial" w:hAnsi="Arial"/>
      <w:b/>
      <w:lang w:eastAsia="en-US"/>
    </w:rPr>
  </w:style>
  <w:style w:type="paragraph" w:styleId="List">
    <w:name w:val="List"/>
    <w:basedOn w:val="Normal"/>
    <w:rsid w:val="00A90238"/>
    <w:pPr>
      <w:overflowPunct w:val="0"/>
      <w:autoSpaceDE w:val="0"/>
      <w:autoSpaceDN w:val="0"/>
      <w:adjustRightInd w:val="0"/>
      <w:ind w:left="568" w:hanging="284"/>
      <w:textAlignment w:val="baseline"/>
    </w:pPr>
    <w:rPr>
      <w:rFonts w:eastAsia="SimSun"/>
      <w:lang w:eastAsia="en-GB"/>
    </w:rPr>
  </w:style>
  <w:style w:type="character" w:styleId="CommentReference">
    <w:name w:val="annotation reference"/>
    <w:rsid w:val="00A90238"/>
    <w:rPr>
      <w:sz w:val="16"/>
      <w:szCs w:val="16"/>
    </w:rPr>
  </w:style>
  <w:style w:type="paragraph" w:styleId="CommentText">
    <w:name w:val="annotation text"/>
    <w:basedOn w:val="Normal"/>
    <w:link w:val="CommentTextChar"/>
    <w:rsid w:val="00A90238"/>
    <w:rPr>
      <w:rFonts w:eastAsia="SimSun"/>
    </w:rPr>
  </w:style>
  <w:style w:type="character" w:customStyle="1" w:styleId="CommentTextChar">
    <w:name w:val="Comment Text Char"/>
    <w:basedOn w:val="DefaultParagraphFont"/>
    <w:link w:val="CommentText"/>
    <w:rsid w:val="00A90238"/>
    <w:rPr>
      <w:rFonts w:eastAsia="SimSun"/>
      <w:lang w:eastAsia="en-US"/>
    </w:rPr>
  </w:style>
  <w:style w:type="paragraph" w:styleId="CommentSubject">
    <w:name w:val="annotation subject"/>
    <w:basedOn w:val="CommentText"/>
    <w:next w:val="CommentText"/>
    <w:link w:val="CommentSubjectChar"/>
    <w:rsid w:val="00A90238"/>
    <w:rPr>
      <w:b/>
      <w:bCs/>
    </w:rPr>
  </w:style>
  <w:style w:type="character" w:customStyle="1" w:styleId="CommentSubjectChar">
    <w:name w:val="Comment Subject Char"/>
    <w:basedOn w:val="CommentTextChar"/>
    <w:link w:val="CommentSubject"/>
    <w:rsid w:val="00A90238"/>
    <w:rPr>
      <w:rFonts w:eastAsia="SimSun"/>
      <w:b/>
      <w:bCs/>
      <w:lang w:eastAsia="en-US"/>
    </w:rPr>
  </w:style>
  <w:style w:type="paragraph" w:styleId="Caption">
    <w:name w:val="caption"/>
    <w:basedOn w:val="Normal"/>
    <w:next w:val="Normal"/>
    <w:unhideWhenUsed/>
    <w:qFormat/>
    <w:rsid w:val="00A90238"/>
    <w:pPr>
      <w:spacing w:after="0"/>
    </w:pPr>
    <w:rPr>
      <w:rFonts w:eastAsia="MS Mincho"/>
      <w:b/>
      <w:bCs/>
      <w:lang w:eastAsia="ja-JP"/>
    </w:rPr>
  </w:style>
  <w:style w:type="paragraph" w:styleId="Revision">
    <w:name w:val="Revision"/>
    <w:hidden/>
    <w:uiPriority w:val="99"/>
    <w:semiHidden/>
    <w:rsid w:val="00A90238"/>
    <w:rPr>
      <w:rFonts w:eastAsia="SimSun"/>
      <w:lang w:eastAsia="en-US"/>
    </w:rPr>
  </w:style>
  <w:style w:type="paragraph" w:styleId="FootnoteText">
    <w:name w:val="footnote text"/>
    <w:basedOn w:val="Normal"/>
    <w:link w:val="FootnoteTextChar"/>
    <w:rsid w:val="00A90238"/>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basedOn w:val="DefaultParagraphFont"/>
    <w:link w:val="FootnoteText"/>
    <w:rsid w:val="00A90238"/>
    <w:rPr>
      <w:rFonts w:eastAsia="SimSun"/>
      <w:sz w:val="16"/>
    </w:rPr>
  </w:style>
  <w:style w:type="character" w:customStyle="1" w:styleId="NOZchn">
    <w:name w:val="NO Zchn"/>
    <w:locked/>
    <w:rsid w:val="00A90238"/>
    <w:rPr>
      <w:rFonts w:eastAsia="Times New Roman"/>
      <w:lang w:val="en-GB" w:eastAsia="en-GB"/>
    </w:rPr>
  </w:style>
  <w:style w:type="paragraph" w:styleId="DocumentMap">
    <w:name w:val="Document Map"/>
    <w:basedOn w:val="Normal"/>
    <w:link w:val="DocumentMapChar"/>
    <w:rsid w:val="00A90238"/>
    <w:rPr>
      <w:rFonts w:ascii="Tahoma" w:eastAsia="SimSun" w:hAnsi="Tahoma"/>
      <w:sz w:val="16"/>
      <w:szCs w:val="16"/>
    </w:rPr>
  </w:style>
  <w:style w:type="character" w:customStyle="1" w:styleId="DocumentMapChar">
    <w:name w:val="Document Map Char"/>
    <w:basedOn w:val="DefaultParagraphFont"/>
    <w:link w:val="DocumentMap"/>
    <w:rsid w:val="00A90238"/>
    <w:rPr>
      <w:rFonts w:ascii="Tahoma" w:eastAsia="SimSun" w:hAnsi="Tahoma"/>
      <w:sz w:val="16"/>
      <w:szCs w:val="16"/>
      <w:lang w:eastAsia="en-US"/>
    </w:rPr>
  </w:style>
  <w:style w:type="paragraph" w:styleId="Index1">
    <w:name w:val="index 1"/>
    <w:basedOn w:val="Normal"/>
    <w:rsid w:val="00A90238"/>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A90238"/>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A90238"/>
  </w:style>
  <w:style w:type="paragraph" w:styleId="ListNumber2">
    <w:name w:val="List Number 2"/>
    <w:basedOn w:val="Normal"/>
    <w:rsid w:val="00A90238"/>
    <w:pPr>
      <w:numPr>
        <w:numId w:val="23"/>
      </w:numPr>
      <w:contextualSpacing/>
    </w:pPr>
    <w:rPr>
      <w:rFonts w:eastAsia="SimSun"/>
    </w:rPr>
  </w:style>
  <w:style w:type="paragraph" w:customStyle="1" w:styleId="Norma">
    <w:name w:val="Norma"/>
    <w:basedOn w:val="Heading4"/>
    <w:rsid w:val="00A90238"/>
  </w:style>
  <w:style w:type="paragraph" w:styleId="PlainText">
    <w:name w:val="Plain Text"/>
    <w:basedOn w:val="Normal"/>
    <w:link w:val="PlainTextChar"/>
    <w:uiPriority w:val="99"/>
    <w:unhideWhenUsed/>
    <w:rsid w:val="00A90238"/>
    <w:pPr>
      <w:spacing w:after="0"/>
    </w:pPr>
    <w:rPr>
      <w:rFonts w:ascii="Calibri" w:eastAsia="Calibri" w:hAnsi="Calibri"/>
      <w:sz w:val="22"/>
      <w:szCs w:val="21"/>
    </w:rPr>
  </w:style>
  <w:style w:type="character" w:customStyle="1" w:styleId="PlainTextChar">
    <w:name w:val="Plain Text Char"/>
    <w:basedOn w:val="DefaultParagraphFont"/>
    <w:link w:val="PlainText"/>
    <w:uiPriority w:val="99"/>
    <w:rsid w:val="00A90238"/>
    <w:rPr>
      <w:rFonts w:ascii="Calibri" w:eastAsia="Calibri" w:hAnsi="Calibri"/>
      <w:sz w:val="22"/>
      <w:szCs w:val="21"/>
      <w:lang w:eastAsia="en-US"/>
    </w:rPr>
  </w:style>
  <w:style w:type="character" w:customStyle="1" w:styleId="Marquedecommentaire1">
    <w:name w:val="Marque de commentaire1"/>
    <w:rsid w:val="00A90238"/>
    <w:rPr>
      <w:sz w:val="16"/>
    </w:rPr>
  </w:style>
  <w:style w:type="paragraph" w:styleId="List5">
    <w:name w:val="List 5"/>
    <w:basedOn w:val="Normal"/>
    <w:rsid w:val="00A90238"/>
    <w:pPr>
      <w:ind w:left="1415" w:hanging="283"/>
      <w:contextualSpacing/>
    </w:pPr>
    <w:rPr>
      <w:rFonts w:eastAsia="SimSun"/>
    </w:rPr>
  </w:style>
  <w:style w:type="paragraph" w:styleId="ListBullet3">
    <w:name w:val="List Bullet 3"/>
    <w:basedOn w:val="ListBullet2"/>
    <w:rsid w:val="00A90238"/>
    <w:pPr>
      <w:ind w:left="1135" w:hanging="284"/>
      <w:contextualSpacing w:val="0"/>
    </w:pPr>
  </w:style>
  <w:style w:type="paragraph" w:styleId="ListBullet2">
    <w:name w:val="List Bullet 2"/>
    <w:basedOn w:val="Normal"/>
    <w:rsid w:val="00A90238"/>
    <w:pPr>
      <w:tabs>
        <w:tab w:val="num" w:pos="643"/>
      </w:tabs>
      <w:ind w:left="643" w:hanging="360"/>
      <w:contextualSpacing/>
    </w:pPr>
    <w:rPr>
      <w:rFonts w:eastAsia="SimSun"/>
    </w:rPr>
  </w:style>
  <w:style w:type="character" w:customStyle="1" w:styleId="TALCar">
    <w:name w:val="TAL Car"/>
    <w:link w:val="TAL"/>
    <w:locked/>
    <w:rsid w:val="00A90238"/>
    <w:rPr>
      <w:rFonts w:ascii="Arial" w:hAnsi="Arial"/>
      <w:sz w:val="18"/>
      <w:lang w:eastAsia="en-US"/>
    </w:rPr>
  </w:style>
  <w:style w:type="paragraph" w:styleId="Bibliography">
    <w:name w:val="Bibliography"/>
    <w:basedOn w:val="Normal"/>
    <w:next w:val="Normal"/>
    <w:uiPriority w:val="37"/>
    <w:semiHidden/>
    <w:unhideWhenUsed/>
    <w:rsid w:val="00E31D04"/>
  </w:style>
  <w:style w:type="paragraph" w:styleId="BlockText">
    <w:name w:val="Block Text"/>
    <w:basedOn w:val="Normal"/>
    <w:rsid w:val="00E31D0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1D04"/>
    <w:pPr>
      <w:spacing w:after="120"/>
    </w:pPr>
  </w:style>
  <w:style w:type="character" w:customStyle="1" w:styleId="BodyTextChar">
    <w:name w:val="Body Text Char"/>
    <w:basedOn w:val="DefaultParagraphFont"/>
    <w:link w:val="BodyText"/>
    <w:rsid w:val="00E31D04"/>
    <w:rPr>
      <w:lang w:eastAsia="en-US"/>
    </w:rPr>
  </w:style>
  <w:style w:type="paragraph" w:styleId="BodyText2">
    <w:name w:val="Body Text 2"/>
    <w:basedOn w:val="Normal"/>
    <w:link w:val="BodyText2Char"/>
    <w:rsid w:val="00E31D04"/>
    <w:pPr>
      <w:spacing w:after="120" w:line="480" w:lineRule="auto"/>
    </w:pPr>
  </w:style>
  <w:style w:type="character" w:customStyle="1" w:styleId="BodyText2Char">
    <w:name w:val="Body Text 2 Char"/>
    <w:basedOn w:val="DefaultParagraphFont"/>
    <w:link w:val="BodyText2"/>
    <w:rsid w:val="00E31D04"/>
    <w:rPr>
      <w:lang w:eastAsia="en-US"/>
    </w:rPr>
  </w:style>
  <w:style w:type="paragraph" w:styleId="BodyText3">
    <w:name w:val="Body Text 3"/>
    <w:basedOn w:val="Normal"/>
    <w:link w:val="BodyText3Char"/>
    <w:rsid w:val="00E31D04"/>
    <w:pPr>
      <w:spacing w:after="120"/>
    </w:pPr>
    <w:rPr>
      <w:sz w:val="16"/>
      <w:szCs w:val="16"/>
    </w:rPr>
  </w:style>
  <w:style w:type="character" w:customStyle="1" w:styleId="BodyText3Char">
    <w:name w:val="Body Text 3 Char"/>
    <w:basedOn w:val="DefaultParagraphFont"/>
    <w:link w:val="BodyText3"/>
    <w:rsid w:val="00E31D04"/>
    <w:rPr>
      <w:sz w:val="16"/>
      <w:szCs w:val="16"/>
      <w:lang w:eastAsia="en-US"/>
    </w:rPr>
  </w:style>
  <w:style w:type="paragraph" w:styleId="BodyTextFirstIndent">
    <w:name w:val="Body Text First Indent"/>
    <w:basedOn w:val="BodyText"/>
    <w:link w:val="BodyTextFirstIndentChar"/>
    <w:rsid w:val="00E31D04"/>
    <w:pPr>
      <w:spacing w:after="180"/>
      <w:ind w:firstLine="360"/>
    </w:pPr>
  </w:style>
  <w:style w:type="character" w:customStyle="1" w:styleId="BodyTextFirstIndentChar">
    <w:name w:val="Body Text First Indent Char"/>
    <w:basedOn w:val="BodyTextChar"/>
    <w:link w:val="BodyTextFirstIndent"/>
    <w:rsid w:val="00E31D04"/>
    <w:rPr>
      <w:lang w:eastAsia="en-US"/>
    </w:rPr>
  </w:style>
  <w:style w:type="paragraph" w:styleId="BodyTextIndent">
    <w:name w:val="Body Text Indent"/>
    <w:basedOn w:val="Normal"/>
    <w:link w:val="BodyTextIndentChar"/>
    <w:rsid w:val="00E31D04"/>
    <w:pPr>
      <w:spacing w:after="120"/>
      <w:ind w:left="283"/>
    </w:pPr>
  </w:style>
  <w:style w:type="character" w:customStyle="1" w:styleId="BodyTextIndentChar">
    <w:name w:val="Body Text Indent Char"/>
    <w:basedOn w:val="DefaultParagraphFont"/>
    <w:link w:val="BodyTextIndent"/>
    <w:rsid w:val="00E31D04"/>
    <w:rPr>
      <w:lang w:eastAsia="en-US"/>
    </w:rPr>
  </w:style>
  <w:style w:type="paragraph" w:styleId="BodyTextFirstIndent2">
    <w:name w:val="Body Text First Indent 2"/>
    <w:basedOn w:val="BodyTextIndent"/>
    <w:link w:val="BodyTextFirstIndent2Char"/>
    <w:rsid w:val="00E31D04"/>
    <w:pPr>
      <w:spacing w:after="180"/>
      <w:ind w:left="360" w:firstLine="360"/>
    </w:pPr>
  </w:style>
  <w:style w:type="character" w:customStyle="1" w:styleId="BodyTextFirstIndent2Char">
    <w:name w:val="Body Text First Indent 2 Char"/>
    <w:basedOn w:val="BodyTextIndentChar"/>
    <w:link w:val="BodyTextFirstIndent2"/>
    <w:rsid w:val="00E31D04"/>
    <w:rPr>
      <w:lang w:eastAsia="en-US"/>
    </w:rPr>
  </w:style>
  <w:style w:type="paragraph" w:styleId="BodyTextIndent2">
    <w:name w:val="Body Text Indent 2"/>
    <w:basedOn w:val="Normal"/>
    <w:link w:val="BodyTextIndent2Char"/>
    <w:rsid w:val="00E31D04"/>
    <w:pPr>
      <w:spacing w:after="120" w:line="480" w:lineRule="auto"/>
      <w:ind w:left="283"/>
    </w:pPr>
  </w:style>
  <w:style w:type="character" w:customStyle="1" w:styleId="BodyTextIndent2Char">
    <w:name w:val="Body Text Indent 2 Char"/>
    <w:basedOn w:val="DefaultParagraphFont"/>
    <w:link w:val="BodyTextIndent2"/>
    <w:rsid w:val="00E31D04"/>
    <w:rPr>
      <w:lang w:eastAsia="en-US"/>
    </w:rPr>
  </w:style>
  <w:style w:type="paragraph" w:styleId="BodyTextIndent3">
    <w:name w:val="Body Text Indent 3"/>
    <w:basedOn w:val="Normal"/>
    <w:link w:val="BodyTextIndent3Char"/>
    <w:rsid w:val="00E31D04"/>
    <w:pPr>
      <w:spacing w:after="120"/>
      <w:ind w:left="283"/>
    </w:pPr>
    <w:rPr>
      <w:sz w:val="16"/>
      <w:szCs w:val="16"/>
    </w:rPr>
  </w:style>
  <w:style w:type="character" w:customStyle="1" w:styleId="BodyTextIndent3Char">
    <w:name w:val="Body Text Indent 3 Char"/>
    <w:basedOn w:val="DefaultParagraphFont"/>
    <w:link w:val="BodyTextIndent3"/>
    <w:rsid w:val="00E31D04"/>
    <w:rPr>
      <w:sz w:val="16"/>
      <w:szCs w:val="16"/>
      <w:lang w:eastAsia="en-US"/>
    </w:rPr>
  </w:style>
  <w:style w:type="paragraph" w:styleId="Closing">
    <w:name w:val="Closing"/>
    <w:basedOn w:val="Normal"/>
    <w:link w:val="ClosingChar"/>
    <w:rsid w:val="00E31D04"/>
    <w:pPr>
      <w:spacing w:after="0"/>
      <w:ind w:left="4252"/>
    </w:pPr>
  </w:style>
  <w:style w:type="character" w:customStyle="1" w:styleId="ClosingChar">
    <w:name w:val="Closing Char"/>
    <w:basedOn w:val="DefaultParagraphFont"/>
    <w:link w:val="Closing"/>
    <w:rsid w:val="00E31D04"/>
    <w:rPr>
      <w:lang w:eastAsia="en-US"/>
    </w:rPr>
  </w:style>
  <w:style w:type="paragraph" w:styleId="Date">
    <w:name w:val="Date"/>
    <w:basedOn w:val="Normal"/>
    <w:next w:val="Normal"/>
    <w:link w:val="DateChar"/>
    <w:rsid w:val="00E31D04"/>
  </w:style>
  <w:style w:type="character" w:customStyle="1" w:styleId="DateChar">
    <w:name w:val="Date Char"/>
    <w:basedOn w:val="DefaultParagraphFont"/>
    <w:link w:val="Date"/>
    <w:rsid w:val="00E31D04"/>
    <w:rPr>
      <w:lang w:eastAsia="en-US"/>
    </w:rPr>
  </w:style>
  <w:style w:type="paragraph" w:styleId="E-mailSignature">
    <w:name w:val="E-mail Signature"/>
    <w:basedOn w:val="Normal"/>
    <w:link w:val="E-mailSignatureChar"/>
    <w:rsid w:val="00E31D04"/>
    <w:pPr>
      <w:spacing w:after="0"/>
    </w:pPr>
  </w:style>
  <w:style w:type="character" w:customStyle="1" w:styleId="E-mailSignatureChar">
    <w:name w:val="E-mail Signature Char"/>
    <w:basedOn w:val="DefaultParagraphFont"/>
    <w:link w:val="E-mailSignature"/>
    <w:rsid w:val="00E31D04"/>
    <w:rPr>
      <w:lang w:eastAsia="en-US"/>
    </w:rPr>
  </w:style>
  <w:style w:type="paragraph" w:styleId="EndnoteText">
    <w:name w:val="endnote text"/>
    <w:basedOn w:val="Normal"/>
    <w:link w:val="EndnoteTextChar"/>
    <w:rsid w:val="00E31D04"/>
    <w:pPr>
      <w:spacing w:after="0"/>
    </w:pPr>
  </w:style>
  <w:style w:type="character" w:customStyle="1" w:styleId="EndnoteTextChar">
    <w:name w:val="Endnote Text Char"/>
    <w:basedOn w:val="DefaultParagraphFont"/>
    <w:link w:val="EndnoteText"/>
    <w:rsid w:val="00E31D04"/>
    <w:rPr>
      <w:lang w:eastAsia="en-US"/>
    </w:rPr>
  </w:style>
  <w:style w:type="paragraph" w:styleId="EnvelopeAddress">
    <w:name w:val="envelope address"/>
    <w:basedOn w:val="Normal"/>
    <w:rsid w:val="00E31D0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1D04"/>
    <w:pPr>
      <w:spacing w:after="0"/>
    </w:pPr>
    <w:rPr>
      <w:rFonts w:asciiTheme="majorHAnsi" w:eastAsiaTheme="majorEastAsia" w:hAnsiTheme="majorHAnsi" w:cstheme="majorBidi"/>
    </w:rPr>
  </w:style>
  <w:style w:type="paragraph" w:styleId="HTMLAddress">
    <w:name w:val="HTML Address"/>
    <w:basedOn w:val="Normal"/>
    <w:link w:val="HTMLAddressChar"/>
    <w:rsid w:val="00E31D04"/>
    <w:pPr>
      <w:spacing w:after="0"/>
    </w:pPr>
    <w:rPr>
      <w:i/>
      <w:iCs/>
    </w:rPr>
  </w:style>
  <w:style w:type="character" w:customStyle="1" w:styleId="HTMLAddressChar">
    <w:name w:val="HTML Address Char"/>
    <w:basedOn w:val="DefaultParagraphFont"/>
    <w:link w:val="HTMLAddress"/>
    <w:rsid w:val="00E31D04"/>
    <w:rPr>
      <w:i/>
      <w:iCs/>
      <w:lang w:eastAsia="en-US"/>
    </w:rPr>
  </w:style>
  <w:style w:type="paragraph" w:styleId="HTMLPreformatted">
    <w:name w:val="HTML Preformatted"/>
    <w:basedOn w:val="Normal"/>
    <w:link w:val="HTMLPreformattedChar"/>
    <w:rsid w:val="00E31D04"/>
    <w:pPr>
      <w:spacing w:after="0"/>
    </w:pPr>
    <w:rPr>
      <w:rFonts w:ascii="Consolas" w:hAnsi="Consolas"/>
    </w:rPr>
  </w:style>
  <w:style w:type="character" w:customStyle="1" w:styleId="HTMLPreformattedChar">
    <w:name w:val="HTML Preformatted Char"/>
    <w:basedOn w:val="DefaultParagraphFont"/>
    <w:link w:val="HTMLPreformatted"/>
    <w:rsid w:val="00E31D04"/>
    <w:rPr>
      <w:rFonts w:ascii="Consolas" w:hAnsi="Consolas"/>
      <w:lang w:eastAsia="en-US"/>
    </w:rPr>
  </w:style>
  <w:style w:type="paragraph" w:styleId="Index2">
    <w:name w:val="index 2"/>
    <w:basedOn w:val="Normal"/>
    <w:next w:val="Normal"/>
    <w:rsid w:val="00E31D04"/>
    <w:pPr>
      <w:spacing w:after="0"/>
      <w:ind w:left="400" w:hanging="200"/>
    </w:pPr>
  </w:style>
  <w:style w:type="paragraph" w:styleId="Index3">
    <w:name w:val="index 3"/>
    <w:basedOn w:val="Normal"/>
    <w:next w:val="Normal"/>
    <w:rsid w:val="00E31D04"/>
    <w:pPr>
      <w:spacing w:after="0"/>
      <w:ind w:left="600" w:hanging="200"/>
    </w:pPr>
  </w:style>
  <w:style w:type="paragraph" w:styleId="Index4">
    <w:name w:val="index 4"/>
    <w:basedOn w:val="Normal"/>
    <w:next w:val="Normal"/>
    <w:rsid w:val="00E31D04"/>
    <w:pPr>
      <w:spacing w:after="0"/>
      <w:ind w:left="800" w:hanging="200"/>
    </w:pPr>
  </w:style>
  <w:style w:type="paragraph" w:styleId="Index5">
    <w:name w:val="index 5"/>
    <w:basedOn w:val="Normal"/>
    <w:next w:val="Normal"/>
    <w:rsid w:val="00E31D04"/>
    <w:pPr>
      <w:spacing w:after="0"/>
      <w:ind w:left="1000" w:hanging="200"/>
    </w:pPr>
  </w:style>
  <w:style w:type="paragraph" w:styleId="Index6">
    <w:name w:val="index 6"/>
    <w:basedOn w:val="Normal"/>
    <w:next w:val="Normal"/>
    <w:rsid w:val="00E31D04"/>
    <w:pPr>
      <w:spacing w:after="0"/>
      <w:ind w:left="1200" w:hanging="200"/>
    </w:pPr>
  </w:style>
  <w:style w:type="paragraph" w:styleId="Index7">
    <w:name w:val="index 7"/>
    <w:basedOn w:val="Normal"/>
    <w:next w:val="Normal"/>
    <w:rsid w:val="00E31D04"/>
    <w:pPr>
      <w:spacing w:after="0"/>
      <w:ind w:left="1400" w:hanging="200"/>
    </w:pPr>
  </w:style>
  <w:style w:type="paragraph" w:styleId="Index8">
    <w:name w:val="index 8"/>
    <w:basedOn w:val="Normal"/>
    <w:next w:val="Normal"/>
    <w:rsid w:val="00E31D04"/>
    <w:pPr>
      <w:spacing w:after="0"/>
      <w:ind w:left="1600" w:hanging="200"/>
    </w:pPr>
  </w:style>
  <w:style w:type="paragraph" w:styleId="Index9">
    <w:name w:val="index 9"/>
    <w:basedOn w:val="Normal"/>
    <w:next w:val="Normal"/>
    <w:rsid w:val="00E31D04"/>
    <w:pPr>
      <w:spacing w:after="0"/>
      <w:ind w:left="1800" w:hanging="200"/>
    </w:pPr>
  </w:style>
  <w:style w:type="paragraph" w:styleId="IndexHeading">
    <w:name w:val="index heading"/>
    <w:basedOn w:val="Normal"/>
    <w:next w:val="Index1"/>
    <w:rsid w:val="00E31D0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1D0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1D04"/>
    <w:rPr>
      <w:i/>
      <w:iCs/>
      <w:color w:val="4472C4" w:themeColor="accent1"/>
      <w:lang w:eastAsia="en-US"/>
    </w:rPr>
  </w:style>
  <w:style w:type="paragraph" w:styleId="List2">
    <w:name w:val="List 2"/>
    <w:basedOn w:val="Normal"/>
    <w:rsid w:val="00E31D04"/>
    <w:pPr>
      <w:ind w:left="566" w:hanging="283"/>
      <w:contextualSpacing/>
    </w:pPr>
  </w:style>
  <w:style w:type="paragraph" w:styleId="List3">
    <w:name w:val="List 3"/>
    <w:basedOn w:val="Normal"/>
    <w:rsid w:val="00E31D04"/>
    <w:pPr>
      <w:ind w:left="849" w:hanging="283"/>
      <w:contextualSpacing/>
    </w:pPr>
  </w:style>
  <w:style w:type="paragraph" w:styleId="List4">
    <w:name w:val="List 4"/>
    <w:basedOn w:val="Normal"/>
    <w:rsid w:val="00E31D04"/>
    <w:pPr>
      <w:ind w:left="1132" w:hanging="283"/>
      <w:contextualSpacing/>
    </w:pPr>
  </w:style>
  <w:style w:type="paragraph" w:styleId="ListBullet">
    <w:name w:val="List Bullet"/>
    <w:basedOn w:val="Normal"/>
    <w:rsid w:val="00E31D04"/>
    <w:pPr>
      <w:numPr>
        <w:numId w:val="28"/>
      </w:numPr>
      <w:contextualSpacing/>
    </w:pPr>
  </w:style>
  <w:style w:type="paragraph" w:styleId="ListBullet4">
    <w:name w:val="List Bullet 4"/>
    <w:basedOn w:val="Normal"/>
    <w:rsid w:val="00E31D04"/>
    <w:pPr>
      <w:numPr>
        <w:numId w:val="31"/>
      </w:numPr>
      <w:contextualSpacing/>
    </w:pPr>
  </w:style>
  <w:style w:type="paragraph" w:styleId="ListBullet5">
    <w:name w:val="List Bullet 5"/>
    <w:basedOn w:val="Normal"/>
    <w:rsid w:val="00E31D04"/>
    <w:pPr>
      <w:numPr>
        <w:numId w:val="32"/>
      </w:numPr>
      <w:contextualSpacing/>
    </w:pPr>
  </w:style>
  <w:style w:type="paragraph" w:styleId="ListContinue">
    <w:name w:val="List Continue"/>
    <w:basedOn w:val="Normal"/>
    <w:rsid w:val="00E31D04"/>
    <w:pPr>
      <w:spacing w:after="120"/>
      <w:ind w:left="283"/>
      <w:contextualSpacing/>
    </w:pPr>
  </w:style>
  <w:style w:type="paragraph" w:styleId="ListContinue2">
    <w:name w:val="List Continue 2"/>
    <w:basedOn w:val="Normal"/>
    <w:rsid w:val="00E31D04"/>
    <w:pPr>
      <w:spacing w:after="120"/>
      <w:ind w:left="566"/>
      <w:contextualSpacing/>
    </w:pPr>
  </w:style>
  <w:style w:type="paragraph" w:styleId="ListContinue3">
    <w:name w:val="List Continue 3"/>
    <w:basedOn w:val="Normal"/>
    <w:rsid w:val="00E31D04"/>
    <w:pPr>
      <w:spacing w:after="120"/>
      <w:ind w:left="849"/>
      <w:contextualSpacing/>
    </w:pPr>
  </w:style>
  <w:style w:type="paragraph" w:styleId="ListContinue4">
    <w:name w:val="List Continue 4"/>
    <w:basedOn w:val="Normal"/>
    <w:rsid w:val="00E31D04"/>
    <w:pPr>
      <w:spacing w:after="120"/>
      <w:ind w:left="1132"/>
      <w:contextualSpacing/>
    </w:pPr>
  </w:style>
  <w:style w:type="paragraph" w:styleId="ListContinue5">
    <w:name w:val="List Continue 5"/>
    <w:basedOn w:val="Normal"/>
    <w:rsid w:val="00E31D04"/>
    <w:pPr>
      <w:spacing w:after="120"/>
      <w:ind w:left="1415"/>
      <w:contextualSpacing/>
    </w:pPr>
  </w:style>
  <w:style w:type="paragraph" w:styleId="ListNumber">
    <w:name w:val="List Number"/>
    <w:basedOn w:val="Normal"/>
    <w:rsid w:val="00E31D04"/>
    <w:pPr>
      <w:numPr>
        <w:numId w:val="33"/>
      </w:numPr>
      <w:contextualSpacing/>
    </w:pPr>
  </w:style>
  <w:style w:type="paragraph" w:styleId="ListNumber3">
    <w:name w:val="List Number 3"/>
    <w:basedOn w:val="Normal"/>
    <w:rsid w:val="00E31D04"/>
    <w:pPr>
      <w:numPr>
        <w:numId w:val="34"/>
      </w:numPr>
      <w:contextualSpacing/>
    </w:pPr>
  </w:style>
  <w:style w:type="paragraph" w:styleId="ListNumber4">
    <w:name w:val="List Number 4"/>
    <w:basedOn w:val="Normal"/>
    <w:rsid w:val="00E31D04"/>
    <w:pPr>
      <w:numPr>
        <w:numId w:val="35"/>
      </w:numPr>
      <w:contextualSpacing/>
    </w:pPr>
  </w:style>
  <w:style w:type="paragraph" w:styleId="ListNumber5">
    <w:name w:val="List Number 5"/>
    <w:basedOn w:val="Normal"/>
    <w:rsid w:val="00E31D04"/>
    <w:pPr>
      <w:numPr>
        <w:numId w:val="36"/>
      </w:numPr>
      <w:contextualSpacing/>
    </w:pPr>
  </w:style>
  <w:style w:type="paragraph" w:styleId="ListParagraph">
    <w:name w:val="List Paragraph"/>
    <w:basedOn w:val="Normal"/>
    <w:uiPriority w:val="34"/>
    <w:qFormat/>
    <w:rsid w:val="00E31D04"/>
    <w:pPr>
      <w:ind w:left="720"/>
      <w:contextualSpacing/>
    </w:pPr>
  </w:style>
  <w:style w:type="paragraph" w:styleId="MacroText">
    <w:name w:val="macro"/>
    <w:link w:val="MacroTextChar"/>
    <w:rsid w:val="00E31D0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1D04"/>
    <w:rPr>
      <w:rFonts w:ascii="Consolas" w:hAnsi="Consolas"/>
      <w:lang w:eastAsia="en-US"/>
    </w:rPr>
  </w:style>
  <w:style w:type="paragraph" w:styleId="MessageHeader">
    <w:name w:val="Message Header"/>
    <w:basedOn w:val="Normal"/>
    <w:link w:val="MessageHeaderChar"/>
    <w:rsid w:val="00E31D0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1D0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1D04"/>
    <w:rPr>
      <w:lang w:eastAsia="en-US"/>
    </w:rPr>
  </w:style>
  <w:style w:type="paragraph" w:styleId="NormalIndent">
    <w:name w:val="Normal Indent"/>
    <w:basedOn w:val="Normal"/>
    <w:rsid w:val="00E31D04"/>
    <w:pPr>
      <w:ind w:left="720"/>
    </w:pPr>
  </w:style>
  <w:style w:type="paragraph" w:styleId="NoteHeading">
    <w:name w:val="Note Heading"/>
    <w:basedOn w:val="Normal"/>
    <w:next w:val="Normal"/>
    <w:link w:val="NoteHeadingChar"/>
    <w:rsid w:val="00E31D04"/>
    <w:pPr>
      <w:spacing w:after="0"/>
    </w:pPr>
  </w:style>
  <w:style w:type="character" w:customStyle="1" w:styleId="NoteHeadingChar">
    <w:name w:val="Note Heading Char"/>
    <w:basedOn w:val="DefaultParagraphFont"/>
    <w:link w:val="NoteHeading"/>
    <w:rsid w:val="00E31D04"/>
    <w:rPr>
      <w:lang w:eastAsia="en-US"/>
    </w:rPr>
  </w:style>
  <w:style w:type="paragraph" w:styleId="Quote">
    <w:name w:val="Quote"/>
    <w:basedOn w:val="Normal"/>
    <w:next w:val="Normal"/>
    <w:link w:val="QuoteChar"/>
    <w:uiPriority w:val="29"/>
    <w:qFormat/>
    <w:rsid w:val="00E31D0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1D04"/>
    <w:rPr>
      <w:i/>
      <w:iCs/>
      <w:color w:val="404040" w:themeColor="text1" w:themeTint="BF"/>
      <w:lang w:eastAsia="en-US"/>
    </w:rPr>
  </w:style>
  <w:style w:type="paragraph" w:styleId="Salutation">
    <w:name w:val="Salutation"/>
    <w:basedOn w:val="Normal"/>
    <w:next w:val="Normal"/>
    <w:link w:val="SalutationChar"/>
    <w:rsid w:val="00E31D04"/>
  </w:style>
  <w:style w:type="character" w:customStyle="1" w:styleId="SalutationChar">
    <w:name w:val="Salutation Char"/>
    <w:basedOn w:val="DefaultParagraphFont"/>
    <w:link w:val="Salutation"/>
    <w:rsid w:val="00E31D04"/>
    <w:rPr>
      <w:lang w:eastAsia="en-US"/>
    </w:rPr>
  </w:style>
  <w:style w:type="paragraph" w:styleId="Signature">
    <w:name w:val="Signature"/>
    <w:basedOn w:val="Normal"/>
    <w:link w:val="SignatureChar"/>
    <w:rsid w:val="00E31D04"/>
    <w:pPr>
      <w:spacing w:after="0"/>
      <w:ind w:left="4252"/>
    </w:pPr>
  </w:style>
  <w:style w:type="character" w:customStyle="1" w:styleId="SignatureChar">
    <w:name w:val="Signature Char"/>
    <w:basedOn w:val="DefaultParagraphFont"/>
    <w:link w:val="Signature"/>
    <w:rsid w:val="00E31D04"/>
    <w:rPr>
      <w:lang w:eastAsia="en-US"/>
    </w:rPr>
  </w:style>
  <w:style w:type="paragraph" w:styleId="Subtitle">
    <w:name w:val="Subtitle"/>
    <w:basedOn w:val="Normal"/>
    <w:next w:val="Normal"/>
    <w:link w:val="SubtitleChar"/>
    <w:qFormat/>
    <w:rsid w:val="00E31D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1D0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1D04"/>
    <w:pPr>
      <w:spacing w:after="0"/>
      <w:ind w:left="200" w:hanging="200"/>
    </w:pPr>
  </w:style>
  <w:style w:type="paragraph" w:styleId="TableofFigures">
    <w:name w:val="table of figures"/>
    <w:basedOn w:val="Normal"/>
    <w:next w:val="Normal"/>
    <w:rsid w:val="00E31D04"/>
    <w:pPr>
      <w:spacing w:after="0"/>
    </w:pPr>
  </w:style>
  <w:style w:type="paragraph" w:styleId="Title">
    <w:name w:val="Title"/>
    <w:basedOn w:val="Normal"/>
    <w:next w:val="Normal"/>
    <w:link w:val="TitleChar"/>
    <w:qFormat/>
    <w:rsid w:val="00E31D0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1D0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1D0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1D0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rsid w:val="00C76C52"/>
    <w:rPr>
      <w:rFonts w:ascii="Arial" w:hAnsi="Arial"/>
      <w:sz w:val="36"/>
      <w:lang w:eastAsia="en-US"/>
    </w:rPr>
  </w:style>
  <w:style w:type="character" w:customStyle="1" w:styleId="Heading7Char">
    <w:name w:val="Heading 7 Char"/>
    <w:basedOn w:val="DefaultParagraphFont"/>
    <w:link w:val="Heading7"/>
    <w:rsid w:val="00C76C52"/>
    <w:rPr>
      <w:rFonts w:ascii="Arial" w:hAnsi="Arial"/>
      <w:lang w:eastAsia="en-US"/>
    </w:rPr>
  </w:style>
  <w:style w:type="character" w:customStyle="1" w:styleId="Heading9Char">
    <w:name w:val="Heading 9 Char"/>
    <w:basedOn w:val="DefaultParagraphFont"/>
    <w:link w:val="Heading9"/>
    <w:rsid w:val="00C76C52"/>
    <w:rPr>
      <w:rFonts w:ascii="Arial" w:hAnsi="Arial"/>
      <w:sz w:val="36"/>
      <w:lang w:eastAsia="en-US"/>
    </w:rPr>
  </w:style>
  <w:style w:type="character" w:styleId="FootnoteReference">
    <w:name w:val="footnote reference"/>
    <w:rsid w:val="00C76C52"/>
    <w:rPr>
      <w:b/>
      <w:position w:val="6"/>
      <w:sz w:val="16"/>
    </w:rPr>
  </w:style>
  <w:style w:type="character" w:customStyle="1" w:styleId="TALChar">
    <w:name w:val="TAL Char"/>
    <w:locked/>
    <w:rsid w:val="00C76C52"/>
    <w:rPr>
      <w:rFonts w:ascii="Arial" w:hAnsi="Arial"/>
      <w:sz w:val="18"/>
      <w:lang w:val="en-GB" w:eastAsia="en-US"/>
    </w:rPr>
  </w:style>
  <w:style w:type="character" w:customStyle="1" w:styleId="TAHCar">
    <w:name w:val="TAH Car"/>
    <w:locked/>
    <w:rsid w:val="00C76C52"/>
    <w:rPr>
      <w:rFonts w:ascii="Arial" w:hAnsi="Arial"/>
      <w:b/>
      <w:sz w:val="18"/>
      <w:lang w:val="en-GB" w:eastAsia="en-US"/>
    </w:rPr>
  </w:style>
  <w:style w:type="character" w:customStyle="1" w:styleId="FooterChar">
    <w:name w:val="Footer Char"/>
    <w:basedOn w:val="DefaultParagraphFont"/>
    <w:link w:val="Footer"/>
    <w:rsid w:val="00C76C52"/>
    <w:rPr>
      <w:rFonts w:ascii="Arial" w:hAnsi="Arial"/>
      <w:b/>
      <w:i/>
      <w:sz w:val="18"/>
      <w:lang w:eastAsia="ja-JP"/>
    </w:rPr>
  </w:style>
  <w:style w:type="paragraph" w:customStyle="1" w:styleId="CRCoverPage">
    <w:name w:val="CR Cover Page"/>
    <w:rsid w:val="00C76C52"/>
    <w:pPr>
      <w:spacing w:after="120"/>
    </w:pPr>
    <w:rPr>
      <w:rFonts w:ascii="Arial" w:hAnsi="Arial"/>
      <w:lang w:eastAsia="en-US"/>
    </w:rPr>
  </w:style>
  <w:style w:type="paragraph" w:customStyle="1" w:styleId="tdoc-header">
    <w:name w:val="tdoc-header"/>
    <w:rsid w:val="00C76C52"/>
    <w:rPr>
      <w:rFonts w:ascii="Arial" w:hAnsi="Arial"/>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embeddings/Microsoft_Visio_2003-2010_Drawing12.vsd"/><Relationship Id="rId63" Type="http://schemas.openxmlformats.org/officeDocument/2006/relationships/image" Target="media/image29.emf"/><Relationship Id="rId84" Type="http://schemas.openxmlformats.org/officeDocument/2006/relationships/package" Target="embeddings/Microsoft_Visio_Drawing8.vsdx"/><Relationship Id="rId138" Type="http://schemas.openxmlformats.org/officeDocument/2006/relationships/package" Target="embeddings/Microsoft_Visio_Drawing25.vsdx"/><Relationship Id="rId159" Type="http://schemas.openxmlformats.org/officeDocument/2006/relationships/image" Target="media/image77.emf"/><Relationship Id="rId170" Type="http://schemas.openxmlformats.org/officeDocument/2006/relationships/oleObject" Target="embeddings/Microsoft_Visio_2003-2010_Drawing43.vsd"/><Relationship Id="rId191" Type="http://schemas.openxmlformats.org/officeDocument/2006/relationships/image" Target="media/image93.emf"/><Relationship Id="rId205" Type="http://schemas.openxmlformats.org/officeDocument/2006/relationships/image" Target="media/image100.emf"/><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vsdx"/><Relationship Id="rId53" Type="http://schemas.openxmlformats.org/officeDocument/2006/relationships/image" Target="media/image24.emf"/><Relationship Id="rId74" Type="http://schemas.openxmlformats.org/officeDocument/2006/relationships/oleObject" Target="embeddings/Microsoft_Visio_2003-2010_Drawing24.vsd"/><Relationship Id="rId128" Type="http://schemas.openxmlformats.org/officeDocument/2006/relationships/package" Target="embeddings/Microsoft_Visio_Drawing20.vsdx"/><Relationship Id="rId149" Type="http://schemas.openxmlformats.org/officeDocument/2006/relationships/image" Target="media/image72.emf"/><Relationship Id="rId5" Type="http://schemas.openxmlformats.org/officeDocument/2006/relationships/settings" Target="settings.xml"/><Relationship Id="rId90" Type="http://schemas.openxmlformats.org/officeDocument/2006/relationships/package" Target="embeddings/Microsoft_Visio_Drawing10.vsdx"/><Relationship Id="rId95" Type="http://schemas.openxmlformats.org/officeDocument/2006/relationships/image" Target="media/image45.emf"/><Relationship Id="rId160" Type="http://schemas.openxmlformats.org/officeDocument/2006/relationships/oleObject" Target="embeddings/Microsoft_Visio_2003-2010_Drawing38.vsd"/><Relationship Id="rId165" Type="http://schemas.openxmlformats.org/officeDocument/2006/relationships/image" Target="media/image80.emf"/><Relationship Id="rId181" Type="http://schemas.openxmlformats.org/officeDocument/2006/relationships/image" Target="media/image88.emf"/><Relationship Id="rId186" Type="http://schemas.openxmlformats.org/officeDocument/2006/relationships/package" Target="embeddings/Microsoft_Visio_Drawing37.vsdx"/><Relationship Id="rId216" Type="http://schemas.openxmlformats.org/officeDocument/2006/relationships/package" Target="embeddings/Microsoft_Visio_Drawing46.vsdx"/><Relationship Id="rId211" Type="http://schemas.openxmlformats.org/officeDocument/2006/relationships/image" Target="media/image103.emf"/><Relationship Id="rId22" Type="http://schemas.openxmlformats.org/officeDocument/2006/relationships/oleObject" Target="embeddings/Microsoft_Visio_2003-2010_Drawing5.vsd"/><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Microsoft_Visio_2003-2010_Drawing15.vsd"/><Relationship Id="rId64" Type="http://schemas.openxmlformats.org/officeDocument/2006/relationships/package" Target="embeddings/Microsoft_Visio_Drawing6.vsdx"/><Relationship Id="rId69" Type="http://schemas.openxmlformats.org/officeDocument/2006/relationships/image" Target="media/image32.emf"/><Relationship Id="rId113" Type="http://schemas.openxmlformats.org/officeDocument/2006/relationships/image" Target="media/image54.emf"/><Relationship Id="rId118" Type="http://schemas.openxmlformats.org/officeDocument/2006/relationships/oleObject" Target="embeddings/Microsoft_Visio_2003-2010_Drawing36.vsd"/><Relationship Id="rId134" Type="http://schemas.openxmlformats.org/officeDocument/2006/relationships/package" Target="embeddings/Microsoft_Visio_Drawing23.vsdx"/><Relationship Id="rId139" Type="http://schemas.openxmlformats.org/officeDocument/2006/relationships/image" Target="media/image67.emf"/><Relationship Id="rId80" Type="http://schemas.openxmlformats.org/officeDocument/2006/relationships/oleObject" Target="embeddings/Microsoft_Visio_2003-2010_Drawing26.vsd"/><Relationship Id="rId85" Type="http://schemas.openxmlformats.org/officeDocument/2006/relationships/image" Target="media/image40.emf"/><Relationship Id="rId150" Type="http://schemas.openxmlformats.org/officeDocument/2006/relationships/package" Target="embeddings/Microsoft_Visio_Drawing31.vsdx"/><Relationship Id="rId155" Type="http://schemas.openxmlformats.org/officeDocument/2006/relationships/image" Target="media/image75.emf"/><Relationship Id="rId171" Type="http://schemas.openxmlformats.org/officeDocument/2006/relationships/image" Target="media/image83.emf"/><Relationship Id="rId176" Type="http://schemas.openxmlformats.org/officeDocument/2006/relationships/oleObject" Target="embeddings/Microsoft_Visio_2003-2010_Drawing46.vsd"/><Relationship Id="rId192" Type="http://schemas.openxmlformats.org/officeDocument/2006/relationships/oleObject" Target="embeddings/Microsoft_Visio_2003-2010_Drawing52.vsd"/><Relationship Id="rId197" Type="http://schemas.openxmlformats.org/officeDocument/2006/relationships/image" Target="media/image96.emf"/><Relationship Id="rId206" Type="http://schemas.openxmlformats.org/officeDocument/2006/relationships/package" Target="embeddings/Microsoft_Visio_Drawing42.vsdx"/><Relationship Id="rId201" Type="http://schemas.openxmlformats.org/officeDocument/2006/relationships/image" Target="media/image98.emf"/><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0.vsd"/><Relationship Id="rId59" Type="http://schemas.openxmlformats.org/officeDocument/2006/relationships/image" Target="media/image27.emf"/><Relationship Id="rId103" Type="http://schemas.openxmlformats.org/officeDocument/2006/relationships/image" Target="media/image49.emf"/><Relationship Id="rId108" Type="http://schemas.openxmlformats.org/officeDocument/2006/relationships/package" Target="embeddings/Microsoft_Visio_Drawing16.vsdx"/><Relationship Id="rId124" Type="http://schemas.openxmlformats.org/officeDocument/2006/relationships/oleObject" Target="embeddings/Microsoft_Visio_2003-2010_Drawing37.vsd"/><Relationship Id="rId129" Type="http://schemas.openxmlformats.org/officeDocument/2006/relationships/image" Target="media/image62.emf"/><Relationship Id="rId54" Type="http://schemas.openxmlformats.org/officeDocument/2006/relationships/oleObject" Target="embeddings/Microsoft_Visio_2003-2010_Drawing18.vsd"/><Relationship Id="rId70" Type="http://schemas.openxmlformats.org/officeDocument/2006/relationships/oleObject" Target="embeddings/Microsoft_Visio_2003-2010_Drawing22.vsd"/><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oleObject" Target="embeddings/Microsoft_Visio_2003-2010_Drawing29.vsd"/><Relationship Id="rId140" Type="http://schemas.openxmlformats.org/officeDocument/2006/relationships/package" Target="embeddings/Microsoft_Visio_Drawing26.vsdx"/><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oleObject" Target="embeddings/Microsoft_Visio_2003-2010_Drawing41.vsd"/><Relationship Id="rId182" Type="http://schemas.openxmlformats.org/officeDocument/2006/relationships/oleObject" Target="embeddings/Microsoft_Visio_2003-2010_Drawing49.vsd"/><Relationship Id="rId187" Type="http://schemas.openxmlformats.org/officeDocument/2006/relationships/image" Target="media/image91.emf"/><Relationship Id="rId217"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45.vsdx"/><Relationship Id="rId23" Type="http://schemas.openxmlformats.org/officeDocument/2006/relationships/image" Target="media/image9.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oleObject" Target="embeddings/Microsoft_Visio_2003-2010_Drawing34.vsd"/><Relationship Id="rId119" Type="http://schemas.openxmlformats.org/officeDocument/2006/relationships/image" Target="media/image57.emf"/><Relationship Id="rId44" Type="http://schemas.openxmlformats.org/officeDocument/2006/relationships/oleObject" Target="embeddings/Microsoft_Visio_2003-2010_Drawing13.vsd"/><Relationship Id="rId60" Type="http://schemas.openxmlformats.org/officeDocument/2006/relationships/package" Target="embeddings/Microsoft_Visio_Drawing4.vsdx"/><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Microsoft_Visio_2003-2010_Drawing28.vsd"/><Relationship Id="rId130" Type="http://schemas.openxmlformats.org/officeDocument/2006/relationships/package" Target="embeddings/Microsoft_Visio_Drawing21.vsdx"/><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package" Target="embeddings/Microsoft_Visio_Drawing34.vsdx"/><Relationship Id="rId177" Type="http://schemas.openxmlformats.org/officeDocument/2006/relationships/image" Target="media/image86.emf"/><Relationship Id="rId198" Type="http://schemas.openxmlformats.org/officeDocument/2006/relationships/oleObject" Target="embeddings/Microsoft_Visio_2003-2010_Drawing54.vsd"/><Relationship Id="rId172" Type="http://schemas.openxmlformats.org/officeDocument/2006/relationships/oleObject" Target="embeddings/Microsoft_Visio_2003-2010_Drawing44.vsd"/><Relationship Id="rId193" Type="http://schemas.openxmlformats.org/officeDocument/2006/relationships/image" Target="media/image94.emf"/><Relationship Id="rId202" Type="http://schemas.openxmlformats.org/officeDocument/2006/relationships/package" Target="embeddings/Microsoft_Visio_Drawing40.vsdx"/><Relationship Id="rId207" Type="http://schemas.openxmlformats.org/officeDocument/2006/relationships/image" Target="media/image101.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package" Target="embeddings/Microsoft_Visio_Drawing2.vsdx"/><Relationship Id="rId50" Type="http://schemas.openxmlformats.org/officeDocument/2006/relationships/oleObject" Target="embeddings/Microsoft_Visio_2003-2010_Drawing16.vsd"/><Relationship Id="rId55" Type="http://schemas.openxmlformats.org/officeDocument/2006/relationships/image" Target="media/image25.emf"/><Relationship Id="rId76" Type="http://schemas.openxmlformats.org/officeDocument/2006/relationships/oleObject" Target="embeddings/Microsoft_Visio_2003-2010_Drawing25.vsd"/><Relationship Id="rId97" Type="http://schemas.openxmlformats.org/officeDocument/2006/relationships/image" Target="media/image46.emf"/><Relationship Id="rId104" Type="http://schemas.openxmlformats.org/officeDocument/2006/relationships/package" Target="embeddings/Microsoft_Visio_Drawing14.vsdx"/><Relationship Id="rId120" Type="http://schemas.openxmlformats.org/officeDocument/2006/relationships/package" Target="embeddings/Microsoft_Visio_Drawing17.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29.vsdx"/><Relationship Id="rId167" Type="http://schemas.openxmlformats.org/officeDocument/2006/relationships/image" Target="media/image81.emf"/><Relationship Id="rId188" Type="http://schemas.openxmlformats.org/officeDocument/2006/relationships/oleObject" Target="embeddings/Microsoft_Visio_2003-2010_Drawing50.vsd"/><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package" Target="embeddings/Microsoft_Visio_Drawing11.vsdx"/><Relationship Id="rId162" Type="http://schemas.openxmlformats.org/officeDocument/2006/relationships/oleObject" Target="embeddings/Microsoft_Visio_2003-2010_Drawing39.vsd"/><Relationship Id="rId183" Type="http://schemas.openxmlformats.org/officeDocument/2006/relationships/image" Target="media/image89.emf"/><Relationship Id="rId213" Type="http://schemas.openxmlformats.org/officeDocument/2006/relationships/image" Target="media/image104.emf"/><Relationship Id="rId218"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vsdx"/><Relationship Id="rId40" Type="http://schemas.openxmlformats.org/officeDocument/2006/relationships/oleObject" Target="embeddings/Microsoft_Visio_2003-2010_Drawing11.vsd"/><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1.emf"/><Relationship Id="rId110" Type="http://schemas.openxmlformats.org/officeDocument/2006/relationships/oleObject" Target="embeddings/Microsoft_Visio_2003-2010_Drawing32.vsd"/><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24.vsdx"/><Relationship Id="rId157" Type="http://schemas.openxmlformats.org/officeDocument/2006/relationships/image" Target="media/image76.emf"/><Relationship Id="rId178" Type="http://schemas.openxmlformats.org/officeDocument/2006/relationships/oleObject" Target="embeddings/Microsoft_Visio_2003-2010_Drawing47.vsd"/><Relationship Id="rId61" Type="http://schemas.openxmlformats.org/officeDocument/2006/relationships/image" Target="media/image28.emf"/><Relationship Id="rId82" Type="http://schemas.openxmlformats.org/officeDocument/2006/relationships/oleObject" Target="embeddings/Microsoft_Visio_2003-2010_Drawing27.vsd"/><Relationship Id="rId152" Type="http://schemas.openxmlformats.org/officeDocument/2006/relationships/package" Target="embeddings/Microsoft_Visio_Drawing32.vsdx"/><Relationship Id="rId173" Type="http://schemas.openxmlformats.org/officeDocument/2006/relationships/image" Target="media/image84.emf"/><Relationship Id="rId194" Type="http://schemas.openxmlformats.org/officeDocument/2006/relationships/oleObject" Target="embeddings/Microsoft_Visio_2003-2010_Drawing53.vsd"/><Relationship Id="rId199" Type="http://schemas.openxmlformats.org/officeDocument/2006/relationships/image" Target="media/image97.emf"/><Relationship Id="rId203" Type="http://schemas.openxmlformats.org/officeDocument/2006/relationships/image" Target="media/image99.emf"/><Relationship Id="rId208" Type="http://schemas.openxmlformats.org/officeDocument/2006/relationships/package" Target="embeddings/Microsoft_Visio_Drawing43.vsdx"/><Relationship Id="rId19" Type="http://schemas.openxmlformats.org/officeDocument/2006/relationships/image" Target="media/image7.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8.vsd"/><Relationship Id="rId35" Type="http://schemas.openxmlformats.org/officeDocument/2006/relationships/image" Target="media/image15.emf"/><Relationship Id="rId56" Type="http://schemas.openxmlformats.org/officeDocument/2006/relationships/oleObject" Target="embeddings/Microsoft_Visio_2003-2010_Drawing19.vsd"/><Relationship Id="rId77" Type="http://schemas.openxmlformats.org/officeDocument/2006/relationships/image" Target="media/image36.emf"/><Relationship Id="rId100" Type="http://schemas.openxmlformats.org/officeDocument/2006/relationships/oleObject" Target="embeddings/Microsoft_Visio_2003-2010_Drawing31.vsd"/><Relationship Id="rId105" Type="http://schemas.openxmlformats.org/officeDocument/2006/relationships/image" Target="media/image50.emf"/><Relationship Id="rId126" Type="http://schemas.openxmlformats.org/officeDocument/2006/relationships/package" Target="embeddings/Microsoft_Visio_Drawing19.vsdx"/><Relationship Id="rId147" Type="http://schemas.openxmlformats.org/officeDocument/2006/relationships/image" Target="media/image71.emf"/><Relationship Id="rId168" Type="http://schemas.openxmlformats.org/officeDocument/2006/relationships/oleObject" Target="embeddings/Microsoft_Visio_2003-2010_Drawing42.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3.vsd"/><Relationship Id="rId93" Type="http://schemas.openxmlformats.org/officeDocument/2006/relationships/image" Target="media/image44.emf"/><Relationship Id="rId98" Type="http://schemas.openxmlformats.org/officeDocument/2006/relationships/oleObject" Target="embeddings/Microsoft_Visio_2003-2010_Drawing30.vsd"/><Relationship Id="rId121" Type="http://schemas.openxmlformats.org/officeDocument/2006/relationships/image" Target="media/image58.emf"/><Relationship Id="rId142" Type="http://schemas.openxmlformats.org/officeDocument/2006/relationships/package" Target="embeddings/Microsoft_Visio_Drawing27.vsdx"/><Relationship Id="rId163" Type="http://schemas.openxmlformats.org/officeDocument/2006/relationships/image" Target="media/image79.emf"/><Relationship Id="rId184" Type="http://schemas.openxmlformats.org/officeDocument/2006/relationships/package" Target="embeddings/Microsoft_Visio_Drawing36.vsdx"/><Relationship Id="rId189" Type="http://schemas.openxmlformats.org/officeDocument/2006/relationships/image" Target="media/image92.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oleObject" Target="embeddings/Microsoft_Visio_2003-2010_Drawing55.vsd"/><Relationship Id="rId25" Type="http://schemas.openxmlformats.org/officeDocument/2006/relationships/image" Target="media/image10.emf"/><Relationship Id="rId46" Type="http://schemas.openxmlformats.org/officeDocument/2006/relationships/oleObject" Target="embeddings/Microsoft_Visio_2003-2010_Drawing14.vsd"/><Relationship Id="rId67" Type="http://schemas.openxmlformats.org/officeDocument/2006/relationships/image" Target="media/image31.emf"/><Relationship Id="rId116" Type="http://schemas.openxmlformats.org/officeDocument/2006/relationships/oleObject" Target="embeddings/Microsoft_Visio_2003-2010_Drawing35.vsd"/><Relationship Id="rId137" Type="http://schemas.openxmlformats.org/officeDocument/2006/relationships/image" Target="media/image66.emf"/><Relationship Id="rId158" Type="http://schemas.openxmlformats.org/officeDocument/2006/relationships/package" Target="embeddings/Microsoft_Visio_Drawing35.vsdx"/><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package" Target="embeddings/Microsoft_Visio_Drawing5.vsdx"/><Relationship Id="rId83" Type="http://schemas.openxmlformats.org/officeDocument/2006/relationships/image" Target="media/image39.emf"/><Relationship Id="rId88" Type="http://schemas.openxmlformats.org/officeDocument/2006/relationships/package" Target="embeddings/Microsoft_Visio_Drawing9.vsdx"/><Relationship Id="rId111" Type="http://schemas.openxmlformats.org/officeDocument/2006/relationships/image" Target="media/image53.emf"/><Relationship Id="rId132" Type="http://schemas.openxmlformats.org/officeDocument/2006/relationships/package" Target="embeddings/Microsoft_Visio_Drawing22.vsdx"/><Relationship Id="rId153" Type="http://schemas.openxmlformats.org/officeDocument/2006/relationships/image" Target="media/image74.emf"/><Relationship Id="rId174" Type="http://schemas.openxmlformats.org/officeDocument/2006/relationships/oleObject" Target="embeddings/Microsoft_Visio_2003-2010_Drawing45.vsd"/><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image" Target="media/image102.emf"/><Relationship Id="rId190" Type="http://schemas.openxmlformats.org/officeDocument/2006/relationships/oleObject" Target="embeddings/Microsoft_Visio_2003-2010_Drawing51.vsd"/><Relationship Id="rId204" Type="http://schemas.openxmlformats.org/officeDocument/2006/relationships/package" Target="embeddings/Microsoft_Visio_Drawing41.vsdx"/><Relationship Id="rId220" Type="http://schemas.openxmlformats.org/officeDocument/2006/relationships/theme" Target="theme/theme1.xml"/><Relationship Id="rId15" Type="http://schemas.openxmlformats.org/officeDocument/2006/relationships/image" Target="media/image5.emf"/><Relationship Id="rId36" Type="http://schemas.openxmlformats.org/officeDocument/2006/relationships/oleObject" Target="embeddings/Microsoft_Visio_2003-2010_Drawing9.vsd"/><Relationship Id="rId57" Type="http://schemas.openxmlformats.org/officeDocument/2006/relationships/image" Target="media/image26.emf"/><Relationship Id="rId106" Type="http://schemas.openxmlformats.org/officeDocument/2006/relationships/package" Target="embeddings/Microsoft_Visio_Drawing15.vsdx"/><Relationship Id="rId127" Type="http://schemas.openxmlformats.org/officeDocument/2006/relationships/image" Target="media/image61.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7.vsd"/><Relationship Id="rId73" Type="http://schemas.openxmlformats.org/officeDocument/2006/relationships/image" Target="media/image34.emf"/><Relationship Id="rId78" Type="http://schemas.openxmlformats.org/officeDocument/2006/relationships/package" Target="embeddings/Microsoft_Visio_Drawing7.vsdx"/><Relationship Id="rId94" Type="http://schemas.openxmlformats.org/officeDocument/2006/relationships/package" Target="embeddings/Microsoft_Visio_Drawing12.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18.vsdx"/><Relationship Id="rId143" Type="http://schemas.openxmlformats.org/officeDocument/2006/relationships/image" Target="media/image69.emf"/><Relationship Id="rId148" Type="http://schemas.openxmlformats.org/officeDocument/2006/relationships/package" Target="embeddings/Microsoft_Visio_Drawing30.vsdx"/><Relationship Id="rId164" Type="http://schemas.openxmlformats.org/officeDocument/2006/relationships/oleObject" Target="embeddings/Microsoft_Visio_2003-2010_Drawing40.vsd"/><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48.vsd"/><Relationship Id="rId210" Type="http://schemas.openxmlformats.org/officeDocument/2006/relationships/package" Target="embeddings/Microsoft_Visio_Drawing44.vsdx"/><Relationship Id="rId215" Type="http://schemas.openxmlformats.org/officeDocument/2006/relationships/image" Target="media/image105.emf"/><Relationship Id="rId26" Type="http://schemas.openxmlformats.org/officeDocument/2006/relationships/oleObject" Target="embeddings/Microsoft_Visio_2003-2010_Drawing6.vsd"/><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2.emf"/><Relationship Id="rId112" Type="http://schemas.openxmlformats.org/officeDocument/2006/relationships/oleObject" Target="embeddings/Microsoft_Visio_2003-2010_Drawing33.vsd"/><Relationship Id="rId133" Type="http://schemas.openxmlformats.org/officeDocument/2006/relationships/image" Target="media/image64.emf"/><Relationship Id="rId154" Type="http://schemas.openxmlformats.org/officeDocument/2006/relationships/package" Target="embeddings/Microsoft_Visio_Drawing33.vsdx"/><Relationship Id="rId175" Type="http://schemas.openxmlformats.org/officeDocument/2006/relationships/image" Target="media/image85.emf"/><Relationship Id="rId196" Type="http://schemas.openxmlformats.org/officeDocument/2006/relationships/package" Target="embeddings/Microsoft_Visio_Drawing38.vsdx"/><Relationship Id="rId200" Type="http://schemas.openxmlformats.org/officeDocument/2006/relationships/package" Target="embeddings/Microsoft_Visio_Drawing39.vsdx"/><Relationship Id="rId16" Type="http://schemas.openxmlformats.org/officeDocument/2006/relationships/oleObject" Target="embeddings/Microsoft_Visio_2003-2010_Drawing2.vsd"/><Relationship Id="rId37" Type="http://schemas.openxmlformats.org/officeDocument/2006/relationships/image" Target="media/image16.emf"/><Relationship Id="rId58" Type="http://schemas.openxmlformats.org/officeDocument/2006/relationships/package" Target="embeddings/Microsoft_Visio_Drawing3.vsdx"/><Relationship Id="rId79" Type="http://schemas.openxmlformats.org/officeDocument/2006/relationships/image" Target="media/image37.emf"/><Relationship Id="rId102" Type="http://schemas.openxmlformats.org/officeDocument/2006/relationships/package" Target="embeddings/Microsoft_Visio_Drawing13.vsdx"/><Relationship Id="rId123" Type="http://schemas.openxmlformats.org/officeDocument/2006/relationships/image" Target="media/image59.emf"/><Relationship Id="rId144" Type="http://schemas.openxmlformats.org/officeDocument/2006/relationships/package" Target="embeddings/Microsoft_Visio_Drawing2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223</Pages>
  <Words>71637</Words>
  <Characters>408336</Characters>
  <Application>Microsoft Office Word</Application>
  <DocSecurity>0</DocSecurity>
  <Lines>3402</Lines>
  <Paragraphs>958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479015</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CR0236r1</cp:lastModifiedBy>
  <cp:revision>7</cp:revision>
  <cp:lastPrinted>2019-02-25T14:05:00Z</cp:lastPrinted>
  <dcterms:created xsi:type="dcterms:W3CDTF">2024-12-22T14:01:00Z</dcterms:created>
  <dcterms:modified xsi:type="dcterms:W3CDTF">2024-12-22T14:02:00Z</dcterms:modified>
</cp:coreProperties>
</file>